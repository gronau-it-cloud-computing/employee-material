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76026" w14:textId="639E1C91" w:rsidR="00887380" w:rsidRPr="00887380" w:rsidRDefault="00307E0A" w:rsidP="000B28A5">
      <w:pPr>
        <w:pStyle w:val="Aufzhlungszeichen"/>
        <w:numPr>
          <w:ilvl w:val="0"/>
          <w:numId w:val="0"/>
        </w:numPr>
        <w:tabs>
          <w:tab w:val="left" w:pos="7600"/>
        </w:tabs>
        <w:rPr>
          <w:sz w:val="14"/>
          <w:szCs w:val="14"/>
        </w:rPr>
        <w:sectPr w:rsidR="00887380" w:rsidRPr="00887380" w:rsidSect="008D13F6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0" w:h="16820" w:code="9"/>
          <w:pgMar w:top="1899" w:right="1009" w:bottom="1134" w:left="1009" w:header="1191" w:footer="0" w:gutter="0"/>
          <w:cols w:num="2" w:space="720"/>
          <w:docGrid w:linePitch="360"/>
        </w:sectPr>
      </w:pPr>
      <w:bookmarkStart w:id="0" w:name="_Toc503537190"/>
      <w:bookmarkStart w:id="1" w:name="_Toc503537287"/>
      <w:r>
        <w:rPr>
          <w:noProof/>
          <w:sz w:val="24"/>
          <w:lang w:eastAsia="de-DE" w:bidi="ar-SA"/>
        </w:rPr>
        <w:drawing>
          <wp:anchor distT="0" distB="0" distL="114300" distR="114300" simplePos="0" relativeHeight="251827200" behindDoc="1" locked="0" layoutInCell="1" allowOverlap="1" wp14:anchorId="766C8476" wp14:editId="71789225">
            <wp:simplePos x="0" y="0"/>
            <wp:positionH relativeFrom="column">
              <wp:posOffset>-611840</wp:posOffset>
            </wp:positionH>
            <wp:positionV relativeFrom="paragraph">
              <wp:posOffset>-329967</wp:posOffset>
            </wp:positionV>
            <wp:extent cx="7470991" cy="3012841"/>
            <wp:effectExtent l="0" t="0" r="0" b="0"/>
            <wp:wrapNone/>
            <wp:docPr id="33" name="Bild 33" descr="layout_0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yout_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9914"/>
                    <a:stretch/>
                  </pic:blipFill>
                  <pic:spPr bwMode="auto">
                    <a:xfrm flipH="1" flipV="1">
                      <a:off x="0" y="0"/>
                      <a:ext cx="7622906" cy="307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bookmarkEnd w:id="1"/>
    <w:p w14:paraId="43F96A45" w14:textId="4A17A084" w:rsidR="00777987" w:rsidRDefault="00C81461" w:rsidP="000B28A5">
      <w:pPr>
        <w:rPr>
          <w:sz w:val="24"/>
          <w:lang w:eastAsia="de-DE" w:bidi="ar-SA"/>
        </w:rPr>
      </w:pPr>
      <w:r>
        <w:rPr>
          <w:noProof/>
          <w:lang w:eastAsia="de-DE" w:bidi="ar-SA"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D5602EB" wp14:editId="6225AEAB">
                <wp:simplePos x="0" y="0"/>
                <wp:positionH relativeFrom="column">
                  <wp:posOffset>22860</wp:posOffset>
                </wp:positionH>
                <wp:positionV relativeFrom="paragraph">
                  <wp:posOffset>353060</wp:posOffset>
                </wp:positionV>
                <wp:extent cx="5724525" cy="916940"/>
                <wp:effectExtent l="0" t="0" r="0" b="0"/>
                <wp:wrapSquare wrapText="bothSides"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6A3F1" w14:textId="77777777" w:rsidR="00C81461" w:rsidRDefault="00C81461" w:rsidP="009E5410">
                            <w:pPr>
                              <w:rPr>
                                <w:rFonts w:ascii="Roboto" w:eastAsiaTheme="majorEastAsia" w:hAnsi="Roboto" w:cstheme="majorBidi"/>
                                <w:caps/>
                                <w:color w:val="041B2D"/>
                                <w:spacing w:val="14"/>
                                <w:sz w:val="48"/>
                                <w:szCs w:val="48"/>
                              </w:rPr>
                            </w:pPr>
                            <w:r w:rsidRPr="00C81461">
                              <w:rPr>
                                <w:rFonts w:ascii="Roboto" w:eastAsiaTheme="majorEastAsia" w:hAnsi="Roboto" w:cstheme="majorBidi"/>
                                <w:caps/>
                                <w:color w:val="041B2D"/>
                                <w:spacing w:val="14"/>
                                <w:sz w:val="48"/>
                                <w:szCs w:val="48"/>
                              </w:rPr>
                              <w:t>Dr. Vladimir Monossov</w:t>
                            </w:r>
                          </w:p>
                          <w:p w14:paraId="1FDA2E92" w14:textId="4C800C2C" w:rsidR="00307E0A" w:rsidRPr="00307E0A" w:rsidRDefault="00DE611E" w:rsidP="009E541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Senior Java-Entwickler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602EB" id="_x0000_t202" coordsize="21600,21600" o:spt="202" path="m0,0l0,21600,21600,21600,21600,0xe">
                <v:stroke joinstyle="miter"/>
                <v:path gradientshapeok="t" o:connecttype="rect"/>
              </v:shapetype>
              <v:shape id="Textfeld 27" o:spid="_x0000_s1026" type="#_x0000_t202" style="position:absolute;margin-left:1.8pt;margin-top:27.8pt;width:450.75pt;height:72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VmYHkCAABbBQAADgAAAGRycy9lMm9Eb2MueG1srFTBbtswDL0P2D8Iuq9OgrR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" filled="f" stroked="f">
                <v:textbox>
                  <w:txbxContent>
                    <w:p w14:paraId="1686A3F1" w14:textId="77777777" w:rsidR="00C81461" w:rsidRDefault="00C81461" w:rsidP="009E5410">
                      <w:pPr>
                        <w:rPr>
                          <w:rFonts w:ascii="Roboto" w:eastAsiaTheme="majorEastAsia" w:hAnsi="Roboto" w:cstheme="majorBidi"/>
                          <w:caps/>
                          <w:color w:val="041B2D"/>
                          <w:spacing w:val="14"/>
                          <w:sz w:val="48"/>
                          <w:szCs w:val="48"/>
                        </w:rPr>
                      </w:pPr>
                      <w:r w:rsidRPr="00C81461">
                        <w:rPr>
                          <w:rFonts w:ascii="Roboto" w:eastAsiaTheme="majorEastAsia" w:hAnsi="Roboto" w:cstheme="majorBidi"/>
                          <w:caps/>
                          <w:color w:val="041B2D"/>
                          <w:spacing w:val="14"/>
                          <w:sz w:val="48"/>
                          <w:szCs w:val="48"/>
                        </w:rPr>
                        <w:t>Dr. Vladimir Monossov</w:t>
                      </w:r>
                    </w:p>
                    <w:p w14:paraId="1FDA2E92" w14:textId="4C800C2C" w:rsidR="00307E0A" w:rsidRPr="00307E0A" w:rsidRDefault="00DE611E" w:rsidP="009E541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Senior Java-Entwickler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2B07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56097" wp14:editId="0775B548">
                <wp:simplePos x="0" y="0"/>
                <wp:positionH relativeFrom="column">
                  <wp:posOffset>89535</wp:posOffset>
                </wp:positionH>
                <wp:positionV relativeFrom="paragraph">
                  <wp:posOffset>2298065</wp:posOffset>
                </wp:positionV>
                <wp:extent cx="3910330" cy="2059940"/>
                <wp:effectExtent l="0" t="0" r="0" b="0"/>
                <wp:wrapSquare wrapText="bothSides"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0330" cy="205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25F56" w14:textId="77777777" w:rsidR="00D52717" w:rsidRPr="006172D4" w:rsidRDefault="00D52717" w:rsidP="0060187B">
                            <w:pPr>
                              <w:pStyle w:val="berschrift2"/>
                            </w:pPr>
                            <w:r>
                              <w:t>Kontakt</w:t>
                            </w:r>
                          </w:p>
                          <w:p w14:paraId="3B8026AE" w14:textId="77777777" w:rsidR="00D52717" w:rsidRDefault="00D52717" w:rsidP="00602B34">
                            <w:pPr>
                              <w:ind w:left="720"/>
                            </w:pPr>
                            <w:r w:rsidRPr="0060187B">
                              <w:t>Potsdamer Platz 10</w:t>
                            </w:r>
                          </w:p>
                          <w:p w14:paraId="3E58C325" w14:textId="77777777" w:rsidR="00D52717" w:rsidRDefault="00D52717" w:rsidP="00602B34">
                            <w:pPr>
                              <w:ind w:left="720"/>
                            </w:pPr>
                            <w:r w:rsidRPr="0060187B">
                              <w:t>10785 Berlin</w:t>
                            </w:r>
                          </w:p>
                          <w:p w14:paraId="20FFAF46" w14:textId="21A2F0B0" w:rsidR="00D52717" w:rsidRDefault="00D52717" w:rsidP="00602B34">
                            <w:pPr>
                              <w:ind w:left="720"/>
                            </w:pPr>
                            <w:r w:rsidRPr="0060187B">
                              <w:t xml:space="preserve">Tel:  </w:t>
                            </w:r>
                            <w:r w:rsidR="007A6548" w:rsidRPr="007A6548">
                              <w:t xml:space="preserve">+49 </w:t>
                            </w:r>
                            <w:r w:rsidR="0035260A" w:rsidRPr="0035260A">
                              <w:t>176 5782 9198</w:t>
                            </w:r>
                          </w:p>
                          <w:p w14:paraId="0BF3E0D5" w14:textId="3001B104" w:rsidR="00D52717" w:rsidRDefault="00EF2590" w:rsidP="00602B34">
                            <w:pPr>
                              <w:ind w:left="720"/>
                            </w:pPr>
                            <w:hyperlink r:id="rId13" w:history="1">
                              <w:r w:rsidR="003951DC" w:rsidRPr="00DF4F94">
                                <w:rPr>
                                  <w:rStyle w:val="Link"/>
                                </w:rPr>
                                <w:t>project-consultancy@gronau-it-cloud-computing.de</w:t>
                              </w:r>
                            </w:hyperlink>
                          </w:p>
                          <w:p w14:paraId="2604FB09" w14:textId="77777777" w:rsidR="00D52717" w:rsidRDefault="00EF2590" w:rsidP="00602B34">
                            <w:pPr>
                              <w:ind w:left="720"/>
                            </w:pPr>
                            <w:hyperlink r:id="rId14" w:history="1">
                              <w:r w:rsidR="00D52717" w:rsidRPr="00764D27">
                                <w:rPr>
                                  <w:rStyle w:val="Link"/>
                                </w:rPr>
                                <w:t>www.gronau-it-cloud-computing.de</w:t>
                              </w:r>
                            </w:hyperlink>
                          </w:p>
                          <w:p w14:paraId="281F4FD4" w14:textId="77777777" w:rsidR="00D52717" w:rsidRDefault="00D52717" w:rsidP="006018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56097" id="Textfeld 8" o:spid="_x0000_s1027" type="#_x0000_t202" style="position:absolute;margin-left:7.05pt;margin-top:180.95pt;width:307.9pt;height:16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" filled="f" stroked="f">
                <v:textbox>
                  <w:txbxContent>
                    <w:p w14:paraId="24325F56" w14:textId="77777777" w:rsidR="00D52717" w:rsidRPr="006172D4" w:rsidRDefault="00D52717" w:rsidP="0060187B">
                      <w:pPr>
                        <w:pStyle w:val="berschrift2"/>
                      </w:pPr>
                      <w:r>
                        <w:t>Kontakt</w:t>
                      </w:r>
                    </w:p>
                    <w:p w14:paraId="3B8026AE" w14:textId="77777777" w:rsidR="00D52717" w:rsidRDefault="00D52717" w:rsidP="00602B34">
                      <w:pPr>
                        <w:ind w:left="720"/>
                      </w:pPr>
                      <w:r w:rsidRPr="0060187B">
                        <w:t>Potsdamer Platz 10</w:t>
                      </w:r>
                    </w:p>
                    <w:p w14:paraId="3E58C325" w14:textId="77777777" w:rsidR="00D52717" w:rsidRDefault="00D52717" w:rsidP="00602B34">
                      <w:pPr>
                        <w:ind w:left="720"/>
                      </w:pPr>
                      <w:r w:rsidRPr="0060187B">
                        <w:t>10785 Berlin</w:t>
                      </w:r>
                    </w:p>
                    <w:p w14:paraId="20FFAF46" w14:textId="21A2F0B0" w:rsidR="00D52717" w:rsidRDefault="00D52717" w:rsidP="00602B34">
                      <w:pPr>
                        <w:ind w:left="720"/>
                      </w:pPr>
                      <w:r w:rsidRPr="0060187B">
                        <w:t xml:space="preserve">Tel:  </w:t>
                      </w:r>
                      <w:r w:rsidR="007A6548" w:rsidRPr="007A6548">
                        <w:t xml:space="preserve">+49 </w:t>
                      </w:r>
                      <w:r w:rsidR="0035260A" w:rsidRPr="0035260A">
                        <w:t>176 5782 9198</w:t>
                      </w:r>
                    </w:p>
                    <w:p w14:paraId="0BF3E0D5" w14:textId="3001B104" w:rsidR="00D52717" w:rsidRDefault="00EF2590" w:rsidP="00602B34">
                      <w:pPr>
                        <w:ind w:left="720"/>
                      </w:pPr>
                      <w:hyperlink r:id="rId15" w:history="1">
                        <w:r w:rsidR="003951DC" w:rsidRPr="00DF4F94">
                          <w:rPr>
                            <w:rStyle w:val="Link"/>
                          </w:rPr>
                          <w:t>project-consultancy@gronau-it-cloud-computing.de</w:t>
                        </w:r>
                      </w:hyperlink>
                    </w:p>
                    <w:p w14:paraId="2604FB09" w14:textId="77777777" w:rsidR="00D52717" w:rsidRDefault="00EF2590" w:rsidP="00602B34">
                      <w:pPr>
                        <w:ind w:left="720"/>
                      </w:pPr>
                      <w:hyperlink r:id="rId16" w:history="1">
                        <w:r w:rsidR="00D52717" w:rsidRPr="00764D27">
                          <w:rPr>
                            <w:rStyle w:val="Link"/>
                          </w:rPr>
                          <w:t>www.gronau-it-cloud-computing.de</w:t>
                        </w:r>
                      </w:hyperlink>
                    </w:p>
                    <w:p w14:paraId="281F4FD4" w14:textId="77777777" w:rsidR="00D52717" w:rsidRDefault="00D52717" w:rsidP="0060187B"/>
                  </w:txbxContent>
                </v:textbox>
                <w10:wrap type="square"/>
              </v:shape>
            </w:pict>
          </mc:Fallback>
        </mc:AlternateContent>
      </w:r>
    </w:p>
    <w:p w14:paraId="139B77A4" w14:textId="3FE34E4F" w:rsidR="00751825" w:rsidRDefault="00DE611E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B6771C2" wp14:editId="6F3FD003">
                <wp:simplePos x="0" y="0"/>
                <wp:positionH relativeFrom="column">
                  <wp:posOffset>86995</wp:posOffset>
                </wp:positionH>
                <wp:positionV relativeFrom="paragraph">
                  <wp:posOffset>7014845</wp:posOffset>
                </wp:positionV>
                <wp:extent cx="2304415" cy="1252220"/>
                <wp:effectExtent l="0" t="0" r="0" b="0"/>
                <wp:wrapSquare wrapText="bothSides"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415" cy="125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A3FDA" w14:textId="67A4865E" w:rsidR="005C70A1" w:rsidRPr="006172D4" w:rsidRDefault="005C70A1" w:rsidP="005C70A1">
                            <w:pPr>
                              <w:pStyle w:val="berschrift2"/>
                            </w:pPr>
                            <w:r>
                              <w:t>berufserfahrung</w:t>
                            </w:r>
                          </w:p>
                          <w:p w14:paraId="219095E5" w14:textId="3F8D6F15" w:rsidR="005C70A1" w:rsidRDefault="00C126A3" w:rsidP="005C70A1">
                            <w:pPr>
                              <w:ind w:left="709" w:hanging="709"/>
                            </w:pPr>
                            <w:r>
                              <w:t xml:space="preserve">             </w:t>
                            </w:r>
                            <w:r>
                              <w:tab/>
                              <w:t>28</w:t>
                            </w:r>
                            <w:r w:rsidR="005C70A1">
                              <w:t xml:space="preserve"> Jahre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771C2" id="Textfeld 10" o:spid="_x0000_s1028" type="#_x0000_t202" style="position:absolute;margin-left:6.85pt;margin-top:552.35pt;width:181.45pt;height:98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" filled="f" stroked="f">
                <v:textbox>
                  <w:txbxContent>
                    <w:p w14:paraId="7D9A3FDA" w14:textId="67A4865E" w:rsidR="005C70A1" w:rsidRPr="006172D4" w:rsidRDefault="005C70A1" w:rsidP="005C70A1">
                      <w:pPr>
                        <w:pStyle w:val="berschrift2"/>
                      </w:pPr>
                      <w:r>
                        <w:t>berufserfahrung</w:t>
                      </w:r>
                    </w:p>
                    <w:p w14:paraId="219095E5" w14:textId="3F8D6F15" w:rsidR="005C70A1" w:rsidRDefault="00C126A3" w:rsidP="005C70A1">
                      <w:pPr>
                        <w:ind w:left="709" w:hanging="709"/>
                      </w:pPr>
                      <w:r>
                        <w:t xml:space="preserve">             </w:t>
                      </w:r>
                      <w:r>
                        <w:tab/>
                        <w:t>28</w:t>
                      </w:r>
                      <w:r w:rsidR="005C70A1">
                        <w:t xml:space="preserve"> Jahre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14B3192" wp14:editId="329AC355">
                <wp:simplePos x="0" y="0"/>
                <wp:positionH relativeFrom="column">
                  <wp:posOffset>90170</wp:posOffset>
                </wp:positionH>
                <wp:positionV relativeFrom="paragraph">
                  <wp:posOffset>5871411</wp:posOffset>
                </wp:positionV>
                <wp:extent cx="3212465" cy="1252220"/>
                <wp:effectExtent l="0" t="0" r="0" b="0"/>
                <wp:wrapSquare wrapText="bothSides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465" cy="125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F5B8A" w14:textId="77777777" w:rsidR="00416418" w:rsidRPr="006172D4" w:rsidRDefault="00416418" w:rsidP="00416418">
                            <w:pPr>
                              <w:pStyle w:val="berschrift2"/>
                            </w:pPr>
                            <w:r>
                              <w:t>Sprachen</w:t>
                            </w:r>
                          </w:p>
                          <w:p w14:paraId="579E3146" w14:textId="1018C8F5" w:rsidR="002676F1" w:rsidRDefault="00D61CA9" w:rsidP="00D61CA9">
                            <w:pPr>
                              <w:ind w:left="709" w:hanging="709"/>
                            </w:pPr>
                            <w:r>
                              <w:t xml:space="preserve">             </w:t>
                            </w:r>
                            <w:r>
                              <w:tab/>
                            </w:r>
                            <w:r w:rsidR="00416418">
                              <w:t>Deutsch</w:t>
                            </w:r>
                            <w:r w:rsidR="003F433F">
                              <w:t xml:space="preserve"> (</w:t>
                            </w:r>
                            <w:r w:rsidR="00C81461">
                              <w:t>Arbeitssprache</w:t>
                            </w:r>
                            <w:r w:rsidR="003F433F">
                              <w:t>)</w:t>
                            </w:r>
                            <w:r w:rsidR="00416418">
                              <w:t xml:space="preserve"> </w:t>
                            </w:r>
                          </w:p>
                          <w:p w14:paraId="0774E20C" w14:textId="777FC519" w:rsidR="002676F1" w:rsidRDefault="002676F1" w:rsidP="00D61CA9">
                            <w:pPr>
                              <w:ind w:left="709" w:hanging="709"/>
                            </w:pPr>
                            <w:r>
                              <w:t xml:space="preserve">             </w:t>
                            </w:r>
                            <w:r w:rsidR="00416418">
                              <w:t>Englisch</w:t>
                            </w:r>
                            <w:r w:rsidR="003F433F">
                              <w:t xml:space="preserve"> (</w:t>
                            </w:r>
                            <w:r w:rsidR="00C81461" w:rsidRPr="00C81461">
                              <w:t xml:space="preserve">TOEIC </w:t>
                            </w:r>
                            <w:proofErr w:type="spellStart"/>
                            <w:r w:rsidR="00C81461" w:rsidRPr="00C81461">
                              <w:t>Certificate</w:t>
                            </w:r>
                            <w:proofErr w:type="spellEnd"/>
                            <w:r w:rsidR="003F433F">
                              <w:t>)</w:t>
                            </w:r>
                            <w:r w:rsidR="00220392">
                              <w:t xml:space="preserve"> </w:t>
                            </w:r>
                          </w:p>
                          <w:p w14:paraId="4B177900" w14:textId="71727546" w:rsidR="00416418" w:rsidRDefault="002676F1" w:rsidP="00D61CA9">
                            <w:pPr>
                              <w:ind w:left="709" w:hanging="709"/>
                            </w:pPr>
                            <w:r>
                              <w:t xml:space="preserve">             Russisch (Muttersprache)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B3192" id="Textfeld 3" o:spid="_x0000_s1029" type="#_x0000_t202" style="position:absolute;margin-left:7.1pt;margin-top:462.3pt;width:252.95pt;height:98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" filled="f" stroked="f">
                <v:textbox>
                  <w:txbxContent>
                    <w:p w14:paraId="006F5B8A" w14:textId="77777777" w:rsidR="00416418" w:rsidRPr="006172D4" w:rsidRDefault="00416418" w:rsidP="00416418">
                      <w:pPr>
                        <w:pStyle w:val="berschrift2"/>
                      </w:pPr>
                      <w:r>
                        <w:t>Sprachen</w:t>
                      </w:r>
                    </w:p>
                    <w:p w14:paraId="579E3146" w14:textId="1018C8F5" w:rsidR="002676F1" w:rsidRDefault="00D61CA9" w:rsidP="00D61CA9">
                      <w:pPr>
                        <w:ind w:left="709" w:hanging="709"/>
                      </w:pPr>
                      <w:r>
                        <w:t xml:space="preserve">             </w:t>
                      </w:r>
                      <w:r>
                        <w:tab/>
                      </w:r>
                      <w:r w:rsidR="00416418">
                        <w:t>Deutsch</w:t>
                      </w:r>
                      <w:r w:rsidR="003F433F">
                        <w:t xml:space="preserve"> (</w:t>
                      </w:r>
                      <w:r w:rsidR="00C81461">
                        <w:t>Arbeitssprache</w:t>
                      </w:r>
                      <w:r w:rsidR="003F433F">
                        <w:t>)</w:t>
                      </w:r>
                      <w:r w:rsidR="00416418">
                        <w:t xml:space="preserve"> </w:t>
                      </w:r>
                    </w:p>
                    <w:p w14:paraId="0774E20C" w14:textId="777FC519" w:rsidR="002676F1" w:rsidRDefault="002676F1" w:rsidP="00D61CA9">
                      <w:pPr>
                        <w:ind w:left="709" w:hanging="709"/>
                      </w:pPr>
                      <w:r>
                        <w:t xml:space="preserve">             </w:t>
                      </w:r>
                      <w:r w:rsidR="00416418">
                        <w:t>Englisch</w:t>
                      </w:r>
                      <w:r w:rsidR="003F433F">
                        <w:t xml:space="preserve"> (</w:t>
                      </w:r>
                      <w:r w:rsidR="00C81461" w:rsidRPr="00C81461">
                        <w:t xml:space="preserve">TOEIC </w:t>
                      </w:r>
                      <w:proofErr w:type="spellStart"/>
                      <w:r w:rsidR="00C81461" w:rsidRPr="00C81461">
                        <w:t>Certificate</w:t>
                      </w:r>
                      <w:proofErr w:type="spellEnd"/>
                      <w:r w:rsidR="003F433F">
                        <w:t>)</w:t>
                      </w:r>
                      <w:r w:rsidR="00220392">
                        <w:t xml:space="preserve"> </w:t>
                      </w:r>
                    </w:p>
                    <w:p w14:paraId="4B177900" w14:textId="71727546" w:rsidR="00416418" w:rsidRDefault="002676F1" w:rsidP="00D61CA9">
                      <w:pPr>
                        <w:ind w:left="709" w:hanging="709"/>
                      </w:pPr>
                      <w:r>
                        <w:t xml:space="preserve">             Russisch (Muttersprache)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681919" wp14:editId="0E401514">
                <wp:simplePos x="0" y="0"/>
                <wp:positionH relativeFrom="column">
                  <wp:posOffset>90805</wp:posOffset>
                </wp:positionH>
                <wp:positionV relativeFrom="paragraph">
                  <wp:posOffset>4733925</wp:posOffset>
                </wp:positionV>
                <wp:extent cx="6076315" cy="1135380"/>
                <wp:effectExtent l="0" t="0" r="0" b="7620"/>
                <wp:wrapSquare wrapText="bothSides"/>
                <wp:docPr id="56" name="Textfel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315" cy="1135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FC2C8" w14:textId="26C2400E" w:rsidR="00D52717" w:rsidRPr="006172D4" w:rsidRDefault="00FF1382" w:rsidP="000038F9">
                            <w:pPr>
                              <w:pStyle w:val="berschrift2"/>
                            </w:pPr>
                            <w:r>
                              <w:t>EDV Kenntnisse</w:t>
                            </w:r>
                          </w:p>
                          <w:p w14:paraId="3D6BCAF8" w14:textId="6A6F2C11" w:rsidR="00850A25" w:rsidRDefault="00850A25" w:rsidP="00850A25">
                            <w:pPr>
                              <w:ind w:firstLine="709"/>
                            </w:pPr>
                            <w:r w:rsidRPr="00850A25">
                              <w:t xml:space="preserve">Data Mining und Text Mining Technologien (davon viele original Entwickelte); </w:t>
                            </w:r>
                          </w:p>
                          <w:p w14:paraId="28CEEFD3" w14:textId="115E611A" w:rsidR="00157223" w:rsidRPr="00850A25" w:rsidRDefault="00850A25" w:rsidP="00DE611E">
                            <w:pPr>
                              <w:ind w:left="709"/>
                              <w:rPr>
                                <w:lang w:val="en-US"/>
                              </w:rPr>
                            </w:pPr>
                            <w:r w:rsidRPr="005E592B">
                              <w:rPr>
                                <w:lang w:val="en-US"/>
                              </w:rPr>
                              <w:t xml:space="preserve">e- Business. </w:t>
                            </w:r>
                            <w:r w:rsidRPr="00850A25">
                              <w:rPr>
                                <w:lang w:val="en-US"/>
                              </w:rPr>
                              <w:t>Java / J2EE; SQL und NOSQL dbases; Object-oriented Design and Analysis</w:t>
                            </w:r>
                            <w:r w:rsidR="00DE611E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DE611E">
                              <w:t>M</w:t>
                            </w:r>
                            <w:r w:rsidR="00DE611E">
                              <w:t>aschinelles</w:t>
                            </w:r>
                            <w:r w:rsidR="00DE611E" w:rsidRPr="00FA1499">
                              <w:t xml:space="preserve"> </w:t>
                            </w:r>
                            <w:r w:rsidR="00DE611E">
                              <w:t>Lernen auf Basis von</w:t>
                            </w:r>
                            <w:r w:rsidR="00DE611E" w:rsidRPr="00FA1499">
                              <w:t xml:space="preserve"> </w:t>
                            </w:r>
                            <w:r w:rsidR="00DE611E" w:rsidRPr="00001FFC">
                              <w:t>Algorith</w:t>
                            </w:r>
                            <w:r w:rsidR="00DE611E">
                              <w:t>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81919" id="Textfeld 56" o:spid="_x0000_s1030" type="#_x0000_t202" style="position:absolute;margin-left:7.15pt;margin-top:372.75pt;width:478.45pt;height:89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" filled="f" stroked="f">
                <v:textbox>
                  <w:txbxContent>
                    <w:p w14:paraId="105FC2C8" w14:textId="26C2400E" w:rsidR="00D52717" w:rsidRPr="006172D4" w:rsidRDefault="00FF1382" w:rsidP="000038F9">
                      <w:pPr>
                        <w:pStyle w:val="berschrift2"/>
                      </w:pPr>
                      <w:r>
                        <w:t>EDV Kenntnisse</w:t>
                      </w:r>
                    </w:p>
                    <w:p w14:paraId="3D6BCAF8" w14:textId="6A6F2C11" w:rsidR="00850A25" w:rsidRDefault="00850A25" w:rsidP="00850A25">
                      <w:pPr>
                        <w:ind w:firstLine="709"/>
                      </w:pPr>
                      <w:r w:rsidRPr="00850A25">
                        <w:t xml:space="preserve">Data Mining und Text Mining Technologien (davon viele original Entwickelte); </w:t>
                      </w:r>
                    </w:p>
                    <w:p w14:paraId="28CEEFD3" w14:textId="115E611A" w:rsidR="00157223" w:rsidRPr="00850A25" w:rsidRDefault="00850A25" w:rsidP="00DE611E">
                      <w:pPr>
                        <w:ind w:left="709"/>
                        <w:rPr>
                          <w:lang w:val="en-US"/>
                        </w:rPr>
                      </w:pPr>
                      <w:r w:rsidRPr="005E592B">
                        <w:rPr>
                          <w:lang w:val="en-US"/>
                        </w:rPr>
                        <w:t xml:space="preserve">e- Business. </w:t>
                      </w:r>
                      <w:r w:rsidRPr="00850A25">
                        <w:rPr>
                          <w:lang w:val="en-US"/>
                        </w:rPr>
                        <w:t>Java / J2EE; SQL und NOSQL dbases; Object-oriented Design and Analysis</w:t>
                      </w:r>
                      <w:r w:rsidR="00DE611E">
                        <w:rPr>
                          <w:lang w:val="en-US"/>
                        </w:rPr>
                        <w:t xml:space="preserve">, </w:t>
                      </w:r>
                      <w:r w:rsidR="00DE611E">
                        <w:t>M</w:t>
                      </w:r>
                      <w:r w:rsidR="00DE611E">
                        <w:t>aschinelles</w:t>
                      </w:r>
                      <w:r w:rsidR="00DE611E" w:rsidRPr="00FA1499">
                        <w:t xml:space="preserve"> </w:t>
                      </w:r>
                      <w:r w:rsidR="00DE611E">
                        <w:t>Lernen auf Basis von</w:t>
                      </w:r>
                      <w:r w:rsidR="00DE611E" w:rsidRPr="00FA1499">
                        <w:t xml:space="preserve"> </w:t>
                      </w:r>
                      <w:r w:rsidR="00DE611E" w:rsidRPr="00001FFC">
                        <w:t>Algorith</w:t>
                      </w:r>
                      <w:r w:rsidR="00DE611E">
                        <w:t>men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5317">
        <w:rPr>
          <w:noProof/>
          <w:sz w:val="24"/>
          <w:lang w:eastAsia="de-DE" w:bidi="ar-SA"/>
        </w:rPr>
        <w:drawing>
          <wp:anchor distT="0" distB="0" distL="114300" distR="114300" simplePos="0" relativeHeight="251664384" behindDoc="1" locked="0" layoutInCell="1" allowOverlap="1" wp14:anchorId="76E95805" wp14:editId="53AFD28F">
            <wp:simplePos x="0" y="0"/>
            <wp:positionH relativeFrom="column">
              <wp:posOffset>-619125</wp:posOffset>
            </wp:positionH>
            <wp:positionV relativeFrom="paragraph">
              <wp:posOffset>3477260</wp:posOffset>
            </wp:positionV>
            <wp:extent cx="7524000" cy="4795200"/>
            <wp:effectExtent l="0" t="0" r="0" b="5715"/>
            <wp:wrapNone/>
            <wp:docPr id="11" name="Bild 11" descr="layout_0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yout_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9914"/>
                    <a:stretch/>
                  </pic:blipFill>
                  <pic:spPr bwMode="auto">
                    <a:xfrm>
                      <a:off x="0" y="0"/>
                      <a:ext cx="7524000" cy="47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825">
        <w:rPr>
          <w:sz w:val="24"/>
          <w:lang w:eastAsia="de-DE" w:bidi="ar-SA"/>
        </w:rPr>
        <w:br w:type="page"/>
      </w:r>
    </w:p>
    <w:p w14:paraId="58A8845C" w14:textId="37DD50F1" w:rsidR="00C57AB0" w:rsidRDefault="0007585A" w:rsidP="00C57AB0">
      <w:pPr>
        <w:rPr>
          <w:sz w:val="24"/>
          <w:lang w:eastAsia="de-DE" w:bidi="ar-SA"/>
        </w:rPr>
      </w:pPr>
      <w:r>
        <w:rPr>
          <w:noProof/>
          <w:lang w:eastAsia="de-DE" w:bidi="ar-SA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A380D" wp14:editId="6869FECF">
                <wp:simplePos x="0" y="0"/>
                <wp:positionH relativeFrom="column">
                  <wp:posOffset>1485900</wp:posOffset>
                </wp:positionH>
                <wp:positionV relativeFrom="paragraph">
                  <wp:posOffset>282575</wp:posOffset>
                </wp:positionV>
                <wp:extent cx="4795520" cy="8465820"/>
                <wp:effectExtent l="0" t="0" r="0" b="0"/>
                <wp:wrapSquare wrapText="bothSides"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20" cy="846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6">
                        <w:txbxContent>
                          <w:p w14:paraId="0D050598" w14:textId="77777777" w:rsidR="00704B6E" w:rsidRPr="00E37C43" w:rsidRDefault="00704B6E" w:rsidP="00704B6E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>10/2010 -</w:t>
                            </w:r>
                            <w:r w:rsidRPr="00B109C7">
                              <w:t xml:space="preserve"> </w:t>
                            </w:r>
                            <w:r>
                              <w:t>12/2017</w:t>
                            </w:r>
                          </w:p>
                          <w:p w14:paraId="14B45BF5" w14:textId="77777777" w:rsidR="00704B6E" w:rsidRDefault="00704B6E" w:rsidP="00704B6E">
                            <w:r w:rsidRPr="00F13F61">
                              <w:rPr>
                                <w:b/>
                              </w:rPr>
                              <w:t>Firma/ORT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472250">
                              <w:t>Intershop AG, Jena</w:t>
                            </w:r>
                          </w:p>
                          <w:p w14:paraId="66388145" w14:textId="77777777" w:rsidR="00704B6E" w:rsidRPr="00FD6317" w:rsidRDefault="00704B6E" w:rsidP="00704B6E">
                            <w:pPr>
                              <w:rPr>
                                <w:b/>
                              </w:rPr>
                            </w:pPr>
                            <w:r w:rsidRPr="00FD6317">
                              <w:rPr>
                                <w:b/>
                              </w:rPr>
                              <w:t>Tätigkeit</w:t>
                            </w:r>
                            <w:r w:rsidRPr="00FD6317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Pr="00472250">
                              <w:t xml:space="preserve">Software </w:t>
                            </w:r>
                            <w:r>
                              <w:t>Ingenieur / Research Ingenieur</w:t>
                            </w:r>
                          </w:p>
                          <w:p w14:paraId="20C427E8" w14:textId="77777777" w:rsidR="00704B6E" w:rsidRPr="00FD6317" w:rsidRDefault="00704B6E" w:rsidP="00704B6E">
                            <w:pPr>
                              <w:rPr>
                                <w:b/>
                              </w:rPr>
                            </w:pPr>
                            <w:r w:rsidRPr="00FD6317">
                              <w:rPr>
                                <w:b/>
                              </w:rPr>
                              <w:t xml:space="preserve">Kurzbeschreibung    </w:t>
                            </w:r>
                            <w:r w:rsidRPr="00472250">
                              <w:t>Softwareentwicklung und Algorithmen Entwicklung</w:t>
                            </w:r>
                          </w:p>
                          <w:p w14:paraId="203BC214" w14:textId="77777777" w:rsidR="00704B6E" w:rsidRPr="00704B6E" w:rsidRDefault="00704B6E" w:rsidP="00704B6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04B6E">
                              <w:rPr>
                                <w:b/>
                                <w:lang w:val="en-US"/>
                              </w:rPr>
                              <w:t>Fähigkeiten</w:t>
                            </w:r>
                            <w:proofErr w:type="spellEnd"/>
                            <w:r w:rsidRPr="00704B6E">
                              <w:rPr>
                                <w:b/>
                                <w:lang w:val="en-US"/>
                              </w:rPr>
                              <w:tab/>
                              <w:t xml:space="preserve">          </w:t>
                            </w:r>
                            <w:r w:rsidRPr="00704B6E">
                              <w:rPr>
                                <w:lang w:val="en-US"/>
                              </w:rPr>
                              <w:t xml:space="preserve">Postgres, Oracle, Mongo DB, Java/Swing/EE, </w:t>
                            </w:r>
                          </w:p>
                          <w:p w14:paraId="2F914817" w14:textId="77777777" w:rsidR="00704B6E" w:rsidRPr="006D1186" w:rsidRDefault="00704B6E" w:rsidP="00704B6E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Intershop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Vaadin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/ Spring, SQL, </w:t>
                            </w:r>
                            <w:r w:rsidRPr="000915DC">
                              <w:rPr>
                                <w:lang w:val="en-US"/>
                              </w:rPr>
                              <w:t>JSP/XML/HTML/REST, JScript/JQuery</w:t>
                            </w:r>
                            <w:r w:rsidRPr="006D118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D1186">
                              <w:rPr>
                                <w:lang w:val="en-US"/>
                              </w:rPr>
                              <w:t>Intershop</w:t>
                            </w:r>
                            <w:proofErr w:type="spellEnd"/>
                            <w:r w:rsidRPr="006D1186">
                              <w:rPr>
                                <w:lang w:val="en-US"/>
                              </w:rPr>
                              <w:t xml:space="preserve"> Software, CIC, IS7, Studio, BPMN, Decision Support, System Dynamics Simulation(Sphinx), </w:t>
                            </w:r>
                            <w:proofErr w:type="spellStart"/>
                            <w:r w:rsidRPr="006D1186">
                              <w:rPr>
                                <w:lang w:val="en-US"/>
                              </w:rPr>
                              <w:t>svn</w:t>
                            </w:r>
                            <w:proofErr w:type="spellEnd"/>
                            <w:r w:rsidRPr="006D1186"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6D1186">
                              <w:rPr>
                                <w:lang w:val="en-US"/>
                              </w:rPr>
                              <w:t>git</w:t>
                            </w:r>
                            <w:proofErr w:type="spellEnd"/>
                            <w:r w:rsidRPr="006D1186">
                              <w:rPr>
                                <w:lang w:val="en-US"/>
                              </w:rPr>
                              <w:t xml:space="preserve">, </w:t>
                            </w:r>
                          </w:p>
                          <w:p w14:paraId="7387777D" w14:textId="28358D03" w:rsidR="00704B6E" w:rsidRPr="006D1186" w:rsidRDefault="005A624B" w:rsidP="00704B6E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704B6E" w:rsidRPr="006D1186">
                              <w:rPr>
                                <w:lang w:val="en-US"/>
                              </w:rPr>
                              <w:t>onfluence/</w:t>
                            </w:r>
                            <w:r>
                              <w:rPr>
                                <w:lang w:val="en-US"/>
                              </w:rPr>
                              <w:t>Jira</w:t>
                            </w:r>
                            <w:r w:rsidR="00704B6E" w:rsidRPr="006D1186">
                              <w:rPr>
                                <w:lang w:val="en-US"/>
                              </w:rPr>
                              <w:t>, ant/maven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DE611E"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 w:rsidR="00DE611E">
                              <w:rPr>
                                <w:lang w:val="en-US"/>
                              </w:rPr>
                              <w:t>gradle</w:t>
                            </w:r>
                            <w:proofErr w:type="spellEnd"/>
                            <w:r w:rsidR="00DE611E">
                              <w:rPr>
                                <w:lang w:val="en-US"/>
                              </w:rPr>
                              <w:t>, Spring</w:t>
                            </w:r>
                            <w:r w:rsidR="00704B6E" w:rsidRPr="006D1186">
                              <w:rPr>
                                <w:lang w:val="en-US"/>
                              </w:rPr>
                              <w:t xml:space="preserve">, </w:t>
                            </w:r>
                          </w:p>
                          <w:p w14:paraId="2EFFEE26" w14:textId="77777777" w:rsidR="00704B6E" w:rsidRPr="006D1186" w:rsidRDefault="00704B6E" w:rsidP="00704B6E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D1186">
                              <w:rPr>
                                <w:lang w:val="en-US"/>
                              </w:rPr>
                              <w:t>Statistische</w:t>
                            </w:r>
                            <w:proofErr w:type="spellEnd"/>
                            <w:r w:rsidRPr="006D1186">
                              <w:rPr>
                                <w:lang w:val="en-US"/>
                              </w:rPr>
                              <w:t xml:space="preserve"> Software</w:t>
                            </w:r>
                          </w:p>
                          <w:p w14:paraId="2B5FE579" w14:textId="4332F5D4" w:rsidR="00704B6E" w:rsidRDefault="00704B6E" w:rsidP="00704B6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0915DC">
                              <w:rPr>
                                <w:b/>
                                <w:lang w:val="en-US"/>
                              </w:rPr>
                              <w:t>Aufgaben</w:t>
                            </w:r>
                            <w:proofErr w:type="spellEnd"/>
                            <w:r w:rsidRPr="000915DC">
                              <w:rPr>
                                <w:b/>
                                <w:lang w:val="en-US"/>
                              </w:rPr>
                              <w:tab/>
                              <w:t xml:space="preserve">          </w:t>
                            </w:r>
                            <w:r w:rsidRPr="000915DC">
                              <w:rPr>
                                <w:lang w:val="en-US"/>
                              </w:rPr>
                              <w:t>Business Intelligence, Big</w:t>
                            </w:r>
                            <w:r w:rsidR="005E592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915DC">
                              <w:rPr>
                                <w:lang w:val="en-US"/>
                              </w:rPr>
                              <w:t xml:space="preserve">Data, Data Mining: </w:t>
                            </w:r>
                          </w:p>
                          <w:p w14:paraId="4A8660E6" w14:textId="77777777" w:rsidR="006654EF" w:rsidRDefault="00FA1499" w:rsidP="00704B6E">
                            <w:pPr>
                              <w:ind w:left="1985"/>
                            </w:pPr>
                            <w:r w:rsidRPr="00FA1499">
                              <w:t>Eigenständig</w:t>
                            </w:r>
                            <w:r w:rsidR="002A4F59">
                              <w:t>es</w:t>
                            </w:r>
                            <w:r w:rsidR="00704B6E" w:rsidRPr="00FA1499">
                              <w:t xml:space="preserve"> und </w:t>
                            </w:r>
                            <w:r w:rsidRPr="00FA1499">
                              <w:t>nicht eigenständig</w:t>
                            </w:r>
                            <w:r w:rsidR="002A4F59">
                              <w:t>es</w:t>
                            </w:r>
                            <w:r w:rsidR="00704B6E" w:rsidRPr="00FA1499">
                              <w:t xml:space="preserve"> </w:t>
                            </w:r>
                            <w:r w:rsidR="00001FFC">
                              <w:t>maschinelles</w:t>
                            </w:r>
                            <w:r w:rsidR="00704B6E" w:rsidRPr="00FA1499">
                              <w:t xml:space="preserve"> </w:t>
                            </w:r>
                            <w:r w:rsidR="00001FFC">
                              <w:t>Lernen auf Basis von</w:t>
                            </w:r>
                            <w:r w:rsidR="00704B6E" w:rsidRPr="00FA1499">
                              <w:t xml:space="preserve"> </w:t>
                            </w:r>
                            <w:r w:rsidR="00704B6E" w:rsidRPr="00001FFC">
                              <w:t>Algorith</w:t>
                            </w:r>
                            <w:r w:rsidR="00001FFC">
                              <w:t>men</w:t>
                            </w:r>
                            <w:r w:rsidR="00704B6E" w:rsidRPr="00001FFC">
                              <w:t xml:space="preserve">, </w:t>
                            </w:r>
                          </w:p>
                          <w:p w14:paraId="338C3A00" w14:textId="77777777" w:rsidR="00DE611E" w:rsidRDefault="006654EF" w:rsidP="00704B6E">
                            <w:pPr>
                              <w:ind w:left="1985"/>
                            </w:pPr>
                            <w:r>
                              <w:t>Zeitreihenanalyse</w:t>
                            </w:r>
                            <w:r w:rsidR="00704B6E" w:rsidRPr="00001FFC">
                              <w:t>, Scoring, T</w:t>
                            </w:r>
                            <w:r w:rsidR="00DE611E">
                              <w:t>ext Mining, 6 Sigma und Systeme</w:t>
                            </w:r>
                            <w:r w:rsidR="00704B6E" w:rsidRPr="00001FFC">
                              <w:t xml:space="preserve"> </w:t>
                            </w:r>
                            <w:proofErr w:type="spellStart"/>
                            <w:r w:rsidR="00704B6E" w:rsidRPr="00001FFC">
                              <w:t>fu</w:t>
                            </w:r>
                            <w:r w:rsidR="00704B6E" w:rsidRPr="00001FFC">
                              <w:rPr>
                                <w:rFonts w:ascii="Calibri" w:eastAsia="Calibri" w:hAnsi="Calibri" w:cs="Calibri"/>
                              </w:rPr>
                              <w:t>̈</w:t>
                            </w:r>
                            <w:r w:rsidR="00704B6E" w:rsidRPr="00001FFC">
                              <w:t>r</w:t>
                            </w:r>
                            <w:proofErr w:type="spellEnd"/>
                            <w:r w:rsidR="00704B6E" w:rsidRPr="00001FFC">
                              <w:t xml:space="preserve"> die automatische </w:t>
                            </w:r>
                            <w:r w:rsidR="00704B6E" w:rsidRPr="006D1186">
                              <w:t xml:space="preserve">Datenanalyse und </w:t>
                            </w:r>
                          </w:p>
                          <w:p w14:paraId="6F3F5F94" w14:textId="642C71ED" w:rsidR="00704B6E" w:rsidRDefault="00DE611E" w:rsidP="00704B6E">
                            <w:pPr>
                              <w:ind w:left="1985"/>
                            </w:pPr>
                            <w:r>
                              <w:t>Datenauswertung.</w:t>
                            </w:r>
                          </w:p>
                          <w:p w14:paraId="6D42B6A9" w14:textId="77777777" w:rsidR="00704B6E" w:rsidRPr="00704B6E" w:rsidRDefault="00704B6E" w:rsidP="00704B6E">
                            <w:pPr>
                              <w:ind w:left="1985"/>
                            </w:pPr>
                            <w:r w:rsidRPr="00704B6E">
                              <w:t>Business Simulation</w:t>
                            </w:r>
                          </w:p>
                          <w:p w14:paraId="33666203" w14:textId="77777777" w:rsidR="00704B6E" w:rsidRPr="00704B6E" w:rsidRDefault="00704B6E" w:rsidP="00704B6E">
                            <w:pPr>
                              <w:pBdr>
                                <w:bottom w:val="single" w:sz="4" w:space="1" w:color="auto"/>
                              </w:pBdr>
                              <w:ind w:left="1985" w:hanging="1985"/>
                              <w:rPr>
                                <w:b/>
                              </w:rPr>
                            </w:pPr>
                          </w:p>
                          <w:p w14:paraId="79CAE73A" w14:textId="77777777" w:rsidR="00704B6E" w:rsidRPr="00704B6E" w:rsidRDefault="00704B6E" w:rsidP="00704B6E">
                            <w:pPr>
                              <w:rPr>
                                <w:b/>
                              </w:rPr>
                            </w:pPr>
                          </w:p>
                          <w:p w14:paraId="7815899D" w14:textId="77777777" w:rsidR="00704B6E" w:rsidRPr="00E37C43" w:rsidRDefault="00704B6E" w:rsidP="00704B6E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B109C7">
                              <w:t>20</w:t>
                            </w:r>
                            <w:r>
                              <w:t>09</w:t>
                            </w:r>
                            <w:r w:rsidRPr="00B109C7">
                              <w:t xml:space="preserve"> </w:t>
                            </w:r>
                            <w:r>
                              <w:t>- laufend</w:t>
                            </w:r>
                          </w:p>
                          <w:p w14:paraId="6D4D3B73" w14:textId="77777777" w:rsidR="00704B6E" w:rsidRPr="00885DB0" w:rsidRDefault="00704B6E" w:rsidP="00704B6E">
                            <w:r w:rsidRPr="00F13F61">
                              <w:rPr>
                                <w:b/>
                              </w:rPr>
                              <w:t>Firma/ORT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>Freelancer</w:t>
                            </w:r>
                          </w:p>
                          <w:p w14:paraId="46EEAEE0" w14:textId="77777777" w:rsidR="00704B6E" w:rsidRDefault="00704B6E" w:rsidP="00704B6E">
                            <w:r w:rsidRPr="00FD6317">
                              <w:rPr>
                                <w:b/>
                              </w:rPr>
                              <w:t>Fähigkeiten</w:t>
                            </w:r>
                            <w:r w:rsidRPr="00FD6317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Pr="00262D36">
                              <w:t xml:space="preserve">Java/Swing/EE </w:t>
                            </w:r>
                            <w:proofErr w:type="spellStart"/>
                            <w:r w:rsidRPr="00262D36">
                              <w:t>Vaadin</w:t>
                            </w:r>
                            <w:proofErr w:type="spellEnd"/>
                            <w:r w:rsidRPr="00262D36">
                              <w:t>/XML/JSON, Android SDK/</w:t>
                            </w:r>
                          </w:p>
                          <w:p w14:paraId="4DB7AA34" w14:textId="77777777" w:rsidR="00704B6E" w:rsidRPr="00885DB0" w:rsidRDefault="00704B6E" w:rsidP="00704B6E">
                            <w:pPr>
                              <w:ind w:firstLine="1985"/>
                            </w:pPr>
                            <w:proofErr w:type="spellStart"/>
                            <w:r w:rsidRPr="00262D36">
                              <w:t>Gradle</w:t>
                            </w:r>
                            <w:proofErr w:type="spellEnd"/>
                            <w:r w:rsidRPr="00262D36">
                              <w:t>, ICD10/ICD0/OMIM/KEGG/SWISSPROT</w:t>
                            </w:r>
                          </w:p>
                          <w:p w14:paraId="1A097D23" w14:textId="77777777" w:rsidR="00704B6E" w:rsidRDefault="00704B6E" w:rsidP="00704B6E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</w:rPr>
                            </w:pPr>
                          </w:p>
                          <w:p w14:paraId="79125EEF" w14:textId="77777777" w:rsidR="00704B6E" w:rsidRDefault="00704B6E" w:rsidP="00704B6E">
                            <w:pPr>
                              <w:rPr>
                                <w:b/>
                              </w:rPr>
                            </w:pPr>
                          </w:p>
                          <w:p w14:paraId="50D0F201" w14:textId="77777777" w:rsidR="00704B6E" w:rsidRPr="00E37C43" w:rsidRDefault="00704B6E" w:rsidP="00704B6E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>06/2007 - 03/2009</w:t>
                            </w:r>
                          </w:p>
                          <w:p w14:paraId="7AE101E0" w14:textId="77777777" w:rsidR="00704B6E" w:rsidRPr="00FB7B64" w:rsidRDefault="00704B6E" w:rsidP="00704B6E">
                            <w:pPr>
                              <w:rPr>
                                <w:b/>
                              </w:rPr>
                            </w:pPr>
                            <w:r w:rsidRPr="00FB7B64">
                              <w:rPr>
                                <w:b/>
                              </w:rPr>
                              <w:t>Firma/ORT</w:t>
                            </w:r>
                            <w:r w:rsidRPr="00FB7B64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 w:rsidRPr="00FB7B64">
                              <w:t>Mokkafish</w:t>
                            </w:r>
                            <w:proofErr w:type="spellEnd"/>
                            <w:r w:rsidRPr="00FB7B64">
                              <w:t>, Jena</w:t>
                            </w:r>
                          </w:p>
                          <w:p w14:paraId="2511F5B3" w14:textId="75103216" w:rsidR="00704B6E" w:rsidRPr="00FB7B64" w:rsidRDefault="00704B6E" w:rsidP="00704B6E">
                            <w:r w:rsidRPr="00FB7B64">
                              <w:rPr>
                                <w:b/>
                              </w:rPr>
                              <w:t>Tätigkeit</w:t>
                            </w:r>
                            <w:r w:rsidRPr="00FB7B64">
                              <w:rPr>
                                <w:b/>
                              </w:rPr>
                              <w:tab/>
                              <w:t xml:space="preserve"> </w:t>
                            </w:r>
                            <w:r w:rsidR="00DE611E">
                              <w:t xml:space="preserve">         </w:t>
                            </w:r>
                            <w:r w:rsidRPr="00FB7B64">
                              <w:t>Softwareentwickler</w:t>
                            </w:r>
                          </w:p>
                          <w:p w14:paraId="3D0B894D" w14:textId="77777777" w:rsidR="00704B6E" w:rsidRPr="00F13F61" w:rsidRDefault="00704B6E" w:rsidP="00704B6E">
                            <w:pPr>
                              <w:rPr>
                                <w:b/>
                              </w:rPr>
                            </w:pPr>
                            <w:r w:rsidRPr="00F13F61">
                              <w:rPr>
                                <w:b/>
                              </w:rPr>
                              <w:t>Kurzbeschreibung</w:t>
                            </w: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 w:rsidRPr="001642AA">
                              <w:t>Softwareentwicklung und Algorithmen</w:t>
                            </w:r>
                            <w:r>
                              <w:t xml:space="preserve"> E</w:t>
                            </w:r>
                            <w:r w:rsidRPr="001642AA">
                              <w:t>ntwicklung</w:t>
                            </w:r>
                          </w:p>
                          <w:p w14:paraId="7E9F2E6E" w14:textId="77777777" w:rsidR="00704B6E" w:rsidRDefault="00704B6E" w:rsidP="00704B6E">
                            <w:pPr>
                              <w:rPr>
                                <w:lang w:val="en-US"/>
                              </w:rPr>
                            </w:pPr>
                            <w:r w:rsidRPr="00F13F61">
                              <w:rPr>
                                <w:b/>
                              </w:rPr>
                              <w:t>Fähigkeiten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t xml:space="preserve">          </w:t>
                            </w:r>
                            <w:r w:rsidRPr="005B1706">
                              <w:t>MS SQL/</w:t>
                            </w:r>
                            <w:proofErr w:type="spellStart"/>
                            <w:r w:rsidRPr="005B1706">
                              <w:t>Postgres</w:t>
                            </w:r>
                            <w:proofErr w:type="spellEnd"/>
                            <w:r w:rsidRPr="005B1706">
                              <w:t xml:space="preserve">/MySQL, </w:t>
                            </w:r>
                            <w:proofErr w:type="spellStart"/>
                            <w:r w:rsidRPr="005B1706">
                              <w:t>Solr</w:t>
                            </w:r>
                            <w:proofErr w:type="spellEnd"/>
                            <w:r w:rsidRPr="005B1706">
                              <w:t>.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5B1706">
                              <w:rPr>
                                <w:lang w:val="en-US"/>
                              </w:rPr>
                              <w:t>JBoss</w:t>
                            </w:r>
                            <w:proofErr w:type="spellEnd"/>
                            <w:r w:rsidRPr="005B1706">
                              <w:rPr>
                                <w:lang w:val="en-US"/>
                              </w:rPr>
                              <w:t xml:space="preserve">/Seam, </w:t>
                            </w:r>
                          </w:p>
                          <w:p w14:paraId="3BC51B89" w14:textId="77777777" w:rsidR="00704B6E" w:rsidRPr="005B1706" w:rsidRDefault="00704B6E" w:rsidP="00704B6E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  <w:r w:rsidRPr="005B1706">
                              <w:rPr>
                                <w:lang w:val="en-US"/>
                              </w:rPr>
                              <w:t xml:space="preserve">Subversion, UML/Together, VPN, SEO/Google, </w:t>
                            </w:r>
                            <w:proofErr w:type="spellStart"/>
                            <w:r w:rsidRPr="005B1706">
                              <w:rPr>
                                <w:lang w:val="en-US"/>
                              </w:rPr>
                              <w:t>Zanox</w:t>
                            </w:r>
                            <w:proofErr w:type="spellEnd"/>
                            <w:r w:rsidRPr="005B1706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13BE2E10" w14:textId="77777777" w:rsidR="00704B6E" w:rsidRPr="005B1706" w:rsidRDefault="00704B6E" w:rsidP="00704B6E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01F9E6BF" w14:textId="77777777" w:rsidR="00704B6E" w:rsidRDefault="00704B6E" w:rsidP="00704B6E">
                            <w:r w:rsidRPr="00F13F61">
                              <w:rPr>
                                <w:b/>
                              </w:rPr>
                              <w:t>Aufgaben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972F63">
                              <w:t>Proje</w:t>
                            </w:r>
                            <w:r>
                              <w:t>k</w:t>
                            </w:r>
                            <w:r w:rsidRPr="00972F63">
                              <w:t xml:space="preserve">t: </w:t>
                            </w:r>
                            <w:proofErr w:type="spellStart"/>
                            <w:r w:rsidRPr="00972F63">
                              <w:t>Recomender</w:t>
                            </w:r>
                            <w:proofErr w:type="spellEnd"/>
                            <w:r w:rsidRPr="00972F63">
                              <w:t xml:space="preserve"> </w:t>
                            </w:r>
                          </w:p>
                          <w:p w14:paraId="6B15D313" w14:textId="77777777" w:rsidR="00704B6E" w:rsidRDefault="00704B6E" w:rsidP="00704B6E">
                            <w:pPr>
                              <w:ind w:left="1985"/>
                            </w:pPr>
                            <w:r w:rsidRPr="00972F63">
                              <w:t xml:space="preserve">Data/Text </w:t>
                            </w:r>
                            <w:proofErr w:type="gramStart"/>
                            <w:r w:rsidRPr="00972F63">
                              <w:t>Mining :</w:t>
                            </w:r>
                            <w:proofErr w:type="gramEnd"/>
                            <w:r w:rsidRPr="00972F63">
                              <w:t xml:space="preserve"> </w:t>
                            </w:r>
                            <w:proofErr w:type="spellStart"/>
                            <w:r w:rsidRPr="00972F63">
                              <w:t>kontentbasierende</w:t>
                            </w:r>
                            <w:proofErr w:type="spellEnd"/>
                            <w:r w:rsidRPr="00972F63">
                              <w:t xml:space="preserve"> Werbung, </w:t>
                            </w:r>
                          </w:p>
                          <w:p w14:paraId="3F4F67C1" w14:textId="77777777" w:rsidR="00704B6E" w:rsidRDefault="00704B6E" w:rsidP="00704B6E">
                            <w:pPr>
                              <w:ind w:left="1985"/>
                            </w:pPr>
                            <w:r w:rsidRPr="00972F63">
                              <w:t xml:space="preserve">Scoring System </w:t>
                            </w:r>
                            <w:proofErr w:type="spellStart"/>
                            <w:r w:rsidRPr="00972F63">
                              <w:t>f</w:t>
                            </w:r>
                            <w:r w:rsidRPr="00972F63">
                              <w:rPr>
                                <w:rFonts w:ascii="Calibri" w:eastAsia="Calibri" w:hAnsi="Calibri" w:cs="Calibri"/>
                              </w:rPr>
                              <w:t>ü</w:t>
                            </w:r>
                            <w:r w:rsidRPr="00972F63">
                              <w:t>r</w:t>
                            </w:r>
                            <w:proofErr w:type="spellEnd"/>
                            <w:r w:rsidRPr="00972F63">
                              <w:t xml:space="preserve"> Artikel auf </w:t>
                            </w:r>
                            <w:proofErr w:type="gramStart"/>
                            <w:r w:rsidRPr="00972F63">
                              <w:t>dem Basis</w:t>
                            </w:r>
                            <w:proofErr w:type="gramEnd"/>
                            <w:r w:rsidRPr="00972F63">
                              <w:t xml:space="preserve"> von Google</w:t>
                            </w:r>
                          </w:p>
                          <w:p w14:paraId="644C3E96" w14:textId="77777777" w:rsidR="00704B6E" w:rsidRDefault="00704B6E" w:rsidP="00704B6E">
                            <w:pPr>
                              <w:ind w:left="1985"/>
                              <w:rPr>
                                <w:b/>
                              </w:rPr>
                            </w:pPr>
                            <w:r w:rsidRPr="00972F63">
                              <w:t xml:space="preserve">/ </w:t>
                            </w:r>
                            <w:proofErr w:type="spellStart"/>
                            <w:r w:rsidRPr="00972F63">
                              <w:t>Zanox</w:t>
                            </w:r>
                            <w:proofErr w:type="spellEnd"/>
                            <w:r w:rsidRPr="00972F63">
                              <w:t>. Text Mining, Data Mining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5C09FAC6" w14:textId="77777777" w:rsidR="00704B6E" w:rsidRDefault="00704B6E" w:rsidP="00704B6E">
                            <w:pPr>
                              <w:ind w:left="1985"/>
                              <w:rPr>
                                <w:b/>
                              </w:rPr>
                            </w:pPr>
                          </w:p>
                          <w:p w14:paraId="05E6688E" w14:textId="77777777" w:rsidR="00704B6E" w:rsidRPr="00972F63" w:rsidRDefault="00704B6E" w:rsidP="00704B6E">
                            <w:pPr>
                              <w:ind w:left="1985"/>
                            </w:pPr>
                            <w:r w:rsidRPr="00972F63">
                              <w:t>Proje</w:t>
                            </w:r>
                            <w:r>
                              <w:t>k</w:t>
                            </w:r>
                            <w:r w:rsidRPr="00972F63">
                              <w:t xml:space="preserve">t: Client-Server </w:t>
                            </w:r>
                            <w:proofErr w:type="spellStart"/>
                            <w:r w:rsidRPr="00972F63">
                              <w:t>Lo</w:t>
                            </w:r>
                            <w:r w:rsidRPr="00972F63">
                              <w:rPr>
                                <w:rFonts w:ascii="Calibri" w:eastAsia="Calibri" w:hAnsi="Calibri" w:cs="Calibri"/>
                              </w:rPr>
                              <w:t>̈</w:t>
                            </w:r>
                            <w:r w:rsidRPr="00972F63">
                              <w:t>sung</w:t>
                            </w:r>
                            <w:proofErr w:type="spellEnd"/>
                            <w:r w:rsidRPr="00972F63">
                              <w:t xml:space="preserve"> </w:t>
                            </w:r>
                            <w:proofErr w:type="spellStart"/>
                            <w:r w:rsidRPr="00972F63">
                              <w:t>f</w:t>
                            </w:r>
                            <w:r w:rsidRPr="00972F63">
                              <w:rPr>
                                <w:rFonts w:ascii="Calibri" w:eastAsia="Calibri" w:hAnsi="Calibri" w:cs="Calibri"/>
                              </w:rPr>
                              <w:t>ü</w:t>
                            </w:r>
                            <w:r w:rsidRPr="00972F63">
                              <w:t>r</w:t>
                            </w:r>
                            <w:proofErr w:type="spellEnd"/>
                            <w:r w:rsidRPr="00972F63">
                              <w:t xml:space="preserve"> das integrierte </w:t>
                            </w:r>
                          </w:p>
                          <w:p w14:paraId="7345D544" w14:textId="77777777" w:rsidR="00704B6E" w:rsidRPr="00972F63" w:rsidRDefault="00704B6E" w:rsidP="00704B6E">
                            <w:pPr>
                              <w:ind w:left="1985"/>
                            </w:pPr>
                            <w:proofErr w:type="spellStart"/>
                            <w:r w:rsidRPr="00972F63">
                              <w:t>Qualit</w:t>
                            </w:r>
                            <w:r w:rsidRPr="00972F63">
                              <w:rPr>
                                <w:rFonts w:ascii="Calibri" w:eastAsia="Calibri" w:hAnsi="Calibri" w:cs="Calibri"/>
                              </w:rPr>
                              <w:t>ä</w:t>
                            </w:r>
                            <w:r w:rsidRPr="00972F63">
                              <w:t>tsmanagement</w:t>
                            </w:r>
                            <w:proofErr w:type="spellEnd"/>
                            <w:r w:rsidRPr="00972F63">
                              <w:t xml:space="preserve"> zur konsistenten Erfassung </w:t>
                            </w:r>
                          </w:p>
                          <w:p w14:paraId="59138F0F" w14:textId="77777777" w:rsidR="00704B6E" w:rsidRPr="00972F63" w:rsidRDefault="00704B6E" w:rsidP="00704B6E">
                            <w:pPr>
                              <w:ind w:left="1985"/>
                            </w:pPr>
                            <w:r w:rsidRPr="00972F63">
                              <w:t xml:space="preserve">und zentralen Speicherung und Auswertung von </w:t>
                            </w:r>
                          </w:p>
                          <w:p w14:paraId="5E6407F1" w14:textId="77777777" w:rsidR="00704B6E" w:rsidRDefault="00704B6E" w:rsidP="00704B6E">
                            <w:pPr>
                              <w:ind w:left="1985"/>
                            </w:pPr>
                            <w:r w:rsidRPr="00972F63">
                              <w:t xml:space="preserve">Konfigurations-, </w:t>
                            </w:r>
                            <w:proofErr w:type="spellStart"/>
                            <w:r w:rsidRPr="00972F63">
                              <w:t>Justage</w:t>
                            </w:r>
                            <w:proofErr w:type="spellEnd"/>
                            <w:r w:rsidRPr="00972F63">
                              <w:t xml:space="preserve">-, Kalibrier- und </w:t>
                            </w:r>
                            <w:proofErr w:type="spellStart"/>
                            <w:r w:rsidRPr="00972F63">
                              <w:t>Pr</w:t>
                            </w:r>
                            <w:r w:rsidRPr="00972F63">
                              <w:rPr>
                                <w:rFonts w:ascii="Calibri" w:eastAsia="Calibri" w:hAnsi="Calibri" w:cs="Calibri"/>
                              </w:rPr>
                              <w:t>ü</w:t>
                            </w:r>
                            <w:r w:rsidRPr="00972F63">
                              <w:t>fdaten</w:t>
                            </w:r>
                            <w:proofErr w:type="spellEnd"/>
                            <w:r w:rsidRPr="00972F63">
                              <w:t>, KPI Development</w:t>
                            </w:r>
                          </w:p>
                          <w:p w14:paraId="3E918C0E" w14:textId="77777777" w:rsidR="00704B6E" w:rsidRDefault="00704B6E" w:rsidP="00704B6E">
                            <w:pPr>
                              <w:ind w:left="1985"/>
                            </w:pPr>
                          </w:p>
                          <w:p w14:paraId="70B6D750" w14:textId="77777777" w:rsidR="00704B6E" w:rsidRDefault="00704B6E" w:rsidP="00704B6E">
                            <w:pPr>
                              <w:ind w:left="1985"/>
                            </w:pPr>
                          </w:p>
                          <w:p w14:paraId="316F1D49" w14:textId="6F95F2BD" w:rsidR="00704B6E" w:rsidRDefault="00DE611E" w:rsidP="00704B6E">
                            <w:pPr>
                              <w:ind w:left="1985"/>
                            </w:pPr>
                            <w:r>
                              <w:t>Projek</w:t>
                            </w:r>
                            <w:r w:rsidR="00704B6E" w:rsidRPr="00EC111A">
                              <w:t xml:space="preserve">t: Analyse Spezifikationen und -pakete der </w:t>
                            </w:r>
                          </w:p>
                          <w:p w14:paraId="0EC351DD" w14:textId="77777777" w:rsidR="00704B6E" w:rsidRDefault="00704B6E" w:rsidP="00704B6E">
                            <w:pPr>
                              <w:ind w:left="1985"/>
                            </w:pPr>
                            <w:r w:rsidRPr="00EC111A">
                              <w:t xml:space="preserve">Plattform </w:t>
                            </w:r>
                            <w:proofErr w:type="spellStart"/>
                            <w:r w:rsidRPr="00EC111A">
                              <w:t>Alfresco</w:t>
                            </w:r>
                            <w:proofErr w:type="spellEnd"/>
                            <w:r w:rsidRPr="00EC111A">
                              <w:t>. Lotus-</w:t>
                            </w:r>
                            <w:proofErr w:type="spellStart"/>
                            <w:r w:rsidRPr="00EC111A">
                              <w:t>Alfresco</w:t>
                            </w:r>
                            <w:proofErr w:type="spellEnd"/>
                            <w:r w:rsidRPr="00EC111A">
                              <w:t xml:space="preserve"> Interface </w:t>
                            </w:r>
                          </w:p>
                          <w:p w14:paraId="762844AD" w14:textId="77777777" w:rsidR="00704B6E" w:rsidRDefault="00704B6E" w:rsidP="00704B6E">
                            <w:pPr>
                              <w:ind w:left="1985"/>
                            </w:pPr>
                            <w:r w:rsidRPr="00EC111A">
                              <w:t>Sprachen: Java EE/Swing, HTML/</w:t>
                            </w:r>
                            <w:proofErr w:type="spellStart"/>
                            <w:r w:rsidRPr="00EC111A">
                              <w:t>Servler</w:t>
                            </w:r>
                            <w:proofErr w:type="spellEnd"/>
                            <w:r w:rsidRPr="00EC111A">
                              <w:t>/JSP/</w:t>
                            </w:r>
                          </w:p>
                          <w:p w14:paraId="01DFA64D" w14:textId="77777777" w:rsidR="00704B6E" w:rsidRPr="00931F7B" w:rsidRDefault="00704B6E" w:rsidP="00704B6E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31F7B">
                              <w:rPr>
                                <w:lang w:val="en-US"/>
                              </w:rPr>
                              <w:t>Richfaces</w:t>
                            </w:r>
                            <w:proofErr w:type="spellEnd"/>
                            <w:r w:rsidRPr="00931F7B">
                              <w:rPr>
                                <w:lang w:val="en-US"/>
                              </w:rPr>
                              <w:t xml:space="preserve">, XSL, SQL, SOAP, Google API/ </w:t>
                            </w:r>
                            <w:proofErr w:type="spellStart"/>
                            <w:r w:rsidRPr="00931F7B">
                              <w:rPr>
                                <w:lang w:val="en-US"/>
                              </w:rPr>
                              <w:t>Zanox</w:t>
                            </w:r>
                            <w:proofErr w:type="spellEnd"/>
                            <w:r w:rsidRPr="00931F7B">
                              <w:rPr>
                                <w:lang w:val="en-US"/>
                              </w:rPr>
                              <w:t xml:space="preserve"> API, BPMN</w:t>
                            </w:r>
                          </w:p>
                          <w:p w14:paraId="7BFB786A" w14:textId="77777777" w:rsidR="00704B6E" w:rsidRPr="00931F7B" w:rsidRDefault="00704B6E" w:rsidP="00704B6E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79476D4C" w14:textId="77777777" w:rsidR="00704B6E" w:rsidRPr="00931F7B" w:rsidRDefault="00704B6E" w:rsidP="00704B6E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4438F804" w14:textId="77777777" w:rsidR="00704B6E" w:rsidRPr="00E37C43" w:rsidRDefault="00704B6E" w:rsidP="00704B6E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>10</w:t>
                            </w:r>
                            <w:r w:rsidRPr="000D78F1">
                              <w:t>/20</w:t>
                            </w:r>
                            <w:r>
                              <w:t>06</w:t>
                            </w:r>
                            <w:r w:rsidRPr="000D78F1">
                              <w:t xml:space="preserve"> - </w:t>
                            </w:r>
                            <w:r>
                              <w:t>4/200</w:t>
                            </w:r>
                            <w:r w:rsidRPr="000D78F1">
                              <w:t>7</w:t>
                            </w:r>
                          </w:p>
                          <w:p w14:paraId="588F9196" w14:textId="77777777" w:rsidR="00704B6E" w:rsidRDefault="00704B6E" w:rsidP="00704B6E">
                            <w:r w:rsidRPr="00F13F61">
                              <w:rPr>
                                <w:b/>
                              </w:rPr>
                              <w:t>Firma/ORT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proofErr w:type="spellStart"/>
                            <w:r>
                              <w:t>Osion</w:t>
                            </w:r>
                            <w:proofErr w:type="spellEnd"/>
                            <w:r>
                              <w:t xml:space="preserve">, </w:t>
                            </w:r>
                            <w:r w:rsidRPr="00931F7B">
                              <w:t>Berlin</w:t>
                            </w:r>
                          </w:p>
                          <w:p w14:paraId="16D1030F" w14:textId="0853890E" w:rsidR="00704B6E" w:rsidRPr="00A23498" w:rsidRDefault="00704B6E" w:rsidP="00704B6E">
                            <w:r w:rsidRPr="00A23498">
                              <w:rPr>
                                <w:b/>
                              </w:rPr>
                              <w:t>Tätigkeit</w:t>
                            </w:r>
                            <w:r w:rsidRPr="00A23498">
                              <w:rPr>
                                <w:b/>
                              </w:rPr>
                              <w:tab/>
                              <w:t xml:space="preserve"> </w:t>
                            </w:r>
                            <w:r w:rsidR="00DE611E">
                              <w:t xml:space="preserve">         </w:t>
                            </w:r>
                            <w:r w:rsidRPr="00A23498">
                              <w:t xml:space="preserve">Softwareentwickler </w:t>
                            </w:r>
                          </w:p>
                          <w:p w14:paraId="6B6F0893" w14:textId="77777777" w:rsidR="00704B6E" w:rsidRPr="00A8074D" w:rsidRDefault="00704B6E" w:rsidP="00704B6E">
                            <w:r w:rsidRPr="00A8074D">
                              <w:rPr>
                                <w:b/>
                              </w:rPr>
                              <w:t xml:space="preserve">Kurzbeschreibung    </w:t>
                            </w:r>
                            <w:r w:rsidRPr="001642AA">
                              <w:t>Softwareentwicklung und Administration</w:t>
                            </w:r>
                          </w:p>
                          <w:p w14:paraId="1DA8DD1A" w14:textId="77777777" w:rsidR="00704B6E" w:rsidRDefault="00704B6E" w:rsidP="00704B6E">
                            <w:r w:rsidRPr="00A23498">
                              <w:rPr>
                                <w:b/>
                              </w:rPr>
                              <w:t>Fähigkeiten</w:t>
                            </w:r>
                            <w:r w:rsidRPr="00A23498">
                              <w:rPr>
                                <w:b/>
                              </w:rPr>
                              <w:tab/>
                            </w:r>
                            <w:r w:rsidRPr="00A23498">
                              <w:t xml:space="preserve">          Java 2, XML, SOAP, SQL, Delphi, CMS</w:t>
                            </w:r>
                            <w:r>
                              <w:t xml:space="preserve">, </w:t>
                            </w:r>
                            <w:r w:rsidRPr="00A23498">
                              <w:t>Oracle 9</w:t>
                            </w:r>
                            <w:r>
                              <w:t xml:space="preserve">, </w:t>
                            </w:r>
                          </w:p>
                          <w:p w14:paraId="7236DEEC" w14:textId="77777777" w:rsidR="00704B6E" w:rsidRPr="002457C3" w:rsidRDefault="00704B6E" w:rsidP="00704B6E">
                            <w:pPr>
                              <w:ind w:firstLine="1985"/>
                            </w:pPr>
                            <w:r w:rsidRPr="00A23498">
                              <w:t xml:space="preserve">Windows XP, </w:t>
                            </w:r>
                            <w:proofErr w:type="spellStart"/>
                            <w:r w:rsidRPr="00A23498">
                              <w:t>WMware</w:t>
                            </w:r>
                            <w:proofErr w:type="spellEnd"/>
                          </w:p>
                          <w:p w14:paraId="3E12F194" w14:textId="77777777" w:rsidR="00704B6E" w:rsidRPr="008940C5" w:rsidRDefault="00704B6E" w:rsidP="00704B6E">
                            <w:pPr>
                              <w:pBdr>
                                <w:bottom w:val="single" w:sz="4" w:space="1" w:color="auto"/>
                              </w:pBdr>
                              <w:ind w:firstLine="1985"/>
                            </w:pPr>
                          </w:p>
                          <w:p w14:paraId="77CA9FB1" w14:textId="77777777" w:rsidR="00704B6E" w:rsidRPr="008940C5" w:rsidRDefault="00704B6E" w:rsidP="00704B6E">
                            <w:pPr>
                              <w:ind w:firstLine="1985"/>
                            </w:pPr>
                          </w:p>
                          <w:p w14:paraId="335D3CD7" w14:textId="77777777" w:rsidR="00704B6E" w:rsidRPr="008940C5" w:rsidRDefault="00704B6E" w:rsidP="00704B6E">
                            <w:r w:rsidRPr="008940C5">
                              <w:rPr>
                                <w:b/>
                              </w:rPr>
                              <w:t>Zeitpunkt</w:t>
                            </w:r>
                            <w:r w:rsidRPr="008940C5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Pr="008940C5">
                              <w:t>1/20</w:t>
                            </w:r>
                            <w:r>
                              <w:t>02</w:t>
                            </w:r>
                            <w:r w:rsidRPr="008940C5">
                              <w:t xml:space="preserve"> </w:t>
                            </w:r>
                            <w:r>
                              <w:t>- 12/2004</w:t>
                            </w:r>
                          </w:p>
                          <w:p w14:paraId="1AF3E18B" w14:textId="77777777" w:rsidR="00704B6E" w:rsidRPr="008940C5" w:rsidRDefault="00704B6E" w:rsidP="00704B6E">
                            <w:r w:rsidRPr="008940C5">
                              <w:rPr>
                                <w:b/>
                              </w:rPr>
                              <w:t>Firma/ORT</w:t>
                            </w:r>
                            <w:r w:rsidRPr="008940C5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Pr="001642AA">
                              <w:t>Hans-Knoll-Institut, Jena</w:t>
                            </w:r>
                          </w:p>
                          <w:p w14:paraId="19205862" w14:textId="77777777" w:rsidR="00704B6E" w:rsidRPr="001642AA" w:rsidRDefault="00704B6E" w:rsidP="00704B6E">
                            <w:r w:rsidRPr="001642AA">
                              <w:rPr>
                                <w:b/>
                              </w:rPr>
                              <w:t>Tätigkeit</w:t>
                            </w:r>
                            <w:r w:rsidRPr="001642AA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Pr="001642AA">
                              <w:t xml:space="preserve">Wissenschaftlicher Mitarbeiter </w:t>
                            </w:r>
                          </w:p>
                          <w:p w14:paraId="08EB54A3" w14:textId="77777777" w:rsidR="00704B6E" w:rsidRPr="000404E1" w:rsidRDefault="00704B6E" w:rsidP="00704B6E">
                            <w:r w:rsidRPr="00A0451B">
                              <w:rPr>
                                <w:b/>
                              </w:rPr>
                              <w:t xml:space="preserve">Kurzbeschreibung    </w:t>
                            </w:r>
                            <w:r w:rsidRPr="00B52BE2">
                              <w:t>Softwareentwicklung und Algorithmen Entwicklung</w:t>
                            </w:r>
                          </w:p>
                          <w:p w14:paraId="471AAB0F" w14:textId="77777777" w:rsidR="00704B6E" w:rsidRDefault="00704B6E" w:rsidP="00704B6E">
                            <w:r w:rsidRPr="00BB59CF">
                              <w:rPr>
                                <w:b/>
                              </w:rPr>
                              <w:t>Fähigkeiten</w:t>
                            </w:r>
                            <w:r w:rsidRPr="00BB59CF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Pr="000404E1">
                              <w:t>Java 2 (</w:t>
                            </w:r>
                            <w:proofErr w:type="spellStart"/>
                            <w:r w:rsidRPr="000404E1">
                              <w:t>JBuilder</w:t>
                            </w:r>
                            <w:proofErr w:type="spellEnd"/>
                            <w:r w:rsidRPr="000404E1">
                              <w:t xml:space="preserve">), XML, SQL, JDBC/ODBC. </w:t>
                            </w:r>
                          </w:p>
                          <w:p w14:paraId="652140FA" w14:textId="77777777" w:rsidR="00704B6E" w:rsidRDefault="00704B6E" w:rsidP="00704B6E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0404E1">
                              <w:rPr>
                                <w:lang w:val="en-US"/>
                              </w:rPr>
                              <w:t>Teilweise</w:t>
                            </w:r>
                            <w:proofErr w:type="spellEnd"/>
                            <w:r w:rsidRPr="000404E1">
                              <w:rPr>
                                <w:lang w:val="en-US"/>
                              </w:rPr>
                              <w:t>: Perl, PHP, UML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0404E1">
                              <w:rPr>
                                <w:lang w:val="en-US"/>
                              </w:rPr>
                              <w:t xml:space="preserve">Oracle 9, MS SQL Server </w:t>
                            </w:r>
                          </w:p>
                          <w:p w14:paraId="47C6B18D" w14:textId="77777777" w:rsidR="00704B6E" w:rsidRDefault="00704B6E" w:rsidP="00704B6E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  <w:r w:rsidRPr="000404E1">
                              <w:rPr>
                                <w:lang w:val="en-US"/>
                              </w:rPr>
                              <w:t>2000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0404E1">
                              <w:rPr>
                                <w:lang w:val="en-US"/>
                              </w:rPr>
                              <w:t>Windows NT, Windows XP, Windows 2003,</w:t>
                            </w:r>
                          </w:p>
                          <w:p w14:paraId="2C965C4B" w14:textId="77777777" w:rsidR="00704B6E" w:rsidRPr="000404E1" w:rsidRDefault="00704B6E" w:rsidP="00704B6E">
                            <w:pPr>
                              <w:ind w:firstLine="1985"/>
                            </w:pPr>
                            <w:r w:rsidRPr="000404E1">
                              <w:t>Novell 5, Windows 2003, Linux</w:t>
                            </w:r>
                          </w:p>
                          <w:p w14:paraId="1F5F7C92" w14:textId="77777777" w:rsidR="00704B6E" w:rsidRDefault="00704B6E" w:rsidP="00704B6E">
                            <w:r w:rsidRPr="00A0451B">
                              <w:rPr>
                                <w:b/>
                              </w:rPr>
                              <w:t>Aufgaben</w:t>
                            </w:r>
                            <w:r w:rsidRPr="00A0451B">
                              <w:tab/>
                              <w:t xml:space="preserve">          </w:t>
                            </w:r>
                            <w:r>
                              <w:t xml:space="preserve">TCP/IP, Biologische Datenbanken, MS Office, </w:t>
                            </w:r>
                          </w:p>
                          <w:p w14:paraId="2D3A9FEB" w14:textId="77777777" w:rsidR="00704B6E" w:rsidRDefault="00704B6E" w:rsidP="00704B6E">
                            <w:pPr>
                              <w:ind w:left="1985"/>
                            </w:pPr>
                            <w:r>
                              <w:t xml:space="preserve">Star Office, statistische Software. Different Data </w:t>
                            </w:r>
                          </w:p>
                          <w:p w14:paraId="3D15BAA9" w14:textId="77777777" w:rsidR="00704B6E" w:rsidRDefault="00704B6E" w:rsidP="00704B6E">
                            <w:pPr>
                              <w:ind w:left="1985"/>
                            </w:pPr>
                            <w:r>
                              <w:t xml:space="preserve">Mining und Text Mining Technologien. </w:t>
                            </w:r>
                          </w:p>
                          <w:p w14:paraId="05A6B965" w14:textId="77777777" w:rsidR="00704B6E" w:rsidRDefault="00704B6E" w:rsidP="00704B6E">
                            <w:pPr>
                              <w:ind w:left="1985"/>
                            </w:pPr>
                            <w:r>
                              <w:t>Neuronale Netze.</w:t>
                            </w:r>
                          </w:p>
                          <w:p w14:paraId="6822FC8E" w14:textId="77777777" w:rsidR="00704B6E" w:rsidRDefault="00704B6E" w:rsidP="00704B6E">
                            <w:pPr>
                              <w:ind w:left="1985"/>
                            </w:pPr>
                            <w:r>
                              <w:t>Ich habe entwickelt:</w:t>
                            </w:r>
                          </w:p>
                          <w:p w14:paraId="213FBB84" w14:textId="77777777" w:rsidR="00704B6E" w:rsidRDefault="00704B6E" w:rsidP="00704B6E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Pr="000404E1">
                              <w:rPr>
                                <w:lang w:val="en-US"/>
                              </w:rPr>
                              <w:t xml:space="preserve">Mining Tool </w:t>
                            </w:r>
                            <w:proofErr w:type="spellStart"/>
                            <w:r w:rsidRPr="000404E1">
                              <w:rPr>
                                <w:lang w:val="en-US"/>
                              </w:rPr>
                              <w:t>GeneRule</w:t>
                            </w:r>
                            <w:proofErr w:type="spellEnd"/>
                            <w:r w:rsidRPr="000404E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(original)</w:t>
                            </w:r>
                          </w:p>
                          <w:p w14:paraId="250967F5" w14:textId="77777777" w:rsidR="00704B6E" w:rsidRPr="000404E1" w:rsidRDefault="00704B6E" w:rsidP="00704B6E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Pr="000404E1">
                              <w:rPr>
                                <w:lang w:val="en-US"/>
                              </w:rPr>
                              <w:t>Natural Language Processor</w:t>
                            </w:r>
                          </w:p>
                          <w:p w14:paraId="74E5F3E6" w14:textId="77777777" w:rsidR="00704B6E" w:rsidRDefault="00704B6E" w:rsidP="00704B6E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n-US"/>
                              </w:rPr>
                            </w:pPr>
                          </w:p>
                          <w:p w14:paraId="34CAACDA" w14:textId="77777777" w:rsidR="00704B6E" w:rsidRDefault="00704B6E" w:rsidP="00704B6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E55E90E" w14:textId="77777777" w:rsidR="00704B6E" w:rsidRPr="00323345" w:rsidRDefault="00704B6E" w:rsidP="00704B6E">
                            <w:r w:rsidRPr="00323345">
                              <w:rPr>
                                <w:b/>
                              </w:rPr>
                              <w:t>Zeitpunkt</w:t>
                            </w:r>
                            <w:r w:rsidRPr="00323345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>
                              <w:t>7</w:t>
                            </w:r>
                            <w:r w:rsidRPr="00323345">
                              <w:t>/20</w:t>
                            </w:r>
                            <w:r>
                              <w:t>00</w:t>
                            </w:r>
                            <w:r w:rsidRPr="00323345">
                              <w:t xml:space="preserve"> - 12/20</w:t>
                            </w:r>
                            <w:r>
                              <w:t>01</w:t>
                            </w:r>
                          </w:p>
                          <w:p w14:paraId="20DAB154" w14:textId="77777777" w:rsidR="00704B6E" w:rsidRPr="00323345" w:rsidRDefault="00704B6E" w:rsidP="00704B6E">
                            <w:r w:rsidRPr="00323345">
                              <w:rPr>
                                <w:b/>
                              </w:rPr>
                              <w:t>Firma/ORT</w:t>
                            </w:r>
                            <w:r w:rsidRPr="00323345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 w:rsidRPr="00B0021D">
                              <w:t>MPSeCOM</w:t>
                            </w:r>
                            <w:proofErr w:type="spellEnd"/>
                            <w:r w:rsidRPr="00B0021D">
                              <w:t>, Jena</w:t>
                            </w:r>
                          </w:p>
                          <w:p w14:paraId="00D1A4EF" w14:textId="0E9A3215" w:rsidR="00704B6E" w:rsidRPr="00323345" w:rsidRDefault="00704B6E" w:rsidP="00704B6E">
                            <w:r w:rsidRPr="00323345">
                              <w:rPr>
                                <w:b/>
                              </w:rPr>
                              <w:t>Tätigkeit</w:t>
                            </w:r>
                            <w:r w:rsidRPr="00323345">
                              <w:rPr>
                                <w:b/>
                              </w:rPr>
                              <w:tab/>
                              <w:t xml:space="preserve"> </w:t>
                            </w:r>
                            <w:r w:rsidR="00DE611E">
                              <w:t xml:space="preserve">         </w:t>
                            </w:r>
                            <w:r w:rsidRPr="00B0021D">
                              <w:t>Softwareentwickler</w:t>
                            </w:r>
                          </w:p>
                          <w:p w14:paraId="05B107E5" w14:textId="77777777" w:rsidR="00704B6E" w:rsidRPr="00BB59CF" w:rsidRDefault="00704B6E" w:rsidP="00704B6E">
                            <w:r w:rsidRPr="00323345">
                              <w:rPr>
                                <w:b/>
                              </w:rPr>
                              <w:t xml:space="preserve">Kurzbeschreibung    </w:t>
                            </w:r>
                            <w:r w:rsidRPr="00B0021D">
                              <w:t>Softwareentwicklung und Administration</w:t>
                            </w:r>
                            <w:r w:rsidRPr="00323345">
                              <w:t xml:space="preserve"> </w:t>
                            </w:r>
                          </w:p>
                          <w:p w14:paraId="73888FF7" w14:textId="77777777" w:rsidR="00704B6E" w:rsidRPr="00704B6E" w:rsidRDefault="00704B6E" w:rsidP="00704B6E">
                            <w:r w:rsidRPr="00704B6E">
                              <w:rPr>
                                <w:b/>
                              </w:rPr>
                              <w:t>Fähigkeiten</w:t>
                            </w:r>
                            <w:r w:rsidRPr="00704B6E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Pr="00704B6E">
                              <w:t>Java (</w:t>
                            </w:r>
                            <w:proofErr w:type="spellStart"/>
                            <w:r w:rsidRPr="00704B6E">
                              <w:t>JBuilder</w:t>
                            </w:r>
                            <w:proofErr w:type="spellEnd"/>
                            <w:r w:rsidRPr="00704B6E">
                              <w:t xml:space="preserve">, Visual J, Visual </w:t>
                            </w:r>
                            <w:proofErr w:type="spellStart"/>
                            <w:r w:rsidRPr="00704B6E">
                              <w:t>Cafe</w:t>
                            </w:r>
                            <w:proofErr w:type="spellEnd"/>
                            <w:r w:rsidRPr="00704B6E">
                              <w:t xml:space="preserve">), XML, SQL, </w:t>
                            </w:r>
                          </w:p>
                          <w:p w14:paraId="5907EFC5" w14:textId="77777777" w:rsidR="00704B6E" w:rsidRDefault="00704B6E" w:rsidP="00704B6E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 w:rsidRPr="00BB59CF">
                              <w:rPr>
                                <w:lang w:val="en-US"/>
                              </w:rPr>
                              <w:t xml:space="preserve">JDBC/ODBC, DB2, Windows NT, AIX, TCP/IP, </w:t>
                            </w:r>
                          </w:p>
                          <w:p w14:paraId="20864EE1" w14:textId="77777777" w:rsidR="00704B6E" w:rsidRDefault="00704B6E" w:rsidP="00704B6E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 w:rsidRPr="00BB59CF">
                              <w:rPr>
                                <w:lang w:val="en-US"/>
                              </w:rPr>
                              <w:t xml:space="preserve">Client/Server, E-Commerce tool MARK 8 AEON Shopping Software, Web Server APACHE, Resin, </w:t>
                            </w:r>
                          </w:p>
                          <w:p w14:paraId="5B8CE04F" w14:textId="77777777" w:rsidR="00704B6E" w:rsidRPr="00704B6E" w:rsidRDefault="00704B6E" w:rsidP="00704B6E">
                            <w:pPr>
                              <w:ind w:left="1985"/>
                            </w:pPr>
                            <w:r w:rsidRPr="00704B6E">
                              <w:t xml:space="preserve">Lotus Notes, HTML, B2B/B2C </w:t>
                            </w:r>
                          </w:p>
                          <w:p w14:paraId="468616FB" w14:textId="77777777" w:rsidR="00704B6E" w:rsidRDefault="00704B6E" w:rsidP="00704B6E"/>
                          <w:p w14:paraId="212C84AF" w14:textId="77777777" w:rsidR="00704B6E" w:rsidRDefault="00704B6E" w:rsidP="00704B6E"/>
                          <w:p w14:paraId="43EAFDD3" w14:textId="77777777" w:rsidR="00704B6E" w:rsidRDefault="00704B6E" w:rsidP="00704B6E"/>
                          <w:p w14:paraId="4A6F671F" w14:textId="77777777" w:rsidR="00704B6E" w:rsidRDefault="00704B6E" w:rsidP="00704B6E">
                            <w:pPr>
                              <w:rPr>
                                <w:b/>
                              </w:rPr>
                            </w:pPr>
                          </w:p>
                          <w:p w14:paraId="29184FBC" w14:textId="77777777" w:rsidR="00704B6E" w:rsidRPr="00E37C43" w:rsidRDefault="00704B6E" w:rsidP="00704B6E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>10/1995 - 1/1996</w:t>
                            </w:r>
                          </w:p>
                          <w:p w14:paraId="24B7AF19" w14:textId="77777777" w:rsidR="00704B6E" w:rsidRDefault="00704B6E" w:rsidP="00704B6E">
                            <w:r w:rsidRPr="00F13F61">
                              <w:rPr>
                                <w:b/>
                              </w:rPr>
                              <w:t>Firma/ORT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proofErr w:type="spellStart"/>
                            <w:r w:rsidRPr="00DC1ABB">
                              <w:t>ORT</w:t>
                            </w:r>
                            <w:proofErr w:type="spellEnd"/>
                            <w:r w:rsidRPr="00406449">
                              <w:t>, St. Petersburg</w:t>
                            </w:r>
                          </w:p>
                          <w:p w14:paraId="35C516B8" w14:textId="77777777" w:rsidR="00704B6E" w:rsidRDefault="00704B6E" w:rsidP="00704B6E">
                            <w:r w:rsidRPr="00BB5999">
                              <w:rPr>
                                <w:b/>
                              </w:rPr>
                              <w:t>Tätigkeit</w:t>
                            </w:r>
                            <w:r w:rsidRPr="00BB5999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Pr="00545531">
                              <w:t>Lehrgang: Softwaretechnologien</w:t>
                            </w:r>
                          </w:p>
                          <w:p w14:paraId="65055301" w14:textId="77777777" w:rsidR="00704B6E" w:rsidRPr="00DC1ABB" w:rsidRDefault="00704B6E" w:rsidP="00704B6E">
                            <w:r w:rsidRPr="00DC1ABB">
                              <w:rPr>
                                <w:b/>
                              </w:rPr>
                              <w:t xml:space="preserve">Aufgaben     </w:t>
                            </w:r>
                            <w:r>
                              <w:t xml:space="preserve">               </w:t>
                            </w:r>
                            <w:r w:rsidRPr="00DC1ABB">
                              <w:t>Unterichtete Fächer:</w:t>
                            </w:r>
                          </w:p>
                          <w:p w14:paraId="184E361E" w14:textId="77777777" w:rsidR="00704B6E" w:rsidRDefault="00704B6E" w:rsidP="00704B6E">
                            <w:pPr>
                              <w:ind w:firstLine="1985"/>
                            </w:pPr>
                            <w:r w:rsidRPr="00DC1ABB">
                              <w:t>Visual Basic, Windows 3.1, Internet, MS Office</w:t>
                            </w:r>
                          </w:p>
                          <w:p w14:paraId="0B7ECDD5" w14:textId="77777777" w:rsidR="00704B6E" w:rsidRDefault="00704B6E" w:rsidP="00704B6E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  <w:p w14:paraId="1AAB08F2" w14:textId="77777777" w:rsidR="00704B6E" w:rsidRDefault="00704B6E" w:rsidP="00704B6E">
                            <w:pPr>
                              <w:ind w:firstLine="1985"/>
                            </w:pPr>
                          </w:p>
                          <w:p w14:paraId="2E82F7F8" w14:textId="77777777" w:rsidR="00704B6E" w:rsidRPr="00E37C43" w:rsidRDefault="00704B6E" w:rsidP="00704B6E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>7/1994 - 5/1996</w:t>
                            </w:r>
                          </w:p>
                          <w:p w14:paraId="716FA694" w14:textId="77777777" w:rsidR="00704B6E" w:rsidRDefault="00704B6E" w:rsidP="00704B6E">
                            <w:r w:rsidRPr="00F13F61">
                              <w:rPr>
                                <w:b/>
                              </w:rPr>
                              <w:t>Firma/ORT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>GMPB Nr.2</w:t>
                            </w:r>
                            <w:r w:rsidRPr="00406449">
                              <w:t>, St. Petersburg</w:t>
                            </w:r>
                          </w:p>
                          <w:p w14:paraId="63567286" w14:textId="77777777" w:rsidR="00704B6E" w:rsidRDefault="00704B6E" w:rsidP="00704B6E">
                            <w:r w:rsidRPr="00BB5999">
                              <w:rPr>
                                <w:b/>
                              </w:rPr>
                              <w:t>Tätigkeit</w:t>
                            </w:r>
                            <w:r w:rsidRPr="00BB5999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Pr="00DC1ABB">
                              <w:t xml:space="preserve">Arzt und Ingenieur </w:t>
                            </w:r>
                            <w:proofErr w:type="spellStart"/>
                            <w:r w:rsidRPr="00DC1ABB">
                              <w:t>fu</w:t>
                            </w:r>
                            <w:r w:rsidRPr="00DC1ABB">
                              <w:rPr>
                                <w:rFonts w:ascii="Calibri" w:eastAsia="Calibri" w:hAnsi="Calibri" w:cs="Calibri"/>
                              </w:rPr>
                              <w:t>̈</w:t>
                            </w:r>
                            <w:r w:rsidRPr="00DC1ABB">
                              <w:t>r</w:t>
                            </w:r>
                            <w:proofErr w:type="spellEnd"/>
                            <w:r w:rsidRPr="00DC1ABB">
                              <w:t xml:space="preserve"> Labortechnik</w:t>
                            </w:r>
                          </w:p>
                          <w:p w14:paraId="06747B24" w14:textId="77777777" w:rsidR="00704B6E" w:rsidRPr="00704B6E" w:rsidRDefault="00704B6E" w:rsidP="00704B6E">
                            <w:pPr>
                              <w:pBdr>
                                <w:bottom w:val="single" w:sz="4" w:space="1" w:color="auto"/>
                              </w:pBdr>
                              <w:ind w:firstLine="1985"/>
                            </w:pPr>
                          </w:p>
                          <w:p w14:paraId="3DA4BC3D" w14:textId="77777777" w:rsidR="00704B6E" w:rsidRPr="00704B6E" w:rsidRDefault="00704B6E" w:rsidP="00704B6E">
                            <w:pPr>
                              <w:rPr>
                                <w:b/>
                              </w:rPr>
                            </w:pPr>
                          </w:p>
                          <w:p w14:paraId="73D657C8" w14:textId="77777777" w:rsidR="00704B6E" w:rsidRPr="00704B6E" w:rsidRDefault="00704B6E" w:rsidP="00704B6E">
                            <w:r w:rsidRPr="00704B6E">
                              <w:rPr>
                                <w:b/>
                              </w:rPr>
                              <w:t>Zeitpunkt</w:t>
                            </w:r>
                            <w:r w:rsidRPr="00704B6E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Pr="00704B6E">
                              <w:t>2/1990 - 6/1994</w:t>
                            </w:r>
                          </w:p>
                          <w:p w14:paraId="00F29BE1" w14:textId="77777777" w:rsidR="00704B6E" w:rsidRDefault="00704B6E" w:rsidP="00704B6E">
                            <w:r w:rsidRPr="00F13F61">
                              <w:rPr>
                                <w:b/>
                              </w:rPr>
                              <w:t>Firma/ORT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473D23">
                              <w:t xml:space="preserve">Wissenschaftliches Zentrum der </w:t>
                            </w:r>
                            <w:proofErr w:type="spellStart"/>
                            <w:r w:rsidRPr="00473D23">
                              <w:t>Pa</w:t>
                            </w:r>
                            <w:r w:rsidRPr="00473D23">
                              <w:rPr>
                                <w:rFonts w:ascii="Calibri" w:eastAsia="Calibri" w:hAnsi="Calibri" w:cs="Calibri"/>
                              </w:rPr>
                              <w:t>̈</w:t>
                            </w:r>
                            <w:r w:rsidRPr="00473D23">
                              <w:t>diatrischen</w:t>
                            </w:r>
                            <w:proofErr w:type="spellEnd"/>
                            <w:r w:rsidRPr="00473D23">
                              <w:t xml:space="preserve"> </w:t>
                            </w:r>
                          </w:p>
                          <w:p w14:paraId="7652C2E7" w14:textId="77777777" w:rsidR="00704B6E" w:rsidRDefault="00704B6E" w:rsidP="00704B6E">
                            <w:pPr>
                              <w:ind w:firstLine="1985"/>
                            </w:pPr>
                            <w:r w:rsidRPr="00473D23">
                              <w:t>Akademie, St. Petersburg</w:t>
                            </w:r>
                          </w:p>
                          <w:p w14:paraId="600C12A6" w14:textId="77777777" w:rsidR="00704B6E" w:rsidRDefault="00704B6E" w:rsidP="00704B6E">
                            <w:r w:rsidRPr="00BB5999">
                              <w:rPr>
                                <w:b/>
                              </w:rPr>
                              <w:t>Tätigkeit</w:t>
                            </w:r>
                            <w:r w:rsidRPr="00BB5999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>
                              <w:t>Wissenschaftlicher Mitarbeiter</w:t>
                            </w:r>
                          </w:p>
                          <w:p w14:paraId="4A3463EA" w14:textId="77777777" w:rsidR="00704B6E" w:rsidRDefault="00704B6E" w:rsidP="00704B6E">
                            <w:r w:rsidRPr="00FD7B53">
                              <w:rPr>
                                <w:b/>
                              </w:rPr>
                              <w:t xml:space="preserve">Kurzbeschreibung    </w:t>
                            </w:r>
                            <w:r w:rsidRPr="002402BF">
                              <w:t xml:space="preserve">Softwareentwicklung und </w:t>
                            </w:r>
                            <w:proofErr w:type="spellStart"/>
                            <w:r w:rsidRPr="002402BF">
                              <w:t>Algorithmenentwicklung</w:t>
                            </w:r>
                            <w:proofErr w:type="spellEnd"/>
                          </w:p>
                          <w:p w14:paraId="56E9DA47" w14:textId="77777777" w:rsidR="00704B6E" w:rsidRPr="00704B6E" w:rsidRDefault="00704B6E" w:rsidP="00704B6E">
                            <w:r w:rsidRPr="00704B6E">
                              <w:rPr>
                                <w:b/>
                              </w:rPr>
                              <w:t>Fähigkeiten</w:t>
                            </w:r>
                            <w:r w:rsidRPr="00704B6E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Pr="00704B6E">
                              <w:t xml:space="preserve">PDC Prolog, Turbo C, Turbo Pascal, PL1, Clipper, </w:t>
                            </w:r>
                          </w:p>
                          <w:p w14:paraId="6467C090" w14:textId="77777777" w:rsidR="00704B6E" w:rsidRPr="002402BF" w:rsidRDefault="00704B6E" w:rsidP="00704B6E">
                            <w:pPr>
                              <w:ind w:firstLine="1985"/>
                            </w:pPr>
                            <w:r w:rsidRPr="002402BF">
                              <w:t>Windows 3.1, Jessy</w:t>
                            </w:r>
                          </w:p>
                          <w:p w14:paraId="7B534E4B" w14:textId="77777777" w:rsidR="00704B6E" w:rsidRDefault="00704B6E" w:rsidP="00704B6E">
                            <w:r w:rsidRPr="002D2658">
                              <w:rPr>
                                <w:b/>
                              </w:rPr>
                              <w:t>Aufgaben</w:t>
                            </w:r>
                            <w:r w:rsidRPr="002D2658">
                              <w:tab/>
                              <w:t xml:space="preserve">        </w:t>
                            </w:r>
                            <w:r>
                              <w:t xml:space="preserve">  Ich habe entwickelt:</w:t>
                            </w:r>
                          </w:p>
                          <w:p w14:paraId="45EF885C" w14:textId="77777777" w:rsidR="00704B6E" w:rsidRDefault="00704B6E" w:rsidP="00704B6E">
                            <w:pPr>
                              <w:ind w:left="1985"/>
                            </w:pPr>
                            <w:r>
                              <w:t xml:space="preserve">ein Expertensystem (in Prolog1000 </w:t>
                            </w:r>
                            <w:proofErr w:type="gramStart"/>
                            <w:r>
                              <w:t>Database )</w:t>
                            </w:r>
                            <w:proofErr w:type="gramEnd"/>
                            <w:r>
                              <w:t xml:space="preserve"> und </w:t>
                            </w:r>
                          </w:p>
                          <w:p w14:paraId="114F07AB" w14:textId="77777777" w:rsidR="00704B6E" w:rsidRDefault="00704B6E" w:rsidP="00704B6E">
                            <w:pPr>
                              <w:ind w:left="1985"/>
                            </w:pPr>
                            <w:r>
                              <w:t>diverse Datenbearbeitungstools.</w:t>
                            </w:r>
                          </w:p>
                          <w:p w14:paraId="1FE5E139" w14:textId="77777777" w:rsidR="00704B6E" w:rsidRDefault="00704B6E" w:rsidP="00704B6E">
                            <w:pPr>
                              <w:rPr>
                                <w:b/>
                              </w:rPr>
                            </w:pPr>
                          </w:p>
                          <w:p w14:paraId="50FE00BA" w14:textId="77777777" w:rsidR="00704B6E" w:rsidRPr="00323345" w:rsidRDefault="00704B6E" w:rsidP="00704B6E">
                            <w:pPr>
                              <w:ind w:firstLine="1985"/>
                            </w:pPr>
                          </w:p>
                          <w:p w14:paraId="3B6EC22D" w14:textId="77777777" w:rsidR="00704B6E" w:rsidRPr="00323345" w:rsidRDefault="00704B6E" w:rsidP="00704B6E">
                            <w:pPr>
                              <w:rPr>
                                <w:b/>
                              </w:rPr>
                            </w:pPr>
                          </w:p>
                          <w:p w14:paraId="231C13B0" w14:textId="77777777" w:rsidR="00704B6E" w:rsidRPr="00323345" w:rsidRDefault="00704B6E" w:rsidP="00704B6E">
                            <w:r w:rsidRPr="00323345">
                              <w:t xml:space="preserve"> </w:t>
                            </w:r>
                          </w:p>
                          <w:p w14:paraId="21E5975E" w14:textId="7668CD2E" w:rsidR="00D52717" w:rsidRPr="00323345" w:rsidRDefault="00D52717" w:rsidP="001319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A380D" id="Textfeld 20" o:spid="_x0000_s1031" type="#_x0000_t202" style="position:absolute;margin-left:117pt;margin-top:22.25pt;width:377.6pt;height:66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" filled="f" stroked="f">
                <v:textbox style="mso-next-textbox:#Textfeld 5">
                  <w:txbxContent>
                    <w:p w14:paraId="0D050598" w14:textId="77777777" w:rsidR="00704B6E" w:rsidRPr="00E37C43" w:rsidRDefault="00704B6E" w:rsidP="00704B6E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>10/2010 -</w:t>
                      </w:r>
                      <w:r w:rsidRPr="00B109C7">
                        <w:t xml:space="preserve"> </w:t>
                      </w:r>
                      <w:r>
                        <w:t>12/2017</w:t>
                      </w:r>
                    </w:p>
                    <w:p w14:paraId="14B45BF5" w14:textId="77777777" w:rsidR="00704B6E" w:rsidRDefault="00704B6E" w:rsidP="00704B6E">
                      <w:r w:rsidRPr="00F13F61">
                        <w:rPr>
                          <w:b/>
                        </w:rPr>
                        <w:t>Firma/ORT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472250">
                        <w:t>Intershop AG, Jena</w:t>
                      </w:r>
                    </w:p>
                    <w:p w14:paraId="66388145" w14:textId="77777777" w:rsidR="00704B6E" w:rsidRPr="00FD6317" w:rsidRDefault="00704B6E" w:rsidP="00704B6E">
                      <w:pPr>
                        <w:rPr>
                          <w:b/>
                        </w:rPr>
                      </w:pPr>
                      <w:r w:rsidRPr="00FD6317">
                        <w:rPr>
                          <w:b/>
                        </w:rPr>
                        <w:t>Tätigkeit</w:t>
                      </w:r>
                      <w:r w:rsidRPr="00FD6317">
                        <w:rPr>
                          <w:b/>
                        </w:rPr>
                        <w:tab/>
                        <w:t xml:space="preserve">          </w:t>
                      </w:r>
                      <w:r w:rsidRPr="00472250">
                        <w:t xml:space="preserve">Software </w:t>
                      </w:r>
                      <w:r>
                        <w:t>Ingenieur / Research Ingenieur</w:t>
                      </w:r>
                    </w:p>
                    <w:p w14:paraId="20C427E8" w14:textId="77777777" w:rsidR="00704B6E" w:rsidRPr="00FD6317" w:rsidRDefault="00704B6E" w:rsidP="00704B6E">
                      <w:pPr>
                        <w:rPr>
                          <w:b/>
                        </w:rPr>
                      </w:pPr>
                      <w:r w:rsidRPr="00FD6317">
                        <w:rPr>
                          <w:b/>
                        </w:rPr>
                        <w:t xml:space="preserve">Kurzbeschreibung    </w:t>
                      </w:r>
                      <w:r w:rsidRPr="00472250">
                        <w:t>Softwareentwicklung und Algorithmen Entwicklung</w:t>
                      </w:r>
                    </w:p>
                    <w:p w14:paraId="203BC214" w14:textId="77777777" w:rsidR="00704B6E" w:rsidRPr="00704B6E" w:rsidRDefault="00704B6E" w:rsidP="00704B6E">
                      <w:pPr>
                        <w:rPr>
                          <w:lang w:val="en-US"/>
                        </w:rPr>
                      </w:pPr>
                      <w:proofErr w:type="spellStart"/>
                      <w:r w:rsidRPr="00704B6E">
                        <w:rPr>
                          <w:b/>
                          <w:lang w:val="en-US"/>
                        </w:rPr>
                        <w:t>Fähigkeiten</w:t>
                      </w:r>
                      <w:proofErr w:type="spellEnd"/>
                      <w:r w:rsidRPr="00704B6E">
                        <w:rPr>
                          <w:b/>
                          <w:lang w:val="en-US"/>
                        </w:rPr>
                        <w:tab/>
                        <w:t xml:space="preserve">          </w:t>
                      </w:r>
                      <w:r w:rsidRPr="00704B6E">
                        <w:rPr>
                          <w:lang w:val="en-US"/>
                        </w:rPr>
                        <w:t xml:space="preserve">Postgres, Oracle, Mongo DB, Java/Swing/EE, </w:t>
                      </w:r>
                    </w:p>
                    <w:p w14:paraId="2F914817" w14:textId="77777777" w:rsidR="00704B6E" w:rsidRPr="006D1186" w:rsidRDefault="00704B6E" w:rsidP="00704B6E">
                      <w:pPr>
                        <w:ind w:left="1985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Intershop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/ </w:t>
                      </w:r>
                      <w:proofErr w:type="spellStart"/>
                      <w:r>
                        <w:rPr>
                          <w:lang w:val="en-US"/>
                        </w:rPr>
                        <w:t>Vaadin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/ Spring, SQL, </w:t>
                      </w:r>
                      <w:r w:rsidRPr="000915DC">
                        <w:rPr>
                          <w:lang w:val="en-US"/>
                        </w:rPr>
                        <w:t>JSP/XML/HTML/REST, JScript/JQuery</w:t>
                      </w:r>
                      <w:r w:rsidRPr="006D118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6D1186">
                        <w:rPr>
                          <w:lang w:val="en-US"/>
                        </w:rPr>
                        <w:t>Intershop</w:t>
                      </w:r>
                      <w:proofErr w:type="spellEnd"/>
                      <w:r w:rsidRPr="006D1186">
                        <w:rPr>
                          <w:lang w:val="en-US"/>
                        </w:rPr>
                        <w:t xml:space="preserve"> Software, CIC, IS7, Studio, BPMN, Decision Support, System Dynamics Simulation(Sphinx), </w:t>
                      </w:r>
                      <w:proofErr w:type="spellStart"/>
                      <w:r w:rsidRPr="006D1186">
                        <w:rPr>
                          <w:lang w:val="en-US"/>
                        </w:rPr>
                        <w:t>svn</w:t>
                      </w:r>
                      <w:proofErr w:type="spellEnd"/>
                      <w:r w:rsidRPr="006D1186">
                        <w:rPr>
                          <w:lang w:val="en-US"/>
                        </w:rPr>
                        <w:t>/</w:t>
                      </w:r>
                      <w:proofErr w:type="spellStart"/>
                      <w:r w:rsidRPr="006D1186">
                        <w:rPr>
                          <w:lang w:val="en-US"/>
                        </w:rPr>
                        <w:t>git</w:t>
                      </w:r>
                      <w:proofErr w:type="spellEnd"/>
                      <w:r w:rsidRPr="006D1186">
                        <w:rPr>
                          <w:lang w:val="en-US"/>
                        </w:rPr>
                        <w:t xml:space="preserve">, </w:t>
                      </w:r>
                    </w:p>
                    <w:p w14:paraId="7387777D" w14:textId="28358D03" w:rsidR="00704B6E" w:rsidRPr="006D1186" w:rsidRDefault="005A624B" w:rsidP="00704B6E">
                      <w:pPr>
                        <w:ind w:left="198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704B6E" w:rsidRPr="006D1186">
                        <w:rPr>
                          <w:lang w:val="en-US"/>
                        </w:rPr>
                        <w:t>onfluence/</w:t>
                      </w:r>
                      <w:r>
                        <w:rPr>
                          <w:lang w:val="en-US"/>
                        </w:rPr>
                        <w:t>Jira</w:t>
                      </w:r>
                      <w:r w:rsidR="00704B6E" w:rsidRPr="006D1186">
                        <w:rPr>
                          <w:lang w:val="en-US"/>
                        </w:rPr>
                        <w:t>, ant/maven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DE611E">
                        <w:rPr>
                          <w:lang w:val="en-US"/>
                        </w:rPr>
                        <w:t>/</w:t>
                      </w:r>
                      <w:proofErr w:type="spellStart"/>
                      <w:r w:rsidR="00DE611E">
                        <w:rPr>
                          <w:lang w:val="en-US"/>
                        </w:rPr>
                        <w:t>gradle</w:t>
                      </w:r>
                      <w:proofErr w:type="spellEnd"/>
                      <w:r w:rsidR="00DE611E">
                        <w:rPr>
                          <w:lang w:val="en-US"/>
                        </w:rPr>
                        <w:t>, Spring</w:t>
                      </w:r>
                      <w:r w:rsidR="00704B6E" w:rsidRPr="006D1186">
                        <w:rPr>
                          <w:lang w:val="en-US"/>
                        </w:rPr>
                        <w:t xml:space="preserve">, </w:t>
                      </w:r>
                    </w:p>
                    <w:p w14:paraId="2EFFEE26" w14:textId="77777777" w:rsidR="00704B6E" w:rsidRPr="006D1186" w:rsidRDefault="00704B6E" w:rsidP="00704B6E">
                      <w:pPr>
                        <w:ind w:left="1985"/>
                        <w:rPr>
                          <w:lang w:val="en-US"/>
                        </w:rPr>
                      </w:pPr>
                      <w:proofErr w:type="spellStart"/>
                      <w:r w:rsidRPr="006D1186">
                        <w:rPr>
                          <w:lang w:val="en-US"/>
                        </w:rPr>
                        <w:t>Statistische</w:t>
                      </w:r>
                      <w:proofErr w:type="spellEnd"/>
                      <w:r w:rsidRPr="006D1186">
                        <w:rPr>
                          <w:lang w:val="en-US"/>
                        </w:rPr>
                        <w:t xml:space="preserve"> Software</w:t>
                      </w:r>
                    </w:p>
                    <w:p w14:paraId="2B5FE579" w14:textId="4332F5D4" w:rsidR="00704B6E" w:rsidRDefault="00704B6E" w:rsidP="00704B6E">
                      <w:pPr>
                        <w:rPr>
                          <w:lang w:val="en-US"/>
                        </w:rPr>
                      </w:pPr>
                      <w:proofErr w:type="spellStart"/>
                      <w:r w:rsidRPr="000915DC">
                        <w:rPr>
                          <w:b/>
                          <w:lang w:val="en-US"/>
                        </w:rPr>
                        <w:t>Aufgaben</w:t>
                      </w:r>
                      <w:proofErr w:type="spellEnd"/>
                      <w:r w:rsidRPr="000915DC">
                        <w:rPr>
                          <w:b/>
                          <w:lang w:val="en-US"/>
                        </w:rPr>
                        <w:tab/>
                        <w:t xml:space="preserve">          </w:t>
                      </w:r>
                      <w:r w:rsidRPr="000915DC">
                        <w:rPr>
                          <w:lang w:val="en-US"/>
                        </w:rPr>
                        <w:t>Business Intelligence, Big</w:t>
                      </w:r>
                      <w:r w:rsidR="005E592B">
                        <w:rPr>
                          <w:lang w:val="en-US"/>
                        </w:rPr>
                        <w:t xml:space="preserve"> </w:t>
                      </w:r>
                      <w:r w:rsidRPr="000915DC">
                        <w:rPr>
                          <w:lang w:val="en-US"/>
                        </w:rPr>
                        <w:t xml:space="preserve">Data, Data Mining: </w:t>
                      </w:r>
                    </w:p>
                    <w:p w14:paraId="4A8660E6" w14:textId="77777777" w:rsidR="006654EF" w:rsidRDefault="00FA1499" w:rsidP="00704B6E">
                      <w:pPr>
                        <w:ind w:left="1985"/>
                      </w:pPr>
                      <w:r w:rsidRPr="00FA1499">
                        <w:t>Eigenständig</w:t>
                      </w:r>
                      <w:r w:rsidR="002A4F59">
                        <w:t>es</w:t>
                      </w:r>
                      <w:r w:rsidR="00704B6E" w:rsidRPr="00FA1499">
                        <w:t xml:space="preserve"> und </w:t>
                      </w:r>
                      <w:r w:rsidRPr="00FA1499">
                        <w:t>nicht eigenständig</w:t>
                      </w:r>
                      <w:r w:rsidR="002A4F59">
                        <w:t>es</w:t>
                      </w:r>
                      <w:r w:rsidR="00704B6E" w:rsidRPr="00FA1499">
                        <w:t xml:space="preserve"> </w:t>
                      </w:r>
                      <w:r w:rsidR="00001FFC">
                        <w:t>maschinelles</w:t>
                      </w:r>
                      <w:r w:rsidR="00704B6E" w:rsidRPr="00FA1499">
                        <w:t xml:space="preserve"> </w:t>
                      </w:r>
                      <w:r w:rsidR="00001FFC">
                        <w:t>Lernen auf Basis von</w:t>
                      </w:r>
                      <w:r w:rsidR="00704B6E" w:rsidRPr="00FA1499">
                        <w:t xml:space="preserve"> </w:t>
                      </w:r>
                      <w:r w:rsidR="00704B6E" w:rsidRPr="00001FFC">
                        <w:t>Algorith</w:t>
                      </w:r>
                      <w:r w:rsidR="00001FFC">
                        <w:t>men</w:t>
                      </w:r>
                      <w:r w:rsidR="00704B6E" w:rsidRPr="00001FFC">
                        <w:t xml:space="preserve">, </w:t>
                      </w:r>
                    </w:p>
                    <w:p w14:paraId="338C3A00" w14:textId="77777777" w:rsidR="00DE611E" w:rsidRDefault="006654EF" w:rsidP="00704B6E">
                      <w:pPr>
                        <w:ind w:left="1985"/>
                      </w:pPr>
                      <w:r>
                        <w:t>Zeitreihenanalyse</w:t>
                      </w:r>
                      <w:r w:rsidR="00704B6E" w:rsidRPr="00001FFC">
                        <w:t>, Scoring, T</w:t>
                      </w:r>
                      <w:r w:rsidR="00DE611E">
                        <w:t>ext Mining, 6 Sigma und Systeme</w:t>
                      </w:r>
                      <w:r w:rsidR="00704B6E" w:rsidRPr="00001FFC">
                        <w:t xml:space="preserve"> </w:t>
                      </w:r>
                      <w:proofErr w:type="spellStart"/>
                      <w:r w:rsidR="00704B6E" w:rsidRPr="00001FFC">
                        <w:t>fu</w:t>
                      </w:r>
                      <w:r w:rsidR="00704B6E" w:rsidRPr="00001FFC">
                        <w:rPr>
                          <w:rFonts w:ascii="Calibri" w:eastAsia="Calibri" w:hAnsi="Calibri" w:cs="Calibri"/>
                        </w:rPr>
                        <w:t>̈</w:t>
                      </w:r>
                      <w:r w:rsidR="00704B6E" w:rsidRPr="00001FFC">
                        <w:t>r</w:t>
                      </w:r>
                      <w:proofErr w:type="spellEnd"/>
                      <w:r w:rsidR="00704B6E" w:rsidRPr="00001FFC">
                        <w:t xml:space="preserve"> die automatische </w:t>
                      </w:r>
                      <w:r w:rsidR="00704B6E" w:rsidRPr="006D1186">
                        <w:t xml:space="preserve">Datenanalyse und </w:t>
                      </w:r>
                    </w:p>
                    <w:p w14:paraId="6F3F5F94" w14:textId="642C71ED" w:rsidR="00704B6E" w:rsidRDefault="00DE611E" w:rsidP="00704B6E">
                      <w:pPr>
                        <w:ind w:left="1985"/>
                      </w:pPr>
                      <w:r>
                        <w:t>Datenauswertung.</w:t>
                      </w:r>
                    </w:p>
                    <w:p w14:paraId="6D42B6A9" w14:textId="77777777" w:rsidR="00704B6E" w:rsidRPr="00704B6E" w:rsidRDefault="00704B6E" w:rsidP="00704B6E">
                      <w:pPr>
                        <w:ind w:left="1985"/>
                      </w:pPr>
                      <w:r w:rsidRPr="00704B6E">
                        <w:t>Business Simulation</w:t>
                      </w:r>
                    </w:p>
                    <w:p w14:paraId="33666203" w14:textId="77777777" w:rsidR="00704B6E" w:rsidRPr="00704B6E" w:rsidRDefault="00704B6E" w:rsidP="00704B6E">
                      <w:pPr>
                        <w:pBdr>
                          <w:bottom w:val="single" w:sz="4" w:space="1" w:color="auto"/>
                        </w:pBdr>
                        <w:ind w:left="1985" w:hanging="1985"/>
                        <w:rPr>
                          <w:b/>
                        </w:rPr>
                      </w:pPr>
                    </w:p>
                    <w:p w14:paraId="79CAE73A" w14:textId="77777777" w:rsidR="00704B6E" w:rsidRPr="00704B6E" w:rsidRDefault="00704B6E" w:rsidP="00704B6E">
                      <w:pPr>
                        <w:rPr>
                          <w:b/>
                        </w:rPr>
                      </w:pPr>
                    </w:p>
                    <w:p w14:paraId="7815899D" w14:textId="77777777" w:rsidR="00704B6E" w:rsidRPr="00E37C43" w:rsidRDefault="00704B6E" w:rsidP="00704B6E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B109C7">
                        <w:t>20</w:t>
                      </w:r>
                      <w:r>
                        <w:t>09</w:t>
                      </w:r>
                      <w:r w:rsidRPr="00B109C7">
                        <w:t xml:space="preserve"> </w:t>
                      </w:r>
                      <w:r>
                        <w:t>- laufend</w:t>
                      </w:r>
                    </w:p>
                    <w:p w14:paraId="6D4D3B73" w14:textId="77777777" w:rsidR="00704B6E" w:rsidRPr="00885DB0" w:rsidRDefault="00704B6E" w:rsidP="00704B6E">
                      <w:r w:rsidRPr="00F13F61">
                        <w:rPr>
                          <w:b/>
                        </w:rPr>
                        <w:t>Firma/ORT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>Freelancer</w:t>
                      </w:r>
                    </w:p>
                    <w:p w14:paraId="46EEAEE0" w14:textId="77777777" w:rsidR="00704B6E" w:rsidRDefault="00704B6E" w:rsidP="00704B6E">
                      <w:r w:rsidRPr="00FD6317">
                        <w:rPr>
                          <w:b/>
                        </w:rPr>
                        <w:t>Fähigkeiten</w:t>
                      </w:r>
                      <w:r w:rsidRPr="00FD6317">
                        <w:rPr>
                          <w:b/>
                        </w:rPr>
                        <w:tab/>
                        <w:t xml:space="preserve">          </w:t>
                      </w:r>
                      <w:r w:rsidRPr="00262D36">
                        <w:t xml:space="preserve">Java/Swing/EE </w:t>
                      </w:r>
                      <w:proofErr w:type="spellStart"/>
                      <w:r w:rsidRPr="00262D36">
                        <w:t>Vaadin</w:t>
                      </w:r>
                      <w:proofErr w:type="spellEnd"/>
                      <w:r w:rsidRPr="00262D36">
                        <w:t>/XML/JSON, Android SDK/</w:t>
                      </w:r>
                    </w:p>
                    <w:p w14:paraId="4DB7AA34" w14:textId="77777777" w:rsidR="00704B6E" w:rsidRPr="00885DB0" w:rsidRDefault="00704B6E" w:rsidP="00704B6E">
                      <w:pPr>
                        <w:ind w:firstLine="1985"/>
                      </w:pPr>
                      <w:proofErr w:type="spellStart"/>
                      <w:r w:rsidRPr="00262D36">
                        <w:t>Gradle</w:t>
                      </w:r>
                      <w:proofErr w:type="spellEnd"/>
                      <w:r w:rsidRPr="00262D36">
                        <w:t>, ICD10/ICD0/OMIM/KEGG/SWISSPROT</w:t>
                      </w:r>
                    </w:p>
                    <w:p w14:paraId="1A097D23" w14:textId="77777777" w:rsidR="00704B6E" w:rsidRDefault="00704B6E" w:rsidP="00704B6E">
                      <w:pPr>
                        <w:pBdr>
                          <w:bottom w:val="single" w:sz="4" w:space="1" w:color="auto"/>
                        </w:pBdr>
                        <w:rPr>
                          <w:b/>
                        </w:rPr>
                      </w:pPr>
                    </w:p>
                    <w:p w14:paraId="79125EEF" w14:textId="77777777" w:rsidR="00704B6E" w:rsidRDefault="00704B6E" w:rsidP="00704B6E">
                      <w:pPr>
                        <w:rPr>
                          <w:b/>
                        </w:rPr>
                      </w:pPr>
                    </w:p>
                    <w:p w14:paraId="50D0F201" w14:textId="77777777" w:rsidR="00704B6E" w:rsidRPr="00E37C43" w:rsidRDefault="00704B6E" w:rsidP="00704B6E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>06/2007 - 03/2009</w:t>
                      </w:r>
                    </w:p>
                    <w:p w14:paraId="7AE101E0" w14:textId="77777777" w:rsidR="00704B6E" w:rsidRPr="00FB7B64" w:rsidRDefault="00704B6E" w:rsidP="00704B6E">
                      <w:pPr>
                        <w:rPr>
                          <w:b/>
                        </w:rPr>
                      </w:pPr>
                      <w:r w:rsidRPr="00FB7B64">
                        <w:rPr>
                          <w:b/>
                        </w:rPr>
                        <w:t>Firma/ORT</w:t>
                      </w:r>
                      <w:r w:rsidRPr="00FB7B64">
                        <w:rPr>
                          <w:b/>
                        </w:rPr>
                        <w:tab/>
                        <w:t xml:space="preserve">          </w:t>
                      </w:r>
                      <w:proofErr w:type="spellStart"/>
                      <w:r w:rsidRPr="00FB7B64">
                        <w:t>Mokkafish</w:t>
                      </w:r>
                      <w:proofErr w:type="spellEnd"/>
                      <w:r w:rsidRPr="00FB7B64">
                        <w:t>, Jena</w:t>
                      </w:r>
                    </w:p>
                    <w:p w14:paraId="2511F5B3" w14:textId="75103216" w:rsidR="00704B6E" w:rsidRPr="00FB7B64" w:rsidRDefault="00704B6E" w:rsidP="00704B6E">
                      <w:r w:rsidRPr="00FB7B64">
                        <w:rPr>
                          <w:b/>
                        </w:rPr>
                        <w:t>Tätigkeit</w:t>
                      </w:r>
                      <w:r w:rsidRPr="00FB7B64">
                        <w:rPr>
                          <w:b/>
                        </w:rPr>
                        <w:tab/>
                        <w:t xml:space="preserve"> </w:t>
                      </w:r>
                      <w:r w:rsidR="00DE611E">
                        <w:t xml:space="preserve">         </w:t>
                      </w:r>
                      <w:r w:rsidRPr="00FB7B64">
                        <w:t>Softwareentwickler</w:t>
                      </w:r>
                    </w:p>
                    <w:p w14:paraId="3D0B894D" w14:textId="77777777" w:rsidR="00704B6E" w:rsidRPr="00F13F61" w:rsidRDefault="00704B6E" w:rsidP="00704B6E">
                      <w:pPr>
                        <w:rPr>
                          <w:b/>
                        </w:rPr>
                      </w:pPr>
                      <w:r w:rsidRPr="00F13F61">
                        <w:rPr>
                          <w:b/>
                        </w:rPr>
                        <w:t>Kurzbeschreibung</w:t>
                      </w:r>
                      <w:r>
                        <w:rPr>
                          <w:b/>
                        </w:rPr>
                        <w:t xml:space="preserve">    </w:t>
                      </w:r>
                      <w:r w:rsidRPr="001642AA">
                        <w:t>Softwareentwicklung und Algorithmen</w:t>
                      </w:r>
                      <w:r>
                        <w:t xml:space="preserve"> E</w:t>
                      </w:r>
                      <w:r w:rsidRPr="001642AA">
                        <w:t>ntwicklung</w:t>
                      </w:r>
                    </w:p>
                    <w:p w14:paraId="7E9F2E6E" w14:textId="77777777" w:rsidR="00704B6E" w:rsidRDefault="00704B6E" w:rsidP="00704B6E">
                      <w:pPr>
                        <w:rPr>
                          <w:lang w:val="en-US"/>
                        </w:rPr>
                      </w:pPr>
                      <w:r w:rsidRPr="00F13F61">
                        <w:rPr>
                          <w:b/>
                        </w:rPr>
                        <w:t>Fähigkeiten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t xml:space="preserve">          </w:t>
                      </w:r>
                      <w:r w:rsidRPr="005B1706">
                        <w:t>MS SQL/</w:t>
                      </w:r>
                      <w:proofErr w:type="spellStart"/>
                      <w:r w:rsidRPr="005B1706">
                        <w:t>Postgres</w:t>
                      </w:r>
                      <w:proofErr w:type="spellEnd"/>
                      <w:r w:rsidRPr="005B1706">
                        <w:t xml:space="preserve">/MySQL, </w:t>
                      </w:r>
                      <w:proofErr w:type="spellStart"/>
                      <w:r w:rsidRPr="005B1706">
                        <w:t>Solr</w:t>
                      </w:r>
                      <w:proofErr w:type="spellEnd"/>
                      <w:r w:rsidRPr="005B1706">
                        <w:t>.</w:t>
                      </w:r>
                      <w:r>
                        <w:t xml:space="preserve"> </w:t>
                      </w:r>
                      <w:proofErr w:type="spellStart"/>
                      <w:r w:rsidRPr="005B1706">
                        <w:rPr>
                          <w:lang w:val="en-US"/>
                        </w:rPr>
                        <w:t>JBoss</w:t>
                      </w:r>
                      <w:proofErr w:type="spellEnd"/>
                      <w:r w:rsidRPr="005B1706">
                        <w:rPr>
                          <w:lang w:val="en-US"/>
                        </w:rPr>
                        <w:t xml:space="preserve">/Seam, </w:t>
                      </w:r>
                    </w:p>
                    <w:p w14:paraId="3BC51B89" w14:textId="77777777" w:rsidR="00704B6E" w:rsidRPr="005B1706" w:rsidRDefault="00704B6E" w:rsidP="00704B6E">
                      <w:pPr>
                        <w:ind w:firstLine="1985"/>
                        <w:rPr>
                          <w:lang w:val="en-US"/>
                        </w:rPr>
                      </w:pPr>
                      <w:r w:rsidRPr="005B1706">
                        <w:rPr>
                          <w:lang w:val="en-US"/>
                        </w:rPr>
                        <w:t xml:space="preserve">Subversion, UML/Together, VPN, SEO/Google, </w:t>
                      </w:r>
                      <w:proofErr w:type="spellStart"/>
                      <w:r w:rsidRPr="005B1706">
                        <w:rPr>
                          <w:lang w:val="en-US"/>
                        </w:rPr>
                        <w:t>Zanox</w:t>
                      </w:r>
                      <w:proofErr w:type="spellEnd"/>
                      <w:r w:rsidRPr="005B1706">
                        <w:rPr>
                          <w:lang w:val="en-US"/>
                        </w:rPr>
                        <w:t>.</w:t>
                      </w:r>
                    </w:p>
                    <w:p w14:paraId="13BE2E10" w14:textId="77777777" w:rsidR="00704B6E" w:rsidRPr="005B1706" w:rsidRDefault="00704B6E" w:rsidP="00704B6E">
                      <w:pPr>
                        <w:rPr>
                          <w:b/>
                          <w:lang w:val="en-US"/>
                        </w:rPr>
                      </w:pPr>
                    </w:p>
                    <w:p w14:paraId="01F9E6BF" w14:textId="77777777" w:rsidR="00704B6E" w:rsidRDefault="00704B6E" w:rsidP="00704B6E">
                      <w:r w:rsidRPr="00F13F61">
                        <w:rPr>
                          <w:b/>
                        </w:rPr>
                        <w:t>Aufgaben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972F63">
                        <w:t>Proje</w:t>
                      </w:r>
                      <w:r>
                        <w:t>k</w:t>
                      </w:r>
                      <w:r w:rsidRPr="00972F63">
                        <w:t xml:space="preserve">t: </w:t>
                      </w:r>
                      <w:proofErr w:type="spellStart"/>
                      <w:r w:rsidRPr="00972F63">
                        <w:t>Recomender</w:t>
                      </w:r>
                      <w:proofErr w:type="spellEnd"/>
                      <w:r w:rsidRPr="00972F63">
                        <w:t xml:space="preserve"> </w:t>
                      </w:r>
                    </w:p>
                    <w:p w14:paraId="6B15D313" w14:textId="77777777" w:rsidR="00704B6E" w:rsidRDefault="00704B6E" w:rsidP="00704B6E">
                      <w:pPr>
                        <w:ind w:left="1985"/>
                      </w:pPr>
                      <w:r w:rsidRPr="00972F63">
                        <w:t xml:space="preserve">Data/Text </w:t>
                      </w:r>
                      <w:proofErr w:type="gramStart"/>
                      <w:r w:rsidRPr="00972F63">
                        <w:t>Mining :</w:t>
                      </w:r>
                      <w:proofErr w:type="gramEnd"/>
                      <w:r w:rsidRPr="00972F63">
                        <w:t xml:space="preserve"> </w:t>
                      </w:r>
                      <w:proofErr w:type="spellStart"/>
                      <w:r w:rsidRPr="00972F63">
                        <w:t>kontentbasierende</w:t>
                      </w:r>
                      <w:proofErr w:type="spellEnd"/>
                      <w:r w:rsidRPr="00972F63">
                        <w:t xml:space="preserve"> Werbung, </w:t>
                      </w:r>
                    </w:p>
                    <w:p w14:paraId="3F4F67C1" w14:textId="77777777" w:rsidR="00704B6E" w:rsidRDefault="00704B6E" w:rsidP="00704B6E">
                      <w:pPr>
                        <w:ind w:left="1985"/>
                      </w:pPr>
                      <w:r w:rsidRPr="00972F63">
                        <w:t xml:space="preserve">Scoring System </w:t>
                      </w:r>
                      <w:proofErr w:type="spellStart"/>
                      <w:r w:rsidRPr="00972F63">
                        <w:t>f</w:t>
                      </w:r>
                      <w:r w:rsidRPr="00972F63">
                        <w:rPr>
                          <w:rFonts w:ascii="Calibri" w:eastAsia="Calibri" w:hAnsi="Calibri" w:cs="Calibri"/>
                        </w:rPr>
                        <w:t>ü</w:t>
                      </w:r>
                      <w:r w:rsidRPr="00972F63">
                        <w:t>r</w:t>
                      </w:r>
                      <w:proofErr w:type="spellEnd"/>
                      <w:r w:rsidRPr="00972F63">
                        <w:t xml:space="preserve"> Artikel auf </w:t>
                      </w:r>
                      <w:proofErr w:type="gramStart"/>
                      <w:r w:rsidRPr="00972F63">
                        <w:t>dem Basis</w:t>
                      </w:r>
                      <w:proofErr w:type="gramEnd"/>
                      <w:r w:rsidRPr="00972F63">
                        <w:t xml:space="preserve"> von Google</w:t>
                      </w:r>
                    </w:p>
                    <w:p w14:paraId="644C3E96" w14:textId="77777777" w:rsidR="00704B6E" w:rsidRDefault="00704B6E" w:rsidP="00704B6E">
                      <w:pPr>
                        <w:ind w:left="1985"/>
                        <w:rPr>
                          <w:b/>
                        </w:rPr>
                      </w:pPr>
                      <w:r w:rsidRPr="00972F63">
                        <w:t xml:space="preserve">/ </w:t>
                      </w:r>
                      <w:proofErr w:type="spellStart"/>
                      <w:r w:rsidRPr="00972F63">
                        <w:t>Zanox</w:t>
                      </w:r>
                      <w:proofErr w:type="spellEnd"/>
                      <w:r w:rsidRPr="00972F63">
                        <w:t>. Text Mining, Data Mining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14:paraId="5C09FAC6" w14:textId="77777777" w:rsidR="00704B6E" w:rsidRDefault="00704B6E" w:rsidP="00704B6E">
                      <w:pPr>
                        <w:ind w:left="1985"/>
                        <w:rPr>
                          <w:b/>
                        </w:rPr>
                      </w:pPr>
                    </w:p>
                    <w:p w14:paraId="05E6688E" w14:textId="77777777" w:rsidR="00704B6E" w:rsidRPr="00972F63" w:rsidRDefault="00704B6E" w:rsidP="00704B6E">
                      <w:pPr>
                        <w:ind w:left="1985"/>
                      </w:pPr>
                      <w:r w:rsidRPr="00972F63">
                        <w:t>Proje</w:t>
                      </w:r>
                      <w:r>
                        <w:t>k</w:t>
                      </w:r>
                      <w:r w:rsidRPr="00972F63">
                        <w:t xml:space="preserve">t: Client-Server </w:t>
                      </w:r>
                      <w:proofErr w:type="spellStart"/>
                      <w:r w:rsidRPr="00972F63">
                        <w:t>Lo</w:t>
                      </w:r>
                      <w:r w:rsidRPr="00972F63">
                        <w:rPr>
                          <w:rFonts w:ascii="Calibri" w:eastAsia="Calibri" w:hAnsi="Calibri" w:cs="Calibri"/>
                        </w:rPr>
                        <w:t>̈</w:t>
                      </w:r>
                      <w:r w:rsidRPr="00972F63">
                        <w:t>sung</w:t>
                      </w:r>
                      <w:proofErr w:type="spellEnd"/>
                      <w:r w:rsidRPr="00972F63">
                        <w:t xml:space="preserve"> </w:t>
                      </w:r>
                      <w:proofErr w:type="spellStart"/>
                      <w:r w:rsidRPr="00972F63">
                        <w:t>f</w:t>
                      </w:r>
                      <w:r w:rsidRPr="00972F63">
                        <w:rPr>
                          <w:rFonts w:ascii="Calibri" w:eastAsia="Calibri" w:hAnsi="Calibri" w:cs="Calibri"/>
                        </w:rPr>
                        <w:t>ü</w:t>
                      </w:r>
                      <w:r w:rsidRPr="00972F63">
                        <w:t>r</w:t>
                      </w:r>
                      <w:proofErr w:type="spellEnd"/>
                      <w:r w:rsidRPr="00972F63">
                        <w:t xml:space="preserve"> das integrierte </w:t>
                      </w:r>
                    </w:p>
                    <w:p w14:paraId="7345D544" w14:textId="77777777" w:rsidR="00704B6E" w:rsidRPr="00972F63" w:rsidRDefault="00704B6E" w:rsidP="00704B6E">
                      <w:pPr>
                        <w:ind w:left="1985"/>
                      </w:pPr>
                      <w:proofErr w:type="spellStart"/>
                      <w:r w:rsidRPr="00972F63">
                        <w:t>Qualit</w:t>
                      </w:r>
                      <w:r w:rsidRPr="00972F63">
                        <w:rPr>
                          <w:rFonts w:ascii="Calibri" w:eastAsia="Calibri" w:hAnsi="Calibri" w:cs="Calibri"/>
                        </w:rPr>
                        <w:t>ä</w:t>
                      </w:r>
                      <w:r w:rsidRPr="00972F63">
                        <w:t>tsmanagement</w:t>
                      </w:r>
                      <w:proofErr w:type="spellEnd"/>
                      <w:r w:rsidRPr="00972F63">
                        <w:t xml:space="preserve"> zur konsistenten Erfassung </w:t>
                      </w:r>
                    </w:p>
                    <w:p w14:paraId="59138F0F" w14:textId="77777777" w:rsidR="00704B6E" w:rsidRPr="00972F63" w:rsidRDefault="00704B6E" w:rsidP="00704B6E">
                      <w:pPr>
                        <w:ind w:left="1985"/>
                      </w:pPr>
                      <w:r w:rsidRPr="00972F63">
                        <w:t xml:space="preserve">und zentralen Speicherung und Auswertung von </w:t>
                      </w:r>
                    </w:p>
                    <w:p w14:paraId="5E6407F1" w14:textId="77777777" w:rsidR="00704B6E" w:rsidRDefault="00704B6E" w:rsidP="00704B6E">
                      <w:pPr>
                        <w:ind w:left="1985"/>
                      </w:pPr>
                      <w:r w:rsidRPr="00972F63">
                        <w:t xml:space="preserve">Konfigurations-, </w:t>
                      </w:r>
                      <w:proofErr w:type="spellStart"/>
                      <w:r w:rsidRPr="00972F63">
                        <w:t>Justage</w:t>
                      </w:r>
                      <w:proofErr w:type="spellEnd"/>
                      <w:r w:rsidRPr="00972F63">
                        <w:t xml:space="preserve">-, Kalibrier- und </w:t>
                      </w:r>
                      <w:proofErr w:type="spellStart"/>
                      <w:r w:rsidRPr="00972F63">
                        <w:t>Pr</w:t>
                      </w:r>
                      <w:r w:rsidRPr="00972F63">
                        <w:rPr>
                          <w:rFonts w:ascii="Calibri" w:eastAsia="Calibri" w:hAnsi="Calibri" w:cs="Calibri"/>
                        </w:rPr>
                        <w:t>ü</w:t>
                      </w:r>
                      <w:r w:rsidRPr="00972F63">
                        <w:t>fdaten</w:t>
                      </w:r>
                      <w:proofErr w:type="spellEnd"/>
                      <w:r w:rsidRPr="00972F63">
                        <w:t>, KPI Development</w:t>
                      </w:r>
                    </w:p>
                    <w:p w14:paraId="3E918C0E" w14:textId="77777777" w:rsidR="00704B6E" w:rsidRDefault="00704B6E" w:rsidP="00704B6E">
                      <w:pPr>
                        <w:ind w:left="1985"/>
                      </w:pPr>
                    </w:p>
                    <w:p w14:paraId="70B6D750" w14:textId="77777777" w:rsidR="00704B6E" w:rsidRDefault="00704B6E" w:rsidP="00704B6E">
                      <w:pPr>
                        <w:ind w:left="1985"/>
                      </w:pPr>
                    </w:p>
                    <w:p w14:paraId="316F1D49" w14:textId="6F95F2BD" w:rsidR="00704B6E" w:rsidRDefault="00DE611E" w:rsidP="00704B6E">
                      <w:pPr>
                        <w:ind w:left="1985"/>
                      </w:pPr>
                      <w:r>
                        <w:t>Projek</w:t>
                      </w:r>
                      <w:r w:rsidR="00704B6E" w:rsidRPr="00EC111A">
                        <w:t xml:space="preserve">t: Analyse Spezifikationen und -pakete der </w:t>
                      </w:r>
                    </w:p>
                    <w:p w14:paraId="0EC351DD" w14:textId="77777777" w:rsidR="00704B6E" w:rsidRDefault="00704B6E" w:rsidP="00704B6E">
                      <w:pPr>
                        <w:ind w:left="1985"/>
                      </w:pPr>
                      <w:r w:rsidRPr="00EC111A">
                        <w:t xml:space="preserve">Plattform </w:t>
                      </w:r>
                      <w:proofErr w:type="spellStart"/>
                      <w:r w:rsidRPr="00EC111A">
                        <w:t>Alfresco</w:t>
                      </w:r>
                      <w:proofErr w:type="spellEnd"/>
                      <w:r w:rsidRPr="00EC111A">
                        <w:t>. Lotus-</w:t>
                      </w:r>
                      <w:proofErr w:type="spellStart"/>
                      <w:r w:rsidRPr="00EC111A">
                        <w:t>Alfresco</w:t>
                      </w:r>
                      <w:proofErr w:type="spellEnd"/>
                      <w:r w:rsidRPr="00EC111A">
                        <w:t xml:space="preserve"> Interface </w:t>
                      </w:r>
                    </w:p>
                    <w:p w14:paraId="762844AD" w14:textId="77777777" w:rsidR="00704B6E" w:rsidRDefault="00704B6E" w:rsidP="00704B6E">
                      <w:pPr>
                        <w:ind w:left="1985"/>
                      </w:pPr>
                      <w:r w:rsidRPr="00EC111A">
                        <w:t>Sprachen: Java EE/Swing, HTML/</w:t>
                      </w:r>
                      <w:proofErr w:type="spellStart"/>
                      <w:r w:rsidRPr="00EC111A">
                        <w:t>Servler</w:t>
                      </w:r>
                      <w:proofErr w:type="spellEnd"/>
                      <w:r w:rsidRPr="00EC111A">
                        <w:t>/JSP/</w:t>
                      </w:r>
                    </w:p>
                    <w:p w14:paraId="01DFA64D" w14:textId="77777777" w:rsidR="00704B6E" w:rsidRPr="00931F7B" w:rsidRDefault="00704B6E" w:rsidP="00704B6E">
                      <w:pPr>
                        <w:ind w:left="1985"/>
                        <w:rPr>
                          <w:lang w:val="en-US"/>
                        </w:rPr>
                      </w:pPr>
                      <w:proofErr w:type="spellStart"/>
                      <w:r w:rsidRPr="00931F7B">
                        <w:rPr>
                          <w:lang w:val="en-US"/>
                        </w:rPr>
                        <w:t>Richfaces</w:t>
                      </w:r>
                      <w:proofErr w:type="spellEnd"/>
                      <w:r w:rsidRPr="00931F7B">
                        <w:rPr>
                          <w:lang w:val="en-US"/>
                        </w:rPr>
                        <w:t xml:space="preserve">, XSL, SQL, SOAP, Google API/ </w:t>
                      </w:r>
                      <w:proofErr w:type="spellStart"/>
                      <w:r w:rsidRPr="00931F7B">
                        <w:rPr>
                          <w:lang w:val="en-US"/>
                        </w:rPr>
                        <w:t>Zanox</w:t>
                      </w:r>
                      <w:proofErr w:type="spellEnd"/>
                      <w:r w:rsidRPr="00931F7B">
                        <w:rPr>
                          <w:lang w:val="en-US"/>
                        </w:rPr>
                        <w:t xml:space="preserve"> API, BPMN</w:t>
                      </w:r>
                    </w:p>
                    <w:p w14:paraId="7BFB786A" w14:textId="77777777" w:rsidR="00704B6E" w:rsidRPr="00931F7B" w:rsidRDefault="00704B6E" w:rsidP="00704B6E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lang w:val="en-US"/>
                        </w:rPr>
                      </w:pPr>
                    </w:p>
                    <w:p w14:paraId="79476D4C" w14:textId="77777777" w:rsidR="00704B6E" w:rsidRPr="00931F7B" w:rsidRDefault="00704B6E" w:rsidP="00704B6E">
                      <w:pPr>
                        <w:rPr>
                          <w:b/>
                          <w:lang w:val="en-US"/>
                        </w:rPr>
                      </w:pPr>
                    </w:p>
                    <w:p w14:paraId="4438F804" w14:textId="77777777" w:rsidR="00704B6E" w:rsidRPr="00E37C43" w:rsidRDefault="00704B6E" w:rsidP="00704B6E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>10</w:t>
                      </w:r>
                      <w:r w:rsidRPr="000D78F1">
                        <w:t>/20</w:t>
                      </w:r>
                      <w:r>
                        <w:t>06</w:t>
                      </w:r>
                      <w:r w:rsidRPr="000D78F1">
                        <w:t xml:space="preserve"> - </w:t>
                      </w:r>
                      <w:r>
                        <w:t>4/200</w:t>
                      </w:r>
                      <w:r w:rsidRPr="000D78F1">
                        <w:t>7</w:t>
                      </w:r>
                    </w:p>
                    <w:p w14:paraId="588F9196" w14:textId="77777777" w:rsidR="00704B6E" w:rsidRDefault="00704B6E" w:rsidP="00704B6E">
                      <w:r w:rsidRPr="00F13F61">
                        <w:rPr>
                          <w:b/>
                        </w:rPr>
                        <w:t>Firma/ORT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proofErr w:type="spellStart"/>
                      <w:r>
                        <w:t>Osion</w:t>
                      </w:r>
                      <w:proofErr w:type="spellEnd"/>
                      <w:r>
                        <w:t xml:space="preserve">, </w:t>
                      </w:r>
                      <w:r w:rsidRPr="00931F7B">
                        <w:t>Berlin</w:t>
                      </w:r>
                    </w:p>
                    <w:p w14:paraId="16D1030F" w14:textId="0853890E" w:rsidR="00704B6E" w:rsidRPr="00A23498" w:rsidRDefault="00704B6E" w:rsidP="00704B6E">
                      <w:r w:rsidRPr="00A23498">
                        <w:rPr>
                          <w:b/>
                        </w:rPr>
                        <w:t>Tätigkeit</w:t>
                      </w:r>
                      <w:r w:rsidRPr="00A23498">
                        <w:rPr>
                          <w:b/>
                        </w:rPr>
                        <w:tab/>
                        <w:t xml:space="preserve"> </w:t>
                      </w:r>
                      <w:r w:rsidR="00DE611E">
                        <w:t xml:space="preserve">         </w:t>
                      </w:r>
                      <w:r w:rsidRPr="00A23498">
                        <w:t xml:space="preserve">Softwareentwickler </w:t>
                      </w:r>
                    </w:p>
                    <w:p w14:paraId="6B6F0893" w14:textId="77777777" w:rsidR="00704B6E" w:rsidRPr="00A8074D" w:rsidRDefault="00704B6E" w:rsidP="00704B6E">
                      <w:r w:rsidRPr="00A8074D">
                        <w:rPr>
                          <w:b/>
                        </w:rPr>
                        <w:t xml:space="preserve">Kurzbeschreibung    </w:t>
                      </w:r>
                      <w:r w:rsidRPr="001642AA">
                        <w:t>Softwareentwicklung und Administration</w:t>
                      </w:r>
                    </w:p>
                    <w:p w14:paraId="1DA8DD1A" w14:textId="77777777" w:rsidR="00704B6E" w:rsidRDefault="00704B6E" w:rsidP="00704B6E">
                      <w:r w:rsidRPr="00A23498">
                        <w:rPr>
                          <w:b/>
                        </w:rPr>
                        <w:t>Fähigkeiten</w:t>
                      </w:r>
                      <w:r w:rsidRPr="00A23498">
                        <w:rPr>
                          <w:b/>
                        </w:rPr>
                        <w:tab/>
                      </w:r>
                      <w:r w:rsidRPr="00A23498">
                        <w:t xml:space="preserve">          Java 2, XML, SOAP, SQL, Delphi, CMS</w:t>
                      </w:r>
                      <w:r>
                        <w:t xml:space="preserve">, </w:t>
                      </w:r>
                      <w:r w:rsidRPr="00A23498">
                        <w:t>Oracle 9</w:t>
                      </w:r>
                      <w:r>
                        <w:t xml:space="preserve">, </w:t>
                      </w:r>
                    </w:p>
                    <w:p w14:paraId="7236DEEC" w14:textId="77777777" w:rsidR="00704B6E" w:rsidRPr="002457C3" w:rsidRDefault="00704B6E" w:rsidP="00704B6E">
                      <w:pPr>
                        <w:ind w:firstLine="1985"/>
                      </w:pPr>
                      <w:r w:rsidRPr="00A23498">
                        <w:t xml:space="preserve">Windows XP, </w:t>
                      </w:r>
                      <w:proofErr w:type="spellStart"/>
                      <w:r w:rsidRPr="00A23498">
                        <w:t>WMware</w:t>
                      </w:r>
                      <w:proofErr w:type="spellEnd"/>
                    </w:p>
                    <w:p w14:paraId="3E12F194" w14:textId="77777777" w:rsidR="00704B6E" w:rsidRPr="008940C5" w:rsidRDefault="00704B6E" w:rsidP="00704B6E">
                      <w:pPr>
                        <w:pBdr>
                          <w:bottom w:val="single" w:sz="4" w:space="1" w:color="auto"/>
                        </w:pBdr>
                        <w:ind w:firstLine="1985"/>
                      </w:pPr>
                    </w:p>
                    <w:p w14:paraId="77CA9FB1" w14:textId="77777777" w:rsidR="00704B6E" w:rsidRPr="008940C5" w:rsidRDefault="00704B6E" w:rsidP="00704B6E">
                      <w:pPr>
                        <w:ind w:firstLine="1985"/>
                      </w:pPr>
                    </w:p>
                    <w:p w14:paraId="335D3CD7" w14:textId="77777777" w:rsidR="00704B6E" w:rsidRPr="008940C5" w:rsidRDefault="00704B6E" w:rsidP="00704B6E">
                      <w:r w:rsidRPr="008940C5">
                        <w:rPr>
                          <w:b/>
                        </w:rPr>
                        <w:t>Zeitpunkt</w:t>
                      </w:r>
                      <w:r w:rsidRPr="008940C5">
                        <w:rPr>
                          <w:b/>
                        </w:rPr>
                        <w:tab/>
                        <w:t xml:space="preserve">          </w:t>
                      </w:r>
                      <w:r w:rsidRPr="008940C5">
                        <w:t>1/20</w:t>
                      </w:r>
                      <w:r>
                        <w:t>02</w:t>
                      </w:r>
                      <w:r w:rsidRPr="008940C5">
                        <w:t xml:space="preserve"> </w:t>
                      </w:r>
                      <w:r>
                        <w:t>- 12/2004</w:t>
                      </w:r>
                    </w:p>
                    <w:p w14:paraId="1AF3E18B" w14:textId="77777777" w:rsidR="00704B6E" w:rsidRPr="008940C5" w:rsidRDefault="00704B6E" w:rsidP="00704B6E">
                      <w:r w:rsidRPr="008940C5">
                        <w:rPr>
                          <w:b/>
                        </w:rPr>
                        <w:t>Firma/ORT</w:t>
                      </w:r>
                      <w:r w:rsidRPr="008940C5">
                        <w:rPr>
                          <w:b/>
                        </w:rPr>
                        <w:tab/>
                        <w:t xml:space="preserve">          </w:t>
                      </w:r>
                      <w:r w:rsidRPr="001642AA">
                        <w:t>Hans-Knoll-Institut, Jena</w:t>
                      </w:r>
                    </w:p>
                    <w:p w14:paraId="19205862" w14:textId="77777777" w:rsidR="00704B6E" w:rsidRPr="001642AA" w:rsidRDefault="00704B6E" w:rsidP="00704B6E">
                      <w:r w:rsidRPr="001642AA">
                        <w:rPr>
                          <w:b/>
                        </w:rPr>
                        <w:t>Tätigkeit</w:t>
                      </w:r>
                      <w:r w:rsidRPr="001642AA">
                        <w:rPr>
                          <w:b/>
                        </w:rPr>
                        <w:tab/>
                        <w:t xml:space="preserve">          </w:t>
                      </w:r>
                      <w:r w:rsidRPr="001642AA">
                        <w:t xml:space="preserve">Wissenschaftlicher Mitarbeiter </w:t>
                      </w:r>
                    </w:p>
                    <w:p w14:paraId="08EB54A3" w14:textId="77777777" w:rsidR="00704B6E" w:rsidRPr="000404E1" w:rsidRDefault="00704B6E" w:rsidP="00704B6E">
                      <w:r w:rsidRPr="00A0451B">
                        <w:rPr>
                          <w:b/>
                        </w:rPr>
                        <w:t xml:space="preserve">Kurzbeschreibung    </w:t>
                      </w:r>
                      <w:r w:rsidRPr="00B52BE2">
                        <w:t>Softwareentwicklung und Algorithmen Entwicklung</w:t>
                      </w:r>
                    </w:p>
                    <w:p w14:paraId="471AAB0F" w14:textId="77777777" w:rsidR="00704B6E" w:rsidRDefault="00704B6E" w:rsidP="00704B6E">
                      <w:r w:rsidRPr="00BB59CF">
                        <w:rPr>
                          <w:b/>
                        </w:rPr>
                        <w:t>Fähigkeiten</w:t>
                      </w:r>
                      <w:r w:rsidRPr="00BB59CF">
                        <w:rPr>
                          <w:b/>
                        </w:rPr>
                        <w:tab/>
                        <w:t xml:space="preserve">          </w:t>
                      </w:r>
                      <w:r w:rsidRPr="000404E1">
                        <w:t>Java 2 (</w:t>
                      </w:r>
                      <w:proofErr w:type="spellStart"/>
                      <w:r w:rsidRPr="000404E1">
                        <w:t>JBuilder</w:t>
                      </w:r>
                      <w:proofErr w:type="spellEnd"/>
                      <w:r w:rsidRPr="000404E1">
                        <w:t xml:space="preserve">), XML, SQL, JDBC/ODBC. </w:t>
                      </w:r>
                    </w:p>
                    <w:p w14:paraId="652140FA" w14:textId="77777777" w:rsidR="00704B6E" w:rsidRDefault="00704B6E" w:rsidP="00704B6E">
                      <w:pPr>
                        <w:ind w:firstLine="1985"/>
                        <w:rPr>
                          <w:lang w:val="en-US"/>
                        </w:rPr>
                      </w:pPr>
                      <w:proofErr w:type="spellStart"/>
                      <w:r w:rsidRPr="000404E1">
                        <w:rPr>
                          <w:lang w:val="en-US"/>
                        </w:rPr>
                        <w:t>Teilweise</w:t>
                      </w:r>
                      <w:proofErr w:type="spellEnd"/>
                      <w:r w:rsidRPr="000404E1">
                        <w:rPr>
                          <w:lang w:val="en-US"/>
                        </w:rPr>
                        <w:t>: Perl, PHP, UML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 w:rsidRPr="000404E1">
                        <w:rPr>
                          <w:lang w:val="en-US"/>
                        </w:rPr>
                        <w:t xml:space="preserve">Oracle 9, MS SQL Server </w:t>
                      </w:r>
                    </w:p>
                    <w:p w14:paraId="47C6B18D" w14:textId="77777777" w:rsidR="00704B6E" w:rsidRDefault="00704B6E" w:rsidP="00704B6E">
                      <w:pPr>
                        <w:ind w:firstLine="1985"/>
                        <w:rPr>
                          <w:lang w:val="en-US"/>
                        </w:rPr>
                      </w:pPr>
                      <w:r w:rsidRPr="000404E1">
                        <w:rPr>
                          <w:lang w:val="en-US"/>
                        </w:rPr>
                        <w:t>2000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 w:rsidRPr="000404E1">
                        <w:rPr>
                          <w:lang w:val="en-US"/>
                        </w:rPr>
                        <w:t>Windows NT, Windows XP, Windows 2003,</w:t>
                      </w:r>
                    </w:p>
                    <w:p w14:paraId="2C965C4B" w14:textId="77777777" w:rsidR="00704B6E" w:rsidRPr="000404E1" w:rsidRDefault="00704B6E" w:rsidP="00704B6E">
                      <w:pPr>
                        <w:ind w:firstLine="1985"/>
                      </w:pPr>
                      <w:r w:rsidRPr="000404E1">
                        <w:t>Novell 5, Windows 2003, Linux</w:t>
                      </w:r>
                    </w:p>
                    <w:p w14:paraId="1F5F7C92" w14:textId="77777777" w:rsidR="00704B6E" w:rsidRDefault="00704B6E" w:rsidP="00704B6E">
                      <w:r w:rsidRPr="00A0451B">
                        <w:rPr>
                          <w:b/>
                        </w:rPr>
                        <w:t>Aufgaben</w:t>
                      </w:r>
                      <w:r w:rsidRPr="00A0451B">
                        <w:tab/>
                        <w:t xml:space="preserve">          </w:t>
                      </w:r>
                      <w:r>
                        <w:t xml:space="preserve">TCP/IP, Biologische Datenbanken, MS Office, </w:t>
                      </w:r>
                    </w:p>
                    <w:p w14:paraId="2D3A9FEB" w14:textId="77777777" w:rsidR="00704B6E" w:rsidRDefault="00704B6E" w:rsidP="00704B6E">
                      <w:pPr>
                        <w:ind w:left="1985"/>
                      </w:pPr>
                      <w:r>
                        <w:t xml:space="preserve">Star Office, statistische Software. Different Data </w:t>
                      </w:r>
                    </w:p>
                    <w:p w14:paraId="3D15BAA9" w14:textId="77777777" w:rsidR="00704B6E" w:rsidRDefault="00704B6E" w:rsidP="00704B6E">
                      <w:pPr>
                        <w:ind w:left="1985"/>
                      </w:pPr>
                      <w:r>
                        <w:t xml:space="preserve">Mining und Text Mining Technologien. </w:t>
                      </w:r>
                    </w:p>
                    <w:p w14:paraId="05A6B965" w14:textId="77777777" w:rsidR="00704B6E" w:rsidRDefault="00704B6E" w:rsidP="00704B6E">
                      <w:pPr>
                        <w:ind w:left="1985"/>
                      </w:pPr>
                      <w:r>
                        <w:t>Neuronale Netze.</w:t>
                      </w:r>
                    </w:p>
                    <w:p w14:paraId="6822FC8E" w14:textId="77777777" w:rsidR="00704B6E" w:rsidRDefault="00704B6E" w:rsidP="00704B6E">
                      <w:pPr>
                        <w:ind w:left="1985"/>
                      </w:pPr>
                      <w:r>
                        <w:t>Ich habe entwickelt:</w:t>
                      </w:r>
                    </w:p>
                    <w:p w14:paraId="213FBB84" w14:textId="77777777" w:rsidR="00704B6E" w:rsidRDefault="00704B6E" w:rsidP="00704B6E">
                      <w:pPr>
                        <w:ind w:left="198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Pr="000404E1">
                        <w:rPr>
                          <w:lang w:val="en-US"/>
                        </w:rPr>
                        <w:t xml:space="preserve">Mining Tool </w:t>
                      </w:r>
                      <w:proofErr w:type="spellStart"/>
                      <w:r w:rsidRPr="000404E1">
                        <w:rPr>
                          <w:lang w:val="en-US"/>
                        </w:rPr>
                        <w:t>GeneRule</w:t>
                      </w:r>
                      <w:proofErr w:type="spellEnd"/>
                      <w:r w:rsidRPr="000404E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(original)</w:t>
                      </w:r>
                    </w:p>
                    <w:p w14:paraId="250967F5" w14:textId="77777777" w:rsidR="00704B6E" w:rsidRPr="000404E1" w:rsidRDefault="00704B6E" w:rsidP="00704B6E">
                      <w:pPr>
                        <w:ind w:left="198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Pr="000404E1">
                        <w:rPr>
                          <w:lang w:val="en-US"/>
                        </w:rPr>
                        <w:t>Natural Language Processor</w:t>
                      </w:r>
                    </w:p>
                    <w:p w14:paraId="74E5F3E6" w14:textId="77777777" w:rsidR="00704B6E" w:rsidRDefault="00704B6E" w:rsidP="00704B6E">
                      <w:pPr>
                        <w:pBdr>
                          <w:bottom w:val="single" w:sz="4" w:space="1" w:color="auto"/>
                        </w:pBdr>
                        <w:rPr>
                          <w:lang w:val="en-US"/>
                        </w:rPr>
                      </w:pPr>
                    </w:p>
                    <w:p w14:paraId="34CAACDA" w14:textId="77777777" w:rsidR="00704B6E" w:rsidRDefault="00704B6E" w:rsidP="00704B6E">
                      <w:pPr>
                        <w:rPr>
                          <w:lang w:val="en-US"/>
                        </w:rPr>
                      </w:pPr>
                    </w:p>
                    <w:p w14:paraId="5E55E90E" w14:textId="77777777" w:rsidR="00704B6E" w:rsidRPr="00323345" w:rsidRDefault="00704B6E" w:rsidP="00704B6E">
                      <w:r w:rsidRPr="00323345">
                        <w:rPr>
                          <w:b/>
                        </w:rPr>
                        <w:t>Zeitpunkt</w:t>
                      </w:r>
                      <w:r w:rsidRPr="00323345">
                        <w:rPr>
                          <w:b/>
                        </w:rPr>
                        <w:tab/>
                        <w:t xml:space="preserve">          </w:t>
                      </w:r>
                      <w:r>
                        <w:t>7</w:t>
                      </w:r>
                      <w:r w:rsidRPr="00323345">
                        <w:t>/20</w:t>
                      </w:r>
                      <w:r>
                        <w:t>00</w:t>
                      </w:r>
                      <w:r w:rsidRPr="00323345">
                        <w:t xml:space="preserve"> - 12/20</w:t>
                      </w:r>
                      <w:r>
                        <w:t>01</w:t>
                      </w:r>
                    </w:p>
                    <w:p w14:paraId="20DAB154" w14:textId="77777777" w:rsidR="00704B6E" w:rsidRPr="00323345" w:rsidRDefault="00704B6E" w:rsidP="00704B6E">
                      <w:r w:rsidRPr="00323345">
                        <w:rPr>
                          <w:b/>
                        </w:rPr>
                        <w:t>Firma/ORT</w:t>
                      </w:r>
                      <w:r w:rsidRPr="00323345">
                        <w:rPr>
                          <w:b/>
                        </w:rPr>
                        <w:tab/>
                        <w:t xml:space="preserve">          </w:t>
                      </w:r>
                      <w:proofErr w:type="spellStart"/>
                      <w:r w:rsidRPr="00B0021D">
                        <w:t>MPSeCOM</w:t>
                      </w:r>
                      <w:proofErr w:type="spellEnd"/>
                      <w:r w:rsidRPr="00B0021D">
                        <w:t>, Jena</w:t>
                      </w:r>
                    </w:p>
                    <w:p w14:paraId="00D1A4EF" w14:textId="0E9A3215" w:rsidR="00704B6E" w:rsidRPr="00323345" w:rsidRDefault="00704B6E" w:rsidP="00704B6E">
                      <w:r w:rsidRPr="00323345">
                        <w:rPr>
                          <w:b/>
                        </w:rPr>
                        <w:t>Tätigkeit</w:t>
                      </w:r>
                      <w:r w:rsidRPr="00323345">
                        <w:rPr>
                          <w:b/>
                        </w:rPr>
                        <w:tab/>
                        <w:t xml:space="preserve"> </w:t>
                      </w:r>
                      <w:r w:rsidR="00DE611E">
                        <w:t xml:space="preserve">         </w:t>
                      </w:r>
                      <w:r w:rsidRPr="00B0021D">
                        <w:t>Softwareentwickler</w:t>
                      </w:r>
                    </w:p>
                    <w:p w14:paraId="05B107E5" w14:textId="77777777" w:rsidR="00704B6E" w:rsidRPr="00BB59CF" w:rsidRDefault="00704B6E" w:rsidP="00704B6E">
                      <w:r w:rsidRPr="00323345">
                        <w:rPr>
                          <w:b/>
                        </w:rPr>
                        <w:t xml:space="preserve">Kurzbeschreibung    </w:t>
                      </w:r>
                      <w:r w:rsidRPr="00B0021D">
                        <w:t>Softwareentwicklung und Administration</w:t>
                      </w:r>
                      <w:r w:rsidRPr="00323345">
                        <w:t xml:space="preserve"> </w:t>
                      </w:r>
                    </w:p>
                    <w:p w14:paraId="73888FF7" w14:textId="77777777" w:rsidR="00704B6E" w:rsidRPr="00704B6E" w:rsidRDefault="00704B6E" w:rsidP="00704B6E">
                      <w:r w:rsidRPr="00704B6E">
                        <w:rPr>
                          <w:b/>
                        </w:rPr>
                        <w:t>Fähigkeiten</w:t>
                      </w:r>
                      <w:r w:rsidRPr="00704B6E">
                        <w:rPr>
                          <w:b/>
                        </w:rPr>
                        <w:tab/>
                        <w:t xml:space="preserve">          </w:t>
                      </w:r>
                      <w:r w:rsidRPr="00704B6E">
                        <w:t>Java (</w:t>
                      </w:r>
                      <w:proofErr w:type="spellStart"/>
                      <w:r w:rsidRPr="00704B6E">
                        <w:t>JBuilder</w:t>
                      </w:r>
                      <w:proofErr w:type="spellEnd"/>
                      <w:r w:rsidRPr="00704B6E">
                        <w:t xml:space="preserve">, Visual J, Visual </w:t>
                      </w:r>
                      <w:proofErr w:type="spellStart"/>
                      <w:r w:rsidRPr="00704B6E">
                        <w:t>Cafe</w:t>
                      </w:r>
                      <w:proofErr w:type="spellEnd"/>
                      <w:r w:rsidRPr="00704B6E">
                        <w:t xml:space="preserve">), XML, SQL, </w:t>
                      </w:r>
                    </w:p>
                    <w:p w14:paraId="5907EFC5" w14:textId="77777777" w:rsidR="00704B6E" w:rsidRDefault="00704B6E" w:rsidP="00704B6E">
                      <w:pPr>
                        <w:ind w:left="1985"/>
                        <w:rPr>
                          <w:lang w:val="en-US"/>
                        </w:rPr>
                      </w:pPr>
                      <w:r w:rsidRPr="00BB59CF">
                        <w:rPr>
                          <w:lang w:val="en-US"/>
                        </w:rPr>
                        <w:t xml:space="preserve">JDBC/ODBC, DB2, Windows NT, AIX, TCP/IP, </w:t>
                      </w:r>
                    </w:p>
                    <w:p w14:paraId="20864EE1" w14:textId="77777777" w:rsidR="00704B6E" w:rsidRDefault="00704B6E" w:rsidP="00704B6E">
                      <w:pPr>
                        <w:ind w:left="1985"/>
                        <w:rPr>
                          <w:lang w:val="en-US"/>
                        </w:rPr>
                      </w:pPr>
                      <w:r w:rsidRPr="00BB59CF">
                        <w:rPr>
                          <w:lang w:val="en-US"/>
                        </w:rPr>
                        <w:t xml:space="preserve">Client/Server, E-Commerce tool MARK 8 AEON Shopping Software, Web Server APACHE, Resin, </w:t>
                      </w:r>
                    </w:p>
                    <w:p w14:paraId="5B8CE04F" w14:textId="77777777" w:rsidR="00704B6E" w:rsidRPr="00704B6E" w:rsidRDefault="00704B6E" w:rsidP="00704B6E">
                      <w:pPr>
                        <w:ind w:left="1985"/>
                      </w:pPr>
                      <w:r w:rsidRPr="00704B6E">
                        <w:t xml:space="preserve">Lotus Notes, HTML, B2B/B2C </w:t>
                      </w:r>
                    </w:p>
                    <w:p w14:paraId="468616FB" w14:textId="77777777" w:rsidR="00704B6E" w:rsidRDefault="00704B6E" w:rsidP="00704B6E"/>
                    <w:p w14:paraId="212C84AF" w14:textId="77777777" w:rsidR="00704B6E" w:rsidRDefault="00704B6E" w:rsidP="00704B6E"/>
                    <w:p w14:paraId="43EAFDD3" w14:textId="77777777" w:rsidR="00704B6E" w:rsidRDefault="00704B6E" w:rsidP="00704B6E"/>
                    <w:p w14:paraId="4A6F671F" w14:textId="77777777" w:rsidR="00704B6E" w:rsidRDefault="00704B6E" w:rsidP="00704B6E">
                      <w:pPr>
                        <w:rPr>
                          <w:b/>
                        </w:rPr>
                      </w:pPr>
                    </w:p>
                    <w:p w14:paraId="29184FBC" w14:textId="77777777" w:rsidR="00704B6E" w:rsidRPr="00E37C43" w:rsidRDefault="00704B6E" w:rsidP="00704B6E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>10/1995 - 1/1996</w:t>
                      </w:r>
                    </w:p>
                    <w:p w14:paraId="24B7AF19" w14:textId="77777777" w:rsidR="00704B6E" w:rsidRDefault="00704B6E" w:rsidP="00704B6E">
                      <w:r w:rsidRPr="00F13F61">
                        <w:rPr>
                          <w:b/>
                        </w:rPr>
                        <w:t>Firma/ORT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proofErr w:type="spellStart"/>
                      <w:r w:rsidRPr="00DC1ABB">
                        <w:t>ORT</w:t>
                      </w:r>
                      <w:proofErr w:type="spellEnd"/>
                      <w:r w:rsidRPr="00406449">
                        <w:t>, St. Petersburg</w:t>
                      </w:r>
                    </w:p>
                    <w:p w14:paraId="35C516B8" w14:textId="77777777" w:rsidR="00704B6E" w:rsidRDefault="00704B6E" w:rsidP="00704B6E">
                      <w:r w:rsidRPr="00BB5999">
                        <w:rPr>
                          <w:b/>
                        </w:rPr>
                        <w:t>Tätigkeit</w:t>
                      </w:r>
                      <w:r w:rsidRPr="00BB5999">
                        <w:rPr>
                          <w:b/>
                        </w:rPr>
                        <w:tab/>
                        <w:t xml:space="preserve">          </w:t>
                      </w:r>
                      <w:r w:rsidRPr="00545531">
                        <w:t>Lehrgang: Softwaretechnologien</w:t>
                      </w:r>
                    </w:p>
                    <w:p w14:paraId="65055301" w14:textId="77777777" w:rsidR="00704B6E" w:rsidRPr="00DC1ABB" w:rsidRDefault="00704B6E" w:rsidP="00704B6E">
                      <w:r w:rsidRPr="00DC1ABB">
                        <w:rPr>
                          <w:b/>
                        </w:rPr>
                        <w:t xml:space="preserve">Aufgaben     </w:t>
                      </w:r>
                      <w:r>
                        <w:t xml:space="preserve">               </w:t>
                      </w:r>
                      <w:r w:rsidRPr="00DC1ABB">
                        <w:t>Unterichtete Fächer:</w:t>
                      </w:r>
                    </w:p>
                    <w:p w14:paraId="184E361E" w14:textId="77777777" w:rsidR="00704B6E" w:rsidRDefault="00704B6E" w:rsidP="00704B6E">
                      <w:pPr>
                        <w:ind w:firstLine="1985"/>
                      </w:pPr>
                      <w:r w:rsidRPr="00DC1ABB">
                        <w:t>Visual Basic, Windows 3.1, Internet, MS Office</w:t>
                      </w:r>
                    </w:p>
                    <w:p w14:paraId="0B7ECDD5" w14:textId="77777777" w:rsidR="00704B6E" w:rsidRDefault="00704B6E" w:rsidP="00704B6E">
                      <w:pPr>
                        <w:pBdr>
                          <w:bottom w:val="single" w:sz="4" w:space="1" w:color="auto"/>
                        </w:pBdr>
                      </w:pPr>
                    </w:p>
                    <w:p w14:paraId="1AAB08F2" w14:textId="77777777" w:rsidR="00704B6E" w:rsidRDefault="00704B6E" w:rsidP="00704B6E">
                      <w:pPr>
                        <w:ind w:firstLine="1985"/>
                      </w:pPr>
                    </w:p>
                    <w:p w14:paraId="2E82F7F8" w14:textId="77777777" w:rsidR="00704B6E" w:rsidRPr="00E37C43" w:rsidRDefault="00704B6E" w:rsidP="00704B6E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>7/1994 - 5/1996</w:t>
                      </w:r>
                    </w:p>
                    <w:p w14:paraId="716FA694" w14:textId="77777777" w:rsidR="00704B6E" w:rsidRDefault="00704B6E" w:rsidP="00704B6E">
                      <w:r w:rsidRPr="00F13F61">
                        <w:rPr>
                          <w:b/>
                        </w:rPr>
                        <w:t>Firma/ORT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>GMPB Nr.2</w:t>
                      </w:r>
                      <w:r w:rsidRPr="00406449">
                        <w:t>, St. Petersburg</w:t>
                      </w:r>
                    </w:p>
                    <w:p w14:paraId="63567286" w14:textId="77777777" w:rsidR="00704B6E" w:rsidRDefault="00704B6E" w:rsidP="00704B6E">
                      <w:r w:rsidRPr="00BB5999">
                        <w:rPr>
                          <w:b/>
                        </w:rPr>
                        <w:t>Tätigkeit</w:t>
                      </w:r>
                      <w:r w:rsidRPr="00BB5999">
                        <w:rPr>
                          <w:b/>
                        </w:rPr>
                        <w:tab/>
                        <w:t xml:space="preserve">          </w:t>
                      </w:r>
                      <w:r w:rsidRPr="00DC1ABB">
                        <w:t xml:space="preserve">Arzt und Ingenieur </w:t>
                      </w:r>
                      <w:proofErr w:type="spellStart"/>
                      <w:r w:rsidRPr="00DC1ABB">
                        <w:t>fu</w:t>
                      </w:r>
                      <w:r w:rsidRPr="00DC1ABB">
                        <w:rPr>
                          <w:rFonts w:ascii="Calibri" w:eastAsia="Calibri" w:hAnsi="Calibri" w:cs="Calibri"/>
                        </w:rPr>
                        <w:t>̈</w:t>
                      </w:r>
                      <w:r w:rsidRPr="00DC1ABB">
                        <w:t>r</w:t>
                      </w:r>
                      <w:proofErr w:type="spellEnd"/>
                      <w:r w:rsidRPr="00DC1ABB">
                        <w:t xml:space="preserve"> Labortechnik</w:t>
                      </w:r>
                    </w:p>
                    <w:p w14:paraId="06747B24" w14:textId="77777777" w:rsidR="00704B6E" w:rsidRPr="00704B6E" w:rsidRDefault="00704B6E" w:rsidP="00704B6E">
                      <w:pPr>
                        <w:pBdr>
                          <w:bottom w:val="single" w:sz="4" w:space="1" w:color="auto"/>
                        </w:pBdr>
                        <w:ind w:firstLine="1985"/>
                      </w:pPr>
                    </w:p>
                    <w:p w14:paraId="3DA4BC3D" w14:textId="77777777" w:rsidR="00704B6E" w:rsidRPr="00704B6E" w:rsidRDefault="00704B6E" w:rsidP="00704B6E">
                      <w:pPr>
                        <w:rPr>
                          <w:b/>
                        </w:rPr>
                      </w:pPr>
                    </w:p>
                    <w:p w14:paraId="73D657C8" w14:textId="77777777" w:rsidR="00704B6E" w:rsidRPr="00704B6E" w:rsidRDefault="00704B6E" w:rsidP="00704B6E">
                      <w:r w:rsidRPr="00704B6E">
                        <w:rPr>
                          <w:b/>
                        </w:rPr>
                        <w:t>Zeitpunkt</w:t>
                      </w:r>
                      <w:r w:rsidRPr="00704B6E">
                        <w:rPr>
                          <w:b/>
                        </w:rPr>
                        <w:tab/>
                        <w:t xml:space="preserve">          </w:t>
                      </w:r>
                      <w:r w:rsidRPr="00704B6E">
                        <w:t>2/1990 - 6/1994</w:t>
                      </w:r>
                    </w:p>
                    <w:p w14:paraId="00F29BE1" w14:textId="77777777" w:rsidR="00704B6E" w:rsidRDefault="00704B6E" w:rsidP="00704B6E">
                      <w:r w:rsidRPr="00F13F61">
                        <w:rPr>
                          <w:b/>
                        </w:rPr>
                        <w:t>Firma/ORT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473D23">
                        <w:t xml:space="preserve">Wissenschaftliches Zentrum der </w:t>
                      </w:r>
                      <w:proofErr w:type="spellStart"/>
                      <w:r w:rsidRPr="00473D23">
                        <w:t>Pa</w:t>
                      </w:r>
                      <w:r w:rsidRPr="00473D23">
                        <w:rPr>
                          <w:rFonts w:ascii="Calibri" w:eastAsia="Calibri" w:hAnsi="Calibri" w:cs="Calibri"/>
                        </w:rPr>
                        <w:t>̈</w:t>
                      </w:r>
                      <w:r w:rsidRPr="00473D23">
                        <w:t>diatrischen</w:t>
                      </w:r>
                      <w:proofErr w:type="spellEnd"/>
                      <w:r w:rsidRPr="00473D23">
                        <w:t xml:space="preserve"> </w:t>
                      </w:r>
                    </w:p>
                    <w:p w14:paraId="7652C2E7" w14:textId="77777777" w:rsidR="00704B6E" w:rsidRDefault="00704B6E" w:rsidP="00704B6E">
                      <w:pPr>
                        <w:ind w:firstLine="1985"/>
                      </w:pPr>
                      <w:r w:rsidRPr="00473D23">
                        <w:t>Akademie, St. Petersburg</w:t>
                      </w:r>
                    </w:p>
                    <w:p w14:paraId="600C12A6" w14:textId="77777777" w:rsidR="00704B6E" w:rsidRDefault="00704B6E" w:rsidP="00704B6E">
                      <w:r w:rsidRPr="00BB5999">
                        <w:rPr>
                          <w:b/>
                        </w:rPr>
                        <w:t>Tätigkeit</w:t>
                      </w:r>
                      <w:r w:rsidRPr="00BB5999">
                        <w:rPr>
                          <w:b/>
                        </w:rPr>
                        <w:tab/>
                        <w:t xml:space="preserve">          </w:t>
                      </w:r>
                      <w:r>
                        <w:t>Wissenschaftlicher Mitarbeiter</w:t>
                      </w:r>
                    </w:p>
                    <w:p w14:paraId="4A3463EA" w14:textId="77777777" w:rsidR="00704B6E" w:rsidRDefault="00704B6E" w:rsidP="00704B6E">
                      <w:r w:rsidRPr="00FD7B53">
                        <w:rPr>
                          <w:b/>
                        </w:rPr>
                        <w:t xml:space="preserve">Kurzbeschreibung    </w:t>
                      </w:r>
                      <w:r w:rsidRPr="002402BF">
                        <w:t xml:space="preserve">Softwareentwicklung und </w:t>
                      </w:r>
                      <w:proofErr w:type="spellStart"/>
                      <w:r w:rsidRPr="002402BF">
                        <w:t>Algorithmenentwicklung</w:t>
                      </w:r>
                      <w:proofErr w:type="spellEnd"/>
                    </w:p>
                    <w:p w14:paraId="56E9DA47" w14:textId="77777777" w:rsidR="00704B6E" w:rsidRPr="00704B6E" w:rsidRDefault="00704B6E" w:rsidP="00704B6E">
                      <w:r w:rsidRPr="00704B6E">
                        <w:rPr>
                          <w:b/>
                        </w:rPr>
                        <w:t>Fähigkeiten</w:t>
                      </w:r>
                      <w:r w:rsidRPr="00704B6E">
                        <w:rPr>
                          <w:b/>
                        </w:rPr>
                        <w:tab/>
                        <w:t xml:space="preserve">          </w:t>
                      </w:r>
                      <w:r w:rsidRPr="00704B6E">
                        <w:t xml:space="preserve">PDC Prolog, Turbo C, Turbo Pascal, PL1, Clipper, </w:t>
                      </w:r>
                    </w:p>
                    <w:p w14:paraId="6467C090" w14:textId="77777777" w:rsidR="00704B6E" w:rsidRPr="002402BF" w:rsidRDefault="00704B6E" w:rsidP="00704B6E">
                      <w:pPr>
                        <w:ind w:firstLine="1985"/>
                      </w:pPr>
                      <w:r w:rsidRPr="002402BF">
                        <w:t>Windows 3.1, Jessy</w:t>
                      </w:r>
                    </w:p>
                    <w:p w14:paraId="7B534E4B" w14:textId="77777777" w:rsidR="00704B6E" w:rsidRDefault="00704B6E" w:rsidP="00704B6E">
                      <w:r w:rsidRPr="002D2658">
                        <w:rPr>
                          <w:b/>
                        </w:rPr>
                        <w:t>Aufgaben</w:t>
                      </w:r>
                      <w:r w:rsidRPr="002D2658">
                        <w:tab/>
                        <w:t xml:space="preserve">        </w:t>
                      </w:r>
                      <w:r>
                        <w:t xml:space="preserve">  Ich habe entwickelt:</w:t>
                      </w:r>
                    </w:p>
                    <w:p w14:paraId="45EF885C" w14:textId="77777777" w:rsidR="00704B6E" w:rsidRDefault="00704B6E" w:rsidP="00704B6E">
                      <w:pPr>
                        <w:ind w:left="1985"/>
                      </w:pPr>
                      <w:r>
                        <w:t xml:space="preserve">ein Expertensystem (in Prolog1000 </w:t>
                      </w:r>
                      <w:proofErr w:type="gramStart"/>
                      <w:r>
                        <w:t>Database )</w:t>
                      </w:r>
                      <w:proofErr w:type="gramEnd"/>
                      <w:r>
                        <w:t xml:space="preserve"> und </w:t>
                      </w:r>
                    </w:p>
                    <w:p w14:paraId="114F07AB" w14:textId="77777777" w:rsidR="00704B6E" w:rsidRDefault="00704B6E" w:rsidP="00704B6E">
                      <w:pPr>
                        <w:ind w:left="1985"/>
                      </w:pPr>
                      <w:r>
                        <w:t>diverse Datenbearbeitungstools.</w:t>
                      </w:r>
                    </w:p>
                    <w:p w14:paraId="1FE5E139" w14:textId="77777777" w:rsidR="00704B6E" w:rsidRDefault="00704B6E" w:rsidP="00704B6E">
                      <w:pPr>
                        <w:rPr>
                          <w:b/>
                        </w:rPr>
                      </w:pPr>
                    </w:p>
                    <w:p w14:paraId="50FE00BA" w14:textId="77777777" w:rsidR="00704B6E" w:rsidRPr="00323345" w:rsidRDefault="00704B6E" w:rsidP="00704B6E">
                      <w:pPr>
                        <w:ind w:firstLine="1985"/>
                      </w:pPr>
                    </w:p>
                    <w:p w14:paraId="3B6EC22D" w14:textId="77777777" w:rsidR="00704B6E" w:rsidRPr="00323345" w:rsidRDefault="00704B6E" w:rsidP="00704B6E">
                      <w:pPr>
                        <w:rPr>
                          <w:b/>
                        </w:rPr>
                      </w:pPr>
                    </w:p>
                    <w:p w14:paraId="231C13B0" w14:textId="77777777" w:rsidR="00704B6E" w:rsidRPr="00323345" w:rsidRDefault="00704B6E" w:rsidP="00704B6E">
                      <w:r w:rsidRPr="00323345">
                        <w:t xml:space="preserve"> </w:t>
                      </w:r>
                    </w:p>
                    <w:p w14:paraId="21E5975E" w14:textId="7668CD2E" w:rsidR="00D52717" w:rsidRPr="00323345" w:rsidRDefault="00D52717" w:rsidP="0013194C"/>
                  </w:txbxContent>
                </v:textbox>
                <w10:wrap type="square"/>
              </v:shape>
            </w:pict>
          </mc:Fallback>
        </mc:AlternateContent>
      </w:r>
      <w:r w:rsidR="00B210B7">
        <w:rPr>
          <w:noProof/>
          <w:sz w:val="24"/>
          <w:lang w:eastAsia="de-DE" w:bidi="ar-SA"/>
        </w:rPr>
        <w:drawing>
          <wp:anchor distT="0" distB="0" distL="114300" distR="114300" simplePos="0" relativeHeight="251804672" behindDoc="0" locked="0" layoutInCell="1" allowOverlap="1" wp14:anchorId="60EA9C32" wp14:editId="71B3A36C">
            <wp:simplePos x="0" y="0"/>
            <wp:positionH relativeFrom="column">
              <wp:posOffset>-49898</wp:posOffset>
            </wp:positionH>
            <wp:positionV relativeFrom="paragraph">
              <wp:posOffset>167306</wp:posOffset>
            </wp:positionV>
            <wp:extent cx="1366520" cy="8749665"/>
            <wp:effectExtent l="0" t="0" r="5080" b="0"/>
            <wp:wrapNone/>
            <wp:docPr id="16" name="Bild 16" descr="../balken_projek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balken_projekt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874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E56"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A10F163" wp14:editId="40771028">
                <wp:simplePos x="0" y="0"/>
                <wp:positionH relativeFrom="column">
                  <wp:posOffset>-16771</wp:posOffset>
                </wp:positionH>
                <wp:positionV relativeFrom="paragraph">
                  <wp:posOffset>165735</wp:posOffset>
                </wp:positionV>
                <wp:extent cx="1299210" cy="8460740"/>
                <wp:effectExtent l="0" t="0" r="0" b="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84607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B6AB3" id="Rechteck 19" o:spid="_x0000_s1026" style="position:absolute;margin-left:-1.3pt;margin-top:13.05pt;width:102.3pt;height:666.2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" fillcolor="#eee" stroked="f" strokeweight="1pt"/>
            </w:pict>
          </mc:Fallback>
        </mc:AlternateContent>
      </w:r>
      <w:r w:rsidR="00C57AB0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CA4831" wp14:editId="528E83F2">
                <wp:simplePos x="0" y="0"/>
                <wp:positionH relativeFrom="column">
                  <wp:posOffset>-67982</wp:posOffset>
                </wp:positionH>
                <wp:positionV relativeFrom="paragraph">
                  <wp:posOffset>172720</wp:posOffset>
                </wp:positionV>
                <wp:extent cx="1348740" cy="452755"/>
                <wp:effectExtent l="0" t="0" r="0" b="4445"/>
                <wp:wrapSquare wrapText="bothSides"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BEDB4" w14:textId="77777777" w:rsidR="00D52717" w:rsidRDefault="00D52717" w:rsidP="00343744">
                            <w:pPr>
                              <w:pStyle w:val="berschrift2"/>
                              <w:jc w:val="center"/>
                            </w:pPr>
                            <w:r w:rsidRPr="00343744">
                              <w:t>Projekte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A4831" id="Textfeld 18" o:spid="_x0000_s1032" type="#_x0000_t202" style="position:absolute;margin-left:-5.35pt;margin-top:13.6pt;width:106.2pt;height:3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" filled="f" stroked="f">
                <v:textbox>
                  <w:txbxContent>
                    <w:p w14:paraId="1E2BEDB4" w14:textId="77777777" w:rsidR="00D52717" w:rsidRDefault="00D52717" w:rsidP="00343744">
                      <w:pPr>
                        <w:pStyle w:val="berschrift2"/>
                        <w:jc w:val="center"/>
                      </w:pPr>
                      <w:r w:rsidRPr="00343744">
                        <w:t>Projekte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C3A7B6" w14:textId="50B01C4B" w:rsidR="00A209AA" w:rsidRDefault="004D0E56" w:rsidP="00F76D1D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drawing>
          <wp:anchor distT="0" distB="0" distL="114300" distR="114300" simplePos="0" relativeHeight="251713536" behindDoc="1" locked="0" layoutInCell="1" allowOverlap="1" wp14:anchorId="6D87238C" wp14:editId="234E9607">
            <wp:simplePos x="0" y="0"/>
            <wp:positionH relativeFrom="column">
              <wp:posOffset>-118596</wp:posOffset>
            </wp:positionH>
            <wp:positionV relativeFrom="paragraph">
              <wp:posOffset>770890</wp:posOffset>
            </wp:positionV>
            <wp:extent cx="2314575" cy="7886065"/>
            <wp:effectExtent l="0" t="0" r="0" b="0"/>
            <wp:wrapNone/>
            <wp:docPr id="144" name="Bild 144" descr="pla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tin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88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A4C"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BFF1D4B" wp14:editId="2587633E">
                <wp:simplePos x="0" y="0"/>
                <wp:positionH relativeFrom="column">
                  <wp:posOffset>14497441</wp:posOffset>
                </wp:positionH>
                <wp:positionV relativeFrom="paragraph">
                  <wp:posOffset>481213160</wp:posOffset>
                </wp:positionV>
                <wp:extent cx="1299210" cy="7432040"/>
                <wp:effectExtent l="0" t="0" r="0" b="1016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74320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2FE64" id="Rechteck 29" o:spid="_x0000_s1026" style="position:absolute;margin-left:1141.55pt;margin-top:37890.8pt;width:102.3pt;height:585.2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" fillcolor="#eee" stroked="f" strokeweight="1pt"/>
            </w:pict>
          </mc:Fallback>
        </mc:AlternateContent>
      </w:r>
    </w:p>
    <w:p w14:paraId="1CFFC03F" w14:textId="2542534C" w:rsidR="00C1135C" w:rsidRDefault="009F3D46" w:rsidP="00F76D1D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drawing>
          <wp:anchor distT="0" distB="0" distL="114300" distR="114300" simplePos="0" relativeHeight="251759616" behindDoc="1" locked="0" layoutInCell="1" allowOverlap="1" wp14:anchorId="0F453A28" wp14:editId="4B8F4A97">
            <wp:simplePos x="0" y="0"/>
            <wp:positionH relativeFrom="column">
              <wp:posOffset>-119231</wp:posOffset>
            </wp:positionH>
            <wp:positionV relativeFrom="paragraph">
              <wp:posOffset>772160</wp:posOffset>
            </wp:positionV>
            <wp:extent cx="2314575" cy="7886065"/>
            <wp:effectExtent l="0" t="0" r="0" b="0"/>
            <wp:wrapNone/>
            <wp:docPr id="209" name="Bild 209" descr="pla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tin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88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A07920" w14:textId="41F4CC58" w:rsidR="00D52717" w:rsidRDefault="00D52717" w:rsidP="00F76D1D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5C6E8244" w14:textId="13F62D5D" w:rsidR="00704B6E" w:rsidRDefault="00D52717" w:rsidP="00953A90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sz w:val="24"/>
          <w:lang w:eastAsia="de-DE" w:bidi="ar-SA"/>
        </w:rPr>
        <w:br w:type="page"/>
      </w:r>
    </w:p>
    <w:p w14:paraId="66370207" w14:textId="6145159D" w:rsidR="00704B6E" w:rsidRDefault="00704B6E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lastRenderedPageBreak/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C674C1B" wp14:editId="712239C2">
                <wp:simplePos x="0" y="0"/>
                <wp:positionH relativeFrom="column">
                  <wp:posOffset>1486468</wp:posOffset>
                </wp:positionH>
                <wp:positionV relativeFrom="paragraph">
                  <wp:posOffset>293603</wp:posOffset>
                </wp:positionV>
                <wp:extent cx="4819650" cy="8453521"/>
                <wp:effectExtent l="0" t="0" r="0" b="508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84535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6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74C1B" id="Textfeld 5" o:spid="_x0000_s1033" type="#_x0000_t202" style="position:absolute;margin-left:117.05pt;margin-top:23.1pt;width:379.5pt;height:665.6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" filled="f" stroked="f">
                <v:textbox style="mso-next-textbox:#Textfeld 12">
                  <w:txbxContent/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eastAsia="de-DE" w:bidi="ar-SA"/>
        </w:rPr>
        <w:drawing>
          <wp:anchor distT="0" distB="0" distL="114300" distR="114300" simplePos="0" relativeHeight="251829248" behindDoc="0" locked="0" layoutInCell="1" allowOverlap="1" wp14:anchorId="1ED0D2D5" wp14:editId="0A67DE1A">
            <wp:simplePos x="0" y="0"/>
            <wp:positionH relativeFrom="column">
              <wp:posOffset>-53708</wp:posOffset>
            </wp:positionH>
            <wp:positionV relativeFrom="paragraph">
              <wp:posOffset>170347</wp:posOffset>
            </wp:positionV>
            <wp:extent cx="1366520" cy="8749665"/>
            <wp:effectExtent l="0" t="0" r="5080" b="0"/>
            <wp:wrapNone/>
            <wp:docPr id="2" name="Bild 2" descr="../balken_projek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balken_projekt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874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lang w:eastAsia="de-DE" w:bidi="ar-SA"/>
        </w:rPr>
        <w:br w:type="page"/>
      </w:r>
    </w:p>
    <w:p w14:paraId="37C4CCEB" w14:textId="43B7E990" w:rsidR="00953A90" w:rsidRDefault="00704B6E" w:rsidP="00953A90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lastRenderedPageBreak/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C660226" wp14:editId="33471EA5">
                <wp:simplePos x="0" y="0"/>
                <wp:positionH relativeFrom="column">
                  <wp:posOffset>1486468</wp:posOffset>
                </wp:positionH>
                <wp:positionV relativeFrom="paragraph">
                  <wp:posOffset>293603</wp:posOffset>
                </wp:positionV>
                <wp:extent cx="4819650" cy="8453521"/>
                <wp:effectExtent l="0" t="0" r="0" b="5080"/>
                <wp:wrapSquare wrapText="bothSides"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84535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6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60226" id="Textfeld 12" o:spid="_x0000_s1034" type="#_x0000_t202" style="position:absolute;margin-left:117.05pt;margin-top:23.1pt;width:379.5pt;height:665.65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" filled="f" stroked="f">
                <v:textbox>
                  <w:txbxContent/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eastAsia="de-DE" w:bidi="ar-SA"/>
        </w:rPr>
        <w:drawing>
          <wp:anchor distT="0" distB="0" distL="114300" distR="114300" simplePos="0" relativeHeight="251832320" behindDoc="0" locked="0" layoutInCell="1" allowOverlap="1" wp14:anchorId="3649EEA1" wp14:editId="50B49B85">
            <wp:simplePos x="0" y="0"/>
            <wp:positionH relativeFrom="column">
              <wp:posOffset>-53708</wp:posOffset>
            </wp:positionH>
            <wp:positionV relativeFrom="paragraph">
              <wp:posOffset>170347</wp:posOffset>
            </wp:positionV>
            <wp:extent cx="1366520" cy="8749665"/>
            <wp:effectExtent l="0" t="0" r="5080" b="0"/>
            <wp:wrapNone/>
            <wp:docPr id="6" name="Bild 6" descr="../balken_projek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balken_projekt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874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lang w:eastAsia="de-DE" w:bidi="ar-SA"/>
        </w:rPr>
        <w:br w:type="page"/>
      </w:r>
    </w:p>
    <w:p w14:paraId="61AC705D" w14:textId="21821FE6" w:rsidR="00A13EB7" w:rsidRDefault="008F7A27" w:rsidP="00A13EB7">
      <w:pPr>
        <w:rPr>
          <w:sz w:val="24"/>
          <w:lang w:eastAsia="de-DE" w:bidi="ar-SA"/>
        </w:rPr>
      </w:pPr>
      <w:bookmarkStart w:id="2" w:name="_GoBack"/>
      <w:r>
        <w:rPr>
          <w:noProof/>
          <w:lang w:eastAsia="de-DE" w:bidi="ar-SA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1F1567" wp14:editId="04FF25A4">
                <wp:simplePos x="0" y="0"/>
                <wp:positionH relativeFrom="column">
                  <wp:posOffset>1496093</wp:posOffset>
                </wp:positionH>
                <wp:positionV relativeFrom="paragraph">
                  <wp:posOffset>281940</wp:posOffset>
                </wp:positionV>
                <wp:extent cx="5017770" cy="8225790"/>
                <wp:effectExtent l="0" t="0" r="0" b="3810"/>
                <wp:wrapSquare wrapText="bothSides"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7770" cy="822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8">
                        <w:txbxContent>
                          <w:p w14:paraId="54723BD3" w14:textId="77777777" w:rsidR="00DE65E1" w:rsidRPr="00E37C43" w:rsidRDefault="00DE65E1" w:rsidP="00DE65E1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>5/2011 – 12/2013</w:t>
                            </w:r>
                          </w:p>
                          <w:p w14:paraId="3D6DF3DB" w14:textId="77777777" w:rsidR="00DE65E1" w:rsidRPr="00F13F61" w:rsidRDefault="00DE65E1" w:rsidP="00DE65E1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                       Jena</w:t>
                            </w:r>
                          </w:p>
                          <w:p w14:paraId="3E30E91B" w14:textId="77777777" w:rsidR="00DE65E1" w:rsidRDefault="00DE65E1" w:rsidP="00DE65E1">
                            <w:r>
                              <w:rPr>
                                <w:b/>
                              </w:rPr>
                              <w:t xml:space="preserve">Fachgebiet   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3C6114">
                              <w:t xml:space="preserve">Sprachkurs </w:t>
                            </w:r>
                            <w:proofErr w:type="spellStart"/>
                            <w:r w:rsidRPr="003C6114">
                              <w:t>fu</w:t>
                            </w:r>
                            <w:r w:rsidRPr="003C6114">
                              <w:rPr>
                                <w:rFonts w:ascii="Calibri" w:eastAsia="Calibri" w:hAnsi="Calibri" w:cs="Calibri"/>
                              </w:rPr>
                              <w:t>̈</w:t>
                            </w:r>
                            <w:r w:rsidRPr="003C6114">
                              <w:t>r</w:t>
                            </w:r>
                            <w:proofErr w:type="spellEnd"/>
                            <w:r w:rsidRPr="003C6114">
                              <w:t xml:space="preserve"> English</w:t>
                            </w:r>
                          </w:p>
                          <w:p w14:paraId="756B94C3" w14:textId="77777777" w:rsidR="00DE65E1" w:rsidRDefault="00DE65E1" w:rsidP="00DE65E1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</w:rPr>
                            </w:pPr>
                          </w:p>
                          <w:p w14:paraId="3B36E285" w14:textId="77777777" w:rsidR="00DE65E1" w:rsidRDefault="00DE65E1" w:rsidP="00DE65E1">
                            <w:pPr>
                              <w:rPr>
                                <w:b/>
                              </w:rPr>
                            </w:pPr>
                          </w:p>
                          <w:p w14:paraId="439CCE86" w14:textId="77777777" w:rsidR="00DE65E1" w:rsidRPr="00E37C43" w:rsidRDefault="00DE65E1" w:rsidP="00DE65E1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>9/2013</w:t>
                            </w:r>
                          </w:p>
                          <w:p w14:paraId="71ABCC15" w14:textId="77777777" w:rsidR="00DE65E1" w:rsidRPr="00F13F61" w:rsidRDefault="00DE65E1" w:rsidP="00DE65E1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                       Jena</w:t>
                            </w:r>
                          </w:p>
                          <w:p w14:paraId="66C146ED" w14:textId="77777777" w:rsidR="00DE65E1" w:rsidRDefault="00DE65E1" w:rsidP="00DE65E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Fachgebiet   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3C6114">
                              <w:t>e-Business Software</w:t>
                            </w:r>
                            <w:r>
                              <w:t xml:space="preserve">, </w:t>
                            </w:r>
                            <w:r w:rsidRPr="003C6114">
                              <w:t xml:space="preserve">Intershop </w:t>
                            </w:r>
                            <w:proofErr w:type="spellStart"/>
                            <w:r w:rsidRPr="003C6114">
                              <w:t>Enfinity</w:t>
                            </w:r>
                            <w:proofErr w:type="spellEnd"/>
                            <w:r w:rsidRPr="003C6114">
                              <w:t xml:space="preserve"> 7</w:t>
                            </w:r>
                          </w:p>
                          <w:p w14:paraId="1FCAD155" w14:textId="77777777" w:rsidR="00DE65E1" w:rsidRDefault="00DE65E1" w:rsidP="00DE65E1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</w:rPr>
                            </w:pPr>
                          </w:p>
                          <w:p w14:paraId="42CD7E8C" w14:textId="77777777" w:rsidR="00DE65E1" w:rsidRDefault="00DE65E1" w:rsidP="00DE65E1">
                            <w:pPr>
                              <w:rPr>
                                <w:b/>
                              </w:rPr>
                            </w:pPr>
                          </w:p>
                          <w:p w14:paraId="607CA470" w14:textId="77777777" w:rsidR="00DE65E1" w:rsidRPr="00E37C43" w:rsidRDefault="00DE65E1" w:rsidP="00DE65E1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>11/2010</w:t>
                            </w:r>
                          </w:p>
                          <w:p w14:paraId="28BD45E3" w14:textId="77777777" w:rsidR="00DE65E1" w:rsidRPr="00F13F61" w:rsidRDefault="00DE65E1" w:rsidP="00DE65E1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                       Jena</w:t>
                            </w:r>
                          </w:p>
                          <w:p w14:paraId="002EF035" w14:textId="77777777" w:rsidR="00DE65E1" w:rsidRDefault="00DE65E1" w:rsidP="00DE65E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Fachgebiet   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3C6114">
                              <w:t>e-Business Software</w:t>
                            </w:r>
                            <w:r>
                              <w:t xml:space="preserve">, </w:t>
                            </w:r>
                            <w:r w:rsidRPr="003C6114">
                              <w:t xml:space="preserve">Intershop </w:t>
                            </w:r>
                            <w:proofErr w:type="spellStart"/>
                            <w:r w:rsidRPr="003C6114">
                              <w:t>Enfinity</w:t>
                            </w:r>
                            <w:proofErr w:type="spellEnd"/>
                            <w:r w:rsidRPr="003C6114">
                              <w:t xml:space="preserve"> </w:t>
                            </w:r>
                            <w:r>
                              <w:t>6</w:t>
                            </w:r>
                          </w:p>
                          <w:p w14:paraId="23C1D375" w14:textId="77777777" w:rsidR="00DE65E1" w:rsidRDefault="00DE65E1" w:rsidP="00DE65E1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</w:rPr>
                            </w:pPr>
                          </w:p>
                          <w:p w14:paraId="5DD9FDCE" w14:textId="77777777" w:rsidR="00DE65E1" w:rsidRDefault="00DE65E1" w:rsidP="00DE65E1">
                            <w:pPr>
                              <w:rPr>
                                <w:b/>
                              </w:rPr>
                            </w:pPr>
                          </w:p>
                          <w:p w14:paraId="0EEAA8F2" w14:textId="77777777" w:rsidR="00DE65E1" w:rsidRPr="00E37C43" w:rsidRDefault="00DE65E1" w:rsidP="00DE65E1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7/2005 - </w:t>
                            </w:r>
                            <w:r>
                              <w:t>6/2006</w:t>
                            </w:r>
                          </w:p>
                          <w:p w14:paraId="5B600EF9" w14:textId="77777777" w:rsidR="00DE65E1" w:rsidRPr="00F13F61" w:rsidRDefault="00DE65E1" w:rsidP="00DE65E1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                       Weimar</w:t>
                            </w:r>
                          </w:p>
                          <w:p w14:paraId="0F2B561A" w14:textId="77777777" w:rsidR="00DE65E1" w:rsidRDefault="00DE65E1" w:rsidP="00DE65E1">
                            <w:r>
                              <w:rPr>
                                <w:b/>
                              </w:rPr>
                              <w:t xml:space="preserve">Fachgebiet   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1573D3">
                              <w:t>Teilnahme am Kurs bei JUH</w:t>
                            </w:r>
                          </w:p>
                          <w:p w14:paraId="0C92EFA7" w14:textId="77777777" w:rsidR="00DE65E1" w:rsidRDefault="00DE65E1" w:rsidP="00DE65E1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</w:rPr>
                            </w:pPr>
                          </w:p>
                          <w:p w14:paraId="7C0082BA" w14:textId="77777777" w:rsidR="00DE65E1" w:rsidRDefault="00DE65E1" w:rsidP="00DE65E1">
                            <w:pPr>
                              <w:rPr>
                                <w:b/>
                              </w:rPr>
                            </w:pPr>
                          </w:p>
                          <w:p w14:paraId="3AA40817" w14:textId="77777777" w:rsidR="00DE65E1" w:rsidRPr="00E37C43" w:rsidRDefault="00DE65E1" w:rsidP="00DE65E1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7/2000 - </w:t>
                            </w:r>
                            <w:r>
                              <w:t>12/2001</w:t>
                            </w:r>
                          </w:p>
                          <w:p w14:paraId="41D73133" w14:textId="77777777" w:rsidR="00DE65E1" w:rsidRPr="00F13F61" w:rsidRDefault="00DE65E1" w:rsidP="00DE65E1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                       Stuttgart</w:t>
                            </w:r>
                          </w:p>
                          <w:p w14:paraId="77873902" w14:textId="77777777" w:rsidR="00DE65E1" w:rsidRDefault="00DE65E1" w:rsidP="00DE65E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Fachgebiet   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1573D3">
                              <w:t>e-Business Software, AEON</w:t>
                            </w:r>
                          </w:p>
                          <w:p w14:paraId="19A2E682" w14:textId="77777777" w:rsidR="00DE65E1" w:rsidRDefault="00DE65E1" w:rsidP="00DE65E1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</w:rPr>
                            </w:pPr>
                          </w:p>
                          <w:p w14:paraId="1971C88B" w14:textId="77777777" w:rsidR="00DE65E1" w:rsidRDefault="00DE65E1" w:rsidP="00DE65E1">
                            <w:pPr>
                              <w:rPr>
                                <w:b/>
                              </w:rPr>
                            </w:pPr>
                          </w:p>
                          <w:p w14:paraId="3D2742A1" w14:textId="77777777" w:rsidR="00DE65E1" w:rsidRPr="00E37C43" w:rsidRDefault="00DE65E1" w:rsidP="00DE65E1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10/1999 - </w:t>
                            </w:r>
                            <w:r>
                              <w:t>6/2000</w:t>
                            </w:r>
                          </w:p>
                          <w:p w14:paraId="2633F4EE" w14:textId="77777777" w:rsidR="00DE65E1" w:rsidRPr="00F13F61" w:rsidRDefault="00DE65E1" w:rsidP="00DE65E1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                       </w:t>
                            </w:r>
                            <w:r w:rsidRPr="00FE183A">
                              <w:t>IAD Erfurt</w:t>
                            </w:r>
                          </w:p>
                          <w:p w14:paraId="32480B27" w14:textId="77777777" w:rsidR="00DE65E1" w:rsidRDefault="00DE65E1" w:rsidP="00DE65E1">
                            <w:r>
                              <w:rPr>
                                <w:b/>
                              </w:rPr>
                              <w:t xml:space="preserve">Fachgebiet   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>Netzwerke</w:t>
                            </w:r>
                          </w:p>
                          <w:p w14:paraId="10E0B5F5" w14:textId="77777777" w:rsidR="00DE65E1" w:rsidRDefault="00DE65E1" w:rsidP="00DE65E1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</w:rPr>
                            </w:pPr>
                          </w:p>
                          <w:p w14:paraId="17B122DE" w14:textId="77777777" w:rsidR="00DE65E1" w:rsidRDefault="00DE65E1" w:rsidP="00DE65E1">
                            <w:pPr>
                              <w:rPr>
                                <w:b/>
                              </w:rPr>
                            </w:pPr>
                          </w:p>
                          <w:p w14:paraId="01934E3B" w14:textId="77777777" w:rsidR="00DE65E1" w:rsidRPr="00E37C43" w:rsidRDefault="00DE65E1" w:rsidP="00DE65E1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4/1998 - </w:t>
                            </w:r>
                            <w:r>
                              <w:t>3/1993</w:t>
                            </w:r>
                          </w:p>
                          <w:p w14:paraId="0B2CEE06" w14:textId="77777777" w:rsidR="00DE65E1" w:rsidRPr="00F13F61" w:rsidRDefault="00DE65E1" w:rsidP="00DE65E1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                       </w:t>
                            </w:r>
                            <w:r w:rsidRPr="00576CD2">
                              <w:t>Otto-Benecke-Stiftung, Jena</w:t>
                            </w:r>
                          </w:p>
                          <w:p w14:paraId="55B425AF" w14:textId="77777777" w:rsidR="00DE65E1" w:rsidRDefault="00DE65E1" w:rsidP="00DE65E1">
                            <w:r>
                              <w:rPr>
                                <w:b/>
                              </w:rPr>
                              <w:t xml:space="preserve">Fachgebiet   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576CD2">
                              <w:t>Praktikum, FHS</w:t>
                            </w:r>
                          </w:p>
                          <w:p w14:paraId="7B16972E" w14:textId="77777777" w:rsidR="00DE65E1" w:rsidRDefault="00DE65E1" w:rsidP="00DE65E1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  <w:p w14:paraId="2CB2B7BF" w14:textId="77777777" w:rsidR="00DE65E1" w:rsidRDefault="00DE65E1" w:rsidP="00DE65E1">
                            <w:pPr>
                              <w:rPr>
                                <w:b/>
                              </w:rPr>
                            </w:pPr>
                          </w:p>
                          <w:p w14:paraId="5F3FF3ED" w14:textId="77777777" w:rsidR="00DE65E1" w:rsidRPr="00E37C43" w:rsidRDefault="00DE65E1" w:rsidP="00DE65E1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11/1995 - </w:t>
                            </w:r>
                            <w:r>
                              <w:t>1/1996</w:t>
                            </w:r>
                          </w:p>
                          <w:p w14:paraId="337DA743" w14:textId="77777777" w:rsidR="00DE65E1" w:rsidRPr="00F13F61" w:rsidRDefault="00DE65E1" w:rsidP="00DE65E1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                       </w:t>
                            </w:r>
                            <w:r w:rsidRPr="005370A5">
                              <w:t>ORT, St. Petersburg</w:t>
                            </w:r>
                          </w:p>
                          <w:p w14:paraId="768678D9" w14:textId="77777777" w:rsidR="00DE65E1" w:rsidRDefault="00DE65E1" w:rsidP="00DE65E1">
                            <w:r>
                              <w:rPr>
                                <w:b/>
                              </w:rPr>
                              <w:t xml:space="preserve">Fachgebiet   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>Software</w:t>
                            </w:r>
                          </w:p>
                          <w:p w14:paraId="1FD70FED" w14:textId="77777777" w:rsidR="00DE65E1" w:rsidRDefault="00DE65E1" w:rsidP="00DE65E1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  <w:p w14:paraId="188AAA93" w14:textId="77777777" w:rsidR="00DE65E1" w:rsidRDefault="00DE65E1" w:rsidP="00DE65E1">
                            <w:pPr>
                              <w:rPr>
                                <w:b/>
                              </w:rPr>
                            </w:pPr>
                          </w:p>
                          <w:p w14:paraId="1ABE9B14" w14:textId="77777777" w:rsidR="00DE65E1" w:rsidRPr="00E37C43" w:rsidRDefault="00DE65E1" w:rsidP="00DE65E1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9/1995 - </w:t>
                            </w:r>
                            <w:r>
                              <w:t>11/1995</w:t>
                            </w:r>
                          </w:p>
                          <w:p w14:paraId="1D50014B" w14:textId="77777777" w:rsidR="00DE65E1" w:rsidRPr="00F13F61" w:rsidRDefault="00DE65E1" w:rsidP="00DE65E1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                       </w:t>
                            </w:r>
                            <w:r w:rsidRPr="005370A5">
                              <w:t>MAPO, St. Petersbur</w:t>
                            </w:r>
                            <w:r>
                              <w:t>g</w:t>
                            </w:r>
                          </w:p>
                          <w:p w14:paraId="214E6879" w14:textId="77777777" w:rsidR="00DE65E1" w:rsidRDefault="00DE65E1" w:rsidP="00DE65E1">
                            <w:r>
                              <w:rPr>
                                <w:b/>
                              </w:rPr>
                              <w:t xml:space="preserve">Fachgebiet   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5370A5">
                              <w:t>Klinische Biochemie</w:t>
                            </w:r>
                          </w:p>
                          <w:p w14:paraId="580AB5B5" w14:textId="77777777" w:rsidR="00DE65E1" w:rsidRPr="00E37C43" w:rsidRDefault="00DE65E1" w:rsidP="00DE65E1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10/1990 - </w:t>
                            </w:r>
                            <w:r>
                              <w:t>12/1990</w:t>
                            </w:r>
                          </w:p>
                          <w:p w14:paraId="2DE9D319" w14:textId="77777777" w:rsidR="00DE65E1" w:rsidRPr="00976B56" w:rsidRDefault="00DE65E1" w:rsidP="00DE65E1"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                       LIMTU, St. Petersburg</w:t>
                            </w:r>
                          </w:p>
                          <w:p w14:paraId="7E542099" w14:textId="77777777" w:rsidR="00DE65E1" w:rsidRDefault="00DE65E1" w:rsidP="00DE65E1">
                            <w:r>
                              <w:rPr>
                                <w:b/>
                              </w:rPr>
                              <w:t xml:space="preserve">Fachgebiet   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AC5D06">
                              <w:t>Benutzung</w:t>
                            </w:r>
                            <w:r>
                              <w:t xml:space="preserve"> und Bedienung von computergesteuerten</w:t>
                            </w:r>
                            <w:r w:rsidRPr="00AC5D06">
                              <w:t xml:space="preserve"> </w:t>
                            </w:r>
                          </w:p>
                          <w:p w14:paraId="7C738876" w14:textId="77777777" w:rsidR="00DE65E1" w:rsidRDefault="00DE65E1" w:rsidP="00DE65E1">
                            <w:pPr>
                              <w:ind w:firstLine="1985"/>
                            </w:pPr>
                            <w:proofErr w:type="spellStart"/>
                            <w:r w:rsidRPr="00AC5D06">
                              <w:t>Laborgera</w:t>
                            </w:r>
                            <w:r w:rsidRPr="00AC5D06">
                              <w:rPr>
                                <w:rFonts w:ascii="Calibri" w:eastAsia="Calibri" w:hAnsi="Calibri" w:cs="Calibri"/>
                              </w:rPr>
                              <w:t>̈</w:t>
                            </w:r>
                            <w:r w:rsidRPr="00AC5D06">
                              <w:t>ten</w:t>
                            </w:r>
                            <w:proofErr w:type="spellEnd"/>
                          </w:p>
                          <w:p w14:paraId="774712DF" w14:textId="77777777" w:rsidR="00DE65E1" w:rsidRDefault="00DE65E1" w:rsidP="00DE65E1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  <w:p w14:paraId="7CABE686" w14:textId="77777777" w:rsidR="00DE65E1" w:rsidRDefault="00DE65E1" w:rsidP="00DE65E1">
                            <w:pPr>
                              <w:rPr>
                                <w:b/>
                              </w:rPr>
                            </w:pPr>
                          </w:p>
                          <w:p w14:paraId="69B7AA13" w14:textId="77777777" w:rsidR="00DE65E1" w:rsidRPr="00E37C43" w:rsidRDefault="00DE65E1" w:rsidP="00DE65E1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6/1994 - </w:t>
                            </w:r>
                            <w:r>
                              <w:t>12/1994</w:t>
                            </w:r>
                          </w:p>
                          <w:p w14:paraId="46047D6F" w14:textId="77777777" w:rsidR="00DE65E1" w:rsidRPr="00F13F61" w:rsidRDefault="00DE65E1" w:rsidP="00DE65E1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                       </w:t>
                            </w:r>
                            <w:r w:rsidRPr="00976B56">
                              <w:t>GMPB Nr.2, St. Petersburg</w:t>
                            </w:r>
                          </w:p>
                          <w:p w14:paraId="354CDFB2" w14:textId="77777777" w:rsidR="00DE65E1" w:rsidRDefault="00DE65E1" w:rsidP="00DE65E1">
                            <w:r>
                              <w:rPr>
                                <w:b/>
                              </w:rPr>
                              <w:t xml:space="preserve">Fachgebiet   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976B56">
                              <w:t>Software (DOS, Datenbanken, Turbo C)</w:t>
                            </w:r>
                          </w:p>
                          <w:p w14:paraId="612E775E" w14:textId="77777777" w:rsidR="00DE65E1" w:rsidRDefault="00DE65E1" w:rsidP="00DE65E1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</w:rPr>
                            </w:pPr>
                          </w:p>
                          <w:p w14:paraId="4EA64AD5" w14:textId="77777777" w:rsidR="00DE65E1" w:rsidRDefault="00DE65E1" w:rsidP="00DE65E1">
                            <w:pPr>
                              <w:rPr>
                                <w:b/>
                              </w:rPr>
                            </w:pPr>
                          </w:p>
                          <w:p w14:paraId="5C91A69E" w14:textId="77777777" w:rsidR="00DE65E1" w:rsidRPr="00E37C43" w:rsidRDefault="00DE65E1" w:rsidP="00DE65E1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>6/2005</w:t>
                            </w:r>
                          </w:p>
                          <w:p w14:paraId="5AB1E20D" w14:textId="77777777" w:rsidR="00DE65E1" w:rsidRPr="00F13F61" w:rsidRDefault="00DE65E1" w:rsidP="00DE65E1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                       </w:t>
                            </w:r>
                            <w:proofErr w:type="spellStart"/>
                            <w:r w:rsidRPr="00E20DE2">
                              <w:t>Friedrich-Schiller-Universita</w:t>
                            </w:r>
                            <w:r w:rsidRPr="00E20DE2">
                              <w:rPr>
                                <w:rFonts w:ascii="Calibri" w:eastAsia="Calibri" w:hAnsi="Calibri" w:cs="Calibri"/>
                              </w:rPr>
                              <w:t>̈</w:t>
                            </w:r>
                            <w:r>
                              <w:t>t</w:t>
                            </w:r>
                            <w:proofErr w:type="spellEnd"/>
                            <w:r>
                              <w:t xml:space="preserve"> Jena</w:t>
                            </w:r>
                          </w:p>
                          <w:p w14:paraId="7539E0B7" w14:textId="77777777" w:rsidR="00DE65E1" w:rsidRDefault="00DE65E1" w:rsidP="00DE65E1">
                            <w:r>
                              <w:rPr>
                                <w:b/>
                              </w:rPr>
                              <w:t xml:space="preserve">Thema   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E20DE2">
                              <w:t xml:space="preserve">Extraktion von regelbasiertem Wissen aus </w:t>
                            </w:r>
                          </w:p>
                          <w:p w14:paraId="486EBE12" w14:textId="77777777" w:rsidR="00DE65E1" w:rsidRPr="00F13F61" w:rsidRDefault="00DE65E1" w:rsidP="00DE65E1">
                            <w:pPr>
                              <w:ind w:firstLine="1985"/>
                              <w:rPr>
                                <w:b/>
                              </w:rPr>
                            </w:pPr>
                            <w:r w:rsidRPr="00E20DE2">
                              <w:t>Genexpressionsdaten und dessen Validierung</w:t>
                            </w:r>
                          </w:p>
                          <w:p w14:paraId="5B7EA077" w14:textId="77777777" w:rsidR="00DE65E1" w:rsidRPr="00F13F61" w:rsidRDefault="00DE65E1" w:rsidP="00DE65E1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Abschluss</w:t>
                            </w:r>
                            <w:r>
                              <w:rPr>
                                <w:b/>
                              </w:rPr>
                              <w:t xml:space="preserve">                  </w:t>
                            </w:r>
                            <w:r w:rsidRPr="00E20DE2">
                              <w:t>Promotion</w:t>
                            </w:r>
                          </w:p>
                          <w:p w14:paraId="23DECC99" w14:textId="77777777" w:rsidR="00DE65E1" w:rsidRDefault="00DE65E1" w:rsidP="00DE65E1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</w:rPr>
                            </w:pP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</w:p>
                          <w:p w14:paraId="355BDB7B" w14:textId="77777777" w:rsidR="00DE65E1" w:rsidRPr="00F13F61" w:rsidRDefault="00DE65E1" w:rsidP="00DE65E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>
                              <w:t xml:space="preserve"> </w:t>
                            </w:r>
                          </w:p>
                          <w:p w14:paraId="1FFFC59E" w14:textId="77777777" w:rsidR="00DE65E1" w:rsidRDefault="00DE65E1" w:rsidP="00DE65E1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>4/1994</w:t>
                            </w:r>
                          </w:p>
                          <w:p w14:paraId="324D0043" w14:textId="77777777" w:rsidR="00DE65E1" w:rsidRPr="00E20DE2" w:rsidRDefault="00DE65E1" w:rsidP="00DE65E1"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                       </w:t>
                            </w:r>
                            <w:r w:rsidRPr="00E20DE2">
                              <w:t xml:space="preserve">Staatlichen Elektrotechnischen </w:t>
                            </w:r>
                            <w:proofErr w:type="spellStart"/>
                            <w:r w:rsidRPr="00E20DE2">
                              <w:t>Universita</w:t>
                            </w:r>
                            <w:r w:rsidRPr="00E20DE2">
                              <w:rPr>
                                <w:rFonts w:ascii="Calibri" w:eastAsia="Calibri" w:hAnsi="Calibri" w:cs="Calibri"/>
                              </w:rPr>
                              <w:t>̈</w:t>
                            </w:r>
                            <w:r w:rsidRPr="00E20DE2">
                              <w:t>t</w:t>
                            </w:r>
                            <w:proofErr w:type="spellEnd"/>
                            <w:r w:rsidRPr="00E20DE2">
                              <w:t>, St. Petersburg</w:t>
                            </w:r>
                          </w:p>
                          <w:p w14:paraId="4F0FD737" w14:textId="77777777" w:rsidR="00DE65E1" w:rsidRDefault="00DE65E1" w:rsidP="00DE65E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Thema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E20DE2">
                              <w:rPr>
                                <w:b/>
                                <w:lang w:val="en-US"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 w:rsidRPr="00E20DE2">
                              <w:rPr>
                                <w:lang w:val="en-US"/>
                              </w:rPr>
                              <w:t>Symptomocomplex</w:t>
                            </w:r>
                            <w:proofErr w:type="spellEnd"/>
                            <w:r w:rsidRPr="00E20DE2">
                              <w:rPr>
                                <w:lang w:val="en-US"/>
                              </w:rPr>
                              <w:t xml:space="preserve"> approach at development of the </w:t>
                            </w:r>
                          </w:p>
                          <w:p w14:paraId="2DC040C2" w14:textId="77777777" w:rsidR="00DE65E1" w:rsidRDefault="00DE65E1" w:rsidP="00DE65E1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  <w:r w:rsidRPr="00E20DE2">
                              <w:rPr>
                                <w:lang w:val="en-US"/>
                              </w:rPr>
                              <w:t xml:space="preserve">expert systems for prediction of severity of illness in a </w:t>
                            </w:r>
                          </w:p>
                          <w:p w14:paraId="43811BE8" w14:textId="77777777" w:rsidR="00DE65E1" w:rsidRPr="00E20DE2" w:rsidRDefault="00DE65E1" w:rsidP="00DE65E1">
                            <w:pPr>
                              <w:ind w:firstLine="1985"/>
                              <w:rPr>
                                <w:b/>
                              </w:rPr>
                            </w:pPr>
                            <w:proofErr w:type="spellStart"/>
                            <w:r w:rsidRPr="00E20DE2">
                              <w:t>neonatology</w:t>
                            </w:r>
                            <w:proofErr w:type="spellEnd"/>
                          </w:p>
                          <w:p w14:paraId="4B186D6B" w14:textId="77777777" w:rsidR="00DE65E1" w:rsidRDefault="00DE65E1" w:rsidP="00DE65E1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Abschluss</w:t>
                            </w:r>
                            <w:r>
                              <w:rPr>
                                <w:b/>
                              </w:rPr>
                              <w:t xml:space="preserve">                  Promotion</w:t>
                            </w:r>
                          </w:p>
                          <w:p w14:paraId="032A8F6C" w14:textId="77777777" w:rsidR="00DE65E1" w:rsidRDefault="00DE65E1" w:rsidP="00DE65E1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</w:rPr>
                            </w:pPr>
                          </w:p>
                          <w:p w14:paraId="12CCC4C8" w14:textId="77777777" w:rsidR="00DE65E1" w:rsidRDefault="00DE65E1" w:rsidP="00DE65E1">
                            <w:pPr>
                              <w:rPr>
                                <w:b/>
                              </w:rPr>
                            </w:pPr>
                          </w:p>
                          <w:p w14:paraId="54A5D605" w14:textId="77777777" w:rsidR="00DE65E1" w:rsidRDefault="00DE65E1" w:rsidP="00DE65E1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9/</w:t>
                            </w:r>
                            <w:r>
                              <w:t>1987</w:t>
                            </w:r>
                            <w:r w:rsidRPr="00936611">
                              <w:t xml:space="preserve"> </w:t>
                            </w:r>
                            <w:r>
                              <w:t>–</w:t>
                            </w:r>
                            <w:r w:rsidRPr="00936611">
                              <w:t xml:space="preserve"> </w:t>
                            </w:r>
                            <w:r>
                              <w:t>6/1991</w:t>
                            </w:r>
                          </w:p>
                          <w:p w14:paraId="7910527B" w14:textId="77777777" w:rsidR="00DE65E1" w:rsidRDefault="00DE65E1" w:rsidP="00DE65E1"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                       </w:t>
                            </w:r>
                            <w:proofErr w:type="spellStart"/>
                            <w:r w:rsidRPr="00E20DE2">
                              <w:t>Universita</w:t>
                            </w:r>
                            <w:r w:rsidRPr="00E20DE2">
                              <w:rPr>
                                <w:rFonts w:ascii="Calibri" w:eastAsia="Calibri" w:hAnsi="Calibri" w:cs="Calibri"/>
                              </w:rPr>
                              <w:t>̈</w:t>
                            </w:r>
                            <w:r w:rsidRPr="00E20DE2">
                              <w:t>t</w:t>
                            </w:r>
                            <w:proofErr w:type="spellEnd"/>
                            <w:r w:rsidRPr="00E20DE2">
                              <w:t>, Leningrad</w:t>
                            </w:r>
                          </w:p>
                          <w:p w14:paraId="023942A1" w14:textId="77777777" w:rsidR="00DE65E1" w:rsidRDefault="00DE65E1" w:rsidP="00DE65E1">
                            <w:r w:rsidRPr="00E40A46">
                              <w:rPr>
                                <w:b/>
                              </w:rPr>
                              <w:t>Fachgebiet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>I</w:t>
                            </w:r>
                            <w:r w:rsidRPr="00ED4FF0">
                              <w:t xml:space="preserve">ngenieur </w:t>
                            </w:r>
                            <w:proofErr w:type="spellStart"/>
                            <w:r w:rsidRPr="00ED4FF0">
                              <w:t>fu</w:t>
                            </w:r>
                            <w:r w:rsidRPr="00ED4FF0">
                              <w:rPr>
                                <w:rFonts w:ascii="Calibri" w:eastAsia="Calibri" w:hAnsi="Calibri" w:cs="Calibri"/>
                              </w:rPr>
                              <w:t>̈</w:t>
                            </w:r>
                            <w:r>
                              <w:t>r</w:t>
                            </w:r>
                            <w:proofErr w:type="spellEnd"/>
                            <w:r>
                              <w:t xml:space="preserve"> e</w:t>
                            </w:r>
                            <w:r w:rsidRPr="00ED4FF0">
                              <w:t>lektronische Rechentechnik</w:t>
                            </w:r>
                          </w:p>
                          <w:p w14:paraId="69BDDD66" w14:textId="77777777" w:rsidR="00DE65E1" w:rsidRPr="00F13F61" w:rsidRDefault="00DE65E1" w:rsidP="00DE65E1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Abschluss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B0147B">
                              <w:t>Diplom</w:t>
                            </w:r>
                          </w:p>
                          <w:p w14:paraId="33E373C4" w14:textId="77777777" w:rsidR="00DE65E1" w:rsidRDefault="00DE65E1" w:rsidP="00DE65E1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  <w:p w14:paraId="37DCEB4A" w14:textId="77777777" w:rsidR="00DE65E1" w:rsidRPr="00E37C43" w:rsidRDefault="00DE65E1" w:rsidP="00DE65E1"/>
                          <w:p w14:paraId="313B3B7E" w14:textId="77777777" w:rsidR="00DE65E1" w:rsidRDefault="00DE65E1" w:rsidP="00DE65E1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9/</w:t>
                            </w:r>
                            <w:r>
                              <w:t>1983</w:t>
                            </w:r>
                            <w:r w:rsidRPr="00936611">
                              <w:t xml:space="preserve"> </w:t>
                            </w:r>
                            <w:r>
                              <w:t>–</w:t>
                            </w:r>
                            <w:r w:rsidRPr="00936611">
                              <w:t xml:space="preserve"> </w:t>
                            </w:r>
                            <w:r>
                              <w:t>6/1989</w:t>
                            </w:r>
                          </w:p>
                          <w:p w14:paraId="486620CC" w14:textId="77777777" w:rsidR="00DE65E1" w:rsidRDefault="00DE65E1" w:rsidP="00DE65E1"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                       </w:t>
                            </w:r>
                            <w:proofErr w:type="spellStart"/>
                            <w:r w:rsidRPr="00CB41DA">
                              <w:t>Pa</w:t>
                            </w:r>
                            <w:r w:rsidRPr="00CB41DA">
                              <w:rPr>
                                <w:rFonts w:ascii="Calibri" w:eastAsia="Calibri" w:hAnsi="Calibri" w:cs="Calibri"/>
                              </w:rPr>
                              <w:t>̈</w:t>
                            </w:r>
                            <w:r>
                              <w:t>diatrische</w:t>
                            </w:r>
                            <w:proofErr w:type="spellEnd"/>
                            <w:r>
                              <w:t xml:space="preserve"> Akademie, Leningrad</w:t>
                            </w:r>
                          </w:p>
                          <w:p w14:paraId="11050BA7" w14:textId="77777777" w:rsidR="00DE65E1" w:rsidRDefault="00DE65E1" w:rsidP="00DE65E1">
                            <w:r w:rsidRPr="00E40A46">
                              <w:rPr>
                                <w:b/>
                              </w:rPr>
                              <w:t>Fachgebiet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>Arzt</w:t>
                            </w:r>
                          </w:p>
                          <w:p w14:paraId="099CBB78" w14:textId="77777777" w:rsidR="00DE65E1" w:rsidRPr="00E37C43" w:rsidRDefault="00DE65E1" w:rsidP="00DE65E1">
                            <w:r w:rsidRPr="00E40A46">
                              <w:rPr>
                                <w:b/>
                              </w:rPr>
                              <w:t>Abschluss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B0147B">
                              <w:t>Diplom</w:t>
                            </w:r>
                            <w:r>
                              <w:rPr>
                                <w:b/>
                              </w:rPr>
                              <w:t xml:space="preserve">         </w:t>
                            </w:r>
                            <w:r>
                              <w:t xml:space="preserve"> </w:t>
                            </w:r>
                          </w:p>
                          <w:p w14:paraId="23D8D174" w14:textId="77777777" w:rsidR="00FF4E04" w:rsidRPr="00DF277C" w:rsidRDefault="00FF4E04" w:rsidP="00DF277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F1567" id="Textfeld 41" o:spid="_x0000_s1035" type="#_x0000_t202" style="position:absolute;margin-left:117.8pt;margin-top:22.2pt;width:395.1pt;height:647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" filled="f" stroked="f">
                <v:textbox style="mso-next-textbox:#Textfeld 7">
                  <w:txbxContent>
                    <w:p w14:paraId="54723BD3" w14:textId="77777777" w:rsidR="00DE65E1" w:rsidRPr="00E37C43" w:rsidRDefault="00DE65E1" w:rsidP="00DE65E1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>5/2011 – 12/2013</w:t>
                      </w:r>
                    </w:p>
                    <w:p w14:paraId="3D6DF3DB" w14:textId="77777777" w:rsidR="00DE65E1" w:rsidRPr="00F13F61" w:rsidRDefault="00DE65E1" w:rsidP="00DE65E1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                       Jena</w:t>
                      </w:r>
                    </w:p>
                    <w:p w14:paraId="3E30E91B" w14:textId="77777777" w:rsidR="00DE65E1" w:rsidRDefault="00DE65E1" w:rsidP="00DE65E1">
                      <w:r>
                        <w:rPr>
                          <w:b/>
                        </w:rPr>
                        <w:t xml:space="preserve">Fachgebiet   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3C6114">
                        <w:t xml:space="preserve">Sprachkurs </w:t>
                      </w:r>
                      <w:proofErr w:type="spellStart"/>
                      <w:r w:rsidRPr="003C6114">
                        <w:t>fu</w:t>
                      </w:r>
                      <w:r w:rsidRPr="003C6114">
                        <w:rPr>
                          <w:rFonts w:ascii="Calibri" w:eastAsia="Calibri" w:hAnsi="Calibri" w:cs="Calibri"/>
                        </w:rPr>
                        <w:t>̈</w:t>
                      </w:r>
                      <w:r w:rsidRPr="003C6114">
                        <w:t>r</w:t>
                      </w:r>
                      <w:proofErr w:type="spellEnd"/>
                      <w:r w:rsidRPr="003C6114">
                        <w:t xml:space="preserve"> English</w:t>
                      </w:r>
                    </w:p>
                    <w:p w14:paraId="756B94C3" w14:textId="77777777" w:rsidR="00DE65E1" w:rsidRDefault="00DE65E1" w:rsidP="00DE65E1">
                      <w:pPr>
                        <w:pBdr>
                          <w:bottom w:val="single" w:sz="4" w:space="1" w:color="auto"/>
                        </w:pBdr>
                        <w:rPr>
                          <w:b/>
                        </w:rPr>
                      </w:pPr>
                    </w:p>
                    <w:p w14:paraId="3B36E285" w14:textId="77777777" w:rsidR="00DE65E1" w:rsidRDefault="00DE65E1" w:rsidP="00DE65E1">
                      <w:pPr>
                        <w:rPr>
                          <w:b/>
                        </w:rPr>
                      </w:pPr>
                    </w:p>
                    <w:p w14:paraId="439CCE86" w14:textId="77777777" w:rsidR="00DE65E1" w:rsidRPr="00E37C43" w:rsidRDefault="00DE65E1" w:rsidP="00DE65E1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>9/2013</w:t>
                      </w:r>
                    </w:p>
                    <w:p w14:paraId="71ABCC15" w14:textId="77777777" w:rsidR="00DE65E1" w:rsidRPr="00F13F61" w:rsidRDefault="00DE65E1" w:rsidP="00DE65E1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                       Jena</w:t>
                      </w:r>
                    </w:p>
                    <w:p w14:paraId="66C146ED" w14:textId="77777777" w:rsidR="00DE65E1" w:rsidRDefault="00DE65E1" w:rsidP="00DE65E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Fachgebiet   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3C6114">
                        <w:t>e-Business Software</w:t>
                      </w:r>
                      <w:r>
                        <w:t xml:space="preserve">, </w:t>
                      </w:r>
                      <w:r w:rsidRPr="003C6114">
                        <w:t xml:space="preserve">Intershop </w:t>
                      </w:r>
                      <w:proofErr w:type="spellStart"/>
                      <w:r w:rsidRPr="003C6114">
                        <w:t>Enfinity</w:t>
                      </w:r>
                      <w:proofErr w:type="spellEnd"/>
                      <w:r w:rsidRPr="003C6114">
                        <w:t xml:space="preserve"> 7</w:t>
                      </w:r>
                    </w:p>
                    <w:p w14:paraId="1FCAD155" w14:textId="77777777" w:rsidR="00DE65E1" w:rsidRDefault="00DE65E1" w:rsidP="00DE65E1">
                      <w:pPr>
                        <w:pBdr>
                          <w:bottom w:val="single" w:sz="4" w:space="1" w:color="auto"/>
                        </w:pBdr>
                        <w:rPr>
                          <w:b/>
                        </w:rPr>
                      </w:pPr>
                    </w:p>
                    <w:p w14:paraId="42CD7E8C" w14:textId="77777777" w:rsidR="00DE65E1" w:rsidRDefault="00DE65E1" w:rsidP="00DE65E1">
                      <w:pPr>
                        <w:rPr>
                          <w:b/>
                        </w:rPr>
                      </w:pPr>
                    </w:p>
                    <w:p w14:paraId="607CA470" w14:textId="77777777" w:rsidR="00DE65E1" w:rsidRPr="00E37C43" w:rsidRDefault="00DE65E1" w:rsidP="00DE65E1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>11/2010</w:t>
                      </w:r>
                    </w:p>
                    <w:p w14:paraId="28BD45E3" w14:textId="77777777" w:rsidR="00DE65E1" w:rsidRPr="00F13F61" w:rsidRDefault="00DE65E1" w:rsidP="00DE65E1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                       Jena</w:t>
                      </w:r>
                    </w:p>
                    <w:p w14:paraId="002EF035" w14:textId="77777777" w:rsidR="00DE65E1" w:rsidRDefault="00DE65E1" w:rsidP="00DE65E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Fachgebiet   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3C6114">
                        <w:t>e-Business Software</w:t>
                      </w:r>
                      <w:r>
                        <w:t xml:space="preserve">, </w:t>
                      </w:r>
                      <w:r w:rsidRPr="003C6114">
                        <w:t xml:space="preserve">Intershop </w:t>
                      </w:r>
                      <w:proofErr w:type="spellStart"/>
                      <w:r w:rsidRPr="003C6114">
                        <w:t>Enfinity</w:t>
                      </w:r>
                      <w:proofErr w:type="spellEnd"/>
                      <w:r w:rsidRPr="003C6114">
                        <w:t xml:space="preserve"> </w:t>
                      </w:r>
                      <w:r>
                        <w:t>6</w:t>
                      </w:r>
                    </w:p>
                    <w:p w14:paraId="23C1D375" w14:textId="77777777" w:rsidR="00DE65E1" w:rsidRDefault="00DE65E1" w:rsidP="00DE65E1">
                      <w:pPr>
                        <w:pBdr>
                          <w:bottom w:val="single" w:sz="4" w:space="1" w:color="auto"/>
                        </w:pBdr>
                        <w:rPr>
                          <w:b/>
                        </w:rPr>
                      </w:pPr>
                    </w:p>
                    <w:p w14:paraId="5DD9FDCE" w14:textId="77777777" w:rsidR="00DE65E1" w:rsidRDefault="00DE65E1" w:rsidP="00DE65E1">
                      <w:pPr>
                        <w:rPr>
                          <w:b/>
                        </w:rPr>
                      </w:pPr>
                    </w:p>
                    <w:p w14:paraId="0EEAA8F2" w14:textId="77777777" w:rsidR="00DE65E1" w:rsidRPr="00E37C43" w:rsidRDefault="00DE65E1" w:rsidP="00DE65E1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7/2005 - </w:t>
                      </w:r>
                      <w:r>
                        <w:t>6/2006</w:t>
                      </w:r>
                    </w:p>
                    <w:p w14:paraId="5B600EF9" w14:textId="77777777" w:rsidR="00DE65E1" w:rsidRPr="00F13F61" w:rsidRDefault="00DE65E1" w:rsidP="00DE65E1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                       Weimar</w:t>
                      </w:r>
                    </w:p>
                    <w:p w14:paraId="0F2B561A" w14:textId="77777777" w:rsidR="00DE65E1" w:rsidRDefault="00DE65E1" w:rsidP="00DE65E1">
                      <w:r>
                        <w:rPr>
                          <w:b/>
                        </w:rPr>
                        <w:t xml:space="preserve">Fachgebiet   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1573D3">
                        <w:t>Teilnahme am Kurs bei JUH</w:t>
                      </w:r>
                    </w:p>
                    <w:p w14:paraId="0C92EFA7" w14:textId="77777777" w:rsidR="00DE65E1" w:rsidRDefault="00DE65E1" w:rsidP="00DE65E1">
                      <w:pPr>
                        <w:pBdr>
                          <w:bottom w:val="single" w:sz="4" w:space="1" w:color="auto"/>
                        </w:pBdr>
                        <w:rPr>
                          <w:b/>
                        </w:rPr>
                      </w:pPr>
                    </w:p>
                    <w:p w14:paraId="7C0082BA" w14:textId="77777777" w:rsidR="00DE65E1" w:rsidRDefault="00DE65E1" w:rsidP="00DE65E1">
                      <w:pPr>
                        <w:rPr>
                          <w:b/>
                        </w:rPr>
                      </w:pPr>
                    </w:p>
                    <w:p w14:paraId="3AA40817" w14:textId="77777777" w:rsidR="00DE65E1" w:rsidRPr="00E37C43" w:rsidRDefault="00DE65E1" w:rsidP="00DE65E1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7/2000 - </w:t>
                      </w:r>
                      <w:r>
                        <w:t>12/2001</w:t>
                      </w:r>
                    </w:p>
                    <w:p w14:paraId="41D73133" w14:textId="77777777" w:rsidR="00DE65E1" w:rsidRPr="00F13F61" w:rsidRDefault="00DE65E1" w:rsidP="00DE65E1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                       Stuttgart</w:t>
                      </w:r>
                    </w:p>
                    <w:p w14:paraId="77873902" w14:textId="77777777" w:rsidR="00DE65E1" w:rsidRDefault="00DE65E1" w:rsidP="00DE65E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Fachgebiet   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1573D3">
                        <w:t>e-Business Software, AEON</w:t>
                      </w:r>
                    </w:p>
                    <w:p w14:paraId="19A2E682" w14:textId="77777777" w:rsidR="00DE65E1" w:rsidRDefault="00DE65E1" w:rsidP="00DE65E1">
                      <w:pPr>
                        <w:pBdr>
                          <w:bottom w:val="single" w:sz="4" w:space="1" w:color="auto"/>
                        </w:pBdr>
                        <w:rPr>
                          <w:b/>
                        </w:rPr>
                      </w:pPr>
                    </w:p>
                    <w:p w14:paraId="1971C88B" w14:textId="77777777" w:rsidR="00DE65E1" w:rsidRDefault="00DE65E1" w:rsidP="00DE65E1">
                      <w:pPr>
                        <w:rPr>
                          <w:b/>
                        </w:rPr>
                      </w:pPr>
                    </w:p>
                    <w:p w14:paraId="3D2742A1" w14:textId="77777777" w:rsidR="00DE65E1" w:rsidRPr="00E37C43" w:rsidRDefault="00DE65E1" w:rsidP="00DE65E1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10/1999 - </w:t>
                      </w:r>
                      <w:r>
                        <w:t>6/2000</w:t>
                      </w:r>
                    </w:p>
                    <w:p w14:paraId="2633F4EE" w14:textId="77777777" w:rsidR="00DE65E1" w:rsidRPr="00F13F61" w:rsidRDefault="00DE65E1" w:rsidP="00DE65E1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                       </w:t>
                      </w:r>
                      <w:r w:rsidRPr="00FE183A">
                        <w:t>IAD Erfurt</w:t>
                      </w:r>
                    </w:p>
                    <w:p w14:paraId="32480B27" w14:textId="77777777" w:rsidR="00DE65E1" w:rsidRDefault="00DE65E1" w:rsidP="00DE65E1">
                      <w:r>
                        <w:rPr>
                          <w:b/>
                        </w:rPr>
                        <w:t xml:space="preserve">Fachgebiet   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>Netzwerke</w:t>
                      </w:r>
                    </w:p>
                    <w:p w14:paraId="10E0B5F5" w14:textId="77777777" w:rsidR="00DE65E1" w:rsidRDefault="00DE65E1" w:rsidP="00DE65E1">
                      <w:pPr>
                        <w:pBdr>
                          <w:bottom w:val="single" w:sz="4" w:space="1" w:color="auto"/>
                        </w:pBdr>
                        <w:rPr>
                          <w:b/>
                        </w:rPr>
                      </w:pPr>
                    </w:p>
                    <w:p w14:paraId="17B122DE" w14:textId="77777777" w:rsidR="00DE65E1" w:rsidRDefault="00DE65E1" w:rsidP="00DE65E1">
                      <w:pPr>
                        <w:rPr>
                          <w:b/>
                        </w:rPr>
                      </w:pPr>
                    </w:p>
                    <w:p w14:paraId="01934E3B" w14:textId="77777777" w:rsidR="00DE65E1" w:rsidRPr="00E37C43" w:rsidRDefault="00DE65E1" w:rsidP="00DE65E1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4/1998 - </w:t>
                      </w:r>
                      <w:r>
                        <w:t>3/1993</w:t>
                      </w:r>
                    </w:p>
                    <w:p w14:paraId="0B2CEE06" w14:textId="77777777" w:rsidR="00DE65E1" w:rsidRPr="00F13F61" w:rsidRDefault="00DE65E1" w:rsidP="00DE65E1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                       </w:t>
                      </w:r>
                      <w:r w:rsidRPr="00576CD2">
                        <w:t>Otto-Benecke-Stiftung, Jena</w:t>
                      </w:r>
                    </w:p>
                    <w:p w14:paraId="55B425AF" w14:textId="77777777" w:rsidR="00DE65E1" w:rsidRDefault="00DE65E1" w:rsidP="00DE65E1">
                      <w:r>
                        <w:rPr>
                          <w:b/>
                        </w:rPr>
                        <w:t xml:space="preserve">Fachgebiet   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576CD2">
                        <w:t>Praktikum, FHS</w:t>
                      </w:r>
                    </w:p>
                    <w:p w14:paraId="7B16972E" w14:textId="77777777" w:rsidR="00DE65E1" w:rsidRDefault="00DE65E1" w:rsidP="00DE65E1">
                      <w:pPr>
                        <w:pBdr>
                          <w:bottom w:val="single" w:sz="4" w:space="1" w:color="auto"/>
                        </w:pBdr>
                      </w:pPr>
                    </w:p>
                    <w:p w14:paraId="2CB2B7BF" w14:textId="77777777" w:rsidR="00DE65E1" w:rsidRDefault="00DE65E1" w:rsidP="00DE65E1">
                      <w:pPr>
                        <w:rPr>
                          <w:b/>
                        </w:rPr>
                      </w:pPr>
                    </w:p>
                    <w:p w14:paraId="5F3FF3ED" w14:textId="77777777" w:rsidR="00DE65E1" w:rsidRPr="00E37C43" w:rsidRDefault="00DE65E1" w:rsidP="00DE65E1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11/1995 - </w:t>
                      </w:r>
                      <w:r>
                        <w:t>1/1996</w:t>
                      </w:r>
                    </w:p>
                    <w:p w14:paraId="337DA743" w14:textId="77777777" w:rsidR="00DE65E1" w:rsidRPr="00F13F61" w:rsidRDefault="00DE65E1" w:rsidP="00DE65E1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                       </w:t>
                      </w:r>
                      <w:r w:rsidRPr="005370A5">
                        <w:t>ORT, St. Petersburg</w:t>
                      </w:r>
                    </w:p>
                    <w:p w14:paraId="768678D9" w14:textId="77777777" w:rsidR="00DE65E1" w:rsidRDefault="00DE65E1" w:rsidP="00DE65E1">
                      <w:r>
                        <w:rPr>
                          <w:b/>
                        </w:rPr>
                        <w:t xml:space="preserve">Fachgebiet   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>Software</w:t>
                      </w:r>
                    </w:p>
                    <w:p w14:paraId="1FD70FED" w14:textId="77777777" w:rsidR="00DE65E1" w:rsidRDefault="00DE65E1" w:rsidP="00DE65E1">
                      <w:pPr>
                        <w:pBdr>
                          <w:bottom w:val="single" w:sz="4" w:space="1" w:color="auto"/>
                        </w:pBdr>
                      </w:pPr>
                    </w:p>
                    <w:p w14:paraId="188AAA93" w14:textId="77777777" w:rsidR="00DE65E1" w:rsidRDefault="00DE65E1" w:rsidP="00DE65E1">
                      <w:pPr>
                        <w:rPr>
                          <w:b/>
                        </w:rPr>
                      </w:pPr>
                    </w:p>
                    <w:p w14:paraId="1ABE9B14" w14:textId="77777777" w:rsidR="00DE65E1" w:rsidRPr="00E37C43" w:rsidRDefault="00DE65E1" w:rsidP="00DE65E1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9/1995 - </w:t>
                      </w:r>
                      <w:r>
                        <w:t>11/1995</w:t>
                      </w:r>
                    </w:p>
                    <w:p w14:paraId="1D50014B" w14:textId="77777777" w:rsidR="00DE65E1" w:rsidRPr="00F13F61" w:rsidRDefault="00DE65E1" w:rsidP="00DE65E1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                       </w:t>
                      </w:r>
                      <w:r w:rsidRPr="005370A5">
                        <w:t>MAPO, St. Petersbur</w:t>
                      </w:r>
                      <w:r>
                        <w:t>g</w:t>
                      </w:r>
                    </w:p>
                    <w:p w14:paraId="214E6879" w14:textId="77777777" w:rsidR="00DE65E1" w:rsidRDefault="00DE65E1" w:rsidP="00DE65E1">
                      <w:r>
                        <w:rPr>
                          <w:b/>
                        </w:rPr>
                        <w:t xml:space="preserve">Fachgebiet   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5370A5">
                        <w:t>Klinische Biochemie</w:t>
                      </w:r>
                    </w:p>
                    <w:p w14:paraId="580AB5B5" w14:textId="77777777" w:rsidR="00DE65E1" w:rsidRPr="00E37C43" w:rsidRDefault="00DE65E1" w:rsidP="00DE65E1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10/1990 - </w:t>
                      </w:r>
                      <w:r>
                        <w:t>12/1990</w:t>
                      </w:r>
                    </w:p>
                    <w:p w14:paraId="2DE9D319" w14:textId="77777777" w:rsidR="00DE65E1" w:rsidRPr="00976B56" w:rsidRDefault="00DE65E1" w:rsidP="00DE65E1"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                       LIMTU, St. Petersburg</w:t>
                      </w:r>
                    </w:p>
                    <w:p w14:paraId="7E542099" w14:textId="77777777" w:rsidR="00DE65E1" w:rsidRDefault="00DE65E1" w:rsidP="00DE65E1">
                      <w:r>
                        <w:rPr>
                          <w:b/>
                        </w:rPr>
                        <w:t xml:space="preserve">Fachgebiet   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AC5D06">
                        <w:t>Benutzung</w:t>
                      </w:r>
                      <w:r>
                        <w:t xml:space="preserve"> und Bedienung von computergesteuerten</w:t>
                      </w:r>
                      <w:r w:rsidRPr="00AC5D06">
                        <w:t xml:space="preserve"> </w:t>
                      </w:r>
                    </w:p>
                    <w:p w14:paraId="7C738876" w14:textId="77777777" w:rsidR="00DE65E1" w:rsidRDefault="00DE65E1" w:rsidP="00DE65E1">
                      <w:pPr>
                        <w:ind w:firstLine="1985"/>
                      </w:pPr>
                      <w:proofErr w:type="spellStart"/>
                      <w:r w:rsidRPr="00AC5D06">
                        <w:t>Laborgera</w:t>
                      </w:r>
                      <w:r w:rsidRPr="00AC5D06">
                        <w:rPr>
                          <w:rFonts w:ascii="Calibri" w:eastAsia="Calibri" w:hAnsi="Calibri" w:cs="Calibri"/>
                        </w:rPr>
                        <w:t>̈</w:t>
                      </w:r>
                      <w:r w:rsidRPr="00AC5D06">
                        <w:t>ten</w:t>
                      </w:r>
                      <w:proofErr w:type="spellEnd"/>
                    </w:p>
                    <w:p w14:paraId="774712DF" w14:textId="77777777" w:rsidR="00DE65E1" w:rsidRDefault="00DE65E1" w:rsidP="00DE65E1">
                      <w:pPr>
                        <w:pBdr>
                          <w:bottom w:val="single" w:sz="4" w:space="1" w:color="auto"/>
                        </w:pBdr>
                      </w:pPr>
                    </w:p>
                    <w:p w14:paraId="7CABE686" w14:textId="77777777" w:rsidR="00DE65E1" w:rsidRDefault="00DE65E1" w:rsidP="00DE65E1">
                      <w:pPr>
                        <w:rPr>
                          <w:b/>
                        </w:rPr>
                      </w:pPr>
                    </w:p>
                    <w:p w14:paraId="69B7AA13" w14:textId="77777777" w:rsidR="00DE65E1" w:rsidRPr="00E37C43" w:rsidRDefault="00DE65E1" w:rsidP="00DE65E1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6/1994 - </w:t>
                      </w:r>
                      <w:r>
                        <w:t>12/1994</w:t>
                      </w:r>
                    </w:p>
                    <w:p w14:paraId="46047D6F" w14:textId="77777777" w:rsidR="00DE65E1" w:rsidRPr="00F13F61" w:rsidRDefault="00DE65E1" w:rsidP="00DE65E1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                       </w:t>
                      </w:r>
                      <w:r w:rsidRPr="00976B56">
                        <w:t>GMPB Nr.2, St. Petersburg</w:t>
                      </w:r>
                    </w:p>
                    <w:p w14:paraId="354CDFB2" w14:textId="77777777" w:rsidR="00DE65E1" w:rsidRDefault="00DE65E1" w:rsidP="00DE65E1">
                      <w:r>
                        <w:rPr>
                          <w:b/>
                        </w:rPr>
                        <w:t xml:space="preserve">Fachgebiet   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976B56">
                        <w:t>Software (DOS, Datenbanken, Turbo C)</w:t>
                      </w:r>
                    </w:p>
                    <w:p w14:paraId="612E775E" w14:textId="77777777" w:rsidR="00DE65E1" w:rsidRDefault="00DE65E1" w:rsidP="00DE65E1">
                      <w:pPr>
                        <w:pBdr>
                          <w:bottom w:val="single" w:sz="4" w:space="1" w:color="auto"/>
                        </w:pBdr>
                        <w:rPr>
                          <w:b/>
                        </w:rPr>
                      </w:pPr>
                    </w:p>
                    <w:p w14:paraId="4EA64AD5" w14:textId="77777777" w:rsidR="00DE65E1" w:rsidRDefault="00DE65E1" w:rsidP="00DE65E1">
                      <w:pPr>
                        <w:rPr>
                          <w:b/>
                        </w:rPr>
                      </w:pPr>
                    </w:p>
                    <w:p w14:paraId="5C91A69E" w14:textId="77777777" w:rsidR="00DE65E1" w:rsidRPr="00E37C43" w:rsidRDefault="00DE65E1" w:rsidP="00DE65E1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>6/2005</w:t>
                      </w:r>
                    </w:p>
                    <w:p w14:paraId="5AB1E20D" w14:textId="77777777" w:rsidR="00DE65E1" w:rsidRPr="00F13F61" w:rsidRDefault="00DE65E1" w:rsidP="00DE65E1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                       </w:t>
                      </w:r>
                      <w:proofErr w:type="spellStart"/>
                      <w:r w:rsidRPr="00E20DE2">
                        <w:t>Friedrich-Schiller-Universita</w:t>
                      </w:r>
                      <w:r w:rsidRPr="00E20DE2">
                        <w:rPr>
                          <w:rFonts w:ascii="Calibri" w:eastAsia="Calibri" w:hAnsi="Calibri" w:cs="Calibri"/>
                        </w:rPr>
                        <w:t>̈</w:t>
                      </w:r>
                      <w:r>
                        <w:t>t</w:t>
                      </w:r>
                      <w:proofErr w:type="spellEnd"/>
                      <w:r>
                        <w:t xml:space="preserve"> Jena</w:t>
                      </w:r>
                    </w:p>
                    <w:p w14:paraId="7539E0B7" w14:textId="77777777" w:rsidR="00DE65E1" w:rsidRDefault="00DE65E1" w:rsidP="00DE65E1">
                      <w:r>
                        <w:rPr>
                          <w:b/>
                        </w:rPr>
                        <w:t xml:space="preserve">Thema   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E20DE2">
                        <w:t xml:space="preserve">Extraktion von regelbasiertem Wissen aus </w:t>
                      </w:r>
                    </w:p>
                    <w:p w14:paraId="486EBE12" w14:textId="77777777" w:rsidR="00DE65E1" w:rsidRPr="00F13F61" w:rsidRDefault="00DE65E1" w:rsidP="00DE65E1">
                      <w:pPr>
                        <w:ind w:firstLine="1985"/>
                        <w:rPr>
                          <w:b/>
                        </w:rPr>
                      </w:pPr>
                      <w:r w:rsidRPr="00E20DE2">
                        <w:t>Genexpressionsdaten und dessen Validierung</w:t>
                      </w:r>
                    </w:p>
                    <w:p w14:paraId="5B7EA077" w14:textId="77777777" w:rsidR="00DE65E1" w:rsidRPr="00F13F61" w:rsidRDefault="00DE65E1" w:rsidP="00DE65E1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Abschluss</w:t>
                      </w:r>
                      <w:r>
                        <w:rPr>
                          <w:b/>
                        </w:rPr>
                        <w:t xml:space="preserve">                  </w:t>
                      </w:r>
                      <w:r w:rsidRPr="00E20DE2">
                        <w:t>Promotion</w:t>
                      </w:r>
                    </w:p>
                    <w:p w14:paraId="23DECC99" w14:textId="77777777" w:rsidR="00DE65E1" w:rsidRDefault="00DE65E1" w:rsidP="00DE65E1">
                      <w:pPr>
                        <w:pBdr>
                          <w:bottom w:val="single" w:sz="4" w:space="1" w:color="auto"/>
                        </w:pBdr>
                        <w:rPr>
                          <w:b/>
                        </w:rPr>
                      </w:pP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</w:t>
                      </w:r>
                    </w:p>
                    <w:p w14:paraId="355BDB7B" w14:textId="77777777" w:rsidR="00DE65E1" w:rsidRPr="00F13F61" w:rsidRDefault="00DE65E1" w:rsidP="00DE65E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  <w:r>
                        <w:t xml:space="preserve"> </w:t>
                      </w:r>
                    </w:p>
                    <w:p w14:paraId="1FFFC59E" w14:textId="77777777" w:rsidR="00DE65E1" w:rsidRDefault="00DE65E1" w:rsidP="00DE65E1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>4/1994</w:t>
                      </w:r>
                    </w:p>
                    <w:p w14:paraId="324D0043" w14:textId="77777777" w:rsidR="00DE65E1" w:rsidRPr="00E20DE2" w:rsidRDefault="00DE65E1" w:rsidP="00DE65E1"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                       </w:t>
                      </w:r>
                      <w:r w:rsidRPr="00E20DE2">
                        <w:t xml:space="preserve">Staatlichen Elektrotechnischen </w:t>
                      </w:r>
                      <w:proofErr w:type="spellStart"/>
                      <w:r w:rsidRPr="00E20DE2">
                        <w:t>Universita</w:t>
                      </w:r>
                      <w:r w:rsidRPr="00E20DE2">
                        <w:rPr>
                          <w:rFonts w:ascii="Calibri" w:eastAsia="Calibri" w:hAnsi="Calibri" w:cs="Calibri"/>
                        </w:rPr>
                        <w:t>̈</w:t>
                      </w:r>
                      <w:r w:rsidRPr="00E20DE2">
                        <w:t>t</w:t>
                      </w:r>
                      <w:proofErr w:type="spellEnd"/>
                      <w:r w:rsidRPr="00E20DE2">
                        <w:t>, St. Petersburg</w:t>
                      </w:r>
                    </w:p>
                    <w:p w14:paraId="4F0FD737" w14:textId="77777777" w:rsidR="00DE65E1" w:rsidRDefault="00DE65E1" w:rsidP="00DE65E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Thema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r w:rsidRPr="00E20DE2">
                        <w:rPr>
                          <w:b/>
                          <w:lang w:val="en-US"/>
                        </w:rPr>
                        <w:tab/>
                        <w:t xml:space="preserve">          </w:t>
                      </w:r>
                      <w:proofErr w:type="spellStart"/>
                      <w:r w:rsidRPr="00E20DE2">
                        <w:rPr>
                          <w:lang w:val="en-US"/>
                        </w:rPr>
                        <w:t>Symptomocomplex</w:t>
                      </w:r>
                      <w:proofErr w:type="spellEnd"/>
                      <w:r w:rsidRPr="00E20DE2">
                        <w:rPr>
                          <w:lang w:val="en-US"/>
                        </w:rPr>
                        <w:t xml:space="preserve"> approach at development of the </w:t>
                      </w:r>
                    </w:p>
                    <w:p w14:paraId="2DC040C2" w14:textId="77777777" w:rsidR="00DE65E1" w:rsidRDefault="00DE65E1" w:rsidP="00DE65E1">
                      <w:pPr>
                        <w:ind w:firstLine="1985"/>
                        <w:rPr>
                          <w:lang w:val="en-US"/>
                        </w:rPr>
                      </w:pPr>
                      <w:r w:rsidRPr="00E20DE2">
                        <w:rPr>
                          <w:lang w:val="en-US"/>
                        </w:rPr>
                        <w:t xml:space="preserve">expert systems for prediction of severity of illness in a </w:t>
                      </w:r>
                    </w:p>
                    <w:p w14:paraId="43811BE8" w14:textId="77777777" w:rsidR="00DE65E1" w:rsidRPr="00E20DE2" w:rsidRDefault="00DE65E1" w:rsidP="00DE65E1">
                      <w:pPr>
                        <w:ind w:firstLine="1985"/>
                        <w:rPr>
                          <w:b/>
                        </w:rPr>
                      </w:pPr>
                      <w:proofErr w:type="spellStart"/>
                      <w:r w:rsidRPr="00E20DE2">
                        <w:t>neonatology</w:t>
                      </w:r>
                      <w:proofErr w:type="spellEnd"/>
                    </w:p>
                    <w:p w14:paraId="4B186D6B" w14:textId="77777777" w:rsidR="00DE65E1" w:rsidRDefault="00DE65E1" w:rsidP="00DE65E1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Abschluss</w:t>
                      </w:r>
                      <w:r>
                        <w:rPr>
                          <w:b/>
                        </w:rPr>
                        <w:t xml:space="preserve">                  Promotion</w:t>
                      </w:r>
                    </w:p>
                    <w:p w14:paraId="032A8F6C" w14:textId="77777777" w:rsidR="00DE65E1" w:rsidRDefault="00DE65E1" w:rsidP="00DE65E1">
                      <w:pPr>
                        <w:pBdr>
                          <w:bottom w:val="single" w:sz="4" w:space="1" w:color="auto"/>
                        </w:pBdr>
                        <w:rPr>
                          <w:b/>
                        </w:rPr>
                      </w:pPr>
                    </w:p>
                    <w:p w14:paraId="12CCC4C8" w14:textId="77777777" w:rsidR="00DE65E1" w:rsidRDefault="00DE65E1" w:rsidP="00DE65E1">
                      <w:pPr>
                        <w:rPr>
                          <w:b/>
                        </w:rPr>
                      </w:pPr>
                    </w:p>
                    <w:p w14:paraId="54A5D605" w14:textId="77777777" w:rsidR="00DE65E1" w:rsidRDefault="00DE65E1" w:rsidP="00DE65E1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9/</w:t>
                      </w:r>
                      <w:r>
                        <w:t>1987</w:t>
                      </w:r>
                      <w:r w:rsidRPr="00936611">
                        <w:t xml:space="preserve"> </w:t>
                      </w:r>
                      <w:r>
                        <w:t>–</w:t>
                      </w:r>
                      <w:r w:rsidRPr="00936611">
                        <w:t xml:space="preserve"> </w:t>
                      </w:r>
                      <w:r>
                        <w:t>6/1991</w:t>
                      </w:r>
                    </w:p>
                    <w:p w14:paraId="7910527B" w14:textId="77777777" w:rsidR="00DE65E1" w:rsidRDefault="00DE65E1" w:rsidP="00DE65E1"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                       </w:t>
                      </w:r>
                      <w:proofErr w:type="spellStart"/>
                      <w:r w:rsidRPr="00E20DE2">
                        <w:t>Universita</w:t>
                      </w:r>
                      <w:r w:rsidRPr="00E20DE2">
                        <w:rPr>
                          <w:rFonts w:ascii="Calibri" w:eastAsia="Calibri" w:hAnsi="Calibri" w:cs="Calibri"/>
                        </w:rPr>
                        <w:t>̈</w:t>
                      </w:r>
                      <w:r w:rsidRPr="00E20DE2">
                        <w:t>t</w:t>
                      </w:r>
                      <w:proofErr w:type="spellEnd"/>
                      <w:r w:rsidRPr="00E20DE2">
                        <w:t>, Leningrad</w:t>
                      </w:r>
                    </w:p>
                    <w:p w14:paraId="023942A1" w14:textId="77777777" w:rsidR="00DE65E1" w:rsidRDefault="00DE65E1" w:rsidP="00DE65E1">
                      <w:r w:rsidRPr="00E40A46">
                        <w:rPr>
                          <w:b/>
                        </w:rPr>
                        <w:t>Fachgebiet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>I</w:t>
                      </w:r>
                      <w:r w:rsidRPr="00ED4FF0">
                        <w:t xml:space="preserve">ngenieur </w:t>
                      </w:r>
                      <w:proofErr w:type="spellStart"/>
                      <w:r w:rsidRPr="00ED4FF0">
                        <w:t>fu</w:t>
                      </w:r>
                      <w:r w:rsidRPr="00ED4FF0">
                        <w:rPr>
                          <w:rFonts w:ascii="Calibri" w:eastAsia="Calibri" w:hAnsi="Calibri" w:cs="Calibri"/>
                        </w:rPr>
                        <w:t>̈</w:t>
                      </w:r>
                      <w:r>
                        <w:t>r</w:t>
                      </w:r>
                      <w:proofErr w:type="spellEnd"/>
                      <w:r>
                        <w:t xml:space="preserve"> e</w:t>
                      </w:r>
                      <w:r w:rsidRPr="00ED4FF0">
                        <w:t>lektronische Rechentechnik</w:t>
                      </w:r>
                    </w:p>
                    <w:p w14:paraId="69BDDD66" w14:textId="77777777" w:rsidR="00DE65E1" w:rsidRPr="00F13F61" w:rsidRDefault="00DE65E1" w:rsidP="00DE65E1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Abschluss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B0147B">
                        <w:t>Diplom</w:t>
                      </w:r>
                    </w:p>
                    <w:p w14:paraId="33E373C4" w14:textId="77777777" w:rsidR="00DE65E1" w:rsidRDefault="00DE65E1" w:rsidP="00DE65E1">
                      <w:pPr>
                        <w:pBdr>
                          <w:bottom w:val="single" w:sz="4" w:space="1" w:color="auto"/>
                        </w:pBdr>
                      </w:pPr>
                    </w:p>
                    <w:p w14:paraId="37DCEB4A" w14:textId="77777777" w:rsidR="00DE65E1" w:rsidRPr="00E37C43" w:rsidRDefault="00DE65E1" w:rsidP="00DE65E1"/>
                    <w:p w14:paraId="313B3B7E" w14:textId="77777777" w:rsidR="00DE65E1" w:rsidRDefault="00DE65E1" w:rsidP="00DE65E1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9/</w:t>
                      </w:r>
                      <w:r>
                        <w:t>1983</w:t>
                      </w:r>
                      <w:r w:rsidRPr="00936611">
                        <w:t xml:space="preserve"> </w:t>
                      </w:r>
                      <w:r>
                        <w:t>–</w:t>
                      </w:r>
                      <w:r w:rsidRPr="00936611">
                        <w:t xml:space="preserve"> </w:t>
                      </w:r>
                      <w:r>
                        <w:t>6/1989</w:t>
                      </w:r>
                    </w:p>
                    <w:p w14:paraId="486620CC" w14:textId="77777777" w:rsidR="00DE65E1" w:rsidRDefault="00DE65E1" w:rsidP="00DE65E1"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                       </w:t>
                      </w:r>
                      <w:proofErr w:type="spellStart"/>
                      <w:r w:rsidRPr="00CB41DA">
                        <w:t>Pa</w:t>
                      </w:r>
                      <w:r w:rsidRPr="00CB41DA">
                        <w:rPr>
                          <w:rFonts w:ascii="Calibri" w:eastAsia="Calibri" w:hAnsi="Calibri" w:cs="Calibri"/>
                        </w:rPr>
                        <w:t>̈</w:t>
                      </w:r>
                      <w:r>
                        <w:t>diatrische</w:t>
                      </w:r>
                      <w:proofErr w:type="spellEnd"/>
                      <w:r>
                        <w:t xml:space="preserve"> Akademie, Leningrad</w:t>
                      </w:r>
                    </w:p>
                    <w:p w14:paraId="11050BA7" w14:textId="77777777" w:rsidR="00DE65E1" w:rsidRDefault="00DE65E1" w:rsidP="00DE65E1">
                      <w:r w:rsidRPr="00E40A46">
                        <w:rPr>
                          <w:b/>
                        </w:rPr>
                        <w:t>Fachgebiet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>Arzt</w:t>
                      </w:r>
                    </w:p>
                    <w:p w14:paraId="099CBB78" w14:textId="77777777" w:rsidR="00DE65E1" w:rsidRPr="00E37C43" w:rsidRDefault="00DE65E1" w:rsidP="00DE65E1">
                      <w:r w:rsidRPr="00E40A46">
                        <w:rPr>
                          <w:b/>
                        </w:rPr>
                        <w:t>Abschluss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B0147B">
                        <w:t>Diplom</w:t>
                      </w:r>
                      <w:r>
                        <w:rPr>
                          <w:b/>
                        </w:rPr>
                        <w:t xml:space="preserve">         </w:t>
                      </w:r>
                      <w:r>
                        <w:t xml:space="preserve"> </w:t>
                      </w:r>
                    </w:p>
                    <w:p w14:paraId="23D8D174" w14:textId="77777777" w:rsidR="00FF4E04" w:rsidRPr="00DF277C" w:rsidRDefault="00FF4E04" w:rsidP="00DF277C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B4C7B">
        <w:rPr>
          <w:noProof/>
          <w:sz w:val="24"/>
          <w:lang w:eastAsia="de-DE" w:bidi="ar-SA"/>
        </w:rPr>
        <w:drawing>
          <wp:anchor distT="0" distB="0" distL="114300" distR="114300" simplePos="0" relativeHeight="251815936" behindDoc="0" locked="0" layoutInCell="1" allowOverlap="1" wp14:anchorId="45AFF50A" wp14:editId="180E7DB1">
            <wp:simplePos x="0" y="0"/>
            <wp:positionH relativeFrom="column">
              <wp:posOffset>-45486</wp:posOffset>
            </wp:positionH>
            <wp:positionV relativeFrom="paragraph">
              <wp:posOffset>165367</wp:posOffset>
            </wp:positionV>
            <wp:extent cx="1365885" cy="8739505"/>
            <wp:effectExtent l="0" t="0" r="5715" b="0"/>
            <wp:wrapNone/>
            <wp:docPr id="28" name="Bild 28" descr="../balken_edu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balken_educ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"/>
                    <a:stretch/>
                  </pic:blipFill>
                  <pic:spPr bwMode="auto">
                    <a:xfrm>
                      <a:off x="0" y="0"/>
                      <a:ext cx="1365885" cy="873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816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0F8916" wp14:editId="3A36483D">
                <wp:simplePos x="0" y="0"/>
                <wp:positionH relativeFrom="column">
                  <wp:posOffset>-263987</wp:posOffset>
                </wp:positionH>
                <wp:positionV relativeFrom="paragraph">
                  <wp:posOffset>169545</wp:posOffset>
                </wp:positionV>
                <wp:extent cx="1797050" cy="788670"/>
                <wp:effectExtent l="0" t="0" r="0" b="0"/>
                <wp:wrapSquare wrapText="bothSides"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78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17EBB" w14:textId="77777777" w:rsidR="00D52717" w:rsidRDefault="00D52717" w:rsidP="00A13EB7">
                            <w:pPr>
                              <w:pStyle w:val="berschrift2"/>
                              <w:jc w:val="center"/>
                            </w:pPr>
                            <w:r w:rsidRPr="00571B23">
                              <w:t>Ausbildung/</w:t>
                            </w:r>
                          </w:p>
                          <w:p w14:paraId="74D794FC" w14:textId="77777777" w:rsidR="00D52717" w:rsidRDefault="00D52717" w:rsidP="00A13EB7">
                            <w:pPr>
                              <w:pStyle w:val="berschrift2"/>
                              <w:jc w:val="center"/>
                            </w:pPr>
                            <w:r w:rsidRPr="00571B23">
                              <w:t>Fortbildung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F8916" id="Textfeld 37" o:spid="_x0000_s1036" type="#_x0000_t202" style="position:absolute;margin-left:-20.8pt;margin-top:13.35pt;width:141.5pt;height:62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" filled="f" stroked="f">
                <v:textbox inset="1mm">
                  <w:txbxContent>
                    <w:p w14:paraId="3B317EBB" w14:textId="77777777" w:rsidR="00D52717" w:rsidRDefault="00D52717" w:rsidP="00A13EB7">
                      <w:pPr>
                        <w:pStyle w:val="berschrift2"/>
                        <w:jc w:val="center"/>
                      </w:pPr>
                      <w:r w:rsidRPr="00571B23">
                        <w:t>Ausbildung/</w:t>
                      </w:r>
                    </w:p>
                    <w:p w14:paraId="74D794FC" w14:textId="77777777" w:rsidR="00D52717" w:rsidRDefault="00D52717" w:rsidP="00A13EB7">
                      <w:pPr>
                        <w:pStyle w:val="berschrift2"/>
                        <w:jc w:val="center"/>
                      </w:pPr>
                      <w:r w:rsidRPr="00571B23">
                        <w:t>Fortbildung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2"/>
    <w:p w14:paraId="2615B363" w14:textId="7C82CAF3" w:rsidR="003F0D59" w:rsidRDefault="003F0D59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000887D4" w14:textId="32D5AE12" w:rsidR="00EB1D99" w:rsidRDefault="00EB1D99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6074A0BC" w14:textId="2D7CC11B" w:rsidR="00EB1D99" w:rsidRDefault="00EB1D99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75472F6D" w14:textId="32D50F73" w:rsidR="00EB1D99" w:rsidRDefault="00EB1D99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46F34E5A" w14:textId="29D648F8" w:rsidR="00EB1D99" w:rsidRDefault="00EB1D99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7F119FF1" w14:textId="7A293E23" w:rsidR="00EB1D99" w:rsidRDefault="00EB1D99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6231EB2B" w14:textId="535C0D38" w:rsidR="00EB1D99" w:rsidRDefault="00EB1D99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708F6872" w14:textId="01236AE0" w:rsidR="004261F0" w:rsidRDefault="004261F0" w:rsidP="00BF4E94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0747D5F3" w14:textId="23089925" w:rsidR="004261F0" w:rsidRDefault="004261F0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sz w:val="24"/>
          <w:lang w:eastAsia="de-DE" w:bidi="ar-SA"/>
        </w:rPr>
        <w:br w:type="page"/>
      </w:r>
    </w:p>
    <w:p w14:paraId="4CB40E89" w14:textId="243EDB9F" w:rsidR="00DE65E1" w:rsidRDefault="00DE65E1" w:rsidP="00BF4E94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lang w:eastAsia="de-DE" w:bidi="ar-SA"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BDF7E00" wp14:editId="2CCE765C">
                <wp:simplePos x="0" y="0"/>
                <wp:positionH relativeFrom="column">
                  <wp:posOffset>1485900</wp:posOffset>
                </wp:positionH>
                <wp:positionV relativeFrom="paragraph">
                  <wp:posOffset>401320</wp:posOffset>
                </wp:positionV>
                <wp:extent cx="4959985" cy="8224520"/>
                <wp:effectExtent l="0" t="0" r="0" b="5080"/>
                <wp:wrapSquare wrapText="bothSides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985" cy="822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8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F7E00" id="Textfeld 7" o:spid="_x0000_s1037" type="#_x0000_t202" style="position:absolute;margin-left:117pt;margin-top:31.6pt;width:390.55pt;height:647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" filled="f" stroked="f">
                <v:textbox>
                  <w:txbxContent/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eastAsia="de-DE" w:bidi="ar-SA"/>
        </w:rPr>
        <w:drawing>
          <wp:anchor distT="0" distB="0" distL="114300" distR="114300" simplePos="0" relativeHeight="251823104" behindDoc="0" locked="0" layoutInCell="1" allowOverlap="1" wp14:anchorId="514563C6" wp14:editId="1A7C1DE2">
            <wp:simplePos x="0" y="0"/>
            <wp:positionH relativeFrom="column">
              <wp:posOffset>-53574</wp:posOffset>
            </wp:positionH>
            <wp:positionV relativeFrom="paragraph">
              <wp:posOffset>170548</wp:posOffset>
            </wp:positionV>
            <wp:extent cx="1365885" cy="8855242"/>
            <wp:effectExtent l="0" t="0" r="5715" b="0"/>
            <wp:wrapNone/>
            <wp:docPr id="26" name="Bild 26" descr="../balken_edu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balken_educ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1234"/>
                    <a:stretch/>
                  </pic:blipFill>
                  <pic:spPr bwMode="auto">
                    <a:xfrm>
                      <a:off x="0" y="0"/>
                      <a:ext cx="1365885" cy="885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5F6D59" w14:textId="1DDBE9E7" w:rsidR="00DE65E1" w:rsidRDefault="00DE65E1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sz w:val="24"/>
          <w:lang w:eastAsia="de-DE" w:bidi="ar-SA"/>
        </w:rPr>
        <w:br w:type="page"/>
      </w:r>
    </w:p>
    <w:p w14:paraId="623B7C5E" w14:textId="23BC21DF" w:rsidR="00777987" w:rsidRPr="000B28A5" w:rsidRDefault="008F7A27" w:rsidP="00BF4E94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lang w:eastAsia="de-DE" w:bidi="ar-SA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D84A46" wp14:editId="2D397289">
                <wp:simplePos x="0" y="0"/>
                <wp:positionH relativeFrom="column">
                  <wp:posOffset>1487170</wp:posOffset>
                </wp:positionH>
                <wp:positionV relativeFrom="paragraph">
                  <wp:posOffset>283845</wp:posOffset>
                </wp:positionV>
                <wp:extent cx="5033010" cy="1259840"/>
                <wp:effectExtent l="0" t="0" r="0" b="10160"/>
                <wp:wrapSquare wrapText="bothSides"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1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998E2" w14:textId="77777777" w:rsidR="008940C5" w:rsidRDefault="008940C5" w:rsidP="008940C5">
                            <w:pPr>
                              <w:ind w:right="-40"/>
                            </w:pPr>
                            <w:r w:rsidRPr="006507C0">
                              <w:t xml:space="preserve">Allianz für Cybersicherheit, Bayerischer IT-Sicherheitscluster, </w:t>
                            </w:r>
                            <w:proofErr w:type="spellStart"/>
                            <w:r w:rsidRPr="006507C0">
                              <w:t>bitkom</w:t>
                            </w:r>
                            <w:proofErr w:type="spellEnd"/>
                            <w:r w:rsidRPr="006507C0">
                              <w:t xml:space="preserve">, </w:t>
                            </w:r>
                            <w:r>
                              <w:t>Docker,</w:t>
                            </w:r>
                          </w:p>
                          <w:p w14:paraId="32EAF650" w14:textId="77777777" w:rsidR="008940C5" w:rsidRPr="005C3E63" w:rsidRDefault="008940C5" w:rsidP="008940C5">
                            <w:pPr>
                              <w:ind w:right="-40"/>
                              <w:rPr>
                                <w:lang w:val="en-US"/>
                              </w:rPr>
                            </w:pPr>
                            <w:r w:rsidRPr="005C3E63">
                              <w:rPr>
                                <w:lang w:val="en-US"/>
                              </w:rPr>
                              <w:t>CIS (Center for Internet Security), Cl</w:t>
                            </w:r>
                            <w:r>
                              <w:rPr>
                                <w:lang w:val="en-US"/>
                              </w:rPr>
                              <w:t xml:space="preserve">oud Native Computing Foundation </w:t>
                            </w:r>
                            <w:r w:rsidRPr="005C3E63">
                              <w:rPr>
                                <w:lang w:val="en-US"/>
                              </w:rPr>
                              <w:t xml:space="preserve">(CNCF), CSA (Cloud Security Alliance), eco </w:t>
                            </w:r>
                            <w:proofErr w:type="spellStart"/>
                            <w:r w:rsidRPr="005C3E63">
                              <w:rPr>
                                <w:lang w:val="en-US"/>
                              </w:rPr>
                              <w:t>Verband</w:t>
                            </w:r>
                            <w:proofErr w:type="spellEnd"/>
                            <w:r w:rsidRPr="005C3E63">
                              <w:rPr>
                                <w:lang w:val="en-US"/>
                              </w:rPr>
                              <w:t xml:space="preserve"> der </w:t>
                            </w:r>
                            <w:proofErr w:type="spellStart"/>
                            <w:r w:rsidRPr="005C3E63">
                              <w:rPr>
                                <w:lang w:val="en-US"/>
                              </w:rPr>
                              <w:t>Internetwirtschaft</w:t>
                            </w:r>
                            <w:proofErr w:type="spellEnd"/>
                            <w:r w:rsidRPr="005C3E6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C3E63">
                              <w:rPr>
                                <w:lang w:val="en-US"/>
                              </w:rPr>
                              <w:t>e.V</w:t>
                            </w:r>
                            <w:proofErr w:type="spellEnd"/>
                            <w:r w:rsidRPr="005C3E63">
                              <w:rPr>
                                <w:lang w:val="en-US"/>
                              </w:rPr>
                              <w:t xml:space="preserve">., </w:t>
                            </w:r>
                            <w:r>
                              <w:rPr>
                                <w:lang w:val="en-US"/>
                              </w:rPr>
                              <w:t>Dell,</w:t>
                            </w:r>
                          </w:p>
                          <w:p w14:paraId="7AF8173A" w14:textId="77777777" w:rsidR="008940C5" w:rsidRPr="00583A08" w:rsidRDefault="008940C5" w:rsidP="008940C5">
                            <w:pPr>
                              <w:ind w:right="-4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83A08">
                              <w:rPr>
                                <w:lang w:val="en-US"/>
                              </w:rPr>
                              <w:t>EuroCloud</w:t>
                            </w:r>
                            <w:proofErr w:type="spellEnd"/>
                            <w:r w:rsidRPr="00583A0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3A08">
                              <w:rPr>
                                <w:lang w:val="en-US"/>
                              </w:rPr>
                              <w:t>Deutschland_eco</w:t>
                            </w:r>
                            <w:proofErr w:type="spellEnd"/>
                            <w:r w:rsidRPr="00583A0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3A08">
                              <w:rPr>
                                <w:lang w:val="en-US"/>
                              </w:rPr>
                              <w:t>e.V</w:t>
                            </w:r>
                            <w:proofErr w:type="spellEnd"/>
                            <w:r w:rsidRPr="00583A08">
                              <w:rPr>
                                <w:lang w:val="en-US"/>
                              </w:rPr>
                              <w:t xml:space="preserve">., ISACA, </w:t>
                            </w:r>
                            <w:proofErr w:type="spellStart"/>
                            <w:r w:rsidRPr="00583A08">
                              <w:rPr>
                                <w:lang w:val="en-US"/>
                              </w:rPr>
                              <w:t>Teletrust</w:t>
                            </w:r>
                            <w:proofErr w:type="spellEnd"/>
                            <w:r w:rsidRPr="00583A08">
                              <w:rPr>
                                <w:lang w:val="en-US"/>
                              </w:rPr>
                              <w:t xml:space="preserve">, The Linux Foundation, </w:t>
                            </w:r>
                          </w:p>
                          <w:p w14:paraId="1AA006CE" w14:textId="77777777" w:rsidR="008940C5" w:rsidRPr="006507C0" w:rsidRDefault="008940C5" w:rsidP="008940C5">
                            <w:pPr>
                              <w:ind w:right="-40"/>
                            </w:pPr>
                            <w:r w:rsidRPr="006507C0">
                              <w:t>GDD (Gesellschaft für Datenschutz und Datensicherheit e.V.)</w:t>
                            </w:r>
                            <w:r>
                              <w:t>, VMware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25999" tIns="45720" rIns="72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84A46" id="Textfeld 31" o:spid="_x0000_s1038" type="#_x0000_t202" style="position:absolute;margin-left:117.1pt;margin-top:22.35pt;width:396.3pt;height:99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" filled="f" stroked="f">
                <v:textbox inset="125999emu,,2mm">
                  <w:txbxContent>
                    <w:p w14:paraId="6B7998E2" w14:textId="77777777" w:rsidR="008940C5" w:rsidRDefault="008940C5" w:rsidP="008940C5">
                      <w:pPr>
                        <w:ind w:right="-40"/>
                      </w:pPr>
                      <w:r w:rsidRPr="006507C0">
                        <w:t xml:space="preserve">Allianz für Cybersicherheit, Bayerischer IT-Sicherheitscluster, </w:t>
                      </w:r>
                      <w:proofErr w:type="spellStart"/>
                      <w:r w:rsidRPr="006507C0">
                        <w:t>bitkom</w:t>
                      </w:r>
                      <w:proofErr w:type="spellEnd"/>
                      <w:r w:rsidRPr="006507C0">
                        <w:t xml:space="preserve">, </w:t>
                      </w:r>
                      <w:r>
                        <w:t>Docker,</w:t>
                      </w:r>
                    </w:p>
                    <w:p w14:paraId="32EAF650" w14:textId="77777777" w:rsidR="008940C5" w:rsidRPr="005C3E63" w:rsidRDefault="008940C5" w:rsidP="008940C5">
                      <w:pPr>
                        <w:ind w:right="-40"/>
                        <w:rPr>
                          <w:lang w:val="en-US"/>
                        </w:rPr>
                      </w:pPr>
                      <w:r w:rsidRPr="005C3E63">
                        <w:rPr>
                          <w:lang w:val="en-US"/>
                        </w:rPr>
                        <w:t>CIS (Center for Internet Security), Cl</w:t>
                      </w:r>
                      <w:r>
                        <w:rPr>
                          <w:lang w:val="en-US"/>
                        </w:rPr>
                        <w:t xml:space="preserve">oud Native Computing Foundation </w:t>
                      </w:r>
                      <w:r w:rsidRPr="005C3E63">
                        <w:rPr>
                          <w:lang w:val="en-US"/>
                        </w:rPr>
                        <w:t xml:space="preserve">(CNCF), CSA (Cloud Security Alliance), eco </w:t>
                      </w:r>
                      <w:proofErr w:type="spellStart"/>
                      <w:r w:rsidRPr="005C3E63">
                        <w:rPr>
                          <w:lang w:val="en-US"/>
                        </w:rPr>
                        <w:t>Verband</w:t>
                      </w:r>
                      <w:proofErr w:type="spellEnd"/>
                      <w:r w:rsidRPr="005C3E63">
                        <w:rPr>
                          <w:lang w:val="en-US"/>
                        </w:rPr>
                        <w:t xml:space="preserve"> der </w:t>
                      </w:r>
                      <w:proofErr w:type="spellStart"/>
                      <w:r w:rsidRPr="005C3E63">
                        <w:rPr>
                          <w:lang w:val="en-US"/>
                        </w:rPr>
                        <w:t>Internetwirtschaft</w:t>
                      </w:r>
                      <w:proofErr w:type="spellEnd"/>
                      <w:r w:rsidRPr="005C3E6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C3E63">
                        <w:rPr>
                          <w:lang w:val="en-US"/>
                        </w:rPr>
                        <w:t>e.V</w:t>
                      </w:r>
                      <w:proofErr w:type="spellEnd"/>
                      <w:r w:rsidRPr="005C3E63">
                        <w:rPr>
                          <w:lang w:val="en-US"/>
                        </w:rPr>
                        <w:t xml:space="preserve">., </w:t>
                      </w:r>
                      <w:r>
                        <w:rPr>
                          <w:lang w:val="en-US"/>
                        </w:rPr>
                        <w:t>Dell,</w:t>
                      </w:r>
                    </w:p>
                    <w:p w14:paraId="7AF8173A" w14:textId="77777777" w:rsidR="008940C5" w:rsidRPr="00583A08" w:rsidRDefault="008940C5" w:rsidP="008940C5">
                      <w:pPr>
                        <w:ind w:right="-40"/>
                        <w:rPr>
                          <w:lang w:val="en-US"/>
                        </w:rPr>
                      </w:pPr>
                      <w:proofErr w:type="spellStart"/>
                      <w:r w:rsidRPr="00583A08">
                        <w:rPr>
                          <w:lang w:val="en-US"/>
                        </w:rPr>
                        <w:t>EuroCloud</w:t>
                      </w:r>
                      <w:proofErr w:type="spellEnd"/>
                      <w:r w:rsidRPr="00583A0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83A08">
                        <w:rPr>
                          <w:lang w:val="en-US"/>
                        </w:rPr>
                        <w:t>Deutschland_eco</w:t>
                      </w:r>
                      <w:proofErr w:type="spellEnd"/>
                      <w:r w:rsidRPr="00583A0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83A08">
                        <w:rPr>
                          <w:lang w:val="en-US"/>
                        </w:rPr>
                        <w:t>e.V</w:t>
                      </w:r>
                      <w:proofErr w:type="spellEnd"/>
                      <w:r w:rsidRPr="00583A08">
                        <w:rPr>
                          <w:lang w:val="en-US"/>
                        </w:rPr>
                        <w:t xml:space="preserve">., ISACA, </w:t>
                      </w:r>
                      <w:proofErr w:type="spellStart"/>
                      <w:r w:rsidRPr="00583A08">
                        <w:rPr>
                          <w:lang w:val="en-US"/>
                        </w:rPr>
                        <w:t>Teletrust</w:t>
                      </w:r>
                      <w:proofErr w:type="spellEnd"/>
                      <w:r w:rsidRPr="00583A08">
                        <w:rPr>
                          <w:lang w:val="en-US"/>
                        </w:rPr>
                        <w:t xml:space="preserve">, The Linux Foundation, </w:t>
                      </w:r>
                    </w:p>
                    <w:p w14:paraId="1AA006CE" w14:textId="77777777" w:rsidR="008940C5" w:rsidRPr="006507C0" w:rsidRDefault="008940C5" w:rsidP="008940C5">
                      <w:pPr>
                        <w:ind w:right="-40"/>
                      </w:pPr>
                      <w:r w:rsidRPr="006507C0">
                        <w:t>GDD (Gesellschaft für Datenschutz und Datensicherheit e.V.)</w:t>
                      </w:r>
                      <w:r>
                        <w:t>, VMware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eastAsia="de-DE" w:bidi="ar-SA"/>
        </w:rPr>
        <w:drawing>
          <wp:anchor distT="0" distB="0" distL="114300" distR="114300" simplePos="0" relativeHeight="251820032" behindDoc="0" locked="0" layoutInCell="1" allowOverlap="1" wp14:anchorId="37323ED4" wp14:editId="036C2A8D">
            <wp:simplePos x="0" y="0"/>
            <wp:positionH relativeFrom="column">
              <wp:posOffset>-50432</wp:posOffset>
            </wp:positionH>
            <wp:positionV relativeFrom="paragraph">
              <wp:posOffset>166470</wp:posOffset>
            </wp:positionV>
            <wp:extent cx="1366520" cy="1366520"/>
            <wp:effectExtent l="0" t="0" r="5080" b="5080"/>
            <wp:wrapNone/>
            <wp:docPr id="38" name="Bild 38" descr="../balken_partn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balken_partner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376"/>
                    <a:stretch/>
                  </pic:blipFill>
                  <pic:spPr bwMode="auto">
                    <a:xfrm>
                      <a:off x="0" y="0"/>
                      <a:ext cx="136652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77987" w:rsidRPr="000B28A5" w:rsidSect="00001FFC">
      <w:headerReference w:type="first" r:id="rId21"/>
      <w:type w:val="continuous"/>
      <w:pgSz w:w="11900" w:h="16820" w:code="9"/>
      <w:pgMar w:top="1899" w:right="1009" w:bottom="1134" w:left="1009" w:header="1191" w:footer="0" w:gutter="0"/>
      <w:cols w:num="2" w:space="720"/>
      <w:docGrid w:linePitch="360"/>
      <w:printerSettings r:id="rId2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19130" w14:textId="77777777" w:rsidR="00EF2590" w:rsidRDefault="00EF2590">
      <w:r>
        <w:separator/>
      </w:r>
    </w:p>
    <w:p w14:paraId="0F9B9D02" w14:textId="77777777" w:rsidR="00EF2590" w:rsidRDefault="00EF2590"/>
  </w:endnote>
  <w:endnote w:type="continuationSeparator" w:id="0">
    <w:p w14:paraId="21FF176C" w14:textId="77777777" w:rsidR="00EF2590" w:rsidRDefault="00EF2590">
      <w:r>
        <w:continuationSeparator/>
      </w:r>
    </w:p>
    <w:p w14:paraId="5232432E" w14:textId="77777777" w:rsidR="00EF2590" w:rsidRDefault="00EF25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Bidi"/>
        <w:color w:val="FFFFFF" w:themeColor="background1"/>
        <w:lang w:eastAsia="ja-JP" w:bidi="de-DE"/>
      </w:rPr>
      <w:id w:val="732053348"/>
      <w:docPartObj>
        <w:docPartGallery w:val="Page Numbers (Bottom of Page)"/>
        <w:docPartUnique/>
      </w:docPartObj>
    </w:sdtPr>
    <w:sdtEndPr>
      <w:rPr>
        <w:rFonts w:ascii="Times" w:hAnsi="Times" w:cs="Times New Roman"/>
        <w:noProof/>
        <w:color w:val="auto"/>
        <w:lang w:eastAsia="de-DE" w:bidi="ar-SA"/>
      </w:rPr>
    </w:sdtEndPr>
    <w:sdtContent>
      <w:p w14:paraId="7E38AC4E" w14:textId="77777777" w:rsidR="00D52717" w:rsidRDefault="00D52717" w:rsidP="009C6C8F">
        <w:pPr>
          <w:pStyle w:val="western"/>
          <w:spacing w:after="0" w:line="240" w:lineRule="auto"/>
          <w:jc w:val="center"/>
          <w:rPr>
            <w:rFonts w:asciiTheme="minorHAnsi" w:hAnsiTheme="minorHAnsi" w:cstheme="minorBidi"/>
            <w:color w:val="FFFFFF" w:themeColor="background1"/>
            <w:lang w:eastAsia="ja-JP" w:bidi="de-DE"/>
          </w:rPr>
        </w:pPr>
      </w:p>
      <w:p w14:paraId="6255A038" w14:textId="3B89D743" w:rsidR="00D52717" w:rsidRDefault="00D52717" w:rsidP="000665EE">
        <w:pPr>
          <w:pStyle w:val="western"/>
          <w:spacing w:after="0" w:line="240" w:lineRule="auto"/>
          <w:rPr>
            <w:rFonts w:ascii="Roboto" w:hAnsi="Roboto"/>
            <w:caps/>
            <w:color w:val="000000"/>
            <w:spacing w:val="30"/>
            <w:sz w:val="13"/>
            <w:szCs w:val="13"/>
          </w:rPr>
        </w:pPr>
      </w:p>
      <w:p w14:paraId="09F08094" w14:textId="77777777" w:rsidR="00D52717" w:rsidRPr="002D6BEB" w:rsidRDefault="00D52717" w:rsidP="00964B44">
        <w:pPr>
          <w:pStyle w:val="western"/>
          <w:spacing w:after="0" w:line="240" w:lineRule="auto"/>
          <w:jc w:val="center"/>
          <w:rPr>
            <w:rFonts w:ascii="Roboto" w:hAnsi="Roboto"/>
            <w:caps/>
            <w:color w:val="000000"/>
            <w:spacing w:val="30"/>
            <w:sz w:val="13"/>
            <w:szCs w:val="13"/>
          </w:rPr>
        </w:pPr>
      </w:p>
      <w:p w14:paraId="6A816762" w14:textId="77777777" w:rsidR="00D52717" w:rsidRPr="00A82A0B" w:rsidRDefault="00EF2590" w:rsidP="00EC714B">
        <w:pPr>
          <w:pStyle w:val="western"/>
          <w:spacing w:after="0" w:line="240" w:lineRule="auto"/>
          <w:rPr>
            <w:rFonts w:ascii="Garamond" w:hAnsi="Garamond"/>
            <w:caps/>
            <w:color w:val="000000"/>
            <w:spacing w:val="30"/>
            <w:sz w:val="14"/>
            <w:szCs w:val="14"/>
          </w:rPr>
        </w:pP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59AC13" w14:textId="77777777" w:rsidR="00D52717" w:rsidRDefault="00D52717" w:rsidP="002B4B6B">
    <w:pPr>
      <w:pStyle w:val="western"/>
      <w:spacing w:after="0" w:line="240" w:lineRule="auto"/>
      <w:jc w:val="center"/>
      <w:rPr>
        <w:rFonts w:ascii="Roboto" w:hAnsi="Roboto"/>
        <w:caps/>
        <w:color w:val="000000"/>
        <w:spacing w:val="30"/>
        <w:sz w:val="13"/>
        <w:szCs w:val="13"/>
      </w:rPr>
    </w:pPr>
    <w:r w:rsidRPr="002B25A1">
      <w:rPr>
        <w:rFonts w:ascii="Roboto" w:hAnsi="Roboto"/>
        <w:caps/>
        <w:color w:val="000000"/>
        <w:spacing w:val="30"/>
        <w:sz w:val="13"/>
        <w:szCs w:val="13"/>
      </w:rPr>
      <w:t>Gronau IT Cloud Computing Gmb</w:t>
    </w:r>
    <w:r>
      <w:rPr>
        <w:rFonts w:ascii="Roboto" w:hAnsi="Roboto"/>
        <w:caps/>
        <w:color w:val="000000"/>
        <w:spacing w:val="30"/>
        <w:sz w:val="13"/>
        <w:szCs w:val="13"/>
      </w:rPr>
      <w:t>H</w:t>
    </w:r>
    <w:r w:rsidRPr="002B25A1">
      <w:rPr>
        <w:rFonts w:ascii="Roboto" w:hAnsi="Roboto"/>
        <w:caps/>
        <w:color w:val="000000"/>
        <w:spacing w:val="30"/>
        <w:sz w:val="13"/>
        <w:szCs w:val="13"/>
      </w:rPr>
      <w:br/>
      <w:t>GESCHÄFTSFÜHRER Pierre Gronau</w:t>
    </w:r>
    <w:r w:rsidRPr="002B25A1">
      <w:rPr>
        <w:rFonts w:ascii="Roboto" w:hAnsi="Roboto"/>
        <w:caps/>
        <w:color w:val="000000"/>
        <w:spacing w:val="30"/>
        <w:sz w:val="13"/>
        <w:szCs w:val="13"/>
      </w:rPr>
      <w:br/>
      <w:t xml:space="preserve">Potsdamer Platz 10, Haus 2, 5.OG • 10785 • Berlin • Phone: +49 30 300 11 48 18 </w:t>
    </w:r>
    <w:r w:rsidRPr="002B25A1">
      <w:rPr>
        <w:rFonts w:ascii="Roboto" w:hAnsi="Roboto"/>
        <w:caps/>
        <w:color w:val="000000"/>
        <w:spacing w:val="30"/>
        <w:sz w:val="13"/>
        <w:szCs w:val="13"/>
      </w:rPr>
      <w:br/>
      <w:t>Deutsche Bank AG, IBAN DE45720700240014447700, BIC/SWIFT-Code DEUTDEDB720</w:t>
    </w:r>
    <w:r w:rsidRPr="002B25A1">
      <w:rPr>
        <w:rFonts w:ascii="Roboto" w:hAnsi="Roboto"/>
        <w:caps/>
        <w:color w:val="000000"/>
        <w:spacing w:val="30"/>
        <w:sz w:val="13"/>
        <w:szCs w:val="13"/>
      </w:rPr>
      <w:br/>
      <w:t>Amtsgericht Charlottenburg HRB 13 56 58 B</w:t>
    </w:r>
    <w:r w:rsidRPr="002B25A1">
      <w:rPr>
        <w:rFonts w:ascii="Roboto" w:hAnsi="Roboto"/>
        <w:caps/>
        <w:color w:val="000000"/>
        <w:spacing w:val="30"/>
        <w:sz w:val="13"/>
        <w:szCs w:val="13"/>
      </w:rPr>
      <w:br/>
      <w:t>Steuernummer 30/318/30245, Umsatzsteuer ID DE 28 07 45 767</w:t>
    </w:r>
  </w:p>
  <w:p w14:paraId="032B2DE2" w14:textId="77777777" w:rsidR="00D52717" w:rsidRDefault="00D52717" w:rsidP="002B4B6B">
    <w:pPr>
      <w:pStyle w:val="western"/>
      <w:spacing w:after="0" w:line="240" w:lineRule="auto"/>
      <w:jc w:val="center"/>
      <w:rPr>
        <w:rFonts w:ascii="Roboto" w:hAnsi="Roboto"/>
        <w:caps/>
        <w:color w:val="000000"/>
        <w:spacing w:val="30"/>
        <w:sz w:val="13"/>
        <w:szCs w:val="13"/>
      </w:rPr>
    </w:pPr>
  </w:p>
  <w:p w14:paraId="2A8BF226" w14:textId="77777777" w:rsidR="00D52717" w:rsidRPr="002B4B6B" w:rsidRDefault="00D52717" w:rsidP="002B4B6B">
    <w:pPr>
      <w:pStyle w:val="western"/>
      <w:spacing w:after="0" w:line="240" w:lineRule="auto"/>
      <w:jc w:val="center"/>
      <w:rPr>
        <w:rFonts w:ascii="Roboto" w:hAnsi="Roboto"/>
        <w:caps/>
        <w:color w:val="000000"/>
        <w:spacing w:val="30"/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D4B063" w14:textId="77777777" w:rsidR="00EF2590" w:rsidRDefault="00EF2590">
      <w:r>
        <w:separator/>
      </w:r>
    </w:p>
    <w:p w14:paraId="687FAC3D" w14:textId="77777777" w:rsidR="00EF2590" w:rsidRDefault="00EF2590"/>
  </w:footnote>
  <w:footnote w:type="continuationSeparator" w:id="0">
    <w:p w14:paraId="5D5EC577" w14:textId="77777777" w:rsidR="00EF2590" w:rsidRDefault="00EF2590">
      <w:r>
        <w:continuationSeparator/>
      </w:r>
    </w:p>
    <w:p w14:paraId="17CA4C49" w14:textId="77777777" w:rsidR="00EF2590" w:rsidRDefault="00EF259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499CF" w14:textId="77777777" w:rsidR="00D52717" w:rsidRDefault="00D52717" w:rsidP="00BE3DEC">
    <w:pPr>
      <w:pStyle w:val="Kopfzeile"/>
      <w:jc w:val="right"/>
    </w:pPr>
    <w:r>
      <w:rPr>
        <w:noProof/>
        <w:lang w:eastAsia="de-DE" w:bidi="ar-SA"/>
      </w:rPr>
      <w:drawing>
        <wp:anchor distT="0" distB="0" distL="114300" distR="114300" simplePos="0" relativeHeight="251660288" behindDoc="1" locked="0" layoutInCell="1" allowOverlap="1" wp14:anchorId="7A69D5D4" wp14:editId="493D149C">
          <wp:simplePos x="0" y="0"/>
          <wp:positionH relativeFrom="column">
            <wp:posOffset>-701675</wp:posOffset>
          </wp:positionH>
          <wp:positionV relativeFrom="paragraph">
            <wp:posOffset>-601980</wp:posOffset>
          </wp:positionV>
          <wp:extent cx="7664210" cy="574040"/>
          <wp:effectExtent l="0" t="0" r="6985" b="10160"/>
          <wp:wrapNone/>
          <wp:docPr id="1" name="Picture 11" descr="head_0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ead_0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4210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049797" w14:textId="77777777" w:rsidR="00D52717" w:rsidRDefault="00D52717" w:rsidP="00BC625C">
    <w:pPr>
      <w:pStyle w:val="Kopfzeile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12DD09" w14:textId="77777777" w:rsidR="00D52717" w:rsidRDefault="00D52717" w:rsidP="00BC625C">
    <w:pPr>
      <w:pStyle w:val="Kopfzeile"/>
      <w:jc w:val="right"/>
    </w:pPr>
    <w:r>
      <w:rPr>
        <w:noProof/>
        <w:lang w:eastAsia="de-DE" w:bidi="ar-SA"/>
      </w:rPr>
      <w:drawing>
        <wp:anchor distT="0" distB="0" distL="114300" distR="114300" simplePos="0" relativeHeight="251667456" behindDoc="1" locked="0" layoutInCell="1" allowOverlap="1" wp14:anchorId="46224ED5" wp14:editId="2D371826">
          <wp:simplePos x="0" y="0"/>
          <wp:positionH relativeFrom="column">
            <wp:posOffset>-699770</wp:posOffset>
          </wp:positionH>
          <wp:positionV relativeFrom="paragraph">
            <wp:posOffset>-586740</wp:posOffset>
          </wp:positionV>
          <wp:extent cx="7664210" cy="574040"/>
          <wp:effectExtent l="0" t="0" r="6985" b="10160"/>
          <wp:wrapNone/>
          <wp:docPr id="4" name="Picture 8" descr="head_03_ma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ead_03_mai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4210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32473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BD8CB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BE41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77EABD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1C29E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8885E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1AE38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E7431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FFEA8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AD6F35"/>
    <w:multiLevelType w:val="hybridMultilevel"/>
    <w:tmpl w:val="5420D1AC"/>
    <w:lvl w:ilvl="0" w:tplc="8FD2FFAE">
      <w:start w:val="1"/>
      <w:numFmt w:val="bullet"/>
      <w:lvlText w:val="-"/>
      <w:lvlJc w:val="left"/>
      <w:pPr>
        <w:ind w:left="2487" w:hanging="360"/>
      </w:pPr>
      <w:rPr>
        <w:rFonts w:ascii="Roboto Light" w:eastAsiaTheme="minorHAnsi" w:hAnsi="Roboto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2">
    <w:nsid w:val="0C4B5103"/>
    <w:multiLevelType w:val="hybridMultilevel"/>
    <w:tmpl w:val="AD0AC416"/>
    <w:lvl w:ilvl="0" w:tplc="1A6C1D10">
      <w:start w:val="1"/>
      <w:numFmt w:val="decimal"/>
      <w:pStyle w:val="Listennumm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F61C5D"/>
    <w:multiLevelType w:val="hybridMultilevel"/>
    <w:tmpl w:val="9F4A8688"/>
    <w:lvl w:ilvl="0" w:tplc="ABE84DA8">
      <w:start w:val="1"/>
      <w:numFmt w:val="bullet"/>
      <w:pStyle w:val="Aufzhlungszeichen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15"/>
  </w:num>
  <w:num w:numId="5">
    <w:abstractNumId w:val="14"/>
  </w:num>
  <w:num w:numId="6">
    <w:abstractNumId w:val="16"/>
  </w:num>
  <w:num w:numId="7">
    <w:abstractNumId w:val="12"/>
  </w:num>
  <w:num w:numId="8">
    <w:abstractNumId w:val="17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8A5"/>
    <w:rsid w:val="00001FFC"/>
    <w:rsid w:val="000038F9"/>
    <w:rsid w:val="00020B78"/>
    <w:rsid w:val="000256AC"/>
    <w:rsid w:val="00025AA8"/>
    <w:rsid w:val="00036C8E"/>
    <w:rsid w:val="00053530"/>
    <w:rsid w:val="000665EE"/>
    <w:rsid w:val="00067DC6"/>
    <w:rsid w:val="000713C1"/>
    <w:rsid w:val="0007289D"/>
    <w:rsid w:val="0007585A"/>
    <w:rsid w:val="00075AE5"/>
    <w:rsid w:val="00082AF6"/>
    <w:rsid w:val="00083D15"/>
    <w:rsid w:val="00084EA5"/>
    <w:rsid w:val="000953B4"/>
    <w:rsid w:val="000965C9"/>
    <w:rsid w:val="00097ECD"/>
    <w:rsid w:val="000A04EB"/>
    <w:rsid w:val="000A0FB8"/>
    <w:rsid w:val="000A3C91"/>
    <w:rsid w:val="000B28A5"/>
    <w:rsid w:val="000B7598"/>
    <w:rsid w:val="000C4219"/>
    <w:rsid w:val="000C6F21"/>
    <w:rsid w:val="000D25CD"/>
    <w:rsid w:val="000D2DCF"/>
    <w:rsid w:val="000D6A66"/>
    <w:rsid w:val="000D78F1"/>
    <w:rsid w:val="000E2E3E"/>
    <w:rsid w:val="000E672B"/>
    <w:rsid w:val="000F3FC4"/>
    <w:rsid w:val="00100059"/>
    <w:rsid w:val="001042C2"/>
    <w:rsid w:val="0010453F"/>
    <w:rsid w:val="00121235"/>
    <w:rsid w:val="00122AA9"/>
    <w:rsid w:val="00124F39"/>
    <w:rsid w:val="0013194C"/>
    <w:rsid w:val="0013340F"/>
    <w:rsid w:val="0013614A"/>
    <w:rsid w:val="00142618"/>
    <w:rsid w:val="00144952"/>
    <w:rsid w:val="00154B2D"/>
    <w:rsid w:val="00157223"/>
    <w:rsid w:val="001855C0"/>
    <w:rsid w:val="001863EC"/>
    <w:rsid w:val="00193439"/>
    <w:rsid w:val="00196572"/>
    <w:rsid w:val="001A439E"/>
    <w:rsid w:val="001A75C9"/>
    <w:rsid w:val="001B48D7"/>
    <w:rsid w:val="001D12DB"/>
    <w:rsid w:val="001D5562"/>
    <w:rsid w:val="001E3281"/>
    <w:rsid w:val="001E44B0"/>
    <w:rsid w:val="001F085E"/>
    <w:rsid w:val="00200A46"/>
    <w:rsid w:val="00201A03"/>
    <w:rsid w:val="00203E63"/>
    <w:rsid w:val="0020424B"/>
    <w:rsid w:val="00215FBA"/>
    <w:rsid w:val="00220392"/>
    <w:rsid w:val="002232C5"/>
    <w:rsid w:val="002451A1"/>
    <w:rsid w:val="002513AF"/>
    <w:rsid w:val="002626DA"/>
    <w:rsid w:val="002676F1"/>
    <w:rsid w:val="00270E2D"/>
    <w:rsid w:val="00272E6E"/>
    <w:rsid w:val="00281133"/>
    <w:rsid w:val="0029722A"/>
    <w:rsid w:val="002A4A8C"/>
    <w:rsid w:val="002A4F59"/>
    <w:rsid w:val="002B0499"/>
    <w:rsid w:val="002B11B7"/>
    <w:rsid w:val="002B25A1"/>
    <w:rsid w:val="002B4B6B"/>
    <w:rsid w:val="002C1124"/>
    <w:rsid w:val="002C2AD6"/>
    <w:rsid w:val="002C7B3C"/>
    <w:rsid w:val="002D08D4"/>
    <w:rsid w:val="002D150C"/>
    <w:rsid w:val="002D2658"/>
    <w:rsid w:val="002D6BEB"/>
    <w:rsid w:val="002E3A51"/>
    <w:rsid w:val="002E567B"/>
    <w:rsid w:val="002F5317"/>
    <w:rsid w:val="003073CB"/>
    <w:rsid w:val="00307E0A"/>
    <w:rsid w:val="0031419E"/>
    <w:rsid w:val="00314787"/>
    <w:rsid w:val="00317A3A"/>
    <w:rsid w:val="00323345"/>
    <w:rsid w:val="00326AB6"/>
    <w:rsid w:val="00337526"/>
    <w:rsid w:val="00342A5B"/>
    <w:rsid w:val="00343744"/>
    <w:rsid w:val="00344517"/>
    <w:rsid w:val="003467E5"/>
    <w:rsid w:val="00350399"/>
    <w:rsid w:val="00351D3B"/>
    <w:rsid w:val="0035260A"/>
    <w:rsid w:val="003665BB"/>
    <w:rsid w:val="00366689"/>
    <w:rsid w:val="003841D0"/>
    <w:rsid w:val="003870E2"/>
    <w:rsid w:val="003951DC"/>
    <w:rsid w:val="00395373"/>
    <w:rsid w:val="00395E70"/>
    <w:rsid w:val="00397FA6"/>
    <w:rsid w:val="003B2714"/>
    <w:rsid w:val="003C4255"/>
    <w:rsid w:val="003C5002"/>
    <w:rsid w:val="003D14F2"/>
    <w:rsid w:val="003D3163"/>
    <w:rsid w:val="003D5A0A"/>
    <w:rsid w:val="003D6892"/>
    <w:rsid w:val="003F0D59"/>
    <w:rsid w:val="003F173C"/>
    <w:rsid w:val="003F433F"/>
    <w:rsid w:val="004103DD"/>
    <w:rsid w:val="0041154B"/>
    <w:rsid w:val="00416418"/>
    <w:rsid w:val="004261F0"/>
    <w:rsid w:val="00430D82"/>
    <w:rsid w:val="004336A1"/>
    <w:rsid w:val="004419F3"/>
    <w:rsid w:val="004428C7"/>
    <w:rsid w:val="004433DE"/>
    <w:rsid w:val="004436DE"/>
    <w:rsid w:val="00446118"/>
    <w:rsid w:val="0045032B"/>
    <w:rsid w:val="004620C6"/>
    <w:rsid w:val="0046237B"/>
    <w:rsid w:val="00464288"/>
    <w:rsid w:val="004668EE"/>
    <w:rsid w:val="00471DBA"/>
    <w:rsid w:val="00473762"/>
    <w:rsid w:val="004859EA"/>
    <w:rsid w:val="0048698A"/>
    <w:rsid w:val="004A0AAC"/>
    <w:rsid w:val="004B512A"/>
    <w:rsid w:val="004D00CB"/>
    <w:rsid w:val="004D0453"/>
    <w:rsid w:val="004D0E56"/>
    <w:rsid w:val="004D69FF"/>
    <w:rsid w:val="004E0D53"/>
    <w:rsid w:val="004E21CD"/>
    <w:rsid w:val="004E2E9A"/>
    <w:rsid w:val="004F5089"/>
    <w:rsid w:val="004F6D6C"/>
    <w:rsid w:val="00500437"/>
    <w:rsid w:val="00503955"/>
    <w:rsid w:val="00512586"/>
    <w:rsid w:val="005125A3"/>
    <w:rsid w:val="005135A0"/>
    <w:rsid w:val="005173EA"/>
    <w:rsid w:val="00517AE5"/>
    <w:rsid w:val="00517CAF"/>
    <w:rsid w:val="005224C5"/>
    <w:rsid w:val="00532C14"/>
    <w:rsid w:val="00542992"/>
    <w:rsid w:val="005450C4"/>
    <w:rsid w:val="00545146"/>
    <w:rsid w:val="0054564C"/>
    <w:rsid w:val="0055296D"/>
    <w:rsid w:val="0055419F"/>
    <w:rsid w:val="00561353"/>
    <w:rsid w:val="005660C4"/>
    <w:rsid w:val="00571B23"/>
    <w:rsid w:val="0057210F"/>
    <w:rsid w:val="00576BD1"/>
    <w:rsid w:val="005779C8"/>
    <w:rsid w:val="00581F47"/>
    <w:rsid w:val="005859C2"/>
    <w:rsid w:val="00585C39"/>
    <w:rsid w:val="0059098C"/>
    <w:rsid w:val="00597633"/>
    <w:rsid w:val="005A0688"/>
    <w:rsid w:val="005A624B"/>
    <w:rsid w:val="005C70A1"/>
    <w:rsid w:val="005D13F5"/>
    <w:rsid w:val="005D3B85"/>
    <w:rsid w:val="005E0045"/>
    <w:rsid w:val="005E1CF7"/>
    <w:rsid w:val="005E592B"/>
    <w:rsid w:val="005E78C1"/>
    <w:rsid w:val="005F3620"/>
    <w:rsid w:val="005F3982"/>
    <w:rsid w:val="0060187B"/>
    <w:rsid w:val="00601B7B"/>
    <w:rsid w:val="00602B34"/>
    <w:rsid w:val="006033FE"/>
    <w:rsid w:val="006172D4"/>
    <w:rsid w:val="00622FC5"/>
    <w:rsid w:val="00625385"/>
    <w:rsid w:val="00630CC2"/>
    <w:rsid w:val="00632BBB"/>
    <w:rsid w:val="006340EB"/>
    <w:rsid w:val="00636052"/>
    <w:rsid w:val="00655583"/>
    <w:rsid w:val="00655BB9"/>
    <w:rsid w:val="006654EF"/>
    <w:rsid w:val="00675DF1"/>
    <w:rsid w:val="00683261"/>
    <w:rsid w:val="006935FF"/>
    <w:rsid w:val="00695967"/>
    <w:rsid w:val="006B34AA"/>
    <w:rsid w:val="006B6BC2"/>
    <w:rsid w:val="006B7818"/>
    <w:rsid w:val="006C7FAF"/>
    <w:rsid w:val="006D1D5E"/>
    <w:rsid w:val="006D5CEC"/>
    <w:rsid w:val="006E1E4D"/>
    <w:rsid w:val="006E7A5B"/>
    <w:rsid w:val="006F4188"/>
    <w:rsid w:val="006F66CD"/>
    <w:rsid w:val="007030AA"/>
    <w:rsid w:val="00704665"/>
    <w:rsid w:val="00704B6E"/>
    <w:rsid w:val="0071503D"/>
    <w:rsid w:val="00736593"/>
    <w:rsid w:val="00737C12"/>
    <w:rsid w:val="007458B8"/>
    <w:rsid w:val="00751825"/>
    <w:rsid w:val="00762EF2"/>
    <w:rsid w:val="0076639D"/>
    <w:rsid w:val="00777987"/>
    <w:rsid w:val="00790276"/>
    <w:rsid w:val="007963D9"/>
    <w:rsid w:val="007979C5"/>
    <w:rsid w:val="007A1813"/>
    <w:rsid w:val="007A6548"/>
    <w:rsid w:val="007A7D71"/>
    <w:rsid w:val="007B118E"/>
    <w:rsid w:val="007B45D8"/>
    <w:rsid w:val="007E336C"/>
    <w:rsid w:val="007F00D1"/>
    <w:rsid w:val="007F1401"/>
    <w:rsid w:val="007F4443"/>
    <w:rsid w:val="00801749"/>
    <w:rsid w:val="00801F29"/>
    <w:rsid w:val="008174B4"/>
    <w:rsid w:val="00823AC1"/>
    <w:rsid w:val="00844EE4"/>
    <w:rsid w:val="00850A25"/>
    <w:rsid w:val="00853D05"/>
    <w:rsid w:val="008664F3"/>
    <w:rsid w:val="00867885"/>
    <w:rsid w:val="008709B2"/>
    <w:rsid w:val="00872A40"/>
    <w:rsid w:val="00880D3A"/>
    <w:rsid w:val="00883E9A"/>
    <w:rsid w:val="00885D8F"/>
    <w:rsid w:val="00887380"/>
    <w:rsid w:val="008904EA"/>
    <w:rsid w:val="008940C5"/>
    <w:rsid w:val="00896205"/>
    <w:rsid w:val="008A224E"/>
    <w:rsid w:val="008A2609"/>
    <w:rsid w:val="008A3A65"/>
    <w:rsid w:val="008A3F78"/>
    <w:rsid w:val="008B4000"/>
    <w:rsid w:val="008D1220"/>
    <w:rsid w:val="008D13F6"/>
    <w:rsid w:val="008D6BA0"/>
    <w:rsid w:val="008F4A7B"/>
    <w:rsid w:val="008F6C94"/>
    <w:rsid w:val="008F7A27"/>
    <w:rsid w:val="00905C30"/>
    <w:rsid w:val="00910822"/>
    <w:rsid w:val="009134E1"/>
    <w:rsid w:val="00926734"/>
    <w:rsid w:val="00930E69"/>
    <w:rsid w:val="00936611"/>
    <w:rsid w:val="00943364"/>
    <w:rsid w:val="0094699E"/>
    <w:rsid w:val="00953A90"/>
    <w:rsid w:val="00955FDE"/>
    <w:rsid w:val="00964B44"/>
    <w:rsid w:val="009659D9"/>
    <w:rsid w:val="00973950"/>
    <w:rsid w:val="009742F5"/>
    <w:rsid w:val="0099627E"/>
    <w:rsid w:val="009A6668"/>
    <w:rsid w:val="009A7A51"/>
    <w:rsid w:val="009B5231"/>
    <w:rsid w:val="009B661F"/>
    <w:rsid w:val="009B7E71"/>
    <w:rsid w:val="009C6077"/>
    <w:rsid w:val="009C6C8F"/>
    <w:rsid w:val="009D496A"/>
    <w:rsid w:val="009D6DEA"/>
    <w:rsid w:val="009D7E6D"/>
    <w:rsid w:val="009E5410"/>
    <w:rsid w:val="009F3D46"/>
    <w:rsid w:val="00A0221C"/>
    <w:rsid w:val="00A03F22"/>
    <w:rsid w:val="00A0451B"/>
    <w:rsid w:val="00A13EB7"/>
    <w:rsid w:val="00A209AA"/>
    <w:rsid w:val="00A214E1"/>
    <w:rsid w:val="00A2258D"/>
    <w:rsid w:val="00A30E33"/>
    <w:rsid w:val="00A36650"/>
    <w:rsid w:val="00A62128"/>
    <w:rsid w:val="00A66CB3"/>
    <w:rsid w:val="00A8040D"/>
    <w:rsid w:val="00A804B5"/>
    <w:rsid w:val="00A8074D"/>
    <w:rsid w:val="00A82A0B"/>
    <w:rsid w:val="00A8577E"/>
    <w:rsid w:val="00A86F6E"/>
    <w:rsid w:val="00A87968"/>
    <w:rsid w:val="00AA4515"/>
    <w:rsid w:val="00AA5DFE"/>
    <w:rsid w:val="00AA62F0"/>
    <w:rsid w:val="00AB0503"/>
    <w:rsid w:val="00AB689F"/>
    <w:rsid w:val="00AE4B2D"/>
    <w:rsid w:val="00AF1857"/>
    <w:rsid w:val="00AF188E"/>
    <w:rsid w:val="00AF209F"/>
    <w:rsid w:val="00AF51AC"/>
    <w:rsid w:val="00B0147B"/>
    <w:rsid w:val="00B0449E"/>
    <w:rsid w:val="00B101B2"/>
    <w:rsid w:val="00B109C7"/>
    <w:rsid w:val="00B11138"/>
    <w:rsid w:val="00B15D2E"/>
    <w:rsid w:val="00B210B7"/>
    <w:rsid w:val="00B22821"/>
    <w:rsid w:val="00B4221D"/>
    <w:rsid w:val="00B53735"/>
    <w:rsid w:val="00B601B5"/>
    <w:rsid w:val="00B60DFF"/>
    <w:rsid w:val="00B7392C"/>
    <w:rsid w:val="00B75CF1"/>
    <w:rsid w:val="00B76013"/>
    <w:rsid w:val="00B76F65"/>
    <w:rsid w:val="00B77A60"/>
    <w:rsid w:val="00B81E9C"/>
    <w:rsid w:val="00B84C98"/>
    <w:rsid w:val="00B86215"/>
    <w:rsid w:val="00B862C1"/>
    <w:rsid w:val="00BA2377"/>
    <w:rsid w:val="00BA2B07"/>
    <w:rsid w:val="00BA366E"/>
    <w:rsid w:val="00BB5999"/>
    <w:rsid w:val="00BC41BF"/>
    <w:rsid w:val="00BC4A35"/>
    <w:rsid w:val="00BC625C"/>
    <w:rsid w:val="00BC6BF0"/>
    <w:rsid w:val="00BD2150"/>
    <w:rsid w:val="00BE3DEC"/>
    <w:rsid w:val="00BF03EB"/>
    <w:rsid w:val="00BF4E50"/>
    <w:rsid w:val="00BF4E94"/>
    <w:rsid w:val="00BF5FF8"/>
    <w:rsid w:val="00C01625"/>
    <w:rsid w:val="00C01B2E"/>
    <w:rsid w:val="00C1135C"/>
    <w:rsid w:val="00C126A3"/>
    <w:rsid w:val="00C14AB0"/>
    <w:rsid w:val="00C23DEA"/>
    <w:rsid w:val="00C26270"/>
    <w:rsid w:val="00C3502A"/>
    <w:rsid w:val="00C35660"/>
    <w:rsid w:val="00C4643F"/>
    <w:rsid w:val="00C57AB0"/>
    <w:rsid w:val="00C6282C"/>
    <w:rsid w:val="00C62FDE"/>
    <w:rsid w:val="00C644BE"/>
    <w:rsid w:val="00C67337"/>
    <w:rsid w:val="00C80720"/>
    <w:rsid w:val="00C81461"/>
    <w:rsid w:val="00C83D9A"/>
    <w:rsid w:val="00C85A93"/>
    <w:rsid w:val="00C86DE6"/>
    <w:rsid w:val="00C87CFC"/>
    <w:rsid w:val="00CA6649"/>
    <w:rsid w:val="00CB1F40"/>
    <w:rsid w:val="00CB710A"/>
    <w:rsid w:val="00CC14E9"/>
    <w:rsid w:val="00CD6CB4"/>
    <w:rsid w:val="00D055D3"/>
    <w:rsid w:val="00D22E22"/>
    <w:rsid w:val="00D312A5"/>
    <w:rsid w:val="00D33DEB"/>
    <w:rsid w:val="00D401ED"/>
    <w:rsid w:val="00D41D21"/>
    <w:rsid w:val="00D508DB"/>
    <w:rsid w:val="00D52717"/>
    <w:rsid w:val="00D61CA9"/>
    <w:rsid w:val="00D6284F"/>
    <w:rsid w:val="00D6777E"/>
    <w:rsid w:val="00D72779"/>
    <w:rsid w:val="00D74876"/>
    <w:rsid w:val="00D75699"/>
    <w:rsid w:val="00D770F4"/>
    <w:rsid w:val="00D8447D"/>
    <w:rsid w:val="00D9382D"/>
    <w:rsid w:val="00DA31AF"/>
    <w:rsid w:val="00DB2878"/>
    <w:rsid w:val="00DB3F75"/>
    <w:rsid w:val="00DC2048"/>
    <w:rsid w:val="00DD1A4C"/>
    <w:rsid w:val="00DD1C00"/>
    <w:rsid w:val="00DE22BB"/>
    <w:rsid w:val="00DE23F2"/>
    <w:rsid w:val="00DE3E22"/>
    <w:rsid w:val="00DE611E"/>
    <w:rsid w:val="00DE65E1"/>
    <w:rsid w:val="00DE6AEF"/>
    <w:rsid w:val="00DF277C"/>
    <w:rsid w:val="00E05590"/>
    <w:rsid w:val="00E077FF"/>
    <w:rsid w:val="00E15897"/>
    <w:rsid w:val="00E20A2F"/>
    <w:rsid w:val="00E221DA"/>
    <w:rsid w:val="00E25CAB"/>
    <w:rsid w:val="00E345F4"/>
    <w:rsid w:val="00E37C43"/>
    <w:rsid w:val="00E40205"/>
    <w:rsid w:val="00E40A46"/>
    <w:rsid w:val="00E522B3"/>
    <w:rsid w:val="00E5253F"/>
    <w:rsid w:val="00E53DEF"/>
    <w:rsid w:val="00E67C8C"/>
    <w:rsid w:val="00E77634"/>
    <w:rsid w:val="00E77E49"/>
    <w:rsid w:val="00E77F6D"/>
    <w:rsid w:val="00E8280C"/>
    <w:rsid w:val="00E83495"/>
    <w:rsid w:val="00E84764"/>
    <w:rsid w:val="00E869E6"/>
    <w:rsid w:val="00E87A4D"/>
    <w:rsid w:val="00E92954"/>
    <w:rsid w:val="00EA273A"/>
    <w:rsid w:val="00EA6868"/>
    <w:rsid w:val="00EB18EF"/>
    <w:rsid w:val="00EB1D99"/>
    <w:rsid w:val="00EB25DC"/>
    <w:rsid w:val="00EB4C7B"/>
    <w:rsid w:val="00EB6F48"/>
    <w:rsid w:val="00EC11DA"/>
    <w:rsid w:val="00EC389E"/>
    <w:rsid w:val="00EC47EC"/>
    <w:rsid w:val="00EC4EA5"/>
    <w:rsid w:val="00EC714B"/>
    <w:rsid w:val="00ED3A20"/>
    <w:rsid w:val="00ED4F4E"/>
    <w:rsid w:val="00EE364D"/>
    <w:rsid w:val="00EF2590"/>
    <w:rsid w:val="00EF4519"/>
    <w:rsid w:val="00F01492"/>
    <w:rsid w:val="00F074BC"/>
    <w:rsid w:val="00F07D37"/>
    <w:rsid w:val="00F1271A"/>
    <w:rsid w:val="00F13F61"/>
    <w:rsid w:val="00F207A9"/>
    <w:rsid w:val="00F210F2"/>
    <w:rsid w:val="00F23CBA"/>
    <w:rsid w:val="00F2464C"/>
    <w:rsid w:val="00F24FF5"/>
    <w:rsid w:val="00F25B30"/>
    <w:rsid w:val="00F26ABA"/>
    <w:rsid w:val="00F32702"/>
    <w:rsid w:val="00F400C4"/>
    <w:rsid w:val="00F40EF6"/>
    <w:rsid w:val="00F44B3C"/>
    <w:rsid w:val="00F503E9"/>
    <w:rsid w:val="00F51452"/>
    <w:rsid w:val="00F51F84"/>
    <w:rsid w:val="00F55488"/>
    <w:rsid w:val="00F62B28"/>
    <w:rsid w:val="00F6467A"/>
    <w:rsid w:val="00F671DB"/>
    <w:rsid w:val="00F73B32"/>
    <w:rsid w:val="00F76D1D"/>
    <w:rsid w:val="00F9672A"/>
    <w:rsid w:val="00FA007E"/>
    <w:rsid w:val="00FA1499"/>
    <w:rsid w:val="00FA21FA"/>
    <w:rsid w:val="00FA3B77"/>
    <w:rsid w:val="00FA5ABF"/>
    <w:rsid w:val="00FB67DF"/>
    <w:rsid w:val="00FC3CA1"/>
    <w:rsid w:val="00FC57FF"/>
    <w:rsid w:val="00FD3F67"/>
    <w:rsid w:val="00FD7B53"/>
    <w:rsid w:val="00FE5CD9"/>
    <w:rsid w:val="00FF1382"/>
    <w:rsid w:val="00FF4E04"/>
    <w:rsid w:val="00FF5816"/>
    <w:rsid w:val="00FF594F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B818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de-DE" w:eastAsia="ja-JP" w:bidi="de-DE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60187B"/>
    <w:pPr>
      <w:spacing w:before="120" w:after="120" w:line="240" w:lineRule="auto"/>
      <w:contextualSpacing/>
    </w:pPr>
    <w:rPr>
      <w:rFonts w:ascii="Roboto Light" w:hAnsi="Roboto Light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F1857"/>
    <w:pPr>
      <w:keepNext/>
      <w:keepLines/>
      <w:spacing w:before="500" w:after="600"/>
      <w:outlineLvl w:val="0"/>
    </w:pPr>
    <w:rPr>
      <w:rFonts w:ascii="Roboto" w:eastAsiaTheme="majorEastAsia" w:hAnsi="Roboto" w:cstheme="majorBidi"/>
      <w:caps/>
      <w:color w:val="3C5A9B"/>
      <w:spacing w:val="14"/>
      <w:sz w:val="6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59D9"/>
    <w:pPr>
      <w:keepNext/>
      <w:keepLines/>
      <w:spacing w:before="240" w:after="240"/>
      <w:outlineLvl w:val="1"/>
    </w:pPr>
    <w:rPr>
      <w:rFonts w:ascii="Roboto" w:eastAsiaTheme="majorEastAsia" w:hAnsi="Roboto" w:cstheme="majorBidi"/>
      <w:caps/>
      <w:color w:val="041B2D"/>
      <w:spacing w:val="1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1492"/>
    <w:pPr>
      <w:keepNext/>
      <w:keepLines/>
      <w:spacing w:before="220" w:after="320"/>
      <w:outlineLvl w:val="2"/>
    </w:pPr>
    <w:rPr>
      <w:rFonts w:ascii="Roboto" w:eastAsiaTheme="majorEastAsia" w:hAnsi="Roboto" w:cstheme="majorBidi"/>
      <w:color w:val="5671A9"/>
      <w:sz w:val="3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after="180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after="180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after="180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Listentabelle3-Akzent1">
    <w:name w:val="List Table 3 Accent 1"/>
    <w:basedOn w:val="NormaleTabelle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semiHidden/>
    <w:unhideWhenUsed/>
    <w:qFormat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pPr>
      <w:numPr>
        <w:ilvl w:val="1"/>
      </w:numPr>
      <w:spacing w:after="720"/>
    </w:pPr>
    <w:rPr>
      <w:rFonts w:eastAsiaTheme="minorEastAsia"/>
      <w:caps/>
      <w:sz w:val="40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F1857"/>
    <w:rPr>
      <w:rFonts w:ascii="Roboto" w:eastAsiaTheme="majorEastAsia" w:hAnsi="Roboto" w:cstheme="majorBidi"/>
      <w:caps/>
      <w:color w:val="3C5A9B"/>
      <w:spacing w:val="14"/>
      <w:sz w:val="6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59D9"/>
    <w:rPr>
      <w:rFonts w:ascii="Roboto" w:eastAsiaTheme="majorEastAsia" w:hAnsi="Roboto" w:cstheme="majorBidi"/>
      <w:caps/>
      <w:color w:val="041B2D"/>
      <w:spacing w:val="14"/>
      <w:sz w:val="22"/>
      <w:szCs w:val="26"/>
    </w:rPr>
  </w:style>
  <w:style w:type="paragraph" w:styleId="Aufzhlungszeichen">
    <w:name w:val="List Bullet"/>
    <w:basedOn w:val="Standard"/>
    <w:uiPriority w:val="31"/>
    <w:qFormat/>
    <w:pPr>
      <w:numPr>
        <w:numId w:val="8"/>
      </w:numPr>
    </w:pPr>
  </w:style>
  <w:style w:type="paragraph" w:styleId="Kopfzeile">
    <w:name w:val="header"/>
    <w:basedOn w:val="Standard"/>
    <w:link w:val="KopfzeileZchn"/>
    <w:uiPriority w:val="99"/>
    <w:unhideWhenUsed/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360" w:after="560" w:line="264" w:lineRule="auto"/>
      <w:ind w:left="605" w:right="605"/>
    </w:pPr>
    <w:rPr>
      <w:rFonts w:asciiTheme="majorHAnsi" w:hAnsiTheme="majorHAnsi"/>
      <w:i/>
      <w:iCs/>
      <w:color w:val="F98723" w:themeColor="accent2"/>
      <w:sz w:val="32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NormaleTabelle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chwachhervorheb">
    <w:name w:val="Subtle Emphasis"/>
    <w:basedOn w:val="Absatz-Standardschriftart"/>
    <w:uiPriority w:val="19"/>
    <w:semiHidden/>
    <w:unhideWhenUsed/>
    <w:qFormat/>
    <w:rPr>
      <w:i/>
      <w:iCs/>
      <w:color w:val="0072C6" w:themeColor="accent1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i/>
      <w:iCs/>
      <w:color w:val="F98723" w:themeColor="accent2"/>
    </w:rPr>
  </w:style>
  <w:style w:type="character" w:styleId="Intensivhervorheb">
    <w:name w:val="Intense Emphasis"/>
    <w:basedOn w:val="Absatz-Standardschriftart"/>
    <w:uiPriority w:val="21"/>
    <w:semiHidden/>
    <w:unhideWhenUsed/>
    <w:qFormat/>
    <w:rPr>
      <w:b/>
      <w:i/>
      <w:iCs/>
      <w:color w:val="F98723" w:themeColor="accent2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0072C6" w:themeColor="accent1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spacing w:after="0" w:line="360" w:lineRule="auto"/>
      <w:outlineLvl w:val="9"/>
    </w:pPr>
    <w:rPr>
      <w:sz w:val="84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chn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</w:pPr>
    <w:rPr>
      <w:color w:val="FFFFFF" w:themeColor="background1"/>
    </w:rPr>
  </w:style>
  <w:style w:type="character" w:customStyle="1" w:styleId="FuzeileZchn">
    <w:name w:val="Fußzeile Zchn"/>
    <w:basedOn w:val="Absatz-Standardschriftart"/>
    <w:link w:val="Fuzeile"/>
    <w:uiPriority w:val="99"/>
    <w:rPr>
      <w:color w:val="FFFFFF" w:themeColor="background1"/>
      <w:shd w:val="clear" w:color="auto" w:fill="0072C6" w:themeFill="accent1"/>
    </w:rPr>
  </w:style>
  <w:style w:type="paragraph" w:styleId="Zitat">
    <w:name w:val="Quote"/>
    <w:basedOn w:val="Standard"/>
    <w:next w:val="Standard"/>
    <w:link w:val="ZitatZchn"/>
    <w:uiPriority w:val="29"/>
    <w:unhideWhenUsed/>
    <w:qFormat/>
    <w:rsid w:val="00AF1857"/>
    <w:pPr>
      <w:spacing w:before="360" w:after="560" w:line="264" w:lineRule="auto"/>
      <w:ind w:left="605" w:right="605"/>
    </w:pPr>
    <w:rPr>
      <w:i/>
      <w:iCs/>
      <w:color w:val="7590BE"/>
      <w:sz w:val="40"/>
    </w:rPr>
  </w:style>
  <w:style w:type="character" w:customStyle="1" w:styleId="ZitatZchn">
    <w:name w:val="Zitat Zchn"/>
    <w:basedOn w:val="Absatz-Standardschriftart"/>
    <w:link w:val="Zitat"/>
    <w:uiPriority w:val="29"/>
    <w:rsid w:val="00AF1857"/>
    <w:rPr>
      <w:rFonts w:ascii="Roboto Light" w:hAnsi="Roboto Light"/>
      <w:i/>
      <w:iCs/>
      <w:color w:val="7590BE"/>
      <w:sz w:val="4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01492"/>
    <w:rPr>
      <w:rFonts w:ascii="Roboto" w:eastAsiaTheme="majorEastAsia" w:hAnsi="Roboto" w:cstheme="majorBidi"/>
      <w:color w:val="5671A9"/>
      <w:sz w:val="32"/>
    </w:rPr>
  </w:style>
  <w:style w:type="paragraph" w:styleId="Listennummer">
    <w:name w:val="List Number"/>
    <w:basedOn w:val="Standard"/>
    <w:uiPriority w:val="32"/>
    <w:qFormat/>
    <w:pPr>
      <w:numPr>
        <w:numId w:val="7"/>
      </w:numPr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StandardWeb">
    <w:name w:val="Normal (Web)"/>
    <w:basedOn w:val="Standard"/>
    <w:uiPriority w:val="99"/>
    <w:semiHidden/>
    <w:unhideWhenUsed/>
    <w:rsid w:val="00121235"/>
    <w:pPr>
      <w:spacing w:before="100" w:beforeAutospacing="1" w:after="115" w:line="288" w:lineRule="auto"/>
    </w:pPr>
    <w:rPr>
      <w:rFonts w:ascii="Times New Roman" w:hAnsi="Times New Roman" w:cs="Times New Roman"/>
      <w:color w:val="auto"/>
      <w:lang w:eastAsia="de-DE" w:bidi="ar-SA"/>
    </w:rPr>
  </w:style>
  <w:style w:type="paragraph" w:customStyle="1" w:styleId="western">
    <w:name w:val="western"/>
    <w:basedOn w:val="Standard"/>
    <w:rsid w:val="00121235"/>
    <w:pPr>
      <w:spacing w:before="100" w:beforeAutospacing="1" w:after="115" w:line="288" w:lineRule="auto"/>
    </w:pPr>
    <w:rPr>
      <w:rFonts w:ascii="Times" w:hAnsi="Times" w:cs="Times New Roman"/>
      <w:color w:val="auto"/>
      <w:lang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098C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098C"/>
    <w:rPr>
      <w:rFonts w:ascii="Times New Roman" w:hAnsi="Times New Roman" w:cs="Times New Roman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0F3FC4"/>
    <w:rPr>
      <w:rFonts w:asciiTheme="minorHAnsi" w:hAnsiTheme="minorHAnsi" w:cstheme="minorHAnsi"/>
      <w:b/>
      <w:bCs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0F3FC4"/>
    <w:pPr>
      <w:ind w:left="240"/>
    </w:pPr>
    <w:rPr>
      <w:rFonts w:asciiTheme="minorHAnsi" w:hAnsiTheme="minorHAnsi" w:cstheme="minorHAnsi"/>
      <w:i/>
      <w:iCs/>
      <w:szCs w:val="22"/>
    </w:rPr>
  </w:style>
  <w:style w:type="character" w:styleId="Link">
    <w:name w:val="Hyperlink"/>
    <w:basedOn w:val="Absatz-Standardschriftart"/>
    <w:uiPriority w:val="99"/>
    <w:unhideWhenUsed/>
    <w:rsid w:val="000F3FC4"/>
    <w:rPr>
      <w:color w:val="0072C6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F3FC4"/>
    <w:pPr>
      <w:ind w:left="480"/>
    </w:pPr>
    <w:rPr>
      <w:rFonts w:asciiTheme="minorHAnsi" w:hAnsiTheme="minorHAnsi" w:cstheme="minorHAnsi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F3FC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F3FC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F3FC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F3FC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F3FC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F3FC4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p1">
    <w:name w:val="p1"/>
    <w:basedOn w:val="Standard"/>
    <w:rsid w:val="00200A46"/>
    <w:pPr>
      <w:jc w:val="both"/>
    </w:pPr>
    <w:rPr>
      <w:rFonts w:ascii="Roboto" w:hAnsi="Roboto" w:cs="Times New Roman"/>
      <w:color w:val="auto"/>
      <w:sz w:val="13"/>
      <w:szCs w:val="13"/>
      <w:lang w:eastAsia="de-DE" w:bidi="ar-SA"/>
    </w:rPr>
  </w:style>
  <w:style w:type="paragraph" w:customStyle="1" w:styleId="p2">
    <w:name w:val="p2"/>
    <w:basedOn w:val="Standard"/>
    <w:rsid w:val="00200A46"/>
    <w:pPr>
      <w:jc w:val="both"/>
    </w:pPr>
    <w:rPr>
      <w:rFonts w:cs="Times New Roman"/>
      <w:color w:val="auto"/>
      <w:sz w:val="13"/>
      <w:szCs w:val="13"/>
      <w:lang w:eastAsia="de-DE" w:bidi="ar-SA"/>
    </w:rPr>
  </w:style>
  <w:style w:type="paragraph" w:customStyle="1" w:styleId="p3">
    <w:name w:val="p3"/>
    <w:basedOn w:val="Standard"/>
    <w:rsid w:val="00200A46"/>
    <w:pPr>
      <w:jc w:val="both"/>
    </w:pPr>
    <w:rPr>
      <w:rFonts w:cs="Times New Roman"/>
      <w:color w:val="auto"/>
      <w:sz w:val="13"/>
      <w:szCs w:val="13"/>
      <w:lang w:eastAsia="de-DE" w:bidi="ar-SA"/>
    </w:rPr>
  </w:style>
  <w:style w:type="paragraph" w:customStyle="1" w:styleId="p4">
    <w:name w:val="p4"/>
    <w:basedOn w:val="Standard"/>
    <w:rsid w:val="00200A46"/>
    <w:pPr>
      <w:jc w:val="both"/>
    </w:pPr>
    <w:rPr>
      <w:rFonts w:ascii="Roboto" w:hAnsi="Roboto" w:cs="Times New Roman"/>
      <w:color w:val="auto"/>
      <w:sz w:val="13"/>
      <w:szCs w:val="13"/>
      <w:lang w:eastAsia="de-DE" w:bidi="ar-SA"/>
    </w:rPr>
  </w:style>
  <w:style w:type="character" w:customStyle="1" w:styleId="s1">
    <w:name w:val="s1"/>
    <w:basedOn w:val="Absatz-Standardschriftart"/>
    <w:rsid w:val="00200A46"/>
    <w:rPr>
      <w:rFonts w:ascii="Roboto" w:hAnsi="Roboto" w:hint="default"/>
      <w:sz w:val="13"/>
      <w:szCs w:val="13"/>
    </w:rPr>
  </w:style>
  <w:style w:type="character" w:customStyle="1" w:styleId="apple-converted-space">
    <w:name w:val="apple-converted-space"/>
    <w:basedOn w:val="Absatz-Standardschriftart"/>
    <w:rsid w:val="00200A46"/>
  </w:style>
  <w:style w:type="paragraph" w:customStyle="1" w:styleId="p5">
    <w:name w:val="p5"/>
    <w:basedOn w:val="Standard"/>
    <w:rsid w:val="004B512A"/>
    <w:rPr>
      <w:rFonts w:cs="Times New Roman"/>
      <w:color w:val="auto"/>
      <w:sz w:val="13"/>
      <w:szCs w:val="13"/>
      <w:lang w:eastAsia="de-DE" w:bidi="ar-SA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32C5"/>
    <w:rPr>
      <w:rFonts w:ascii="Times New Roman" w:hAnsi="Times New Roman" w:cs="Times New Roman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32C5"/>
    <w:rPr>
      <w:rFonts w:ascii="Times New Roman" w:hAnsi="Times New Roman" w:cs="Times New Roman"/>
    </w:rPr>
  </w:style>
  <w:style w:type="paragraph" w:customStyle="1" w:styleId="agbs">
    <w:name w:val="agbs"/>
    <w:basedOn w:val="p3"/>
    <w:qFormat/>
    <w:rsid w:val="00C14AB0"/>
  </w:style>
  <w:style w:type="paragraph" w:styleId="KeinLeerraum">
    <w:name w:val="No Spacing"/>
    <w:link w:val="KeinLeerraumZchn"/>
    <w:uiPriority w:val="1"/>
    <w:qFormat/>
    <w:rsid w:val="000965C9"/>
    <w:pPr>
      <w:spacing w:before="0" w:after="0" w:line="240" w:lineRule="auto"/>
    </w:pPr>
    <w:rPr>
      <w:rFonts w:eastAsiaTheme="minorEastAsia"/>
      <w:color w:val="auto"/>
      <w:sz w:val="22"/>
      <w:szCs w:val="22"/>
      <w:lang w:val="en-US" w:eastAsia="zh-CN" w:bidi="ar-S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965C9"/>
    <w:rPr>
      <w:rFonts w:eastAsiaTheme="minorEastAsia"/>
      <w:color w:val="auto"/>
      <w:sz w:val="22"/>
      <w:szCs w:val="22"/>
      <w:lang w:val="en-US" w:eastAsia="zh-CN" w:bidi="ar-SA"/>
    </w:rPr>
  </w:style>
  <w:style w:type="character" w:styleId="BesuchterLink">
    <w:name w:val="FollowedHyperlink"/>
    <w:basedOn w:val="Absatz-Standardschriftart"/>
    <w:uiPriority w:val="99"/>
    <w:semiHidden/>
    <w:unhideWhenUsed/>
    <w:rsid w:val="0060187B"/>
    <w:rPr>
      <w:color w:val="79498B" w:themeColor="followedHyperlink"/>
      <w:u w:val="single"/>
    </w:rPr>
  </w:style>
  <w:style w:type="paragraph" w:styleId="Listenabsatz">
    <w:name w:val="List Paragraph"/>
    <w:basedOn w:val="Standard"/>
    <w:uiPriority w:val="34"/>
    <w:unhideWhenUsed/>
    <w:qFormat/>
    <w:rsid w:val="002D08D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6.jpeg"/><Relationship Id="rId21" Type="http://schemas.openxmlformats.org/officeDocument/2006/relationships/header" Target="header3.xml"/><Relationship Id="rId22" Type="http://schemas.openxmlformats.org/officeDocument/2006/relationships/printerSettings" Target="printerSettings/printerSettings1.bin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hyperlink" Target="mailto:project-consultancy@gronau-it-cloud-computing.de" TargetMode="External"/><Relationship Id="rId14" Type="http://schemas.openxmlformats.org/officeDocument/2006/relationships/hyperlink" Target="http://www.gronau-it-cloud-computing.de" TargetMode="External"/><Relationship Id="rId15" Type="http://schemas.openxmlformats.org/officeDocument/2006/relationships/hyperlink" Target="mailto:project-consultancy@gronau-it-cloud-computing.de" TargetMode="External"/><Relationship Id="rId16" Type="http://schemas.openxmlformats.org/officeDocument/2006/relationships/hyperlink" Target="http://www.gronau-it-cloud-computing.de" TargetMode="External"/><Relationship Id="rId17" Type="http://schemas.openxmlformats.org/officeDocument/2006/relationships/image" Target="media/image3.jpeg"/><Relationship Id="rId18" Type="http://schemas.openxmlformats.org/officeDocument/2006/relationships/image" Target="media/image4.png"/><Relationship Id="rId19" Type="http://schemas.openxmlformats.org/officeDocument/2006/relationships/image" Target="media/image5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kasliebhold/Desktop/()Gronau%20IT/Word/Bericht/report_18-1-2018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6B15D9C-7619-C44D-8962-F37D195D6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report_18-1-2018.dotx</Template>
  <TotalTime>0</TotalTime>
  <Pages>7</Pages>
  <Words>7</Words>
  <Characters>47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Dokumententitel</vt:lpstr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Dokumententitel</dc:title>
  <dc:subject>Untertitel</dc:subject>
  <dc:creator>Lukas Liebhold</dc:creator>
  <cp:keywords/>
  <dc:description/>
  <cp:lastModifiedBy>Lukas Liebhold</cp:lastModifiedBy>
  <cp:revision>2</cp:revision>
  <cp:lastPrinted>2018-04-06T09:59:00Z</cp:lastPrinted>
  <dcterms:created xsi:type="dcterms:W3CDTF">2018-08-07T12:28:00Z</dcterms:created>
  <dcterms:modified xsi:type="dcterms:W3CDTF">2018-08-07T12:28:00Z</dcterms:modified>
</cp:coreProperties>
</file>