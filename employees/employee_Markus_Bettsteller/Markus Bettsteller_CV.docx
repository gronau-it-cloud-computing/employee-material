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76026" w14:textId="1D81D882" w:rsidR="00887380" w:rsidRPr="00887380" w:rsidRDefault="00DE1D9C" w:rsidP="000B28A5">
      <w:pPr>
        <w:pStyle w:val="Aufzhlungszeichen"/>
        <w:numPr>
          <w:ilvl w:val="0"/>
          <w:numId w:val="0"/>
        </w:numPr>
        <w:tabs>
          <w:tab w:val="left" w:pos="7600"/>
        </w:tabs>
        <w:rPr>
          <w:sz w:val="14"/>
          <w:szCs w:val="14"/>
        </w:rPr>
        <w:sectPr w:rsidR="00887380" w:rsidRPr="00887380" w:rsidSect="007C2784">
          <w:headerReference w:type="default" r:id="rId8"/>
          <w:footerReference w:type="default" r:id="rId9"/>
          <w:headerReference w:type="first" r:id="rId10"/>
          <w:footerReference w:type="first" r:id="rId11"/>
          <w:type w:val="continuous"/>
          <w:pgSz w:w="11900" w:h="16820" w:code="9"/>
          <w:pgMar w:top="1899" w:right="1009" w:bottom="1134" w:left="1009" w:header="1191" w:footer="0" w:gutter="0"/>
          <w:cols w:num="2" w:space="720"/>
          <w:docGrid w:linePitch="360"/>
        </w:sectPr>
      </w:pPr>
      <w:bookmarkStart w:id="0" w:name="_Toc503537190"/>
      <w:bookmarkStart w:id="1" w:name="_Toc503537287"/>
      <w:r>
        <w:rPr>
          <w:noProof/>
          <w:sz w:val="24"/>
          <w:lang w:eastAsia="de-DE" w:bidi="ar-SA"/>
        </w:rPr>
        <w:drawing>
          <wp:anchor distT="0" distB="0" distL="114300" distR="114300" simplePos="0" relativeHeight="251893760" behindDoc="1" locked="0" layoutInCell="1" allowOverlap="1" wp14:anchorId="5AAA8095" wp14:editId="0D17554B">
            <wp:simplePos x="0" y="0"/>
            <wp:positionH relativeFrom="column">
              <wp:posOffset>-614338</wp:posOffset>
            </wp:positionH>
            <wp:positionV relativeFrom="paragraph">
              <wp:posOffset>-423350</wp:posOffset>
            </wp:positionV>
            <wp:extent cx="7504501" cy="3208900"/>
            <wp:effectExtent l="0" t="0" r="0" b="0"/>
            <wp:wrapNone/>
            <wp:docPr id="156" name="Bild 156" descr="head_mark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_markus.jpg"/>
                    <pic:cNvPicPr>
                      <a:picLocks noChangeAspect="1" noChangeArrowheads="1"/>
                    </pic:cNvPicPr>
                  </pic:nvPicPr>
                  <pic:blipFill rotWithShape="1">
                    <a:blip r:embed="rId12">
                      <a:extLst>
                        <a:ext uri="{28A0092B-C50C-407E-A947-70E740481C1C}">
                          <a14:useLocalDpi xmlns:a14="http://schemas.microsoft.com/office/drawing/2010/main" val="0"/>
                        </a:ext>
                      </a:extLst>
                    </a:blip>
                    <a:srcRect t="2407"/>
                    <a:stretch/>
                  </pic:blipFill>
                  <pic:spPr bwMode="auto">
                    <a:xfrm>
                      <a:off x="0" y="0"/>
                      <a:ext cx="7517988" cy="32146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618">
        <w:rPr>
          <w:noProof/>
          <w:sz w:val="24"/>
          <w:lang w:eastAsia="de-DE" w:bidi="ar-SA"/>
        </w:rPr>
        <w:drawing>
          <wp:anchor distT="0" distB="0" distL="114300" distR="114300" simplePos="0" relativeHeight="251743232" behindDoc="1" locked="0" layoutInCell="1" allowOverlap="1" wp14:anchorId="644826DA" wp14:editId="525DF35C">
            <wp:simplePos x="0" y="0"/>
            <wp:positionH relativeFrom="column">
              <wp:posOffset>-628015</wp:posOffset>
            </wp:positionH>
            <wp:positionV relativeFrom="paragraph">
              <wp:posOffset>-443865</wp:posOffset>
            </wp:positionV>
            <wp:extent cx="7523480" cy="3212274"/>
            <wp:effectExtent l="0" t="0" r="0" b="0"/>
            <wp:wrapNone/>
            <wp:docPr id="187" name="Bild 187" descr="head_su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ead_suny.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938" b="1"/>
                    <a:stretch/>
                  </pic:blipFill>
                  <pic:spPr bwMode="auto">
                    <a:xfrm>
                      <a:off x="0" y="0"/>
                      <a:ext cx="7524000" cy="321249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bookmarkEnd w:id="0"/>
    <w:bookmarkEnd w:id="1"/>
    <w:p w14:paraId="43F96A45" w14:textId="2640C2E7" w:rsidR="00777987" w:rsidRDefault="00777987" w:rsidP="000B28A5">
      <w:pPr>
        <w:rPr>
          <w:sz w:val="24"/>
          <w:lang w:eastAsia="de-DE" w:bidi="ar-SA"/>
        </w:rPr>
      </w:pPr>
    </w:p>
    <w:p w14:paraId="411B6FFA" w14:textId="235A02CB" w:rsidR="00777987" w:rsidRDefault="007B3165">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661312" behindDoc="0" locked="0" layoutInCell="1" allowOverlap="1" wp14:anchorId="77B56097" wp14:editId="137D55FE">
                <wp:simplePos x="0" y="0"/>
                <wp:positionH relativeFrom="column">
                  <wp:posOffset>2880360</wp:posOffset>
                </wp:positionH>
                <wp:positionV relativeFrom="paragraph">
                  <wp:posOffset>2098675</wp:posOffset>
                </wp:positionV>
                <wp:extent cx="3910330" cy="2059940"/>
                <wp:effectExtent l="0" t="0" r="0" b="0"/>
                <wp:wrapSquare wrapText="bothSides"/>
                <wp:docPr id="8" name="Textfeld 8"/>
                <wp:cNvGraphicFramePr/>
                <a:graphic xmlns:a="http://schemas.openxmlformats.org/drawingml/2006/main">
                  <a:graphicData uri="http://schemas.microsoft.com/office/word/2010/wordprocessingShape">
                    <wps:wsp>
                      <wps:cNvSpPr txBox="1"/>
                      <wps:spPr>
                        <a:xfrm>
                          <a:off x="0" y="0"/>
                          <a:ext cx="3910330" cy="20599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325F56" w14:textId="77777777" w:rsidR="00972AC4" w:rsidRPr="006172D4" w:rsidRDefault="00972AC4" w:rsidP="0060187B">
                            <w:pPr>
                              <w:pStyle w:val="berschrift2"/>
                            </w:pPr>
                            <w:r>
                              <w:t>Kontakt</w:t>
                            </w:r>
                          </w:p>
                          <w:p w14:paraId="3B8026AE" w14:textId="77777777" w:rsidR="00972AC4" w:rsidRDefault="00972AC4" w:rsidP="00602B34">
                            <w:pPr>
                              <w:ind w:left="720"/>
                            </w:pPr>
                            <w:r w:rsidRPr="0060187B">
                              <w:t>Potsdamer Platz 10</w:t>
                            </w:r>
                          </w:p>
                          <w:p w14:paraId="3E58C325" w14:textId="77777777" w:rsidR="00972AC4" w:rsidRDefault="00972AC4" w:rsidP="00602B34">
                            <w:pPr>
                              <w:ind w:left="720"/>
                            </w:pPr>
                            <w:r w:rsidRPr="0060187B">
                              <w:t>10785 Berlin</w:t>
                            </w:r>
                          </w:p>
                          <w:p w14:paraId="20FFAF46" w14:textId="38927046" w:rsidR="00972AC4" w:rsidRDefault="00972AC4" w:rsidP="00602B34">
                            <w:pPr>
                              <w:ind w:left="720"/>
                            </w:pPr>
                            <w:r w:rsidRPr="0060187B">
                              <w:t xml:space="preserve">Tel:  </w:t>
                            </w:r>
                            <w:r w:rsidRPr="007B3165">
                              <w:t>+49 30 300 11 48 18</w:t>
                            </w:r>
                          </w:p>
                          <w:p w14:paraId="0BF3E0D5" w14:textId="37A68956" w:rsidR="00972AC4" w:rsidRPr="005B038C" w:rsidRDefault="00B6437E" w:rsidP="00602B34">
                            <w:pPr>
                              <w:ind w:left="720"/>
                            </w:pPr>
                            <w:hyperlink r:id="rId14" w:history="1">
                              <w:r w:rsidR="00972AC4" w:rsidRPr="005B038C">
                                <w:rPr>
                                  <w:rStyle w:val="Link"/>
                                </w:rPr>
                                <w:t>project-consultancy@gronau-it-cloud-computing.de</w:t>
                              </w:r>
                            </w:hyperlink>
                          </w:p>
                          <w:p w14:paraId="2604FB09" w14:textId="77777777" w:rsidR="00972AC4" w:rsidRDefault="00B6437E" w:rsidP="00602B34">
                            <w:pPr>
                              <w:ind w:left="720"/>
                            </w:pPr>
                            <w:hyperlink r:id="rId15" w:history="1">
                              <w:r w:rsidR="00972AC4" w:rsidRPr="00764D27">
                                <w:rPr>
                                  <w:rStyle w:val="Link"/>
                                </w:rPr>
                                <w:t>www.gronau-it-cloud-computing.de</w:t>
                              </w:r>
                            </w:hyperlink>
                          </w:p>
                          <w:p w14:paraId="281F4FD4" w14:textId="77777777" w:rsidR="00972AC4" w:rsidRDefault="00972AC4" w:rsidP="006018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56097" id="_x0000_t202" coordsize="21600,21600" o:spt="202" path="m0,0l0,21600,21600,21600,21600,0xe">
                <v:stroke joinstyle="miter"/>
                <v:path gradientshapeok="t" o:connecttype="rect"/>
              </v:shapetype>
              <v:shape id="Textfeld 8" o:spid="_x0000_s1026" type="#_x0000_t202" style="position:absolute;margin-left:226.8pt;margin-top:165.25pt;width:307.9pt;height:16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" filled="f" stroked="f">
                <v:textbox>
                  <w:txbxContent>
                    <w:p w14:paraId="24325F56" w14:textId="77777777" w:rsidR="00972AC4" w:rsidRPr="006172D4" w:rsidRDefault="00972AC4" w:rsidP="0060187B">
                      <w:pPr>
                        <w:pStyle w:val="berschrift2"/>
                      </w:pPr>
                      <w:r>
                        <w:t>Kontakt</w:t>
                      </w:r>
                    </w:p>
                    <w:p w14:paraId="3B8026AE" w14:textId="77777777" w:rsidR="00972AC4" w:rsidRDefault="00972AC4" w:rsidP="00602B34">
                      <w:pPr>
                        <w:ind w:left="720"/>
                      </w:pPr>
                      <w:r w:rsidRPr="0060187B">
                        <w:t>Potsdamer Platz 10</w:t>
                      </w:r>
                    </w:p>
                    <w:p w14:paraId="3E58C325" w14:textId="77777777" w:rsidR="00972AC4" w:rsidRDefault="00972AC4" w:rsidP="00602B34">
                      <w:pPr>
                        <w:ind w:left="720"/>
                      </w:pPr>
                      <w:r w:rsidRPr="0060187B">
                        <w:t>10785 Berlin</w:t>
                      </w:r>
                    </w:p>
                    <w:p w14:paraId="20FFAF46" w14:textId="38927046" w:rsidR="00972AC4" w:rsidRDefault="00972AC4" w:rsidP="00602B34">
                      <w:pPr>
                        <w:ind w:left="720"/>
                      </w:pPr>
                      <w:r w:rsidRPr="0060187B">
                        <w:t xml:space="preserve">Tel:  </w:t>
                      </w:r>
                      <w:r w:rsidRPr="007B3165">
                        <w:t>+49 30 300 11 48 18</w:t>
                      </w:r>
                    </w:p>
                    <w:p w14:paraId="0BF3E0D5" w14:textId="37A68956" w:rsidR="00972AC4" w:rsidRPr="005B038C" w:rsidRDefault="00B6437E" w:rsidP="00602B34">
                      <w:pPr>
                        <w:ind w:left="720"/>
                      </w:pPr>
                      <w:hyperlink r:id="rId16" w:history="1">
                        <w:r w:rsidR="00972AC4" w:rsidRPr="005B038C">
                          <w:rPr>
                            <w:rStyle w:val="Link"/>
                          </w:rPr>
                          <w:t>project-consultancy@gronau-it-cloud-computing.de</w:t>
                        </w:r>
                      </w:hyperlink>
                    </w:p>
                    <w:p w14:paraId="2604FB09" w14:textId="77777777" w:rsidR="00972AC4" w:rsidRDefault="00B6437E" w:rsidP="00602B34">
                      <w:pPr>
                        <w:ind w:left="720"/>
                      </w:pPr>
                      <w:hyperlink r:id="rId17" w:history="1">
                        <w:r w:rsidR="00972AC4" w:rsidRPr="00764D27">
                          <w:rPr>
                            <w:rStyle w:val="Link"/>
                          </w:rPr>
                          <w:t>www.gronau-it-cloud-computing.de</w:t>
                        </w:r>
                      </w:hyperlink>
                    </w:p>
                    <w:p w14:paraId="281F4FD4" w14:textId="77777777" w:rsidR="00972AC4" w:rsidRDefault="00972AC4" w:rsidP="0060187B"/>
                  </w:txbxContent>
                </v:textbox>
                <w10:wrap type="square"/>
              </v:shape>
            </w:pict>
          </mc:Fallback>
        </mc:AlternateContent>
      </w:r>
      <w:r w:rsidR="00BD1BA7">
        <w:rPr>
          <w:noProof/>
          <w:lang w:eastAsia="de-DE" w:bidi="ar-SA"/>
        </w:rPr>
        <mc:AlternateContent>
          <mc:Choice Requires="wps">
            <w:drawing>
              <wp:anchor distT="0" distB="0" distL="114300" distR="114300" simplePos="0" relativeHeight="251802624" behindDoc="0" locked="0" layoutInCell="1" allowOverlap="1" wp14:anchorId="6B45B7EF" wp14:editId="0F1942A6">
                <wp:simplePos x="0" y="0"/>
                <wp:positionH relativeFrom="column">
                  <wp:posOffset>3439795</wp:posOffset>
                </wp:positionH>
                <wp:positionV relativeFrom="paragraph">
                  <wp:posOffset>7026542</wp:posOffset>
                </wp:positionV>
                <wp:extent cx="2304415" cy="902335"/>
                <wp:effectExtent l="0" t="0" r="0" b="12065"/>
                <wp:wrapSquare wrapText="bothSides"/>
                <wp:docPr id="12" name="Textfeld 12"/>
                <wp:cNvGraphicFramePr/>
                <a:graphic xmlns:a="http://schemas.openxmlformats.org/drawingml/2006/main">
                  <a:graphicData uri="http://schemas.microsoft.com/office/word/2010/wordprocessingShape">
                    <wps:wsp>
                      <wps:cNvSpPr txBox="1"/>
                      <wps:spPr>
                        <a:xfrm>
                          <a:off x="0" y="0"/>
                          <a:ext cx="2304415" cy="902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814FD94" w14:textId="73622422" w:rsidR="00972AC4" w:rsidRPr="006172D4" w:rsidRDefault="00972AC4" w:rsidP="005C70A1">
                            <w:pPr>
                              <w:pStyle w:val="berschrift2"/>
                            </w:pPr>
                            <w:r>
                              <w:t>verfügbar ab</w:t>
                            </w:r>
                          </w:p>
                          <w:p w14:paraId="2850CD9D" w14:textId="4E0923BD" w:rsidR="00972AC4" w:rsidRDefault="00972AC4" w:rsidP="00367EE8">
                            <w:pPr>
                              <w:pStyle w:val="Listenabsatz"/>
                              <w:ind w:left="1060" w:hanging="351"/>
                            </w:pPr>
                            <w:r>
                              <w:t xml:space="preserve"> </w:t>
                            </w:r>
                            <w:r w:rsidR="007E3B1F">
                              <w:t>0</w:t>
                            </w:r>
                            <w:r>
                              <w:t xml:space="preserve">1. </w:t>
                            </w:r>
                            <w:r w:rsidR="007E3B1F">
                              <w:t>01. 2019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5B7EF" id="Textfeld 12" o:spid="_x0000_s1027" type="#_x0000_t202" style="position:absolute;margin-left:270.85pt;margin-top:553.25pt;width:181.45pt;height:71.0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" filled="f" stroked="f">
                <v:textbox>
                  <w:txbxContent>
                    <w:p w14:paraId="0814FD94" w14:textId="73622422" w:rsidR="00972AC4" w:rsidRPr="006172D4" w:rsidRDefault="00972AC4" w:rsidP="005C70A1">
                      <w:pPr>
                        <w:pStyle w:val="berschrift2"/>
                      </w:pPr>
                      <w:r>
                        <w:t>verfügbar ab</w:t>
                      </w:r>
                    </w:p>
                    <w:p w14:paraId="2850CD9D" w14:textId="4E0923BD" w:rsidR="00972AC4" w:rsidRDefault="00972AC4" w:rsidP="00367EE8">
                      <w:pPr>
                        <w:pStyle w:val="Listenabsatz"/>
                        <w:ind w:left="1060" w:hanging="351"/>
                      </w:pPr>
                      <w:r>
                        <w:t xml:space="preserve"> </w:t>
                      </w:r>
                      <w:r w:rsidR="007E3B1F">
                        <w:t>0</w:t>
                      </w:r>
                      <w:r>
                        <w:t xml:space="preserve">1. </w:t>
                      </w:r>
                      <w:r w:rsidR="007E3B1F">
                        <w:t>01. 2019</w:t>
                      </w:r>
                    </w:p>
                  </w:txbxContent>
                </v:textbox>
                <w10:wrap type="square"/>
              </v:shape>
            </w:pict>
          </mc:Fallback>
        </mc:AlternateContent>
      </w:r>
      <w:r w:rsidR="00BD1BA7">
        <w:rPr>
          <w:noProof/>
          <w:lang w:eastAsia="de-DE" w:bidi="ar-SA"/>
        </w:rPr>
        <mc:AlternateContent>
          <mc:Choice Requires="wps">
            <w:drawing>
              <wp:anchor distT="0" distB="0" distL="114300" distR="114300" simplePos="0" relativeHeight="251792384" behindDoc="0" locked="0" layoutInCell="1" allowOverlap="1" wp14:anchorId="48375A96" wp14:editId="0B14D6DD">
                <wp:simplePos x="0" y="0"/>
                <wp:positionH relativeFrom="column">
                  <wp:posOffset>3459480</wp:posOffset>
                </wp:positionH>
                <wp:positionV relativeFrom="paragraph">
                  <wp:posOffset>5311140</wp:posOffset>
                </wp:positionV>
                <wp:extent cx="2986405" cy="1929765"/>
                <wp:effectExtent l="0" t="0" r="0" b="635"/>
                <wp:wrapSquare wrapText="bothSides"/>
                <wp:docPr id="2" name="Textfeld 2"/>
                <wp:cNvGraphicFramePr/>
                <a:graphic xmlns:a="http://schemas.openxmlformats.org/drawingml/2006/main">
                  <a:graphicData uri="http://schemas.microsoft.com/office/word/2010/wordprocessingShape">
                    <wps:wsp>
                      <wps:cNvSpPr txBox="1"/>
                      <wps:spPr>
                        <a:xfrm>
                          <a:off x="0" y="0"/>
                          <a:ext cx="2986405" cy="19297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A34C49" w14:textId="77777777" w:rsidR="00972AC4" w:rsidRDefault="00972AC4"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972AC4" w:rsidRDefault="00972AC4" w:rsidP="002B0499">
                            <w:pPr>
                              <w:rPr>
                                <w:rFonts w:ascii="Roboto" w:eastAsiaTheme="majorEastAsia" w:hAnsi="Roboto" w:cstheme="majorBidi"/>
                                <w:caps/>
                                <w:color w:val="041B2D"/>
                                <w:spacing w:val="14"/>
                                <w:szCs w:val="26"/>
                              </w:rPr>
                            </w:pPr>
                          </w:p>
                          <w:p w14:paraId="20F072FB" w14:textId="77777777" w:rsidR="00972AC4" w:rsidRDefault="00972AC4" w:rsidP="00BD1BA7">
                            <w:pPr>
                              <w:ind w:left="709" w:hanging="142"/>
                            </w:pPr>
                            <w:r>
                              <w:t xml:space="preserve">  </w:t>
                            </w:r>
                            <w:r>
                              <w:tab/>
                            </w:r>
                            <w:r w:rsidRPr="00BD1BA7">
                              <w:t xml:space="preserve">Automobilbranche, Bahn, Beratungsunternehmen, Dienstleistung, </w:t>
                            </w:r>
                          </w:p>
                          <w:p w14:paraId="2D069143" w14:textId="77777777" w:rsidR="00972AC4" w:rsidRDefault="00972AC4" w:rsidP="00BD1BA7">
                            <w:pPr>
                              <w:ind w:left="709" w:hanging="142"/>
                            </w:pPr>
                            <w:r>
                              <w:t xml:space="preserve">   </w:t>
                            </w:r>
                            <w:r w:rsidRPr="00BD1BA7">
                              <w:t xml:space="preserve">EDV-Dienstleistungen, Einzelhandel, Energiewirtschaft, </w:t>
                            </w:r>
                            <w:proofErr w:type="spellStart"/>
                            <w:r w:rsidRPr="00BD1BA7">
                              <w:t>Informations</w:t>
                            </w:r>
                            <w:proofErr w:type="spellEnd"/>
                            <w:r w:rsidRPr="00BD1BA7">
                              <w:t xml:space="preserve"> </w:t>
                            </w:r>
                          </w:p>
                          <w:p w14:paraId="1ACD5998" w14:textId="3954D030" w:rsidR="00972AC4" w:rsidRDefault="00972AC4" w:rsidP="00BD1BA7">
                            <w:pPr>
                              <w:ind w:left="709" w:hanging="142"/>
                            </w:pPr>
                            <w:r>
                              <w:t xml:space="preserve">   </w:t>
                            </w:r>
                            <w:r w:rsidRPr="00BD1BA7">
                              <w:t>Technologie, Logistik, Maschinenbau, Softwarehaus, Telekommunikation, Transportwesen, Versicherungen</w:t>
                            </w:r>
                          </w:p>
                          <w:p w14:paraId="150F06FC" w14:textId="1790DD40" w:rsidR="00972AC4" w:rsidRDefault="00972AC4" w:rsidP="002B04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5A96" id="Textfeld 2" o:spid="_x0000_s1028" type="#_x0000_t202" style="position:absolute;margin-left:272.4pt;margin-top:418.2pt;width:235.15pt;height:151.9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" filled="f" stroked="f">
                <v:textbox>
                  <w:txbxContent>
                    <w:p w14:paraId="0FA34C49" w14:textId="77777777" w:rsidR="00972AC4" w:rsidRDefault="00972AC4" w:rsidP="002B0499">
                      <w:pPr>
                        <w:rPr>
                          <w:rFonts w:ascii="Roboto" w:eastAsiaTheme="majorEastAsia" w:hAnsi="Roboto" w:cstheme="majorBidi"/>
                          <w:caps/>
                          <w:color w:val="041B2D"/>
                          <w:spacing w:val="14"/>
                          <w:szCs w:val="26"/>
                        </w:rPr>
                      </w:pPr>
                      <w:r w:rsidRPr="002B0499">
                        <w:rPr>
                          <w:rFonts w:ascii="Roboto" w:eastAsiaTheme="majorEastAsia" w:hAnsi="Roboto" w:cstheme="majorBidi"/>
                          <w:caps/>
                          <w:color w:val="041B2D"/>
                          <w:spacing w:val="14"/>
                          <w:szCs w:val="26"/>
                        </w:rPr>
                        <w:t>Branchen</w:t>
                      </w:r>
                    </w:p>
                    <w:p w14:paraId="7FCF457C" w14:textId="77777777" w:rsidR="00972AC4" w:rsidRDefault="00972AC4" w:rsidP="002B0499">
                      <w:pPr>
                        <w:rPr>
                          <w:rFonts w:ascii="Roboto" w:eastAsiaTheme="majorEastAsia" w:hAnsi="Roboto" w:cstheme="majorBidi"/>
                          <w:caps/>
                          <w:color w:val="041B2D"/>
                          <w:spacing w:val="14"/>
                          <w:szCs w:val="26"/>
                        </w:rPr>
                      </w:pPr>
                    </w:p>
                    <w:p w14:paraId="20F072FB" w14:textId="77777777" w:rsidR="00972AC4" w:rsidRDefault="00972AC4" w:rsidP="00BD1BA7">
                      <w:pPr>
                        <w:ind w:left="709" w:hanging="142"/>
                      </w:pPr>
                      <w:r>
                        <w:t xml:space="preserve">  </w:t>
                      </w:r>
                      <w:r>
                        <w:tab/>
                      </w:r>
                      <w:r w:rsidRPr="00BD1BA7">
                        <w:t xml:space="preserve">Automobilbranche, Bahn, Beratungsunternehmen, Dienstleistung, </w:t>
                      </w:r>
                    </w:p>
                    <w:p w14:paraId="2D069143" w14:textId="77777777" w:rsidR="00972AC4" w:rsidRDefault="00972AC4" w:rsidP="00BD1BA7">
                      <w:pPr>
                        <w:ind w:left="709" w:hanging="142"/>
                      </w:pPr>
                      <w:r>
                        <w:t xml:space="preserve">   </w:t>
                      </w:r>
                      <w:r w:rsidRPr="00BD1BA7">
                        <w:t xml:space="preserve">EDV-Dienstleistungen, Einzelhandel, Energiewirtschaft, </w:t>
                      </w:r>
                      <w:proofErr w:type="spellStart"/>
                      <w:r w:rsidRPr="00BD1BA7">
                        <w:t>Informations</w:t>
                      </w:r>
                      <w:proofErr w:type="spellEnd"/>
                      <w:r w:rsidRPr="00BD1BA7">
                        <w:t xml:space="preserve"> </w:t>
                      </w:r>
                    </w:p>
                    <w:p w14:paraId="1ACD5998" w14:textId="3954D030" w:rsidR="00972AC4" w:rsidRDefault="00972AC4" w:rsidP="00BD1BA7">
                      <w:pPr>
                        <w:ind w:left="709" w:hanging="142"/>
                      </w:pPr>
                      <w:r>
                        <w:t xml:space="preserve">   </w:t>
                      </w:r>
                      <w:r w:rsidRPr="00BD1BA7">
                        <w:t>Technologie, Logistik, Maschinenbau, Softwarehaus, Telekommunikation, Transportwesen, Versicherungen</w:t>
                      </w:r>
                    </w:p>
                    <w:p w14:paraId="150F06FC" w14:textId="1790DD40" w:rsidR="00972AC4" w:rsidRDefault="00972AC4" w:rsidP="002B0499"/>
                  </w:txbxContent>
                </v:textbox>
                <w10:wrap type="square"/>
              </v:shape>
            </w:pict>
          </mc:Fallback>
        </mc:AlternateContent>
      </w:r>
      <w:r w:rsidR="00BD1BA7">
        <w:rPr>
          <w:noProof/>
          <w:lang w:eastAsia="de-DE" w:bidi="ar-SA"/>
        </w:rPr>
        <mc:AlternateContent>
          <mc:Choice Requires="wps">
            <w:drawing>
              <wp:anchor distT="0" distB="0" distL="114300" distR="114300" simplePos="0" relativeHeight="251706368" behindDoc="0" locked="0" layoutInCell="1" allowOverlap="1" wp14:anchorId="38681919" wp14:editId="577EBBCB">
                <wp:simplePos x="0" y="0"/>
                <wp:positionH relativeFrom="column">
                  <wp:posOffset>3449955</wp:posOffset>
                </wp:positionH>
                <wp:positionV relativeFrom="paragraph">
                  <wp:posOffset>4262120</wp:posOffset>
                </wp:positionV>
                <wp:extent cx="2856230" cy="1029970"/>
                <wp:effectExtent l="0" t="0" r="0" b="11430"/>
                <wp:wrapSquare wrapText="bothSides"/>
                <wp:docPr id="56" name="Textfeld 56"/>
                <wp:cNvGraphicFramePr/>
                <a:graphic xmlns:a="http://schemas.openxmlformats.org/drawingml/2006/main">
                  <a:graphicData uri="http://schemas.microsoft.com/office/word/2010/wordprocessingShape">
                    <wps:wsp>
                      <wps:cNvSpPr txBox="1"/>
                      <wps:spPr>
                        <a:xfrm>
                          <a:off x="0" y="0"/>
                          <a:ext cx="2856230" cy="10299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5FC2C8" w14:textId="77777777" w:rsidR="00972AC4" w:rsidRPr="006172D4" w:rsidRDefault="00972AC4" w:rsidP="000038F9">
                            <w:pPr>
                              <w:pStyle w:val="berschrift2"/>
                            </w:pPr>
                            <w:r>
                              <w:t>projektorte</w:t>
                            </w:r>
                          </w:p>
                          <w:p w14:paraId="28CEEFD3" w14:textId="54AB7FCC" w:rsidR="00972AC4" w:rsidRPr="005C70A1" w:rsidRDefault="00972AC4" w:rsidP="0057210F">
                            <w:r>
                              <w:tab/>
                            </w:r>
                            <w:r w:rsidRPr="00BD1BA7">
                              <w:t>Deutschland</w:t>
                            </w:r>
                            <w:r>
                              <w:t xml:space="preserve"> – Hamburg, Hannover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81919" id="Textfeld 56" o:spid="_x0000_s1029" type="#_x0000_t202" style="position:absolute;margin-left:271.65pt;margin-top:335.6pt;width:224.9pt;height:81.1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" filled="f" stroked="f">
                <v:textbox>
                  <w:txbxContent>
                    <w:p w14:paraId="105FC2C8" w14:textId="77777777" w:rsidR="00972AC4" w:rsidRPr="006172D4" w:rsidRDefault="00972AC4" w:rsidP="000038F9">
                      <w:pPr>
                        <w:pStyle w:val="berschrift2"/>
                      </w:pPr>
                      <w:r>
                        <w:t>projektorte</w:t>
                      </w:r>
                    </w:p>
                    <w:p w14:paraId="28CEEFD3" w14:textId="54AB7FCC" w:rsidR="00972AC4" w:rsidRPr="005C70A1" w:rsidRDefault="00972AC4" w:rsidP="0057210F">
                      <w:r>
                        <w:tab/>
                      </w:r>
                      <w:r w:rsidRPr="00BD1BA7">
                        <w:t>Deutschland</w:t>
                      </w:r>
                      <w:r>
                        <w:t xml:space="preserve"> – Hamburg, Hannover</w:t>
                      </w:r>
                    </w:p>
                  </w:txbxContent>
                </v:textbox>
                <w10:wrap type="square"/>
              </v:shape>
            </w:pict>
          </mc:Fallback>
        </mc:AlternateContent>
      </w:r>
      <w:r w:rsidR="003951DC">
        <w:rPr>
          <w:noProof/>
          <w:lang w:eastAsia="de-DE" w:bidi="ar-SA"/>
        </w:rPr>
        <mc:AlternateContent>
          <mc:Choice Requires="wps">
            <w:drawing>
              <wp:anchor distT="0" distB="0" distL="114300" distR="114300" simplePos="0" relativeHeight="251659264" behindDoc="0" locked="0" layoutInCell="1" allowOverlap="1" wp14:anchorId="733E2BD1" wp14:editId="4F29E0B7">
                <wp:simplePos x="0" y="0"/>
                <wp:positionH relativeFrom="column">
                  <wp:posOffset>-44450</wp:posOffset>
                </wp:positionH>
                <wp:positionV relativeFrom="paragraph">
                  <wp:posOffset>2519680</wp:posOffset>
                </wp:positionV>
                <wp:extent cx="3277235" cy="2315210"/>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3277235" cy="2315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6D54D2" w14:textId="77777777" w:rsidR="00972AC4" w:rsidRPr="006172D4" w:rsidRDefault="00972AC4" w:rsidP="0060187B">
                            <w:pPr>
                              <w:pStyle w:val="berschrift2"/>
                            </w:pPr>
                            <w:r w:rsidRPr="006172D4">
                              <w:t>Aktuelle Schwerpunkte</w:t>
                            </w:r>
                          </w:p>
                          <w:p w14:paraId="765BDD8B" w14:textId="3004DE05" w:rsidR="00972AC4" w:rsidRDefault="00972AC4" w:rsidP="00F04AC8">
                            <w:pPr>
                              <w:ind w:left="720"/>
                            </w:pPr>
                            <w:r w:rsidRPr="00F04AC8">
                              <w:t>Administration, Anwendungsentwicklung, Hochverfügbarkeit, Konfigurationsmanagement, Sicherheit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E2BD1" id="Textfeld 6" o:spid="_x0000_s1030" type="#_x0000_t202" style="position:absolute;margin-left:-3.5pt;margin-top:198.4pt;width:258.05pt;height:18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" filled="f" stroked="f">
                <v:textbox>
                  <w:txbxContent>
                    <w:p w14:paraId="4D6D54D2" w14:textId="77777777" w:rsidR="00972AC4" w:rsidRPr="006172D4" w:rsidRDefault="00972AC4" w:rsidP="0060187B">
                      <w:pPr>
                        <w:pStyle w:val="berschrift2"/>
                      </w:pPr>
                      <w:r w:rsidRPr="006172D4">
                        <w:t>Aktuelle Schwerpunkte</w:t>
                      </w:r>
                    </w:p>
                    <w:p w14:paraId="765BDD8B" w14:textId="3004DE05" w:rsidR="00972AC4" w:rsidRDefault="00972AC4" w:rsidP="00F04AC8">
                      <w:pPr>
                        <w:ind w:left="720"/>
                      </w:pPr>
                      <w:r w:rsidRPr="00F04AC8">
                        <w:t>Administration, Anwendungsentwicklung, Hochverfügbarkeit, Konfigurationsmanagement, Sicherheit</w:t>
                      </w:r>
                    </w:p>
                  </w:txbxContent>
                </v:textbox>
                <w10:wrap type="square"/>
              </v:shape>
            </w:pict>
          </mc:Fallback>
        </mc:AlternateContent>
      </w:r>
      <w:r w:rsidR="00EF4519">
        <w:rPr>
          <w:noProof/>
          <w:lang w:eastAsia="de-DE" w:bidi="ar-SA"/>
        </w:rPr>
        <mc:AlternateContent>
          <mc:Choice Requires="wps">
            <w:drawing>
              <wp:anchor distT="0" distB="0" distL="114300" distR="114300" simplePos="0" relativeHeight="251800576" behindDoc="0" locked="0" layoutInCell="1" allowOverlap="1" wp14:anchorId="4B6771C2" wp14:editId="45EE3FF5">
                <wp:simplePos x="0" y="0"/>
                <wp:positionH relativeFrom="column">
                  <wp:posOffset>87630</wp:posOffset>
                </wp:positionH>
                <wp:positionV relativeFrom="paragraph">
                  <wp:posOffset>7016115</wp:posOffset>
                </wp:positionV>
                <wp:extent cx="2304415" cy="1252220"/>
                <wp:effectExtent l="0" t="0" r="0" b="0"/>
                <wp:wrapSquare wrapText="bothSides"/>
                <wp:docPr id="10" name="Textfeld 10"/>
                <wp:cNvGraphicFramePr/>
                <a:graphic xmlns:a="http://schemas.openxmlformats.org/drawingml/2006/main">
                  <a:graphicData uri="http://schemas.microsoft.com/office/word/2010/wordprocessingShape">
                    <wps:wsp>
                      <wps:cNvSpPr txBox="1"/>
                      <wps:spPr>
                        <a:xfrm>
                          <a:off x="0" y="0"/>
                          <a:ext cx="230441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D9A3FDA" w14:textId="67A4865E" w:rsidR="00972AC4" w:rsidRPr="006172D4" w:rsidRDefault="00972AC4" w:rsidP="005C70A1">
                            <w:pPr>
                              <w:pStyle w:val="berschrift2"/>
                            </w:pPr>
                            <w:r>
                              <w:t>berufserfahrung</w:t>
                            </w:r>
                          </w:p>
                          <w:p w14:paraId="219095E5" w14:textId="3AD15902" w:rsidR="00972AC4" w:rsidRDefault="00972AC4" w:rsidP="00367EE8">
                            <w:pPr>
                              <w:pStyle w:val="Listenabsatz"/>
                              <w:ind w:left="1060" w:hanging="351"/>
                            </w:pPr>
                            <w:r>
                              <w:t>&gt;15 Jahre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6771C2" id="Textfeld 10" o:spid="_x0000_s1031" type="#_x0000_t202" style="position:absolute;margin-left:6.9pt;margin-top:552.45pt;width:181.45pt;height:98.6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" filled="f" stroked="f">
                <v:textbox>
                  <w:txbxContent>
                    <w:p w14:paraId="7D9A3FDA" w14:textId="67A4865E" w:rsidR="00972AC4" w:rsidRPr="006172D4" w:rsidRDefault="00972AC4" w:rsidP="005C70A1">
                      <w:pPr>
                        <w:pStyle w:val="berschrift2"/>
                      </w:pPr>
                      <w:r>
                        <w:t>berufserfahrung</w:t>
                      </w:r>
                    </w:p>
                    <w:p w14:paraId="219095E5" w14:textId="3AD15902" w:rsidR="00972AC4" w:rsidRDefault="00972AC4" w:rsidP="00367EE8">
                      <w:pPr>
                        <w:pStyle w:val="Listenabsatz"/>
                        <w:ind w:left="1060" w:hanging="351"/>
                      </w:pPr>
                      <w:r>
                        <w:t>&gt;15 Jahre</w:t>
                      </w:r>
                    </w:p>
                  </w:txbxContent>
                </v:textbox>
                <w10:wrap type="square"/>
              </v:shape>
            </w:pict>
          </mc:Fallback>
        </mc:AlternateContent>
      </w:r>
      <w:r w:rsidR="00EF4519">
        <w:rPr>
          <w:noProof/>
          <w:lang w:eastAsia="de-DE" w:bidi="ar-SA"/>
        </w:rPr>
        <mc:AlternateContent>
          <mc:Choice Requires="wps">
            <w:drawing>
              <wp:anchor distT="0" distB="0" distL="114300" distR="114300" simplePos="0" relativeHeight="251790336" behindDoc="0" locked="0" layoutInCell="1" allowOverlap="1" wp14:anchorId="314B3192" wp14:editId="65A21427">
                <wp:simplePos x="0" y="0"/>
                <wp:positionH relativeFrom="column">
                  <wp:posOffset>90805</wp:posOffset>
                </wp:positionH>
                <wp:positionV relativeFrom="paragraph">
                  <wp:posOffset>5868670</wp:posOffset>
                </wp:positionV>
                <wp:extent cx="2793365" cy="1252220"/>
                <wp:effectExtent l="0" t="0" r="0" b="0"/>
                <wp:wrapSquare wrapText="bothSides"/>
                <wp:docPr id="3" name="Textfeld 3"/>
                <wp:cNvGraphicFramePr/>
                <a:graphic xmlns:a="http://schemas.openxmlformats.org/drawingml/2006/main">
                  <a:graphicData uri="http://schemas.microsoft.com/office/word/2010/wordprocessingShape">
                    <wps:wsp>
                      <wps:cNvSpPr txBox="1"/>
                      <wps:spPr>
                        <a:xfrm>
                          <a:off x="0" y="0"/>
                          <a:ext cx="2793365" cy="12522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6F5B8A" w14:textId="77777777" w:rsidR="00972AC4" w:rsidRPr="006172D4" w:rsidRDefault="00972AC4" w:rsidP="00416418">
                            <w:pPr>
                              <w:pStyle w:val="berschrift2"/>
                            </w:pPr>
                            <w:r>
                              <w:t>Sprachen</w:t>
                            </w:r>
                          </w:p>
                          <w:p w14:paraId="496E8C1F" w14:textId="5E29EB6E" w:rsidR="00972AC4" w:rsidRDefault="00972AC4" w:rsidP="00D61CA9">
                            <w:pPr>
                              <w:ind w:left="709" w:hanging="709"/>
                            </w:pPr>
                            <w:r>
                              <w:t xml:space="preserve">             </w:t>
                            </w:r>
                            <w:r>
                              <w:tab/>
                              <w:t>Deutsch (Muttersprache)</w:t>
                            </w:r>
                          </w:p>
                          <w:p w14:paraId="4B177900" w14:textId="58665646" w:rsidR="00972AC4" w:rsidRDefault="00972AC4" w:rsidP="00BD1BA7">
                            <w:pPr>
                              <w:ind w:left="709" w:hanging="709"/>
                            </w:pPr>
                            <w:r>
                              <w:t xml:space="preserve">            </w:t>
                            </w:r>
                            <w:r>
                              <w:tab/>
                              <w:t xml:space="preserve">Englisch (Arbeitssprache)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B3192" id="Textfeld 3" o:spid="_x0000_s1032" type="#_x0000_t202" style="position:absolute;margin-left:7.15pt;margin-top:462.1pt;width:219.95pt;height:98.6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" filled="f" stroked="f">
                <v:textbox>
                  <w:txbxContent>
                    <w:p w14:paraId="006F5B8A" w14:textId="77777777" w:rsidR="00972AC4" w:rsidRPr="006172D4" w:rsidRDefault="00972AC4" w:rsidP="00416418">
                      <w:pPr>
                        <w:pStyle w:val="berschrift2"/>
                      </w:pPr>
                      <w:r>
                        <w:t>Sprachen</w:t>
                      </w:r>
                    </w:p>
                    <w:p w14:paraId="496E8C1F" w14:textId="5E29EB6E" w:rsidR="00972AC4" w:rsidRDefault="00972AC4" w:rsidP="00D61CA9">
                      <w:pPr>
                        <w:ind w:left="709" w:hanging="709"/>
                      </w:pPr>
                      <w:r>
                        <w:t xml:space="preserve">             </w:t>
                      </w:r>
                      <w:r>
                        <w:tab/>
                        <w:t>Deutsch (Muttersprache)</w:t>
                      </w:r>
                    </w:p>
                    <w:p w14:paraId="4B177900" w14:textId="58665646" w:rsidR="00972AC4" w:rsidRDefault="00972AC4" w:rsidP="00BD1BA7">
                      <w:pPr>
                        <w:ind w:left="709" w:hanging="709"/>
                      </w:pPr>
                      <w:r>
                        <w:t xml:space="preserve">            </w:t>
                      </w:r>
                      <w:r>
                        <w:tab/>
                        <w:t xml:space="preserve">Englisch (Arbeitssprache) </w:t>
                      </w:r>
                    </w:p>
                  </w:txbxContent>
                </v:textbox>
                <w10:wrap type="square"/>
              </v:shape>
            </w:pict>
          </mc:Fallback>
        </mc:AlternateContent>
      </w:r>
      <w:r w:rsidR="00EF4519">
        <w:rPr>
          <w:noProof/>
          <w:lang w:eastAsia="de-DE" w:bidi="ar-SA"/>
        </w:rPr>
        <mc:AlternateContent>
          <mc:Choice Requires="wps">
            <w:drawing>
              <wp:anchor distT="0" distB="0" distL="114300" distR="114300" simplePos="0" relativeHeight="251745280" behindDoc="0" locked="0" layoutInCell="1" allowOverlap="1" wp14:anchorId="240757A5" wp14:editId="668AE6D7">
                <wp:simplePos x="0" y="0"/>
                <wp:positionH relativeFrom="column">
                  <wp:posOffset>90805</wp:posOffset>
                </wp:positionH>
                <wp:positionV relativeFrom="paragraph">
                  <wp:posOffset>4615180</wp:posOffset>
                </wp:positionV>
                <wp:extent cx="2863215" cy="1367790"/>
                <wp:effectExtent l="0" t="0" r="0" b="3810"/>
                <wp:wrapSquare wrapText="bothSides"/>
                <wp:docPr id="189" name="Textfeld 189"/>
                <wp:cNvGraphicFramePr/>
                <a:graphic xmlns:a="http://schemas.openxmlformats.org/drawingml/2006/main">
                  <a:graphicData uri="http://schemas.microsoft.com/office/word/2010/wordprocessingShape">
                    <wps:wsp>
                      <wps:cNvSpPr txBox="1"/>
                      <wps:spPr>
                        <a:xfrm>
                          <a:off x="0" y="0"/>
                          <a:ext cx="2863215" cy="13677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6A76ED" w14:textId="77777777" w:rsidR="00972AC4" w:rsidRPr="007963D9" w:rsidRDefault="00972AC4" w:rsidP="007A1813">
                            <w:pPr>
                              <w:pStyle w:val="berschrift2"/>
                            </w:pPr>
                            <w:r w:rsidRPr="007963D9">
                              <w:t>Bevorzugte projekte</w:t>
                            </w:r>
                          </w:p>
                          <w:p w14:paraId="31F2E552" w14:textId="66D919E2" w:rsidR="00972AC4" w:rsidRPr="00BD1BA7" w:rsidRDefault="00972AC4" w:rsidP="00BD1BA7">
                            <w:pPr>
                              <w:ind w:left="720"/>
                            </w:pPr>
                            <w:proofErr w:type="spellStart"/>
                            <w:r w:rsidRPr="00BD1BA7">
                              <w:t>DevSecOps</w:t>
                            </w:r>
                            <w:proofErr w:type="spellEnd"/>
                            <w:r w:rsidRPr="00BD1BA7">
                              <w:t xml:space="preserve">, </w:t>
                            </w:r>
                            <w:proofErr w:type="gramStart"/>
                            <w:r w:rsidRPr="00BD1BA7">
                              <w:t>Cloud Computing</w:t>
                            </w:r>
                            <w:proofErr w:type="gramEnd"/>
                            <w:r w:rsidRPr="00BD1BA7">
                              <w:t>, Linux und Automation in einem agilen Umfeld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0757A5" id="Textfeld 189" o:spid="_x0000_s1033" type="#_x0000_t202" style="position:absolute;margin-left:7.15pt;margin-top:363.4pt;width:225.45pt;height:107.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" filled="f" stroked="f">
                <v:textbox>
                  <w:txbxContent>
                    <w:p w14:paraId="296A76ED" w14:textId="77777777" w:rsidR="00972AC4" w:rsidRPr="007963D9" w:rsidRDefault="00972AC4" w:rsidP="007A1813">
                      <w:pPr>
                        <w:pStyle w:val="berschrift2"/>
                      </w:pPr>
                      <w:r w:rsidRPr="007963D9">
                        <w:t>Bevorzugte projekte</w:t>
                      </w:r>
                    </w:p>
                    <w:p w14:paraId="31F2E552" w14:textId="66D919E2" w:rsidR="00972AC4" w:rsidRPr="00BD1BA7" w:rsidRDefault="00972AC4" w:rsidP="00BD1BA7">
                      <w:pPr>
                        <w:ind w:left="720"/>
                      </w:pPr>
                      <w:proofErr w:type="spellStart"/>
                      <w:r w:rsidRPr="00BD1BA7">
                        <w:t>DevSecOps</w:t>
                      </w:r>
                      <w:proofErr w:type="spellEnd"/>
                      <w:r w:rsidRPr="00BD1BA7">
                        <w:t xml:space="preserve">, </w:t>
                      </w:r>
                      <w:proofErr w:type="gramStart"/>
                      <w:r w:rsidRPr="00BD1BA7">
                        <w:t>Cloud Computing</w:t>
                      </w:r>
                      <w:proofErr w:type="gramEnd"/>
                      <w:r w:rsidRPr="00BD1BA7">
                        <w:t>, Linux und Automation in einem agilen Umfeld</w:t>
                      </w:r>
                    </w:p>
                  </w:txbxContent>
                </v:textbox>
                <w10:wrap type="square"/>
              </v:shape>
            </w:pict>
          </mc:Fallback>
        </mc:AlternateContent>
      </w:r>
      <w:r w:rsidR="002F5317">
        <w:rPr>
          <w:noProof/>
          <w:sz w:val="24"/>
          <w:lang w:eastAsia="de-DE" w:bidi="ar-SA"/>
        </w:rPr>
        <w:drawing>
          <wp:anchor distT="0" distB="0" distL="114300" distR="114300" simplePos="0" relativeHeight="251664384" behindDoc="1" locked="0" layoutInCell="1" allowOverlap="1" wp14:anchorId="76E95805" wp14:editId="02FF9EA2">
            <wp:simplePos x="0" y="0"/>
            <wp:positionH relativeFrom="column">
              <wp:posOffset>-619125</wp:posOffset>
            </wp:positionH>
            <wp:positionV relativeFrom="paragraph">
              <wp:posOffset>3477260</wp:posOffset>
            </wp:positionV>
            <wp:extent cx="7524000" cy="4795200"/>
            <wp:effectExtent l="0" t="0" r="0" b="5715"/>
            <wp:wrapNone/>
            <wp:docPr id="11" name="Bild 11" descr="layout_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layout_0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b="39914"/>
                    <a:stretch/>
                  </pic:blipFill>
                  <pic:spPr bwMode="auto">
                    <a:xfrm>
                      <a:off x="0" y="0"/>
                      <a:ext cx="7524000" cy="479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77987">
        <w:rPr>
          <w:sz w:val="24"/>
          <w:lang w:eastAsia="de-DE" w:bidi="ar-SA"/>
        </w:rPr>
        <w:br w:type="page"/>
      </w:r>
      <w:bookmarkStart w:id="2" w:name="_GoBack"/>
      <w:bookmarkEnd w:id="2"/>
    </w:p>
    <w:p w14:paraId="534DD0D0" w14:textId="7BEB0C74" w:rsidR="00751825" w:rsidRDefault="008709B2" w:rsidP="000B28A5">
      <w:pPr>
        <w:rPr>
          <w:sz w:val="24"/>
          <w:lang w:eastAsia="de-DE" w:bidi="ar-SA"/>
        </w:rPr>
      </w:pPr>
      <w:r>
        <w:rPr>
          <w:noProof/>
          <w:sz w:val="24"/>
          <w:lang w:eastAsia="de-DE" w:bidi="ar-SA"/>
        </w:rPr>
        <w:lastRenderedPageBreak/>
        <mc:AlternateContent>
          <mc:Choice Requires="wps">
            <w:drawing>
              <wp:anchor distT="0" distB="0" distL="114300" distR="114300" simplePos="0" relativeHeight="251667456" behindDoc="1" locked="0" layoutInCell="1" allowOverlap="1" wp14:anchorId="4F9E07B6" wp14:editId="4F657686">
                <wp:simplePos x="0" y="0"/>
                <wp:positionH relativeFrom="column">
                  <wp:posOffset>-15073</wp:posOffset>
                </wp:positionH>
                <wp:positionV relativeFrom="paragraph">
                  <wp:posOffset>170548</wp:posOffset>
                </wp:positionV>
                <wp:extent cx="1299210" cy="7998727"/>
                <wp:effectExtent l="0" t="0" r="0" b="2540"/>
                <wp:wrapNone/>
                <wp:docPr id="14" name="Rechteck 14"/>
                <wp:cNvGraphicFramePr/>
                <a:graphic xmlns:a="http://schemas.openxmlformats.org/drawingml/2006/main">
                  <a:graphicData uri="http://schemas.microsoft.com/office/word/2010/wordprocessingShape">
                    <wps:wsp>
                      <wps:cNvSpPr/>
                      <wps:spPr>
                        <a:xfrm>
                          <a:off x="0" y="0"/>
                          <a:ext cx="1299210" cy="799872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57440FB6" id="Rechteck 14" o:spid="_x0000_s1026" style="position:absolute;margin-left:-1.2pt;margin-top:13.45pt;width:102.3pt;height:629.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" fillcolor="#eee" stroked="f" strokeweight="1pt"/>
            </w:pict>
          </mc:Fallback>
        </mc:AlternateContent>
      </w:r>
      <w:r>
        <w:rPr>
          <w:noProof/>
          <w:lang w:eastAsia="de-DE" w:bidi="ar-SA"/>
        </w:rPr>
        <mc:AlternateContent>
          <mc:Choice Requires="wps">
            <w:drawing>
              <wp:anchor distT="0" distB="0" distL="114300" distR="114300" simplePos="0" relativeHeight="251663360" behindDoc="0" locked="0" layoutInCell="1" allowOverlap="1" wp14:anchorId="72138030" wp14:editId="21713795">
                <wp:simplePos x="0" y="0"/>
                <wp:positionH relativeFrom="column">
                  <wp:posOffset>1503680</wp:posOffset>
                </wp:positionH>
                <wp:positionV relativeFrom="paragraph">
                  <wp:posOffset>510406</wp:posOffset>
                </wp:positionV>
                <wp:extent cx="4795520" cy="8117840"/>
                <wp:effectExtent l="0" t="0" r="0" b="10160"/>
                <wp:wrapSquare wrapText="bothSides"/>
                <wp:docPr id="9" name="Textfeld 9"/>
                <wp:cNvGraphicFramePr/>
                <a:graphic xmlns:a="http://schemas.openxmlformats.org/drawingml/2006/main">
                  <a:graphicData uri="http://schemas.microsoft.com/office/word/2010/wordprocessingShape">
                    <wps:wsp>
                      <wps:cNvSpPr txBox="1"/>
                      <wps:spPr>
                        <a:xfrm>
                          <a:off x="0" y="0"/>
                          <a:ext cx="4795520" cy="8117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FB775" w14:textId="77777777" w:rsidR="00972AC4" w:rsidRPr="00C87CFC" w:rsidRDefault="00972AC4" w:rsidP="007458B8">
                            <w:pPr>
                              <w:rPr>
                                <w:b/>
                              </w:rPr>
                            </w:pPr>
                            <w:r w:rsidRPr="00517AE5">
                              <w:rPr>
                                <w:b/>
                              </w:rPr>
                              <w:t>Betriebssysteme</w:t>
                            </w:r>
                          </w:p>
                          <w:p w14:paraId="164E0342" w14:textId="0BD3D58F" w:rsidR="00972AC4" w:rsidRPr="00C87CFC" w:rsidRDefault="00972AC4" w:rsidP="007458B8">
                            <w:r w:rsidRPr="00C87CFC">
                              <w:t>Linux, Windows</w:t>
                            </w:r>
                          </w:p>
                          <w:p w14:paraId="49DFC947" w14:textId="77777777" w:rsidR="00972AC4" w:rsidRPr="00C87CFC" w:rsidRDefault="00972AC4" w:rsidP="007458B8"/>
                          <w:p w14:paraId="29397B84" w14:textId="77777777" w:rsidR="00972AC4" w:rsidRPr="000C4219" w:rsidRDefault="00972AC4" w:rsidP="007458B8">
                            <w:pPr>
                              <w:rPr>
                                <w:b/>
                              </w:rPr>
                            </w:pPr>
                            <w:r w:rsidRPr="000C4219">
                              <w:rPr>
                                <w:b/>
                              </w:rPr>
                              <w:t>Sprachen</w:t>
                            </w:r>
                          </w:p>
                          <w:p w14:paraId="5E2A6C74" w14:textId="4B980CBE" w:rsidR="00972AC4" w:rsidRPr="004F5132" w:rsidRDefault="00972AC4" w:rsidP="007458B8">
                            <w:r w:rsidRPr="004F5132">
                              <w:t>HTML, Python, Shell-Scripts</w:t>
                            </w:r>
                          </w:p>
                          <w:p w14:paraId="232DA978" w14:textId="77777777" w:rsidR="00972AC4" w:rsidRPr="004F5132" w:rsidRDefault="00972AC4" w:rsidP="007458B8"/>
                          <w:p w14:paraId="1C8F9581" w14:textId="77777777" w:rsidR="00972AC4" w:rsidRPr="00517AE5" w:rsidRDefault="00972AC4" w:rsidP="00517AE5">
                            <w:pPr>
                              <w:rPr>
                                <w:b/>
                              </w:rPr>
                            </w:pPr>
                            <w:r w:rsidRPr="00517AE5">
                              <w:rPr>
                                <w:b/>
                              </w:rPr>
                              <w:t>Datenbanken</w:t>
                            </w:r>
                          </w:p>
                          <w:p w14:paraId="4B6736E7" w14:textId="08267A3D" w:rsidR="00972AC4" w:rsidRPr="004F5132" w:rsidRDefault="00972AC4" w:rsidP="00517AE5">
                            <w:pPr>
                              <w:rPr>
                                <w:lang w:val="en-US"/>
                              </w:rPr>
                            </w:pPr>
                            <w:r w:rsidRPr="004F5132">
                              <w:rPr>
                                <w:lang w:val="en-US"/>
                              </w:rPr>
                              <w:t>MySQL</w:t>
                            </w:r>
                            <w:r>
                              <w:rPr>
                                <w:lang w:val="en-US"/>
                              </w:rPr>
                              <w:t xml:space="preserve">, </w:t>
                            </w:r>
                            <w:r w:rsidRPr="00AB04E5">
                              <w:rPr>
                                <w:lang w:val="en-US"/>
                              </w:rPr>
                              <w:t>MS SQL</w:t>
                            </w:r>
                          </w:p>
                          <w:p w14:paraId="51B208DE" w14:textId="77777777" w:rsidR="00972AC4" w:rsidRPr="004F5132" w:rsidRDefault="00972AC4" w:rsidP="00517AE5">
                            <w:pPr>
                              <w:rPr>
                                <w:lang w:val="en-US"/>
                              </w:rPr>
                            </w:pPr>
                          </w:p>
                          <w:p w14:paraId="360B1B65" w14:textId="40DA368C" w:rsidR="00972AC4" w:rsidRPr="004F5132" w:rsidRDefault="00972AC4" w:rsidP="00517AE5">
                            <w:pPr>
                              <w:rPr>
                                <w:b/>
                                <w:lang w:val="en-US"/>
                              </w:rPr>
                            </w:pPr>
                            <w:r w:rsidRPr="004F5132">
                              <w:rPr>
                                <w:b/>
                                <w:lang w:val="en-US"/>
                              </w:rPr>
                              <w:t>DC/</w:t>
                            </w:r>
                            <w:proofErr w:type="spellStart"/>
                            <w:r w:rsidRPr="004F5132">
                              <w:rPr>
                                <w:b/>
                                <w:lang w:val="en-US"/>
                              </w:rPr>
                              <w:t>Netze</w:t>
                            </w:r>
                            <w:proofErr w:type="spellEnd"/>
                          </w:p>
                          <w:p w14:paraId="3ACD077F" w14:textId="77777777" w:rsidR="00972AC4" w:rsidRDefault="00972AC4" w:rsidP="00517AE5">
                            <w:pPr>
                              <w:rPr>
                                <w:lang w:val="en-US"/>
                              </w:rPr>
                            </w:pPr>
                            <w:r w:rsidRPr="007515BF">
                              <w:rPr>
                                <w:lang w:val="en-US"/>
                              </w:rPr>
                              <w:t xml:space="preserve">DHCP, DNS, (S)FTP, Firewall, HTTP(S), ISO/OSI, Internet, Intranet, </w:t>
                            </w:r>
                          </w:p>
                          <w:p w14:paraId="3D50BAE4" w14:textId="66A56781" w:rsidR="00972AC4" w:rsidRDefault="00972AC4" w:rsidP="00517AE5">
                            <w:pPr>
                              <w:rPr>
                                <w:lang w:val="en-US"/>
                              </w:rPr>
                            </w:pPr>
                            <w:r w:rsidRPr="007515BF">
                              <w:rPr>
                                <w:lang w:val="en-US"/>
                              </w:rPr>
                              <w:t>OpenSSL, SNMP, SSL</w:t>
                            </w:r>
                          </w:p>
                          <w:p w14:paraId="7280ADEE" w14:textId="77777777" w:rsidR="00972AC4" w:rsidRPr="004F5132" w:rsidRDefault="00972AC4" w:rsidP="00517AE5">
                            <w:pPr>
                              <w:rPr>
                                <w:lang w:val="en-US"/>
                              </w:rPr>
                            </w:pPr>
                          </w:p>
                          <w:p w14:paraId="4EA86C9D" w14:textId="77777777" w:rsidR="00972AC4" w:rsidRPr="00FA1416" w:rsidRDefault="00972AC4" w:rsidP="00154B2D">
                            <w:pPr>
                              <w:rPr>
                                <w:b/>
                                <w:lang w:val="en-US"/>
                              </w:rPr>
                            </w:pPr>
                            <w:r w:rsidRPr="00FA1416">
                              <w:rPr>
                                <w:b/>
                                <w:lang w:val="en-US"/>
                              </w:rPr>
                              <w:t>Tools</w:t>
                            </w:r>
                          </w:p>
                          <w:p w14:paraId="06BAA58D" w14:textId="320CDAD5" w:rsidR="00972AC4" w:rsidRDefault="00972AC4" w:rsidP="00154B2D">
                            <w:pPr>
                              <w:rPr>
                                <w:lang w:val="en-US"/>
                              </w:rPr>
                            </w:pPr>
                            <w:r w:rsidRPr="00421B23">
                              <w:rPr>
                                <w:lang w:val="en-US"/>
                              </w:rPr>
                              <w:t>Active Directory, Apache, VMware ESX, VMware NSX</w:t>
                            </w:r>
                          </w:p>
                          <w:p w14:paraId="3233F8F1" w14:textId="77777777" w:rsidR="00972AC4" w:rsidRPr="00FA1416" w:rsidRDefault="00972AC4" w:rsidP="00154B2D">
                            <w:pPr>
                              <w:rPr>
                                <w:lang w:val="en-US"/>
                              </w:rPr>
                            </w:pPr>
                          </w:p>
                          <w:p w14:paraId="416DBE35" w14:textId="77777777" w:rsidR="00972AC4" w:rsidRPr="009845E6" w:rsidRDefault="00972AC4" w:rsidP="00BC41BF">
                            <w:pPr>
                              <w:rPr>
                                <w:b/>
                                <w:lang w:val="en-US"/>
                              </w:rPr>
                            </w:pPr>
                            <w:r w:rsidRPr="009845E6">
                              <w:rPr>
                                <w:b/>
                                <w:lang w:val="en-US"/>
                              </w:rPr>
                              <w:t>Hardware</w:t>
                            </w:r>
                          </w:p>
                          <w:p w14:paraId="2C05905A" w14:textId="12A5EFC6" w:rsidR="00972AC4" w:rsidRPr="009845E6" w:rsidRDefault="00972AC4" w:rsidP="00BC41BF">
                            <w:pPr>
                              <w:rPr>
                                <w:lang w:val="en-US"/>
                              </w:rPr>
                            </w:pPr>
                            <w:r w:rsidRPr="009845E6">
                              <w:rPr>
                                <w:lang w:val="en-US"/>
                              </w:rPr>
                              <w:t>Dell Server, HP Server, IBM Server</w:t>
                            </w:r>
                          </w:p>
                          <w:p w14:paraId="02EC2D3D" w14:textId="77777777" w:rsidR="00972AC4" w:rsidRPr="009845E6" w:rsidRDefault="00972AC4" w:rsidP="00BC41BF">
                            <w:pPr>
                              <w:rPr>
                                <w:lang w:val="en-US"/>
                              </w:rPr>
                            </w:pPr>
                          </w:p>
                          <w:p w14:paraId="6C7F9BD1" w14:textId="77777777" w:rsidR="00972AC4" w:rsidRPr="009845E6" w:rsidRDefault="00972AC4" w:rsidP="00DB2878">
                            <w:pPr>
                              <w:rPr>
                                <w:b/>
                                <w:lang w:val="en-US"/>
                              </w:rPr>
                            </w:pPr>
                            <w:r w:rsidRPr="009845E6">
                              <w:rPr>
                                <w:b/>
                                <w:lang w:val="en-US"/>
                              </w:rPr>
                              <w:t xml:space="preserve">Tools, </w:t>
                            </w:r>
                            <w:proofErr w:type="spellStart"/>
                            <w:r w:rsidRPr="009845E6">
                              <w:rPr>
                                <w:b/>
                                <w:lang w:val="en-US"/>
                              </w:rPr>
                              <w:t>Methoden</w:t>
                            </w:r>
                            <w:proofErr w:type="spellEnd"/>
                          </w:p>
                          <w:p w14:paraId="768999EF" w14:textId="77777777" w:rsidR="00972AC4" w:rsidRPr="00517AE5" w:rsidRDefault="00972AC4" w:rsidP="00DB2878">
                            <w:r>
                              <w:t>NFS</w:t>
                            </w:r>
                          </w:p>
                          <w:p w14:paraId="17E34D27" w14:textId="77777777" w:rsidR="00972AC4" w:rsidRPr="00517AE5" w:rsidRDefault="00972AC4" w:rsidP="007458B8">
                            <w:pPr>
                              <w:rPr>
                                <w:b/>
                              </w:rPr>
                            </w:pPr>
                          </w:p>
                          <w:p w14:paraId="0613973B" w14:textId="77777777" w:rsidR="00972AC4" w:rsidRPr="00A30E33" w:rsidRDefault="00972AC4" w:rsidP="007458B8">
                            <w:pPr>
                              <w:rPr>
                                <w:b/>
                              </w:rPr>
                            </w:pPr>
                            <w:r w:rsidRPr="00A30E33">
                              <w:rPr>
                                <w:b/>
                              </w:rPr>
                              <w:t>BUS, Kommunikation</w:t>
                            </w:r>
                          </w:p>
                          <w:p w14:paraId="389D5F8B" w14:textId="3FCB368B" w:rsidR="00972AC4" w:rsidRDefault="00972AC4" w:rsidP="007458B8">
                            <w:r>
                              <w:t>TCP/IP</w:t>
                            </w:r>
                          </w:p>
                          <w:p w14:paraId="030DBEA3" w14:textId="77777777" w:rsidR="00972AC4" w:rsidRPr="00416418" w:rsidRDefault="00972AC4" w:rsidP="009D7E6D">
                            <w:pPr>
                              <w:rPr>
                                <w:b/>
                              </w:rPr>
                            </w:pPr>
                          </w:p>
                          <w:p w14:paraId="4F12CDDD" w14:textId="36467EEB" w:rsidR="00972AC4" w:rsidRDefault="00972AC4" w:rsidP="009D7E6D">
                            <w:pPr>
                              <w:rPr>
                                <w:b/>
                              </w:rPr>
                            </w:pPr>
                            <w:r>
                              <w:rPr>
                                <w:b/>
                              </w:rPr>
                              <w:t>Prozesse</w:t>
                            </w:r>
                          </w:p>
                          <w:p w14:paraId="1F7089DA" w14:textId="1E7A6BFE" w:rsidR="00972AC4" w:rsidRDefault="00972AC4" w:rsidP="009D7E6D">
                            <w:pPr>
                              <w:rPr>
                                <w:lang w:val="en-US"/>
                              </w:rPr>
                            </w:pPr>
                            <w:r w:rsidRPr="00FA1416">
                              <w:rPr>
                                <w:lang w:val="en-US"/>
                              </w:rPr>
                              <w:t>Diagnose</w:t>
                            </w:r>
                          </w:p>
                          <w:p w14:paraId="598DA2BF" w14:textId="77777777" w:rsidR="00972AC4" w:rsidRPr="00896205" w:rsidRDefault="00972AC4" w:rsidP="009D7E6D">
                            <w:pPr>
                              <w:rPr>
                                <w:b/>
                                <w:lang w:val="en-US"/>
                              </w:rPr>
                            </w:pPr>
                          </w:p>
                          <w:p w14:paraId="41571289" w14:textId="77777777" w:rsidR="00972AC4" w:rsidRPr="008F6C94" w:rsidRDefault="00972AC4" w:rsidP="009D7E6D">
                            <w:pPr>
                              <w:rPr>
                                <w:b/>
                                <w:lang w:val="en-US"/>
                              </w:rPr>
                            </w:pPr>
                            <w:proofErr w:type="spellStart"/>
                            <w:r w:rsidRPr="008F6C94">
                              <w:rPr>
                                <w:b/>
                                <w:lang w:val="en-US"/>
                              </w:rPr>
                              <w:t>Weitere</w:t>
                            </w:r>
                            <w:proofErr w:type="spellEnd"/>
                            <w:r w:rsidRPr="008F6C94">
                              <w:rPr>
                                <w:b/>
                                <w:lang w:val="en-US"/>
                              </w:rPr>
                              <w:t xml:space="preserve"> </w:t>
                            </w:r>
                            <w:proofErr w:type="spellStart"/>
                            <w:r w:rsidRPr="008F6C94">
                              <w:rPr>
                                <w:b/>
                                <w:lang w:val="en-US"/>
                              </w:rPr>
                              <w:t>Fähigkeiten</w:t>
                            </w:r>
                            <w:proofErr w:type="spellEnd"/>
                          </w:p>
                          <w:p w14:paraId="5486473E" w14:textId="77777777" w:rsidR="00972AC4" w:rsidRDefault="00972AC4" w:rsidP="007458B8">
                            <w:pPr>
                              <w:rPr>
                                <w:lang w:val="en-US"/>
                              </w:rPr>
                            </w:pPr>
                            <w:r w:rsidRPr="00FA1416">
                              <w:rPr>
                                <w:lang w:val="en-US"/>
                              </w:rPr>
                              <w:t xml:space="preserve">Agile, </w:t>
                            </w:r>
                            <w:proofErr w:type="spellStart"/>
                            <w:r w:rsidRPr="00FA1416">
                              <w:rPr>
                                <w:lang w:val="en-US"/>
                              </w:rPr>
                              <w:t>Atlassian</w:t>
                            </w:r>
                            <w:proofErr w:type="spellEnd"/>
                            <w:r w:rsidRPr="00FA1416">
                              <w:rPr>
                                <w:lang w:val="en-US"/>
                              </w:rPr>
                              <w:t xml:space="preserve"> Confluence, </w:t>
                            </w:r>
                            <w:proofErr w:type="spellStart"/>
                            <w:r w:rsidRPr="00FA1416">
                              <w:rPr>
                                <w:lang w:val="en-US"/>
                              </w:rPr>
                              <w:t>Atlassian</w:t>
                            </w:r>
                            <w:proofErr w:type="spellEnd"/>
                            <w:r w:rsidRPr="00FA1416">
                              <w:rPr>
                                <w:lang w:val="en-US"/>
                              </w:rPr>
                              <w:t xml:space="preserve"> JIRA, Automation, Bash, CentOS, Cloud Computing, Continuous Delivery, Continuous Integration, </w:t>
                            </w:r>
                            <w:proofErr w:type="spellStart"/>
                            <w:r w:rsidRPr="00FA1416">
                              <w:rPr>
                                <w:lang w:val="en-US"/>
                              </w:rPr>
                              <w:t>Debian</w:t>
                            </w:r>
                            <w:proofErr w:type="spellEnd"/>
                            <w:r w:rsidRPr="00FA1416">
                              <w:rPr>
                                <w:lang w:val="en-US"/>
                              </w:rPr>
                              <w:t xml:space="preserve">, DevOps, </w:t>
                            </w:r>
                            <w:proofErr w:type="spellStart"/>
                            <w:r w:rsidRPr="00FA1416">
                              <w:rPr>
                                <w:lang w:val="en-US"/>
                              </w:rPr>
                              <w:t>DevSecOps</w:t>
                            </w:r>
                            <w:proofErr w:type="spellEnd"/>
                            <w:r w:rsidRPr="00FA1416">
                              <w:rPr>
                                <w:lang w:val="en-US"/>
                              </w:rPr>
                              <w:t xml:space="preserve">, Docker, Domain Driven Design, GPO, </w:t>
                            </w:r>
                            <w:proofErr w:type="spellStart"/>
                            <w:r w:rsidRPr="00FA1416">
                              <w:rPr>
                                <w:lang w:val="en-US"/>
                              </w:rPr>
                              <w:t>Git</w:t>
                            </w:r>
                            <w:proofErr w:type="spellEnd"/>
                            <w:r w:rsidRPr="00FA1416">
                              <w:rPr>
                                <w:lang w:val="en-US"/>
                              </w:rPr>
                              <w:t xml:space="preserve">, </w:t>
                            </w:r>
                            <w:proofErr w:type="spellStart"/>
                            <w:r w:rsidRPr="00FA1416">
                              <w:rPr>
                                <w:lang w:val="en-US"/>
                              </w:rPr>
                              <w:t>Github</w:t>
                            </w:r>
                            <w:proofErr w:type="spellEnd"/>
                            <w:r w:rsidRPr="00FA1416">
                              <w:rPr>
                                <w:lang w:val="en-US"/>
                              </w:rPr>
                              <w:t xml:space="preserve">, </w:t>
                            </w:r>
                            <w:proofErr w:type="spellStart"/>
                            <w:r w:rsidRPr="00FA1416">
                              <w:rPr>
                                <w:lang w:val="en-US"/>
                              </w:rPr>
                              <w:t>Gitlab</w:t>
                            </w:r>
                            <w:proofErr w:type="spellEnd"/>
                            <w:r w:rsidRPr="00FA1416">
                              <w:rPr>
                                <w:lang w:val="en-US"/>
                              </w:rPr>
                              <w:t xml:space="preserve">, </w:t>
                            </w:r>
                            <w:proofErr w:type="spellStart"/>
                            <w:r w:rsidRPr="00FA1416">
                              <w:rPr>
                                <w:lang w:val="en-US"/>
                              </w:rPr>
                              <w:t>Grafana</w:t>
                            </w:r>
                            <w:proofErr w:type="spellEnd"/>
                            <w:r w:rsidRPr="00FA1416">
                              <w:rPr>
                                <w:lang w:val="en-US"/>
                              </w:rPr>
                              <w:t xml:space="preserve">, Graphite, </w:t>
                            </w:r>
                            <w:proofErr w:type="spellStart"/>
                            <w:r w:rsidRPr="00FA1416">
                              <w:rPr>
                                <w:lang w:val="en-US"/>
                              </w:rPr>
                              <w:t>HAProxy</w:t>
                            </w:r>
                            <w:proofErr w:type="spellEnd"/>
                            <w:r w:rsidRPr="00FA1416">
                              <w:rPr>
                                <w:lang w:val="en-US"/>
                              </w:rPr>
                              <w:t xml:space="preserve">, IaaS (Infrastructure as a Service), </w:t>
                            </w:r>
                          </w:p>
                          <w:p w14:paraId="6DE46D42" w14:textId="3E67EFE3" w:rsidR="00972AC4" w:rsidRPr="003C5002" w:rsidRDefault="00972AC4" w:rsidP="007458B8">
                            <w:pPr>
                              <w:rPr>
                                <w:b/>
                                <w:lang w:val="en-US"/>
                              </w:rPr>
                            </w:pPr>
                            <w:r w:rsidRPr="00FA1416">
                              <w:rPr>
                                <w:lang w:val="en-US"/>
                              </w:rPr>
                              <w:t xml:space="preserve">Icinga2 Monitoring, Jenkins, </w:t>
                            </w:r>
                            <w:proofErr w:type="spellStart"/>
                            <w:r w:rsidRPr="00FA1416">
                              <w:rPr>
                                <w:lang w:val="en-US"/>
                              </w:rPr>
                              <w:t>Kibana</w:t>
                            </w:r>
                            <w:proofErr w:type="spellEnd"/>
                            <w:r w:rsidRPr="00FA1416">
                              <w:rPr>
                                <w:lang w:val="en-US"/>
                              </w:rPr>
                              <w:t xml:space="preserve">, </w:t>
                            </w:r>
                            <w:proofErr w:type="spellStart"/>
                            <w:r w:rsidRPr="00FA1416">
                              <w:rPr>
                                <w:lang w:val="en-US"/>
                              </w:rPr>
                              <w:t>Logstash</w:t>
                            </w:r>
                            <w:proofErr w:type="spellEnd"/>
                            <w:r w:rsidRPr="00FA1416">
                              <w:rPr>
                                <w:lang w:val="en-US"/>
                              </w:rPr>
                              <w:t xml:space="preserve">, MongoDB, Monitoring, </w:t>
                            </w:r>
                            <w:proofErr w:type="spellStart"/>
                            <w:r w:rsidRPr="00FA1416">
                              <w:rPr>
                                <w:lang w:val="en-US"/>
                              </w:rPr>
                              <w:t>NagVis</w:t>
                            </w:r>
                            <w:proofErr w:type="spellEnd"/>
                            <w:r w:rsidRPr="00FA1416">
                              <w:rPr>
                                <w:lang w:val="en-US"/>
                              </w:rPr>
                              <w:t xml:space="preserve">, Nagios, </w:t>
                            </w:r>
                            <w:proofErr w:type="spellStart"/>
                            <w:r w:rsidRPr="00FA1416">
                              <w:rPr>
                                <w:lang w:val="en-US"/>
                              </w:rPr>
                              <w:t>PowerCLI</w:t>
                            </w:r>
                            <w:proofErr w:type="spellEnd"/>
                            <w:r w:rsidRPr="00FA1416">
                              <w:rPr>
                                <w:lang w:val="en-US"/>
                              </w:rPr>
                              <w:t xml:space="preserve">, PowerShell, Puppet, Scrum, </w:t>
                            </w:r>
                            <w:proofErr w:type="spellStart"/>
                            <w:r w:rsidRPr="00FA1416">
                              <w:rPr>
                                <w:lang w:val="en-US"/>
                              </w:rPr>
                              <w:t>Sicherheit</w:t>
                            </w:r>
                            <w:proofErr w:type="spellEnd"/>
                            <w:r w:rsidRPr="00FA1416">
                              <w:rPr>
                                <w:lang w:val="en-US"/>
                              </w:rPr>
                              <w:t xml:space="preserve">, Test Driven Development, The Foreman, Ubuntu, VMware NSX, </w:t>
                            </w:r>
                            <w:proofErr w:type="spellStart"/>
                            <w:r w:rsidRPr="00FA1416">
                              <w:rPr>
                                <w:lang w:val="en-US"/>
                              </w:rPr>
                              <w:t>Virtualisierung</w:t>
                            </w:r>
                            <w:proofErr w:type="spellEnd"/>
                            <w:r w:rsidRPr="00FA1416">
                              <w:rPr>
                                <w:lang w:val="en-US"/>
                              </w:rPr>
                              <w:t xml:space="preserve">, Windows 2008, Windows 2008 R2, Windows 2012, Windows 2012 R2, </w:t>
                            </w:r>
                            <w:proofErr w:type="spellStart"/>
                            <w:r w:rsidRPr="00FA1416">
                              <w:rPr>
                                <w:lang w:val="en-US"/>
                              </w:rPr>
                              <w:t>nginx</w:t>
                            </w:r>
                            <w:proofErr w:type="spellEnd"/>
                          </w:p>
                          <w:p w14:paraId="171ACA87" w14:textId="77777777" w:rsidR="00972AC4" w:rsidRPr="008F6C94" w:rsidRDefault="00972AC4">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138030" id="Textfeld 9" o:spid="_x0000_s1034" type="#_x0000_t202" style="position:absolute;margin-left:118.4pt;margin-top:40.2pt;width:377.6pt;height:639.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" filled="f" stroked="f">
                <v:textbox>
                  <w:txbxContent>
                    <w:p w14:paraId="7C9FB775" w14:textId="77777777" w:rsidR="00972AC4" w:rsidRPr="00C87CFC" w:rsidRDefault="00972AC4" w:rsidP="007458B8">
                      <w:pPr>
                        <w:rPr>
                          <w:b/>
                        </w:rPr>
                      </w:pPr>
                      <w:r w:rsidRPr="00517AE5">
                        <w:rPr>
                          <w:b/>
                        </w:rPr>
                        <w:t>Betriebssysteme</w:t>
                      </w:r>
                    </w:p>
                    <w:p w14:paraId="164E0342" w14:textId="0BD3D58F" w:rsidR="00972AC4" w:rsidRPr="00C87CFC" w:rsidRDefault="00972AC4" w:rsidP="007458B8">
                      <w:r w:rsidRPr="00C87CFC">
                        <w:t>Linux, Windows</w:t>
                      </w:r>
                    </w:p>
                    <w:p w14:paraId="49DFC947" w14:textId="77777777" w:rsidR="00972AC4" w:rsidRPr="00C87CFC" w:rsidRDefault="00972AC4" w:rsidP="007458B8"/>
                    <w:p w14:paraId="29397B84" w14:textId="77777777" w:rsidR="00972AC4" w:rsidRPr="000C4219" w:rsidRDefault="00972AC4" w:rsidP="007458B8">
                      <w:pPr>
                        <w:rPr>
                          <w:b/>
                        </w:rPr>
                      </w:pPr>
                      <w:r w:rsidRPr="000C4219">
                        <w:rPr>
                          <w:b/>
                        </w:rPr>
                        <w:t>Sprachen</w:t>
                      </w:r>
                    </w:p>
                    <w:p w14:paraId="5E2A6C74" w14:textId="4B980CBE" w:rsidR="00972AC4" w:rsidRPr="004F5132" w:rsidRDefault="00972AC4" w:rsidP="007458B8">
                      <w:r w:rsidRPr="004F5132">
                        <w:t>HTML, Python, Shell-Scripts</w:t>
                      </w:r>
                    </w:p>
                    <w:p w14:paraId="232DA978" w14:textId="77777777" w:rsidR="00972AC4" w:rsidRPr="004F5132" w:rsidRDefault="00972AC4" w:rsidP="007458B8"/>
                    <w:p w14:paraId="1C8F9581" w14:textId="77777777" w:rsidR="00972AC4" w:rsidRPr="00517AE5" w:rsidRDefault="00972AC4" w:rsidP="00517AE5">
                      <w:pPr>
                        <w:rPr>
                          <w:b/>
                        </w:rPr>
                      </w:pPr>
                      <w:r w:rsidRPr="00517AE5">
                        <w:rPr>
                          <w:b/>
                        </w:rPr>
                        <w:t>Datenbanken</w:t>
                      </w:r>
                    </w:p>
                    <w:p w14:paraId="4B6736E7" w14:textId="08267A3D" w:rsidR="00972AC4" w:rsidRPr="004F5132" w:rsidRDefault="00972AC4" w:rsidP="00517AE5">
                      <w:pPr>
                        <w:rPr>
                          <w:lang w:val="en-US"/>
                        </w:rPr>
                      </w:pPr>
                      <w:r w:rsidRPr="004F5132">
                        <w:rPr>
                          <w:lang w:val="en-US"/>
                        </w:rPr>
                        <w:t>MySQL</w:t>
                      </w:r>
                      <w:r>
                        <w:rPr>
                          <w:lang w:val="en-US"/>
                        </w:rPr>
                        <w:t xml:space="preserve">, </w:t>
                      </w:r>
                      <w:r w:rsidRPr="00AB04E5">
                        <w:rPr>
                          <w:lang w:val="en-US"/>
                        </w:rPr>
                        <w:t>MS SQL</w:t>
                      </w:r>
                    </w:p>
                    <w:p w14:paraId="51B208DE" w14:textId="77777777" w:rsidR="00972AC4" w:rsidRPr="004F5132" w:rsidRDefault="00972AC4" w:rsidP="00517AE5">
                      <w:pPr>
                        <w:rPr>
                          <w:lang w:val="en-US"/>
                        </w:rPr>
                      </w:pPr>
                    </w:p>
                    <w:p w14:paraId="360B1B65" w14:textId="40DA368C" w:rsidR="00972AC4" w:rsidRPr="004F5132" w:rsidRDefault="00972AC4" w:rsidP="00517AE5">
                      <w:pPr>
                        <w:rPr>
                          <w:b/>
                          <w:lang w:val="en-US"/>
                        </w:rPr>
                      </w:pPr>
                      <w:r w:rsidRPr="004F5132">
                        <w:rPr>
                          <w:b/>
                          <w:lang w:val="en-US"/>
                        </w:rPr>
                        <w:t>DC/</w:t>
                      </w:r>
                      <w:proofErr w:type="spellStart"/>
                      <w:r w:rsidRPr="004F5132">
                        <w:rPr>
                          <w:b/>
                          <w:lang w:val="en-US"/>
                        </w:rPr>
                        <w:t>Netze</w:t>
                      </w:r>
                      <w:proofErr w:type="spellEnd"/>
                    </w:p>
                    <w:p w14:paraId="3ACD077F" w14:textId="77777777" w:rsidR="00972AC4" w:rsidRDefault="00972AC4" w:rsidP="00517AE5">
                      <w:pPr>
                        <w:rPr>
                          <w:lang w:val="en-US"/>
                        </w:rPr>
                      </w:pPr>
                      <w:r w:rsidRPr="007515BF">
                        <w:rPr>
                          <w:lang w:val="en-US"/>
                        </w:rPr>
                        <w:t xml:space="preserve">DHCP, DNS, (S)FTP, Firewall, HTTP(S), ISO/OSI, Internet, Intranet, </w:t>
                      </w:r>
                    </w:p>
                    <w:p w14:paraId="3D50BAE4" w14:textId="66A56781" w:rsidR="00972AC4" w:rsidRDefault="00972AC4" w:rsidP="00517AE5">
                      <w:pPr>
                        <w:rPr>
                          <w:lang w:val="en-US"/>
                        </w:rPr>
                      </w:pPr>
                      <w:r w:rsidRPr="007515BF">
                        <w:rPr>
                          <w:lang w:val="en-US"/>
                        </w:rPr>
                        <w:t>OpenSSL, SNMP, SSL</w:t>
                      </w:r>
                    </w:p>
                    <w:p w14:paraId="7280ADEE" w14:textId="77777777" w:rsidR="00972AC4" w:rsidRPr="004F5132" w:rsidRDefault="00972AC4" w:rsidP="00517AE5">
                      <w:pPr>
                        <w:rPr>
                          <w:lang w:val="en-US"/>
                        </w:rPr>
                      </w:pPr>
                    </w:p>
                    <w:p w14:paraId="4EA86C9D" w14:textId="77777777" w:rsidR="00972AC4" w:rsidRPr="00FA1416" w:rsidRDefault="00972AC4" w:rsidP="00154B2D">
                      <w:pPr>
                        <w:rPr>
                          <w:b/>
                          <w:lang w:val="en-US"/>
                        </w:rPr>
                      </w:pPr>
                      <w:r w:rsidRPr="00FA1416">
                        <w:rPr>
                          <w:b/>
                          <w:lang w:val="en-US"/>
                        </w:rPr>
                        <w:t>Tools</w:t>
                      </w:r>
                    </w:p>
                    <w:p w14:paraId="06BAA58D" w14:textId="320CDAD5" w:rsidR="00972AC4" w:rsidRDefault="00972AC4" w:rsidP="00154B2D">
                      <w:pPr>
                        <w:rPr>
                          <w:lang w:val="en-US"/>
                        </w:rPr>
                      </w:pPr>
                      <w:r w:rsidRPr="00421B23">
                        <w:rPr>
                          <w:lang w:val="en-US"/>
                        </w:rPr>
                        <w:t>Active Directory, Apache, VMware ESX, VMware NSX</w:t>
                      </w:r>
                    </w:p>
                    <w:p w14:paraId="3233F8F1" w14:textId="77777777" w:rsidR="00972AC4" w:rsidRPr="00FA1416" w:rsidRDefault="00972AC4" w:rsidP="00154B2D">
                      <w:pPr>
                        <w:rPr>
                          <w:lang w:val="en-US"/>
                        </w:rPr>
                      </w:pPr>
                    </w:p>
                    <w:p w14:paraId="416DBE35" w14:textId="77777777" w:rsidR="00972AC4" w:rsidRPr="009845E6" w:rsidRDefault="00972AC4" w:rsidP="00BC41BF">
                      <w:pPr>
                        <w:rPr>
                          <w:b/>
                          <w:lang w:val="en-US"/>
                        </w:rPr>
                      </w:pPr>
                      <w:r w:rsidRPr="009845E6">
                        <w:rPr>
                          <w:b/>
                          <w:lang w:val="en-US"/>
                        </w:rPr>
                        <w:t>Hardware</w:t>
                      </w:r>
                    </w:p>
                    <w:p w14:paraId="2C05905A" w14:textId="12A5EFC6" w:rsidR="00972AC4" w:rsidRPr="009845E6" w:rsidRDefault="00972AC4" w:rsidP="00BC41BF">
                      <w:pPr>
                        <w:rPr>
                          <w:lang w:val="en-US"/>
                        </w:rPr>
                      </w:pPr>
                      <w:r w:rsidRPr="009845E6">
                        <w:rPr>
                          <w:lang w:val="en-US"/>
                        </w:rPr>
                        <w:t>Dell Server, HP Server, IBM Server</w:t>
                      </w:r>
                    </w:p>
                    <w:p w14:paraId="02EC2D3D" w14:textId="77777777" w:rsidR="00972AC4" w:rsidRPr="009845E6" w:rsidRDefault="00972AC4" w:rsidP="00BC41BF">
                      <w:pPr>
                        <w:rPr>
                          <w:lang w:val="en-US"/>
                        </w:rPr>
                      </w:pPr>
                    </w:p>
                    <w:p w14:paraId="6C7F9BD1" w14:textId="77777777" w:rsidR="00972AC4" w:rsidRPr="009845E6" w:rsidRDefault="00972AC4" w:rsidP="00DB2878">
                      <w:pPr>
                        <w:rPr>
                          <w:b/>
                          <w:lang w:val="en-US"/>
                        </w:rPr>
                      </w:pPr>
                      <w:r w:rsidRPr="009845E6">
                        <w:rPr>
                          <w:b/>
                          <w:lang w:val="en-US"/>
                        </w:rPr>
                        <w:t xml:space="preserve">Tools, </w:t>
                      </w:r>
                      <w:proofErr w:type="spellStart"/>
                      <w:r w:rsidRPr="009845E6">
                        <w:rPr>
                          <w:b/>
                          <w:lang w:val="en-US"/>
                        </w:rPr>
                        <w:t>Methoden</w:t>
                      </w:r>
                      <w:proofErr w:type="spellEnd"/>
                    </w:p>
                    <w:p w14:paraId="768999EF" w14:textId="77777777" w:rsidR="00972AC4" w:rsidRPr="00517AE5" w:rsidRDefault="00972AC4" w:rsidP="00DB2878">
                      <w:r>
                        <w:t>NFS</w:t>
                      </w:r>
                    </w:p>
                    <w:p w14:paraId="17E34D27" w14:textId="77777777" w:rsidR="00972AC4" w:rsidRPr="00517AE5" w:rsidRDefault="00972AC4" w:rsidP="007458B8">
                      <w:pPr>
                        <w:rPr>
                          <w:b/>
                        </w:rPr>
                      </w:pPr>
                    </w:p>
                    <w:p w14:paraId="0613973B" w14:textId="77777777" w:rsidR="00972AC4" w:rsidRPr="00A30E33" w:rsidRDefault="00972AC4" w:rsidP="007458B8">
                      <w:pPr>
                        <w:rPr>
                          <w:b/>
                        </w:rPr>
                      </w:pPr>
                      <w:r w:rsidRPr="00A30E33">
                        <w:rPr>
                          <w:b/>
                        </w:rPr>
                        <w:t>BUS, Kommunikation</w:t>
                      </w:r>
                    </w:p>
                    <w:p w14:paraId="389D5F8B" w14:textId="3FCB368B" w:rsidR="00972AC4" w:rsidRDefault="00972AC4" w:rsidP="007458B8">
                      <w:r>
                        <w:t>TCP/IP</w:t>
                      </w:r>
                    </w:p>
                    <w:p w14:paraId="030DBEA3" w14:textId="77777777" w:rsidR="00972AC4" w:rsidRPr="00416418" w:rsidRDefault="00972AC4" w:rsidP="009D7E6D">
                      <w:pPr>
                        <w:rPr>
                          <w:b/>
                        </w:rPr>
                      </w:pPr>
                    </w:p>
                    <w:p w14:paraId="4F12CDDD" w14:textId="36467EEB" w:rsidR="00972AC4" w:rsidRDefault="00972AC4" w:rsidP="009D7E6D">
                      <w:pPr>
                        <w:rPr>
                          <w:b/>
                        </w:rPr>
                      </w:pPr>
                      <w:r>
                        <w:rPr>
                          <w:b/>
                        </w:rPr>
                        <w:t>Prozesse</w:t>
                      </w:r>
                    </w:p>
                    <w:p w14:paraId="1F7089DA" w14:textId="1E7A6BFE" w:rsidR="00972AC4" w:rsidRDefault="00972AC4" w:rsidP="009D7E6D">
                      <w:pPr>
                        <w:rPr>
                          <w:lang w:val="en-US"/>
                        </w:rPr>
                      </w:pPr>
                      <w:r w:rsidRPr="00FA1416">
                        <w:rPr>
                          <w:lang w:val="en-US"/>
                        </w:rPr>
                        <w:t>Diagnose</w:t>
                      </w:r>
                    </w:p>
                    <w:p w14:paraId="598DA2BF" w14:textId="77777777" w:rsidR="00972AC4" w:rsidRPr="00896205" w:rsidRDefault="00972AC4" w:rsidP="009D7E6D">
                      <w:pPr>
                        <w:rPr>
                          <w:b/>
                          <w:lang w:val="en-US"/>
                        </w:rPr>
                      </w:pPr>
                    </w:p>
                    <w:p w14:paraId="41571289" w14:textId="77777777" w:rsidR="00972AC4" w:rsidRPr="008F6C94" w:rsidRDefault="00972AC4" w:rsidP="009D7E6D">
                      <w:pPr>
                        <w:rPr>
                          <w:b/>
                          <w:lang w:val="en-US"/>
                        </w:rPr>
                      </w:pPr>
                      <w:proofErr w:type="spellStart"/>
                      <w:r w:rsidRPr="008F6C94">
                        <w:rPr>
                          <w:b/>
                          <w:lang w:val="en-US"/>
                        </w:rPr>
                        <w:t>Weitere</w:t>
                      </w:r>
                      <w:proofErr w:type="spellEnd"/>
                      <w:r w:rsidRPr="008F6C94">
                        <w:rPr>
                          <w:b/>
                          <w:lang w:val="en-US"/>
                        </w:rPr>
                        <w:t xml:space="preserve"> </w:t>
                      </w:r>
                      <w:proofErr w:type="spellStart"/>
                      <w:r w:rsidRPr="008F6C94">
                        <w:rPr>
                          <w:b/>
                          <w:lang w:val="en-US"/>
                        </w:rPr>
                        <w:t>Fähigkeiten</w:t>
                      </w:r>
                      <w:proofErr w:type="spellEnd"/>
                    </w:p>
                    <w:p w14:paraId="5486473E" w14:textId="77777777" w:rsidR="00972AC4" w:rsidRDefault="00972AC4" w:rsidP="007458B8">
                      <w:pPr>
                        <w:rPr>
                          <w:lang w:val="en-US"/>
                        </w:rPr>
                      </w:pPr>
                      <w:r w:rsidRPr="00FA1416">
                        <w:rPr>
                          <w:lang w:val="en-US"/>
                        </w:rPr>
                        <w:t xml:space="preserve">Agile, </w:t>
                      </w:r>
                      <w:proofErr w:type="spellStart"/>
                      <w:r w:rsidRPr="00FA1416">
                        <w:rPr>
                          <w:lang w:val="en-US"/>
                        </w:rPr>
                        <w:t>Atlassian</w:t>
                      </w:r>
                      <w:proofErr w:type="spellEnd"/>
                      <w:r w:rsidRPr="00FA1416">
                        <w:rPr>
                          <w:lang w:val="en-US"/>
                        </w:rPr>
                        <w:t xml:space="preserve"> Confluence, </w:t>
                      </w:r>
                      <w:proofErr w:type="spellStart"/>
                      <w:r w:rsidRPr="00FA1416">
                        <w:rPr>
                          <w:lang w:val="en-US"/>
                        </w:rPr>
                        <w:t>Atlassian</w:t>
                      </w:r>
                      <w:proofErr w:type="spellEnd"/>
                      <w:r w:rsidRPr="00FA1416">
                        <w:rPr>
                          <w:lang w:val="en-US"/>
                        </w:rPr>
                        <w:t xml:space="preserve"> JIRA, Automation, Bash, CentOS, Cloud Computing, Continuous Delivery, Continuous Integration, </w:t>
                      </w:r>
                      <w:proofErr w:type="spellStart"/>
                      <w:r w:rsidRPr="00FA1416">
                        <w:rPr>
                          <w:lang w:val="en-US"/>
                        </w:rPr>
                        <w:t>Debian</w:t>
                      </w:r>
                      <w:proofErr w:type="spellEnd"/>
                      <w:r w:rsidRPr="00FA1416">
                        <w:rPr>
                          <w:lang w:val="en-US"/>
                        </w:rPr>
                        <w:t xml:space="preserve">, DevOps, </w:t>
                      </w:r>
                      <w:proofErr w:type="spellStart"/>
                      <w:r w:rsidRPr="00FA1416">
                        <w:rPr>
                          <w:lang w:val="en-US"/>
                        </w:rPr>
                        <w:t>DevSecOps</w:t>
                      </w:r>
                      <w:proofErr w:type="spellEnd"/>
                      <w:r w:rsidRPr="00FA1416">
                        <w:rPr>
                          <w:lang w:val="en-US"/>
                        </w:rPr>
                        <w:t xml:space="preserve">, Docker, Domain Driven Design, GPO, </w:t>
                      </w:r>
                      <w:proofErr w:type="spellStart"/>
                      <w:r w:rsidRPr="00FA1416">
                        <w:rPr>
                          <w:lang w:val="en-US"/>
                        </w:rPr>
                        <w:t>Git</w:t>
                      </w:r>
                      <w:proofErr w:type="spellEnd"/>
                      <w:r w:rsidRPr="00FA1416">
                        <w:rPr>
                          <w:lang w:val="en-US"/>
                        </w:rPr>
                        <w:t xml:space="preserve">, </w:t>
                      </w:r>
                      <w:proofErr w:type="spellStart"/>
                      <w:r w:rsidRPr="00FA1416">
                        <w:rPr>
                          <w:lang w:val="en-US"/>
                        </w:rPr>
                        <w:t>Github</w:t>
                      </w:r>
                      <w:proofErr w:type="spellEnd"/>
                      <w:r w:rsidRPr="00FA1416">
                        <w:rPr>
                          <w:lang w:val="en-US"/>
                        </w:rPr>
                        <w:t xml:space="preserve">, </w:t>
                      </w:r>
                      <w:proofErr w:type="spellStart"/>
                      <w:r w:rsidRPr="00FA1416">
                        <w:rPr>
                          <w:lang w:val="en-US"/>
                        </w:rPr>
                        <w:t>Gitlab</w:t>
                      </w:r>
                      <w:proofErr w:type="spellEnd"/>
                      <w:r w:rsidRPr="00FA1416">
                        <w:rPr>
                          <w:lang w:val="en-US"/>
                        </w:rPr>
                        <w:t xml:space="preserve">, </w:t>
                      </w:r>
                      <w:proofErr w:type="spellStart"/>
                      <w:r w:rsidRPr="00FA1416">
                        <w:rPr>
                          <w:lang w:val="en-US"/>
                        </w:rPr>
                        <w:t>Grafana</w:t>
                      </w:r>
                      <w:proofErr w:type="spellEnd"/>
                      <w:r w:rsidRPr="00FA1416">
                        <w:rPr>
                          <w:lang w:val="en-US"/>
                        </w:rPr>
                        <w:t xml:space="preserve">, Graphite, </w:t>
                      </w:r>
                      <w:proofErr w:type="spellStart"/>
                      <w:r w:rsidRPr="00FA1416">
                        <w:rPr>
                          <w:lang w:val="en-US"/>
                        </w:rPr>
                        <w:t>HAProxy</w:t>
                      </w:r>
                      <w:proofErr w:type="spellEnd"/>
                      <w:r w:rsidRPr="00FA1416">
                        <w:rPr>
                          <w:lang w:val="en-US"/>
                        </w:rPr>
                        <w:t xml:space="preserve">, IaaS (Infrastructure as a Service), </w:t>
                      </w:r>
                    </w:p>
                    <w:p w14:paraId="6DE46D42" w14:textId="3E67EFE3" w:rsidR="00972AC4" w:rsidRPr="003C5002" w:rsidRDefault="00972AC4" w:rsidP="007458B8">
                      <w:pPr>
                        <w:rPr>
                          <w:b/>
                          <w:lang w:val="en-US"/>
                        </w:rPr>
                      </w:pPr>
                      <w:r w:rsidRPr="00FA1416">
                        <w:rPr>
                          <w:lang w:val="en-US"/>
                        </w:rPr>
                        <w:t xml:space="preserve">Icinga2 Monitoring, Jenkins, </w:t>
                      </w:r>
                      <w:proofErr w:type="spellStart"/>
                      <w:r w:rsidRPr="00FA1416">
                        <w:rPr>
                          <w:lang w:val="en-US"/>
                        </w:rPr>
                        <w:t>Kibana</w:t>
                      </w:r>
                      <w:proofErr w:type="spellEnd"/>
                      <w:r w:rsidRPr="00FA1416">
                        <w:rPr>
                          <w:lang w:val="en-US"/>
                        </w:rPr>
                        <w:t xml:space="preserve">, </w:t>
                      </w:r>
                      <w:proofErr w:type="spellStart"/>
                      <w:r w:rsidRPr="00FA1416">
                        <w:rPr>
                          <w:lang w:val="en-US"/>
                        </w:rPr>
                        <w:t>Logstash</w:t>
                      </w:r>
                      <w:proofErr w:type="spellEnd"/>
                      <w:r w:rsidRPr="00FA1416">
                        <w:rPr>
                          <w:lang w:val="en-US"/>
                        </w:rPr>
                        <w:t xml:space="preserve">, MongoDB, Monitoring, </w:t>
                      </w:r>
                      <w:proofErr w:type="spellStart"/>
                      <w:r w:rsidRPr="00FA1416">
                        <w:rPr>
                          <w:lang w:val="en-US"/>
                        </w:rPr>
                        <w:t>NagVis</w:t>
                      </w:r>
                      <w:proofErr w:type="spellEnd"/>
                      <w:r w:rsidRPr="00FA1416">
                        <w:rPr>
                          <w:lang w:val="en-US"/>
                        </w:rPr>
                        <w:t xml:space="preserve">, Nagios, </w:t>
                      </w:r>
                      <w:proofErr w:type="spellStart"/>
                      <w:r w:rsidRPr="00FA1416">
                        <w:rPr>
                          <w:lang w:val="en-US"/>
                        </w:rPr>
                        <w:t>PowerCLI</w:t>
                      </w:r>
                      <w:proofErr w:type="spellEnd"/>
                      <w:r w:rsidRPr="00FA1416">
                        <w:rPr>
                          <w:lang w:val="en-US"/>
                        </w:rPr>
                        <w:t xml:space="preserve">, PowerShell, Puppet, Scrum, </w:t>
                      </w:r>
                      <w:proofErr w:type="spellStart"/>
                      <w:r w:rsidRPr="00FA1416">
                        <w:rPr>
                          <w:lang w:val="en-US"/>
                        </w:rPr>
                        <w:t>Sicherheit</w:t>
                      </w:r>
                      <w:proofErr w:type="spellEnd"/>
                      <w:r w:rsidRPr="00FA1416">
                        <w:rPr>
                          <w:lang w:val="en-US"/>
                        </w:rPr>
                        <w:t xml:space="preserve">, Test Driven Development, The Foreman, Ubuntu, VMware NSX, </w:t>
                      </w:r>
                      <w:proofErr w:type="spellStart"/>
                      <w:r w:rsidRPr="00FA1416">
                        <w:rPr>
                          <w:lang w:val="en-US"/>
                        </w:rPr>
                        <w:t>Virtualisierung</w:t>
                      </w:r>
                      <w:proofErr w:type="spellEnd"/>
                      <w:r w:rsidRPr="00FA1416">
                        <w:rPr>
                          <w:lang w:val="en-US"/>
                        </w:rPr>
                        <w:t xml:space="preserve">, Windows 2008, Windows 2008 R2, Windows 2012, Windows 2012 R2, </w:t>
                      </w:r>
                      <w:proofErr w:type="spellStart"/>
                      <w:r w:rsidRPr="00FA1416">
                        <w:rPr>
                          <w:lang w:val="en-US"/>
                        </w:rPr>
                        <w:t>nginx</w:t>
                      </w:r>
                      <w:proofErr w:type="spellEnd"/>
                    </w:p>
                    <w:p w14:paraId="171ACA87" w14:textId="77777777" w:rsidR="00972AC4" w:rsidRPr="008F6C94" w:rsidRDefault="00972AC4">
                      <w:pPr>
                        <w:rPr>
                          <w:lang w:val="en-US"/>
                        </w:rPr>
                      </w:pPr>
                    </w:p>
                  </w:txbxContent>
                </v:textbox>
                <w10:wrap type="square"/>
              </v:shape>
            </w:pict>
          </mc:Fallback>
        </mc:AlternateContent>
      </w:r>
      <w:r w:rsidR="00EA273A">
        <w:rPr>
          <w:noProof/>
          <w:lang w:eastAsia="de-DE" w:bidi="ar-SA"/>
        </w:rPr>
        <mc:AlternateContent>
          <mc:Choice Requires="wps">
            <w:drawing>
              <wp:anchor distT="0" distB="0" distL="114300" distR="114300" simplePos="0" relativeHeight="251666432" behindDoc="0" locked="0" layoutInCell="1" allowOverlap="1" wp14:anchorId="6BB417BB" wp14:editId="3CD2D042">
                <wp:simplePos x="0" y="0"/>
                <wp:positionH relativeFrom="column">
                  <wp:posOffset>-17444</wp:posOffset>
                </wp:positionH>
                <wp:positionV relativeFrom="paragraph">
                  <wp:posOffset>172720</wp:posOffset>
                </wp:positionV>
                <wp:extent cx="1348740" cy="452755"/>
                <wp:effectExtent l="0" t="0" r="0" b="4445"/>
                <wp:wrapSquare wrapText="bothSides"/>
                <wp:docPr id="13" name="Textfeld 13"/>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C831C3" w14:textId="77777777" w:rsidR="00972AC4" w:rsidRDefault="00972AC4" w:rsidP="00343744">
                            <w:pPr>
                              <w:pStyle w:val="berschrift2"/>
                              <w:jc w:val="center"/>
                            </w:pPr>
                            <w:r>
                              <w:t>Fähigkeiten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417BB" id="Textfeld 13" o:spid="_x0000_s1035" type="#_x0000_t202" style="position:absolute;margin-left:-1.35pt;margin-top:13.6pt;width:106.2pt;height:35.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" filled="f" stroked="f">
                <v:textbox>
                  <w:txbxContent>
                    <w:p w14:paraId="27C831C3" w14:textId="77777777" w:rsidR="00972AC4" w:rsidRDefault="00972AC4" w:rsidP="00343744">
                      <w:pPr>
                        <w:pStyle w:val="berschrift2"/>
                        <w:jc w:val="center"/>
                      </w:pPr>
                      <w:r>
                        <w:t>Fähigkeiten</w:t>
                      </w:r>
                    </w:p>
                  </w:txbxContent>
                </v:textbox>
                <w10:wrap type="square"/>
              </v:shape>
            </w:pict>
          </mc:Fallback>
        </mc:AlternateContent>
      </w:r>
    </w:p>
    <w:p w14:paraId="139B77A4" w14:textId="384D2A07" w:rsidR="00751825" w:rsidRDefault="008709B2">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11488" behindDoc="1" locked="0" layoutInCell="1" allowOverlap="1" wp14:anchorId="68F9DF5C" wp14:editId="6D439286">
            <wp:simplePos x="0" y="0"/>
            <wp:positionH relativeFrom="column">
              <wp:posOffset>-115336</wp:posOffset>
            </wp:positionH>
            <wp:positionV relativeFrom="paragraph">
              <wp:posOffset>311785</wp:posOffset>
            </wp:positionV>
            <wp:extent cx="2314575" cy="7886065"/>
            <wp:effectExtent l="0" t="0" r="0" b="0"/>
            <wp:wrapNone/>
            <wp:docPr id="143" name="Bild 14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751825">
        <w:rPr>
          <w:sz w:val="24"/>
          <w:lang w:eastAsia="de-DE" w:bidi="ar-SA"/>
        </w:rPr>
        <w:br w:type="page"/>
      </w:r>
    </w:p>
    <w:p w14:paraId="58A8845C" w14:textId="20133317" w:rsidR="00C57AB0" w:rsidRDefault="004D0E56" w:rsidP="00C57AB0">
      <w:pPr>
        <w:rPr>
          <w:sz w:val="24"/>
          <w:lang w:eastAsia="de-DE" w:bidi="ar-SA"/>
        </w:rPr>
      </w:pPr>
      <w:r>
        <w:rPr>
          <w:noProof/>
          <w:sz w:val="24"/>
          <w:lang w:eastAsia="de-DE" w:bidi="ar-SA"/>
        </w:rPr>
        <w:lastRenderedPageBreak/>
        <mc:AlternateContent>
          <mc:Choice Requires="wps">
            <w:drawing>
              <wp:anchor distT="0" distB="0" distL="114300" distR="114300" simplePos="0" relativeHeight="251671552" behindDoc="1" locked="0" layoutInCell="1" allowOverlap="1" wp14:anchorId="3A10F163" wp14:editId="1B9BCF87">
                <wp:simplePos x="0" y="0"/>
                <wp:positionH relativeFrom="column">
                  <wp:posOffset>-16771</wp:posOffset>
                </wp:positionH>
                <wp:positionV relativeFrom="paragraph">
                  <wp:posOffset>165735</wp:posOffset>
                </wp:positionV>
                <wp:extent cx="1299210" cy="8460740"/>
                <wp:effectExtent l="0" t="0" r="0" b="0"/>
                <wp:wrapNone/>
                <wp:docPr id="19" name="Rechteck 19"/>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3DC9314" id="Rechteck 19" o:spid="_x0000_s1026" style="position:absolute;margin-left:-1.3pt;margin-top:13.05pt;width:102.3pt;height:666.2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" fillcolor="#eee" stroked="f" strokeweight="1pt"/>
            </w:pict>
          </mc:Fallback>
        </mc:AlternateContent>
      </w:r>
      <w:r w:rsidR="00326AB6">
        <w:rPr>
          <w:noProof/>
          <w:lang w:eastAsia="de-DE" w:bidi="ar-SA"/>
        </w:rPr>
        <mc:AlternateContent>
          <mc:Choice Requires="wps">
            <w:drawing>
              <wp:anchor distT="0" distB="0" distL="114300" distR="114300" simplePos="0" relativeHeight="251669504" behindDoc="0" locked="0" layoutInCell="1" allowOverlap="1" wp14:anchorId="760A380D" wp14:editId="3A63AFCD">
                <wp:simplePos x="0" y="0"/>
                <wp:positionH relativeFrom="column">
                  <wp:posOffset>1484630</wp:posOffset>
                </wp:positionH>
                <wp:positionV relativeFrom="paragraph">
                  <wp:posOffset>285115</wp:posOffset>
                </wp:positionV>
                <wp:extent cx="4795520" cy="8226425"/>
                <wp:effectExtent l="0" t="0" r="0" b="3175"/>
                <wp:wrapSquare wrapText="bothSides"/>
                <wp:docPr id="20" name="Textfeld 20"/>
                <wp:cNvGraphicFramePr/>
                <a:graphic xmlns:a="http://schemas.openxmlformats.org/drawingml/2006/main">
                  <a:graphicData uri="http://schemas.microsoft.com/office/word/2010/wordprocessingShape">
                    <wps:wsp>
                      <wps:cNvSpPr txBox="1"/>
                      <wps:spPr>
                        <a:xfrm>
                          <a:off x="0" y="0"/>
                          <a:ext cx="4795520" cy="82264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11">
                        <w:txbxContent>
                          <w:p w14:paraId="1BBC63A8" w14:textId="6ADAF218" w:rsidR="00972AC4" w:rsidRPr="00E37C43" w:rsidRDefault="00972AC4" w:rsidP="00C34616">
                            <w:r w:rsidRPr="00E37C43">
                              <w:rPr>
                                <w:b/>
                              </w:rPr>
                              <w:t>Zeitpunkt</w:t>
                            </w:r>
                            <w:r w:rsidRPr="00F13F61">
                              <w:rPr>
                                <w:b/>
                              </w:rPr>
                              <w:tab/>
                            </w:r>
                            <w:r>
                              <w:rPr>
                                <w:b/>
                              </w:rPr>
                              <w:t xml:space="preserve">          </w:t>
                            </w:r>
                            <w:r>
                              <w:t>07</w:t>
                            </w:r>
                            <w:r w:rsidRPr="00B109C7">
                              <w:t>/201</w:t>
                            </w:r>
                            <w:r>
                              <w:t>8</w:t>
                            </w:r>
                            <w:r w:rsidRPr="00B109C7">
                              <w:t xml:space="preserve"> </w:t>
                            </w:r>
                            <w:r>
                              <w:t>–</w:t>
                            </w:r>
                            <w:r w:rsidRPr="00B109C7">
                              <w:t xml:space="preserve"> </w:t>
                            </w:r>
                            <w:r>
                              <w:t>10/2018</w:t>
                            </w:r>
                          </w:p>
                          <w:p w14:paraId="2547E54C" w14:textId="20185A61" w:rsidR="00972AC4" w:rsidRDefault="00972AC4" w:rsidP="00C34616">
                            <w:r w:rsidRPr="00F13F61">
                              <w:rPr>
                                <w:b/>
                              </w:rPr>
                              <w:t>Firma/ORT</w:t>
                            </w:r>
                            <w:r w:rsidRPr="00F13F61">
                              <w:rPr>
                                <w:b/>
                              </w:rPr>
                              <w:tab/>
                            </w:r>
                            <w:r>
                              <w:rPr>
                                <w:b/>
                              </w:rPr>
                              <w:t xml:space="preserve">          </w:t>
                            </w:r>
                            <w:r w:rsidRPr="00B95270">
                              <w:t xml:space="preserve">VW </w:t>
                            </w:r>
                            <w:proofErr w:type="spellStart"/>
                            <w:r w:rsidRPr="00B95270">
                              <w:t>Finacial</w:t>
                            </w:r>
                            <w:proofErr w:type="spellEnd"/>
                            <w:r w:rsidRPr="00B95270">
                              <w:t xml:space="preserve"> Services</w:t>
                            </w:r>
                          </w:p>
                          <w:p w14:paraId="16D63847" w14:textId="5DA9EAAB" w:rsidR="0063220A" w:rsidRDefault="00972AC4" w:rsidP="0063220A">
                            <w:pPr>
                              <w:ind w:left="1985" w:hanging="1985"/>
                            </w:pPr>
                            <w:r w:rsidRPr="008B3A73">
                              <w:rPr>
                                <w:b/>
                              </w:rPr>
                              <w:t>Tätigkeit</w:t>
                            </w:r>
                            <w:r w:rsidRPr="008B3A73">
                              <w:rPr>
                                <w:b/>
                              </w:rPr>
                              <w:tab/>
                            </w:r>
                            <w:r w:rsidR="0063220A">
                              <w:t>VMware ESX 6.x und 6.5x</w:t>
                            </w:r>
                          </w:p>
                          <w:p w14:paraId="3339AF32" w14:textId="77777777" w:rsidR="0063220A" w:rsidRPr="00B95270" w:rsidRDefault="0063220A" w:rsidP="0063220A">
                            <w:pPr>
                              <w:ind w:left="1985"/>
                              <w:rPr>
                                <w:lang w:val="en-US"/>
                              </w:rPr>
                            </w:pPr>
                            <w:r w:rsidRPr="00B95270">
                              <w:rPr>
                                <w:lang w:val="en-US"/>
                              </w:rPr>
                              <w:t>VMware NSX</w:t>
                            </w:r>
                          </w:p>
                          <w:p w14:paraId="4702DBDE" w14:textId="77777777" w:rsidR="0063220A" w:rsidRPr="00B95270" w:rsidRDefault="0063220A" w:rsidP="0063220A">
                            <w:pPr>
                              <w:ind w:left="1985"/>
                              <w:rPr>
                                <w:lang w:val="en-US"/>
                              </w:rPr>
                            </w:pPr>
                            <w:r w:rsidRPr="00B95270">
                              <w:rPr>
                                <w:lang w:val="en-US"/>
                              </w:rPr>
                              <w:t xml:space="preserve">VMware </w:t>
                            </w:r>
                            <w:proofErr w:type="spellStart"/>
                            <w:r w:rsidRPr="00B95270">
                              <w:rPr>
                                <w:lang w:val="en-US"/>
                              </w:rPr>
                              <w:t>vRealize</w:t>
                            </w:r>
                            <w:proofErr w:type="spellEnd"/>
                          </w:p>
                          <w:p w14:paraId="53B9B128" w14:textId="77777777" w:rsidR="0063220A" w:rsidRPr="00B95270" w:rsidRDefault="0063220A" w:rsidP="0063220A">
                            <w:pPr>
                              <w:ind w:left="1985"/>
                              <w:rPr>
                                <w:lang w:val="en-US"/>
                              </w:rPr>
                            </w:pPr>
                            <w:r w:rsidRPr="00B95270">
                              <w:rPr>
                                <w:lang w:val="en-US"/>
                              </w:rPr>
                              <w:t xml:space="preserve">VMware </w:t>
                            </w:r>
                            <w:proofErr w:type="spellStart"/>
                            <w:r w:rsidRPr="00B95270">
                              <w:rPr>
                                <w:lang w:val="en-US"/>
                              </w:rPr>
                              <w:t>vRealize</w:t>
                            </w:r>
                            <w:proofErr w:type="spellEnd"/>
                            <w:r w:rsidRPr="00B95270">
                              <w:rPr>
                                <w:lang w:val="en-US"/>
                              </w:rPr>
                              <w:t xml:space="preserve"> Automation</w:t>
                            </w:r>
                          </w:p>
                          <w:p w14:paraId="15CE3FBF" w14:textId="77777777" w:rsidR="0063220A" w:rsidRPr="00B95270" w:rsidRDefault="0063220A" w:rsidP="0063220A">
                            <w:pPr>
                              <w:ind w:left="1985"/>
                              <w:rPr>
                                <w:lang w:val="en-US"/>
                              </w:rPr>
                            </w:pPr>
                            <w:r w:rsidRPr="00B95270">
                              <w:rPr>
                                <w:lang w:val="en-US"/>
                              </w:rPr>
                              <w:t>PowerShell Scripting</w:t>
                            </w:r>
                          </w:p>
                          <w:p w14:paraId="247051AA" w14:textId="77777777" w:rsidR="0063220A" w:rsidRDefault="0063220A" w:rsidP="0063220A">
                            <w:pPr>
                              <w:ind w:left="1985"/>
                            </w:pPr>
                            <w:r>
                              <w:t>VMware VSAN</w:t>
                            </w:r>
                          </w:p>
                          <w:p w14:paraId="03F9A0FB" w14:textId="77777777" w:rsidR="0063220A" w:rsidRDefault="0063220A" w:rsidP="0063220A">
                            <w:pPr>
                              <w:ind w:left="1985"/>
                            </w:pPr>
                            <w:r>
                              <w:t xml:space="preserve">NetApp SAN Storage </w:t>
                            </w:r>
                          </w:p>
                          <w:p w14:paraId="52345B9A" w14:textId="1AA175D5" w:rsidR="00972AC4" w:rsidRPr="008B3A73" w:rsidRDefault="0063220A" w:rsidP="0063220A">
                            <w:pPr>
                              <w:ind w:firstLine="1985"/>
                            </w:pPr>
                            <w:r>
                              <w:t>ITIL Prozesse</w:t>
                            </w:r>
                          </w:p>
                          <w:p w14:paraId="3DAB13FA" w14:textId="77777777" w:rsidR="00972AC4" w:rsidRPr="008B3A73" w:rsidRDefault="00972AC4" w:rsidP="00C34616">
                            <w:pPr>
                              <w:rPr>
                                <w:b/>
                              </w:rPr>
                            </w:pPr>
                            <w:r w:rsidRPr="008B3A73">
                              <w:rPr>
                                <w:b/>
                              </w:rPr>
                              <w:t xml:space="preserve">Kurzbeschreibung    </w:t>
                            </w:r>
                            <w:r w:rsidRPr="008B3A73">
                              <w:t>Versicherungen</w:t>
                            </w:r>
                          </w:p>
                          <w:p w14:paraId="672A24B3" w14:textId="77777777" w:rsidR="00972AC4" w:rsidRPr="00B109C7" w:rsidRDefault="00972AC4" w:rsidP="00C34616">
                            <w:r w:rsidRPr="004F5132">
                              <w:rPr>
                                <w:b/>
                              </w:rPr>
                              <w:t>Fähigkeiten</w:t>
                            </w:r>
                            <w:r w:rsidRPr="004F5132">
                              <w:rPr>
                                <w:b/>
                              </w:rPr>
                              <w:tab/>
                              <w:t xml:space="preserve">          </w:t>
                            </w:r>
                          </w:p>
                          <w:p w14:paraId="67D2BA29" w14:textId="15DB6951" w:rsidR="00972AC4" w:rsidRDefault="00972AC4" w:rsidP="00972AC4">
                            <w:pPr>
                              <w:ind w:left="1985" w:hanging="1985"/>
                              <w:rPr>
                                <w:b/>
                              </w:rPr>
                            </w:pPr>
                            <w:r w:rsidRPr="00B109C7">
                              <w:rPr>
                                <w:b/>
                              </w:rPr>
                              <w:t>Aufgaben</w:t>
                            </w:r>
                            <w:r w:rsidRPr="00B109C7">
                              <w:rPr>
                                <w:b/>
                              </w:rPr>
                              <w:tab/>
                            </w:r>
                          </w:p>
                          <w:p w14:paraId="119E4BA2" w14:textId="77777777" w:rsidR="00972AC4" w:rsidRDefault="00972AC4" w:rsidP="006C2570">
                            <w:pPr>
                              <w:pBdr>
                                <w:bottom w:val="single" w:sz="4" w:space="1" w:color="auto"/>
                              </w:pBdr>
                              <w:rPr>
                                <w:b/>
                              </w:rPr>
                            </w:pPr>
                          </w:p>
                          <w:p w14:paraId="00C83596" w14:textId="77777777" w:rsidR="00972AC4" w:rsidRDefault="00972AC4" w:rsidP="00896205">
                            <w:pPr>
                              <w:rPr>
                                <w:b/>
                              </w:rPr>
                            </w:pPr>
                          </w:p>
                          <w:p w14:paraId="2878F24E" w14:textId="77777777" w:rsidR="00972AC4" w:rsidRPr="00E37C43" w:rsidRDefault="00972AC4" w:rsidP="00896205">
                            <w:r w:rsidRPr="00E37C43">
                              <w:rPr>
                                <w:b/>
                              </w:rPr>
                              <w:t>Zeitpunkt</w:t>
                            </w:r>
                            <w:r w:rsidRPr="00F13F61">
                              <w:rPr>
                                <w:b/>
                              </w:rPr>
                              <w:tab/>
                            </w:r>
                            <w:r>
                              <w:rPr>
                                <w:b/>
                              </w:rPr>
                              <w:t xml:space="preserve">          </w:t>
                            </w:r>
                            <w:r w:rsidRPr="00B109C7">
                              <w:t>10/2017 - laufend</w:t>
                            </w:r>
                          </w:p>
                          <w:p w14:paraId="42F4735A" w14:textId="7A1ED8F8" w:rsidR="00972AC4" w:rsidRDefault="00972AC4" w:rsidP="00896205">
                            <w:r w:rsidRPr="00F13F61">
                              <w:rPr>
                                <w:b/>
                              </w:rPr>
                              <w:t>Firma/ORT</w:t>
                            </w:r>
                            <w:r w:rsidRPr="00F13F61">
                              <w:rPr>
                                <w:b/>
                              </w:rPr>
                              <w:tab/>
                            </w:r>
                            <w:r>
                              <w:rPr>
                                <w:b/>
                              </w:rPr>
                              <w:t xml:space="preserve">          </w:t>
                            </w:r>
                            <w:proofErr w:type="spellStart"/>
                            <w:r w:rsidRPr="008B3A73">
                              <w:t>Talanx</w:t>
                            </w:r>
                            <w:proofErr w:type="spellEnd"/>
                            <w:r w:rsidRPr="008B3A73">
                              <w:t xml:space="preserve"> Systeme GmbH / Hannover</w:t>
                            </w:r>
                          </w:p>
                          <w:p w14:paraId="32A3EF48" w14:textId="77777777" w:rsidR="00972AC4" w:rsidRPr="008B3A73" w:rsidRDefault="00972AC4" w:rsidP="008B3A73">
                            <w:r w:rsidRPr="008B3A73">
                              <w:rPr>
                                <w:b/>
                              </w:rPr>
                              <w:t>Tätigkeit</w:t>
                            </w:r>
                            <w:r w:rsidRPr="008B3A73">
                              <w:rPr>
                                <w:b/>
                              </w:rPr>
                              <w:tab/>
                              <w:t xml:space="preserve">          </w:t>
                            </w:r>
                            <w:r w:rsidRPr="008B3A73">
                              <w:t xml:space="preserve">Senior Consulting </w:t>
                            </w:r>
                            <w:proofErr w:type="gramStart"/>
                            <w:r w:rsidRPr="008B3A73">
                              <w:t>Cloud Computing</w:t>
                            </w:r>
                            <w:proofErr w:type="gramEnd"/>
                            <w:r w:rsidRPr="008B3A73">
                              <w:t xml:space="preserve"> und Automation</w:t>
                            </w:r>
                          </w:p>
                          <w:p w14:paraId="5886363F" w14:textId="4B5E4197" w:rsidR="00972AC4" w:rsidRPr="008B3A73" w:rsidRDefault="00972AC4" w:rsidP="008B3A73">
                            <w:pPr>
                              <w:rPr>
                                <w:b/>
                              </w:rPr>
                            </w:pPr>
                            <w:r w:rsidRPr="008B3A73">
                              <w:rPr>
                                <w:b/>
                              </w:rPr>
                              <w:t xml:space="preserve">Kurzbeschreibung    </w:t>
                            </w:r>
                            <w:r w:rsidRPr="008B3A73">
                              <w:t>Versicherungen</w:t>
                            </w:r>
                          </w:p>
                          <w:p w14:paraId="59AB29F1" w14:textId="7A07215B" w:rsidR="00972AC4" w:rsidRPr="00B109C7" w:rsidRDefault="00972AC4" w:rsidP="008B3A73">
                            <w:r w:rsidRPr="004F5132">
                              <w:rPr>
                                <w:b/>
                              </w:rPr>
                              <w:t>Fähigkeiten</w:t>
                            </w:r>
                            <w:r w:rsidRPr="004F5132">
                              <w:rPr>
                                <w:b/>
                              </w:rPr>
                              <w:tab/>
                              <w:t xml:space="preserve">          </w:t>
                            </w:r>
                          </w:p>
                          <w:p w14:paraId="623DB82E" w14:textId="526B830F" w:rsidR="00972AC4" w:rsidRDefault="00972AC4" w:rsidP="004F5132">
                            <w:pPr>
                              <w:ind w:left="1985" w:hanging="1985"/>
                            </w:pPr>
                            <w:r w:rsidRPr="00B109C7">
                              <w:rPr>
                                <w:b/>
                              </w:rPr>
                              <w:t>Aufgaben</w:t>
                            </w:r>
                            <w:r w:rsidRPr="00B109C7">
                              <w:rPr>
                                <w:b/>
                              </w:rPr>
                              <w:tab/>
                            </w:r>
                            <w:r>
                              <w:t xml:space="preserve">Unterstützung der </w:t>
                            </w:r>
                            <w:proofErr w:type="spellStart"/>
                            <w:r>
                              <w:t>Entwicklunsteams</w:t>
                            </w:r>
                            <w:proofErr w:type="spellEnd"/>
                            <w:r>
                              <w:t xml:space="preserve"> beim </w:t>
                            </w:r>
                          </w:p>
                          <w:p w14:paraId="75B2D8A5" w14:textId="74CFA070" w:rsidR="00972AC4" w:rsidRDefault="00972AC4" w:rsidP="008B3A73">
                            <w:pPr>
                              <w:ind w:left="1440" w:firstLine="545"/>
                            </w:pPr>
                            <w:r>
                              <w:t xml:space="preserve">Troubleshooting und Einführung von </w:t>
                            </w:r>
                            <w:proofErr w:type="spellStart"/>
                            <w:r>
                              <w:t>DevSecOps</w:t>
                            </w:r>
                            <w:proofErr w:type="spellEnd"/>
                            <w:r>
                              <w:t>.</w:t>
                            </w:r>
                          </w:p>
                          <w:p w14:paraId="692E282D" w14:textId="77777777" w:rsidR="00972AC4" w:rsidRDefault="00972AC4" w:rsidP="008B3A73"/>
                          <w:p w14:paraId="2AC83877" w14:textId="77777777" w:rsidR="00972AC4" w:rsidRDefault="00972AC4" w:rsidP="008B3A73">
                            <w:pPr>
                              <w:ind w:firstLine="1985"/>
                            </w:pPr>
                            <w:r>
                              <w:t>Schlüsseltechnologien und Hauptaufgaben:</w:t>
                            </w:r>
                          </w:p>
                          <w:p w14:paraId="5E2AF935" w14:textId="77777777" w:rsidR="00972AC4" w:rsidRDefault="00972AC4" w:rsidP="008B3A73"/>
                          <w:p w14:paraId="31A74723" w14:textId="7BA4264E" w:rsidR="00972AC4" w:rsidRPr="00800B4A" w:rsidRDefault="00972AC4" w:rsidP="008B3A73">
                            <w:pPr>
                              <w:ind w:firstLine="1985"/>
                            </w:pPr>
                            <w:r w:rsidRPr="00800B4A">
                              <w:t xml:space="preserve">- </w:t>
                            </w:r>
                            <w:proofErr w:type="spellStart"/>
                            <w:r w:rsidRPr="00800B4A">
                              <w:t>Bash</w:t>
                            </w:r>
                            <w:proofErr w:type="spellEnd"/>
                          </w:p>
                          <w:p w14:paraId="7960DE3B" w14:textId="3A37D0BE" w:rsidR="00972AC4" w:rsidRPr="00800B4A" w:rsidRDefault="00972AC4" w:rsidP="008B3A73">
                            <w:pPr>
                              <w:ind w:firstLine="1985"/>
                            </w:pPr>
                            <w:r w:rsidRPr="00800B4A">
                              <w:t xml:space="preserve">- Docker / </w:t>
                            </w:r>
                            <w:proofErr w:type="spellStart"/>
                            <w:r w:rsidRPr="00800B4A">
                              <w:t>Swarm</w:t>
                            </w:r>
                            <w:proofErr w:type="spellEnd"/>
                          </w:p>
                          <w:p w14:paraId="143A7971" w14:textId="36DB9D28"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Gitlab</w:t>
                            </w:r>
                            <w:proofErr w:type="spellEnd"/>
                            <w:r w:rsidRPr="008B3A73">
                              <w:rPr>
                                <w:lang w:val="en-US"/>
                              </w:rPr>
                              <w:t xml:space="preserve"> / </w:t>
                            </w:r>
                            <w:proofErr w:type="spellStart"/>
                            <w:r w:rsidRPr="008B3A73">
                              <w:rPr>
                                <w:lang w:val="en-US"/>
                              </w:rPr>
                              <w:t>Bitbucket</w:t>
                            </w:r>
                            <w:proofErr w:type="spellEnd"/>
                          </w:p>
                          <w:p w14:paraId="2251AF35" w14:textId="11A355FE" w:rsidR="00972AC4" w:rsidRPr="008B3A73" w:rsidRDefault="00972AC4" w:rsidP="008B3A73">
                            <w:pPr>
                              <w:ind w:firstLine="1985"/>
                              <w:rPr>
                                <w:lang w:val="en-US"/>
                              </w:rPr>
                            </w:pPr>
                            <w:r>
                              <w:rPr>
                                <w:lang w:val="en-US"/>
                              </w:rPr>
                              <w:t>-</w:t>
                            </w:r>
                            <w:r w:rsidRPr="008B3A73">
                              <w:rPr>
                                <w:lang w:val="en-US"/>
                              </w:rPr>
                              <w:t xml:space="preserve"> Java</w:t>
                            </w:r>
                          </w:p>
                          <w:p w14:paraId="32BB3ED9" w14:textId="62AD2757"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JBoss</w:t>
                            </w:r>
                            <w:proofErr w:type="spellEnd"/>
                          </w:p>
                          <w:p w14:paraId="5466E652" w14:textId="340FDBEC" w:rsidR="00972AC4" w:rsidRPr="008B3A73" w:rsidRDefault="00972AC4" w:rsidP="008B3A73">
                            <w:pPr>
                              <w:ind w:firstLine="1985"/>
                              <w:rPr>
                                <w:lang w:val="en-US"/>
                              </w:rPr>
                            </w:pPr>
                            <w:r>
                              <w:rPr>
                                <w:lang w:val="en-US"/>
                              </w:rPr>
                              <w:t>-</w:t>
                            </w:r>
                            <w:r w:rsidRPr="008B3A73">
                              <w:rPr>
                                <w:lang w:val="en-US"/>
                              </w:rPr>
                              <w:t xml:space="preserve"> Jenkins / Hudson</w:t>
                            </w:r>
                          </w:p>
                          <w:p w14:paraId="0A9EA951" w14:textId="1E1265A7"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Powershell</w:t>
                            </w:r>
                            <w:proofErr w:type="spellEnd"/>
                          </w:p>
                          <w:p w14:paraId="03D22D85" w14:textId="220866B4" w:rsidR="00972AC4" w:rsidRDefault="00972AC4" w:rsidP="008B3A73">
                            <w:pPr>
                              <w:ind w:firstLine="1985"/>
                            </w:pPr>
                            <w:r>
                              <w:t xml:space="preserve">- </w:t>
                            </w:r>
                            <w:proofErr w:type="spellStart"/>
                            <w:r>
                              <w:t>Scrum</w:t>
                            </w:r>
                            <w:proofErr w:type="spellEnd"/>
                            <w:r>
                              <w:t>/agile Softwareentwicklung</w:t>
                            </w:r>
                          </w:p>
                          <w:p w14:paraId="3128F76C" w14:textId="659A9F10" w:rsidR="00972AC4" w:rsidRDefault="00972AC4" w:rsidP="008B3A73">
                            <w:pPr>
                              <w:ind w:firstLine="1985"/>
                            </w:pPr>
                            <w:r>
                              <w:t xml:space="preserve">- </w:t>
                            </w:r>
                            <w:proofErr w:type="spellStart"/>
                            <w:r>
                              <w:t>Tomcat</w:t>
                            </w:r>
                            <w:proofErr w:type="spellEnd"/>
                          </w:p>
                          <w:p w14:paraId="2460EB80" w14:textId="45F8429E" w:rsidR="00972AC4" w:rsidRDefault="00972AC4" w:rsidP="008B3A73">
                            <w:pPr>
                              <w:ind w:firstLine="1985"/>
                              <w:rPr>
                                <w:b/>
                              </w:rPr>
                            </w:pPr>
                            <w:r>
                              <w:t xml:space="preserve">- </w:t>
                            </w:r>
                            <w:proofErr w:type="spellStart"/>
                            <w:r>
                              <w:t>Websphere</w:t>
                            </w:r>
                            <w:proofErr w:type="spellEnd"/>
                            <w:r>
                              <w:t xml:space="preserve"> </w:t>
                            </w:r>
                            <w:proofErr w:type="spellStart"/>
                            <w:r>
                              <w:t>Application</w:t>
                            </w:r>
                            <w:proofErr w:type="spellEnd"/>
                            <w:r>
                              <w:t xml:space="preserve"> Server</w:t>
                            </w:r>
                          </w:p>
                          <w:p w14:paraId="5C4ADFD2" w14:textId="77777777" w:rsidR="00972AC4" w:rsidRDefault="00972AC4" w:rsidP="006C2570">
                            <w:pPr>
                              <w:pBdr>
                                <w:bottom w:val="single" w:sz="4" w:space="1" w:color="auto"/>
                              </w:pBdr>
                              <w:rPr>
                                <w:b/>
                              </w:rPr>
                            </w:pPr>
                          </w:p>
                          <w:p w14:paraId="3F79744C" w14:textId="77777777" w:rsidR="00972AC4" w:rsidRDefault="00972AC4" w:rsidP="00A66CB3">
                            <w:pPr>
                              <w:rPr>
                                <w:b/>
                              </w:rPr>
                            </w:pPr>
                          </w:p>
                          <w:p w14:paraId="363E516B" w14:textId="2E0E590D" w:rsidR="00972AC4" w:rsidRPr="00E37C43" w:rsidRDefault="00972AC4" w:rsidP="00A66CB3">
                            <w:r w:rsidRPr="00E37C43">
                              <w:rPr>
                                <w:b/>
                              </w:rPr>
                              <w:t>Zeitpunkt</w:t>
                            </w:r>
                            <w:r w:rsidRPr="00F13F61">
                              <w:rPr>
                                <w:b/>
                              </w:rPr>
                              <w:tab/>
                            </w:r>
                            <w:r>
                              <w:rPr>
                                <w:b/>
                              </w:rPr>
                              <w:t xml:space="preserve">          </w:t>
                            </w:r>
                            <w:r w:rsidRPr="00F73ADE">
                              <w:t>1/2016 - 6/2017</w:t>
                            </w:r>
                          </w:p>
                          <w:p w14:paraId="0FC642E7" w14:textId="0E0E562F" w:rsidR="00972AC4" w:rsidRPr="00F13F61" w:rsidRDefault="00972AC4" w:rsidP="00F13F61">
                            <w:pPr>
                              <w:rPr>
                                <w:b/>
                              </w:rPr>
                            </w:pPr>
                            <w:r w:rsidRPr="00F13F61">
                              <w:rPr>
                                <w:b/>
                              </w:rPr>
                              <w:t>Firma/ORT</w:t>
                            </w:r>
                            <w:r w:rsidRPr="00F13F61">
                              <w:rPr>
                                <w:b/>
                              </w:rPr>
                              <w:tab/>
                            </w:r>
                            <w:r>
                              <w:rPr>
                                <w:b/>
                              </w:rPr>
                              <w:t xml:space="preserve">          </w:t>
                            </w:r>
                            <w:r w:rsidRPr="00F73ADE">
                              <w:t>DB Connect GmbH / Deutsche Bahn AG in Halle</w:t>
                            </w:r>
                          </w:p>
                          <w:p w14:paraId="72A58499" w14:textId="77777777" w:rsidR="00972AC4" w:rsidRPr="00F73ADE" w:rsidRDefault="00972AC4" w:rsidP="00F73ADE">
                            <w:r w:rsidRPr="00F73ADE">
                              <w:rPr>
                                <w:b/>
                              </w:rPr>
                              <w:t>Tätigkeit</w:t>
                            </w:r>
                            <w:r w:rsidRPr="00F73ADE">
                              <w:rPr>
                                <w:b/>
                              </w:rPr>
                              <w:tab/>
                              <w:t xml:space="preserve">          </w:t>
                            </w:r>
                            <w:r w:rsidRPr="00F73ADE">
                              <w:t xml:space="preserve">Senior Consulting </w:t>
                            </w:r>
                            <w:proofErr w:type="gramStart"/>
                            <w:r w:rsidRPr="00F73ADE">
                              <w:t>Cloud Computing</w:t>
                            </w:r>
                            <w:proofErr w:type="gramEnd"/>
                            <w:r w:rsidRPr="00F73ADE">
                              <w:t xml:space="preserve"> und Automation</w:t>
                            </w:r>
                          </w:p>
                          <w:p w14:paraId="266F0D87" w14:textId="77777777" w:rsidR="00972AC4" w:rsidRDefault="00972AC4" w:rsidP="00F73ADE">
                            <w:r w:rsidRPr="00F13F61">
                              <w:rPr>
                                <w:b/>
                              </w:rPr>
                              <w:t>Kurzbeschreibung</w:t>
                            </w:r>
                            <w:r>
                              <w:rPr>
                                <w:b/>
                              </w:rPr>
                              <w:t xml:space="preserve">    </w:t>
                            </w:r>
                            <w:r w:rsidRPr="00F73ADE">
                              <w:t xml:space="preserve">Bahn, Beratungsunternehmen, </w:t>
                            </w:r>
                          </w:p>
                          <w:p w14:paraId="1A5B677C" w14:textId="0D66CCE9" w:rsidR="00972AC4" w:rsidRPr="00F73ADE" w:rsidRDefault="00972AC4" w:rsidP="00F73ADE">
                            <w:pPr>
                              <w:ind w:firstLine="1985"/>
                              <w:rPr>
                                <w:b/>
                                <w:lang w:val="en-US"/>
                              </w:rPr>
                            </w:pPr>
                            <w:proofErr w:type="spellStart"/>
                            <w:r w:rsidRPr="00F73ADE">
                              <w:rPr>
                                <w:lang w:val="en-US"/>
                              </w:rPr>
                              <w:t>Informations</w:t>
                            </w:r>
                            <w:proofErr w:type="spellEnd"/>
                            <w:r w:rsidRPr="00F73ADE">
                              <w:rPr>
                                <w:lang w:val="en-US"/>
                              </w:rPr>
                              <w:t xml:space="preserve"> </w:t>
                            </w:r>
                            <w:proofErr w:type="spellStart"/>
                            <w:r w:rsidRPr="00F73ADE">
                              <w:rPr>
                                <w:lang w:val="en-US"/>
                              </w:rPr>
                              <w:t>Technologie</w:t>
                            </w:r>
                            <w:proofErr w:type="spellEnd"/>
                          </w:p>
                          <w:p w14:paraId="562DEA57" w14:textId="77777777" w:rsidR="00972AC4" w:rsidRDefault="00972AC4" w:rsidP="00F73ADE">
                            <w:pPr>
                              <w:ind w:left="1985" w:hanging="1985"/>
                              <w:rPr>
                                <w:lang w:val="en-US"/>
                              </w:rPr>
                            </w:pPr>
                            <w:proofErr w:type="spellStart"/>
                            <w:r w:rsidRPr="00F73ADE">
                              <w:rPr>
                                <w:b/>
                                <w:lang w:val="en-US"/>
                              </w:rPr>
                              <w:t>Fähigkeiten</w:t>
                            </w:r>
                            <w:proofErr w:type="spellEnd"/>
                            <w:r w:rsidRPr="00F73ADE">
                              <w:rPr>
                                <w:b/>
                                <w:lang w:val="en-US"/>
                              </w:rPr>
                              <w:tab/>
                            </w:r>
                            <w:r w:rsidRPr="00F73ADE">
                              <w:rPr>
                                <w:lang w:val="en-US"/>
                              </w:rPr>
                              <w:t xml:space="preserve">Apache, </w:t>
                            </w:r>
                            <w:proofErr w:type="spellStart"/>
                            <w:r w:rsidRPr="00F73ADE">
                              <w:rPr>
                                <w:lang w:val="en-US"/>
                              </w:rPr>
                              <w:t>Atlassian</w:t>
                            </w:r>
                            <w:proofErr w:type="spellEnd"/>
                            <w:r w:rsidRPr="00F73ADE">
                              <w:rPr>
                                <w:lang w:val="en-US"/>
                              </w:rPr>
                              <w:t xml:space="preserve"> Confluence, </w:t>
                            </w:r>
                            <w:proofErr w:type="spellStart"/>
                            <w:r w:rsidRPr="00F73ADE">
                              <w:rPr>
                                <w:lang w:val="en-US"/>
                              </w:rPr>
                              <w:t>Atlassian</w:t>
                            </w:r>
                            <w:proofErr w:type="spellEnd"/>
                            <w:r w:rsidRPr="00F73ADE">
                              <w:rPr>
                                <w:lang w:val="en-US"/>
                              </w:rPr>
                              <w:t xml:space="preserve"> JIRA, Bash, CentOS, Cloud Computing, Continuous Delivery, </w:t>
                            </w:r>
                          </w:p>
                          <w:p w14:paraId="73507DB3" w14:textId="77777777" w:rsidR="00972AC4" w:rsidRDefault="00972AC4" w:rsidP="00F73ADE">
                            <w:pPr>
                              <w:ind w:left="1985"/>
                              <w:rPr>
                                <w:lang w:val="en-US"/>
                              </w:rPr>
                            </w:pPr>
                            <w:r w:rsidRPr="00F73ADE">
                              <w:rPr>
                                <w:lang w:val="en-US"/>
                              </w:rPr>
                              <w:t xml:space="preserve">Continuous Integration, </w:t>
                            </w:r>
                            <w:proofErr w:type="spellStart"/>
                            <w:r w:rsidRPr="00F73ADE">
                              <w:rPr>
                                <w:lang w:val="en-US"/>
                              </w:rPr>
                              <w:t>Debian</w:t>
                            </w:r>
                            <w:proofErr w:type="spellEnd"/>
                            <w:r w:rsidRPr="00F73ADE">
                              <w:rPr>
                                <w:lang w:val="en-US"/>
                              </w:rPr>
                              <w:t xml:space="preserve">, DevOps, </w:t>
                            </w:r>
                            <w:proofErr w:type="spellStart"/>
                            <w:r w:rsidRPr="00F73ADE">
                              <w:rPr>
                                <w:lang w:val="en-US"/>
                              </w:rPr>
                              <w:t>DevSecOps</w:t>
                            </w:r>
                            <w:proofErr w:type="spellEnd"/>
                            <w:r w:rsidRPr="00F73ADE">
                              <w:rPr>
                                <w:lang w:val="en-US"/>
                              </w:rPr>
                              <w:t xml:space="preserve">, DHCP, Diagnose, </w:t>
                            </w:r>
                            <w:proofErr w:type="spellStart"/>
                            <w:r w:rsidRPr="00F73ADE">
                              <w:rPr>
                                <w:lang w:val="en-US"/>
                              </w:rPr>
                              <w:t>Digitale</w:t>
                            </w:r>
                            <w:proofErr w:type="spellEnd"/>
                            <w:r w:rsidRPr="00F73ADE">
                              <w:rPr>
                                <w:lang w:val="en-US"/>
                              </w:rPr>
                              <w:t xml:space="preserve"> Transformation, DNS, Docker, Domain Driven Design, </w:t>
                            </w:r>
                            <w:proofErr w:type="spellStart"/>
                            <w:r w:rsidRPr="00F73ADE">
                              <w:rPr>
                                <w:lang w:val="en-US"/>
                              </w:rPr>
                              <w:t>Englisch</w:t>
                            </w:r>
                            <w:proofErr w:type="spellEnd"/>
                            <w:r w:rsidRPr="00F73ADE">
                              <w:rPr>
                                <w:lang w:val="en-US"/>
                              </w:rPr>
                              <w:t xml:space="preserve">, Ethernet, </w:t>
                            </w:r>
                          </w:p>
                          <w:p w14:paraId="1BC7B045" w14:textId="77777777" w:rsidR="00972AC4" w:rsidRDefault="00972AC4" w:rsidP="00F73ADE">
                            <w:pPr>
                              <w:ind w:left="1985"/>
                              <w:rPr>
                                <w:lang w:val="en-US"/>
                              </w:rPr>
                            </w:pPr>
                            <w:r w:rsidRPr="00F73ADE">
                              <w:rPr>
                                <w:lang w:val="en-US"/>
                              </w:rPr>
                              <w:t xml:space="preserve">Firewall, </w:t>
                            </w:r>
                            <w:proofErr w:type="spellStart"/>
                            <w:r w:rsidRPr="00F73ADE">
                              <w:rPr>
                                <w:lang w:val="en-US"/>
                              </w:rPr>
                              <w:t>Git</w:t>
                            </w:r>
                            <w:proofErr w:type="spellEnd"/>
                            <w:r w:rsidRPr="00F73ADE">
                              <w:rPr>
                                <w:lang w:val="en-US"/>
                              </w:rPr>
                              <w:t xml:space="preserve">, </w:t>
                            </w:r>
                            <w:proofErr w:type="spellStart"/>
                            <w:r w:rsidRPr="00F73ADE">
                              <w:rPr>
                                <w:lang w:val="en-US"/>
                              </w:rPr>
                              <w:t>Gitlab</w:t>
                            </w:r>
                            <w:proofErr w:type="spellEnd"/>
                            <w:r w:rsidRPr="00F73ADE">
                              <w:rPr>
                                <w:lang w:val="en-US"/>
                              </w:rPr>
                              <w:t xml:space="preserve">, </w:t>
                            </w:r>
                            <w:proofErr w:type="spellStart"/>
                            <w:r w:rsidRPr="00F73ADE">
                              <w:rPr>
                                <w:lang w:val="en-US"/>
                              </w:rPr>
                              <w:t>Graphana</w:t>
                            </w:r>
                            <w:proofErr w:type="spellEnd"/>
                            <w:r w:rsidRPr="00F73ADE">
                              <w:rPr>
                                <w:lang w:val="en-US"/>
                              </w:rPr>
                              <w:t xml:space="preserve">, </w:t>
                            </w:r>
                            <w:proofErr w:type="spellStart"/>
                            <w:r w:rsidRPr="00F73ADE">
                              <w:rPr>
                                <w:lang w:val="en-US"/>
                              </w:rPr>
                              <w:t>HAProxy</w:t>
                            </w:r>
                            <w:proofErr w:type="spellEnd"/>
                            <w:r w:rsidRPr="00F73ADE">
                              <w:rPr>
                                <w:lang w:val="en-US"/>
                              </w:rPr>
                              <w:t xml:space="preserve">, </w:t>
                            </w:r>
                          </w:p>
                          <w:p w14:paraId="6B39B237" w14:textId="77777777" w:rsidR="00972AC4" w:rsidRDefault="00972AC4" w:rsidP="00F73ADE">
                            <w:pPr>
                              <w:ind w:left="1985"/>
                              <w:rPr>
                                <w:lang w:val="en-US"/>
                              </w:rPr>
                            </w:pPr>
                            <w:r w:rsidRPr="00F73ADE">
                              <w:rPr>
                                <w:lang w:val="en-US"/>
                              </w:rPr>
                              <w:t xml:space="preserve">IaaS (Infrastructure as a Service), Icinga2 Monitoring, Internet, Intranet, Java, JavaScript, Jenkins, </w:t>
                            </w:r>
                            <w:proofErr w:type="spellStart"/>
                            <w:r w:rsidRPr="00F73ADE">
                              <w:rPr>
                                <w:lang w:val="en-US"/>
                              </w:rPr>
                              <w:t>Kibana</w:t>
                            </w:r>
                            <w:proofErr w:type="spellEnd"/>
                            <w:r w:rsidRPr="00F73ADE">
                              <w:rPr>
                                <w:lang w:val="en-US"/>
                              </w:rPr>
                              <w:t xml:space="preserve">, Linux, </w:t>
                            </w:r>
                            <w:proofErr w:type="spellStart"/>
                            <w:r w:rsidRPr="00F73ADE">
                              <w:rPr>
                                <w:lang w:val="en-US"/>
                              </w:rPr>
                              <w:t>Logstash</w:t>
                            </w:r>
                            <w:proofErr w:type="spellEnd"/>
                            <w:r w:rsidRPr="00F73ADE">
                              <w:rPr>
                                <w:lang w:val="en-US"/>
                              </w:rPr>
                              <w:t xml:space="preserve">, Nagios, Nagios Monitoring, </w:t>
                            </w:r>
                          </w:p>
                          <w:p w14:paraId="2FFB21B8" w14:textId="77777777" w:rsidR="00972AC4" w:rsidRDefault="00972AC4" w:rsidP="00F73ADE">
                            <w:pPr>
                              <w:ind w:left="1985"/>
                              <w:rPr>
                                <w:lang w:val="en-US"/>
                              </w:rPr>
                            </w:pPr>
                            <w:r w:rsidRPr="00F73ADE">
                              <w:rPr>
                                <w:lang w:val="en-US"/>
                              </w:rPr>
                              <w:t xml:space="preserve">PowerShell, Puppet, Python, Red Hat, Scrum, </w:t>
                            </w:r>
                          </w:p>
                          <w:p w14:paraId="012B6FE5" w14:textId="7E4AC006" w:rsidR="00972AC4" w:rsidRPr="00066B25" w:rsidRDefault="00972AC4" w:rsidP="006C2570">
                            <w:pPr>
                              <w:ind w:left="1985"/>
                              <w:rPr>
                                <w:b/>
                                <w:lang w:val="en-US"/>
                              </w:rPr>
                            </w:pPr>
                            <w:r w:rsidRPr="00F73ADE">
                              <w:rPr>
                                <w:lang w:val="en-US"/>
                              </w:rPr>
                              <w:t xml:space="preserve">Shell-Scripts, </w:t>
                            </w:r>
                            <w:proofErr w:type="spellStart"/>
                            <w:r w:rsidRPr="00F73ADE">
                              <w:rPr>
                                <w:lang w:val="en-US"/>
                              </w:rPr>
                              <w:t>Sicherheit</w:t>
                            </w:r>
                            <w:proofErr w:type="spellEnd"/>
                            <w:r w:rsidRPr="00F73ADE">
                              <w:rPr>
                                <w:lang w:val="en-US"/>
                              </w:rPr>
                              <w:t>, TCP/IP, Ubuntu, VMWare, VMware ESX, VMware NSX, Windows, Ubuntu 14.04.x</w:t>
                            </w:r>
                          </w:p>
                          <w:p w14:paraId="05FCE1CA" w14:textId="41AC8621" w:rsidR="00972AC4" w:rsidRPr="004F5132" w:rsidRDefault="00972AC4" w:rsidP="004F5132">
                            <w:pPr>
                              <w:ind w:left="1985" w:hanging="1985"/>
                            </w:pPr>
                            <w:r w:rsidRPr="00F13F61">
                              <w:rPr>
                                <w:b/>
                              </w:rPr>
                              <w:t>Aufgaben</w:t>
                            </w:r>
                            <w:r w:rsidRPr="00F13F61">
                              <w:rPr>
                                <w:b/>
                              </w:rPr>
                              <w:tab/>
                            </w:r>
                            <w:r w:rsidRPr="004F5132">
                              <w:t>Pflege und Erweiterung des Automationsprozesses und Schulung der Mitarbeiter. Backendpflege</w:t>
                            </w:r>
                          </w:p>
                          <w:p w14:paraId="516EAEF7" w14:textId="77777777" w:rsidR="00972AC4" w:rsidRPr="004F5132" w:rsidRDefault="00972AC4" w:rsidP="00883B10">
                            <w:pPr>
                              <w:ind w:firstLine="1985"/>
                            </w:pPr>
                            <w:r w:rsidRPr="004F5132">
                              <w:t>/-Erweiterung und Störungsbeseitigung.</w:t>
                            </w:r>
                          </w:p>
                          <w:p w14:paraId="1E3B167E" w14:textId="77777777" w:rsidR="00972AC4" w:rsidRPr="004F5132" w:rsidRDefault="00972AC4" w:rsidP="00883B10">
                            <w:pPr>
                              <w:ind w:firstLine="1985"/>
                            </w:pPr>
                            <w:r w:rsidRPr="004F5132">
                              <w:t>Schlüsseltechnologien und Hauptaufgaben:</w:t>
                            </w:r>
                          </w:p>
                          <w:p w14:paraId="5BDAB4AA" w14:textId="77777777" w:rsidR="00972AC4" w:rsidRPr="004F5132" w:rsidRDefault="00972AC4" w:rsidP="00883B10">
                            <w:pPr>
                              <w:ind w:firstLine="1985"/>
                            </w:pPr>
                          </w:p>
                          <w:p w14:paraId="7051D63D" w14:textId="5C103B8D" w:rsidR="00972AC4" w:rsidRPr="00800B4A" w:rsidRDefault="00972AC4" w:rsidP="00883B10">
                            <w:pPr>
                              <w:ind w:firstLine="1985"/>
                            </w:pPr>
                            <w:r w:rsidRPr="00800B4A">
                              <w:t xml:space="preserve">- </w:t>
                            </w:r>
                            <w:proofErr w:type="spellStart"/>
                            <w:r w:rsidRPr="00800B4A">
                              <w:t>Bash</w:t>
                            </w:r>
                            <w:proofErr w:type="spellEnd"/>
                          </w:p>
                          <w:p w14:paraId="0E94E55D" w14:textId="4EB6CE4A" w:rsidR="00972AC4" w:rsidRPr="00800B4A" w:rsidRDefault="00972AC4" w:rsidP="00883B10">
                            <w:pPr>
                              <w:ind w:firstLine="1985"/>
                            </w:pPr>
                            <w:r w:rsidRPr="00800B4A">
                              <w:t xml:space="preserve">- Docker / </w:t>
                            </w:r>
                            <w:proofErr w:type="spellStart"/>
                            <w:r w:rsidRPr="00800B4A">
                              <w:t>Swarm</w:t>
                            </w:r>
                            <w:proofErr w:type="spellEnd"/>
                          </w:p>
                          <w:p w14:paraId="012FD65D" w14:textId="76B971A2" w:rsidR="00972AC4" w:rsidRPr="00800B4A" w:rsidRDefault="00972AC4" w:rsidP="00883B10">
                            <w:pPr>
                              <w:ind w:firstLine="1985"/>
                            </w:pPr>
                            <w:r w:rsidRPr="00800B4A">
                              <w:t xml:space="preserve">- Domain </w:t>
                            </w:r>
                            <w:proofErr w:type="spellStart"/>
                            <w:r w:rsidRPr="00800B4A">
                              <w:t>Driven</w:t>
                            </w:r>
                            <w:proofErr w:type="spellEnd"/>
                            <w:r w:rsidRPr="00800B4A">
                              <w:t xml:space="preserve"> Design</w:t>
                            </w:r>
                          </w:p>
                          <w:p w14:paraId="233F5C65" w14:textId="6F0230A4"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Gitlab</w:t>
                            </w:r>
                            <w:proofErr w:type="spellEnd"/>
                          </w:p>
                          <w:p w14:paraId="50C8416B" w14:textId="1FEAD6EE" w:rsidR="00972AC4" w:rsidRPr="004F5132" w:rsidRDefault="00972AC4" w:rsidP="00883B10">
                            <w:pPr>
                              <w:ind w:firstLine="1985"/>
                              <w:rPr>
                                <w:lang w:val="en-US"/>
                              </w:rPr>
                            </w:pPr>
                            <w:r>
                              <w:rPr>
                                <w:lang w:val="en-US"/>
                              </w:rPr>
                              <w:t>-</w:t>
                            </w:r>
                            <w:r w:rsidRPr="004F5132">
                              <w:rPr>
                                <w:lang w:val="en-US"/>
                              </w:rPr>
                              <w:t xml:space="preserve"> Jenkins</w:t>
                            </w:r>
                          </w:p>
                          <w:p w14:paraId="2D828A17" w14:textId="42863CA5" w:rsidR="00972AC4" w:rsidRPr="004F5132" w:rsidRDefault="00972AC4" w:rsidP="00883B10">
                            <w:pPr>
                              <w:ind w:firstLine="1985"/>
                              <w:rPr>
                                <w:lang w:val="en-US"/>
                              </w:rPr>
                            </w:pPr>
                            <w:r>
                              <w:rPr>
                                <w:lang w:val="en-US"/>
                              </w:rPr>
                              <w:t>-</w:t>
                            </w:r>
                            <w:r w:rsidRPr="004F5132">
                              <w:rPr>
                                <w:lang w:val="en-US"/>
                              </w:rPr>
                              <w:t xml:space="preserve"> Kanban</w:t>
                            </w:r>
                          </w:p>
                          <w:p w14:paraId="03F858D8" w14:textId="251DAFCA"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Logstash</w:t>
                            </w:r>
                            <w:proofErr w:type="spellEnd"/>
                          </w:p>
                          <w:p w14:paraId="69750AB1" w14:textId="7A4666A7"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Microservicearchitektur</w:t>
                            </w:r>
                            <w:proofErr w:type="spellEnd"/>
                          </w:p>
                          <w:p w14:paraId="4A28194B" w14:textId="2DE469E3" w:rsidR="00972AC4" w:rsidRPr="004F5132" w:rsidRDefault="00972AC4" w:rsidP="00883B10">
                            <w:pPr>
                              <w:ind w:firstLine="1985"/>
                              <w:rPr>
                                <w:lang w:val="en-US"/>
                              </w:rPr>
                            </w:pPr>
                            <w:r>
                              <w:rPr>
                                <w:lang w:val="en-US"/>
                              </w:rPr>
                              <w:t>-</w:t>
                            </w:r>
                            <w:r w:rsidRPr="004F5132">
                              <w:rPr>
                                <w:lang w:val="en-US"/>
                              </w:rPr>
                              <w:t xml:space="preserve"> MongoDB</w:t>
                            </w:r>
                          </w:p>
                          <w:p w14:paraId="7F5F28C9" w14:textId="6D17853C"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Powershell</w:t>
                            </w:r>
                            <w:proofErr w:type="spellEnd"/>
                            <w:r w:rsidRPr="004F5132">
                              <w:rPr>
                                <w:lang w:val="en-US"/>
                              </w:rPr>
                              <w:t>/</w:t>
                            </w:r>
                            <w:proofErr w:type="spellStart"/>
                            <w:r w:rsidRPr="004F5132">
                              <w:rPr>
                                <w:lang w:val="en-US"/>
                              </w:rPr>
                              <w:t>Powercli</w:t>
                            </w:r>
                            <w:proofErr w:type="spellEnd"/>
                          </w:p>
                          <w:p w14:paraId="00AC9F5C" w14:textId="73D416D9" w:rsidR="00972AC4" w:rsidRPr="004F5132" w:rsidRDefault="00972AC4" w:rsidP="00883B10">
                            <w:pPr>
                              <w:ind w:firstLine="1985"/>
                              <w:rPr>
                                <w:lang w:val="en-US"/>
                              </w:rPr>
                            </w:pPr>
                            <w:r>
                              <w:rPr>
                                <w:lang w:val="en-US"/>
                              </w:rPr>
                              <w:t>-</w:t>
                            </w:r>
                            <w:r w:rsidRPr="004F5132">
                              <w:rPr>
                                <w:lang w:val="en-US"/>
                              </w:rPr>
                              <w:t xml:space="preserve"> Puppet</w:t>
                            </w:r>
                          </w:p>
                          <w:p w14:paraId="796A351B" w14:textId="2D4C5441" w:rsidR="00972AC4" w:rsidRPr="004F5132" w:rsidRDefault="00972AC4" w:rsidP="00883B10">
                            <w:pPr>
                              <w:ind w:firstLine="1985"/>
                              <w:rPr>
                                <w:lang w:val="en-US"/>
                              </w:rPr>
                            </w:pPr>
                            <w:r>
                              <w:rPr>
                                <w:lang w:val="en-US"/>
                              </w:rPr>
                              <w:t>-</w:t>
                            </w:r>
                            <w:r w:rsidRPr="004F5132">
                              <w:rPr>
                                <w:lang w:val="en-US"/>
                              </w:rPr>
                              <w:t xml:space="preserve"> Python</w:t>
                            </w:r>
                          </w:p>
                          <w:p w14:paraId="7A843ED9" w14:textId="62DD2C40" w:rsidR="00972AC4" w:rsidRPr="004F5132" w:rsidRDefault="00972AC4" w:rsidP="00883B10">
                            <w:pPr>
                              <w:ind w:firstLine="1985"/>
                              <w:rPr>
                                <w:lang w:val="en-US"/>
                              </w:rPr>
                            </w:pPr>
                            <w:r>
                              <w:rPr>
                                <w:lang w:val="en-US"/>
                              </w:rPr>
                              <w:t>-</w:t>
                            </w:r>
                            <w:r w:rsidRPr="004F5132">
                              <w:rPr>
                                <w:lang w:val="en-US"/>
                              </w:rPr>
                              <w:t xml:space="preserve"> Scrum/agile </w:t>
                            </w:r>
                            <w:proofErr w:type="spellStart"/>
                            <w:r w:rsidRPr="004F5132">
                              <w:rPr>
                                <w:lang w:val="en-US"/>
                              </w:rPr>
                              <w:t>Softwareentwicklung</w:t>
                            </w:r>
                            <w:proofErr w:type="spellEnd"/>
                          </w:p>
                          <w:p w14:paraId="3E6C01BE" w14:textId="08E68611" w:rsidR="00972AC4" w:rsidRPr="004F5132" w:rsidRDefault="00972AC4" w:rsidP="00883B10">
                            <w:pPr>
                              <w:ind w:firstLine="1985"/>
                              <w:rPr>
                                <w:lang w:val="en-US"/>
                              </w:rPr>
                            </w:pPr>
                            <w:r>
                              <w:rPr>
                                <w:lang w:val="en-US"/>
                              </w:rPr>
                              <w:t>-</w:t>
                            </w:r>
                            <w:r w:rsidRPr="004F5132">
                              <w:rPr>
                                <w:lang w:val="en-US"/>
                              </w:rPr>
                              <w:t xml:space="preserve"> Test Driven Development</w:t>
                            </w:r>
                          </w:p>
                          <w:p w14:paraId="508BBA0D" w14:textId="5CE27B39" w:rsidR="00972AC4" w:rsidRPr="009845E6" w:rsidRDefault="00972AC4" w:rsidP="00883B10">
                            <w:pPr>
                              <w:ind w:firstLine="1985"/>
                              <w:rPr>
                                <w:lang w:val="en-US"/>
                              </w:rPr>
                            </w:pPr>
                            <w:r>
                              <w:rPr>
                                <w:lang w:val="en-US"/>
                              </w:rPr>
                              <w:t>-</w:t>
                            </w:r>
                            <w:r w:rsidRPr="009845E6">
                              <w:rPr>
                                <w:lang w:val="en-US"/>
                              </w:rPr>
                              <w:t xml:space="preserve"> The Foreman</w:t>
                            </w:r>
                          </w:p>
                          <w:p w14:paraId="1B6D715F" w14:textId="09EFEA8A" w:rsidR="00972AC4" w:rsidRPr="009845E6" w:rsidRDefault="00972AC4" w:rsidP="00883B10">
                            <w:pPr>
                              <w:ind w:firstLine="1985"/>
                              <w:rPr>
                                <w:lang w:val="en-US"/>
                              </w:rPr>
                            </w:pPr>
                            <w:r>
                              <w:rPr>
                                <w:lang w:val="en-US"/>
                              </w:rPr>
                              <w:t>-</w:t>
                            </w:r>
                            <w:r w:rsidRPr="009845E6">
                              <w:rPr>
                                <w:lang w:val="en-US"/>
                              </w:rPr>
                              <w:t xml:space="preserve"> Ubuntu</w:t>
                            </w:r>
                          </w:p>
                          <w:p w14:paraId="48435344" w14:textId="6D6F2D7B" w:rsidR="00972AC4" w:rsidRPr="009845E6" w:rsidRDefault="00972AC4" w:rsidP="00883B10">
                            <w:pPr>
                              <w:ind w:firstLine="1985"/>
                              <w:rPr>
                                <w:lang w:val="en-US"/>
                              </w:rPr>
                            </w:pPr>
                            <w:r>
                              <w:rPr>
                                <w:lang w:val="en-US"/>
                              </w:rPr>
                              <w:t>-</w:t>
                            </w:r>
                            <w:r w:rsidRPr="009845E6">
                              <w:rPr>
                                <w:lang w:val="en-US"/>
                              </w:rPr>
                              <w:t xml:space="preserve"> vSphere 6.x/ </w:t>
                            </w:r>
                            <w:proofErr w:type="spellStart"/>
                            <w:r w:rsidRPr="009845E6">
                              <w:rPr>
                                <w:lang w:val="en-US"/>
                              </w:rPr>
                              <w:t>ESXi</w:t>
                            </w:r>
                            <w:proofErr w:type="spellEnd"/>
                            <w:r w:rsidRPr="009845E6">
                              <w:rPr>
                                <w:lang w:val="en-US"/>
                              </w:rPr>
                              <w:t xml:space="preserve"> 6.x</w:t>
                            </w:r>
                          </w:p>
                          <w:p w14:paraId="3BD4B688" w14:textId="77777777" w:rsidR="00972AC4" w:rsidRPr="009845E6" w:rsidRDefault="00972AC4" w:rsidP="0013194C">
                            <w:pPr>
                              <w:rPr>
                                <w:b/>
                                <w:lang w:val="en-US"/>
                              </w:rPr>
                            </w:pPr>
                          </w:p>
                          <w:p w14:paraId="0A47FF3E" w14:textId="77777777" w:rsidR="00972AC4" w:rsidRPr="009845E6" w:rsidRDefault="00972AC4" w:rsidP="0013194C">
                            <w:pPr>
                              <w:rPr>
                                <w:b/>
                                <w:lang w:val="en-US"/>
                              </w:rPr>
                            </w:pPr>
                          </w:p>
                          <w:p w14:paraId="25C9D211" w14:textId="77777777" w:rsidR="00972AC4" w:rsidRDefault="00972AC4" w:rsidP="00A8074D">
                            <w:pPr>
                              <w:rPr>
                                <w:b/>
                                <w:lang w:val="en-US"/>
                              </w:rPr>
                            </w:pPr>
                          </w:p>
                          <w:p w14:paraId="14B5A7F5" w14:textId="77777777" w:rsidR="00972AC4" w:rsidRDefault="00972AC4" w:rsidP="00A8074D">
                            <w:pPr>
                              <w:rPr>
                                <w:b/>
                                <w:lang w:val="en-US"/>
                              </w:rPr>
                            </w:pPr>
                          </w:p>
                          <w:p w14:paraId="17F92C8F" w14:textId="77777777" w:rsidR="00972AC4" w:rsidRDefault="00972AC4" w:rsidP="00A8074D">
                            <w:pPr>
                              <w:rPr>
                                <w:b/>
                                <w:lang w:val="en-US"/>
                              </w:rPr>
                            </w:pPr>
                          </w:p>
                          <w:p w14:paraId="4D2F3986" w14:textId="77777777" w:rsidR="00972AC4" w:rsidRDefault="00972AC4" w:rsidP="00A8074D">
                            <w:pPr>
                              <w:rPr>
                                <w:b/>
                                <w:lang w:val="en-US"/>
                              </w:rPr>
                            </w:pPr>
                          </w:p>
                          <w:p w14:paraId="27BE9FC6" w14:textId="77777777" w:rsidR="00972AC4" w:rsidRPr="009845E6" w:rsidRDefault="00972AC4" w:rsidP="00A8074D">
                            <w:pPr>
                              <w:rPr>
                                <w:b/>
                                <w:lang w:val="en-US"/>
                              </w:rPr>
                            </w:pPr>
                          </w:p>
                          <w:p w14:paraId="381610D9" w14:textId="0C7C31D4" w:rsidR="00972AC4" w:rsidRPr="00E37C43" w:rsidRDefault="00972AC4" w:rsidP="00A8074D">
                            <w:r w:rsidRPr="00E37C43">
                              <w:rPr>
                                <w:b/>
                              </w:rPr>
                              <w:t>Zeitpunkt</w:t>
                            </w:r>
                            <w:r w:rsidRPr="00F13F61">
                              <w:rPr>
                                <w:b/>
                              </w:rPr>
                              <w:tab/>
                            </w:r>
                            <w:r>
                              <w:rPr>
                                <w:b/>
                              </w:rPr>
                              <w:t xml:space="preserve">          </w:t>
                            </w:r>
                            <w:r w:rsidRPr="00586A1D">
                              <w:t>1/2016 - laufend</w:t>
                            </w:r>
                          </w:p>
                          <w:p w14:paraId="419121DC" w14:textId="1E942FF9" w:rsidR="00972AC4" w:rsidRDefault="00972AC4" w:rsidP="00A8074D">
                            <w:r w:rsidRPr="00F13F61">
                              <w:rPr>
                                <w:b/>
                              </w:rPr>
                              <w:t>Firma/ORT</w:t>
                            </w:r>
                            <w:r w:rsidRPr="00F13F61">
                              <w:rPr>
                                <w:b/>
                              </w:rPr>
                              <w:tab/>
                            </w:r>
                            <w:r>
                              <w:rPr>
                                <w:b/>
                              </w:rPr>
                              <w:t xml:space="preserve">          </w:t>
                            </w:r>
                            <w:r w:rsidRPr="00586A1D">
                              <w:t xml:space="preserve">Gronau IT </w:t>
                            </w:r>
                            <w:proofErr w:type="gramStart"/>
                            <w:r w:rsidRPr="00586A1D">
                              <w:t>Cloud Computing</w:t>
                            </w:r>
                            <w:proofErr w:type="gramEnd"/>
                            <w:r w:rsidRPr="00586A1D">
                              <w:t xml:space="preserve"> GmbH in Berlin</w:t>
                            </w:r>
                          </w:p>
                          <w:p w14:paraId="4A3722FD" w14:textId="77777777" w:rsidR="00972AC4" w:rsidRPr="007E3B1F" w:rsidRDefault="00972AC4" w:rsidP="00586A1D">
                            <w:r w:rsidRPr="007E3B1F">
                              <w:rPr>
                                <w:b/>
                              </w:rPr>
                              <w:t>Tätigkeit</w:t>
                            </w:r>
                            <w:r w:rsidRPr="007E3B1F">
                              <w:rPr>
                                <w:b/>
                              </w:rPr>
                              <w:tab/>
                              <w:t xml:space="preserve">          </w:t>
                            </w:r>
                            <w:r w:rsidRPr="007E3B1F">
                              <w:t xml:space="preserve">Senior Consulting </w:t>
                            </w:r>
                            <w:proofErr w:type="gramStart"/>
                            <w:r w:rsidRPr="007E3B1F">
                              <w:t>Cloud Computing</w:t>
                            </w:r>
                            <w:proofErr w:type="gramEnd"/>
                            <w:r w:rsidRPr="007E3B1F">
                              <w:t xml:space="preserve"> und </w:t>
                            </w:r>
                          </w:p>
                          <w:p w14:paraId="0592729F" w14:textId="40463161" w:rsidR="00972AC4" w:rsidRPr="00586A1D" w:rsidRDefault="00972AC4" w:rsidP="00586A1D">
                            <w:pPr>
                              <w:ind w:left="1985"/>
                              <w:rPr>
                                <w:b/>
                              </w:rPr>
                            </w:pPr>
                            <w:r w:rsidRPr="00586A1D">
                              <w:t>Automation</w:t>
                            </w:r>
                          </w:p>
                          <w:p w14:paraId="0ACABF2F" w14:textId="77777777" w:rsidR="00972AC4" w:rsidRDefault="00972AC4" w:rsidP="00A8074D">
                            <w:r w:rsidRPr="00A8074D">
                              <w:rPr>
                                <w:b/>
                              </w:rPr>
                              <w:t xml:space="preserve">Kurzbeschreibung    </w:t>
                            </w:r>
                            <w:r w:rsidRPr="00586A1D">
                              <w:t xml:space="preserve">Beratungsunternehmen, Dienstleistung, </w:t>
                            </w:r>
                          </w:p>
                          <w:p w14:paraId="5E43F26F" w14:textId="1F151963" w:rsidR="00972AC4" w:rsidRPr="007E3B1F" w:rsidRDefault="00972AC4" w:rsidP="00586A1D">
                            <w:pPr>
                              <w:ind w:firstLine="1985"/>
                              <w:rPr>
                                <w:lang w:val="en-US"/>
                              </w:rPr>
                            </w:pPr>
                            <w:proofErr w:type="spellStart"/>
                            <w:r w:rsidRPr="007E3B1F">
                              <w:rPr>
                                <w:lang w:val="en-US"/>
                              </w:rPr>
                              <w:t>Informations</w:t>
                            </w:r>
                            <w:proofErr w:type="spellEnd"/>
                            <w:r w:rsidRPr="007E3B1F">
                              <w:rPr>
                                <w:lang w:val="en-US"/>
                              </w:rPr>
                              <w:t xml:space="preserve"> </w:t>
                            </w:r>
                            <w:proofErr w:type="spellStart"/>
                            <w:r w:rsidRPr="007E3B1F">
                              <w:rPr>
                                <w:lang w:val="en-US"/>
                              </w:rPr>
                              <w:t>Technologie</w:t>
                            </w:r>
                            <w:proofErr w:type="spellEnd"/>
                          </w:p>
                          <w:p w14:paraId="487F4A82" w14:textId="6A7C4E5F" w:rsidR="00972AC4" w:rsidRPr="006C2570" w:rsidRDefault="00972AC4" w:rsidP="00CB1F40">
                            <w:pPr>
                              <w:ind w:left="1985" w:hanging="1985"/>
                              <w:rPr>
                                <w:lang w:val="en-US"/>
                              </w:rPr>
                            </w:pPr>
                            <w:proofErr w:type="spellStart"/>
                            <w:r w:rsidRPr="000D78F1">
                              <w:rPr>
                                <w:b/>
                                <w:lang w:val="en-US"/>
                              </w:rPr>
                              <w:t>Fähigkeiten</w:t>
                            </w:r>
                            <w:proofErr w:type="spellEnd"/>
                            <w:r w:rsidRPr="000D78F1">
                              <w:rPr>
                                <w:b/>
                                <w:lang w:val="en-US"/>
                              </w:rPr>
                              <w:tab/>
                            </w:r>
                            <w:r w:rsidRPr="00586A1D">
                              <w:rPr>
                                <w:lang w:val="en-US"/>
                              </w:rPr>
                              <w:t xml:space="preserve">Agile, Apache, Automation, Bash, CentOS, Continuous Delivery, Continuous Integration, </w:t>
                            </w:r>
                            <w:proofErr w:type="spellStart"/>
                            <w:r w:rsidRPr="00586A1D">
                              <w:rPr>
                                <w:lang w:val="en-US"/>
                              </w:rPr>
                              <w:t>Debian</w:t>
                            </w:r>
                            <w:proofErr w:type="spellEnd"/>
                            <w:r w:rsidRPr="00586A1D">
                              <w:rPr>
                                <w:lang w:val="en-US"/>
                              </w:rPr>
                              <w:t xml:space="preserve">, Dell Server, DevOps, </w:t>
                            </w:r>
                            <w:proofErr w:type="spellStart"/>
                            <w:r w:rsidRPr="00586A1D">
                              <w:rPr>
                                <w:lang w:val="en-US"/>
                              </w:rPr>
                              <w:t>DevSecOps</w:t>
                            </w:r>
                            <w:proofErr w:type="spellEnd"/>
                            <w:r w:rsidRPr="00586A1D">
                              <w:rPr>
                                <w:lang w:val="en-US"/>
                              </w:rPr>
                              <w:t xml:space="preserve">, DHCP, Diagnose, </w:t>
                            </w:r>
                            <w:proofErr w:type="spellStart"/>
                            <w:r w:rsidRPr="00586A1D">
                              <w:rPr>
                                <w:lang w:val="en-US"/>
                              </w:rPr>
                              <w:t>Digitale</w:t>
                            </w:r>
                            <w:proofErr w:type="spellEnd"/>
                            <w:r w:rsidRPr="00586A1D">
                              <w:rPr>
                                <w:lang w:val="en-US"/>
                              </w:rPr>
                              <w:t xml:space="preserve"> Transformation, Docker, Docker Swarm, Ethernet, Firewall, </w:t>
                            </w:r>
                            <w:proofErr w:type="spellStart"/>
                            <w:r w:rsidRPr="00586A1D">
                              <w:rPr>
                                <w:lang w:val="en-US"/>
                              </w:rPr>
                              <w:t>Git</w:t>
                            </w:r>
                            <w:proofErr w:type="spellEnd"/>
                            <w:r w:rsidRPr="00586A1D">
                              <w:rPr>
                                <w:lang w:val="en-US"/>
                              </w:rPr>
                              <w:t xml:space="preserve">, </w:t>
                            </w:r>
                            <w:proofErr w:type="spellStart"/>
                            <w:r w:rsidRPr="00586A1D">
                              <w:rPr>
                                <w:lang w:val="en-US"/>
                              </w:rPr>
                              <w:t>Github</w:t>
                            </w:r>
                            <w:proofErr w:type="spellEnd"/>
                            <w:r w:rsidRPr="00586A1D">
                              <w:rPr>
                                <w:lang w:val="en-US"/>
                              </w:rPr>
                              <w:t xml:space="preserve">, </w:t>
                            </w:r>
                            <w:proofErr w:type="spellStart"/>
                            <w:r w:rsidRPr="00586A1D">
                              <w:rPr>
                                <w:lang w:val="en-US"/>
                              </w:rPr>
                              <w:t>Gitlab</w:t>
                            </w:r>
                            <w:proofErr w:type="spellEnd"/>
                            <w:r w:rsidRPr="00586A1D">
                              <w:rPr>
                                <w:lang w:val="en-US"/>
                              </w:rPr>
                              <w:t xml:space="preserve">, </w:t>
                            </w:r>
                            <w:proofErr w:type="spellStart"/>
                            <w:r w:rsidRPr="00586A1D">
                              <w:rPr>
                                <w:lang w:val="en-US"/>
                              </w:rPr>
                              <w:t>Graphana</w:t>
                            </w:r>
                            <w:proofErr w:type="spellEnd"/>
                            <w:r w:rsidRPr="00586A1D">
                              <w:rPr>
                                <w:lang w:val="en-US"/>
                              </w:rPr>
                              <w:t xml:space="preserve">, Graphite, </w:t>
                            </w:r>
                            <w:proofErr w:type="spellStart"/>
                            <w:r w:rsidRPr="00586A1D">
                              <w:rPr>
                                <w:lang w:val="en-US"/>
                              </w:rPr>
                              <w:t>HAProxy</w:t>
                            </w:r>
                            <w:proofErr w:type="spellEnd"/>
                            <w:r w:rsidRPr="00586A1D">
                              <w:rPr>
                                <w:lang w:val="en-US"/>
                              </w:rPr>
                              <w:t xml:space="preserve">, IaaS (Infrastructure as a Service), Intel, Internet, Intranet, Jenkins, Linux, MongoDB, </w:t>
                            </w:r>
                            <w:proofErr w:type="spellStart"/>
                            <w:r w:rsidRPr="00586A1D">
                              <w:rPr>
                                <w:lang w:val="en-US"/>
                              </w:rPr>
                              <w:t>mySQL</w:t>
                            </w:r>
                            <w:proofErr w:type="spellEnd"/>
                            <w:r w:rsidRPr="00586A1D">
                              <w:rPr>
                                <w:lang w:val="en-US"/>
                              </w:rPr>
                              <w:t xml:space="preserve">, </w:t>
                            </w:r>
                            <w:proofErr w:type="spellStart"/>
                            <w:r w:rsidRPr="00586A1D">
                              <w:rPr>
                                <w:lang w:val="en-US"/>
                              </w:rPr>
                              <w:t>PostgresSQL</w:t>
                            </w:r>
                            <w:proofErr w:type="spellEnd"/>
                            <w:r w:rsidRPr="00586A1D">
                              <w:rPr>
                                <w:lang w:val="en-US"/>
                              </w:rPr>
                              <w:t xml:space="preserve">, </w:t>
                            </w:r>
                            <w:proofErr w:type="spellStart"/>
                            <w:r w:rsidRPr="00586A1D">
                              <w:rPr>
                                <w:lang w:val="en-US"/>
                              </w:rPr>
                              <w:t>PowerCLI</w:t>
                            </w:r>
                            <w:proofErr w:type="spellEnd"/>
                            <w:r w:rsidRPr="00586A1D">
                              <w:rPr>
                                <w:lang w:val="en-US"/>
                              </w:rPr>
                              <w:t xml:space="preserve">, PowerShell, Puppet, Python, Scrum, Shell-Scripts, </w:t>
                            </w:r>
                            <w:proofErr w:type="spellStart"/>
                            <w:r w:rsidRPr="00586A1D">
                              <w:rPr>
                                <w:lang w:val="en-US"/>
                              </w:rPr>
                              <w:t>Sicherheit</w:t>
                            </w:r>
                            <w:proofErr w:type="spellEnd"/>
                            <w:r w:rsidRPr="00586A1D">
                              <w:rPr>
                                <w:lang w:val="en-US"/>
                              </w:rPr>
                              <w:t xml:space="preserve">, SNMP, TCP/IP, Ubuntu, </w:t>
                            </w:r>
                            <w:proofErr w:type="spellStart"/>
                            <w:r w:rsidRPr="00586A1D">
                              <w:rPr>
                                <w:lang w:val="en-US"/>
                              </w:rPr>
                              <w:t>Virtualisierung</w:t>
                            </w:r>
                            <w:proofErr w:type="spellEnd"/>
                            <w:r w:rsidRPr="00586A1D">
                              <w:rPr>
                                <w:lang w:val="en-US"/>
                              </w:rPr>
                              <w:t>, VMware ESX, VMware NSX, Windows</w:t>
                            </w:r>
                          </w:p>
                          <w:p w14:paraId="2D66EF82" w14:textId="3024073C" w:rsidR="00972AC4" w:rsidRDefault="00972AC4" w:rsidP="009875CF">
                            <w:pPr>
                              <w:ind w:left="1985" w:hanging="1985"/>
                            </w:pPr>
                            <w:r w:rsidRPr="00AA5DFE">
                              <w:rPr>
                                <w:b/>
                              </w:rPr>
                              <w:t>Aufgaben</w:t>
                            </w:r>
                            <w:r>
                              <w:rPr>
                                <w:b/>
                              </w:rPr>
                              <w:t xml:space="preserve">                  </w:t>
                            </w:r>
                            <w:r>
                              <w:rPr>
                                <w:b/>
                              </w:rPr>
                              <w:tab/>
                            </w:r>
                            <w:r>
                              <w:t xml:space="preserve">- </w:t>
                            </w:r>
                            <w:proofErr w:type="spellStart"/>
                            <w:r>
                              <w:t>Bash</w:t>
                            </w:r>
                            <w:proofErr w:type="spellEnd"/>
                          </w:p>
                          <w:p w14:paraId="60FF0E4A" w14:textId="4D05C950" w:rsidR="00972AC4" w:rsidRDefault="00972AC4" w:rsidP="009875CF">
                            <w:pPr>
                              <w:ind w:left="3970" w:hanging="1985"/>
                            </w:pPr>
                            <w:r>
                              <w:t xml:space="preserve">- Docker / </w:t>
                            </w:r>
                            <w:proofErr w:type="spellStart"/>
                            <w:r>
                              <w:t>Swarm</w:t>
                            </w:r>
                            <w:proofErr w:type="spellEnd"/>
                          </w:p>
                          <w:p w14:paraId="33D41256" w14:textId="56CC96E7" w:rsidR="00972AC4" w:rsidRDefault="00972AC4" w:rsidP="009875CF">
                            <w:pPr>
                              <w:ind w:left="3970" w:hanging="1985"/>
                            </w:pPr>
                            <w:r>
                              <w:t xml:space="preserve">- Domain </w:t>
                            </w:r>
                            <w:proofErr w:type="spellStart"/>
                            <w:r>
                              <w:t>Driven</w:t>
                            </w:r>
                            <w:proofErr w:type="spellEnd"/>
                            <w:r>
                              <w:t xml:space="preserve"> Design</w:t>
                            </w:r>
                          </w:p>
                          <w:p w14:paraId="69D044D5" w14:textId="2385D8BC" w:rsidR="00972AC4" w:rsidRDefault="00972AC4" w:rsidP="009875CF">
                            <w:pPr>
                              <w:ind w:left="3970" w:hanging="1985"/>
                            </w:pPr>
                            <w:r>
                              <w:t xml:space="preserve">- </w:t>
                            </w:r>
                            <w:proofErr w:type="spellStart"/>
                            <w:r>
                              <w:t>Gitlab</w:t>
                            </w:r>
                            <w:proofErr w:type="spellEnd"/>
                          </w:p>
                          <w:p w14:paraId="75ED862D" w14:textId="6A8EC2DB" w:rsidR="00972AC4" w:rsidRDefault="00972AC4" w:rsidP="009875CF">
                            <w:pPr>
                              <w:ind w:left="3970" w:hanging="1985"/>
                            </w:pPr>
                            <w:r>
                              <w:t xml:space="preserve">- </w:t>
                            </w:r>
                            <w:proofErr w:type="spellStart"/>
                            <w:r>
                              <w:t>Github</w:t>
                            </w:r>
                            <w:proofErr w:type="spellEnd"/>
                          </w:p>
                          <w:p w14:paraId="344174A5" w14:textId="12C10510" w:rsidR="00972AC4" w:rsidRDefault="00972AC4" w:rsidP="009875CF">
                            <w:pPr>
                              <w:ind w:left="3970" w:hanging="1985"/>
                            </w:pPr>
                            <w:r>
                              <w:t xml:space="preserve">- </w:t>
                            </w:r>
                            <w:proofErr w:type="spellStart"/>
                            <w:r>
                              <w:t>Git</w:t>
                            </w:r>
                            <w:proofErr w:type="spellEnd"/>
                          </w:p>
                          <w:p w14:paraId="4E24A100" w14:textId="21C76A3A" w:rsidR="00972AC4" w:rsidRDefault="00972AC4" w:rsidP="009875CF">
                            <w:pPr>
                              <w:ind w:left="3970" w:hanging="1985"/>
                            </w:pPr>
                            <w:r>
                              <w:t>- Jenkins</w:t>
                            </w:r>
                          </w:p>
                          <w:p w14:paraId="6E416CA4" w14:textId="73489DE4" w:rsidR="00972AC4" w:rsidRPr="009875CF" w:rsidRDefault="00972AC4" w:rsidP="009875CF">
                            <w:pPr>
                              <w:ind w:left="3970" w:hanging="1985"/>
                              <w:rPr>
                                <w:lang w:val="en-US"/>
                              </w:rPr>
                            </w:pPr>
                            <w:r>
                              <w:rPr>
                                <w:lang w:val="en-US"/>
                              </w:rPr>
                              <w:t>-</w:t>
                            </w:r>
                            <w:r w:rsidRPr="009875CF">
                              <w:rPr>
                                <w:lang w:val="en-US"/>
                              </w:rPr>
                              <w:t xml:space="preserve"> Kanban</w:t>
                            </w:r>
                          </w:p>
                          <w:p w14:paraId="5EF1C224" w14:textId="3D3CF723"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Logstash</w:t>
                            </w:r>
                            <w:proofErr w:type="spellEnd"/>
                          </w:p>
                          <w:p w14:paraId="7BB1D4F0" w14:textId="01A5D2F1"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Microservicearchitektur</w:t>
                            </w:r>
                            <w:proofErr w:type="spellEnd"/>
                          </w:p>
                          <w:p w14:paraId="7042F0AC" w14:textId="1F9B9243" w:rsidR="00972AC4" w:rsidRPr="009875CF" w:rsidRDefault="00972AC4" w:rsidP="009875CF">
                            <w:pPr>
                              <w:ind w:left="3970" w:hanging="1985"/>
                              <w:rPr>
                                <w:lang w:val="en-US"/>
                              </w:rPr>
                            </w:pPr>
                            <w:r>
                              <w:rPr>
                                <w:lang w:val="en-US"/>
                              </w:rPr>
                              <w:t>-</w:t>
                            </w:r>
                            <w:r w:rsidRPr="009875CF">
                              <w:rPr>
                                <w:lang w:val="en-US"/>
                              </w:rPr>
                              <w:t xml:space="preserve"> MongoDB</w:t>
                            </w:r>
                          </w:p>
                          <w:p w14:paraId="5317EF7E" w14:textId="6F29CF0A"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Powershell</w:t>
                            </w:r>
                            <w:proofErr w:type="spellEnd"/>
                            <w:r w:rsidRPr="009875CF">
                              <w:rPr>
                                <w:lang w:val="en-US"/>
                              </w:rPr>
                              <w:t>/</w:t>
                            </w:r>
                            <w:proofErr w:type="spellStart"/>
                            <w:r w:rsidRPr="009875CF">
                              <w:rPr>
                                <w:lang w:val="en-US"/>
                              </w:rPr>
                              <w:t>Powercli</w:t>
                            </w:r>
                            <w:proofErr w:type="spellEnd"/>
                          </w:p>
                          <w:p w14:paraId="584B9C19" w14:textId="2BA9DC3C" w:rsidR="00972AC4" w:rsidRDefault="00972AC4" w:rsidP="009875CF">
                            <w:pPr>
                              <w:ind w:left="3970" w:hanging="1985"/>
                            </w:pPr>
                            <w:r>
                              <w:t>- Puppet</w:t>
                            </w:r>
                          </w:p>
                          <w:p w14:paraId="67B0576D" w14:textId="006C9C8F" w:rsidR="00972AC4" w:rsidRDefault="00972AC4" w:rsidP="009875CF">
                            <w:pPr>
                              <w:ind w:left="3970" w:hanging="1985"/>
                            </w:pPr>
                            <w:r>
                              <w:t>- Python</w:t>
                            </w:r>
                          </w:p>
                          <w:p w14:paraId="7316E376" w14:textId="7079B928" w:rsidR="00972AC4" w:rsidRDefault="00972AC4" w:rsidP="009875CF">
                            <w:pPr>
                              <w:ind w:left="3970" w:hanging="1985"/>
                            </w:pPr>
                            <w:r>
                              <w:t>- Apache</w:t>
                            </w:r>
                          </w:p>
                          <w:p w14:paraId="5021112A" w14:textId="73586E2B" w:rsidR="00972AC4" w:rsidRDefault="00972AC4" w:rsidP="009875CF">
                            <w:pPr>
                              <w:ind w:left="3970" w:hanging="1985"/>
                            </w:pPr>
                            <w:r>
                              <w:t xml:space="preserve">- </w:t>
                            </w:r>
                            <w:proofErr w:type="spellStart"/>
                            <w:r>
                              <w:t>Scrum</w:t>
                            </w:r>
                            <w:proofErr w:type="spellEnd"/>
                            <w:r>
                              <w:t>/agile Softwareentwicklung</w:t>
                            </w:r>
                          </w:p>
                          <w:p w14:paraId="1F9C564C" w14:textId="3BCCE7AF" w:rsidR="00972AC4" w:rsidRPr="009875CF" w:rsidRDefault="00972AC4" w:rsidP="009875CF">
                            <w:pPr>
                              <w:ind w:left="3970" w:hanging="1985"/>
                              <w:rPr>
                                <w:lang w:val="en-US"/>
                              </w:rPr>
                            </w:pPr>
                            <w:r>
                              <w:rPr>
                                <w:lang w:val="en-US"/>
                              </w:rPr>
                              <w:t>-</w:t>
                            </w:r>
                            <w:r w:rsidRPr="009875CF">
                              <w:rPr>
                                <w:lang w:val="en-US"/>
                              </w:rPr>
                              <w:t xml:space="preserve"> Test Driven Development</w:t>
                            </w:r>
                          </w:p>
                          <w:p w14:paraId="4BA75383" w14:textId="5798A52C" w:rsidR="00972AC4" w:rsidRPr="009875CF" w:rsidRDefault="00972AC4" w:rsidP="009875CF">
                            <w:pPr>
                              <w:ind w:left="3970" w:hanging="1985"/>
                              <w:rPr>
                                <w:lang w:val="en-US"/>
                              </w:rPr>
                            </w:pPr>
                            <w:r>
                              <w:rPr>
                                <w:lang w:val="en-US"/>
                              </w:rPr>
                              <w:t>-</w:t>
                            </w:r>
                            <w:r w:rsidRPr="009875CF">
                              <w:rPr>
                                <w:lang w:val="en-US"/>
                              </w:rPr>
                              <w:t xml:space="preserve"> The Foreman</w:t>
                            </w:r>
                          </w:p>
                          <w:p w14:paraId="6D3BA161" w14:textId="685C626F"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HAProxy</w:t>
                            </w:r>
                            <w:proofErr w:type="spellEnd"/>
                          </w:p>
                          <w:p w14:paraId="23AAE972" w14:textId="1A951E18" w:rsidR="00972AC4" w:rsidRPr="009845E6" w:rsidRDefault="00972AC4" w:rsidP="009875CF">
                            <w:pPr>
                              <w:ind w:left="3970" w:hanging="1985"/>
                              <w:rPr>
                                <w:lang w:val="en-US"/>
                              </w:rPr>
                            </w:pPr>
                            <w:r>
                              <w:rPr>
                                <w:lang w:val="en-US"/>
                              </w:rPr>
                              <w:t>-</w:t>
                            </w:r>
                            <w:r w:rsidRPr="009845E6">
                              <w:rPr>
                                <w:lang w:val="en-US"/>
                              </w:rPr>
                              <w:t xml:space="preserve"> Apache</w:t>
                            </w:r>
                          </w:p>
                          <w:p w14:paraId="6ECA80C5" w14:textId="33B357A3" w:rsidR="00972AC4" w:rsidRPr="009845E6" w:rsidRDefault="00972AC4" w:rsidP="009875CF">
                            <w:pPr>
                              <w:ind w:left="3970" w:hanging="1985"/>
                              <w:rPr>
                                <w:lang w:val="en-US"/>
                              </w:rPr>
                            </w:pPr>
                            <w:r>
                              <w:rPr>
                                <w:lang w:val="en-US"/>
                              </w:rPr>
                              <w:t>-</w:t>
                            </w:r>
                            <w:r w:rsidRPr="009845E6">
                              <w:rPr>
                                <w:lang w:val="en-US"/>
                              </w:rPr>
                              <w:t xml:space="preserve"> Ubuntu</w:t>
                            </w:r>
                          </w:p>
                          <w:p w14:paraId="69BAF4E8" w14:textId="691C9A06" w:rsidR="00972AC4" w:rsidRPr="009845E6" w:rsidRDefault="00972AC4" w:rsidP="009875CF">
                            <w:pPr>
                              <w:ind w:left="3970" w:hanging="1985"/>
                              <w:rPr>
                                <w:lang w:val="en-US"/>
                              </w:rPr>
                            </w:pPr>
                            <w:r>
                              <w:rPr>
                                <w:lang w:val="en-US"/>
                              </w:rPr>
                              <w:t>-</w:t>
                            </w:r>
                            <w:r w:rsidRPr="009845E6">
                              <w:rPr>
                                <w:lang w:val="en-US"/>
                              </w:rPr>
                              <w:t xml:space="preserve"> AWS</w:t>
                            </w:r>
                          </w:p>
                          <w:p w14:paraId="1EC97A2B" w14:textId="051DADB6" w:rsidR="00972AC4" w:rsidRPr="009845E6" w:rsidRDefault="00972AC4" w:rsidP="009875CF">
                            <w:pPr>
                              <w:ind w:left="3970" w:hanging="1985"/>
                              <w:rPr>
                                <w:lang w:val="en-US"/>
                              </w:rPr>
                            </w:pPr>
                            <w:r>
                              <w:rPr>
                                <w:lang w:val="en-US"/>
                              </w:rPr>
                              <w:t>-</w:t>
                            </w:r>
                            <w:r w:rsidRPr="009845E6">
                              <w:rPr>
                                <w:lang w:val="en-US"/>
                              </w:rPr>
                              <w:t xml:space="preserve"> vSphere 6.x/ </w:t>
                            </w:r>
                            <w:proofErr w:type="spellStart"/>
                            <w:r w:rsidRPr="009845E6">
                              <w:rPr>
                                <w:lang w:val="en-US"/>
                              </w:rPr>
                              <w:t>ESXi</w:t>
                            </w:r>
                            <w:proofErr w:type="spellEnd"/>
                            <w:r w:rsidRPr="009845E6">
                              <w:rPr>
                                <w:lang w:val="en-US"/>
                              </w:rPr>
                              <w:t xml:space="preserve"> 6.x</w:t>
                            </w:r>
                          </w:p>
                          <w:p w14:paraId="32607573" w14:textId="77777777" w:rsidR="00972AC4" w:rsidRPr="009845E6" w:rsidRDefault="00972AC4" w:rsidP="00BC6BF0">
                            <w:pPr>
                              <w:ind w:firstLine="1985"/>
                              <w:rPr>
                                <w:lang w:val="en-US"/>
                              </w:rPr>
                            </w:pPr>
                          </w:p>
                          <w:p w14:paraId="60AFAC62" w14:textId="77777777" w:rsidR="00972AC4" w:rsidRDefault="00972AC4" w:rsidP="00A8074D">
                            <w:pPr>
                              <w:ind w:firstLine="1985"/>
                              <w:rPr>
                                <w:lang w:val="en-US"/>
                              </w:rPr>
                            </w:pPr>
                          </w:p>
                          <w:p w14:paraId="3DD780E2" w14:textId="77777777" w:rsidR="00972AC4" w:rsidRDefault="00972AC4" w:rsidP="00A8074D">
                            <w:pPr>
                              <w:ind w:firstLine="1985"/>
                              <w:rPr>
                                <w:lang w:val="en-US"/>
                              </w:rPr>
                            </w:pPr>
                          </w:p>
                          <w:p w14:paraId="0F7826EF" w14:textId="77777777" w:rsidR="00972AC4" w:rsidRPr="009845E6" w:rsidRDefault="00972AC4" w:rsidP="00A8074D">
                            <w:pPr>
                              <w:ind w:firstLine="1985"/>
                              <w:rPr>
                                <w:lang w:val="en-US"/>
                              </w:rPr>
                            </w:pPr>
                          </w:p>
                          <w:p w14:paraId="39868E9A" w14:textId="14586AA6" w:rsidR="00972AC4" w:rsidRPr="008940C5" w:rsidRDefault="00972AC4" w:rsidP="00A0451B">
                            <w:r w:rsidRPr="008940C5">
                              <w:rPr>
                                <w:b/>
                              </w:rPr>
                              <w:t>Zeitpunkt</w:t>
                            </w:r>
                            <w:r w:rsidRPr="008940C5">
                              <w:rPr>
                                <w:b/>
                              </w:rPr>
                              <w:tab/>
                              <w:t xml:space="preserve">          </w:t>
                            </w:r>
                            <w:r w:rsidRPr="009875CF">
                              <w:t>11/2015 - 11/2015</w:t>
                            </w:r>
                          </w:p>
                          <w:p w14:paraId="7A196AE8" w14:textId="3783141C" w:rsidR="00972AC4" w:rsidRPr="008940C5" w:rsidRDefault="00972AC4" w:rsidP="00A0451B">
                            <w:r w:rsidRPr="009845E6">
                              <w:rPr>
                                <w:b/>
                              </w:rPr>
                              <w:t>Firma/ORT</w:t>
                            </w:r>
                            <w:r w:rsidRPr="009845E6">
                              <w:rPr>
                                <w:b/>
                              </w:rPr>
                              <w:tab/>
                              <w:t xml:space="preserve">          </w:t>
                            </w:r>
                            <w:r w:rsidRPr="009845E6">
                              <w:t xml:space="preserve">Otto GmbH &amp; Co. </w:t>
                            </w:r>
                            <w:r w:rsidRPr="009875CF">
                              <w:t>KG in Hamburg</w:t>
                            </w:r>
                          </w:p>
                          <w:p w14:paraId="7731EBD9" w14:textId="77777777" w:rsidR="00972AC4" w:rsidRPr="009875CF" w:rsidRDefault="00972AC4" w:rsidP="009875CF">
                            <w:r w:rsidRPr="009875CF">
                              <w:rPr>
                                <w:b/>
                              </w:rPr>
                              <w:t>Tätigkeit</w:t>
                            </w:r>
                            <w:r w:rsidRPr="009875CF">
                              <w:rPr>
                                <w:b/>
                              </w:rPr>
                              <w:tab/>
                              <w:t xml:space="preserve">          </w:t>
                            </w:r>
                            <w:r w:rsidRPr="009875CF">
                              <w:t>Senior Consulting Monitoring und Datenvisualisierung</w:t>
                            </w:r>
                          </w:p>
                          <w:p w14:paraId="0BCB1839" w14:textId="77777777" w:rsidR="00972AC4" w:rsidRDefault="00972AC4" w:rsidP="009875CF">
                            <w:r w:rsidRPr="00A0451B">
                              <w:rPr>
                                <w:b/>
                              </w:rPr>
                              <w:t xml:space="preserve">Kurzbeschreibung    </w:t>
                            </w:r>
                            <w:r w:rsidRPr="009875CF">
                              <w:t>Dienstleistung, Einzelhandel</w:t>
                            </w:r>
                          </w:p>
                          <w:p w14:paraId="65337C16" w14:textId="77777777" w:rsidR="00972AC4" w:rsidRDefault="00972AC4" w:rsidP="009875CF">
                            <w:pPr>
                              <w:ind w:left="1985" w:hanging="1985"/>
                            </w:pPr>
                            <w:r w:rsidRPr="009875CF">
                              <w:rPr>
                                <w:b/>
                              </w:rPr>
                              <w:t>Fähigkeiten</w:t>
                            </w:r>
                            <w:r w:rsidRPr="009875CF">
                              <w:rPr>
                                <w:b/>
                              </w:rPr>
                              <w:tab/>
                            </w:r>
                            <w:r w:rsidRPr="009875CF">
                              <w:t xml:space="preserve">Apache, Automation, </w:t>
                            </w:r>
                            <w:proofErr w:type="spellStart"/>
                            <w:r w:rsidRPr="009875CF">
                              <w:t>Bash</w:t>
                            </w:r>
                            <w:proofErr w:type="spellEnd"/>
                            <w:r w:rsidRPr="009875CF">
                              <w:t xml:space="preserve">, Firewall, Graphite, HTML, </w:t>
                            </w:r>
                            <w:proofErr w:type="spellStart"/>
                            <w:r w:rsidRPr="009875CF">
                              <w:t>IaaS</w:t>
                            </w:r>
                            <w:proofErr w:type="spellEnd"/>
                            <w:r w:rsidRPr="009875CF">
                              <w:t xml:space="preserve"> (Infrastructure </w:t>
                            </w:r>
                            <w:proofErr w:type="spellStart"/>
                            <w:r w:rsidRPr="009875CF">
                              <w:t>as</w:t>
                            </w:r>
                            <w:proofErr w:type="spellEnd"/>
                            <w:r w:rsidRPr="009875CF">
                              <w:t xml:space="preserve"> a Service), Icinga2 Monitoring, Internet, Intranet, JavaScript, </w:t>
                            </w:r>
                            <w:proofErr w:type="spellStart"/>
                            <w:r w:rsidRPr="009875CF">
                              <w:t>jQuery</w:t>
                            </w:r>
                            <w:proofErr w:type="spellEnd"/>
                            <w:r w:rsidRPr="009875CF">
                              <w:t xml:space="preserve">, </w:t>
                            </w:r>
                            <w:proofErr w:type="spellStart"/>
                            <w:r w:rsidRPr="009875CF">
                              <w:t>NagVis</w:t>
                            </w:r>
                            <w:proofErr w:type="spellEnd"/>
                            <w:r w:rsidRPr="009875CF">
                              <w:t xml:space="preserve">, </w:t>
                            </w:r>
                          </w:p>
                          <w:p w14:paraId="4CCC6254" w14:textId="032C4D09" w:rsidR="00972AC4" w:rsidRPr="009875CF" w:rsidRDefault="00972AC4" w:rsidP="009875CF">
                            <w:pPr>
                              <w:ind w:left="1985"/>
                            </w:pPr>
                            <w:r w:rsidRPr="009875CF">
                              <w:t xml:space="preserve">Shell-Scripts, Sicherheit, </w:t>
                            </w:r>
                            <w:proofErr w:type="spellStart"/>
                            <w:r w:rsidRPr="009875CF">
                              <w:t>Statsd</w:t>
                            </w:r>
                            <w:proofErr w:type="spellEnd"/>
                          </w:p>
                          <w:p w14:paraId="29264B9C" w14:textId="23201AF3" w:rsidR="00972AC4" w:rsidRDefault="00972AC4" w:rsidP="009875CF">
                            <w:pPr>
                              <w:ind w:left="1985" w:hanging="1985"/>
                            </w:pPr>
                            <w:r w:rsidRPr="00A0451B">
                              <w:rPr>
                                <w:b/>
                              </w:rPr>
                              <w:t>Aufgaben</w:t>
                            </w:r>
                            <w:r>
                              <w:tab/>
                              <w:t xml:space="preserve">Die Hauptaufgabe im Projekt war die Konzeption zur Visualisierung verschiedener KPIs der einzelnen </w:t>
                            </w:r>
                          </w:p>
                          <w:p w14:paraId="20A17FBE" w14:textId="3D2F67AE" w:rsidR="00972AC4" w:rsidRDefault="00972AC4" w:rsidP="009875CF">
                            <w:pPr>
                              <w:ind w:left="1985"/>
                            </w:pPr>
                            <w:r>
                              <w:t xml:space="preserve">Fachbereiche sowie technischer Prozesse und die </w:t>
                            </w:r>
                            <w:proofErr w:type="spellStart"/>
                            <w:r>
                              <w:t>Umsezung</w:t>
                            </w:r>
                            <w:proofErr w:type="spellEnd"/>
                            <w:r>
                              <w:t xml:space="preserve"> als POC.</w:t>
                            </w:r>
                          </w:p>
                          <w:p w14:paraId="6EAE580A" w14:textId="77777777" w:rsidR="00972AC4" w:rsidRDefault="00972AC4" w:rsidP="009875CF">
                            <w:pPr>
                              <w:ind w:left="1985" w:hanging="1985"/>
                            </w:pPr>
                          </w:p>
                          <w:p w14:paraId="3174646E" w14:textId="77777777" w:rsidR="00972AC4" w:rsidRDefault="00972AC4" w:rsidP="009875CF">
                            <w:pPr>
                              <w:ind w:left="3970" w:hanging="1985"/>
                            </w:pPr>
                            <w:r>
                              <w:t>Schlüsseltechnologien und Hauptaufgaben:</w:t>
                            </w:r>
                          </w:p>
                          <w:p w14:paraId="593D9FE9" w14:textId="665D31A2" w:rsidR="00972AC4" w:rsidRPr="00800B4A" w:rsidRDefault="00972AC4" w:rsidP="009875CF">
                            <w:pPr>
                              <w:ind w:left="3970" w:hanging="1985"/>
                            </w:pPr>
                            <w:r w:rsidRPr="00800B4A">
                              <w:t>- Icinga2</w:t>
                            </w:r>
                          </w:p>
                          <w:p w14:paraId="2C2C8038" w14:textId="37156174" w:rsidR="00972AC4" w:rsidRPr="00800B4A" w:rsidRDefault="00972AC4" w:rsidP="009875CF">
                            <w:pPr>
                              <w:ind w:left="3970" w:hanging="1985"/>
                            </w:pPr>
                            <w:r w:rsidRPr="00800B4A">
                              <w:t xml:space="preserve">- </w:t>
                            </w:r>
                            <w:proofErr w:type="spellStart"/>
                            <w:r w:rsidRPr="00800B4A">
                              <w:t>Icingaweb</w:t>
                            </w:r>
                            <w:proofErr w:type="spellEnd"/>
                          </w:p>
                          <w:p w14:paraId="423F9E43" w14:textId="59E5C063" w:rsidR="00972AC4" w:rsidRPr="00800B4A" w:rsidRDefault="00972AC4" w:rsidP="009875CF">
                            <w:pPr>
                              <w:ind w:left="3970" w:hanging="1985"/>
                            </w:pPr>
                            <w:r w:rsidRPr="00800B4A">
                              <w:t>- Icingaweb2</w:t>
                            </w:r>
                          </w:p>
                          <w:p w14:paraId="1DA759D7" w14:textId="07E45AA5" w:rsidR="00972AC4" w:rsidRPr="009875CF" w:rsidRDefault="00972AC4" w:rsidP="009875CF">
                            <w:pPr>
                              <w:ind w:left="3970" w:hanging="1985"/>
                              <w:rPr>
                                <w:lang w:val="en-US"/>
                              </w:rPr>
                            </w:pPr>
                            <w:r>
                              <w:rPr>
                                <w:lang w:val="en-US"/>
                              </w:rPr>
                              <w:t>-</w:t>
                            </w:r>
                            <w:r w:rsidRPr="009875CF">
                              <w:rPr>
                                <w:lang w:val="en-US"/>
                              </w:rPr>
                              <w:t xml:space="preserve"> Graphite</w:t>
                            </w:r>
                          </w:p>
                          <w:p w14:paraId="1F1739C1" w14:textId="6D3C79A0" w:rsidR="00972AC4" w:rsidRPr="00066B25" w:rsidRDefault="00972AC4" w:rsidP="009875CF">
                            <w:pPr>
                              <w:ind w:left="3970" w:hanging="1985"/>
                              <w:rPr>
                                <w:lang w:val="en-US"/>
                              </w:rPr>
                            </w:pPr>
                            <w:r>
                              <w:rPr>
                                <w:lang w:val="en-US"/>
                              </w:rPr>
                              <w:t>-</w:t>
                            </w:r>
                            <w:r w:rsidRPr="009875CF">
                              <w:rPr>
                                <w:lang w:val="en-US"/>
                              </w:rPr>
                              <w:t xml:space="preserve"> Bash / HTML5 / JavaScript / jQuery / Python</w:t>
                            </w:r>
                          </w:p>
                          <w:p w14:paraId="65C03423" w14:textId="28C7553A" w:rsidR="00972AC4" w:rsidRDefault="00972AC4" w:rsidP="009875CF">
                            <w:pPr>
                              <w:ind w:left="3970" w:hanging="1985"/>
                            </w:pPr>
                            <w:r>
                              <w:t xml:space="preserve">- </w:t>
                            </w:r>
                            <w:proofErr w:type="spellStart"/>
                            <w:r>
                              <w:t>Grafana</w:t>
                            </w:r>
                            <w:proofErr w:type="spellEnd"/>
                          </w:p>
                          <w:p w14:paraId="199D18E1" w14:textId="3C93C8E5" w:rsidR="00972AC4" w:rsidRDefault="00972AC4" w:rsidP="009875CF">
                            <w:pPr>
                              <w:ind w:left="1985"/>
                            </w:pPr>
                            <w:r>
                              <w:t xml:space="preserve">- </w:t>
                            </w:r>
                            <w:proofErr w:type="spellStart"/>
                            <w:r>
                              <w:t>NagVis</w:t>
                            </w:r>
                            <w:proofErr w:type="spellEnd"/>
                          </w:p>
                          <w:p w14:paraId="3AD03460" w14:textId="5FCC90DD" w:rsidR="00972AC4" w:rsidRDefault="00972AC4" w:rsidP="009875CF">
                            <w:pPr>
                              <w:ind w:firstLine="1985"/>
                            </w:pPr>
                            <w:r>
                              <w:t xml:space="preserve">- </w:t>
                            </w:r>
                            <w:proofErr w:type="spellStart"/>
                            <w:r>
                              <w:t>Statsd</w:t>
                            </w:r>
                            <w:proofErr w:type="spellEnd"/>
                          </w:p>
                          <w:p w14:paraId="44874122" w14:textId="7BB582F7" w:rsidR="00972AC4" w:rsidRPr="00416418" w:rsidRDefault="00972AC4" w:rsidP="009875CF">
                            <w:pPr>
                              <w:ind w:firstLine="1985"/>
                            </w:pPr>
                            <w:r>
                              <w:t>- Apache</w:t>
                            </w:r>
                          </w:p>
                          <w:p w14:paraId="5754BEEE" w14:textId="77777777" w:rsidR="00972AC4" w:rsidRPr="00066B25" w:rsidRDefault="00972AC4" w:rsidP="006C2570">
                            <w:pPr>
                              <w:pBdr>
                                <w:bottom w:val="single" w:sz="4" w:space="1" w:color="auto"/>
                              </w:pBdr>
                            </w:pPr>
                          </w:p>
                          <w:p w14:paraId="692D8221" w14:textId="77777777" w:rsidR="00972AC4" w:rsidRPr="00066B25" w:rsidRDefault="00972AC4" w:rsidP="00A8074D"/>
                          <w:p w14:paraId="1BC09610" w14:textId="2925C782" w:rsidR="00972AC4" w:rsidRPr="00323345" w:rsidRDefault="00972AC4" w:rsidP="00323345">
                            <w:r w:rsidRPr="00323345">
                              <w:rPr>
                                <w:b/>
                              </w:rPr>
                              <w:t>Zeitpunkt</w:t>
                            </w:r>
                            <w:r w:rsidRPr="00323345">
                              <w:rPr>
                                <w:b/>
                              </w:rPr>
                              <w:tab/>
                              <w:t xml:space="preserve">          </w:t>
                            </w:r>
                            <w:r w:rsidRPr="00754DFA">
                              <w:t>9/2015 - 12/2015</w:t>
                            </w:r>
                          </w:p>
                          <w:p w14:paraId="5BFDBA66" w14:textId="77777777" w:rsidR="00972AC4" w:rsidRDefault="00972AC4" w:rsidP="00754DFA">
                            <w:r w:rsidRPr="00323345">
                              <w:rPr>
                                <w:b/>
                              </w:rPr>
                              <w:t>Firma/ORT</w:t>
                            </w:r>
                            <w:r w:rsidRPr="00323345">
                              <w:rPr>
                                <w:b/>
                              </w:rPr>
                              <w:tab/>
                              <w:t xml:space="preserve">          </w:t>
                            </w:r>
                            <w:r w:rsidRPr="00754DFA">
                              <w:t xml:space="preserve">DB </w:t>
                            </w:r>
                            <w:proofErr w:type="spellStart"/>
                            <w:r w:rsidRPr="00754DFA">
                              <w:t>Rent</w:t>
                            </w:r>
                            <w:proofErr w:type="spellEnd"/>
                            <w:r w:rsidRPr="00754DFA">
                              <w:t xml:space="preserve"> GmbH / Deutsche Bahn AG in Halle (Saale)</w:t>
                            </w:r>
                          </w:p>
                          <w:p w14:paraId="14A490DD" w14:textId="353FC2D2" w:rsidR="00972AC4" w:rsidRPr="00323345" w:rsidRDefault="00972AC4" w:rsidP="00754DFA">
                            <w:r w:rsidRPr="00323345">
                              <w:rPr>
                                <w:b/>
                              </w:rPr>
                              <w:t>Tätigkeit</w:t>
                            </w:r>
                            <w:r w:rsidRPr="00323345">
                              <w:rPr>
                                <w:b/>
                              </w:rPr>
                              <w:tab/>
                              <w:t xml:space="preserve">          </w:t>
                            </w:r>
                            <w:r w:rsidRPr="00754DFA">
                              <w:t xml:space="preserve">Senior Consulting </w:t>
                            </w:r>
                            <w:proofErr w:type="gramStart"/>
                            <w:r w:rsidRPr="00754DFA">
                              <w:t>Cloud Computing</w:t>
                            </w:r>
                            <w:proofErr w:type="gramEnd"/>
                            <w:r w:rsidRPr="00754DFA">
                              <w:t xml:space="preserve"> und Automation</w:t>
                            </w:r>
                          </w:p>
                          <w:p w14:paraId="6AA7CF87" w14:textId="68CD92C2" w:rsidR="00972AC4" w:rsidRPr="00754DFA" w:rsidRDefault="00972AC4" w:rsidP="00754DFA">
                            <w:pPr>
                              <w:rPr>
                                <w:b/>
                              </w:rPr>
                            </w:pPr>
                            <w:r w:rsidRPr="00323345">
                              <w:rPr>
                                <w:b/>
                              </w:rPr>
                              <w:t xml:space="preserve">Kurzbeschreibung    </w:t>
                            </w:r>
                            <w:r>
                              <w:t>Bahn</w:t>
                            </w:r>
                          </w:p>
                          <w:p w14:paraId="70639785" w14:textId="77777777" w:rsidR="00972AC4" w:rsidRDefault="00972AC4" w:rsidP="00754DFA">
                            <w:pPr>
                              <w:ind w:left="1985" w:hanging="1985"/>
                              <w:rPr>
                                <w:lang w:val="en-US"/>
                              </w:rPr>
                            </w:pPr>
                            <w:proofErr w:type="spellStart"/>
                            <w:r w:rsidRPr="00754DFA">
                              <w:rPr>
                                <w:b/>
                                <w:lang w:val="en-US"/>
                              </w:rPr>
                              <w:t>Fähigkeiten</w:t>
                            </w:r>
                            <w:proofErr w:type="spellEnd"/>
                            <w:r w:rsidRPr="00754DFA">
                              <w:rPr>
                                <w:b/>
                                <w:lang w:val="en-US"/>
                              </w:rPr>
                              <w:tab/>
                            </w:r>
                            <w:r w:rsidRPr="00754DFA">
                              <w:rPr>
                                <w:lang w:val="en-US"/>
                              </w:rPr>
                              <w:t xml:space="preserve">Apache, </w:t>
                            </w:r>
                            <w:proofErr w:type="spellStart"/>
                            <w:r w:rsidRPr="00754DFA">
                              <w:rPr>
                                <w:lang w:val="en-US"/>
                              </w:rPr>
                              <w:t>Atlassian</w:t>
                            </w:r>
                            <w:proofErr w:type="spellEnd"/>
                            <w:r w:rsidRPr="00754DFA">
                              <w:rPr>
                                <w:lang w:val="en-US"/>
                              </w:rPr>
                              <w:t xml:space="preserve"> Confluence, </w:t>
                            </w:r>
                            <w:proofErr w:type="spellStart"/>
                            <w:r w:rsidRPr="00754DFA">
                              <w:rPr>
                                <w:lang w:val="en-US"/>
                              </w:rPr>
                              <w:t>Atlassian</w:t>
                            </w:r>
                            <w:proofErr w:type="spellEnd"/>
                            <w:r w:rsidRPr="00754DFA">
                              <w:rPr>
                                <w:lang w:val="en-US"/>
                              </w:rPr>
                              <w:t xml:space="preserve"> JIRA, Automation, CentOS, </w:t>
                            </w:r>
                            <w:proofErr w:type="spellStart"/>
                            <w:r w:rsidRPr="00754DFA">
                              <w:rPr>
                                <w:lang w:val="en-US"/>
                              </w:rPr>
                              <w:t>Debian</w:t>
                            </w:r>
                            <w:proofErr w:type="spellEnd"/>
                            <w:r w:rsidRPr="00754DFA">
                              <w:rPr>
                                <w:lang w:val="en-US"/>
                              </w:rPr>
                              <w:t xml:space="preserve">, Dell Server, Ethernet, Firewall, </w:t>
                            </w:r>
                            <w:proofErr w:type="spellStart"/>
                            <w:r w:rsidRPr="00754DFA">
                              <w:rPr>
                                <w:lang w:val="en-US"/>
                              </w:rPr>
                              <w:t>HAProxy</w:t>
                            </w:r>
                            <w:proofErr w:type="spellEnd"/>
                            <w:r w:rsidRPr="00754DFA">
                              <w:rPr>
                                <w:lang w:val="en-US"/>
                              </w:rPr>
                              <w:t xml:space="preserve">, IaaS (Infrastructure as a Service), Icinga2 Monitoring, Internet, Intranet, Java, JavaScript, Jenkins, Linux, </w:t>
                            </w:r>
                            <w:proofErr w:type="spellStart"/>
                            <w:r w:rsidRPr="00754DFA">
                              <w:rPr>
                                <w:lang w:val="en-US"/>
                              </w:rPr>
                              <w:t>mySQL</w:t>
                            </w:r>
                            <w:proofErr w:type="spellEnd"/>
                            <w:r w:rsidRPr="00754DFA">
                              <w:rPr>
                                <w:lang w:val="en-US"/>
                              </w:rPr>
                              <w:t xml:space="preserve">, PowerShell, Puppet, Python, Scrum, Shell-Scripts, </w:t>
                            </w:r>
                            <w:proofErr w:type="spellStart"/>
                            <w:r w:rsidRPr="00754DFA">
                              <w:rPr>
                                <w:lang w:val="en-US"/>
                              </w:rPr>
                              <w:t>Sicherheit</w:t>
                            </w:r>
                            <w:proofErr w:type="spellEnd"/>
                            <w:r w:rsidRPr="00754DFA">
                              <w:rPr>
                                <w:lang w:val="en-US"/>
                              </w:rPr>
                              <w:t>, TCP/IP, Ubuntu, Ubuntu 14.04.x, VMware ESX, VMware NSX, Windows 2008 R2, Windows 2012 R2</w:t>
                            </w:r>
                          </w:p>
                          <w:p w14:paraId="79BDDC8B" w14:textId="77777777" w:rsidR="00972AC4" w:rsidRDefault="00972AC4" w:rsidP="00754DFA">
                            <w:pPr>
                              <w:ind w:left="1985" w:hanging="1985"/>
                            </w:pPr>
                            <w:r w:rsidRPr="00754DFA">
                              <w:rPr>
                                <w:b/>
                              </w:rPr>
                              <w:t>Aufgaben</w:t>
                            </w:r>
                            <w:r w:rsidRPr="00754DFA">
                              <w:tab/>
                            </w:r>
                            <w:r>
                              <w:t xml:space="preserve">Unterstützung beim Infrastrukturaufbau und der </w:t>
                            </w:r>
                          </w:p>
                          <w:p w14:paraId="359F5C8C" w14:textId="03C2C56C" w:rsidR="00972AC4" w:rsidRDefault="00972AC4" w:rsidP="00754DFA">
                            <w:pPr>
                              <w:ind w:left="1985"/>
                            </w:pPr>
                            <w:proofErr w:type="spellStart"/>
                            <w:r>
                              <w:t>Miration</w:t>
                            </w:r>
                            <w:proofErr w:type="spellEnd"/>
                            <w:r>
                              <w:t xml:space="preserve"> in eine virtuelle Umgebung basierend auf</w:t>
                            </w:r>
                          </w:p>
                          <w:p w14:paraId="3DAE3C6E" w14:textId="77777777" w:rsidR="00972AC4" w:rsidRDefault="00972AC4" w:rsidP="00754DFA">
                            <w:pPr>
                              <w:ind w:left="1985"/>
                            </w:pPr>
                            <w:r>
                              <w:t xml:space="preserve">verschiedenen </w:t>
                            </w:r>
                            <w:proofErr w:type="spellStart"/>
                            <w:r>
                              <w:t>Virtualisierungslösungen</w:t>
                            </w:r>
                            <w:proofErr w:type="spellEnd"/>
                            <w:r>
                              <w:t>.</w:t>
                            </w:r>
                          </w:p>
                          <w:p w14:paraId="621C7CB3" w14:textId="77777777" w:rsidR="00972AC4" w:rsidRDefault="00972AC4" w:rsidP="00754DFA">
                            <w:pPr>
                              <w:ind w:left="1985"/>
                            </w:pPr>
                          </w:p>
                          <w:p w14:paraId="4412E0B7" w14:textId="77777777" w:rsidR="00972AC4" w:rsidRDefault="00972AC4" w:rsidP="00754DFA">
                            <w:pPr>
                              <w:ind w:left="1985"/>
                            </w:pPr>
                          </w:p>
                          <w:p w14:paraId="2343B468" w14:textId="77777777" w:rsidR="00972AC4" w:rsidRDefault="00972AC4" w:rsidP="00754DFA">
                            <w:pPr>
                              <w:ind w:left="1985"/>
                            </w:pPr>
                          </w:p>
                          <w:p w14:paraId="776CD125" w14:textId="77777777" w:rsidR="00972AC4" w:rsidRDefault="00972AC4" w:rsidP="00754DFA">
                            <w:pPr>
                              <w:ind w:left="1985"/>
                            </w:pPr>
                          </w:p>
                          <w:p w14:paraId="60510C12" w14:textId="77777777" w:rsidR="00972AC4" w:rsidRDefault="00972AC4" w:rsidP="00754DFA">
                            <w:pPr>
                              <w:ind w:left="1985"/>
                            </w:pPr>
                            <w:r>
                              <w:t>Schlüsseltechnologien und Hauptaufgaben:</w:t>
                            </w:r>
                          </w:p>
                          <w:p w14:paraId="2048ECA7" w14:textId="099B47F4" w:rsidR="00972AC4" w:rsidRPr="00754DFA" w:rsidRDefault="00972AC4" w:rsidP="00754DFA">
                            <w:pPr>
                              <w:ind w:left="1985"/>
                              <w:rPr>
                                <w:lang w:val="en-US"/>
                              </w:rPr>
                            </w:pPr>
                            <w:r>
                              <w:rPr>
                                <w:lang w:val="en-US"/>
                              </w:rPr>
                              <w:t>-</w:t>
                            </w:r>
                            <w:r w:rsidRPr="00754DFA">
                              <w:rPr>
                                <w:lang w:val="en-US"/>
                              </w:rPr>
                              <w:t xml:space="preserve"> Apache</w:t>
                            </w:r>
                          </w:p>
                          <w:p w14:paraId="28AB7B8A" w14:textId="745638B4" w:rsidR="00972AC4" w:rsidRPr="00754DFA" w:rsidRDefault="00972AC4" w:rsidP="00754DFA">
                            <w:pPr>
                              <w:ind w:left="1985"/>
                              <w:rPr>
                                <w:lang w:val="en-US"/>
                              </w:rPr>
                            </w:pPr>
                            <w:r>
                              <w:rPr>
                                <w:lang w:val="en-US"/>
                              </w:rPr>
                              <w:t>-</w:t>
                            </w:r>
                            <w:r w:rsidRPr="00754DFA">
                              <w:rPr>
                                <w:lang w:val="en-US"/>
                              </w:rPr>
                              <w:t xml:space="preserve"> Bash</w:t>
                            </w:r>
                          </w:p>
                          <w:p w14:paraId="55AF31CD" w14:textId="2E75484B" w:rsidR="00972AC4" w:rsidRPr="00754DFA" w:rsidRDefault="00972AC4" w:rsidP="00754DFA">
                            <w:pPr>
                              <w:ind w:left="1985"/>
                              <w:rPr>
                                <w:lang w:val="en-US"/>
                              </w:rPr>
                            </w:pPr>
                            <w:r>
                              <w:rPr>
                                <w:lang w:val="en-US"/>
                              </w:rPr>
                              <w:t>-</w:t>
                            </w:r>
                            <w:r w:rsidRPr="00754DFA">
                              <w:rPr>
                                <w:lang w:val="en-US"/>
                              </w:rPr>
                              <w:t xml:space="preserve"> CentOS 7</w:t>
                            </w:r>
                          </w:p>
                          <w:p w14:paraId="3D16690E" w14:textId="4F1059CF"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Grafana</w:t>
                            </w:r>
                            <w:proofErr w:type="spellEnd"/>
                          </w:p>
                          <w:p w14:paraId="1FC900ED" w14:textId="0B5541C8" w:rsidR="00972AC4" w:rsidRPr="00754DFA" w:rsidRDefault="00972AC4" w:rsidP="00754DFA">
                            <w:pPr>
                              <w:ind w:left="1985"/>
                              <w:rPr>
                                <w:lang w:val="en-US"/>
                              </w:rPr>
                            </w:pPr>
                            <w:r>
                              <w:rPr>
                                <w:lang w:val="en-US"/>
                              </w:rPr>
                              <w:t>-</w:t>
                            </w:r>
                            <w:r w:rsidRPr="00754DFA">
                              <w:rPr>
                                <w:lang w:val="en-US"/>
                              </w:rPr>
                              <w:t xml:space="preserve"> Graphite</w:t>
                            </w:r>
                          </w:p>
                          <w:p w14:paraId="7D353878" w14:textId="23B15E6A"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HAProxy</w:t>
                            </w:r>
                            <w:proofErr w:type="spellEnd"/>
                          </w:p>
                          <w:p w14:paraId="7DC45285" w14:textId="51CAF122" w:rsidR="00972AC4" w:rsidRPr="00754DFA" w:rsidRDefault="00972AC4" w:rsidP="00754DFA">
                            <w:pPr>
                              <w:ind w:left="1985"/>
                              <w:rPr>
                                <w:lang w:val="en-US"/>
                              </w:rPr>
                            </w:pPr>
                            <w:r>
                              <w:rPr>
                                <w:lang w:val="en-US"/>
                              </w:rPr>
                              <w:t>-</w:t>
                            </w:r>
                            <w:r w:rsidRPr="00754DFA">
                              <w:rPr>
                                <w:lang w:val="en-US"/>
                              </w:rPr>
                              <w:t xml:space="preserve"> HTML5</w:t>
                            </w:r>
                          </w:p>
                          <w:p w14:paraId="6F9EAD21" w14:textId="78FC879D" w:rsidR="00972AC4" w:rsidRPr="00754DFA" w:rsidRDefault="00972AC4" w:rsidP="00754DFA">
                            <w:pPr>
                              <w:ind w:left="1985"/>
                              <w:rPr>
                                <w:lang w:val="en-US"/>
                              </w:rPr>
                            </w:pPr>
                            <w:r>
                              <w:rPr>
                                <w:lang w:val="en-US"/>
                              </w:rPr>
                              <w:t>-</w:t>
                            </w:r>
                            <w:r w:rsidRPr="00754DFA">
                              <w:rPr>
                                <w:lang w:val="en-US"/>
                              </w:rPr>
                              <w:t xml:space="preserve"> Icinga2</w:t>
                            </w:r>
                          </w:p>
                          <w:p w14:paraId="3564ABB9" w14:textId="06BE294C"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Javascript</w:t>
                            </w:r>
                            <w:proofErr w:type="spellEnd"/>
                            <w:r w:rsidRPr="00754DFA">
                              <w:rPr>
                                <w:lang w:val="en-US"/>
                              </w:rPr>
                              <w:t xml:space="preserve"> / jQuery</w:t>
                            </w:r>
                          </w:p>
                          <w:p w14:paraId="721C9EDD" w14:textId="4A2FE7CC" w:rsidR="00972AC4" w:rsidRPr="00754DFA" w:rsidRDefault="00972AC4" w:rsidP="00754DFA">
                            <w:pPr>
                              <w:ind w:left="1985"/>
                              <w:rPr>
                                <w:lang w:val="en-US"/>
                              </w:rPr>
                            </w:pPr>
                            <w:r>
                              <w:rPr>
                                <w:lang w:val="en-US"/>
                              </w:rPr>
                              <w:t>-</w:t>
                            </w:r>
                            <w:r w:rsidRPr="00754DFA">
                              <w:rPr>
                                <w:lang w:val="en-US"/>
                              </w:rPr>
                              <w:t xml:space="preserve"> Elastic Search, </w:t>
                            </w:r>
                            <w:proofErr w:type="spellStart"/>
                            <w:r w:rsidRPr="00754DFA">
                              <w:rPr>
                                <w:lang w:val="en-US"/>
                              </w:rPr>
                              <w:t>Logstash</w:t>
                            </w:r>
                            <w:proofErr w:type="spellEnd"/>
                            <w:r w:rsidRPr="00754DFA">
                              <w:rPr>
                                <w:lang w:val="en-US"/>
                              </w:rPr>
                              <w:t xml:space="preserve"> und </w:t>
                            </w:r>
                            <w:proofErr w:type="spellStart"/>
                            <w:r w:rsidRPr="00754DFA">
                              <w:rPr>
                                <w:lang w:val="en-US"/>
                              </w:rPr>
                              <w:t>Kibana</w:t>
                            </w:r>
                            <w:proofErr w:type="spellEnd"/>
                          </w:p>
                          <w:p w14:paraId="4F076923" w14:textId="621A58C9" w:rsidR="00972AC4" w:rsidRPr="00754DFA" w:rsidRDefault="00972AC4" w:rsidP="00754DFA">
                            <w:pPr>
                              <w:ind w:left="1985"/>
                              <w:rPr>
                                <w:lang w:val="en-US"/>
                              </w:rPr>
                            </w:pPr>
                            <w:r>
                              <w:rPr>
                                <w:lang w:val="en-US"/>
                              </w:rPr>
                              <w:t>-</w:t>
                            </w:r>
                            <w:r w:rsidRPr="00754DFA">
                              <w:rPr>
                                <w:lang w:val="en-US"/>
                              </w:rPr>
                              <w:t xml:space="preserve"> MAAS (</w:t>
                            </w:r>
                            <w:proofErr w:type="spellStart"/>
                            <w:r w:rsidRPr="00754DFA">
                              <w:rPr>
                                <w:lang w:val="en-US"/>
                              </w:rPr>
                              <w:t>Metall</w:t>
                            </w:r>
                            <w:proofErr w:type="spellEnd"/>
                            <w:r w:rsidRPr="00754DFA">
                              <w:rPr>
                                <w:lang w:val="en-US"/>
                              </w:rPr>
                              <w:t xml:space="preserve"> as a Service)</w:t>
                            </w:r>
                          </w:p>
                          <w:p w14:paraId="6A59506F" w14:textId="7C60982B" w:rsidR="00972AC4" w:rsidRDefault="00972AC4" w:rsidP="00754DFA">
                            <w:pPr>
                              <w:ind w:left="1985"/>
                            </w:pPr>
                            <w:r>
                              <w:t xml:space="preserve">- </w:t>
                            </w:r>
                            <w:proofErr w:type="spellStart"/>
                            <w:r>
                              <w:t>Inginx</w:t>
                            </w:r>
                            <w:proofErr w:type="spellEnd"/>
                          </w:p>
                          <w:p w14:paraId="7F6FA1AA" w14:textId="32F54221" w:rsidR="00972AC4" w:rsidRDefault="00972AC4" w:rsidP="00754DFA">
                            <w:pPr>
                              <w:ind w:left="1985"/>
                            </w:pPr>
                            <w:r>
                              <w:t>- Python</w:t>
                            </w:r>
                          </w:p>
                          <w:p w14:paraId="7899F3CF" w14:textId="64E560A5" w:rsidR="00972AC4" w:rsidRDefault="00972AC4" w:rsidP="00754DFA">
                            <w:pPr>
                              <w:ind w:left="1985"/>
                            </w:pPr>
                            <w:r>
                              <w:t>- Agiles Umfeld (</w:t>
                            </w:r>
                            <w:proofErr w:type="spellStart"/>
                            <w:r>
                              <w:t>Scrum</w:t>
                            </w:r>
                            <w:proofErr w:type="spellEnd"/>
                            <w:r>
                              <w:t>)</w:t>
                            </w:r>
                          </w:p>
                          <w:p w14:paraId="452B528C" w14:textId="3FC0419B" w:rsidR="00972AC4" w:rsidRPr="00754DFA" w:rsidRDefault="00972AC4" w:rsidP="00754DFA">
                            <w:pPr>
                              <w:ind w:left="1985"/>
                              <w:rPr>
                                <w:lang w:val="en-US"/>
                              </w:rPr>
                            </w:pPr>
                            <w:r>
                              <w:rPr>
                                <w:lang w:val="en-US"/>
                              </w:rPr>
                              <w:t>-</w:t>
                            </w:r>
                            <w:r w:rsidRPr="00754DFA">
                              <w:rPr>
                                <w:lang w:val="en-US"/>
                              </w:rPr>
                              <w:t xml:space="preserve"> The Foreman</w:t>
                            </w:r>
                          </w:p>
                          <w:p w14:paraId="2A0A9290" w14:textId="51185954" w:rsidR="00972AC4" w:rsidRPr="00754DFA" w:rsidRDefault="00972AC4" w:rsidP="00754DFA">
                            <w:pPr>
                              <w:ind w:left="1985"/>
                              <w:rPr>
                                <w:lang w:val="en-US"/>
                              </w:rPr>
                            </w:pPr>
                            <w:r>
                              <w:rPr>
                                <w:lang w:val="en-US"/>
                              </w:rPr>
                              <w:t>-</w:t>
                            </w:r>
                            <w:r w:rsidRPr="00754DFA">
                              <w:rPr>
                                <w:lang w:val="en-US"/>
                              </w:rPr>
                              <w:t xml:space="preserve"> Ubuntu 14.04 LTS</w:t>
                            </w:r>
                          </w:p>
                          <w:p w14:paraId="72A55FA6" w14:textId="456975A3" w:rsidR="00972AC4" w:rsidRPr="00754DFA" w:rsidRDefault="00972AC4" w:rsidP="00754DFA">
                            <w:pPr>
                              <w:ind w:left="1985"/>
                              <w:rPr>
                                <w:lang w:val="en-US"/>
                              </w:rPr>
                            </w:pPr>
                            <w:r>
                              <w:rPr>
                                <w:lang w:val="en-US"/>
                              </w:rPr>
                              <w:t>-</w:t>
                            </w:r>
                            <w:r w:rsidRPr="00754DFA">
                              <w:rPr>
                                <w:lang w:val="en-US"/>
                              </w:rPr>
                              <w:t xml:space="preserve"> </w:t>
                            </w:r>
                            <w:r w:rsidRPr="00BC0A52">
                              <w:rPr>
                                <w:lang w:val="en-US"/>
                              </w:rPr>
                              <w:t xml:space="preserve">vSphere 5.x/6.x/ </w:t>
                            </w:r>
                            <w:proofErr w:type="spellStart"/>
                            <w:r w:rsidRPr="00BC0A52">
                              <w:rPr>
                                <w:lang w:val="en-US"/>
                              </w:rPr>
                              <w:t>ESXi</w:t>
                            </w:r>
                            <w:proofErr w:type="spellEnd"/>
                            <w:r w:rsidRPr="00BC0A52">
                              <w:rPr>
                                <w:lang w:val="en-US"/>
                              </w:rPr>
                              <w:t xml:space="preserve"> 5.x/6.x</w:t>
                            </w:r>
                          </w:p>
                          <w:p w14:paraId="4D534C21" w14:textId="2779A570" w:rsidR="00972AC4" w:rsidRDefault="00972AC4" w:rsidP="00754DFA">
                            <w:pPr>
                              <w:ind w:left="1985"/>
                            </w:pPr>
                            <w:r>
                              <w:t>- AWS Cloud Automation</w:t>
                            </w:r>
                          </w:p>
                          <w:p w14:paraId="0F9C6C54" w14:textId="42D738A1" w:rsidR="00972AC4" w:rsidRDefault="00972AC4" w:rsidP="00754DFA">
                            <w:pPr>
                              <w:ind w:left="1985"/>
                            </w:pPr>
                            <w:r>
                              <w:t>- Puppet Manifeste</w:t>
                            </w:r>
                          </w:p>
                          <w:p w14:paraId="7EF479ED" w14:textId="1C5EB900" w:rsidR="00972AC4" w:rsidRDefault="00972AC4" w:rsidP="00754DFA">
                            <w:pPr>
                              <w:ind w:left="1985"/>
                            </w:pPr>
                            <w:r>
                              <w:t>- VMware NSX</w:t>
                            </w:r>
                          </w:p>
                          <w:p w14:paraId="7905A0AF" w14:textId="0CC107D1" w:rsidR="00972AC4" w:rsidRDefault="00972AC4" w:rsidP="00754DFA">
                            <w:pPr>
                              <w:ind w:left="1985"/>
                              <w:rPr>
                                <w:b/>
                              </w:rPr>
                            </w:pPr>
                            <w:r>
                              <w:t xml:space="preserve">- VMware </w:t>
                            </w:r>
                            <w:proofErr w:type="spellStart"/>
                            <w:r>
                              <w:t>vRealize</w:t>
                            </w:r>
                            <w:proofErr w:type="spellEnd"/>
                            <w:r>
                              <w:t xml:space="preserve"> Automation</w:t>
                            </w:r>
                          </w:p>
                          <w:p w14:paraId="79E8CF44" w14:textId="77777777" w:rsidR="00972AC4" w:rsidRDefault="00972AC4" w:rsidP="006C2570">
                            <w:pPr>
                              <w:pBdr>
                                <w:bottom w:val="single" w:sz="4" w:space="1" w:color="auto"/>
                              </w:pBdr>
                              <w:rPr>
                                <w:b/>
                              </w:rPr>
                            </w:pPr>
                          </w:p>
                          <w:p w14:paraId="736467A6" w14:textId="77777777" w:rsidR="00972AC4" w:rsidRDefault="00972AC4" w:rsidP="007B118E">
                            <w:pPr>
                              <w:rPr>
                                <w:b/>
                              </w:rPr>
                            </w:pPr>
                          </w:p>
                          <w:p w14:paraId="02157CEA" w14:textId="3DB80FCA" w:rsidR="00972AC4" w:rsidRPr="00E37C43" w:rsidRDefault="00972AC4" w:rsidP="007B118E">
                            <w:r w:rsidRPr="00E37C43">
                              <w:rPr>
                                <w:b/>
                              </w:rPr>
                              <w:t>Zeitpunkt</w:t>
                            </w:r>
                            <w:r w:rsidRPr="00F13F61">
                              <w:rPr>
                                <w:b/>
                              </w:rPr>
                              <w:tab/>
                            </w:r>
                            <w:r>
                              <w:rPr>
                                <w:b/>
                              </w:rPr>
                              <w:t xml:space="preserve">          </w:t>
                            </w:r>
                            <w:r w:rsidRPr="00104454">
                              <w:t>9/2015 - 9/2015</w:t>
                            </w:r>
                          </w:p>
                          <w:p w14:paraId="0D65DF2C" w14:textId="0BAC25F0" w:rsidR="00972AC4" w:rsidRPr="00066B25" w:rsidRDefault="00972AC4" w:rsidP="007B118E">
                            <w:pPr>
                              <w:rPr>
                                <w:lang w:val="en-US"/>
                              </w:rPr>
                            </w:pPr>
                            <w:r w:rsidRPr="00066B25">
                              <w:rPr>
                                <w:b/>
                                <w:lang w:val="en-US"/>
                              </w:rPr>
                              <w:t>Firma/ORT</w:t>
                            </w:r>
                            <w:r w:rsidRPr="00066B25">
                              <w:rPr>
                                <w:b/>
                                <w:lang w:val="en-US"/>
                              </w:rPr>
                              <w:tab/>
                              <w:t xml:space="preserve">          </w:t>
                            </w:r>
                            <w:r w:rsidRPr="00066B25">
                              <w:rPr>
                                <w:lang w:val="en-US"/>
                              </w:rPr>
                              <w:t>EOS IT Service GmbH in Hamburg</w:t>
                            </w:r>
                          </w:p>
                          <w:p w14:paraId="7D9687B2" w14:textId="77777777" w:rsidR="00972AC4" w:rsidRDefault="00972AC4" w:rsidP="007B118E">
                            <w:r w:rsidRPr="00BB5999">
                              <w:rPr>
                                <w:b/>
                              </w:rPr>
                              <w:t>Tätigkeit</w:t>
                            </w:r>
                            <w:r w:rsidRPr="00BB5999">
                              <w:rPr>
                                <w:b/>
                              </w:rPr>
                              <w:tab/>
                              <w:t xml:space="preserve">          </w:t>
                            </w:r>
                            <w:r w:rsidRPr="00104454">
                              <w:t xml:space="preserve">Senior Consulting Ist-Analyse und Neukonzeption </w:t>
                            </w:r>
                          </w:p>
                          <w:p w14:paraId="182F5D60" w14:textId="12E0B2ED" w:rsidR="00972AC4" w:rsidRDefault="00972AC4" w:rsidP="00104454">
                            <w:pPr>
                              <w:ind w:left="1985"/>
                            </w:pPr>
                            <w:r w:rsidRPr="00104454">
                              <w:t>Monitoring</w:t>
                            </w:r>
                          </w:p>
                          <w:p w14:paraId="6C1DF3CE" w14:textId="5EC4FE8E" w:rsidR="00972AC4" w:rsidRDefault="00972AC4" w:rsidP="007B118E">
                            <w:r w:rsidRPr="00FD7B53">
                              <w:rPr>
                                <w:b/>
                              </w:rPr>
                              <w:t xml:space="preserve">Kurzbeschreibung    </w:t>
                            </w:r>
                            <w:r w:rsidRPr="00104454">
                              <w:t>Energiewirtschaft</w:t>
                            </w:r>
                          </w:p>
                          <w:p w14:paraId="660517E7" w14:textId="77777777" w:rsidR="00972AC4" w:rsidRPr="00104454" w:rsidRDefault="00972AC4" w:rsidP="00104454">
                            <w:r w:rsidRPr="00104454">
                              <w:rPr>
                                <w:b/>
                              </w:rPr>
                              <w:t>Fähigkeiten</w:t>
                            </w:r>
                            <w:r w:rsidRPr="00104454">
                              <w:rPr>
                                <w:b/>
                              </w:rPr>
                              <w:tab/>
                              <w:t xml:space="preserve">          </w:t>
                            </w:r>
                            <w:r w:rsidRPr="00104454">
                              <w:t xml:space="preserve">Monitoring, </w:t>
                            </w:r>
                            <w:proofErr w:type="spellStart"/>
                            <w:r w:rsidRPr="00104454">
                              <w:t>Groundwork</w:t>
                            </w:r>
                            <w:proofErr w:type="spellEnd"/>
                          </w:p>
                          <w:p w14:paraId="3BE68D64" w14:textId="77777777" w:rsidR="00972AC4" w:rsidRDefault="00972AC4" w:rsidP="00104454">
                            <w:r w:rsidRPr="002E3A51">
                              <w:rPr>
                                <w:b/>
                              </w:rPr>
                              <w:t>Aufgaben</w:t>
                            </w:r>
                            <w:r w:rsidRPr="002E3A51">
                              <w:tab/>
                              <w:t xml:space="preserve">          </w:t>
                            </w:r>
                            <w:r>
                              <w:t xml:space="preserve">Die Hauptaufgabe im Projekt war die Ist-Analyse der </w:t>
                            </w:r>
                          </w:p>
                          <w:p w14:paraId="0473F46E" w14:textId="77777777" w:rsidR="00972AC4" w:rsidRDefault="00972AC4" w:rsidP="00104454">
                            <w:pPr>
                              <w:ind w:left="1985"/>
                            </w:pPr>
                            <w:r>
                              <w:t xml:space="preserve">bestehenden Monitoring Umgebung basierend auf </w:t>
                            </w:r>
                            <w:proofErr w:type="spellStart"/>
                            <w:r>
                              <w:t>Groundwork</w:t>
                            </w:r>
                            <w:proofErr w:type="spellEnd"/>
                            <w:r>
                              <w:t xml:space="preserve"> (Community Edition). Danach wurden </w:t>
                            </w:r>
                          </w:p>
                          <w:p w14:paraId="6FFA2031" w14:textId="77777777" w:rsidR="00972AC4" w:rsidRDefault="00972AC4" w:rsidP="00104454">
                            <w:pPr>
                              <w:ind w:left="1985"/>
                            </w:pPr>
                            <w:r>
                              <w:t xml:space="preserve">Interviews mit den verschiedenen Abteilungen geführt um eine Soll-Analyse zu erstellen. Hieraus wurden </w:t>
                            </w:r>
                          </w:p>
                          <w:p w14:paraId="6FB7D937" w14:textId="77777777" w:rsidR="00972AC4" w:rsidRDefault="00972AC4" w:rsidP="00104454">
                            <w:pPr>
                              <w:ind w:left="1985"/>
                            </w:pPr>
                            <w:r>
                              <w:t xml:space="preserve">verschiedene Anforderungen an eine neue Umgebung </w:t>
                            </w:r>
                          </w:p>
                          <w:p w14:paraId="21CEB145" w14:textId="3E7B3F58" w:rsidR="00972AC4" w:rsidRDefault="00972AC4" w:rsidP="00104454">
                            <w:pPr>
                              <w:ind w:left="1985"/>
                            </w:pPr>
                            <w:r>
                              <w:t>abgeleitet, die dann in einem Grobkonzept für eine neue mögliche Monitoring Umgebung und eine Empfehlung zur Software Evaluierung zusammengefasst wurde.</w:t>
                            </w:r>
                          </w:p>
                          <w:p w14:paraId="11735EF7" w14:textId="77777777" w:rsidR="00972AC4" w:rsidRDefault="00972AC4" w:rsidP="00104454">
                            <w:pPr>
                              <w:ind w:left="1985"/>
                            </w:pPr>
                          </w:p>
                          <w:p w14:paraId="120ED45E" w14:textId="77777777" w:rsidR="00972AC4" w:rsidRDefault="00972AC4" w:rsidP="00104454">
                            <w:pPr>
                              <w:ind w:left="1985"/>
                            </w:pPr>
                            <w:r>
                              <w:t>Schlüsseltechnologien und Hauptaufgaben:</w:t>
                            </w:r>
                          </w:p>
                          <w:p w14:paraId="0646FBA4" w14:textId="408EDCBB" w:rsidR="00972AC4" w:rsidRDefault="00972AC4" w:rsidP="00104454">
                            <w:pPr>
                              <w:ind w:left="1985"/>
                            </w:pPr>
                            <w:r>
                              <w:t xml:space="preserve">- </w:t>
                            </w:r>
                            <w:proofErr w:type="spellStart"/>
                            <w:r>
                              <w:t>Groundwork</w:t>
                            </w:r>
                            <w:proofErr w:type="spellEnd"/>
                          </w:p>
                          <w:p w14:paraId="6C307A06" w14:textId="77777777" w:rsidR="00972AC4" w:rsidRDefault="00972AC4" w:rsidP="007B118E">
                            <w:pPr>
                              <w:ind w:firstLine="1985"/>
                            </w:pPr>
                          </w:p>
                          <w:p w14:paraId="5512A50D" w14:textId="77777777" w:rsidR="00972AC4" w:rsidRDefault="00972AC4" w:rsidP="00EC11DA">
                            <w:pPr>
                              <w:rPr>
                                <w:b/>
                              </w:rPr>
                            </w:pPr>
                          </w:p>
                          <w:p w14:paraId="1AC621E8" w14:textId="7ACAB6E8" w:rsidR="00972AC4" w:rsidRPr="00E37C43" w:rsidRDefault="00972AC4" w:rsidP="00EC11DA">
                            <w:r w:rsidRPr="00E37C43">
                              <w:rPr>
                                <w:b/>
                              </w:rPr>
                              <w:t>Zeitpunkt</w:t>
                            </w:r>
                            <w:r w:rsidRPr="00F13F61">
                              <w:rPr>
                                <w:b/>
                              </w:rPr>
                              <w:tab/>
                            </w:r>
                            <w:r>
                              <w:rPr>
                                <w:b/>
                              </w:rPr>
                              <w:t xml:space="preserve">          </w:t>
                            </w:r>
                            <w:r w:rsidRPr="002F3007">
                              <w:t>8/2015 - 8/2015</w:t>
                            </w:r>
                          </w:p>
                          <w:p w14:paraId="3E0F8026" w14:textId="2DB32A5F" w:rsidR="00972AC4" w:rsidRDefault="00972AC4" w:rsidP="00EC11DA">
                            <w:r w:rsidRPr="00CE105F">
                              <w:rPr>
                                <w:b/>
                                <w:lang w:val="en-US"/>
                              </w:rPr>
                              <w:t>Firma/ORT</w:t>
                            </w:r>
                            <w:r w:rsidRPr="00CE105F">
                              <w:rPr>
                                <w:b/>
                                <w:lang w:val="en-US"/>
                              </w:rPr>
                              <w:tab/>
                              <w:t xml:space="preserve">          </w:t>
                            </w:r>
                            <w:r w:rsidRPr="00CE105F">
                              <w:rPr>
                                <w:lang w:val="en-US"/>
                              </w:rPr>
                              <w:t xml:space="preserve">Otto GmbH &amp; Co. </w:t>
                            </w:r>
                            <w:r w:rsidRPr="00CE105F">
                              <w:t>KG in Hamburg</w:t>
                            </w:r>
                          </w:p>
                          <w:p w14:paraId="59B75293" w14:textId="66016D4A" w:rsidR="00972AC4" w:rsidRDefault="00972AC4" w:rsidP="00CE105F">
                            <w:r w:rsidRPr="00BB5999">
                              <w:rPr>
                                <w:b/>
                              </w:rPr>
                              <w:t>Tätigkeit</w:t>
                            </w:r>
                            <w:r w:rsidRPr="00BB5999">
                              <w:rPr>
                                <w:b/>
                              </w:rPr>
                              <w:tab/>
                              <w:t xml:space="preserve">          </w:t>
                            </w:r>
                            <w:r w:rsidRPr="00CE105F">
                              <w:t>Senior Consulting Monitoring und Datenvisualisierung</w:t>
                            </w:r>
                          </w:p>
                          <w:p w14:paraId="68E7B248" w14:textId="4B23540A" w:rsidR="00972AC4" w:rsidRDefault="00972AC4" w:rsidP="00EC11DA">
                            <w:r w:rsidRPr="00FD7B53">
                              <w:rPr>
                                <w:b/>
                              </w:rPr>
                              <w:t xml:space="preserve">Kurzbeschreibung    </w:t>
                            </w:r>
                            <w:r w:rsidRPr="00CE105F">
                              <w:t>Einzelhandel</w:t>
                            </w:r>
                          </w:p>
                          <w:p w14:paraId="62A3F3D0" w14:textId="77777777" w:rsidR="00972AC4" w:rsidRDefault="00972AC4" w:rsidP="00CE105F">
                            <w:r w:rsidRPr="00EC11DA">
                              <w:rPr>
                                <w:b/>
                              </w:rPr>
                              <w:t>Fähigkeiten</w:t>
                            </w:r>
                            <w:r w:rsidRPr="00EC11DA">
                              <w:rPr>
                                <w:b/>
                              </w:rPr>
                              <w:tab/>
                              <w:t xml:space="preserve">          </w:t>
                            </w:r>
                            <w:proofErr w:type="spellStart"/>
                            <w:r w:rsidRPr="00CE105F">
                              <w:t>Bash</w:t>
                            </w:r>
                            <w:proofErr w:type="spellEnd"/>
                            <w:r w:rsidRPr="00CE105F">
                              <w:t xml:space="preserve">, Ethernet, Firewall, </w:t>
                            </w:r>
                            <w:proofErr w:type="spellStart"/>
                            <w:r w:rsidRPr="00CE105F">
                              <w:t>Grafana</w:t>
                            </w:r>
                            <w:proofErr w:type="spellEnd"/>
                            <w:r w:rsidRPr="00CE105F">
                              <w:t xml:space="preserve">, HTML, </w:t>
                            </w:r>
                          </w:p>
                          <w:p w14:paraId="41A66E6C" w14:textId="77777777" w:rsidR="00972AC4" w:rsidRDefault="00972AC4" w:rsidP="00CE105F">
                            <w:pPr>
                              <w:ind w:left="1985"/>
                              <w:rPr>
                                <w:lang w:val="en-US"/>
                              </w:rPr>
                            </w:pPr>
                            <w:r w:rsidRPr="00CE105F">
                              <w:rPr>
                                <w:lang w:val="en-US"/>
                              </w:rPr>
                              <w:t xml:space="preserve">IaaS (Infrastructure as a Service), Icinga2 Monitoring, </w:t>
                            </w:r>
                          </w:p>
                          <w:p w14:paraId="42D116AF" w14:textId="77777777" w:rsidR="00972AC4" w:rsidRDefault="00972AC4" w:rsidP="00CE105F">
                            <w:pPr>
                              <w:ind w:left="1985"/>
                              <w:rPr>
                                <w:lang w:val="en-US"/>
                              </w:rPr>
                            </w:pPr>
                            <w:r w:rsidRPr="00CE105F">
                              <w:rPr>
                                <w:lang w:val="en-US"/>
                              </w:rPr>
                              <w:t xml:space="preserve">Internet, Intranet, JavaScript, jQuery, Linux, Nagios </w:t>
                            </w:r>
                          </w:p>
                          <w:p w14:paraId="4F742082" w14:textId="6A601070" w:rsidR="00972AC4" w:rsidRPr="00066B25" w:rsidRDefault="00972AC4" w:rsidP="00CE105F">
                            <w:pPr>
                              <w:ind w:left="1985"/>
                              <w:rPr>
                                <w:lang w:val="en-US"/>
                              </w:rPr>
                            </w:pPr>
                            <w:r w:rsidRPr="00066B25">
                              <w:rPr>
                                <w:lang w:val="en-US"/>
                              </w:rPr>
                              <w:t xml:space="preserve">Monitoring, </w:t>
                            </w:r>
                            <w:proofErr w:type="spellStart"/>
                            <w:r w:rsidRPr="00066B25">
                              <w:rPr>
                                <w:lang w:val="en-US"/>
                              </w:rPr>
                              <w:t>NagVis</w:t>
                            </w:r>
                            <w:proofErr w:type="spellEnd"/>
                            <w:r w:rsidRPr="00066B25">
                              <w:rPr>
                                <w:lang w:val="en-US"/>
                              </w:rPr>
                              <w:t xml:space="preserve">, Python, </w:t>
                            </w:r>
                            <w:proofErr w:type="spellStart"/>
                            <w:r w:rsidRPr="00066B25">
                              <w:rPr>
                                <w:lang w:val="en-US"/>
                              </w:rPr>
                              <w:t>Statsd</w:t>
                            </w:r>
                            <w:proofErr w:type="spellEnd"/>
                            <w:r w:rsidRPr="00066B25">
                              <w:rPr>
                                <w:lang w:val="en-US"/>
                              </w:rPr>
                              <w:t>, TCP/IP</w:t>
                            </w:r>
                          </w:p>
                          <w:p w14:paraId="2CB3AA22" w14:textId="77777777" w:rsidR="00972AC4" w:rsidRDefault="00972AC4" w:rsidP="00CE105F">
                            <w:r w:rsidRPr="00CE105F">
                              <w:rPr>
                                <w:b/>
                              </w:rPr>
                              <w:t>Aufgaben</w:t>
                            </w:r>
                            <w:r w:rsidRPr="00CE105F">
                              <w:tab/>
                              <w:t xml:space="preserve">          </w:t>
                            </w:r>
                            <w:r>
                              <w:t xml:space="preserve">Die Hauptaufgabe im Projekt war die Konzeption zur </w:t>
                            </w:r>
                          </w:p>
                          <w:p w14:paraId="206F0551" w14:textId="77777777" w:rsidR="00972AC4" w:rsidRDefault="00972AC4" w:rsidP="00CE105F">
                            <w:pPr>
                              <w:ind w:left="1985"/>
                            </w:pPr>
                            <w:r>
                              <w:t xml:space="preserve">Visualisierung verschiedener KPIs der </w:t>
                            </w:r>
                            <w:proofErr w:type="spellStart"/>
                            <w:r>
                              <w:t>eizelnen</w:t>
                            </w:r>
                            <w:proofErr w:type="spellEnd"/>
                            <w:r>
                              <w:t xml:space="preserve"> </w:t>
                            </w:r>
                          </w:p>
                          <w:p w14:paraId="2B1945A8" w14:textId="77777777" w:rsidR="00972AC4" w:rsidRDefault="00972AC4" w:rsidP="00CE105F">
                            <w:pPr>
                              <w:ind w:left="1985"/>
                            </w:pPr>
                            <w:r>
                              <w:t xml:space="preserve">Fachbereiche sowie technischer Prozesse und die </w:t>
                            </w:r>
                          </w:p>
                          <w:p w14:paraId="62DB484D" w14:textId="0392127B" w:rsidR="00972AC4" w:rsidRDefault="00972AC4" w:rsidP="00CE105F">
                            <w:pPr>
                              <w:ind w:left="1985"/>
                            </w:pPr>
                            <w:proofErr w:type="spellStart"/>
                            <w:r>
                              <w:t>Umsezung</w:t>
                            </w:r>
                            <w:proofErr w:type="spellEnd"/>
                            <w:r>
                              <w:t xml:space="preserve"> als POC.</w:t>
                            </w:r>
                          </w:p>
                          <w:p w14:paraId="11718ED0" w14:textId="77777777" w:rsidR="00972AC4" w:rsidRDefault="00972AC4" w:rsidP="00CE105F">
                            <w:pPr>
                              <w:ind w:left="1985"/>
                            </w:pPr>
                          </w:p>
                          <w:p w14:paraId="4C807710" w14:textId="77777777" w:rsidR="00972AC4" w:rsidRDefault="00972AC4" w:rsidP="00CE105F">
                            <w:pPr>
                              <w:ind w:left="1985"/>
                            </w:pPr>
                            <w:r>
                              <w:t>Schlüsseltechnologien und Hauptaufgaben:</w:t>
                            </w:r>
                          </w:p>
                          <w:p w14:paraId="77646ECF" w14:textId="54BA535D" w:rsidR="00972AC4" w:rsidRPr="00066B25" w:rsidRDefault="00972AC4" w:rsidP="00CE105F">
                            <w:pPr>
                              <w:ind w:left="1985"/>
                              <w:rPr>
                                <w:lang w:val="en-US"/>
                              </w:rPr>
                            </w:pPr>
                            <w:r>
                              <w:rPr>
                                <w:lang w:val="en-US"/>
                              </w:rPr>
                              <w:t>-</w:t>
                            </w:r>
                            <w:r w:rsidRPr="00066B25">
                              <w:rPr>
                                <w:lang w:val="en-US"/>
                              </w:rPr>
                              <w:t xml:space="preserve"> Icinga2</w:t>
                            </w:r>
                          </w:p>
                          <w:p w14:paraId="62FBFEC6" w14:textId="6FACC2C7" w:rsidR="00972AC4" w:rsidRPr="00066B25" w:rsidRDefault="00972AC4" w:rsidP="00CE105F">
                            <w:pPr>
                              <w:ind w:left="1985"/>
                              <w:rPr>
                                <w:lang w:val="en-US"/>
                              </w:rPr>
                            </w:pPr>
                            <w:r>
                              <w:rPr>
                                <w:lang w:val="en-US"/>
                              </w:rPr>
                              <w:t>-</w:t>
                            </w:r>
                            <w:r w:rsidRPr="00066B25">
                              <w:rPr>
                                <w:lang w:val="en-US"/>
                              </w:rPr>
                              <w:t xml:space="preserve"> </w:t>
                            </w:r>
                            <w:proofErr w:type="spellStart"/>
                            <w:r w:rsidRPr="00066B25">
                              <w:rPr>
                                <w:lang w:val="en-US"/>
                              </w:rPr>
                              <w:t>Icingaweb</w:t>
                            </w:r>
                            <w:proofErr w:type="spellEnd"/>
                          </w:p>
                          <w:p w14:paraId="7869CA44" w14:textId="4B8203DA" w:rsidR="00972AC4" w:rsidRPr="00066B25" w:rsidRDefault="00972AC4" w:rsidP="00CE105F">
                            <w:pPr>
                              <w:ind w:left="1985"/>
                              <w:rPr>
                                <w:lang w:val="en-US"/>
                              </w:rPr>
                            </w:pPr>
                            <w:r>
                              <w:rPr>
                                <w:lang w:val="en-US"/>
                              </w:rPr>
                              <w:t>-</w:t>
                            </w:r>
                            <w:r w:rsidRPr="00066B25">
                              <w:rPr>
                                <w:lang w:val="en-US"/>
                              </w:rPr>
                              <w:t xml:space="preserve"> Icingaweb2</w:t>
                            </w:r>
                          </w:p>
                          <w:p w14:paraId="0D8198D4" w14:textId="3D508613" w:rsidR="00972AC4" w:rsidRPr="00CE105F" w:rsidRDefault="00972AC4" w:rsidP="00CE105F">
                            <w:pPr>
                              <w:ind w:left="1985"/>
                              <w:rPr>
                                <w:lang w:val="en-US"/>
                              </w:rPr>
                            </w:pPr>
                            <w:r>
                              <w:rPr>
                                <w:lang w:val="en-US"/>
                              </w:rPr>
                              <w:t>-</w:t>
                            </w:r>
                            <w:r w:rsidRPr="00CE105F">
                              <w:rPr>
                                <w:lang w:val="en-US"/>
                              </w:rPr>
                              <w:t xml:space="preserve"> Graphite</w:t>
                            </w:r>
                          </w:p>
                          <w:p w14:paraId="3FD0B5E3" w14:textId="52E3A80D" w:rsidR="00972AC4" w:rsidRPr="00CE105F" w:rsidRDefault="00972AC4" w:rsidP="00CE105F">
                            <w:pPr>
                              <w:ind w:left="1985"/>
                              <w:rPr>
                                <w:lang w:val="en-US"/>
                              </w:rPr>
                            </w:pPr>
                            <w:r>
                              <w:rPr>
                                <w:lang w:val="en-US"/>
                              </w:rPr>
                              <w:t>-</w:t>
                            </w:r>
                            <w:r w:rsidRPr="00CE105F">
                              <w:rPr>
                                <w:lang w:val="en-US"/>
                              </w:rPr>
                              <w:t xml:space="preserve"> Bash / HTML5 / JavaScript / jQuery / Python</w:t>
                            </w:r>
                          </w:p>
                          <w:p w14:paraId="44DE9A22" w14:textId="23B67149" w:rsidR="00972AC4" w:rsidRDefault="00972AC4" w:rsidP="00CE105F">
                            <w:pPr>
                              <w:ind w:left="1985"/>
                            </w:pPr>
                            <w:r>
                              <w:t xml:space="preserve">- </w:t>
                            </w:r>
                            <w:proofErr w:type="spellStart"/>
                            <w:r>
                              <w:t>Grafana</w:t>
                            </w:r>
                            <w:proofErr w:type="spellEnd"/>
                          </w:p>
                          <w:p w14:paraId="2ACBEDEF" w14:textId="025BD026" w:rsidR="00972AC4" w:rsidRDefault="00972AC4" w:rsidP="00CE105F">
                            <w:pPr>
                              <w:ind w:left="1985"/>
                            </w:pPr>
                            <w:r>
                              <w:t xml:space="preserve">- </w:t>
                            </w:r>
                            <w:proofErr w:type="spellStart"/>
                            <w:r>
                              <w:t>NagVis</w:t>
                            </w:r>
                            <w:proofErr w:type="spellEnd"/>
                          </w:p>
                          <w:p w14:paraId="070E30D6" w14:textId="7DA165E1" w:rsidR="00972AC4" w:rsidRDefault="00972AC4" w:rsidP="00CE105F">
                            <w:pPr>
                              <w:ind w:left="1985"/>
                            </w:pPr>
                            <w:r>
                              <w:t xml:space="preserve">- </w:t>
                            </w:r>
                            <w:proofErr w:type="spellStart"/>
                            <w:r>
                              <w:t>Statsd</w:t>
                            </w:r>
                            <w:proofErr w:type="spellEnd"/>
                          </w:p>
                          <w:p w14:paraId="3ED906CD" w14:textId="77777777" w:rsidR="00972AC4" w:rsidRDefault="00972AC4" w:rsidP="006C2570">
                            <w:pPr>
                              <w:pBdr>
                                <w:bottom w:val="single" w:sz="4" w:space="1" w:color="auto"/>
                              </w:pBdr>
                            </w:pPr>
                          </w:p>
                          <w:p w14:paraId="7F18DB76" w14:textId="77777777" w:rsidR="00972AC4" w:rsidRDefault="00972AC4" w:rsidP="00EC11DA">
                            <w:pPr>
                              <w:ind w:firstLine="1985"/>
                            </w:pPr>
                          </w:p>
                          <w:p w14:paraId="0C482B87" w14:textId="2BCD2F93" w:rsidR="00972AC4" w:rsidRPr="00E37C43" w:rsidRDefault="00972AC4" w:rsidP="00EC11DA">
                            <w:r w:rsidRPr="00E37C43">
                              <w:rPr>
                                <w:b/>
                              </w:rPr>
                              <w:t>Zeitpunkt</w:t>
                            </w:r>
                            <w:r w:rsidRPr="00F13F61">
                              <w:rPr>
                                <w:b/>
                              </w:rPr>
                              <w:tab/>
                            </w:r>
                            <w:r w:rsidRPr="00545146">
                              <w:t xml:space="preserve">          </w:t>
                            </w:r>
                            <w:r w:rsidRPr="00B304BE">
                              <w:t>1/2015 - 2/2015</w:t>
                            </w:r>
                          </w:p>
                          <w:p w14:paraId="47BA99CF" w14:textId="47A4ADA5" w:rsidR="00972AC4" w:rsidRDefault="00972AC4" w:rsidP="00EC11DA">
                            <w:r w:rsidRPr="00F13F61">
                              <w:rPr>
                                <w:b/>
                              </w:rPr>
                              <w:t>Firma/ORT</w:t>
                            </w:r>
                            <w:r w:rsidRPr="00F13F61">
                              <w:rPr>
                                <w:b/>
                              </w:rPr>
                              <w:tab/>
                            </w:r>
                            <w:r>
                              <w:rPr>
                                <w:b/>
                              </w:rPr>
                              <w:t xml:space="preserve">          </w:t>
                            </w:r>
                            <w:r w:rsidRPr="00B304BE">
                              <w:t>Otto GmbH &amp; Co. KG in Hamburg</w:t>
                            </w:r>
                          </w:p>
                          <w:p w14:paraId="5CAB63C7" w14:textId="666D4CF0" w:rsidR="00972AC4" w:rsidRDefault="00972AC4" w:rsidP="00EC11DA">
                            <w:r w:rsidRPr="00BB5999">
                              <w:rPr>
                                <w:b/>
                              </w:rPr>
                              <w:t>Tätigkeit</w:t>
                            </w:r>
                            <w:r w:rsidRPr="00BB5999">
                              <w:rPr>
                                <w:b/>
                              </w:rPr>
                              <w:tab/>
                              <w:t xml:space="preserve">          </w:t>
                            </w:r>
                            <w:r w:rsidRPr="00B304BE">
                              <w:t>Senior Consulting Monitoring und Datenvisualisierung</w:t>
                            </w:r>
                          </w:p>
                          <w:p w14:paraId="361FB15F" w14:textId="2FBC4676" w:rsidR="00972AC4" w:rsidRDefault="00972AC4" w:rsidP="00EC11DA">
                            <w:r w:rsidRPr="00FD7B53">
                              <w:rPr>
                                <w:b/>
                              </w:rPr>
                              <w:t xml:space="preserve">Kurzbeschreibung    </w:t>
                            </w:r>
                            <w:r w:rsidRPr="00B304BE">
                              <w:t>Dienstleistung, Einzelhandel</w:t>
                            </w:r>
                          </w:p>
                          <w:p w14:paraId="7B0FFF59" w14:textId="071C078E" w:rsidR="00972AC4" w:rsidRDefault="00972AC4" w:rsidP="00B304BE">
                            <w:pPr>
                              <w:ind w:left="1985" w:hanging="1985"/>
                            </w:pPr>
                            <w:r>
                              <w:rPr>
                                <w:b/>
                              </w:rPr>
                              <w:t>Fähigkeiten</w:t>
                            </w:r>
                            <w:r>
                              <w:rPr>
                                <w:b/>
                              </w:rPr>
                              <w:tab/>
                            </w:r>
                            <w:r w:rsidRPr="00B304BE">
                              <w:t xml:space="preserve">Automation, DHCP, Diagnose, Ethernet, Firewall, Graphite, Icinga2 Monitoring, Internet, Intranet, JavaScript, </w:t>
                            </w:r>
                            <w:proofErr w:type="spellStart"/>
                            <w:r w:rsidRPr="00B304BE">
                              <w:t>jQuery</w:t>
                            </w:r>
                            <w:proofErr w:type="spellEnd"/>
                            <w:r w:rsidRPr="00B304BE">
                              <w:t xml:space="preserve">, </w:t>
                            </w:r>
                            <w:proofErr w:type="spellStart"/>
                            <w:r w:rsidRPr="00B304BE">
                              <w:t>NagVis</w:t>
                            </w:r>
                            <w:proofErr w:type="spellEnd"/>
                            <w:r w:rsidRPr="00B304BE">
                              <w:t xml:space="preserve">, </w:t>
                            </w:r>
                            <w:proofErr w:type="spellStart"/>
                            <w:r w:rsidRPr="00B304BE">
                              <w:t>Statsd</w:t>
                            </w:r>
                            <w:proofErr w:type="spellEnd"/>
                          </w:p>
                          <w:p w14:paraId="7B60F590" w14:textId="77777777" w:rsidR="00972AC4" w:rsidRDefault="00972AC4" w:rsidP="00B304BE">
                            <w:r w:rsidRPr="002D2658">
                              <w:rPr>
                                <w:b/>
                              </w:rPr>
                              <w:t>Aufgaben</w:t>
                            </w:r>
                            <w:r w:rsidRPr="002D2658">
                              <w:tab/>
                              <w:t xml:space="preserve">        </w:t>
                            </w:r>
                            <w:r>
                              <w:t xml:space="preserve">  Die Hauptaufgabe im Projekt war die Konzeption zur </w:t>
                            </w:r>
                          </w:p>
                          <w:p w14:paraId="55ACF1AA" w14:textId="77777777" w:rsidR="00972AC4" w:rsidRDefault="00972AC4" w:rsidP="00B304BE">
                            <w:pPr>
                              <w:ind w:firstLine="1985"/>
                            </w:pPr>
                            <w:r>
                              <w:t xml:space="preserve">Visualisierung verschiedener KPIs der </w:t>
                            </w:r>
                            <w:proofErr w:type="spellStart"/>
                            <w:r>
                              <w:t>eizelnen</w:t>
                            </w:r>
                            <w:proofErr w:type="spellEnd"/>
                            <w:r>
                              <w:t xml:space="preserve"> </w:t>
                            </w:r>
                          </w:p>
                          <w:p w14:paraId="6C31A711" w14:textId="77777777" w:rsidR="00972AC4" w:rsidRDefault="00972AC4" w:rsidP="00B304BE">
                            <w:pPr>
                              <w:ind w:firstLine="1985"/>
                            </w:pPr>
                            <w:r>
                              <w:t xml:space="preserve">Fachbereiche sowie technischer Prozesse und die </w:t>
                            </w:r>
                          </w:p>
                          <w:p w14:paraId="0710E50D" w14:textId="47E3338E" w:rsidR="00972AC4" w:rsidRDefault="00972AC4" w:rsidP="00B304BE">
                            <w:pPr>
                              <w:ind w:firstLine="1985"/>
                            </w:pPr>
                            <w:proofErr w:type="spellStart"/>
                            <w:r>
                              <w:t>Umsezung</w:t>
                            </w:r>
                            <w:proofErr w:type="spellEnd"/>
                            <w:r>
                              <w:t xml:space="preserve"> als POC.</w:t>
                            </w:r>
                          </w:p>
                          <w:p w14:paraId="2E2FEA32" w14:textId="77777777" w:rsidR="00972AC4" w:rsidRDefault="00972AC4" w:rsidP="00B304BE">
                            <w:pPr>
                              <w:ind w:firstLine="1985"/>
                            </w:pPr>
                          </w:p>
                          <w:p w14:paraId="640D4D85" w14:textId="77777777" w:rsidR="00972AC4" w:rsidRDefault="00972AC4" w:rsidP="00B304BE">
                            <w:pPr>
                              <w:ind w:firstLine="1985"/>
                            </w:pPr>
                          </w:p>
                          <w:p w14:paraId="6D63E651" w14:textId="77777777" w:rsidR="00972AC4" w:rsidRDefault="00972AC4" w:rsidP="00B304BE">
                            <w:pPr>
                              <w:ind w:firstLine="1985"/>
                            </w:pPr>
                          </w:p>
                          <w:p w14:paraId="2C87AD0F" w14:textId="77777777" w:rsidR="00972AC4" w:rsidRDefault="00972AC4" w:rsidP="00B304BE">
                            <w:pPr>
                              <w:ind w:firstLine="1985"/>
                            </w:pPr>
                          </w:p>
                          <w:p w14:paraId="6C06E732" w14:textId="77777777" w:rsidR="00972AC4" w:rsidRDefault="00972AC4" w:rsidP="00B304BE">
                            <w:pPr>
                              <w:ind w:firstLine="1985"/>
                            </w:pPr>
                          </w:p>
                          <w:p w14:paraId="5FE065B1" w14:textId="77777777" w:rsidR="00972AC4" w:rsidRDefault="00972AC4" w:rsidP="00B304BE">
                            <w:pPr>
                              <w:ind w:firstLine="1985"/>
                            </w:pPr>
                          </w:p>
                          <w:p w14:paraId="3EAA334F" w14:textId="77777777" w:rsidR="00972AC4" w:rsidRDefault="00972AC4" w:rsidP="00B304BE">
                            <w:pPr>
                              <w:ind w:firstLine="1985"/>
                            </w:pPr>
                          </w:p>
                          <w:p w14:paraId="227F28C8" w14:textId="77777777" w:rsidR="00972AC4" w:rsidRDefault="00972AC4" w:rsidP="00B304BE">
                            <w:pPr>
                              <w:ind w:firstLine="1985"/>
                            </w:pPr>
                          </w:p>
                          <w:p w14:paraId="7F384069" w14:textId="77777777" w:rsidR="00972AC4" w:rsidRDefault="00972AC4" w:rsidP="00B304BE">
                            <w:pPr>
                              <w:ind w:firstLine="1985"/>
                            </w:pPr>
                            <w:r>
                              <w:t>Schlüsseltechnologien und Hauptaufgaben:</w:t>
                            </w:r>
                          </w:p>
                          <w:p w14:paraId="2C0C0634" w14:textId="113AD043" w:rsidR="00972AC4" w:rsidRPr="00066B25" w:rsidRDefault="00972AC4" w:rsidP="00B304BE">
                            <w:pPr>
                              <w:ind w:firstLine="1985"/>
                              <w:rPr>
                                <w:lang w:val="en-US"/>
                              </w:rPr>
                            </w:pPr>
                            <w:r>
                              <w:rPr>
                                <w:lang w:val="en-US"/>
                              </w:rPr>
                              <w:t>-</w:t>
                            </w:r>
                            <w:r w:rsidRPr="00066B25">
                              <w:rPr>
                                <w:lang w:val="en-US"/>
                              </w:rPr>
                              <w:t xml:space="preserve"> Icinga2</w:t>
                            </w:r>
                          </w:p>
                          <w:p w14:paraId="6456B31C" w14:textId="77C69F3D" w:rsidR="00972AC4" w:rsidRPr="00066B25" w:rsidRDefault="00972AC4" w:rsidP="00B304BE">
                            <w:pPr>
                              <w:ind w:firstLine="1985"/>
                              <w:rPr>
                                <w:lang w:val="en-US"/>
                              </w:rPr>
                            </w:pPr>
                            <w:r>
                              <w:rPr>
                                <w:lang w:val="en-US"/>
                              </w:rPr>
                              <w:t>-</w:t>
                            </w:r>
                            <w:r w:rsidRPr="00066B25">
                              <w:rPr>
                                <w:lang w:val="en-US"/>
                              </w:rPr>
                              <w:t xml:space="preserve"> </w:t>
                            </w:r>
                            <w:proofErr w:type="spellStart"/>
                            <w:r w:rsidRPr="00066B25">
                              <w:rPr>
                                <w:lang w:val="en-US"/>
                              </w:rPr>
                              <w:t>Icingaweb</w:t>
                            </w:r>
                            <w:proofErr w:type="spellEnd"/>
                          </w:p>
                          <w:p w14:paraId="6D22182E" w14:textId="088C26B7" w:rsidR="00972AC4" w:rsidRPr="00066B25" w:rsidRDefault="00972AC4" w:rsidP="00B304BE">
                            <w:pPr>
                              <w:ind w:firstLine="1985"/>
                              <w:rPr>
                                <w:lang w:val="en-US"/>
                              </w:rPr>
                            </w:pPr>
                            <w:r>
                              <w:rPr>
                                <w:lang w:val="en-US"/>
                              </w:rPr>
                              <w:t>-</w:t>
                            </w:r>
                            <w:r w:rsidRPr="00066B25">
                              <w:rPr>
                                <w:lang w:val="en-US"/>
                              </w:rPr>
                              <w:t xml:space="preserve"> Icingaweb2</w:t>
                            </w:r>
                          </w:p>
                          <w:p w14:paraId="500682D6" w14:textId="7448CF41" w:rsidR="00972AC4" w:rsidRPr="00B304BE" w:rsidRDefault="00972AC4" w:rsidP="00B304BE">
                            <w:pPr>
                              <w:ind w:firstLine="1985"/>
                              <w:rPr>
                                <w:lang w:val="en-US"/>
                              </w:rPr>
                            </w:pPr>
                            <w:r>
                              <w:rPr>
                                <w:lang w:val="en-US"/>
                              </w:rPr>
                              <w:t>-</w:t>
                            </w:r>
                            <w:r w:rsidRPr="00B304BE">
                              <w:rPr>
                                <w:lang w:val="en-US"/>
                              </w:rPr>
                              <w:t xml:space="preserve"> Graphite</w:t>
                            </w:r>
                          </w:p>
                          <w:p w14:paraId="24D63BC3" w14:textId="4D446418" w:rsidR="00972AC4" w:rsidRPr="00B304BE" w:rsidRDefault="00972AC4" w:rsidP="00B304BE">
                            <w:pPr>
                              <w:ind w:firstLine="1985"/>
                              <w:rPr>
                                <w:lang w:val="en-US"/>
                              </w:rPr>
                            </w:pPr>
                            <w:r>
                              <w:rPr>
                                <w:lang w:val="en-US"/>
                              </w:rPr>
                              <w:t>-</w:t>
                            </w:r>
                            <w:r w:rsidRPr="00B304BE">
                              <w:rPr>
                                <w:lang w:val="en-US"/>
                              </w:rPr>
                              <w:t xml:space="preserve"> Bash / HTML5 / JavaScript / jQuery / Python</w:t>
                            </w:r>
                          </w:p>
                          <w:p w14:paraId="49BF7085" w14:textId="271DBBA6" w:rsidR="00972AC4" w:rsidRDefault="00972AC4" w:rsidP="00B304BE">
                            <w:pPr>
                              <w:ind w:firstLine="1985"/>
                            </w:pPr>
                            <w:r>
                              <w:t xml:space="preserve">- </w:t>
                            </w:r>
                            <w:proofErr w:type="spellStart"/>
                            <w:r>
                              <w:t>Grafana</w:t>
                            </w:r>
                            <w:proofErr w:type="spellEnd"/>
                          </w:p>
                          <w:p w14:paraId="504C7F7F" w14:textId="3A5D6094" w:rsidR="00972AC4" w:rsidRDefault="00972AC4" w:rsidP="00B304BE">
                            <w:pPr>
                              <w:ind w:firstLine="1985"/>
                            </w:pPr>
                            <w:r>
                              <w:t xml:space="preserve">- </w:t>
                            </w:r>
                            <w:proofErr w:type="spellStart"/>
                            <w:r>
                              <w:t>NagVis</w:t>
                            </w:r>
                            <w:proofErr w:type="spellEnd"/>
                          </w:p>
                          <w:p w14:paraId="577F8565" w14:textId="0C5D1F64" w:rsidR="00972AC4" w:rsidRDefault="00972AC4" w:rsidP="00B304BE">
                            <w:pPr>
                              <w:ind w:firstLine="1985"/>
                            </w:pPr>
                            <w:r>
                              <w:t xml:space="preserve">- </w:t>
                            </w:r>
                            <w:proofErr w:type="spellStart"/>
                            <w:r>
                              <w:t>Statsd</w:t>
                            </w:r>
                            <w:proofErr w:type="spellEnd"/>
                          </w:p>
                          <w:p w14:paraId="2E49547C" w14:textId="77777777" w:rsidR="00972AC4" w:rsidRDefault="00972AC4" w:rsidP="006C2570">
                            <w:pPr>
                              <w:pBdr>
                                <w:bottom w:val="single" w:sz="4" w:space="1" w:color="auto"/>
                              </w:pBdr>
                            </w:pPr>
                          </w:p>
                          <w:p w14:paraId="543FC51D" w14:textId="77777777" w:rsidR="00972AC4" w:rsidRDefault="00972AC4" w:rsidP="00D52717">
                            <w:pPr>
                              <w:rPr>
                                <w:b/>
                              </w:rPr>
                            </w:pPr>
                          </w:p>
                          <w:p w14:paraId="67A5DED1" w14:textId="0F0D7430" w:rsidR="00972AC4" w:rsidRDefault="00972AC4" w:rsidP="00D52717">
                            <w:r w:rsidRPr="00D52717">
                              <w:rPr>
                                <w:b/>
                              </w:rPr>
                              <w:t>Zeitpunkt</w:t>
                            </w:r>
                            <w:r>
                              <w:tab/>
                              <w:t xml:space="preserve">          </w:t>
                            </w:r>
                            <w:r w:rsidRPr="00FA106D">
                              <w:t>7/2014 - 6/2015</w:t>
                            </w:r>
                          </w:p>
                          <w:p w14:paraId="6161EF36" w14:textId="4D61E6A1" w:rsidR="00972AC4" w:rsidRDefault="00972AC4" w:rsidP="00D52717">
                            <w:r w:rsidRPr="00D52717">
                              <w:rPr>
                                <w:b/>
                              </w:rPr>
                              <w:t>Firma/ORT</w:t>
                            </w:r>
                            <w:r>
                              <w:tab/>
                              <w:t xml:space="preserve">          </w:t>
                            </w:r>
                            <w:r w:rsidRPr="00FA106D">
                              <w:t xml:space="preserve">DB </w:t>
                            </w:r>
                            <w:proofErr w:type="spellStart"/>
                            <w:r w:rsidRPr="00FA106D">
                              <w:t>Rent</w:t>
                            </w:r>
                            <w:proofErr w:type="spellEnd"/>
                            <w:r w:rsidRPr="00FA106D">
                              <w:t xml:space="preserve"> GmbH / Deutsche Bahn AG in Halle (Saale)</w:t>
                            </w:r>
                          </w:p>
                          <w:p w14:paraId="0522CB0E" w14:textId="099E0717" w:rsidR="00972AC4" w:rsidRDefault="00972AC4" w:rsidP="00D52717">
                            <w:r w:rsidRPr="00D52717">
                              <w:rPr>
                                <w:b/>
                              </w:rPr>
                              <w:t>Tätigkeit</w:t>
                            </w:r>
                            <w:r>
                              <w:tab/>
                              <w:t xml:space="preserve">          </w:t>
                            </w:r>
                            <w:r w:rsidRPr="00FA106D">
                              <w:t xml:space="preserve">Senior Consulting </w:t>
                            </w:r>
                            <w:proofErr w:type="gramStart"/>
                            <w:r w:rsidRPr="00FA106D">
                              <w:t>Cloud Computing</w:t>
                            </w:r>
                            <w:proofErr w:type="gramEnd"/>
                            <w:r w:rsidRPr="00FA106D">
                              <w:t xml:space="preserve"> und Automation</w:t>
                            </w:r>
                          </w:p>
                          <w:p w14:paraId="22D482CC" w14:textId="0D7BEF10" w:rsidR="00972AC4" w:rsidRDefault="00972AC4" w:rsidP="00FA106D">
                            <w:pPr>
                              <w:ind w:left="1985" w:hanging="1985"/>
                            </w:pPr>
                            <w:r w:rsidRPr="00D52717">
                              <w:rPr>
                                <w:b/>
                              </w:rPr>
                              <w:t>Kurzbeschreibung</w:t>
                            </w:r>
                            <w:r>
                              <w:t xml:space="preserve">    </w:t>
                            </w:r>
                            <w:r w:rsidRPr="00FA106D">
                              <w:t xml:space="preserve">Automobilbranche, Bahn, Dienstleistung, </w:t>
                            </w:r>
                            <w:proofErr w:type="spellStart"/>
                            <w:r w:rsidRPr="00FA106D">
                              <w:t>Informations</w:t>
                            </w:r>
                            <w:proofErr w:type="spellEnd"/>
                            <w:r w:rsidRPr="00FA106D">
                              <w:t xml:space="preserve"> Technologie, Softwarehaus</w:t>
                            </w:r>
                          </w:p>
                          <w:p w14:paraId="46062A53" w14:textId="77777777" w:rsidR="00972AC4" w:rsidRDefault="00972AC4" w:rsidP="00FA106D">
                            <w:pPr>
                              <w:ind w:left="1985" w:hanging="1985"/>
                            </w:pPr>
                            <w:r w:rsidRPr="00D52717">
                              <w:rPr>
                                <w:b/>
                              </w:rPr>
                              <w:t>Fähigkeiten</w:t>
                            </w:r>
                            <w:r>
                              <w:tab/>
                            </w:r>
                            <w:r w:rsidRPr="00FA106D">
                              <w:t xml:space="preserve">Debian, DHCP, DNS, Ethernet, </w:t>
                            </w:r>
                            <w:proofErr w:type="spellStart"/>
                            <w:r w:rsidRPr="00FA106D">
                              <w:t>FreeIPA</w:t>
                            </w:r>
                            <w:proofErr w:type="spellEnd"/>
                            <w:r w:rsidRPr="00FA106D">
                              <w:t xml:space="preserve">, </w:t>
                            </w:r>
                            <w:proofErr w:type="spellStart"/>
                            <w:r w:rsidRPr="00FA106D">
                              <w:t>HAProxy</w:t>
                            </w:r>
                            <w:proofErr w:type="spellEnd"/>
                            <w:r w:rsidRPr="00FA106D">
                              <w:t xml:space="preserve">, Icinga2 Monitoring, KVM, Linux, </w:t>
                            </w:r>
                            <w:proofErr w:type="spellStart"/>
                            <w:r w:rsidRPr="00FA106D">
                              <w:t>Logstash</w:t>
                            </w:r>
                            <w:proofErr w:type="spellEnd"/>
                            <w:r w:rsidRPr="00FA106D">
                              <w:t xml:space="preserve">, MAAS, </w:t>
                            </w:r>
                            <w:proofErr w:type="spellStart"/>
                            <w:r w:rsidRPr="00FA106D">
                              <w:t>nginx</w:t>
                            </w:r>
                            <w:proofErr w:type="spellEnd"/>
                            <w:r w:rsidRPr="00FA106D">
                              <w:t xml:space="preserve">, </w:t>
                            </w:r>
                            <w:proofErr w:type="spellStart"/>
                            <w:r w:rsidRPr="00FA106D">
                              <w:t>OpenStack</w:t>
                            </w:r>
                            <w:proofErr w:type="spellEnd"/>
                            <w:r w:rsidRPr="00FA106D">
                              <w:t xml:space="preserve">, </w:t>
                            </w:r>
                            <w:proofErr w:type="spellStart"/>
                            <w:r w:rsidRPr="00FA106D">
                              <w:t>Scrum</w:t>
                            </w:r>
                            <w:proofErr w:type="spellEnd"/>
                            <w:r w:rsidRPr="00FA106D">
                              <w:t xml:space="preserve">, The Foreman, Ubuntu 14.04.x, </w:t>
                            </w:r>
                            <w:proofErr w:type="spellStart"/>
                            <w:r w:rsidRPr="00FA106D">
                              <w:t>VMWare</w:t>
                            </w:r>
                            <w:proofErr w:type="spellEnd"/>
                            <w:r w:rsidRPr="00FA106D">
                              <w:t xml:space="preserve">, VMware ESX, </w:t>
                            </w:r>
                            <w:proofErr w:type="spellStart"/>
                            <w:r w:rsidRPr="00FA106D">
                              <w:t>CentOS</w:t>
                            </w:r>
                            <w:proofErr w:type="spellEnd"/>
                            <w:r w:rsidRPr="00FA106D">
                              <w:t xml:space="preserve"> 6, </w:t>
                            </w:r>
                            <w:proofErr w:type="spellStart"/>
                            <w:r w:rsidRPr="00FA106D">
                              <w:t>CentOS</w:t>
                            </w:r>
                            <w:proofErr w:type="spellEnd"/>
                            <w:r w:rsidRPr="00FA106D">
                              <w:t xml:space="preserve"> 7</w:t>
                            </w:r>
                          </w:p>
                          <w:p w14:paraId="73B8086D" w14:textId="77777777" w:rsidR="00972AC4" w:rsidRDefault="00972AC4" w:rsidP="00FA106D">
                            <w:pPr>
                              <w:ind w:left="1985" w:hanging="1985"/>
                            </w:pPr>
                            <w:r w:rsidRPr="00D52717">
                              <w:rPr>
                                <w:b/>
                              </w:rPr>
                              <w:t>Aufgaben</w:t>
                            </w:r>
                            <w:r>
                              <w:tab/>
                              <w:t xml:space="preserve">DB </w:t>
                            </w:r>
                            <w:proofErr w:type="spellStart"/>
                            <w:r>
                              <w:t>Rent</w:t>
                            </w:r>
                            <w:proofErr w:type="spellEnd"/>
                            <w:r>
                              <w:t xml:space="preserve"> GmbH / Deutsche Bahn AG in Halle (Saale)</w:t>
                            </w:r>
                          </w:p>
                          <w:p w14:paraId="7CA4A395" w14:textId="01437287" w:rsidR="00972AC4" w:rsidRDefault="00972AC4" w:rsidP="009C335D">
                            <w:pPr>
                              <w:ind w:left="1985" w:hanging="545"/>
                            </w:pPr>
                            <w:r>
                              <w:tab/>
                              <w:t xml:space="preserve">Unterstützung beim Infrastrukturaufbau und der Migration in eine virtuelle Umgebung basierend auf verschiedenen </w:t>
                            </w:r>
                            <w:proofErr w:type="spellStart"/>
                            <w:r>
                              <w:t>Virtualisierungslösungen</w:t>
                            </w:r>
                            <w:proofErr w:type="spellEnd"/>
                            <w:r>
                              <w:t>.</w:t>
                            </w:r>
                          </w:p>
                          <w:p w14:paraId="532498AB" w14:textId="77777777" w:rsidR="00972AC4" w:rsidRDefault="00972AC4" w:rsidP="009C335D">
                            <w:pPr>
                              <w:ind w:left="1985"/>
                            </w:pPr>
                            <w:r>
                              <w:t>Schlüsseltechnologien und Hauptaufgaben:</w:t>
                            </w:r>
                          </w:p>
                          <w:p w14:paraId="3E01B69B" w14:textId="26097C73" w:rsidR="00972AC4" w:rsidRPr="00800B4A" w:rsidRDefault="00972AC4" w:rsidP="009C335D">
                            <w:pPr>
                              <w:ind w:left="1985"/>
                            </w:pPr>
                            <w:r w:rsidRPr="00800B4A">
                              <w:t>- Apache</w:t>
                            </w:r>
                          </w:p>
                          <w:p w14:paraId="62C73405" w14:textId="4BE41674" w:rsidR="00972AC4" w:rsidRPr="00800B4A" w:rsidRDefault="00972AC4" w:rsidP="009C335D">
                            <w:pPr>
                              <w:ind w:left="1985"/>
                            </w:pPr>
                            <w:r w:rsidRPr="00800B4A">
                              <w:t xml:space="preserve">- </w:t>
                            </w:r>
                            <w:proofErr w:type="spellStart"/>
                            <w:r w:rsidRPr="00800B4A">
                              <w:t>Bash</w:t>
                            </w:r>
                            <w:proofErr w:type="spellEnd"/>
                          </w:p>
                          <w:p w14:paraId="0F238A3F" w14:textId="55B36A52" w:rsidR="00972AC4" w:rsidRPr="00800B4A" w:rsidRDefault="00972AC4" w:rsidP="009C335D">
                            <w:pPr>
                              <w:ind w:left="1985"/>
                            </w:pPr>
                            <w:r w:rsidRPr="00800B4A">
                              <w:t xml:space="preserve">- </w:t>
                            </w:r>
                            <w:proofErr w:type="spellStart"/>
                            <w:r w:rsidRPr="00800B4A">
                              <w:t>CentOS</w:t>
                            </w:r>
                            <w:proofErr w:type="spellEnd"/>
                            <w:r w:rsidRPr="00800B4A">
                              <w:t xml:space="preserve"> 7</w:t>
                            </w:r>
                          </w:p>
                          <w:p w14:paraId="617B51FA" w14:textId="05A9CB5E" w:rsidR="00972AC4" w:rsidRPr="00FA106D" w:rsidRDefault="00972AC4" w:rsidP="009C335D">
                            <w:pPr>
                              <w:ind w:left="1985"/>
                              <w:rPr>
                                <w:lang w:val="en-US"/>
                              </w:rPr>
                            </w:pPr>
                            <w:r>
                              <w:rPr>
                                <w:lang w:val="en-US"/>
                              </w:rPr>
                              <w:t>-</w:t>
                            </w:r>
                            <w:r w:rsidRPr="00FA106D">
                              <w:rPr>
                                <w:lang w:val="en-US"/>
                              </w:rPr>
                              <w:t xml:space="preserve"> </w:t>
                            </w:r>
                            <w:proofErr w:type="spellStart"/>
                            <w:r w:rsidRPr="00FA106D">
                              <w:rPr>
                                <w:lang w:val="en-US"/>
                              </w:rPr>
                              <w:t>Grafana</w:t>
                            </w:r>
                            <w:proofErr w:type="spellEnd"/>
                          </w:p>
                          <w:p w14:paraId="5304BB69" w14:textId="312CE50E" w:rsidR="00972AC4" w:rsidRPr="00FA106D" w:rsidRDefault="00972AC4" w:rsidP="009C335D">
                            <w:pPr>
                              <w:ind w:left="1985"/>
                              <w:rPr>
                                <w:lang w:val="en-US"/>
                              </w:rPr>
                            </w:pPr>
                            <w:r>
                              <w:rPr>
                                <w:lang w:val="en-US"/>
                              </w:rPr>
                              <w:t>-</w:t>
                            </w:r>
                            <w:r w:rsidRPr="00FA106D">
                              <w:rPr>
                                <w:lang w:val="en-US"/>
                              </w:rPr>
                              <w:t xml:space="preserve"> Graphite</w:t>
                            </w:r>
                          </w:p>
                          <w:p w14:paraId="779691F1" w14:textId="425F9DD7" w:rsidR="00972AC4" w:rsidRPr="00FA106D" w:rsidRDefault="00972AC4" w:rsidP="009C335D">
                            <w:pPr>
                              <w:ind w:left="1985"/>
                              <w:rPr>
                                <w:lang w:val="en-US"/>
                              </w:rPr>
                            </w:pPr>
                            <w:r>
                              <w:rPr>
                                <w:lang w:val="en-US"/>
                              </w:rPr>
                              <w:t>-</w:t>
                            </w:r>
                            <w:r w:rsidRPr="00FA106D">
                              <w:rPr>
                                <w:lang w:val="en-US"/>
                              </w:rPr>
                              <w:t xml:space="preserve"> </w:t>
                            </w:r>
                            <w:proofErr w:type="spellStart"/>
                            <w:r w:rsidRPr="00FA106D">
                              <w:rPr>
                                <w:lang w:val="en-US"/>
                              </w:rPr>
                              <w:t>HAProxy</w:t>
                            </w:r>
                            <w:proofErr w:type="spellEnd"/>
                          </w:p>
                          <w:p w14:paraId="6669D2D8" w14:textId="0308BC78" w:rsidR="00972AC4" w:rsidRPr="00FA106D" w:rsidRDefault="00972AC4" w:rsidP="009C335D">
                            <w:pPr>
                              <w:ind w:left="1985"/>
                              <w:rPr>
                                <w:lang w:val="en-US"/>
                              </w:rPr>
                            </w:pPr>
                            <w:r>
                              <w:rPr>
                                <w:lang w:val="en-US"/>
                              </w:rPr>
                              <w:t>-</w:t>
                            </w:r>
                            <w:r w:rsidRPr="00FA106D">
                              <w:rPr>
                                <w:lang w:val="en-US"/>
                              </w:rPr>
                              <w:t xml:space="preserve"> HTML5</w:t>
                            </w:r>
                          </w:p>
                          <w:p w14:paraId="04CA91E6" w14:textId="1A66C3C5" w:rsidR="00972AC4" w:rsidRPr="00FA106D" w:rsidRDefault="00972AC4" w:rsidP="00A83B6F">
                            <w:pPr>
                              <w:ind w:left="1985"/>
                              <w:rPr>
                                <w:lang w:val="en-US"/>
                              </w:rPr>
                            </w:pPr>
                            <w:r>
                              <w:rPr>
                                <w:lang w:val="en-US"/>
                              </w:rPr>
                              <w:t>-</w:t>
                            </w:r>
                            <w:r w:rsidRPr="00FA106D">
                              <w:rPr>
                                <w:lang w:val="en-US"/>
                              </w:rPr>
                              <w:t xml:space="preserve"> Icinga2</w:t>
                            </w:r>
                          </w:p>
                          <w:p w14:paraId="6A4BC778" w14:textId="557257CE" w:rsidR="00972AC4" w:rsidRPr="00FA106D" w:rsidRDefault="00972AC4" w:rsidP="00A83B6F">
                            <w:pPr>
                              <w:ind w:left="1985"/>
                              <w:rPr>
                                <w:lang w:val="en-US"/>
                              </w:rPr>
                            </w:pPr>
                            <w:r>
                              <w:rPr>
                                <w:lang w:val="en-US"/>
                              </w:rPr>
                              <w:t>-</w:t>
                            </w:r>
                            <w:r w:rsidRPr="00FA106D">
                              <w:rPr>
                                <w:lang w:val="en-US"/>
                              </w:rPr>
                              <w:t xml:space="preserve"> </w:t>
                            </w:r>
                            <w:proofErr w:type="spellStart"/>
                            <w:r w:rsidRPr="00FA106D">
                              <w:rPr>
                                <w:lang w:val="en-US"/>
                              </w:rPr>
                              <w:t>Javascript</w:t>
                            </w:r>
                            <w:proofErr w:type="spellEnd"/>
                            <w:r w:rsidRPr="00FA106D">
                              <w:rPr>
                                <w:lang w:val="en-US"/>
                              </w:rPr>
                              <w:t xml:space="preserve"> / jQuery</w:t>
                            </w:r>
                          </w:p>
                          <w:p w14:paraId="78303928" w14:textId="6309121E" w:rsidR="00972AC4" w:rsidRPr="00FA106D" w:rsidRDefault="00972AC4" w:rsidP="00A83B6F">
                            <w:pPr>
                              <w:ind w:left="1985"/>
                              <w:rPr>
                                <w:lang w:val="en-US"/>
                              </w:rPr>
                            </w:pPr>
                            <w:r>
                              <w:rPr>
                                <w:lang w:val="en-US"/>
                              </w:rPr>
                              <w:t>-</w:t>
                            </w:r>
                            <w:r w:rsidRPr="00FA106D">
                              <w:rPr>
                                <w:lang w:val="en-US"/>
                              </w:rPr>
                              <w:t xml:space="preserve"> Elastic Search, </w:t>
                            </w:r>
                            <w:proofErr w:type="spellStart"/>
                            <w:r w:rsidRPr="00FA106D">
                              <w:rPr>
                                <w:lang w:val="en-US"/>
                              </w:rPr>
                              <w:t>Logstash</w:t>
                            </w:r>
                            <w:proofErr w:type="spellEnd"/>
                            <w:r w:rsidRPr="00FA106D">
                              <w:rPr>
                                <w:lang w:val="en-US"/>
                              </w:rPr>
                              <w:t xml:space="preserve"> und </w:t>
                            </w:r>
                            <w:proofErr w:type="spellStart"/>
                            <w:r w:rsidRPr="00FA106D">
                              <w:rPr>
                                <w:lang w:val="en-US"/>
                              </w:rPr>
                              <w:t>Kibana</w:t>
                            </w:r>
                            <w:proofErr w:type="spellEnd"/>
                          </w:p>
                          <w:p w14:paraId="6D0DA951" w14:textId="6AF70464" w:rsidR="00972AC4" w:rsidRPr="00FA106D" w:rsidRDefault="00972AC4" w:rsidP="00A83B6F">
                            <w:pPr>
                              <w:ind w:left="1985"/>
                              <w:rPr>
                                <w:lang w:val="en-US"/>
                              </w:rPr>
                            </w:pPr>
                            <w:r>
                              <w:rPr>
                                <w:lang w:val="en-US"/>
                              </w:rPr>
                              <w:t>-</w:t>
                            </w:r>
                            <w:r w:rsidRPr="00FA106D">
                              <w:rPr>
                                <w:lang w:val="en-US"/>
                              </w:rPr>
                              <w:t xml:space="preserve"> MAAS (</w:t>
                            </w:r>
                            <w:proofErr w:type="spellStart"/>
                            <w:r w:rsidRPr="00FA106D">
                              <w:rPr>
                                <w:lang w:val="en-US"/>
                              </w:rPr>
                              <w:t>Metall</w:t>
                            </w:r>
                            <w:proofErr w:type="spellEnd"/>
                            <w:r w:rsidRPr="00FA106D">
                              <w:rPr>
                                <w:lang w:val="en-US"/>
                              </w:rPr>
                              <w:t xml:space="preserve"> as a Service)</w:t>
                            </w:r>
                          </w:p>
                          <w:p w14:paraId="402576F2" w14:textId="70D66BF2" w:rsidR="00972AC4" w:rsidRDefault="00972AC4" w:rsidP="00A83B6F">
                            <w:pPr>
                              <w:ind w:left="1985"/>
                            </w:pPr>
                            <w:r>
                              <w:t xml:space="preserve">- </w:t>
                            </w:r>
                            <w:proofErr w:type="spellStart"/>
                            <w:r>
                              <w:t>nginx</w:t>
                            </w:r>
                            <w:proofErr w:type="spellEnd"/>
                          </w:p>
                          <w:p w14:paraId="7850F8C1" w14:textId="0362CA83" w:rsidR="00972AC4" w:rsidRDefault="00972AC4" w:rsidP="00A83B6F">
                            <w:pPr>
                              <w:ind w:left="1985"/>
                            </w:pPr>
                            <w:r>
                              <w:t>- Python</w:t>
                            </w:r>
                          </w:p>
                          <w:p w14:paraId="5563F1F5" w14:textId="118EC84C" w:rsidR="00972AC4" w:rsidRDefault="00972AC4" w:rsidP="00A83B6F">
                            <w:pPr>
                              <w:ind w:left="1985"/>
                            </w:pPr>
                            <w:r>
                              <w:t>- In einem agilen Umfeld (</w:t>
                            </w:r>
                            <w:proofErr w:type="spellStart"/>
                            <w:r>
                              <w:t>Scrum</w:t>
                            </w:r>
                            <w:proofErr w:type="spellEnd"/>
                            <w:r>
                              <w:t>)</w:t>
                            </w:r>
                          </w:p>
                          <w:p w14:paraId="764628EE" w14:textId="7261F0A0" w:rsidR="00972AC4" w:rsidRPr="00FA106D" w:rsidRDefault="00972AC4" w:rsidP="00A83B6F">
                            <w:pPr>
                              <w:ind w:left="1985"/>
                              <w:rPr>
                                <w:lang w:val="en-US"/>
                              </w:rPr>
                            </w:pPr>
                            <w:r>
                              <w:rPr>
                                <w:lang w:val="en-US"/>
                              </w:rPr>
                              <w:t>-</w:t>
                            </w:r>
                            <w:r w:rsidRPr="00FA106D">
                              <w:rPr>
                                <w:lang w:val="en-US"/>
                              </w:rPr>
                              <w:t xml:space="preserve"> The Foreman</w:t>
                            </w:r>
                          </w:p>
                          <w:p w14:paraId="7C9D25FF" w14:textId="1FD10040" w:rsidR="00972AC4" w:rsidRPr="00FA106D" w:rsidRDefault="00972AC4" w:rsidP="00A83B6F">
                            <w:pPr>
                              <w:ind w:left="1985"/>
                              <w:rPr>
                                <w:lang w:val="en-US"/>
                              </w:rPr>
                            </w:pPr>
                            <w:r>
                              <w:rPr>
                                <w:lang w:val="en-US"/>
                              </w:rPr>
                              <w:t>-</w:t>
                            </w:r>
                            <w:r w:rsidRPr="00FA106D">
                              <w:rPr>
                                <w:lang w:val="en-US"/>
                              </w:rPr>
                              <w:t xml:space="preserve"> Linux Ubuntu 14.04 LTS</w:t>
                            </w:r>
                          </w:p>
                          <w:p w14:paraId="33C7AB70" w14:textId="0BD1D6AA" w:rsidR="00972AC4" w:rsidRPr="00FA106D" w:rsidRDefault="00972AC4" w:rsidP="00A83B6F">
                            <w:pPr>
                              <w:ind w:left="1985"/>
                              <w:rPr>
                                <w:lang w:val="en-US"/>
                              </w:rPr>
                            </w:pPr>
                            <w:r>
                              <w:rPr>
                                <w:lang w:val="en-US"/>
                              </w:rPr>
                              <w:t>-</w:t>
                            </w:r>
                            <w:r w:rsidRPr="00FA106D">
                              <w:rPr>
                                <w:lang w:val="en-US"/>
                              </w:rPr>
                              <w:t xml:space="preserve"> Linux </w:t>
                            </w:r>
                            <w:proofErr w:type="spellStart"/>
                            <w:r w:rsidRPr="00FA106D">
                              <w:rPr>
                                <w:lang w:val="en-US"/>
                              </w:rPr>
                              <w:t>Debian</w:t>
                            </w:r>
                            <w:proofErr w:type="spellEnd"/>
                          </w:p>
                          <w:p w14:paraId="7E0ED6C1" w14:textId="00CE3E0C" w:rsidR="00972AC4" w:rsidRDefault="00972AC4" w:rsidP="00A83B6F">
                            <w:pPr>
                              <w:ind w:left="1985"/>
                            </w:pPr>
                            <w:r>
                              <w:t xml:space="preserve">- </w:t>
                            </w:r>
                            <w:proofErr w:type="spellStart"/>
                            <w:r>
                              <w:t>vSphere</w:t>
                            </w:r>
                            <w:proofErr w:type="spellEnd"/>
                            <w:r>
                              <w:t xml:space="preserve"> 5/6 / </w:t>
                            </w:r>
                            <w:proofErr w:type="spellStart"/>
                            <w:r>
                              <w:t>vCenter</w:t>
                            </w:r>
                            <w:proofErr w:type="spellEnd"/>
                          </w:p>
                          <w:p w14:paraId="4BDA01C2" w14:textId="77777777" w:rsidR="00972AC4" w:rsidRDefault="00972AC4" w:rsidP="00FA106D">
                            <w:pPr>
                              <w:ind w:left="1985" w:hanging="1985"/>
                            </w:pPr>
                          </w:p>
                          <w:p w14:paraId="0582536F" w14:textId="77777777" w:rsidR="00972AC4" w:rsidRDefault="00972AC4" w:rsidP="00FA106D">
                            <w:pPr>
                              <w:ind w:left="1985" w:hanging="1985"/>
                            </w:pPr>
                          </w:p>
                          <w:p w14:paraId="10206274" w14:textId="6DBAEEF8" w:rsidR="00972AC4" w:rsidRDefault="00972AC4" w:rsidP="00FA106D">
                            <w:pPr>
                              <w:ind w:left="1985" w:hanging="1985"/>
                            </w:pPr>
                            <w:r w:rsidRPr="00397FA6">
                              <w:rPr>
                                <w:b/>
                              </w:rPr>
                              <w:t>Zeitpunkt</w:t>
                            </w:r>
                            <w:r>
                              <w:tab/>
                            </w:r>
                            <w:r w:rsidRPr="00421818">
                              <w:t>10/2013 - 12/2014</w:t>
                            </w:r>
                          </w:p>
                          <w:p w14:paraId="456DBEFA" w14:textId="121E0558" w:rsidR="00972AC4" w:rsidRDefault="00972AC4" w:rsidP="005D13F5">
                            <w:pPr>
                              <w:ind w:left="1985" w:hanging="1985"/>
                            </w:pPr>
                            <w:r w:rsidRPr="00397FA6">
                              <w:rPr>
                                <w:b/>
                              </w:rPr>
                              <w:t>Firma/ORT</w:t>
                            </w:r>
                            <w:r>
                              <w:tab/>
                            </w:r>
                            <w:r w:rsidRPr="00421818">
                              <w:t>Payback in München</w:t>
                            </w:r>
                          </w:p>
                          <w:p w14:paraId="1E445790" w14:textId="19CB8D85" w:rsidR="00972AC4" w:rsidRDefault="00972AC4" w:rsidP="005D13F5">
                            <w:pPr>
                              <w:ind w:left="1985" w:hanging="1985"/>
                            </w:pPr>
                            <w:r w:rsidRPr="00397FA6">
                              <w:rPr>
                                <w:b/>
                              </w:rPr>
                              <w:t>Tätigkeit</w:t>
                            </w:r>
                            <w:r>
                              <w:tab/>
                            </w:r>
                            <w:r w:rsidRPr="00421818">
                              <w:t xml:space="preserve">Senior Consulting </w:t>
                            </w:r>
                            <w:proofErr w:type="spellStart"/>
                            <w:r w:rsidRPr="00421818">
                              <w:t>Icinga</w:t>
                            </w:r>
                            <w:proofErr w:type="spellEnd"/>
                            <w:r w:rsidRPr="00421818">
                              <w:t xml:space="preserve"> Monitoring</w:t>
                            </w:r>
                          </w:p>
                          <w:p w14:paraId="3EDFE184" w14:textId="4D9199CA" w:rsidR="00972AC4" w:rsidRDefault="00972AC4" w:rsidP="005D13F5">
                            <w:pPr>
                              <w:ind w:left="1985" w:hanging="1985"/>
                            </w:pPr>
                            <w:r w:rsidRPr="00397FA6">
                              <w:rPr>
                                <w:b/>
                              </w:rPr>
                              <w:t>Kurzbeschreibung</w:t>
                            </w:r>
                            <w:r>
                              <w:t xml:space="preserve">    </w:t>
                            </w:r>
                            <w:r>
                              <w:tab/>
                            </w:r>
                          </w:p>
                          <w:p w14:paraId="2DDB5341" w14:textId="7D29F464" w:rsidR="00972AC4" w:rsidRDefault="00972AC4" w:rsidP="005D13F5">
                            <w:pPr>
                              <w:ind w:left="1985" w:hanging="1985"/>
                            </w:pPr>
                            <w:r w:rsidRPr="00397FA6">
                              <w:rPr>
                                <w:b/>
                              </w:rPr>
                              <w:t>Fähigkeiten</w:t>
                            </w:r>
                            <w:r>
                              <w:tab/>
                            </w:r>
                            <w:proofErr w:type="spellStart"/>
                            <w:r w:rsidRPr="00421818">
                              <w:t>Grafana</w:t>
                            </w:r>
                            <w:proofErr w:type="spellEnd"/>
                            <w:r w:rsidRPr="00421818">
                              <w:t xml:space="preserve">, Graphite, </w:t>
                            </w:r>
                            <w:proofErr w:type="spellStart"/>
                            <w:r w:rsidRPr="00421818">
                              <w:t>Bash</w:t>
                            </w:r>
                            <w:proofErr w:type="spellEnd"/>
                            <w:r w:rsidRPr="00421818">
                              <w:t xml:space="preserve">, </w:t>
                            </w:r>
                            <w:proofErr w:type="spellStart"/>
                            <w:r w:rsidRPr="00421818">
                              <w:t>Icinga</w:t>
                            </w:r>
                            <w:proofErr w:type="spellEnd"/>
                            <w:r w:rsidRPr="00421818">
                              <w:t xml:space="preserve"> Monitoring</w:t>
                            </w:r>
                          </w:p>
                          <w:p w14:paraId="0455C547" w14:textId="77777777" w:rsidR="00972AC4" w:rsidRDefault="00972AC4" w:rsidP="00421818">
                            <w:pPr>
                              <w:ind w:left="1985" w:hanging="1985"/>
                            </w:pPr>
                            <w:r w:rsidRPr="00397FA6">
                              <w:rPr>
                                <w:b/>
                              </w:rPr>
                              <w:t>Aufgaben</w:t>
                            </w:r>
                            <w:r>
                              <w:tab/>
                              <w:t xml:space="preserve">Die Hauptaufgabe im Projekt ist die Unterstützung des </w:t>
                            </w:r>
                          </w:p>
                          <w:p w14:paraId="16A00EC1" w14:textId="77777777" w:rsidR="00972AC4" w:rsidRDefault="00972AC4" w:rsidP="00421818">
                            <w:pPr>
                              <w:ind w:left="1985"/>
                            </w:pPr>
                            <w:r>
                              <w:t xml:space="preserve">lokalen Teams bei der Umsetzung des Monitorings der </w:t>
                            </w:r>
                          </w:p>
                          <w:p w14:paraId="738DACE9" w14:textId="77777777" w:rsidR="00972AC4" w:rsidRDefault="00972AC4" w:rsidP="00421818">
                            <w:pPr>
                              <w:ind w:left="1985"/>
                            </w:pPr>
                            <w:r>
                              <w:t xml:space="preserve">eigenen Anwendungen mit </w:t>
                            </w:r>
                            <w:proofErr w:type="spellStart"/>
                            <w:r>
                              <w:t>Icinga</w:t>
                            </w:r>
                            <w:proofErr w:type="spellEnd"/>
                            <w:r>
                              <w:t xml:space="preserve"> / </w:t>
                            </w:r>
                            <w:proofErr w:type="spellStart"/>
                            <w:r>
                              <w:t>Mod</w:t>
                            </w:r>
                            <w:proofErr w:type="spellEnd"/>
                            <w:r>
                              <w:t xml:space="preserve"> </w:t>
                            </w:r>
                            <w:proofErr w:type="spellStart"/>
                            <w:r>
                              <w:t>Gearman</w:t>
                            </w:r>
                            <w:proofErr w:type="spellEnd"/>
                            <w:r>
                              <w:t xml:space="preserve">, Graphite, </w:t>
                            </w:r>
                            <w:proofErr w:type="spellStart"/>
                            <w:r>
                              <w:t>Gafana</w:t>
                            </w:r>
                            <w:proofErr w:type="spellEnd"/>
                            <w:r>
                              <w:t xml:space="preserve">. Besonderes Augenmerk liegt dabei auf dem </w:t>
                            </w:r>
                          </w:p>
                          <w:p w14:paraId="3D89902A" w14:textId="77777777" w:rsidR="00972AC4" w:rsidRDefault="00972AC4" w:rsidP="00421818">
                            <w:pPr>
                              <w:ind w:left="1985"/>
                            </w:pPr>
                            <w:r>
                              <w:t xml:space="preserve">Monitoring der virtualisierten Umgebung basierend auf </w:t>
                            </w:r>
                          </w:p>
                          <w:p w14:paraId="23FC6C44" w14:textId="616C71B9" w:rsidR="00972AC4" w:rsidRDefault="00972AC4" w:rsidP="00421818">
                            <w:pPr>
                              <w:ind w:left="1985"/>
                            </w:pPr>
                            <w:proofErr w:type="spellStart"/>
                            <w:r>
                              <w:t>vSphere</w:t>
                            </w:r>
                            <w:proofErr w:type="spellEnd"/>
                            <w:r>
                              <w:t xml:space="preserve"> 5.</w:t>
                            </w:r>
                          </w:p>
                          <w:p w14:paraId="47A71ABC" w14:textId="77777777" w:rsidR="00972AC4" w:rsidRDefault="00972AC4" w:rsidP="00421818">
                            <w:pPr>
                              <w:ind w:left="1985"/>
                            </w:pPr>
                          </w:p>
                          <w:p w14:paraId="25D22820" w14:textId="77777777" w:rsidR="00972AC4" w:rsidRDefault="00972AC4" w:rsidP="00421818">
                            <w:pPr>
                              <w:ind w:left="1985"/>
                            </w:pPr>
                            <w:r>
                              <w:t>Schlüsseltechnologien und Hauptaufgaben:</w:t>
                            </w:r>
                          </w:p>
                          <w:p w14:paraId="0A5A08AE" w14:textId="3FFC7D86" w:rsidR="00972AC4" w:rsidRPr="00800B4A" w:rsidRDefault="00972AC4" w:rsidP="00421818">
                            <w:pPr>
                              <w:ind w:left="1985"/>
                            </w:pPr>
                            <w:r w:rsidRPr="00800B4A">
                              <w:t xml:space="preserve">- </w:t>
                            </w:r>
                            <w:proofErr w:type="spellStart"/>
                            <w:r w:rsidRPr="00800B4A">
                              <w:t>vSphere</w:t>
                            </w:r>
                            <w:proofErr w:type="spellEnd"/>
                            <w:r w:rsidRPr="00800B4A">
                              <w:t xml:space="preserve"> 5 / </w:t>
                            </w:r>
                            <w:proofErr w:type="spellStart"/>
                            <w:r w:rsidRPr="00800B4A">
                              <w:t>vCenter</w:t>
                            </w:r>
                            <w:proofErr w:type="spellEnd"/>
                            <w:r w:rsidRPr="00800B4A">
                              <w:t xml:space="preserve"> / VMware Perl SDK</w:t>
                            </w:r>
                          </w:p>
                          <w:p w14:paraId="3B0B9F67" w14:textId="438621DA" w:rsidR="00972AC4" w:rsidRPr="00F55FFF" w:rsidRDefault="00972AC4" w:rsidP="00421818">
                            <w:pPr>
                              <w:ind w:left="1985"/>
                              <w:rPr>
                                <w:lang w:val="en-US"/>
                              </w:rPr>
                            </w:pPr>
                            <w:r w:rsidRPr="00F55FFF">
                              <w:rPr>
                                <w:lang w:val="en-US"/>
                              </w:rPr>
                              <w:t xml:space="preserve">- </w:t>
                            </w:r>
                            <w:proofErr w:type="spellStart"/>
                            <w:r w:rsidRPr="00F55FFF">
                              <w:rPr>
                                <w:lang w:val="en-US"/>
                              </w:rPr>
                              <w:t>Icinga</w:t>
                            </w:r>
                            <w:proofErr w:type="spellEnd"/>
                            <w:r w:rsidRPr="00F55FFF">
                              <w:rPr>
                                <w:lang w:val="en-US"/>
                              </w:rPr>
                              <w:t xml:space="preserve"> / Mod </w:t>
                            </w:r>
                            <w:proofErr w:type="spellStart"/>
                            <w:r w:rsidRPr="00F55FFF">
                              <w:rPr>
                                <w:lang w:val="en-US"/>
                              </w:rPr>
                              <w:t>Gearman</w:t>
                            </w:r>
                            <w:proofErr w:type="spellEnd"/>
                          </w:p>
                          <w:p w14:paraId="47EF01FE" w14:textId="674A1632" w:rsidR="00972AC4" w:rsidRPr="00421818" w:rsidRDefault="00972AC4" w:rsidP="00421818">
                            <w:pPr>
                              <w:ind w:left="1985"/>
                              <w:rPr>
                                <w:lang w:val="en-US"/>
                              </w:rPr>
                            </w:pPr>
                            <w:r>
                              <w:rPr>
                                <w:lang w:val="en-US"/>
                              </w:rPr>
                              <w:t>-</w:t>
                            </w:r>
                            <w:r w:rsidRPr="00421818">
                              <w:rPr>
                                <w:lang w:val="en-US"/>
                              </w:rPr>
                              <w:t xml:space="preserve"> Bash / Perl / HTML5 / JavaScript / jQuery</w:t>
                            </w:r>
                          </w:p>
                          <w:p w14:paraId="372C435E" w14:textId="302E84E5" w:rsidR="00972AC4" w:rsidRPr="00367EE8" w:rsidRDefault="00972AC4" w:rsidP="00421818">
                            <w:pPr>
                              <w:ind w:left="1985"/>
                            </w:pPr>
                            <w:r w:rsidRPr="00367EE8">
                              <w:t>- Graphite</w:t>
                            </w:r>
                          </w:p>
                          <w:p w14:paraId="38213BAD" w14:textId="1EC3BEAC" w:rsidR="00972AC4" w:rsidRDefault="00972AC4" w:rsidP="00421818">
                            <w:pPr>
                              <w:ind w:left="1985"/>
                            </w:pPr>
                            <w:r>
                              <w:t xml:space="preserve">- </w:t>
                            </w:r>
                            <w:proofErr w:type="spellStart"/>
                            <w:r>
                              <w:t>Grafana</w:t>
                            </w:r>
                            <w:proofErr w:type="spellEnd"/>
                          </w:p>
                          <w:p w14:paraId="6DFB1D1C" w14:textId="1F67A061" w:rsidR="00972AC4" w:rsidRDefault="00972AC4" w:rsidP="00421818">
                            <w:pPr>
                              <w:ind w:left="1985"/>
                            </w:pPr>
                            <w:r>
                              <w:t xml:space="preserve">- </w:t>
                            </w:r>
                            <w:proofErr w:type="spellStart"/>
                            <w:r>
                              <w:t>Gdash</w:t>
                            </w:r>
                            <w:proofErr w:type="spellEnd"/>
                          </w:p>
                          <w:p w14:paraId="55989D07" w14:textId="0CB03945" w:rsidR="00972AC4" w:rsidRDefault="00972AC4" w:rsidP="00421818">
                            <w:pPr>
                              <w:ind w:left="1985"/>
                            </w:pPr>
                            <w:r>
                              <w:t xml:space="preserve">- </w:t>
                            </w:r>
                            <w:proofErr w:type="spellStart"/>
                            <w:r>
                              <w:t>NagVis</w:t>
                            </w:r>
                            <w:proofErr w:type="spellEnd"/>
                          </w:p>
                          <w:p w14:paraId="6B7C848B" w14:textId="77A16FD1" w:rsidR="00972AC4" w:rsidRDefault="00972AC4" w:rsidP="00421818">
                            <w:pPr>
                              <w:ind w:left="1985"/>
                            </w:pPr>
                            <w:r>
                              <w:t>- Gomez</w:t>
                            </w:r>
                          </w:p>
                          <w:p w14:paraId="4403BCEC" w14:textId="77777777" w:rsidR="00972AC4" w:rsidRDefault="00972AC4" w:rsidP="006C2570">
                            <w:pPr>
                              <w:pBdr>
                                <w:bottom w:val="single" w:sz="4" w:space="1" w:color="auto"/>
                              </w:pBdr>
                            </w:pPr>
                          </w:p>
                          <w:p w14:paraId="5E738FEF" w14:textId="77777777" w:rsidR="00972AC4" w:rsidRDefault="00972AC4" w:rsidP="00397FA6">
                            <w:pPr>
                              <w:ind w:firstLine="1985"/>
                            </w:pPr>
                          </w:p>
                          <w:p w14:paraId="5224A538" w14:textId="650DBA90" w:rsidR="00972AC4" w:rsidRDefault="00972AC4" w:rsidP="00397FA6">
                            <w:r w:rsidRPr="00397FA6">
                              <w:rPr>
                                <w:b/>
                              </w:rPr>
                              <w:t>Zeitpunkt</w:t>
                            </w:r>
                            <w:r>
                              <w:tab/>
                              <w:t xml:space="preserve">          </w:t>
                            </w:r>
                            <w:r w:rsidRPr="00F91D3F">
                              <w:t>1/2013 - 8/2014</w:t>
                            </w:r>
                          </w:p>
                          <w:p w14:paraId="62E34566" w14:textId="5665C2C8" w:rsidR="00972AC4" w:rsidRDefault="00972AC4" w:rsidP="00397FA6">
                            <w:r w:rsidRPr="00397FA6">
                              <w:rPr>
                                <w:b/>
                              </w:rPr>
                              <w:t>Firma/ORT</w:t>
                            </w:r>
                            <w:r>
                              <w:tab/>
                              <w:t xml:space="preserve">          </w:t>
                            </w:r>
                            <w:r w:rsidRPr="00F91D3F">
                              <w:t>Autoscout24 in München (ehemalige Telekom Tochter)</w:t>
                            </w:r>
                          </w:p>
                          <w:p w14:paraId="793AF455" w14:textId="0C1E519A" w:rsidR="00972AC4" w:rsidRDefault="00972AC4" w:rsidP="00397FA6">
                            <w:r w:rsidRPr="00397FA6">
                              <w:rPr>
                                <w:b/>
                              </w:rPr>
                              <w:t>Tätigkeit</w:t>
                            </w:r>
                            <w:r>
                              <w:tab/>
                              <w:t xml:space="preserve">          </w:t>
                            </w:r>
                            <w:r w:rsidRPr="00F91D3F">
                              <w:t>Senior Consulting PRTG Monitoring: Programmierung von</w:t>
                            </w:r>
                          </w:p>
                          <w:p w14:paraId="43EA395D" w14:textId="52F36AB4" w:rsidR="00972AC4" w:rsidRDefault="00972AC4" w:rsidP="00F91D3F">
                            <w:pPr>
                              <w:ind w:left="1985"/>
                            </w:pPr>
                            <w:r>
                              <w:t>S</w:t>
                            </w:r>
                            <w:r w:rsidRPr="00F91D3F">
                              <w:t>ensoren, Virtualisierung, Support</w:t>
                            </w:r>
                          </w:p>
                          <w:p w14:paraId="22FDAA47" w14:textId="77777777" w:rsidR="00972AC4" w:rsidRDefault="00972AC4" w:rsidP="00397FA6">
                            <w:r w:rsidRPr="00397FA6">
                              <w:rPr>
                                <w:b/>
                              </w:rPr>
                              <w:t>Kurzbeschreibung</w:t>
                            </w:r>
                            <w:r>
                              <w:t xml:space="preserve">    </w:t>
                            </w:r>
                            <w:r w:rsidRPr="00F91D3F">
                              <w:t xml:space="preserve">Dienstleistung, </w:t>
                            </w:r>
                            <w:proofErr w:type="spellStart"/>
                            <w:r w:rsidRPr="00F91D3F">
                              <w:t>Informations</w:t>
                            </w:r>
                            <w:proofErr w:type="spellEnd"/>
                            <w:r w:rsidRPr="00F91D3F">
                              <w:t xml:space="preserve"> Technologie</w:t>
                            </w:r>
                          </w:p>
                          <w:p w14:paraId="33F68EB2" w14:textId="6FDDF44F" w:rsidR="00972AC4" w:rsidRPr="00374757" w:rsidRDefault="00972AC4" w:rsidP="00374757">
                            <w:pPr>
                              <w:ind w:left="1985" w:hanging="1985"/>
                              <w:rPr>
                                <w:b/>
                                <w:lang w:val="en-US"/>
                              </w:rPr>
                            </w:pPr>
                            <w:proofErr w:type="spellStart"/>
                            <w:r w:rsidRPr="00374757">
                              <w:rPr>
                                <w:b/>
                                <w:lang w:val="en-US"/>
                              </w:rPr>
                              <w:t>Fähigkeiten</w:t>
                            </w:r>
                            <w:proofErr w:type="spellEnd"/>
                            <w:r w:rsidRPr="00374757">
                              <w:rPr>
                                <w:b/>
                                <w:lang w:val="en-US"/>
                              </w:rPr>
                              <w:tab/>
                            </w:r>
                            <w:r w:rsidRPr="00374757">
                              <w:rPr>
                                <w:lang w:val="en-US"/>
                              </w:rPr>
                              <w:t>Active Directory, MS Visual C, MS Visual-C++, MS-Office, MS-Visio, PowerShell, PRTG Monitoring, Visual Studio 2013, Windows, Windows 2003, Windows 2008, Windows 2012</w:t>
                            </w:r>
                          </w:p>
                          <w:p w14:paraId="3BCE3105" w14:textId="77777777" w:rsidR="00972AC4" w:rsidRPr="00066B25" w:rsidRDefault="00972AC4" w:rsidP="00397FA6">
                            <w:pPr>
                              <w:rPr>
                                <w:b/>
                                <w:lang w:val="en-US"/>
                              </w:rPr>
                            </w:pPr>
                          </w:p>
                          <w:p w14:paraId="0E7BF207" w14:textId="77777777" w:rsidR="00972AC4" w:rsidRDefault="00972AC4" w:rsidP="00820964">
                            <w:pPr>
                              <w:ind w:left="1985" w:hanging="1985"/>
                            </w:pPr>
                            <w:r w:rsidRPr="00397FA6">
                              <w:rPr>
                                <w:b/>
                              </w:rPr>
                              <w:t>Aufgaben</w:t>
                            </w:r>
                            <w:r>
                              <w:tab/>
                              <w:t xml:space="preserve">Die Hauptaufgabe im Projekt ist der Support + Entwicklung von spezifischen Checks für die Applikationen beim </w:t>
                            </w:r>
                          </w:p>
                          <w:p w14:paraId="730FA167" w14:textId="77777777" w:rsidR="00972AC4" w:rsidRDefault="00972AC4" w:rsidP="00820964">
                            <w:pPr>
                              <w:ind w:left="1985" w:hanging="1985"/>
                            </w:pPr>
                            <w:r>
                              <w:rPr>
                                <w:b/>
                              </w:rPr>
                              <w:tab/>
                            </w:r>
                            <w:r>
                              <w:t xml:space="preserve">Auftraggeber (unter Verwendung von C# und VS2013) und die strategische Planung des Monitorings der </w:t>
                            </w:r>
                          </w:p>
                          <w:p w14:paraId="19F882F6" w14:textId="2A32A2D2" w:rsidR="00972AC4" w:rsidRDefault="00972AC4" w:rsidP="00820964">
                            <w:pPr>
                              <w:ind w:left="1985" w:hanging="1985"/>
                            </w:pPr>
                            <w:r>
                              <w:tab/>
                              <w:t>Gesamtumgebung unter Verwendung von PRTG.</w:t>
                            </w:r>
                          </w:p>
                          <w:p w14:paraId="311118DE" w14:textId="2BA8E028" w:rsidR="00972AC4" w:rsidRDefault="00972AC4" w:rsidP="00820964">
                            <w:pPr>
                              <w:ind w:left="1985" w:hanging="1985"/>
                            </w:pPr>
                            <w:r>
                              <w:tab/>
                              <w:t xml:space="preserve">Zur zweiten Aufgabe zählt die Unterstützung des „Windows &amp; Infrastructure </w:t>
                            </w:r>
                            <w:proofErr w:type="spellStart"/>
                            <w:r>
                              <w:t>Operations</w:t>
                            </w:r>
                            <w:proofErr w:type="spellEnd"/>
                            <w:r>
                              <w:t>“ Team bei der Virtualisierung der AutoScout24 Umgebung.</w:t>
                            </w:r>
                          </w:p>
                          <w:p w14:paraId="501E3BA7" w14:textId="77777777" w:rsidR="00972AC4" w:rsidRDefault="00972AC4" w:rsidP="00820964">
                            <w:pPr>
                              <w:ind w:left="1985" w:hanging="1985"/>
                            </w:pPr>
                            <w:r>
                              <w:tab/>
                              <w:t xml:space="preserve">Die dritte Aufgabe ist der Support des </w:t>
                            </w:r>
                            <w:proofErr w:type="spellStart"/>
                            <w:r>
                              <w:t>Backends</w:t>
                            </w:r>
                            <w:proofErr w:type="spellEnd"/>
                            <w:r>
                              <w:t xml:space="preserve"> der </w:t>
                            </w:r>
                          </w:p>
                          <w:p w14:paraId="5E0B6704" w14:textId="5B74867C" w:rsidR="00972AC4" w:rsidRDefault="00972AC4" w:rsidP="00820964">
                            <w:pPr>
                              <w:ind w:left="1985" w:hanging="1985"/>
                            </w:pPr>
                            <w:r>
                              <w:tab/>
                              <w:t xml:space="preserve">Business </w:t>
                            </w:r>
                            <w:proofErr w:type="spellStart"/>
                            <w:r>
                              <w:t>Intelligence</w:t>
                            </w:r>
                            <w:proofErr w:type="spellEnd"/>
                            <w:r>
                              <w:t xml:space="preserve"> Lösung Hyperion Fusion die von der gesamten Scout24 Gruppe genutzt wird.</w:t>
                            </w:r>
                          </w:p>
                          <w:p w14:paraId="42F4C586" w14:textId="77777777" w:rsidR="00972AC4" w:rsidRDefault="00972AC4" w:rsidP="00820964">
                            <w:pPr>
                              <w:ind w:left="1985"/>
                            </w:pPr>
                          </w:p>
                          <w:p w14:paraId="767BE5C8" w14:textId="77777777" w:rsidR="00972AC4" w:rsidRDefault="00972AC4" w:rsidP="00820964">
                            <w:pPr>
                              <w:ind w:left="1985"/>
                            </w:pPr>
                            <w:r>
                              <w:t>Schlüsseltechnologien und Hauptaufgaben:</w:t>
                            </w:r>
                          </w:p>
                          <w:p w14:paraId="0A2B27FD" w14:textId="7BA8F921" w:rsidR="00972AC4" w:rsidRPr="00367EE8" w:rsidRDefault="00972AC4" w:rsidP="00820964">
                            <w:pPr>
                              <w:ind w:left="1985"/>
                            </w:pPr>
                            <w:r w:rsidRPr="00367EE8">
                              <w:t>- Visual Studio 2013 (C#)</w:t>
                            </w:r>
                          </w:p>
                          <w:p w14:paraId="34A9D1FA" w14:textId="3800003E" w:rsidR="00972AC4" w:rsidRPr="00066B25" w:rsidRDefault="00972AC4" w:rsidP="00820964">
                            <w:pPr>
                              <w:ind w:left="1985"/>
                              <w:rPr>
                                <w:lang w:val="en-US"/>
                              </w:rPr>
                            </w:pPr>
                            <w:r>
                              <w:rPr>
                                <w:lang w:val="en-US"/>
                              </w:rPr>
                              <w:t>-</w:t>
                            </w:r>
                            <w:r w:rsidRPr="00066B25">
                              <w:rPr>
                                <w:lang w:val="en-US"/>
                              </w:rPr>
                              <w:t xml:space="preserve"> </w:t>
                            </w:r>
                            <w:r w:rsidRPr="00BC0A52">
                              <w:rPr>
                                <w:lang w:val="en-US"/>
                              </w:rPr>
                              <w:t xml:space="preserve">vSphere 5.x/6.x/ </w:t>
                            </w:r>
                            <w:proofErr w:type="spellStart"/>
                            <w:r w:rsidRPr="00BC0A52">
                              <w:rPr>
                                <w:lang w:val="en-US"/>
                              </w:rPr>
                              <w:t>ESXi</w:t>
                            </w:r>
                            <w:proofErr w:type="spellEnd"/>
                            <w:r w:rsidRPr="00BC0A52">
                              <w:rPr>
                                <w:lang w:val="en-US"/>
                              </w:rPr>
                              <w:t xml:space="preserve"> 5.x/6.x</w:t>
                            </w:r>
                          </w:p>
                          <w:p w14:paraId="71E93F15" w14:textId="3222051B" w:rsidR="00972AC4" w:rsidRPr="00066B25" w:rsidRDefault="00972AC4" w:rsidP="00820964">
                            <w:pPr>
                              <w:ind w:left="1985"/>
                              <w:rPr>
                                <w:lang w:val="en-US"/>
                              </w:rPr>
                            </w:pPr>
                            <w:r>
                              <w:rPr>
                                <w:lang w:val="en-US"/>
                              </w:rPr>
                              <w:t>-</w:t>
                            </w:r>
                            <w:r w:rsidRPr="00066B25">
                              <w:rPr>
                                <w:lang w:val="en-US"/>
                              </w:rPr>
                              <w:t xml:space="preserve"> </w:t>
                            </w:r>
                            <w:proofErr w:type="spellStart"/>
                            <w:r w:rsidRPr="00066B25">
                              <w:rPr>
                                <w:lang w:val="en-US"/>
                              </w:rPr>
                              <w:t>Powershell</w:t>
                            </w:r>
                            <w:proofErr w:type="spellEnd"/>
                            <w:r w:rsidRPr="00066B25">
                              <w:rPr>
                                <w:lang w:val="en-US"/>
                              </w:rPr>
                              <w:t xml:space="preserve"> 3.0</w:t>
                            </w:r>
                          </w:p>
                          <w:p w14:paraId="1C25EB9D" w14:textId="279C90C1" w:rsidR="00972AC4" w:rsidRPr="00367EE8" w:rsidRDefault="00972AC4" w:rsidP="00820964">
                            <w:pPr>
                              <w:ind w:left="1985"/>
                            </w:pPr>
                            <w:r w:rsidRPr="00367EE8">
                              <w:t>- Windows</w:t>
                            </w:r>
                          </w:p>
                          <w:p w14:paraId="434A7986" w14:textId="4ABC9BA0" w:rsidR="00972AC4" w:rsidRPr="00367EE8" w:rsidRDefault="00972AC4" w:rsidP="00820964">
                            <w:pPr>
                              <w:ind w:left="1985"/>
                            </w:pPr>
                            <w:r w:rsidRPr="00367EE8">
                              <w:t xml:space="preserve">- PRTG Monitoring strategische Planung, Installation, </w:t>
                            </w:r>
                          </w:p>
                          <w:p w14:paraId="75CC978F" w14:textId="72B1C60B" w:rsidR="00972AC4" w:rsidRDefault="00972AC4" w:rsidP="00820964">
                            <w:pPr>
                              <w:ind w:left="1985"/>
                            </w:pPr>
                            <w:r w:rsidRPr="00367EE8">
                              <w:t xml:space="preserve">   </w:t>
                            </w:r>
                            <w:r>
                              <w:t>Betrieb und Entwicklung</w:t>
                            </w:r>
                          </w:p>
                          <w:p w14:paraId="29A34B51" w14:textId="01776340" w:rsidR="00972AC4" w:rsidRDefault="00972AC4" w:rsidP="00820964">
                            <w:pPr>
                              <w:ind w:left="1985"/>
                            </w:pPr>
                            <w:r>
                              <w:t>- AD / GPO</w:t>
                            </w:r>
                          </w:p>
                          <w:p w14:paraId="6FA21350" w14:textId="77777777" w:rsidR="00972AC4" w:rsidRDefault="00972AC4" w:rsidP="00D472C1">
                            <w:pPr>
                              <w:pBdr>
                                <w:bottom w:val="single" w:sz="4" w:space="1" w:color="auto"/>
                              </w:pBdr>
                              <w:ind w:left="1985" w:hanging="1985"/>
                            </w:pPr>
                          </w:p>
                          <w:p w14:paraId="37CBDA4D" w14:textId="77777777" w:rsidR="00972AC4" w:rsidRDefault="00972AC4" w:rsidP="00820964">
                            <w:pPr>
                              <w:ind w:left="1985"/>
                            </w:pPr>
                          </w:p>
                          <w:p w14:paraId="5629C28B" w14:textId="3C143D79" w:rsidR="00972AC4" w:rsidRDefault="00972AC4" w:rsidP="004F52EE">
                            <w:pPr>
                              <w:ind w:left="1985" w:hanging="1985"/>
                            </w:pPr>
                            <w:r w:rsidRPr="00397FA6">
                              <w:rPr>
                                <w:b/>
                              </w:rPr>
                              <w:t>Zeitpunkt</w:t>
                            </w:r>
                            <w:r>
                              <w:tab/>
                            </w:r>
                            <w:r w:rsidRPr="004F52EE">
                              <w:t>1/2012 - 11/2012</w:t>
                            </w:r>
                          </w:p>
                          <w:p w14:paraId="1B192424" w14:textId="7F205472" w:rsidR="00972AC4" w:rsidRDefault="00972AC4" w:rsidP="004F52EE">
                            <w:pPr>
                              <w:ind w:left="1985" w:hanging="1985"/>
                            </w:pPr>
                            <w:r w:rsidRPr="00397FA6">
                              <w:rPr>
                                <w:b/>
                              </w:rPr>
                              <w:t>Firma/ORT</w:t>
                            </w:r>
                            <w:r>
                              <w:tab/>
                            </w:r>
                            <w:r w:rsidRPr="004F52EE">
                              <w:t>Autoscout24 in München (ehemalige Telekom Tochter)</w:t>
                            </w:r>
                          </w:p>
                          <w:p w14:paraId="2E8C4428" w14:textId="163D7D37" w:rsidR="00972AC4" w:rsidRDefault="00972AC4" w:rsidP="004F52EE">
                            <w:pPr>
                              <w:ind w:left="1985" w:hanging="1985"/>
                            </w:pPr>
                            <w:r w:rsidRPr="00397FA6">
                              <w:rPr>
                                <w:b/>
                              </w:rPr>
                              <w:t>Tätigkeit</w:t>
                            </w:r>
                            <w:r>
                              <w:tab/>
                            </w:r>
                            <w:r w:rsidRPr="004F52EE">
                              <w:t>Senior Consulting PRTG Monitoring: Programmierung von Sensoren; Virtualisierung</w:t>
                            </w:r>
                          </w:p>
                          <w:p w14:paraId="561F8C85" w14:textId="30D8CE08" w:rsidR="00972AC4" w:rsidRDefault="00972AC4" w:rsidP="004F52EE">
                            <w:pPr>
                              <w:ind w:left="1985" w:hanging="1985"/>
                            </w:pPr>
                            <w:r w:rsidRPr="00397FA6">
                              <w:rPr>
                                <w:b/>
                              </w:rPr>
                              <w:t>Kurzbeschreibung</w:t>
                            </w:r>
                            <w:r>
                              <w:t xml:space="preserve">    </w:t>
                            </w:r>
                            <w:r>
                              <w:tab/>
                            </w:r>
                            <w:r w:rsidRPr="004F52EE">
                              <w:t xml:space="preserve">Dienstleistung, </w:t>
                            </w:r>
                            <w:proofErr w:type="spellStart"/>
                            <w:r w:rsidRPr="004F52EE">
                              <w:t>Informations</w:t>
                            </w:r>
                            <w:proofErr w:type="spellEnd"/>
                            <w:r w:rsidRPr="004F52EE">
                              <w:t xml:space="preserve"> Technologie</w:t>
                            </w:r>
                          </w:p>
                          <w:p w14:paraId="76324EED" w14:textId="77777777" w:rsidR="00972AC4" w:rsidRDefault="00972AC4" w:rsidP="004F52EE">
                            <w:pPr>
                              <w:ind w:left="1985" w:hanging="1985"/>
                            </w:pPr>
                            <w:r w:rsidRPr="00397FA6">
                              <w:rPr>
                                <w:b/>
                              </w:rPr>
                              <w:t>Fähigkeiten</w:t>
                            </w:r>
                            <w:r>
                              <w:tab/>
                            </w:r>
                            <w:proofErr w:type="spellStart"/>
                            <w:r w:rsidRPr="006B533A">
                              <w:t>Active</w:t>
                            </w:r>
                            <w:proofErr w:type="spellEnd"/>
                            <w:r w:rsidRPr="006B533A">
                              <w:t xml:space="preserve"> Directory, DHCP, Diagnose, DNS, Ethernet, Firewall, </w:t>
                            </w:r>
                            <w:proofErr w:type="spellStart"/>
                            <w:r w:rsidRPr="006B533A">
                              <w:t>IaaS</w:t>
                            </w:r>
                            <w:proofErr w:type="spellEnd"/>
                            <w:r w:rsidRPr="006B533A">
                              <w:t xml:space="preserve"> (Infrastructure </w:t>
                            </w:r>
                            <w:proofErr w:type="spellStart"/>
                            <w:r w:rsidRPr="006B533A">
                              <w:t>as</w:t>
                            </w:r>
                            <w:proofErr w:type="spellEnd"/>
                            <w:r w:rsidRPr="006B533A">
                              <w:t xml:space="preserve"> a Service), Internet, Intranet, PRTG, Monitoring, GPO</w:t>
                            </w:r>
                          </w:p>
                          <w:p w14:paraId="495F84BE" w14:textId="70744A88" w:rsidR="00972AC4" w:rsidRDefault="00972AC4" w:rsidP="006B533A">
                            <w:pPr>
                              <w:ind w:left="1985" w:hanging="1985"/>
                            </w:pPr>
                            <w:r w:rsidRPr="00397FA6">
                              <w:rPr>
                                <w:b/>
                              </w:rPr>
                              <w:t>Aufgaben</w:t>
                            </w:r>
                            <w:r>
                              <w:tab/>
                              <w:t>Die erste Aufgabe des Projektes war der Betrieb und die (Weiter-)Entwicklung der Monitoring Lösung für die</w:t>
                            </w:r>
                          </w:p>
                          <w:p w14:paraId="774A3C39" w14:textId="77777777" w:rsidR="00972AC4" w:rsidRDefault="00972AC4" w:rsidP="006B533A">
                            <w:pPr>
                              <w:ind w:left="1985" w:hanging="1985"/>
                            </w:pPr>
                            <w:r>
                              <w:tab/>
                              <w:t xml:space="preserve">AutoScout24 Umgebung. Als Monitoring Tool kam PRTG zum Einsatz. Die Entwicklung von C# Werkzeugen und </w:t>
                            </w:r>
                            <w:proofErr w:type="spellStart"/>
                            <w:r>
                              <w:t>PlugIns</w:t>
                            </w:r>
                            <w:proofErr w:type="spellEnd"/>
                            <w:r>
                              <w:t xml:space="preserve"> für das Monitoring der Umgebung und </w:t>
                            </w:r>
                          </w:p>
                          <w:p w14:paraId="2EF4029D" w14:textId="77777777" w:rsidR="00972AC4" w:rsidRDefault="00972AC4" w:rsidP="006B533A">
                            <w:pPr>
                              <w:ind w:left="1985" w:hanging="1985"/>
                            </w:pPr>
                            <w:r>
                              <w:tab/>
                              <w:t xml:space="preserve">Anwendungen bei AutoScout24 war eine der </w:t>
                            </w:r>
                          </w:p>
                          <w:p w14:paraId="367B42FE" w14:textId="5C4DB0B9" w:rsidR="00972AC4" w:rsidRDefault="00972AC4" w:rsidP="006B533A">
                            <w:pPr>
                              <w:ind w:left="1985" w:hanging="1985"/>
                            </w:pPr>
                            <w:r>
                              <w:tab/>
                              <w:t>Hauptaufgaben.</w:t>
                            </w:r>
                          </w:p>
                          <w:p w14:paraId="226AB696" w14:textId="77777777" w:rsidR="00972AC4" w:rsidRDefault="00972AC4" w:rsidP="006B533A">
                            <w:pPr>
                              <w:ind w:left="1985" w:hanging="1985"/>
                            </w:pPr>
                            <w:r>
                              <w:tab/>
                              <w:t xml:space="preserve">Die zweite Aufgabe war der Support der AutoScout24 </w:t>
                            </w:r>
                          </w:p>
                          <w:p w14:paraId="063592B8" w14:textId="77777777" w:rsidR="00972AC4" w:rsidRDefault="00972AC4" w:rsidP="006B533A">
                            <w:pPr>
                              <w:ind w:left="1985" w:hanging="1985"/>
                            </w:pPr>
                            <w:r>
                              <w:tab/>
                              <w:t xml:space="preserve">Umgebung während der Virtualisierung. Die Umgebung </w:t>
                            </w:r>
                          </w:p>
                          <w:p w14:paraId="4A6C3017" w14:textId="416C41A0" w:rsidR="00972AC4" w:rsidRDefault="00972AC4" w:rsidP="006B533A">
                            <w:pPr>
                              <w:ind w:left="1985" w:hanging="1985"/>
                            </w:pPr>
                            <w:r>
                              <w:tab/>
                              <w:t>besteht aus mehreren hundert physikalischen Maschinen und mehr als 2000 virtuellen Maschinen. Die Anpassung während der Virtualisierung und Migration war eine der Hauptaufgaben.</w:t>
                            </w:r>
                          </w:p>
                          <w:p w14:paraId="64A94A5C" w14:textId="58D4C222" w:rsidR="00972AC4" w:rsidRDefault="00972AC4" w:rsidP="006B533A">
                            <w:pPr>
                              <w:ind w:left="1985" w:hanging="1985"/>
                            </w:pPr>
                            <w:r>
                              <w:tab/>
                              <w:t xml:space="preserve">Die dritte Aufgabe war die Monitoring Umgebung selbst zu virtualisieren, ebenso wie die gesamte Serverumgebung. Ich wurde mit der Planung und </w:t>
                            </w:r>
                            <w:proofErr w:type="spellStart"/>
                            <w:r>
                              <w:t>Vollvirtualisierung</w:t>
                            </w:r>
                            <w:proofErr w:type="spellEnd"/>
                            <w:r>
                              <w:t xml:space="preserve"> der der gesamten Monitoring Umgebung beauftragt.</w:t>
                            </w:r>
                          </w:p>
                          <w:p w14:paraId="238BA11E" w14:textId="344F4611" w:rsidR="00972AC4" w:rsidRDefault="00972AC4" w:rsidP="006B533A">
                            <w:pPr>
                              <w:ind w:left="1985" w:hanging="1985"/>
                            </w:pPr>
                            <w:r>
                              <w:tab/>
                              <w:t xml:space="preserve">Die vierte Aufgabe war der Support und die Wartung des </w:t>
                            </w:r>
                            <w:proofErr w:type="spellStart"/>
                            <w:r>
                              <w:t>Backends</w:t>
                            </w:r>
                            <w:proofErr w:type="spellEnd"/>
                            <w:r>
                              <w:t xml:space="preserve"> und der Betriebssysteme der Hyperion Fusion BI Umgebung.</w:t>
                            </w:r>
                          </w:p>
                          <w:p w14:paraId="603FBB10" w14:textId="77777777" w:rsidR="00972AC4" w:rsidRDefault="00972AC4" w:rsidP="00904ED6">
                            <w:pPr>
                              <w:ind w:left="1985"/>
                            </w:pPr>
                          </w:p>
                          <w:p w14:paraId="24CE3A9B" w14:textId="77777777" w:rsidR="00972AC4" w:rsidRDefault="00972AC4" w:rsidP="00904ED6">
                            <w:pPr>
                              <w:ind w:left="1985"/>
                            </w:pPr>
                          </w:p>
                          <w:p w14:paraId="16AB0F5F" w14:textId="77777777" w:rsidR="00972AC4" w:rsidRDefault="00972AC4" w:rsidP="00904ED6">
                            <w:pPr>
                              <w:ind w:left="1985"/>
                            </w:pPr>
                          </w:p>
                          <w:p w14:paraId="3B7978CB" w14:textId="77777777" w:rsidR="00972AC4" w:rsidRDefault="00972AC4" w:rsidP="00904ED6">
                            <w:pPr>
                              <w:ind w:left="1985"/>
                            </w:pPr>
                          </w:p>
                          <w:p w14:paraId="3E1BCFF3" w14:textId="77777777" w:rsidR="00972AC4" w:rsidRDefault="00972AC4" w:rsidP="00904ED6">
                            <w:pPr>
                              <w:ind w:left="1985"/>
                            </w:pPr>
                          </w:p>
                          <w:p w14:paraId="3EB0B36C" w14:textId="77777777" w:rsidR="00972AC4" w:rsidRDefault="00972AC4" w:rsidP="00904ED6">
                            <w:pPr>
                              <w:ind w:left="1985"/>
                            </w:pPr>
                            <w:r>
                              <w:t>Schlüsseltechnologien und Hauptaufgaben:</w:t>
                            </w:r>
                          </w:p>
                          <w:p w14:paraId="1BE00091" w14:textId="6870557C" w:rsidR="00972AC4" w:rsidRDefault="00972AC4" w:rsidP="00904ED6">
                            <w:pPr>
                              <w:ind w:left="1985"/>
                            </w:pPr>
                            <w:r>
                              <w:t xml:space="preserve">- </w:t>
                            </w:r>
                            <w:proofErr w:type="spellStart"/>
                            <w:r w:rsidRPr="00BC0A52">
                              <w:t>vSphere</w:t>
                            </w:r>
                            <w:proofErr w:type="spellEnd"/>
                            <w:r w:rsidRPr="00BC0A52">
                              <w:t xml:space="preserve"> 5.x/6.x/ </w:t>
                            </w:r>
                            <w:proofErr w:type="spellStart"/>
                            <w:r w:rsidRPr="00BC0A52">
                              <w:t>ESXi</w:t>
                            </w:r>
                            <w:proofErr w:type="spellEnd"/>
                            <w:r w:rsidRPr="00BC0A52">
                              <w:t xml:space="preserve"> 5.x/6.x</w:t>
                            </w:r>
                          </w:p>
                          <w:p w14:paraId="7B827557" w14:textId="7B9F1516" w:rsidR="00972AC4" w:rsidRPr="00367EE8" w:rsidRDefault="00972AC4" w:rsidP="00904ED6">
                            <w:pPr>
                              <w:ind w:left="1985"/>
                              <w:rPr>
                                <w:lang w:val="en-US"/>
                              </w:rPr>
                            </w:pPr>
                            <w:r w:rsidRPr="00367EE8">
                              <w:rPr>
                                <w:lang w:val="en-US"/>
                              </w:rPr>
                              <w:t xml:space="preserve">- PRTG Monitoring </w:t>
                            </w:r>
                            <w:proofErr w:type="spellStart"/>
                            <w:r w:rsidRPr="00367EE8">
                              <w:rPr>
                                <w:lang w:val="en-US"/>
                              </w:rPr>
                              <w:t>Konzept</w:t>
                            </w:r>
                            <w:proofErr w:type="spellEnd"/>
                            <w:r w:rsidRPr="00367EE8">
                              <w:rPr>
                                <w:lang w:val="en-US"/>
                              </w:rPr>
                              <w:t xml:space="preserve"> und Installation</w:t>
                            </w:r>
                          </w:p>
                          <w:p w14:paraId="56DC936C" w14:textId="0AA1B277" w:rsidR="00972AC4" w:rsidRPr="00066B25" w:rsidRDefault="00972AC4" w:rsidP="00904ED6">
                            <w:pPr>
                              <w:ind w:left="1985"/>
                              <w:rPr>
                                <w:lang w:val="en-US"/>
                              </w:rPr>
                            </w:pPr>
                            <w:r>
                              <w:rPr>
                                <w:lang w:val="en-US"/>
                              </w:rPr>
                              <w:t>-</w:t>
                            </w:r>
                            <w:r w:rsidRPr="00066B25">
                              <w:rPr>
                                <w:lang w:val="en-US"/>
                              </w:rPr>
                              <w:t xml:space="preserve"> Visual Studio C#</w:t>
                            </w:r>
                          </w:p>
                          <w:p w14:paraId="67108A25" w14:textId="072120A9" w:rsidR="00972AC4" w:rsidRPr="00066B25" w:rsidRDefault="00972AC4" w:rsidP="00904ED6">
                            <w:pPr>
                              <w:ind w:left="1985"/>
                              <w:rPr>
                                <w:lang w:val="en-US"/>
                              </w:rPr>
                            </w:pPr>
                            <w:r>
                              <w:rPr>
                                <w:lang w:val="en-US"/>
                              </w:rPr>
                              <w:t>-</w:t>
                            </w:r>
                            <w:r w:rsidRPr="00066B25">
                              <w:rPr>
                                <w:lang w:val="en-US"/>
                              </w:rPr>
                              <w:t xml:space="preserve"> Migration P2V</w:t>
                            </w:r>
                          </w:p>
                          <w:p w14:paraId="2C0A791A" w14:textId="37723C68" w:rsidR="00972AC4" w:rsidRPr="006B533A" w:rsidRDefault="00972AC4" w:rsidP="00904ED6">
                            <w:pPr>
                              <w:ind w:left="1985"/>
                              <w:rPr>
                                <w:lang w:val="en-US"/>
                              </w:rPr>
                            </w:pPr>
                            <w:r>
                              <w:rPr>
                                <w:lang w:val="en-US"/>
                              </w:rPr>
                              <w:t>-</w:t>
                            </w:r>
                            <w:r w:rsidRPr="006B533A">
                              <w:rPr>
                                <w:lang w:val="en-US"/>
                              </w:rPr>
                              <w:t xml:space="preserve"> Active Directory / GPO</w:t>
                            </w:r>
                            <w:r>
                              <w:rPr>
                                <w:lang w:val="en-US"/>
                              </w:rPr>
                              <w:t>-</w:t>
                            </w:r>
                            <w:r w:rsidRPr="006B533A">
                              <w:rPr>
                                <w:lang w:val="en-US"/>
                              </w:rPr>
                              <w:t xml:space="preserve"> </w:t>
                            </w:r>
                            <w:proofErr w:type="spellStart"/>
                            <w:r w:rsidRPr="006B533A">
                              <w:rPr>
                                <w:lang w:val="en-US"/>
                              </w:rPr>
                              <w:t>Gdash</w:t>
                            </w:r>
                            <w:proofErr w:type="spellEnd"/>
                          </w:p>
                          <w:p w14:paraId="28D4A766" w14:textId="5115473E" w:rsidR="00972AC4" w:rsidRPr="00066B25" w:rsidRDefault="00972AC4" w:rsidP="00904ED6">
                            <w:pPr>
                              <w:ind w:left="1985"/>
                            </w:pPr>
                            <w:r>
                              <w:t>-</w:t>
                            </w:r>
                            <w:r w:rsidRPr="00066B25">
                              <w:t xml:space="preserve"> </w:t>
                            </w:r>
                            <w:proofErr w:type="spellStart"/>
                            <w:r w:rsidRPr="00066B25">
                              <w:t>NagVis</w:t>
                            </w:r>
                            <w:proofErr w:type="spellEnd"/>
                          </w:p>
                          <w:p w14:paraId="0126BC71" w14:textId="13CB9264" w:rsidR="00972AC4" w:rsidRPr="00066B25" w:rsidRDefault="00972AC4" w:rsidP="00904ED6">
                            <w:pPr>
                              <w:ind w:left="1985"/>
                            </w:pPr>
                            <w:r>
                              <w:t>-</w:t>
                            </w:r>
                            <w:r w:rsidRPr="00066B25">
                              <w:t xml:space="preserve"> Gomez</w:t>
                            </w:r>
                          </w:p>
                          <w:p w14:paraId="13488DA9" w14:textId="77777777" w:rsidR="00972AC4" w:rsidRPr="00066B25" w:rsidRDefault="00972AC4" w:rsidP="00D472C1">
                            <w:pPr>
                              <w:pBdr>
                                <w:bottom w:val="single" w:sz="4" w:space="1" w:color="auto"/>
                              </w:pBdr>
                              <w:ind w:left="1985" w:hanging="1985"/>
                            </w:pPr>
                          </w:p>
                          <w:p w14:paraId="616F456A" w14:textId="77777777" w:rsidR="00972AC4" w:rsidRPr="00066B25" w:rsidRDefault="00972AC4" w:rsidP="00904ED6">
                            <w:pPr>
                              <w:ind w:left="1985"/>
                            </w:pPr>
                          </w:p>
                          <w:p w14:paraId="5B10F1DF" w14:textId="59932149" w:rsidR="00972AC4" w:rsidRDefault="00972AC4" w:rsidP="00F90F0A">
                            <w:pPr>
                              <w:ind w:left="1985" w:hanging="1985"/>
                            </w:pPr>
                            <w:r w:rsidRPr="00397FA6">
                              <w:rPr>
                                <w:b/>
                              </w:rPr>
                              <w:t>Zeitpunkt</w:t>
                            </w:r>
                            <w:r>
                              <w:tab/>
                            </w:r>
                            <w:r w:rsidRPr="004042F0">
                              <w:t>5/2011 - 12/2011</w:t>
                            </w:r>
                          </w:p>
                          <w:p w14:paraId="341BE1F6" w14:textId="6345AB36" w:rsidR="00972AC4" w:rsidRDefault="00972AC4" w:rsidP="00F90F0A">
                            <w:pPr>
                              <w:ind w:left="1985" w:hanging="1985"/>
                            </w:pPr>
                            <w:r w:rsidRPr="00397FA6">
                              <w:rPr>
                                <w:b/>
                              </w:rPr>
                              <w:t>Firma/ORT</w:t>
                            </w:r>
                            <w:r>
                              <w:tab/>
                            </w:r>
                            <w:r w:rsidRPr="004042F0">
                              <w:t>Autoscout24 in München (ehemalige Telekom Tochter)</w:t>
                            </w:r>
                          </w:p>
                          <w:p w14:paraId="2CB86E10" w14:textId="076E0E99" w:rsidR="00972AC4" w:rsidRDefault="00972AC4" w:rsidP="00F90F0A">
                            <w:pPr>
                              <w:ind w:left="1985" w:hanging="1985"/>
                            </w:pPr>
                            <w:r w:rsidRPr="00397FA6">
                              <w:rPr>
                                <w:b/>
                              </w:rPr>
                              <w:t>Tätigkeit</w:t>
                            </w:r>
                            <w:r>
                              <w:tab/>
                            </w:r>
                            <w:r w:rsidRPr="004042F0">
                              <w:t xml:space="preserve">Senior Consulting Support für "Hyperion / </w:t>
                            </w:r>
                            <w:proofErr w:type="spellStart"/>
                            <w:r w:rsidRPr="004042F0">
                              <w:t>Perbit</w:t>
                            </w:r>
                            <w:proofErr w:type="spellEnd"/>
                            <w:r w:rsidRPr="004042F0">
                              <w:t>" Upgrade, Monitoring, Programmierung</w:t>
                            </w:r>
                          </w:p>
                          <w:p w14:paraId="3A633188" w14:textId="198FDC88" w:rsidR="00972AC4" w:rsidRDefault="00972AC4" w:rsidP="00F90F0A">
                            <w:pPr>
                              <w:ind w:left="1985" w:hanging="1985"/>
                            </w:pPr>
                            <w:r w:rsidRPr="00397FA6">
                              <w:rPr>
                                <w:b/>
                              </w:rPr>
                              <w:t>Kurzbeschreibung</w:t>
                            </w:r>
                            <w:r>
                              <w:t xml:space="preserve">    </w:t>
                            </w:r>
                            <w:r>
                              <w:tab/>
                            </w:r>
                            <w:r w:rsidRPr="004042F0">
                              <w:t xml:space="preserve">Dienstleistung, </w:t>
                            </w:r>
                            <w:proofErr w:type="spellStart"/>
                            <w:r w:rsidRPr="004042F0">
                              <w:t>Informations</w:t>
                            </w:r>
                            <w:proofErr w:type="spellEnd"/>
                            <w:r w:rsidRPr="004042F0">
                              <w:t xml:space="preserve"> Technologie</w:t>
                            </w:r>
                          </w:p>
                          <w:p w14:paraId="54774B09" w14:textId="77777777" w:rsidR="00972AC4" w:rsidRDefault="00972AC4" w:rsidP="00F90F0A">
                            <w:pPr>
                              <w:ind w:left="1985" w:hanging="1985"/>
                            </w:pPr>
                            <w:r w:rsidRPr="00397FA6">
                              <w:rPr>
                                <w:b/>
                              </w:rPr>
                              <w:t>Fähigkeiten</w:t>
                            </w:r>
                            <w:r>
                              <w:tab/>
                            </w:r>
                            <w:proofErr w:type="spellStart"/>
                            <w:r w:rsidRPr="004042F0">
                              <w:t>vSphere</w:t>
                            </w:r>
                            <w:proofErr w:type="spellEnd"/>
                            <w:r w:rsidRPr="004042F0">
                              <w:t xml:space="preserve"> 5, MS SQL 2008, PRTG Monitoring, </w:t>
                            </w:r>
                            <w:proofErr w:type="spellStart"/>
                            <w:r w:rsidRPr="004042F0">
                              <w:t>Nagios</w:t>
                            </w:r>
                            <w:proofErr w:type="spellEnd"/>
                            <w:r w:rsidRPr="004042F0">
                              <w:t xml:space="preserve"> </w:t>
                            </w:r>
                          </w:p>
                          <w:p w14:paraId="5EEE56DC" w14:textId="655B5C41" w:rsidR="00972AC4" w:rsidRPr="00066B25" w:rsidRDefault="00972AC4" w:rsidP="00F90F0A">
                            <w:pPr>
                              <w:ind w:left="1985" w:hanging="1985"/>
                            </w:pPr>
                            <w:r>
                              <w:rPr>
                                <w:b/>
                              </w:rPr>
                              <w:tab/>
                            </w:r>
                            <w:r w:rsidRPr="00066B25">
                              <w:t xml:space="preserve">Monitoring, Acronis 11, Citrix </w:t>
                            </w:r>
                            <w:proofErr w:type="spellStart"/>
                            <w:r w:rsidRPr="00066B25">
                              <w:t>XenApp</w:t>
                            </w:r>
                            <w:proofErr w:type="spellEnd"/>
                            <w:r w:rsidRPr="00066B25">
                              <w:t xml:space="preserve"> 6.5, Acronis </w:t>
                            </w:r>
                          </w:p>
                          <w:p w14:paraId="0EB60431" w14:textId="77777777" w:rsidR="00972AC4" w:rsidRDefault="00972AC4" w:rsidP="004042F0">
                            <w:pPr>
                              <w:ind w:left="1985" w:hanging="1985"/>
                            </w:pPr>
                            <w:r w:rsidRPr="00397FA6">
                              <w:rPr>
                                <w:b/>
                              </w:rPr>
                              <w:t>Aufgaben</w:t>
                            </w:r>
                            <w:r>
                              <w:tab/>
                              <w:t xml:space="preserve">Ich wurde für das Backend Upgrade der bestehenden </w:t>
                            </w:r>
                          </w:p>
                          <w:p w14:paraId="52AEB0D8" w14:textId="56DB6193" w:rsidR="00972AC4" w:rsidRDefault="00972AC4" w:rsidP="004042F0">
                            <w:pPr>
                              <w:ind w:left="1985" w:hanging="1985"/>
                            </w:pPr>
                            <w:r>
                              <w:rPr>
                                <w:b/>
                              </w:rPr>
                              <w:tab/>
                            </w:r>
                            <w:r>
                              <w:t>Hyperion 9 Umgebung auf das Hyperion 11 System</w:t>
                            </w:r>
                          </w:p>
                          <w:p w14:paraId="09F8D8E4" w14:textId="77777777" w:rsidR="00972AC4" w:rsidRDefault="00972AC4" w:rsidP="004042F0">
                            <w:pPr>
                              <w:ind w:left="1985" w:hanging="1985"/>
                            </w:pPr>
                            <w:r>
                              <w:tab/>
                              <w:t xml:space="preserve">engagiert. Außerdem sollte die neue Umgebung so weit wie möglich virtualisiert werden. Die alte Hyperion 9 Umgebung lief im Parallelbetrieb und musste bis Mitte 2012 stabil </w:t>
                            </w:r>
                          </w:p>
                          <w:p w14:paraId="63BD5291" w14:textId="24685A73" w:rsidR="00972AC4" w:rsidRDefault="00972AC4" w:rsidP="004042F0">
                            <w:pPr>
                              <w:ind w:left="1985" w:hanging="1985"/>
                            </w:pPr>
                            <w:r>
                              <w:tab/>
                              <w:t>weiterlaufen.</w:t>
                            </w:r>
                          </w:p>
                          <w:p w14:paraId="5262AF6A" w14:textId="77777777" w:rsidR="00972AC4" w:rsidRDefault="00972AC4" w:rsidP="004042F0">
                            <w:pPr>
                              <w:ind w:left="1985"/>
                            </w:pPr>
                          </w:p>
                          <w:p w14:paraId="71157DC2" w14:textId="77777777" w:rsidR="00972AC4" w:rsidRDefault="00972AC4" w:rsidP="004042F0">
                            <w:pPr>
                              <w:ind w:left="1985"/>
                            </w:pPr>
                            <w:r>
                              <w:t>Schlüsseltechnologien und Hauptaufgaben:</w:t>
                            </w:r>
                          </w:p>
                          <w:p w14:paraId="608669B2" w14:textId="556093A9" w:rsidR="00972AC4" w:rsidRDefault="00972AC4" w:rsidP="004042F0">
                            <w:pPr>
                              <w:ind w:left="1985"/>
                            </w:pPr>
                            <w:r>
                              <w:t>- Infrastrukturplanung und Konzeption</w:t>
                            </w:r>
                          </w:p>
                          <w:p w14:paraId="2EF053D8" w14:textId="25EE089B" w:rsidR="00972AC4" w:rsidRDefault="00972AC4" w:rsidP="004042F0">
                            <w:pPr>
                              <w:ind w:left="1985"/>
                            </w:pPr>
                            <w:r>
                              <w:t xml:space="preserve">- </w:t>
                            </w:r>
                            <w:proofErr w:type="spellStart"/>
                            <w:r>
                              <w:t>Active</w:t>
                            </w:r>
                            <w:proofErr w:type="spellEnd"/>
                            <w:r>
                              <w:t xml:space="preserve"> Directory 2008 R2 Planung, Konzept und</w:t>
                            </w:r>
                          </w:p>
                          <w:p w14:paraId="1F91B300" w14:textId="63FF6031" w:rsidR="00972AC4" w:rsidRDefault="00972AC4" w:rsidP="004042F0">
                            <w:pPr>
                              <w:ind w:left="1985"/>
                            </w:pPr>
                            <w:r>
                              <w:t xml:space="preserve">   Installation</w:t>
                            </w:r>
                          </w:p>
                          <w:p w14:paraId="338CB89B" w14:textId="4DC4118C" w:rsidR="00972AC4" w:rsidRDefault="00972AC4" w:rsidP="004042F0">
                            <w:pPr>
                              <w:ind w:left="1985"/>
                            </w:pPr>
                            <w:r>
                              <w:t xml:space="preserve">- </w:t>
                            </w:r>
                            <w:proofErr w:type="spellStart"/>
                            <w:r w:rsidRPr="00BC0A52">
                              <w:t>vSphere</w:t>
                            </w:r>
                            <w:proofErr w:type="spellEnd"/>
                            <w:r w:rsidRPr="00BC0A52">
                              <w:t xml:space="preserve"> 5.x/6.x/ </w:t>
                            </w:r>
                            <w:proofErr w:type="spellStart"/>
                            <w:r w:rsidRPr="00BC0A52">
                              <w:t>ESXi</w:t>
                            </w:r>
                            <w:proofErr w:type="spellEnd"/>
                            <w:r w:rsidRPr="00BC0A52">
                              <w:t xml:space="preserve"> 5.x/6.x</w:t>
                            </w:r>
                          </w:p>
                          <w:p w14:paraId="3892CF3A" w14:textId="78B8D518" w:rsidR="00972AC4" w:rsidRDefault="00972AC4" w:rsidP="004042F0">
                            <w:pPr>
                              <w:ind w:left="1985"/>
                            </w:pPr>
                            <w:r>
                              <w:t>- MS SQL 2008</w:t>
                            </w:r>
                          </w:p>
                          <w:p w14:paraId="7324B165" w14:textId="10BD1DC2" w:rsidR="00972AC4" w:rsidRDefault="00972AC4" w:rsidP="004042F0">
                            <w:pPr>
                              <w:ind w:left="1985"/>
                            </w:pPr>
                            <w:r>
                              <w:t>- Gruppenrichtlinien Windows 2008</w:t>
                            </w:r>
                          </w:p>
                          <w:p w14:paraId="61B65AE9" w14:textId="15DC31A6" w:rsidR="00972AC4" w:rsidRDefault="00972AC4" w:rsidP="004042F0">
                            <w:pPr>
                              <w:ind w:left="1985"/>
                            </w:pPr>
                            <w:r>
                              <w:t xml:space="preserve">- Citrix </w:t>
                            </w:r>
                            <w:proofErr w:type="spellStart"/>
                            <w:r>
                              <w:t>XenApp</w:t>
                            </w:r>
                            <w:proofErr w:type="spellEnd"/>
                            <w:r>
                              <w:t xml:space="preserve"> 6.5</w:t>
                            </w:r>
                          </w:p>
                          <w:p w14:paraId="2BCA9A27" w14:textId="53F212FE" w:rsidR="00972AC4" w:rsidRDefault="00972AC4" w:rsidP="004042F0">
                            <w:pPr>
                              <w:ind w:left="1985"/>
                            </w:pPr>
                            <w:r>
                              <w:t>- PRTG Monitoring Konzept und Installation</w:t>
                            </w:r>
                          </w:p>
                          <w:p w14:paraId="04C6D61E" w14:textId="1AB761EC" w:rsidR="00972AC4" w:rsidRPr="00F90F0A" w:rsidRDefault="00972AC4" w:rsidP="004042F0">
                            <w:pPr>
                              <w:ind w:left="1985"/>
                            </w:pPr>
                            <w:r>
                              <w:t>- Acronis 11 Image Backup Automation</w:t>
                            </w:r>
                          </w:p>
                          <w:p w14:paraId="3170F9BE" w14:textId="77777777" w:rsidR="00972AC4" w:rsidRPr="00F90F0A" w:rsidRDefault="00972AC4" w:rsidP="00D472C1">
                            <w:pPr>
                              <w:pBdr>
                                <w:bottom w:val="single" w:sz="4" w:space="1" w:color="auto"/>
                              </w:pBdr>
                            </w:pPr>
                          </w:p>
                          <w:p w14:paraId="11E62BBF" w14:textId="77777777" w:rsidR="00972AC4" w:rsidRDefault="00972AC4" w:rsidP="00A8074D"/>
                          <w:p w14:paraId="33C73618" w14:textId="55F686C0" w:rsidR="00972AC4" w:rsidRDefault="00972AC4" w:rsidP="00E549EB">
                            <w:pPr>
                              <w:ind w:left="1985" w:hanging="1985"/>
                            </w:pPr>
                            <w:r w:rsidRPr="00397FA6">
                              <w:rPr>
                                <w:b/>
                              </w:rPr>
                              <w:t>Zeitpunkt</w:t>
                            </w:r>
                            <w:r>
                              <w:tab/>
                            </w:r>
                            <w:r w:rsidRPr="00E549EB">
                              <w:t>4/2010 - 3/2011</w:t>
                            </w:r>
                          </w:p>
                          <w:p w14:paraId="7C730C5C" w14:textId="77777777" w:rsidR="00972AC4" w:rsidRDefault="00972AC4" w:rsidP="00E549EB">
                            <w:pPr>
                              <w:ind w:left="1985" w:hanging="1985"/>
                            </w:pPr>
                            <w:r w:rsidRPr="00397FA6">
                              <w:rPr>
                                <w:b/>
                              </w:rPr>
                              <w:t>Firma/ORT</w:t>
                            </w:r>
                            <w:r>
                              <w:tab/>
                            </w:r>
                            <w:r w:rsidRPr="004042F0">
                              <w:t>Autoscout24 in München (ehemalige Telekom Tochter)</w:t>
                            </w:r>
                          </w:p>
                          <w:p w14:paraId="64AE16DD" w14:textId="120C9919" w:rsidR="00972AC4" w:rsidRDefault="00972AC4" w:rsidP="00E549EB">
                            <w:pPr>
                              <w:ind w:left="1985" w:hanging="1985"/>
                            </w:pPr>
                            <w:r w:rsidRPr="00397FA6">
                              <w:rPr>
                                <w:b/>
                              </w:rPr>
                              <w:t>Tätigkeit</w:t>
                            </w:r>
                            <w:r>
                              <w:tab/>
                            </w:r>
                            <w:r w:rsidRPr="00E549EB">
                              <w:t>Rechenzentrumsumzug</w:t>
                            </w:r>
                          </w:p>
                          <w:p w14:paraId="592317F8" w14:textId="77777777" w:rsidR="00972AC4" w:rsidRDefault="00972AC4" w:rsidP="00E549EB">
                            <w:pPr>
                              <w:ind w:left="1985" w:hanging="1985"/>
                            </w:pPr>
                            <w:r w:rsidRPr="00397FA6">
                              <w:rPr>
                                <w:b/>
                              </w:rPr>
                              <w:t>Kurzbeschreibung</w:t>
                            </w:r>
                            <w:r>
                              <w:t xml:space="preserve">    </w:t>
                            </w:r>
                            <w:r>
                              <w:tab/>
                            </w:r>
                            <w:r w:rsidRPr="00E549EB">
                              <w:t xml:space="preserve">Dienstleistung, Einzelhandel, </w:t>
                            </w:r>
                            <w:proofErr w:type="spellStart"/>
                            <w:r w:rsidRPr="00E549EB">
                              <w:t>Informations</w:t>
                            </w:r>
                            <w:proofErr w:type="spellEnd"/>
                            <w:r w:rsidRPr="00E549EB">
                              <w:t xml:space="preserve"> Technologie</w:t>
                            </w:r>
                          </w:p>
                          <w:p w14:paraId="4A8D7AC7" w14:textId="60AC1D5D" w:rsidR="00972AC4" w:rsidRDefault="00972AC4" w:rsidP="00E549EB">
                            <w:pPr>
                              <w:ind w:left="1985" w:hanging="1985"/>
                            </w:pPr>
                            <w:r w:rsidRPr="00397FA6">
                              <w:rPr>
                                <w:b/>
                              </w:rPr>
                              <w:t>Fähigkeiten</w:t>
                            </w:r>
                            <w:r>
                              <w:tab/>
                            </w:r>
                            <w:proofErr w:type="spellStart"/>
                            <w:r w:rsidRPr="00E549EB">
                              <w:t>Endeca</w:t>
                            </w:r>
                            <w:proofErr w:type="spellEnd"/>
                            <w:r w:rsidRPr="00E549EB">
                              <w:t>, Ethernet, Firewall, Intertest, Intranet</w:t>
                            </w:r>
                            <w:r w:rsidRPr="004042F0">
                              <w:t xml:space="preserve"> </w:t>
                            </w:r>
                          </w:p>
                          <w:p w14:paraId="62461FEB" w14:textId="77777777" w:rsidR="00972AC4" w:rsidRDefault="00972AC4" w:rsidP="00E549EB">
                            <w:pPr>
                              <w:ind w:left="1985" w:hanging="1985"/>
                              <w:rPr>
                                <w:b/>
                              </w:rPr>
                            </w:pPr>
                          </w:p>
                          <w:p w14:paraId="374366DE" w14:textId="77777777" w:rsidR="00972AC4" w:rsidRDefault="00972AC4" w:rsidP="00E549EB">
                            <w:pPr>
                              <w:ind w:left="1985" w:hanging="1985"/>
                              <w:rPr>
                                <w:b/>
                              </w:rPr>
                            </w:pPr>
                          </w:p>
                          <w:p w14:paraId="7923FD80" w14:textId="4BC62FB0" w:rsidR="00972AC4" w:rsidRDefault="00972AC4" w:rsidP="00E549EB">
                            <w:pPr>
                              <w:ind w:left="1985" w:hanging="1985"/>
                            </w:pPr>
                            <w:r w:rsidRPr="00397FA6">
                              <w:rPr>
                                <w:b/>
                              </w:rPr>
                              <w:t>Aufgaben</w:t>
                            </w:r>
                            <w:r>
                              <w:rPr>
                                <w:b/>
                              </w:rPr>
                              <w:tab/>
                            </w:r>
                            <w:r w:rsidRPr="003D69C5">
                              <w:t>I</w:t>
                            </w:r>
                            <w:r>
                              <w:t xml:space="preserve">ch wurde für den anstehenden Rechenzentrumsumzug von der Autoscout24 bereits engagiert, als das “Hyperion / </w:t>
                            </w:r>
                            <w:proofErr w:type="spellStart"/>
                            <w:r>
                              <w:t>Perbit</w:t>
                            </w:r>
                            <w:proofErr w:type="spellEnd"/>
                            <w:r>
                              <w:t xml:space="preserve">” Projekt noch am Laufen war. Das Umzugsprojekt hatte zum Ziel das gesamte beim Kunden betriebene </w:t>
                            </w:r>
                          </w:p>
                          <w:p w14:paraId="10D03196" w14:textId="77777777" w:rsidR="00972AC4" w:rsidRDefault="00972AC4" w:rsidP="00E549EB">
                            <w:pPr>
                              <w:ind w:left="1985" w:hanging="1985"/>
                            </w:pPr>
                            <w:r>
                              <w:tab/>
                              <w:t xml:space="preserve">Rechenzentrum in ein eigenständiges Rechenzentrum in München umzuziehen und so vom Verwaltungssitz der Firma abzutrennen. Dabei war es außerordentlich wichtig, dass die Applikationen der AutoScout24 alle verfügbar </w:t>
                            </w:r>
                          </w:p>
                          <w:p w14:paraId="3413796E" w14:textId="276760F7" w:rsidR="00972AC4" w:rsidRDefault="00972AC4" w:rsidP="00E549EB">
                            <w:pPr>
                              <w:ind w:left="1985" w:hanging="1985"/>
                            </w:pPr>
                            <w:r>
                              <w:tab/>
                              <w:t>bleiben oder nur sehr geringe Ausfälle vorzuweisen haben.</w:t>
                            </w:r>
                          </w:p>
                          <w:p w14:paraId="43FFA4C5" w14:textId="77777777" w:rsidR="00972AC4" w:rsidRDefault="00972AC4" w:rsidP="008E7470">
                            <w:pPr>
                              <w:ind w:left="1985"/>
                            </w:pPr>
                          </w:p>
                          <w:p w14:paraId="6A264720" w14:textId="77777777" w:rsidR="00972AC4" w:rsidRDefault="00972AC4" w:rsidP="008E7470">
                            <w:pPr>
                              <w:ind w:left="1985"/>
                            </w:pPr>
                            <w:r>
                              <w:t>Hauptaufgaben:</w:t>
                            </w:r>
                          </w:p>
                          <w:p w14:paraId="4160E685" w14:textId="34B7AA19" w:rsidR="00972AC4" w:rsidRDefault="00972AC4" w:rsidP="008E7470">
                            <w:pPr>
                              <w:ind w:left="1985"/>
                            </w:pPr>
                            <w:r>
                              <w:t xml:space="preserve">- Analyse der Komponenten und Applikationen, die </w:t>
                            </w:r>
                          </w:p>
                          <w:p w14:paraId="5983927B" w14:textId="49F04C56" w:rsidR="00972AC4" w:rsidRDefault="00972AC4" w:rsidP="008E7470">
                            <w:pPr>
                              <w:ind w:left="1985"/>
                            </w:pPr>
                            <w:r>
                              <w:t xml:space="preserve">  umziehen müssen</w:t>
                            </w:r>
                          </w:p>
                          <w:p w14:paraId="74B87FAA" w14:textId="38DA08C7" w:rsidR="00972AC4" w:rsidRDefault="00972AC4" w:rsidP="008E7470">
                            <w:pPr>
                              <w:ind w:left="2127" w:hanging="142"/>
                            </w:pPr>
                            <w:r>
                              <w:t>- Erstellung und Implementierung eines Überwachungskonzeptes der Anwendungen und Komponenten.</w:t>
                            </w:r>
                          </w:p>
                          <w:p w14:paraId="4AD8B861" w14:textId="62D686A6" w:rsidR="00972AC4" w:rsidRDefault="00972AC4" w:rsidP="008E7470">
                            <w:pPr>
                              <w:ind w:left="1985"/>
                            </w:pPr>
                            <w:r>
                              <w:t xml:space="preserve">- Identifizieren von kritischen Fehlern während der </w:t>
                            </w:r>
                          </w:p>
                          <w:p w14:paraId="4A80F286" w14:textId="46300D34" w:rsidR="00972AC4" w:rsidRDefault="00972AC4" w:rsidP="008E7470">
                            <w:pPr>
                              <w:ind w:left="2127" w:hanging="142"/>
                            </w:pPr>
                            <w:r>
                              <w:t xml:space="preserve">   Umzugsphase bevor diese eine Außenwirkung zeigten (keine SLA Verletzungen)</w:t>
                            </w:r>
                          </w:p>
                          <w:p w14:paraId="4FE4DE70" w14:textId="0BB98BD3" w:rsidR="00972AC4" w:rsidRDefault="00972AC4" w:rsidP="008E7470">
                            <w:pPr>
                              <w:ind w:left="2127" w:hanging="142"/>
                            </w:pPr>
                            <w:r>
                              <w:t>- Lösung von Problemen und Unterstützung der lokalen IT bei der Lösung von Problemen</w:t>
                            </w:r>
                          </w:p>
                          <w:p w14:paraId="107DC43E" w14:textId="75F1F625" w:rsidR="00972AC4" w:rsidRDefault="00972AC4" w:rsidP="008E7470">
                            <w:pPr>
                              <w:ind w:left="1985"/>
                            </w:pPr>
                            <w:r>
                              <w:t xml:space="preserve">- Entwicklung von Sensoren (C#) um Details über den </w:t>
                            </w:r>
                          </w:p>
                          <w:p w14:paraId="5779BB4C" w14:textId="77777777" w:rsidR="00972AC4" w:rsidRDefault="00972AC4" w:rsidP="008E7470">
                            <w:pPr>
                              <w:ind w:left="2127"/>
                            </w:pPr>
                            <w:r>
                              <w:t xml:space="preserve">Zustand von Applikationen während des Umzugs </w:t>
                            </w:r>
                          </w:p>
                          <w:p w14:paraId="1D8635FF" w14:textId="77777777" w:rsidR="00972AC4" w:rsidRDefault="00972AC4" w:rsidP="008E7470">
                            <w:pPr>
                              <w:ind w:left="2127"/>
                            </w:pPr>
                            <w:r>
                              <w:t>beobachten zu können (</w:t>
                            </w:r>
                            <w:proofErr w:type="spellStart"/>
                            <w:r>
                              <w:t>Endeca</w:t>
                            </w:r>
                            <w:proofErr w:type="spellEnd"/>
                            <w:r>
                              <w:t xml:space="preserve">, HTTP1.1 Check, </w:t>
                            </w:r>
                          </w:p>
                          <w:p w14:paraId="657785BF" w14:textId="77777777" w:rsidR="00972AC4" w:rsidRDefault="00972AC4" w:rsidP="008E7470">
                            <w:pPr>
                              <w:ind w:left="2127"/>
                              <w:rPr>
                                <w:lang w:val="en-US"/>
                              </w:rPr>
                            </w:pPr>
                            <w:proofErr w:type="spellStart"/>
                            <w:r w:rsidRPr="008E7470">
                              <w:rPr>
                                <w:lang w:val="en-US"/>
                              </w:rPr>
                              <w:t>MTimeCheck</w:t>
                            </w:r>
                            <w:proofErr w:type="spellEnd"/>
                            <w:r w:rsidRPr="008E7470">
                              <w:rPr>
                                <w:lang w:val="en-US"/>
                              </w:rPr>
                              <w:t xml:space="preserve">, SSH Connectors, Oracle </w:t>
                            </w:r>
                            <w:r w:rsidRPr="00E549EB">
                              <w:rPr>
                                <w:lang w:val="en-US"/>
                              </w:rPr>
                              <w:t xml:space="preserve">Differential </w:t>
                            </w:r>
                          </w:p>
                          <w:p w14:paraId="64F91E37" w14:textId="3552D7DD" w:rsidR="00972AC4" w:rsidRPr="008E7470" w:rsidRDefault="00972AC4" w:rsidP="008E7470">
                            <w:pPr>
                              <w:ind w:left="2127"/>
                              <w:rPr>
                                <w:lang w:val="en-US"/>
                              </w:rPr>
                            </w:pPr>
                            <w:r w:rsidRPr="00E549EB">
                              <w:rPr>
                                <w:lang w:val="en-US"/>
                              </w:rPr>
                              <w:t>Queries, Permission Checks, Impersonation Checks, IIS 7 Checks)</w:t>
                            </w:r>
                          </w:p>
                          <w:p w14:paraId="44090C6E" w14:textId="78EB52F5" w:rsidR="00972AC4" w:rsidRDefault="00972AC4" w:rsidP="008E7470">
                            <w:pPr>
                              <w:ind w:left="2127" w:hanging="142"/>
                            </w:pPr>
                            <w:r>
                              <w:t>- Unterstützung bei Problemlösungen und Monitoring der Serverfarm nach dem Umzug</w:t>
                            </w:r>
                          </w:p>
                          <w:p w14:paraId="2A2EB9BE" w14:textId="38A1344F" w:rsidR="00972AC4" w:rsidRDefault="00972AC4" w:rsidP="008E7470">
                            <w:pPr>
                              <w:ind w:left="1985"/>
                            </w:pPr>
                            <w:r>
                              <w:t>- Dokumentation der Systemumgebung</w:t>
                            </w:r>
                          </w:p>
                          <w:p w14:paraId="3FDD583E" w14:textId="60C25FBD" w:rsidR="00972AC4" w:rsidRDefault="00972AC4" w:rsidP="008E7470">
                            <w:pPr>
                              <w:ind w:left="2127" w:hanging="142"/>
                            </w:pPr>
                            <w:r>
                              <w:t>- Unterstützung der lokalen AutoScout24 IT beim Tagesgeschäft, weil der Umzug des Rechenzentrums parallel zum Normalbetrieb durchgeführt werden musste.</w:t>
                            </w:r>
                          </w:p>
                          <w:p w14:paraId="298F1219" w14:textId="77777777" w:rsidR="00972AC4" w:rsidRDefault="00972AC4" w:rsidP="008E7470">
                            <w:pPr>
                              <w:ind w:left="2127"/>
                            </w:pPr>
                            <w:r>
                              <w:t>Es wurden geschätzt 1500 Komponenten mit insgesamt 485 Applikationen ohne oder mit nur sehr geringem</w:t>
                            </w:r>
                          </w:p>
                          <w:p w14:paraId="30AC1390" w14:textId="70B61F2C" w:rsidR="00972AC4" w:rsidRDefault="00972AC4" w:rsidP="008E7470">
                            <w:pPr>
                              <w:ind w:left="2127"/>
                            </w:pPr>
                            <w:r>
                              <w:t>Erreichbarkeitsverlust erfolgreich umgezogen (Downtime &lt;15 Minuten im gesamten Projekt).</w:t>
                            </w:r>
                          </w:p>
                          <w:p w14:paraId="50825A18" w14:textId="77777777" w:rsidR="00972AC4" w:rsidRPr="00F90F0A" w:rsidRDefault="00972AC4" w:rsidP="00A8074D"/>
                          <w:p w14:paraId="34F80FB6" w14:textId="77777777" w:rsidR="00972AC4" w:rsidRPr="00F90F0A" w:rsidRDefault="00972AC4" w:rsidP="00A8074D">
                            <w:pPr>
                              <w:ind w:firstLine="1985"/>
                            </w:pPr>
                          </w:p>
                          <w:p w14:paraId="2B7F9641" w14:textId="77777777" w:rsidR="00972AC4" w:rsidRPr="00F90F0A" w:rsidRDefault="00972AC4" w:rsidP="00A8074D">
                            <w:pPr>
                              <w:ind w:firstLine="1985"/>
                            </w:pPr>
                          </w:p>
                          <w:p w14:paraId="2D6095D3" w14:textId="77777777" w:rsidR="00972AC4" w:rsidRDefault="00972AC4" w:rsidP="003D69C5">
                            <w:pPr>
                              <w:ind w:left="1985" w:hanging="1985"/>
                              <w:rPr>
                                <w:b/>
                              </w:rPr>
                            </w:pPr>
                          </w:p>
                          <w:p w14:paraId="6D60893B" w14:textId="77777777" w:rsidR="00972AC4" w:rsidRDefault="00972AC4" w:rsidP="003D69C5">
                            <w:pPr>
                              <w:ind w:left="1985" w:hanging="1985"/>
                              <w:rPr>
                                <w:b/>
                              </w:rPr>
                            </w:pPr>
                          </w:p>
                          <w:p w14:paraId="2B7D8483" w14:textId="77777777" w:rsidR="00972AC4" w:rsidRDefault="00972AC4" w:rsidP="003D69C5">
                            <w:pPr>
                              <w:ind w:left="1985" w:hanging="1985"/>
                              <w:rPr>
                                <w:b/>
                              </w:rPr>
                            </w:pPr>
                          </w:p>
                          <w:p w14:paraId="0951549C" w14:textId="77777777" w:rsidR="00972AC4" w:rsidRDefault="00972AC4" w:rsidP="003D69C5">
                            <w:pPr>
                              <w:ind w:left="1985" w:hanging="1985"/>
                              <w:rPr>
                                <w:b/>
                              </w:rPr>
                            </w:pPr>
                          </w:p>
                          <w:p w14:paraId="12D5C50B" w14:textId="17E7797D" w:rsidR="00972AC4" w:rsidRDefault="00972AC4" w:rsidP="003D69C5">
                            <w:pPr>
                              <w:ind w:left="1985" w:hanging="1985"/>
                            </w:pPr>
                            <w:r w:rsidRPr="00397FA6">
                              <w:rPr>
                                <w:b/>
                              </w:rPr>
                              <w:t>Zeitpunkt</w:t>
                            </w:r>
                            <w:r>
                              <w:tab/>
                            </w:r>
                            <w:r w:rsidRPr="003D69C5">
                              <w:t>6/2009 - 12/2010</w:t>
                            </w:r>
                          </w:p>
                          <w:p w14:paraId="2DF4F470" w14:textId="77777777" w:rsidR="00972AC4" w:rsidRDefault="00972AC4" w:rsidP="003D69C5">
                            <w:pPr>
                              <w:ind w:left="1985" w:hanging="1985"/>
                            </w:pPr>
                            <w:r w:rsidRPr="00397FA6">
                              <w:rPr>
                                <w:b/>
                              </w:rPr>
                              <w:t>Firma/ORT</w:t>
                            </w:r>
                            <w:r>
                              <w:tab/>
                            </w:r>
                            <w:r w:rsidRPr="004042F0">
                              <w:t>Autoscout24 in München (ehemalige Telekom Tochter)</w:t>
                            </w:r>
                          </w:p>
                          <w:p w14:paraId="3EAC4422" w14:textId="77777777" w:rsidR="00972AC4" w:rsidRDefault="00972AC4" w:rsidP="003D69C5">
                            <w:pPr>
                              <w:ind w:left="1985" w:hanging="1985"/>
                            </w:pPr>
                            <w:r w:rsidRPr="00397FA6">
                              <w:rPr>
                                <w:b/>
                              </w:rPr>
                              <w:t>Tätigkeit</w:t>
                            </w:r>
                            <w:r>
                              <w:tab/>
                            </w:r>
                            <w:r w:rsidRPr="003D69C5">
                              <w:t xml:space="preserve">Hyperion / </w:t>
                            </w:r>
                            <w:proofErr w:type="spellStart"/>
                            <w:r w:rsidRPr="003D69C5">
                              <w:t>Perbit</w:t>
                            </w:r>
                            <w:proofErr w:type="spellEnd"/>
                            <w:r w:rsidRPr="003D69C5">
                              <w:t xml:space="preserve"> Installation, Infrastruktur, Support, </w:t>
                            </w:r>
                          </w:p>
                          <w:p w14:paraId="2952446E" w14:textId="3B45089A" w:rsidR="00972AC4" w:rsidRDefault="00972AC4" w:rsidP="003D69C5">
                            <w:pPr>
                              <w:ind w:left="1985" w:hanging="1985"/>
                            </w:pPr>
                            <w:r>
                              <w:rPr>
                                <w:b/>
                              </w:rPr>
                              <w:tab/>
                            </w:r>
                            <w:r w:rsidRPr="003D69C5">
                              <w:t>Programmierung</w:t>
                            </w:r>
                          </w:p>
                          <w:p w14:paraId="16069F3E" w14:textId="77777777" w:rsidR="00972AC4" w:rsidRDefault="00972AC4" w:rsidP="003D69C5">
                            <w:pPr>
                              <w:ind w:left="1985" w:hanging="1985"/>
                            </w:pPr>
                            <w:r w:rsidRPr="00397FA6">
                              <w:rPr>
                                <w:b/>
                              </w:rPr>
                              <w:t>Kurzbeschreibung</w:t>
                            </w:r>
                            <w:r>
                              <w:t xml:space="preserve">    </w:t>
                            </w:r>
                            <w:r>
                              <w:tab/>
                            </w:r>
                            <w:r w:rsidRPr="003D69C5">
                              <w:t xml:space="preserve">Automobilbranche, Dienstleistung, </w:t>
                            </w:r>
                            <w:proofErr w:type="spellStart"/>
                            <w:r w:rsidRPr="003D69C5">
                              <w:t>Informations</w:t>
                            </w:r>
                            <w:proofErr w:type="spellEnd"/>
                            <w:r w:rsidRPr="003D69C5">
                              <w:t xml:space="preserve"> </w:t>
                            </w:r>
                          </w:p>
                          <w:p w14:paraId="5417FE56" w14:textId="064843AF" w:rsidR="00972AC4" w:rsidRDefault="00972AC4" w:rsidP="003D69C5">
                            <w:pPr>
                              <w:ind w:left="1985" w:hanging="1985"/>
                            </w:pPr>
                            <w:r>
                              <w:rPr>
                                <w:b/>
                              </w:rPr>
                              <w:tab/>
                            </w:r>
                            <w:r w:rsidRPr="003D69C5">
                              <w:t>Technologie, Logistik, Transportwesen</w:t>
                            </w:r>
                          </w:p>
                          <w:p w14:paraId="378502EF" w14:textId="39587B89" w:rsidR="00972AC4" w:rsidRDefault="00972AC4" w:rsidP="003D69C5">
                            <w:pPr>
                              <w:ind w:left="1985" w:hanging="1985"/>
                            </w:pPr>
                            <w:r w:rsidRPr="00397FA6">
                              <w:rPr>
                                <w:b/>
                              </w:rPr>
                              <w:t>Fähigkeiten</w:t>
                            </w:r>
                            <w:r>
                              <w:tab/>
                            </w:r>
                            <w:r w:rsidRPr="003D69C5">
                              <w:t xml:space="preserve">Hyperion, </w:t>
                            </w:r>
                            <w:proofErr w:type="spellStart"/>
                            <w:r w:rsidRPr="003D69C5">
                              <w:t>Perbit</w:t>
                            </w:r>
                            <w:proofErr w:type="spellEnd"/>
                          </w:p>
                          <w:p w14:paraId="70542A29" w14:textId="77777777" w:rsidR="00972AC4" w:rsidRDefault="00972AC4" w:rsidP="003D69C5">
                            <w:pPr>
                              <w:ind w:left="1985" w:hanging="1985"/>
                            </w:pPr>
                            <w:r w:rsidRPr="00397FA6">
                              <w:rPr>
                                <w:b/>
                              </w:rPr>
                              <w:t>Aufgaben</w:t>
                            </w:r>
                            <w:r>
                              <w:tab/>
                              <w:t xml:space="preserve">Ich wurde zu einem späteren Zeitpunkt in das Projekt </w:t>
                            </w:r>
                          </w:p>
                          <w:p w14:paraId="0296F57C" w14:textId="77777777" w:rsidR="00972AC4" w:rsidRDefault="00972AC4" w:rsidP="003D69C5">
                            <w:pPr>
                              <w:ind w:left="1985" w:hanging="1985"/>
                            </w:pPr>
                            <w:r>
                              <w:rPr>
                                <w:b/>
                              </w:rPr>
                              <w:tab/>
                            </w:r>
                            <w:r>
                              <w:t xml:space="preserve">bestellt um die Installation, Integration und den Betrieb des Hyperion Business </w:t>
                            </w:r>
                            <w:proofErr w:type="spellStart"/>
                            <w:r>
                              <w:t>Intelligence</w:t>
                            </w:r>
                            <w:proofErr w:type="spellEnd"/>
                            <w:r>
                              <w:t xml:space="preserve"> Systems durchzuführen. </w:t>
                            </w:r>
                          </w:p>
                          <w:p w14:paraId="2AF09577" w14:textId="77777777" w:rsidR="00972AC4" w:rsidRDefault="00972AC4" w:rsidP="003D69C5">
                            <w:pPr>
                              <w:ind w:left="1985" w:hanging="1985"/>
                            </w:pPr>
                            <w:r>
                              <w:tab/>
                              <w:t xml:space="preserve">Außerdem war der 3rd Level Support, die Identifizierung von Schwierigkeiten beim Betrieb und </w:t>
                            </w:r>
                            <w:proofErr w:type="spellStart"/>
                            <w:r>
                              <w:t>Changes</w:t>
                            </w:r>
                            <w:proofErr w:type="spellEnd"/>
                            <w:r>
                              <w:t xml:space="preserve"> mein </w:t>
                            </w:r>
                          </w:p>
                          <w:p w14:paraId="2F2F4360" w14:textId="4F3779E8" w:rsidR="00972AC4" w:rsidRDefault="00972AC4" w:rsidP="003D69C5">
                            <w:pPr>
                              <w:ind w:left="1985" w:hanging="1985"/>
                            </w:pPr>
                            <w:r>
                              <w:tab/>
                              <w:t>Tagesgeschäft bei der Betreuung der Hyperion Umgebung.</w:t>
                            </w:r>
                          </w:p>
                          <w:p w14:paraId="1E4CA28C" w14:textId="77777777" w:rsidR="00972AC4" w:rsidRDefault="00972AC4" w:rsidP="003D69C5">
                            <w:pPr>
                              <w:ind w:left="1985"/>
                            </w:pPr>
                          </w:p>
                          <w:p w14:paraId="43387884" w14:textId="77777777" w:rsidR="00972AC4" w:rsidRDefault="00972AC4" w:rsidP="003D69C5">
                            <w:pPr>
                              <w:ind w:left="1985"/>
                            </w:pPr>
                            <w:r>
                              <w:t>Hauptaufgaben:</w:t>
                            </w:r>
                          </w:p>
                          <w:p w14:paraId="7D04A747" w14:textId="7076467F" w:rsidR="00972AC4" w:rsidRDefault="00972AC4" w:rsidP="003D69C5">
                            <w:pPr>
                              <w:ind w:left="1985"/>
                            </w:pPr>
                            <w:r>
                              <w:t xml:space="preserve">- Übernahme und Analyse der teilweise installierten </w:t>
                            </w:r>
                          </w:p>
                          <w:p w14:paraId="68743418" w14:textId="36924781" w:rsidR="00972AC4" w:rsidRDefault="00972AC4" w:rsidP="003D69C5">
                            <w:pPr>
                              <w:ind w:left="2127"/>
                            </w:pPr>
                            <w:r>
                              <w:t>Umgebung und Applikationen</w:t>
                            </w:r>
                          </w:p>
                          <w:p w14:paraId="4CFF7C3F" w14:textId="0C5E5D0D" w:rsidR="00972AC4" w:rsidRDefault="00972AC4" w:rsidP="003D69C5">
                            <w:pPr>
                              <w:ind w:left="2127" w:hanging="142"/>
                            </w:pPr>
                            <w:r>
                              <w:t>- Dokumentation der Applikationen und der Umgebung nach der Analyse</w:t>
                            </w:r>
                          </w:p>
                          <w:p w14:paraId="528B1221" w14:textId="5EBF753A" w:rsidR="00972AC4" w:rsidRDefault="00972AC4" w:rsidP="003D69C5">
                            <w:pPr>
                              <w:ind w:left="2127" w:hanging="142"/>
                            </w:pPr>
                            <w:r>
                              <w:t xml:space="preserve">- Beseitigung von Fehlern und Problemen der </w:t>
                            </w:r>
                          </w:p>
                          <w:p w14:paraId="004E5C93" w14:textId="3C436689" w:rsidR="00972AC4" w:rsidRDefault="00972AC4" w:rsidP="00B523D1">
                            <w:pPr>
                              <w:ind w:left="2127"/>
                            </w:pPr>
                            <w:r>
                              <w:t>vorgegebenen Infrastruktur und Umgebung</w:t>
                            </w:r>
                          </w:p>
                          <w:p w14:paraId="59422527" w14:textId="2D131CBE" w:rsidR="00972AC4" w:rsidRDefault="00972AC4" w:rsidP="003D69C5">
                            <w:pPr>
                              <w:ind w:left="1985"/>
                            </w:pPr>
                            <w:r>
                              <w:t>- Dokumentation und Installation der Referenzumgebung</w:t>
                            </w:r>
                          </w:p>
                          <w:p w14:paraId="59983A63" w14:textId="7A46ECCA" w:rsidR="00972AC4" w:rsidRDefault="00972AC4" w:rsidP="003D69C5">
                            <w:pPr>
                              <w:ind w:left="1985"/>
                            </w:pPr>
                            <w:r>
                              <w:t xml:space="preserve">- Etablierung </w:t>
                            </w:r>
                            <w:proofErr w:type="gramStart"/>
                            <w:r>
                              <w:t>einen Change-Prozesses</w:t>
                            </w:r>
                            <w:proofErr w:type="gramEnd"/>
                          </w:p>
                          <w:p w14:paraId="4004BB6F" w14:textId="55588804" w:rsidR="00972AC4" w:rsidRDefault="00972AC4" w:rsidP="003D69C5">
                            <w:pPr>
                              <w:ind w:left="1985"/>
                            </w:pPr>
                            <w:r>
                              <w:t>- Unterstützung der Fachabteilung beim Betrieb</w:t>
                            </w:r>
                          </w:p>
                          <w:p w14:paraId="1DF6A4E9" w14:textId="49334D29" w:rsidR="00972AC4" w:rsidRDefault="00972AC4" w:rsidP="003D69C5">
                            <w:pPr>
                              <w:ind w:left="2127" w:hanging="142"/>
                            </w:pPr>
                            <w:r>
                              <w:t>- Vorbereitung der Übergabe und Schulung für den Betrieb durch einen neuen, festangestellten Mitarbeiter der Firma</w:t>
                            </w:r>
                          </w:p>
                          <w:p w14:paraId="03D30FCF" w14:textId="11B53883" w:rsidR="00972AC4" w:rsidRDefault="00972AC4" w:rsidP="003D69C5">
                            <w:pPr>
                              <w:ind w:left="1985"/>
                            </w:pPr>
                            <w:r>
                              <w:t xml:space="preserve">- Sicherstellung der Verfügbarkeit der gesamten </w:t>
                            </w:r>
                          </w:p>
                          <w:p w14:paraId="1A215364" w14:textId="5312229C" w:rsidR="00972AC4" w:rsidRDefault="00972AC4" w:rsidP="003D69C5">
                            <w:pPr>
                              <w:ind w:left="2127"/>
                            </w:pPr>
                            <w:r>
                              <w:t>physikalischen und virtuellen Infrastruktur</w:t>
                            </w:r>
                          </w:p>
                          <w:p w14:paraId="0B88E784" w14:textId="3C32952B" w:rsidR="00972AC4" w:rsidRDefault="00972AC4" w:rsidP="003D69C5">
                            <w:pPr>
                              <w:ind w:left="1985"/>
                            </w:pPr>
                            <w:r>
                              <w:t>- Übergabe des Supports und des Betriebs</w:t>
                            </w:r>
                          </w:p>
                          <w:p w14:paraId="1E2671AC" w14:textId="12A4D771" w:rsidR="00972AC4" w:rsidRDefault="00972AC4" w:rsidP="003D69C5">
                            <w:pPr>
                              <w:ind w:left="1985"/>
                            </w:pPr>
                            <w:r>
                              <w:t>- L3 Unterstützung</w:t>
                            </w:r>
                          </w:p>
                          <w:p w14:paraId="79C68D2A" w14:textId="77777777" w:rsidR="00972AC4" w:rsidRDefault="00972AC4" w:rsidP="003D69C5">
                            <w:pPr>
                              <w:ind w:left="2127"/>
                            </w:pPr>
                            <w:r>
                              <w:t xml:space="preserve">Außerdem kam später noch zu dem Projekt die </w:t>
                            </w:r>
                          </w:p>
                          <w:p w14:paraId="0210767C" w14:textId="23D6C64A" w:rsidR="00972AC4" w:rsidRDefault="00972AC4" w:rsidP="003D69C5">
                            <w:pPr>
                              <w:ind w:left="2127"/>
                            </w:pPr>
                            <w:r>
                              <w:t xml:space="preserve">HR-Anwendung </w:t>
                            </w:r>
                            <w:proofErr w:type="spellStart"/>
                            <w:r>
                              <w:t>Perbit</w:t>
                            </w:r>
                            <w:proofErr w:type="spellEnd"/>
                            <w:r>
                              <w:t xml:space="preserve"> hinzu. Diese konnte sehr leicht in die bestehende Umgebung integriert, dokumentiert und </w:t>
                            </w:r>
                            <w:proofErr w:type="spellStart"/>
                            <w:r>
                              <w:t>supportet</w:t>
                            </w:r>
                            <w:proofErr w:type="spellEnd"/>
                            <w:r>
                              <w:t xml:space="preserve"> werden.</w:t>
                            </w:r>
                          </w:p>
                          <w:p w14:paraId="65329608" w14:textId="77777777" w:rsidR="00972AC4" w:rsidRDefault="00972AC4" w:rsidP="00D472C1">
                            <w:pPr>
                              <w:pBdr>
                                <w:bottom w:val="single" w:sz="4" w:space="1" w:color="auto"/>
                              </w:pBdr>
                              <w:ind w:left="2127" w:hanging="2127"/>
                            </w:pPr>
                          </w:p>
                          <w:p w14:paraId="60B2AEB6" w14:textId="77777777" w:rsidR="00972AC4" w:rsidRDefault="00972AC4" w:rsidP="003D69C5">
                            <w:pPr>
                              <w:ind w:left="2127"/>
                            </w:pPr>
                          </w:p>
                          <w:p w14:paraId="34928AA9" w14:textId="09BDA87E" w:rsidR="00972AC4" w:rsidRDefault="00972AC4" w:rsidP="00425281">
                            <w:pPr>
                              <w:ind w:left="1985" w:hanging="1985"/>
                            </w:pPr>
                            <w:r w:rsidRPr="00397FA6">
                              <w:rPr>
                                <w:b/>
                              </w:rPr>
                              <w:t>Zeitpunkt</w:t>
                            </w:r>
                            <w:r>
                              <w:tab/>
                            </w:r>
                            <w:r w:rsidRPr="00425281">
                              <w:t>3/2008 - 12/2008</w:t>
                            </w:r>
                          </w:p>
                          <w:p w14:paraId="74DE3EBF" w14:textId="4B9E0223" w:rsidR="00972AC4" w:rsidRDefault="00972AC4" w:rsidP="00425281">
                            <w:pPr>
                              <w:ind w:left="1985" w:hanging="1985"/>
                            </w:pPr>
                            <w:r w:rsidRPr="00397FA6">
                              <w:rPr>
                                <w:b/>
                              </w:rPr>
                              <w:t>Firma/ORT</w:t>
                            </w:r>
                            <w:r>
                              <w:tab/>
                            </w:r>
                            <w:r w:rsidRPr="00425281">
                              <w:t xml:space="preserve">SAPA und Alcoa in </w:t>
                            </w:r>
                            <w:proofErr w:type="spellStart"/>
                            <w:r w:rsidRPr="00425281">
                              <w:t>Drunen</w:t>
                            </w:r>
                            <w:proofErr w:type="spellEnd"/>
                            <w:r w:rsidRPr="00425281">
                              <w:t>, Niederlande</w:t>
                            </w:r>
                          </w:p>
                          <w:p w14:paraId="3E210F30" w14:textId="3767CBC1" w:rsidR="00972AC4" w:rsidRDefault="00972AC4" w:rsidP="00425281">
                            <w:pPr>
                              <w:ind w:left="1985" w:hanging="1985"/>
                            </w:pPr>
                            <w:r w:rsidRPr="00397FA6">
                              <w:rPr>
                                <w:b/>
                              </w:rPr>
                              <w:t>Tätigkeit</w:t>
                            </w:r>
                            <w:r>
                              <w:tab/>
                            </w:r>
                            <w:r w:rsidRPr="00425281">
                              <w:t>Mid-Tier Migration / Rechenzentrumsumzug</w:t>
                            </w:r>
                          </w:p>
                          <w:p w14:paraId="27BE875B" w14:textId="77777777" w:rsidR="00972AC4" w:rsidRDefault="00972AC4" w:rsidP="00425281">
                            <w:pPr>
                              <w:ind w:left="1985" w:hanging="1985"/>
                            </w:pPr>
                            <w:r w:rsidRPr="00397FA6">
                              <w:rPr>
                                <w:b/>
                              </w:rPr>
                              <w:t>Kurzbeschreibung</w:t>
                            </w:r>
                            <w:r>
                              <w:t xml:space="preserve">    </w:t>
                            </w:r>
                            <w:proofErr w:type="spellStart"/>
                            <w:r w:rsidRPr="00425281">
                              <w:t>Informations</w:t>
                            </w:r>
                            <w:proofErr w:type="spellEnd"/>
                            <w:r w:rsidRPr="00425281">
                              <w:t xml:space="preserve"> Technologie, Maschinenbau, </w:t>
                            </w:r>
                          </w:p>
                          <w:p w14:paraId="6360B3E7" w14:textId="77099EAC" w:rsidR="00972AC4" w:rsidRDefault="00972AC4" w:rsidP="00425281">
                            <w:pPr>
                              <w:ind w:left="1985" w:hanging="1985"/>
                            </w:pPr>
                            <w:r>
                              <w:rPr>
                                <w:b/>
                              </w:rPr>
                              <w:tab/>
                            </w:r>
                            <w:r w:rsidRPr="00425281">
                              <w:t>Telekommunikation</w:t>
                            </w:r>
                          </w:p>
                          <w:p w14:paraId="36DA808A" w14:textId="7BB4B7B8" w:rsidR="00972AC4" w:rsidRDefault="00972AC4" w:rsidP="00425281">
                            <w:pPr>
                              <w:ind w:left="1985" w:hanging="1985"/>
                            </w:pPr>
                            <w:r w:rsidRPr="00397FA6">
                              <w:rPr>
                                <w:b/>
                              </w:rPr>
                              <w:t>Fähigkeiten</w:t>
                            </w:r>
                            <w:r>
                              <w:tab/>
                            </w:r>
                            <w:r w:rsidRPr="00425281">
                              <w:t>GIS, BPO</w:t>
                            </w:r>
                          </w:p>
                          <w:p w14:paraId="5EF912EA" w14:textId="77777777" w:rsidR="00972AC4" w:rsidRDefault="00972AC4" w:rsidP="00425281">
                            <w:pPr>
                              <w:ind w:left="1985" w:hanging="1985"/>
                              <w:rPr>
                                <w:b/>
                              </w:rPr>
                            </w:pPr>
                          </w:p>
                          <w:p w14:paraId="14578BA1" w14:textId="77777777" w:rsidR="00972AC4" w:rsidRDefault="00972AC4" w:rsidP="00425281">
                            <w:pPr>
                              <w:ind w:left="1985" w:hanging="1985"/>
                              <w:rPr>
                                <w:b/>
                              </w:rPr>
                            </w:pPr>
                          </w:p>
                          <w:p w14:paraId="7C8D1E3E" w14:textId="77777777" w:rsidR="00972AC4" w:rsidRDefault="00972AC4" w:rsidP="00425281">
                            <w:pPr>
                              <w:ind w:left="1985" w:hanging="1985"/>
                            </w:pPr>
                            <w:r w:rsidRPr="00397FA6">
                              <w:rPr>
                                <w:b/>
                              </w:rPr>
                              <w:t>Aufgaben</w:t>
                            </w:r>
                            <w:r>
                              <w:tab/>
                              <w:t xml:space="preserve">Ziel des Projektes war es bestehende Applikationen aus </w:t>
                            </w:r>
                          </w:p>
                          <w:p w14:paraId="6C53B3FF" w14:textId="77777777" w:rsidR="00972AC4" w:rsidRDefault="00972AC4" w:rsidP="00425281">
                            <w:pPr>
                              <w:ind w:left="1985" w:hanging="1985"/>
                            </w:pPr>
                            <w:r>
                              <w:rPr>
                                <w:b/>
                              </w:rPr>
                              <w:tab/>
                            </w:r>
                            <w:r>
                              <w:t xml:space="preserve">Rechenzentren in den USA und Ungarn in das </w:t>
                            </w:r>
                          </w:p>
                          <w:p w14:paraId="18BA209E" w14:textId="77777777" w:rsidR="00972AC4" w:rsidRDefault="00972AC4" w:rsidP="00425281">
                            <w:pPr>
                              <w:ind w:left="1985" w:hanging="1985"/>
                            </w:pPr>
                            <w:r>
                              <w:tab/>
                              <w:t xml:space="preserve">Rechenzentrum in Stockholm zu migrieren. Ich wurde als Consultant für Windows basierte Applikationen für die </w:t>
                            </w:r>
                          </w:p>
                          <w:p w14:paraId="37F0A989" w14:textId="51E9A13A" w:rsidR="00972AC4" w:rsidRDefault="00972AC4" w:rsidP="00425281">
                            <w:pPr>
                              <w:ind w:left="1985" w:hanging="1985"/>
                            </w:pPr>
                            <w:r>
                              <w:tab/>
                              <w:t>Migration engagiert. Kurz nach der Einstellung wurde ich außerdem zum technischen Projektleiter, über ein Team von vier Personen, ernannt.</w:t>
                            </w:r>
                          </w:p>
                          <w:p w14:paraId="7F01FF63" w14:textId="77777777" w:rsidR="00972AC4" w:rsidRDefault="00972AC4" w:rsidP="00425281">
                            <w:pPr>
                              <w:ind w:left="1985"/>
                            </w:pPr>
                          </w:p>
                          <w:p w14:paraId="26A4B90C" w14:textId="77777777" w:rsidR="00972AC4" w:rsidRDefault="00972AC4" w:rsidP="00425281">
                            <w:pPr>
                              <w:ind w:left="1985"/>
                            </w:pPr>
                            <w:r>
                              <w:t>Hauptaufgaben:</w:t>
                            </w:r>
                          </w:p>
                          <w:p w14:paraId="185BD7C1" w14:textId="1C071F79" w:rsidR="00972AC4" w:rsidRDefault="00972AC4" w:rsidP="00425281">
                            <w:pPr>
                              <w:ind w:left="1985"/>
                            </w:pPr>
                            <w:r>
                              <w:t>- Analyse und Vorbereitung der Applikationen zur Migration</w:t>
                            </w:r>
                          </w:p>
                          <w:p w14:paraId="0AAF689D" w14:textId="705A4A1C" w:rsidR="00972AC4" w:rsidRDefault="00972AC4" w:rsidP="00425281">
                            <w:pPr>
                              <w:ind w:left="1985"/>
                            </w:pPr>
                            <w:r>
                              <w:t xml:space="preserve">- Erstellung der technischen Voraussetzungen in </w:t>
                            </w:r>
                          </w:p>
                          <w:p w14:paraId="002E47F3" w14:textId="0860C86A" w:rsidR="00972AC4" w:rsidRDefault="00972AC4" w:rsidP="00425281">
                            <w:pPr>
                              <w:ind w:left="2127"/>
                            </w:pPr>
                            <w:r>
                              <w:t>Zusammenarbeit mit IBM um die gewünschte Umgebung im neuen Rechenzentrum vorweisen zu können</w:t>
                            </w:r>
                          </w:p>
                          <w:p w14:paraId="50A2711F" w14:textId="126682F9" w:rsidR="00972AC4" w:rsidRDefault="00972AC4" w:rsidP="00425281">
                            <w:pPr>
                              <w:ind w:left="2127" w:hanging="142"/>
                            </w:pPr>
                            <w:r>
                              <w:t xml:space="preserve">- Anpassung und Konfiguration der virtuellen Umgebung in Zusammenarbeit mit IBM für die Applikationen die </w:t>
                            </w:r>
                          </w:p>
                          <w:p w14:paraId="0F7D155E" w14:textId="02DA9B64" w:rsidR="00972AC4" w:rsidRDefault="00972AC4" w:rsidP="00425281">
                            <w:pPr>
                              <w:ind w:left="2127"/>
                            </w:pPr>
                            <w:r>
                              <w:t>migriert werden sollten.</w:t>
                            </w:r>
                          </w:p>
                          <w:p w14:paraId="4CA95FE6" w14:textId="05E7FB26" w:rsidR="00972AC4" w:rsidRDefault="00972AC4" w:rsidP="00425281">
                            <w:pPr>
                              <w:ind w:left="2127" w:hanging="142"/>
                            </w:pPr>
                            <w:r>
                              <w:t>- Koordinierung der alten und neuen technischen Teams (Alcoa IT und IBM) während der Migration</w:t>
                            </w:r>
                          </w:p>
                          <w:p w14:paraId="18D0E452" w14:textId="582357BA" w:rsidR="00972AC4" w:rsidRDefault="00972AC4" w:rsidP="00425281">
                            <w:pPr>
                              <w:ind w:left="2127" w:hanging="142"/>
                            </w:pPr>
                            <w:r>
                              <w:t>- Sicherstellen der Verfügbarkeit der Umgebung für alle Migrationen</w:t>
                            </w:r>
                          </w:p>
                          <w:p w14:paraId="78665701" w14:textId="38F4BABB" w:rsidR="00972AC4" w:rsidRDefault="00972AC4" w:rsidP="00425281">
                            <w:pPr>
                              <w:ind w:left="2127" w:hanging="142"/>
                            </w:pPr>
                            <w:r>
                              <w:t>- Koordinieren der Tests und des finalen Umzugs zwischen den technischen Teams von IBM, GIS und BPO</w:t>
                            </w:r>
                          </w:p>
                          <w:p w14:paraId="74244879" w14:textId="35D4C7C2" w:rsidR="00972AC4" w:rsidRDefault="00972AC4" w:rsidP="00425281">
                            <w:pPr>
                              <w:ind w:left="1985"/>
                            </w:pPr>
                            <w:r>
                              <w:t>- Sicherstellen, dass das Backup für alle Anwendungen</w:t>
                            </w:r>
                          </w:p>
                          <w:p w14:paraId="0924A7B8" w14:textId="2EFD3D7F" w:rsidR="00972AC4" w:rsidRDefault="00972AC4" w:rsidP="00425281">
                            <w:pPr>
                              <w:ind w:left="2127"/>
                            </w:pPr>
                            <w:r>
                              <w:t>verfügbar ist</w:t>
                            </w:r>
                          </w:p>
                          <w:p w14:paraId="5E42F61D" w14:textId="042F08EF" w:rsidR="00972AC4" w:rsidRDefault="00972AC4" w:rsidP="00425281">
                            <w:pPr>
                              <w:ind w:left="1985"/>
                            </w:pPr>
                            <w:r>
                              <w:t>- technische Projektleitung</w:t>
                            </w:r>
                          </w:p>
                          <w:p w14:paraId="778211DC" w14:textId="26EC7141" w:rsidR="00972AC4" w:rsidRDefault="00972AC4" w:rsidP="00425281">
                            <w:pPr>
                              <w:ind w:left="2127" w:hanging="142"/>
                            </w:pPr>
                            <w:r>
                              <w:t>- Initiierung, Koordination und Führung von Telefonkonferenzen und Meetings Nachdem das Projekt beendet war arbeitete ich noch zwei weitere Monate für SAPA um das lokale IT Personal zu schulen und sicherzustellen, dass alle Applikationen einwandfrei laufen.</w:t>
                            </w:r>
                          </w:p>
                          <w:p w14:paraId="6BEA272B" w14:textId="77777777" w:rsidR="00972AC4" w:rsidRDefault="00972AC4" w:rsidP="00D472C1">
                            <w:pPr>
                              <w:pBdr>
                                <w:bottom w:val="single" w:sz="4" w:space="1" w:color="auto"/>
                              </w:pBdr>
                              <w:ind w:left="2127" w:hanging="2127"/>
                            </w:pPr>
                          </w:p>
                          <w:p w14:paraId="038CC019" w14:textId="77777777" w:rsidR="00972AC4" w:rsidRDefault="00972AC4" w:rsidP="00425281">
                            <w:pPr>
                              <w:ind w:left="2127" w:hanging="142"/>
                            </w:pPr>
                          </w:p>
                          <w:p w14:paraId="533F15A6" w14:textId="361F7193" w:rsidR="00972AC4" w:rsidRDefault="00972AC4" w:rsidP="003D2337">
                            <w:pPr>
                              <w:ind w:left="1985" w:hanging="1985"/>
                            </w:pPr>
                            <w:r w:rsidRPr="00397FA6">
                              <w:rPr>
                                <w:b/>
                              </w:rPr>
                              <w:t>Zeitpunkt</w:t>
                            </w:r>
                            <w:r>
                              <w:tab/>
                            </w:r>
                            <w:r w:rsidRPr="00416C48">
                              <w:t>3/2002 - 12/2007</w:t>
                            </w:r>
                          </w:p>
                          <w:p w14:paraId="362E5A52" w14:textId="6EE743F6" w:rsidR="00972AC4" w:rsidRDefault="00972AC4" w:rsidP="003D2337">
                            <w:pPr>
                              <w:ind w:left="1985" w:hanging="1985"/>
                            </w:pPr>
                            <w:r w:rsidRPr="00397FA6">
                              <w:rPr>
                                <w:b/>
                              </w:rPr>
                              <w:t>Firma/ORT</w:t>
                            </w:r>
                            <w:r>
                              <w:tab/>
                            </w:r>
                            <w:proofErr w:type="spellStart"/>
                            <w:r w:rsidRPr="00416C48">
                              <w:t>Conetics</w:t>
                            </w:r>
                            <w:proofErr w:type="spellEnd"/>
                            <w:r w:rsidRPr="00416C48">
                              <w:t xml:space="preserve"> AG in Köln</w:t>
                            </w:r>
                          </w:p>
                          <w:p w14:paraId="74C02256" w14:textId="77777777" w:rsidR="00972AC4" w:rsidRDefault="00972AC4" w:rsidP="00416C48">
                            <w:pPr>
                              <w:ind w:left="1985" w:hanging="1985"/>
                            </w:pPr>
                            <w:r w:rsidRPr="00397FA6">
                              <w:rPr>
                                <w:b/>
                              </w:rPr>
                              <w:t>Tätigkeit</w:t>
                            </w:r>
                            <w:r>
                              <w:tab/>
                            </w:r>
                            <w:r w:rsidRPr="00416C48">
                              <w:t>IT Spezialist + Helpdesk + Entwicklung</w:t>
                            </w:r>
                          </w:p>
                          <w:p w14:paraId="530DC98C" w14:textId="77777777" w:rsidR="00972AC4" w:rsidRDefault="00972AC4" w:rsidP="00416C48">
                            <w:pPr>
                              <w:ind w:left="1985" w:hanging="1985"/>
                            </w:pPr>
                            <w:r w:rsidRPr="00397FA6">
                              <w:rPr>
                                <w:b/>
                              </w:rPr>
                              <w:t>Kurzbeschreibung</w:t>
                            </w:r>
                            <w:r>
                              <w:t xml:space="preserve">    </w:t>
                            </w:r>
                            <w:r>
                              <w:tab/>
                            </w:r>
                            <w:r w:rsidRPr="00416C48">
                              <w:t>Dienstleistung, EDV-Dienstleistungen</w:t>
                            </w:r>
                          </w:p>
                          <w:p w14:paraId="4CF6A24A" w14:textId="58BC85D5" w:rsidR="00972AC4" w:rsidRDefault="00972AC4" w:rsidP="00416C48">
                            <w:pPr>
                              <w:ind w:left="1985" w:hanging="1985"/>
                            </w:pPr>
                            <w:r w:rsidRPr="00397FA6">
                              <w:rPr>
                                <w:b/>
                              </w:rPr>
                              <w:t>Fähigkeiten</w:t>
                            </w:r>
                            <w:r>
                              <w:tab/>
                            </w:r>
                            <w:proofErr w:type="spellStart"/>
                            <w:r w:rsidRPr="00416C48">
                              <w:t>Bash</w:t>
                            </w:r>
                            <w:proofErr w:type="spellEnd"/>
                            <w:r w:rsidRPr="00416C48">
                              <w:t>, Ethernet, HTML, TCP/IP, Windows</w:t>
                            </w:r>
                          </w:p>
                          <w:p w14:paraId="1A23A0C4" w14:textId="77777777" w:rsidR="00972AC4" w:rsidRDefault="00972AC4" w:rsidP="003D2337">
                            <w:pPr>
                              <w:ind w:left="1985" w:hanging="1985"/>
                              <w:rPr>
                                <w:b/>
                              </w:rPr>
                            </w:pPr>
                          </w:p>
                          <w:p w14:paraId="63DB38AC" w14:textId="77777777" w:rsidR="00972AC4" w:rsidRDefault="00972AC4" w:rsidP="003D2337">
                            <w:pPr>
                              <w:ind w:left="1985" w:hanging="1985"/>
                              <w:rPr>
                                <w:b/>
                              </w:rPr>
                            </w:pPr>
                          </w:p>
                          <w:p w14:paraId="6C1A0489" w14:textId="77777777" w:rsidR="00972AC4" w:rsidRDefault="00972AC4" w:rsidP="003D2337">
                            <w:pPr>
                              <w:ind w:left="1985" w:hanging="1985"/>
                              <w:rPr>
                                <w:b/>
                              </w:rPr>
                            </w:pPr>
                          </w:p>
                          <w:p w14:paraId="3D2CE4BF" w14:textId="77777777" w:rsidR="00972AC4" w:rsidRDefault="00972AC4" w:rsidP="003D2337">
                            <w:pPr>
                              <w:ind w:left="1985" w:hanging="1985"/>
                              <w:rPr>
                                <w:b/>
                              </w:rPr>
                            </w:pPr>
                          </w:p>
                          <w:p w14:paraId="7E50394B" w14:textId="77777777" w:rsidR="00972AC4" w:rsidRDefault="00972AC4" w:rsidP="003D2337">
                            <w:pPr>
                              <w:ind w:left="1985" w:hanging="1985"/>
                              <w:rPr>
                                <w:b/>
                              </w:rPr>
                            </w:pPr>
                          </w:p>
                          <w:p w14:paraId="66B2DE24" w14:textId="77777777" w:rsidR="00972AC4" w:rsidRDefault="00972AC4" w:rsidP="003D2337">
                            <w:pPr>
                              <w:ind w:left="1985" w:hanging="1985"/>
                              <w:rPr>
                                <w:b/>
                              </w:rPr>
                            </w:pPr>
                          </w:p>
                          <w:p w14:paraId="7700FA7E" w14:textId="77777777" w:rsidR="00972AC4" w:rsidRDefault="00972AC4" w:rsidP="003D2337">
                            <w:pPr>
                              <w:ind w:left="1985" w:hanging="1985"/>
                              <w:rPr>
                                <w:b/>
                              </w:rPr>
                            </w:pPr>
                          </w:p>
                          <w:p w14:paraId="40538592" w14:textId="19A875BD" w:rsidR="00972AC4" w:rsidRDefault="00972AC4" w:rsidP="002619E8">
                            <w:pPr>
                              <w:ind w:left="1985" w:hanging="1985"/>
                            </w:pPr>
                            <w:r w:rsidRPr="00397FA6">
                              <w:rPr>
                                <w:b/>
                              </w:rPr>
                              <w:t>Aufgaben</w:t>
                            </w:r>
                            <w:r>
                              <w:tab/>
                              <w:t>Datenschutzbeauftragter</w:t>
                            </w:r>
                          </w:p>
                          <w:p w14:paraId="6EB98B41" w14:textId="368A78F5" w:rsidR="00972AC4" w:rsidRDefault="00972AC4" w:rsidP="002619E8">
                            <w:pPr>
                              <w:ind w:left="1985"/>
                            </w:pPr>
                            <w:r>
                              <w:t xml:space="preserve">- Leitung und Administration der hochverfügbaren </w:t>
                            </w:r>
                          </w:p>
                          <w:p w14:paraId="5F380A9A" w14:textId="5F203446" w:rsidR="00972AC4" w:rsidRDefault="00972AC4" w:rsidP="002619E8">
                            <w:pPr>
                              <w:ind w:left="1985" w:firstLine="142"/>
                            </w:pPr>
                            <w:r>
                              <w:t>Produktivumgebung im RZ, und Firmen internen IT</w:t>
                            </w:r>
                          </w:p>
                          <w:p w14:paraId="03FBAA9D" w14:textId="77777777" w:rsidR="00972AC4" w:rsidRDefault="00972AC4" w:rsidP="002619E8">
                            <w:pPr>
                              <w:ind w:left="2127"/>
                            </w:pPr>
                            <w:r>
                              <w:t>und Entwicklungsumgebungen (CTO/CSO)</w:t>
                            </w:r>
                          </w:p>
                          <w:p w14:paraId="68CCF564" w14:textId="6BC504D0" w:rsidR="00972AC4" w:rsidRPr="00367EE8" w:rsidRDefault="00972AC4" w:rsidP="002619E8">
                            <w:pPr>
                              <w:ind w:left="1985"/>
                            </w:pPr>
                            <w:r w:rsidRPr="00367EE8">
                              <w:t>- Leitung Second- und Third-Level Support (CEM)</w:t>
                            </w:r>
                          </w:p>
                          <w:p w14:paraId="19EEEB8D" w14:textId="13731407" w:rsidR="00972AC4" w:rsidRDefault="00972AC4" w:rsidP="002619E8">
                            <w:pPr>
                              <w:ind w:left="1985"/>
                            </w:pPr>
                            <w:r>
                              <w:t>- Mitarbeit, später Schulung des First-Level Support Teams</w:t>
                            </w:r>
                          </w:p>
                          <w:p w14:paraId="7DCF3B1D" w14:textId="1F944067" w:rsidR="00972AC4" w:rsidRDefault="00972AC4" w:rsidP="002619E8">
                            <w:pPr>
                              <w:ind w:left="2127" w:hanging="142"/>
                            </w:pPr>
                            <w:r>
                              <w:t xml:space="preserve">- Programmierung von Systemdiensten, User </w:t>
                            </w:r>
                            <w:proofErr w:type="spellStart"/>
                            <w:r>
                              <w:t>Agents</w:t>
                            </w:r>
                            <w:proofErr w:type="spellEnd"/>
                            <w:r>
                              <w:t xml:space="preserve"> </w:t>
                            </w:r>
                            <w:proofErr w:type="gramStart"/>
                            <w:r>
                              <w:t>für  Server</w:t>
                            </w:r>
                            <w:proofErr w:type="gramEnd"/>
                          </w:p>
                          <w:p w14:paraId="121BBEE6" w14:textId="22E85C89" w:rsidR="00972AC4" w:rsidRDefault="00972AC4" w:rsidP="002619E8">
                            <w:pPr>
                              <w:ind w:left="1985"/>
                            </w:pPr>
                            <w:r>
                              <w:t>- Programmierung von Tools für den First Level Support</w:t>
                            </w:r>
                          </w:p>
                          <w:p w14:paraId="2B7B4688" w14:textId="7E0A64C3" w:rsidR="00972AC4" w:rsidRDefault="00972AC4" w:rsidP="002619E8">
                            <w:pPr>
                              <w:ind w:left="1985"/>
                            </w:pPr>
                            <w:r>
                              <w:t>- Server-</w:t>
                            </w:r>
                            <w:proofErr w:type="spellStart"/>
                            <w:r>
                              <w:t>Skripting</w:t>
                            </w:r>
                            <w:proofErr w:type="spellEnd"/>
                            <w:r>
                              <w:t xml:space="preserve"> von Anwendungsstartups und </w:t>
                            </w:r>
                          </w:p>
                          <w:p w14:paraId="4D773EAB" w14:textId="334DA0B4" w:rsidR="00972AC4" w:rsidRDefault="00972AC4" w:rsidP="002619E8">
                            <w:pPr>
                              <w:ind w:left="2127"/>
                            </w:pPr>
                            <w:r>
                              <w:t>serverinternen Jobs</w:t>
                            </w:r>
                          </w:p>
                          <w:p w14:paraId="2CBCBD29" w14:textId="7A0605B1" w:rsidR="00972AC4" w:rsidRDefault="00972AC4" w:rsidP="002619E8">
                            <w:pPr>
                              <w:ind w:left="1985"/>
                            </w:pPr>
                            <w:r>
                              <w:t xml:space="preserve">- </w:t>
                            </w:r>
                            <w:proofErr w:type="spellStart"/>
                            <w:r>
                              <w:t>Skripting</w:t>
                            </w:r>
                            <w:proofErr w:type="spellEnd"/>
                            <w:r>
                              <w:t xml:space="preserve"> von Web- und </w:t>
                            </w:r>
                            <w:proofErr w:type="spellStart"/>
                            <w:r>
                              <w:t>Logon</w:t>
                            </w:r>
                            <w:proofErr w:type="spellEnd"/>
                            <w:r>
                              <w:t>-Seiten</w:t>
                            </w:r>
                          </w:p>
                          <w:p w14:paraId="7B86C216" w14:textId="77777777" w:rsidR="00972AC4" w:rsidRDefault="00972AC4" w:rsidP="002619E8">
                            <w:pPr>
                              <w:ind w:left="1985"/>
                            </w:pPr>
                          </w:p>
                          <w:p w14:paraId="7BD0B0FD" w14:textId="77777777" w:rsidR="00972AC4" w:rsidRDefault="00972AC4" w:rsidP="002619E8">
                            <w:pPr>
                              <w:ind w:left="1985"/>
                            </w:pPr>
                          </w:p>
                          <w:p w14:paraId="1022C270" w14:textId="77777777" w:rsidR="00972AC4" w:rsidRDefault="00972AC4" w:rsidP="002619E8">
                            <w:pPr>
                              <w:ind w:left="1985"/>
                            </w:pPr>
                          </w:p>
                          <w:p w14:paraId="2A76A3D6" w14:textId="77777777" w:rsidR="00972AC4" w:rsidRDefault="00972AC4" w:rsidP="00A30FAF">
                            <w:pPr>
                              <w:ind w:left="1985" w:hanging="1985"/>
                            </w:pPr>
                            <w:r w:rsidRPr="00397FA6">
                              <w:rPr>
                                <w:b/>
                              </w:rPr>
                              <w:t>Zeitpunkt</w:t>
                            </w:r>
                            <w:r>
                              <w:tab/>
                            </w:r>
                            <w:r w:rsidRPr="00A30FAF">
                              <w:t>7/2001 - 9/2001</w:t>
                            </w:r>
                          </w:p>
                          <w:p w14:paraId="5F3C8FFB" w14:textId="1C3357CA" w:rsidR="00972AC4" w:rsidRDefault="00972AC4" w:rsidP="00A30FAF">
                            <w:pPr>
                              <w:ind w:left="1985" w:hanging="1985"/>
                            </w:pPr>
                            <w:r w:rsidRPr="00397FA6">
                              <w:rPr>
                                <w:b/>
                              </w:rPr>
                              <w:t>Firma/ORT</w:t>
                            </w:r>
                            <w:r>
                              <w:tab/>
                            </w:r>
                            <w:r w:rsidRPr="00A30FAF">
                              <w:t>Communications World Medien GmbH in Pulheim bei Köln</w:t>
                            </w:r>
                          </w:p>
                          <w:p w14:paraId="5F9BC580" w14:textId="77777777" w:rsidR="00972AC4" w:rsidRDefault="00972AC4" w:rsidP="00A30FAF">
                            <w:pPr>
                              <w:ind w:left="1985" w:hanging="1985"/>
                            </w:pPr>
                            <w:r w:rsidRPr="00397FA6">
                              <w:rPr>
                                <w:b/>
                              </w:rPr>
                              <w:t>Tätigkeit</w:t>
                            </w:r>
                            <w:r>
                              <w:tab/>
                            </w:r>
                            <w:r w:rsidRPr="00A30FAF">
                              <w:t>Programmierer Java / Web</w:t>
                            </w:r>
                          </w:p>
                          <w:p w14:paraId="58754484" w14:textId="77777777" w:rsidR="00972AC4" w:rsidRDefault="00972AC4" w:rsidP="00A30FAF">
                            <w:pPr>
                              <w:ind w:left="1985" w:hanging="1985"/>
                            </w:pPr>
                            <w:r w:rsidRPr="00397FA6">
                              <w:rPr>
                                <w:b/>
                              </w:rPr>
                              <w:t>Kurzbeschreibung</w:t>
                            </w:r>
                            <w:r>
                              <w:t xml:space="preserve">    </w:t>
                            </w:r>
                            <w:r>
                              <w:tab/>
                            </w:r>
                            <w:r w:rsidRPr="00A30FAF">
                              <w:t>Dienstleistung</w:t>
                            </w:r>
                          </w:p>
                          <w:p w14:paraId="0B776D7A" w14:textId="3D72357A" w:rsidR="00972AC4" w:rsidRDefault="00972AC4" w:rsidP="00A30FAF">
                            <w:pPr>
                              <w:ind w:left="1985" w:hanging="1985"/>
                            </w:pPr>
                            <w:r w:rsidRPr="00397FA6">
                              <w:rPr>
                                <w:b/>
                              </w:rPr>
                              <w:t>Fähigkeiten</w:t>
                            </w:r>
                            <w:r>
                              <w:tab/>
                            </w:r>
                            <w:r w:rsidRPr="00A30FAF">
                              <w:t>Java, Windows, Internet Information Server</w:t>
                            </w:r>
                          </w:p>
                          <w:p w14:paraId="02D0BB76" w14:textId="77777777" w:rsidR="00972AC4" w:rsidRDefault="00972AC4" w:rsidP="00A30FAF">
                            <w:pPr>
                              <w:ind w:left="1985" w:hanging="1985"/>
                            </w:pPr>
                            <w:r w:rsidRPr="00397FA6">
                              <w:rPr>
                                <w:b/>
                              </w:rPr>
                              <w:t>Aufgaben</w:t>
                            </w:r>
                            <w:r>
                              <w:tab/>
                              <w:t>Communications World Medien GmbH in Pulheim bei Köln</w:t>
                            </w:r>
                          </w:p>
                          <w:p w14:paraId="63B6CB74" w14:textId="77777777" w:rsidR="00972AC4" w:rsidRDefault="00972AC4" w:rsidP="00A30FAF">
                            <w:pPr>
                              <w:ind w:left="1985"/>
                            </w:pPr>
                            <w:r>
                              <w:t xml:space="preserve">Planung und Entwicklung von E-Commerce Portalen auf </w:t>
                            </w:r>
                          </w:p>
                          <w:p w14:paraId="1CB45FA8" w14:textId="76A7FCDA" w:rsidR="00972AC4" w:rsidRDefault="00972AC4" w:rsidP="00A30FAF">
                            <w:pPr>
                              <w:ind w:left="1985"/>
                            </w:pPr>
                            <w:proofErr w:type="spellStart"/>
                            <w:r>
                              <w:t>Intershopbasis</w:t>
                            </w:r>
                            <w:proofErr w:type="spellEnd"/>
                            <w:r>
                              <w:t>.</w:t>
                            </w:r>
                          </w:p>
                          <w:p w14:paraId="4EC675F1" w14:textId="4F581DCD" w:rsidR="00972AC4" w:rsidRDefault="00972AC4" w:rsidP="00A30FAF">
                            <w:pPr>
                              <w:ind w:left="2127" w:hanging="142"/>
                            </w:pPr>
                            <w:r>
                              <w:t xml:space="preserve">- Planung und Entwicklung von Portalen und Shops mit </w:t>
                            </w:r>
                            <w:proofErr w:type="spellStart"/>
                            <w:r>
                              <w:t>Tibco</w:t>
                            </w:r>
                            <w:proofErr w:type="spellEnd"/>
                            <w:r>
                              <w:t xml:space="preserve"> Portalserver</w:t>
                            </w:r>
                          </w:p>
                          <w:p w14:paraId="2EA77B17" w14:textId="7191D6CE" w:rsidR="00972AC4" w:rsidRPr="00813B27" w:rsidRDefault="00972AC4" w:rsidP="00A30FAF">
                            <w:pPr>
                              <w:ind w:left="1985"/>
                              <w:rPr>
                                <w:lang w:val="en-US"/>
                              </w:rPr>
                            </w:pPr>
                            <w:r>
                              <w:rPr>
                                <w:lang w:val="en-US"/>
                              </w:rPr>
                              <w:t>-</w:t>
                            </w:r>
                            <w:r w:rsidRPr="00813B27">
                              <w:rPr>
                                <w:lang w:val="en-US"/>
                              </w:rPr>
                              <w:t xml:space="preserve"> </w:t>
                            </w:r>
                            <w:proofErr w:type="spellStart"/>
                            <w:r w:rsidRPr="00813B27">
                              <w:rPr>
                                <w:lang w:val="en-US"/>
                              </w:rPr>
                              <w:t>Webdesign</w:t>
                            </w:r>
                            <w:proofErr w:type="spellEnd"/>
                          </w:p>
                          <w:p w14:paraId="7FAF8C67" w14:textId="7B9AA845" w:rsidR="00972AC4" w:rsidRPr="00A30FAF" w:rsidRDefault="00972AC4" w:rsidP="00A30FAF">
                            <w:pPr>
                              <w:ind w:left="1985"/>
                              <w:rPr>
                                <w:lang w:val="en-US"/>
                              </w:rPr>
                            </w:pPr>
                            <w:r>
                              <w:rPr>
                                <w:lang w:val="en-US"/>
                              </w:rPr>
                              <w:t>-</w:t>
                            </w:r>
                            <w:r w:rsidRPr="00A30FAF">
                              <w:rPr>
                                <w:lang w:val="en-US"/>
                              </w:rPr>
                              <w:t xml:space="preserve"> Administration Windows NT/2K, IIS, </w:t>
                            </w:r>
                            <w:proofErr w:type="spellStart"/>
                            <w:r w:rsidRPr="00A30FAF">
                              <w:rPr>
                                <w:lang w:val="en-US"/>
                              </w:rPr>
                              <w:t>Tibco</w:t>
                            </w:r>
                            <w:proofErr w:type="spellEnd"/>
                            <w:r w:rsidRPr="00A30FAF">
                              <w:rPr>
                                <w:lang w:val="en-US"/>
                              </w:rPr>
                              <w:t xml:space="preserve">, </w:t>
                            </w:r>
                            <w:proofErr w:type="spellStart"/>
                            <w:r w:rsidRPr="00A30FAF">
                              <w:rPr>
                                <w:lang w:val="en-US"/>
                              </w:rPr>
                              <w:t>CommerceOne</w:t>
                            </w:r>
                            <w:proofErr w:type="spellEnd"/>
                          </w:p>
                          <w:p w14:paraId="208A0527" w14:textId="77777777" w:rsidR="00972AC4" w:rsidRPr="00A30FAF" w:rsidRDefault="00972AC4" w:rsidP="00A30FAF">
                            <w:pPr>
                              <w:ind w:left="1985" w:hanging="1985"/>
                              <w:rPr>
                                <w:lang w:val="en-US"/>
                              </w:rPr>
                            </w:pPr>
                          </w:p>
                          <w:p w14:paraId="49B22B97" w14:textId="77777777" w:rsidR="00972AC4" w:rsidRPr="00A30FAF" w:rsidRDefault="00972AC4" w:rsidP="003D2337">
                            <w:pPr>
                              <w:ind w:left="2127" w:hanging="2127"/>
                              <w:rPr>
                                <w:lang w:val="en-US"/>
                              </w:rPr>
                            </w:pPr>
                          </w:p>
                          <w:p w14:paraId="15FA0B5C" w14:textId="77777777" w:rsidR="00972AC4" w:rsidRPr="00A30FAF" w:rsidRDefault="00972AC4" w:rsidP="00425281">
                            <w:pPr>
                              <w:ind w:left="2127" w:hanging="2127"/>
                              <w:rPr>
                                <w:lang w:val="en-US"/>
                              </w:rPr>
                            </w:pPr>
                          </w:p>
                          <w:p w14:paraId="21E5975E" w14:textId="77777777" w:rsidR="00972AC4" w:rsidRPr="00A30FAF" w:rsidRDefault="00972AC4" w:rsidP="0013194C">
                            <w:pPr>
                              <w:rPr>
                                <w:lang w:val="en-US"/>
                              </w:rPr>
                            </w:pPr>
                            <w:r w:rsidRPr="00A30FAF">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380D" id="Textfeld 20" o:spid="_x0000_s1036" type="#_x0000_t202" style="position:absolute;margin-left:116.9pt;margin-top:22.45pt;width:377.6pt;height:6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" filled="f" stroked="f">
                <v:textbox style="mso-next-textbox:#Textfeld 221">
                  <w:txbxContent>
                    <w:p w14:paraId="1BBC63A8" w14:textId="6ADAF218" w:rsidR="00972AC4" w:rsidRPr="00E37C43" w:rsidRDefault="00972AC4" w:rsidP="00C34616">
                      <w:r w:rsidRPr="00E37C43">
                        <w:rPr>
                          <w:b/>
                        </w:rPr>
                        <w:t>Zeitpunkt</w:t>
                      </w:r>
                      <w:r w:rsidRPr="00F13F61">
                        <w:rPr>
                          <w:b/>
                        </w:rPr>
                        <w:tab/>
                      </w:r>
                      <w:r>
                        <w:rPr>
                          <w:b/>
                        </w:rPr>
                        <w:t xml:space="preserve">          </w:t>
                      </w:r>
                      <w:r>
                        <w:t>07</w:t>
                      </w:r>
                      <w:r w:rsidRPr="00B109C7">
                        <w:t>/201</w:t>
                      </w:r>
                      <w:r>
                        <w:t>8</w:t>
                      </w:r>
                      <w:r w:rsidRPr="00B109C7">
                        <w:t xml:space="preserve"> </w:t>
                      </w:r>
                      <w:r>
                        <w:t>–</w:t>
                      </w:r>
                      <w:r w:rsidRPr="00B109C7">
                        <w:t xml:space="preserve"> </w:t>
                      </w:r>
                      <w:r>
                        <w:t>10/2018</w:t>
                      </w:r>
                    </w:p>
                    <w:p w14:paraId="2547E54C" w14:textId="20185A61" w:rsidR="00972AC4" w:rsidRDefault="00972AC4" w:rsidP="00C34616">
                      <w:r w:rsidRPr="00F13F61">
                        <w:rPr>
                          <w:b/>
                        </w:rPr>
                        <w:t>Firma/ORT</w:t>
                      </w:r>
                      <w:r w:rsidRPr="00F13F61">
                        <w:rPr>
                          <w:b/>
                        </w:rPr>
                        <w:tab/>
                      </w:r>
                      <w:r>
                        <w:rPr>
                          <w:b/>
                        </w:rPr>
                        <w:t xml:space="preserve">          </w:t>
                      </w:r>
                      <w:r w:rsidRPr="00B95270">
                        <w:t xml:space="preserve">VW </w:t>
                      </w:r>
                      <w:proofErr w:type="spellStart"/>
                      <w:r w:rsidRPr="00B95270">
                        <w:t>Finacial</w:t>
                      </w:r>
                      <w:proofErr w:type="spellEnd"/>
                      <w:r w:rsidRPr="00B95270">
                        <w:t xml:space="preserve"> Services</w:t>
                      </w:r>
                    </w:p>
                    <w:p w14:paraId="16D63847" w14:textId="5DA9EAAB" w:rsidR="0063220A" w:rsidRDefault="00972AC4" w:rsidP="0063220A">
                      <w:pPr>
                        <w:ind w:left="1985" w:hanging="1985"/>
                      </w:pPr>
                      <w:r w:rsidRPr="008B3A73">
                        <w:rPr>
                          <w:b/>
                        </w:rPr>
                        <w:t>Tätigkeit</w:t>
                      </w:r>
                      <w:r w:rsidRPr="008B3A73">
                        <w:rPr>
                          <w:b/>
                        </w:rPr>
                        <w:tab/>
                      </w:r>
                      <w:r w:rsidR="0063220A">
                        <w:t>VMware ESX 6.x und 6.5x</w:t>
                      </w:r>
                    </w:p>
                    <w:p w14:paraId="3339AF32" w14:textId="77777777" w:rsidR="0063220A" w:rsidRPr="00B95270" w:rsidRDefault="0063220A" w:rsidP="0063220A">
                      <w:pPr>
                        <w:ind w:left="1985"/>
                        <w:rPr>
                          <w:lang w:val="en-US"/>
                        </w:rPr>
                      </w:pPr>
                      <w:r w:rsidRPr="00B95270">
                        <w:rPr>
                          <w:lang w:val="en-US"/>
                        </w:rPr>
                        <w:t>VMware NSX</w:t>
                      </w:r>
                    </w:p>
                    <w:p w14:paraId="4702DBDE" w14:textId="77777777" w:rsidR="0063220A" w:rsidRPr="00B95270" w:rsidRDefault="0063220A" w:rsidP="0063220A">
                      <w:pPr>
                        <w:ind w:left="1985"/>
                        <w:rPr>
                          <w:lang w:val="en-US"/>
                        </w:rPr>
                      </w:pPr>
                      <w:r w:rsidRPr="00B95270">
                        <w:rPr>
                          <w:lang w:val="en-US"/>
                        </w:rPr>
                        <w:t xml:space="preserve">VMware </w:t>
                      </w:r>
                      <w:proofErr w:type="spellStart"/>
                      <w:r w:rsidRPr="00B95270">
                        <w:rPr>
                          <w:lang w:val="en-US"/>
                        </w:rPr>
                        <w:t>vRealize</w:t>
                      </w:r>
                      <w:proofErr w:type="spellEnd"/>
                    </w:p>
                    <w:p w14:paraId="53B9B128" w14:textId="77777777" w:rsidR="0063220A" w:rsidRPr="00B95270" w:rsidRDefault="0063220A" w:rsidP="0063220A">
                      <w:pPr>
                        <w:ind w:left="1985"/>
                        <w:rPr>
                          <w:lang w:val="en-US"/>
                        </w:rPr>
                      </w:pPr>
                      <w:r w:rsidRPr="00B95270">
                        <w:rPr>
                          <w:lang w:val="en-US"/>
                        </w:rPr>
                        <w:t xml:space="preserve">VMware </w:t>
                      </w:r>
                      <w:proofErr w:type="spellStart"/>
                      <w:r w:rsidRPr="00B95270">
                        <w:rPr>
                          <w:lang w:val="en-US"/>
                        </w:rPr>
                        <w:t>vRealize</w:t>
                      </w:r>
                      <w:proofErr w:type="spellEnd"/>
                      <w:r w:rsidRPr="00B95270">
                        <w:rPr>
                          <w:lang w:val="en-US"/>
                        </w:rPr>
                        <w:t xml:space="preserve"> Automation</w:t>
                      </w:r>
                    </w:p>
                    <w:p w14:paraId="15CE3FBF" w14:textId="77777777" w:rsidR="0063220A" w:rsidRPr="00B95270" w:rsidRDefault="0063220A" w:rsidP="0063220A">
                      <w:pPr>
                        <w:ind w:left="1985"/>
                        <w:rPr>
                          <w:lang w:val="en-US"/>
                        </w:rPr>
                      </w:pPr>
                      <w:r w:rsidRPr="00B95270">
                        <w:rPr>
                          <w:lang w:val="en-US"/>
                        </w:rPr>
                        <w:t>PowerShell Scripting</w:t>
                      </w:r>
                    </w:p>
                    <w:p w14:paraId="247051AA" w14:textId="77777777" w:rsidR="0063220A" w:rsidRDefault="0063220A" w:rsidP="0063220A">
                      <w:pPr>
                        <w:ind w:left="1985"/>
                      </w:pPr>
                      <w:r>
                        <w:t>VMware VSAN</w:t>
                      </w:r>
                    </w:p>
                    <w:p w14:paraId="03F9A0FB" w14:textId="77777777" w:rsidR="0063220A" w:rsidRDefault="0063220A" w:rsidP="0063220A">
                      <w:pPr>
                        <w:ind w:left="1985"/>
                      </w:pPr>
                      <w:r>
                        <w:t xml:space="preserve">NetApp SAN Storage </w:t>
                      </w:r>
                    </w:p>
                    <w:p w14:paraId="52345B9A" w14:textId="1AA175D5" w:rsidR="00972AC4" w:rsidRPr="008B3A73" w:rsidRDefault="0063220A" w:rsidP="0063220A">
                      <w:pPr>
                        <w:ind w:firstLine="1985"/>
                      </w:pPr>
                      <w:r>
                        <w:t>ITIL Prozesse</w:t>
                      </w:r>
                    </w:p>
                    <w:p w14:paraId="3DAB13FA" w14:textId="77777777" w:rsidR="00972AC4" w:rsidRPr="008B3A73" w:rsidRDefault="00972AC4" w:rsidP="00C34616">
                      <w:pPr>
                        <w:rPr>
                          <w:b/>
                        </w:rPr>
                      </w:pPr>
                      <w:r w:rsidRPr="008B3A73">
                        <w:rPr>
                          <w:b/>
                        </w:rPr>
                        <w:t xml:space="preserve">Kurzbeschreibung    </w:t>
                      </w:r>
                      <w:r w:rsidRPr="008B3A73">
                        <w:t>Versicherungen</w:t>
                      </w:r>
                    </w:p>
                    <w:p w14:paraId="672A24B3" w14:textId="77777777" w:rsidR="00972AC4" w:rsidRPr="00B109C7" w:rsidRDefault="00972AC4" w:rsidP="00C34616">
                      <w:r w:rsidRPr="004F5132">
                        <w:rPr>
                          <w:b/>
                        </w:rPr>
                        <w:t>Fähigkeiten</w:t>
                      </w:r>
                      <w:r w:rsidRPr="004F5132">
                        <w:rPr>
                          <w:b/>
                        </w:rPr>
                        <w:tab/>
                        <w:t xml:space="preserve">          </w:t>
                      </w:r>
                    </w:p>
                    <w:p w14:paraId="67D2BA29" w14:textId="15DB6951" w:rsidR="00972AC4" w:rsidRDefault="00972AC4" w:rsidP="00972AC4">
                      <w:pPr>
                        <w:ind w:left="1985" w:hanging="1985"/>
                        <w:rPr>
                          <w:b/>
                        </w:rPr>
                      </w:pPr>
                      <w:r w:rsidRPr="00B109C7">
                        <w:rPr>
                          <w:b/>
                        </w:rPr>
                        <w:t>Aufgaben</w:t>
                      </w:r>
                      <w:r w:rsidRPr="00B109C7">
                        <w:rPr>
                          <w:b/>
                        </w:rPr>
                        <w:tab/>
                      </w:r>
                    </w:p>
                    <w:p w14:paraId="119E4BA2" w14:textId="77777777" w:rsidR="00972AC4" w:rsidRDefault="00972AC4" w:rsidP="006C2570">
                      <w:pPr>
                        <w:pBdr>
                          <w:bottom w:val="single" w:sz="4" w:space="1" w:color="auto"/>
                        </w:pBdr>
                        <w:rPr>
                          <w:b/>
                        </w:rPr>
                      </w:pPr>
                    </w:p>
                    <w:p w14:paraId="00C83596" w14:textId="77777777" w:rsidR="00972AC4" w:rsidRDefault="00972AC4" w:rsidP="00896205">
                      <w:pPr>
                        <w:rPr>
                          <w:b/>
                        </w:rPr>
                      </w:pPr>
                    </w:p>
                    <w:p w14:paraId="2878F24E" w14:textId="77777777" w:rsidR="00972AC4" w:rsidRPr="00E37C43" w:rsidRDefault="00972AC4" w:rsidP="00896205">
                      <w:r w:rsidRPr="00E37C43">
                        <w:rPr>
                          <w:b/>
                        </w:rPr>
                        <w:t>Zeitpunkt</w:t>
                      </w:r>
                      <w:r w:rsidRPr="00F13F61">
                        <w:rPr>
                          <w:b/>
                        </w:rPr>
                        <w:tab/>
                      </w:r>
                      <w:r>
                        <w:rPr>
                          <w:b/>
                        </w:rPr>
                        <w:t xml:space="preserve">          </w:t>
                      </w:r>
                      <w:r w:rsidRPr="00B109C7">
                        <w:t>10/2017 - laufend</w:t>
                      </w:r>
                    </w:p>
                    <w:p w14:paraId="42F4735A" w14:textId="7A1ED8F8" w:rsidR="00972AC4" w:rsidRDefault="00972AC4" w:rsidP="00896205">
                      <w:r w:rsidRPr="00F13F61">
                        <w:rPr>
                          <w:b/>
                        </w:rPr>
                        <w:t>Firma/ORT</w:t>
                      </w:r>
                      <w:r w:rsidRPr="00F13F61">
                        <w:rPr>
                          <w:b/>
                        </w:rPr>
                        <w:tab/>
                      </w:r>
                      <w:r>
                        <w:rPr>
                          <w:b/>
                        </w:rPr>
                        <w:t xml:space="preserve">          </w:t>
                      </w:r>
                      <w:proofErr w:type="spellStart"/>
                      <w:r w:rsidRPr="008B3A73">
                        <w:t>Talanx</w:t>
                      </w:r>
                      <w:proofErr w:type="spellEnd"/>
                      <w:r w:rsidRPr="008B3A73">
                        <w:t xml:space="preserve"> Systeme GmbH / Hannover</w:t>
                      </w:r>
                    </w:p>
                    <w:p w14:paraId="32A3EF48" w14:textId="77777777" w:rsidR="00972AC4" w:rsidRPr="008B3A73" w:rsidRDefault="00972AC4" w:rsidP="008B3A73">
                      <w:r w:rsidRPr="008B3A73">
                        <w:rPr>
                          <w:b/>
                        </w:rPr>
                        <w:t>Tätigkeit</w:t>
                      </w:r>
                      <w:r w:rsidRPr="008B3A73">
                        <w:rPr>
                          <w:b/>
                        </w:rPr>
                        <w:tab/>
                        <w:t xml:space="preserve">          </w:t>
                      </w:r>
                      <w:r w:rsidRPr="008B3A73">
                        <w:t xml:space="preserve">Senior Consulting </w:t>
                      </w:r>
                      <w:proofErr w:type="gramStart"/>
                      <w:r w:rsidRPr="008B3A73">
                        <w:t>Cloud Computing</w:t>
                      </w:r>
                      <w:proofErr w:type="gramEnd"/>
                      <w:r w:rsidRPr="008B3A73">
                        <w:t xml:space="preserve"> und Automation</w:t>
                      </w:r>
                    </w:p>
                    <w:p w14:paraId="5886363F" w14:textId="4B5E4197" w:rsidR="00972AC4" w:rsidRPr="008B3A73" w:rsidRDefault="00972AC4" w:rsidP="008B3A73">
                      <w:pPr>
                        <w:rPr>
                          <w:b/>
                        </w:rPr>
                      </w:pPr>
                      <w:r w:rsidRPr="008B3A73">
                        <w:rPr>
                          <w:b/>
                        </w:rPr>
                        <w:t xml:space="preserve">Kurzbeschreibung    </w:t>
                      </w:r>
                      <w:r w:rsidRPr="008B3A73">
                        <w:t>Versicherungen</w:t>
                      </w:r>
                    </w:p>
                    <w:p w14:paraId="59AB29F1" w14:textId="7A07215B" w:rsidR="00972AC4" w:rsidRPr="00B109C7" w:rsidRDefault="00972AC4" w:rsidP="008B3A73">
                      <w:r w:rsidRPr="004F5132">
                        <w:rPr>
                          <w:b/>
                        </w:rPr>
                        <w:t>Fähigkeiten</w:t>
                      </w:r>
                      <w:r w:rsidRPr="004F5132">
                        <w:rPr>
                          <w:b/>
                        </w:rPr>
                        <w:tab/>
                        <w:t xml:space="preserve">          </w:t>
                      </w:r>
                    </w:p>
                    <w:p w14:paraId="623DB82E" w14:textId="526B830F" w:rsidR="00972AC4" w:rsidRDefault="00972AC4" w:rsidP="004F5132">
                      <w:pPr>
                        <w:ind w:left="1985" w:hanging="1985"/>
                      </w:pPr>
                      <w:r w:rsidRPr="00B109C7">
                        <w:rPr>
                          <w:b/>
                        </w:rPr>
                        <w:t>Aufgaben</w:t>
                      </w:r>
                      <w:r w:rsidRPr="00B109C7">
                        <w:rPr>
                          <w:b/>
                        </w:rPr>
                        <w:tab/>
                      </w:r>
                      <w:r>
                        <w:t xml:space="preserve">Unterstützung der </w:t>
                      </w:r>
                      <w:proofErr w:type="spellStart"/>
                      <w:r>
                        <w:t>Entwicklunsteams</w:t>
                      </w:r>
                      <w:proofErr w:type="spellEnd"/>
                      <w:r>
                        <w:t xml:space="preserve"> beim </w:t>
                      </w:r>
                    </w:p>
                    <w:p w14:paraId="75B2D8A5" w14:textId="74CFA070" w:rsidR="00972AC4" w:rsidRDefault="00972AC4" w:rsidP="008B3A73">
                      <w:pPr>
                        <w:ind w:left="1440" w:firstLine="545"/>
                      </w:pPr>
                      <w:r>
                        <w:t xml:space="preserve">Troubleshooting und Einführung von </w:t>
                      </w:r>
                      <w:proofErr w:type="spellStart"/>
                      <w:r>
                        <w:t>DevSecOps</w:t>
                      </w:r>
                      <w:proofErr w:type="spellEnd"/>
                      <w:r>
                        <w:t>.</w:t>
                      </w:r>
                    </w:p>
                    <w:p w14:paraId="692E282D" w14:textId="77777777" w:rsidR="00972AC4" w:rsidRDefault="00972AC4" w:rsidP="008B3A73"/>
                    <w:p w14:paraId="2AC83877" w14:textId="77777777" w:rsidR="00972AC4" w:rsidRDefault="00972AC4" w:rsidP="008B3A73">
                      <w:pPr>
                        <w:ind w:firstLine="1985"/>
                      </w:pPr>
                      <w:r>
                        <w:t>Schlüsseltechnologien und Hauptaufgaben:</w:t>
                      </w:r>
                    </w:p>
                    <w:p w14:paraId="5E2AF935" w14:textId="77777777" w:rsidR="00972AC4" w:rsidRDefault="00972AC4" w:rsidP="008B3A73"/>
                    <w:p w14:paraId="31A74723" w14:textId="7BA4264E" w:rsidR="00972AC4" w:rsidRPr="00800B4A" w:rsidRDefault="00972AC4" w:rsidP="008B3A73">
                      <w:pPr>
                        <w:ind w:firstLine="1985"/>
                      </w:pPr>
                      <w:r w:rsidRPr="00800B4A">
                        <w:t xml:space="preserve">- </w:t>
                      </w:r>
                      <w:proofErr w:type="spellStart"/>
                      <w:r w:rsidRPr="00800B4A">
                        <w:t>Bash</w:t>
                      </w:r>
                      <w:proofErr w:type="spellEnd"/>
                    </w:p>
                    <w:p w14:paraId="7960DE3B" w14:textId="3A37D0BE" w:rsidR="00972AC4" w:rsidRPr="00800B4A" w:rsidRDefault="00972AC4" w:rsidP="008B3A73">
                      <w:pPr>
                        <w:ind w:firstLine="1985"/>
                      </w:pPr>
                      <w:r w:rsidRPr="00800B4A">
                        <w:t xml:space="preserve">- Docker / </w:t>
                      </w:r>
                      <w:proofErr w:type="spellStart"/>
                      <w:r w:rsidRPr="00800B4A">
                        <w:t>Swarm</w:t>
                      </w:r>
                      <w:proofErr w:type="spellEnd"/>
                    </w:p>
                    <w:p w14:paraId="143A7971" w14:textId="36DB9D28"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Gitlab</w:t>
                      </w:r>
                      <w:proofErr w:type="spellEnd"/>
                      <w:r w:rsidRPr="008B3A73">
                        <w:rPr>
                          <w:lang w:val="en-US"/>
                        </w:rPr>
                        <w:t xml:space="preserve"> / </w:t>
                      </w:r>
                      <w:proofErr w:type="spellStart"/>
                      <w:r w:rsidRPr="008B3A73">
                        <w:rPr>
                          <w:lang w:val="en-US"/>
                        </w:rPr>
                        <w:t>Bitbucket</w:t>
                      </w:r>
                      <w:proofErr w:type="spellEnd"/>
                    </w:p>
                    <w:p w14:paraId="2251AF35" w14:textId="11A355FE" w:rsidR="00972AC4" w:rsidRPr="008B3A73" w:rsidRDefault="00972AC4" w:rsidP="008B3A73">
                      <w:pPr>
                        <w:ind w:firstLine="1985"/>
                        <w:rPr>
                          <w:lang w:val="en-US"/>
                        </w:rPr>
                      </w:pPr>
                      <w:r>
                        <w:rPr>
                          <w:lang w:val="en-US"/>
                        </w:rPr>
                        <w:t>-</w:t>
                      </w:r>
                      <w:r w:rsidRPr="008B3A73">
                        <w:rPr>
                          <w:lang w:val="en-US"/>
                        </w:rPr>
                        <w:t xml:space="preserve"> Java</w:t>
                      </w:r>
                    </w:p>
                    <w:p w14:paraId="32BB3ED9" w14:textId="62AD2757"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JBoss</w:t>
                      </w:r>
                      <w:proofErr w:type="spellEnd"/>
                    </w:p>
                    <w:p w14:paraId="5466E652" w14:textId="340FDBEC" w:rsidR="00972AC4" w:rsidRPr="008B3A73" w:rsidRDefault="00972AC4" w:rsidP="008B3A73">
                      <w:pPr>
                        <w:ind w:firstLine="1985"/>
                        <w:rPr>
                          <w:lang w:val="en-US"/>
                        </w:rPr>
                      </w:pPr>
                      <w:r>
                        <w:rPr>
                          <w:lang w:val="en-US"/>
                        </w:rPr>
                        <w:t>-</w:t>
                      </w:r>
                      <w:r w:rsidRPr="008B3A73">
                        <w:rPr>
                          <w:lang w:val="en-US"/>
                        </w:rPr>
                        <w:t xml:space="preserve"> Jenkins / Hudson</w:t>
                      </w:r>
                    </w:p>
                    <w:p w14:paraId="0A9EA951" w14:textId="1E1265A7" w:rsidR="00972AC4" w:rsidRPr="008B3A73" w:rsidRDefault="00972AC4" w:rsidP="008B3A73">
                      <w:pPr>
                        <w:ind w:firstLine="1985"/>
                        <w:rPr>
                          <w:lang w:val="en-US"/>
                        </w:rPr>
                      </w:pPr>
                      <w:r>
                        <w:rPr>
                          <w:lang w:val="en-US"/>
                        </w:rPr>
                        <w:t>-</w:t>
                      </w:r>
                      <w:r w:rsidRPr="008B3A73">
                        <w:rPr>
                          <w:lang w:val="en-US"/>
                        </w:rPr>
                        <w:t xml:space="preserve"> </w:t>
                      </w:r>
                      <w:proofErr w:type="spellStart"/>
                      <w:r w:rsidRPr="008B3A73">
                        <w:rPr>
                          <w:lang w:val="en-US"/>
                        </w:rPr>
                        <w:t>Powershell</w:t>
                      </w:r>
                      <w:proofErr w:type="spellEnd"/>
                    </w:p>
                    <w:p w14:paraId="03D22D85" w14:textId="220866B4" w:rsidR="00972AC4" w:rsidRDefault="00972AC4" w:rsidP="008B3A73">
                      <w:pPr>
                        <w:ind w:firstLine="1985"/>
                      </w:pPr>
                      <w:r>
                        <w:t xml:space="preserve">- </w:t>
                      </w:r>
                      <w:proofErr w:type="spellStart"/>
                      <w:r>
                        <w:t>Scrum</w:t>
                      </w:r>
                      <w:proofErr w:type="spellEnd"/>
                      <w:r>
                        <w:t>/agile Softwareentwicklung</w:t>
                      </w:r>
                    </w:p>
                    <w:p w14:paraId="3128F76C" w14:textId="659A9F10" w:rsidR="00972AC4" w:rsidRDefault="00972AC4" w:rsidP="008B3A73">
                      <w:pPr>
                        <w:ind w:firstLine="1985"/>
                      </w:pPr>
                      <w:r>
                        <w:t xml:space="preserve">- </w:t>
                      </w:r>
                      <w:proofErr w:type="spellStart"/>
                      <w:r>
                        <w:t>Tomcat</w:t>
                      </w:r>
                      <w:proofErr w:type="spellEnd"/>
                    </w:p>
                    <w:p w14:paraId="2460EB80" w14:textId="45F8429E" w:rsidR="00972AC4" w:rsidRDefault="00972AC4" w:rsidP="008B3A73">
                      <w:pPr>
                        <w:ind w:firstLine="1985"/>
                        <w:rPr>
                          <w:b/>
                        </w:rPr>
                      </w:pPr>
                      <w:r>
                        <w:t xml:space="preserve">- </w:t>
                      </w:r>
                      <w:proofErr w:type="spellStart"/>
                      <w:r>
                        <w:t>Websphere</w:t>
                      </w:r>
                      <w:proofErr w:type="spellEnd"/>
                      <w:r>
                        <w:t xml:space="preserve"> </w:t>
                      </w:r>
                      <w:proofErr w:type="spellStart"/>
                      <w:r>
                        <w:t>Application</w:t>
                      </w:r>
                      <w:proofErr w:type="spellEnd"/>
                      <w:r>
                        <w:t xml:space="preserve"> Server</w:t>
                      </w:r>
                    </w:p>
                    <w:p w14:paraId="5C4ADFD2" w14:textId="77777777" w:rsidR="00972AC4" w:rsidRDefault="00972AC4" w:rsidP="006C2570">
                      <w:pPr>
                        <w:pBdr>
                          <w:bottom w:val="single" w:sz="4" w:space="1" w:color="auto"/>
                        </w:pBdr>
                        <w:rPr>
                          <w:b/>
                        </w:rPr>
                      </w:pPr>
                    </w:p>
                    <w:p w14:paraId="3F79744C" w14:textId="77777777" w:rsidR="00972AC4" w:rsidRDefault="00972AC4" w:rsidP="00A66CB3">
                      <w:pPr>
                        <w:rPr>
                          <w:b/>
                        </w:rPr>
                      </w:pPr>
                    </w:p>
                    <w:p w14:paraId="363E516B" w14:textId="2E0E590D" w:rsidR="00972AC4" w:rsidRPr="00E37C43" w:rsidRDefault="00972AC4" w:rsidP="00A66CB3">
                      <w:r w:rsidRPr="00E37C43">
                        <w:rPr>
                          <w:b/>
                        </w:rPr>
                        <w:t>Zeitpunkt</w:t>
                      </w:r>
                      <w:r w:rsidRPr="00F13F61">
                        <w:rPr>
                          <w:b/>
                        </w:rPr>
                        <w:tab/>
                      </w:r>
                      <w:r>
                        <w:rPr>
                          <w:b/>
                        </w:rPr>
                        <w:t xml:space="preserve">          </w:t>
                      </w:r>
                      <w:r w:rsidRPr="00F73ADE">
                        <w:t>1/2016 - 6/2017</w:t>
                      </w:r>
                    </w:p>
                    <w:p w14:paraId="0FC642E7" w14:textId="0E0E562F" w:rsidR="00972AC4" w:rsidRPr="00F13F61" w:rsidRDefault="00972AC4" w:rsidP="00F13F61">
                      <w:pPr>
                        <w:rPr>
                          <w:b/>
                        </w:rPr>
                      </w:pPr>
                      <w:r w:rsidRPr="00F13F61">
                        <w:rPr>
                          <w:b/>
                        </w:rPr>
                        <w:t>Firma/ORT</w:t>
                      </w:r>
                      <w:r w:rsidRPr="00F13F61">
                        <w:rPr>
                          <w:b/>
                        </w:rPr>
                        <w:tab/>
                      </w:r>
                      <w:r>
                        <w:rPr>
                          <w:b/>
                        </w:rPr>
                        <w:t xml:space="preserve">          </w:t>
                      </w:r>
                      <w:r w:rsidRPr="00F73ADE">
                        <w:t>DB Connect GmbH / Deutsche Bahn AG in Halle</w:t>
                      </w:r>
                    </w:p>
                    <w:p w14:paraId="72A58499" w14:textId="77777777" w:rsidR="00972AC4" w:rsidRPr="00F73ADE" w:rsidRDefault="00972AC4" w:rsidP="00F73ADE">
                      <w:r w:rsidRPr="00F73ADE">
                        <w:rPr>
                          <w:b/>
                        </w:rPr>
                        <w:t>Tätigkeit</w:t>
                      </w:r>
                      <w:r w:rsidRPr="00F73ADE">
                        <w:rPr>
                          <w:b/>
                        </w:rPr>
                        <w:tab/>
                        <w:t xml:space="preserve">          </w:t>
                      </w:r>
                      <w:r w:rsidRPr="00F73ADE">
                        <w:t xml:space="preserve">Senior Consulting </w:t>
                      </w:r>
                      <w:proofErr w:type="gramStart"/>
                      <w:r w:rsidRPr="00F73ADE">
                        <w:t>Cloud Computing</w:t>
                      </w:r>
                      <w:proofErr w:type="gramEnd"/>
                      <w:r w:rsidRPr="00F73ADE">
                        <w:t xml:space="preserve"> und Automation</w:t>
                      </w:r>
                    </w:p>
                    <w:p w14:paraId="266F0D87" w14:textId="77777777" w:rsidR="00972AC4" w:rsidRDefault="00972AC4" w:rsidP="00F73ADE">
                      <w:r w:rsidRPr="00F13F61">
                        <w:rPr>
                          <w:b/>
                        </w:rPr>
                        <w:t>Kurzbeschreibung</w:t>
                      </w:r>
                      <w:r>
                        <w:rPr>
                          <w:b/>
                        </w:rPr>
                        <w:t xml:space="preserve">    </w:t>
                      </w:r>
                      <w:r w:rsidRPr="00F73ADE">
                        <w:t xml:space="preserve">Bahn, Beratungsunternehmen, </w:t>
                      </w:r>
                    </w:p>
                    <w:p w14:paraId="1A5B677C" w14:textId="0D66CCE9" w:rsidR="00972AC4" w:rsidRPr="00F73ADE" w:rsidRDefault="00972AC4" w:rsidP="00F73ADE">
                      <w:pPr>
                        <w:ind w:firstLine="1985"/>
                        <w:rPr>
                          <w:b/>
                          <w:lang w:val="en-US"/>
                        </w:rPr>
                      </w:pPr>
                      <w:proofErr w:type="spellStart"/>
                      <w:r w:rsidRPr="00F73ADE">
                        <w:rPr>
                          <w:lang w:val="en-US"/>
                        </w:rPr>
                        <w:t>Informations</w:t>
                      </w:r>
                      <w:proofErr w:type="spellEnd"/>
                      <w:r w:rsidRPr="00F73ADE">
                        <w:rPr>
                          <w:lang w:val="en-US"/>
                        </w:rPr>
                        <w:t xml:space="preserve"> </w:t>
                      </w:r>
                      <w:proofErr w:type="spellStart"/>
                      <w:r w:rsidRPr="00F73ADE">
                        <w:rPr>
                          <w:lang w:val="en-US"/>
                        </w:rPr>
                        <w:t>Technologie</w:t>
                      </w:r>
                      <w:proofErr w:type="spellEnd"/>
                    </w:p>
                    <w:p w14:paraId="562DEA57" w14:textId="77777777" w:rsidR="00972AC4" w:rsidRDefault="00972AC4" w:rsidP="00F73ADE">
                      <w:pPr>
                        <w:ind w:left="1985" w:hanging="1985"/>
                        <w:rPr>
                          <w:lang w:val="en-US"/>
                        </w:rPr>
                      </w:pPr>
                      <w:proofErr w:type="spellStart"/>
                      <w:r w:rsidRPr="00F73ADE">
                        <w:rPr>
                          <w:b/>
                          <w:lang w:val="en-US"/>
                        </w:rPr>
                        <w:t>Fähigkeiten</w:t>
                      </w:r>
                      <w:proofErr w:type="spellEnd"/>
                      <w:r w:rsidRPr="00F73ADE">
                        <w:rPr>
                          <w:b/>
                          <w:lang w:val="en-US"/>
                        </w:rPr>
                        <w:tab/>
                      </w:r>
                      <w:r w:rsidRPr="00F73ADE">
                        <w:rPr>
                          <w:lang w:val="en-US"/>
                        </w:rPr>
                        <w:t xml:space="preserve">Apache, </w:t>
                      </w:r>
                      <w:proofErr w:type="spellStart"/>
                      <w:r w:rsidRPr="00F73ADE">
                        <w:rPr>
                          <w:lang w:val="en-US"/>
                        </w:rPr>
                        <w:t>Atlassian</w:t>
                      </w:r>
                      <w:proofErr w:type="spellEnd"/>
                      <w:r w:rsidRPr="00F73ADE">
                        <w:rPr>
                          <w:lang w:val="en-US"/>
                        </w:rPr>
                        <w:t xml:space="preserve"> Confluence, </w:t>
                      </w:r>
                      <w:proofErr w:type="spellStart"/>
                      <w:r w:rsidRPr="00F73ADE">
                        <w:rPr>
                          <w:lang w:val="en-US"/>
                        </w:rPr>
                        <w:t>Atlassian</w:t>
                      </w:r>
                      <w:proofErr w:type="spellEnd"/>
                      <w:r w:rsidRPr="00F73ADE">
                        <w:rPr>
                          <w:lang w:val="en-US"/>
                        </w:rPr>
                        <w:t xml:space="preserve"> JIRA, Bash, CentOS, Cloud Computing, Continuous Delivery, </w:t>
                      </w:r>
                    </w:p>
                    <w:p w14:paraId="73507DB3" w14:textId="77777777" w:rsidR="00972AC4" w:rsidRDefault="00972AC4" w:rsidP="00F73ADE">
                      <w:pPr>
                        <w:ind w:left="1985"/>
                        <w:rPr>
                          <w:lang w:val="en-US"/>
                        </w:rPr>
                      </w:pPr>
                      <w:r w:rsidRPr="00F73ADE">
                        <w:rPr>
                          <w:lang w:val="en-US"/>
                        </w:rPr>
                        <w:t xml:space="preserve">Continuous Integration, </w:t>
                      </w:r>
                      <w:proofErr w:type="spellStart"/>
                      <w:r w:rsidRPr="00F73ADE">
                        <w:rPr>
                          <w:lang w:val="en-US"/>
                        </w:rPr>
                        <w:t>Debian</w:t>
                      </w:r>
                      <w:proofErr w:type="spellEnd"/>
                      <w:r w:rsidRPr="00F73ADE">
                        <w:rPr>
                          <w:lang w:val="en-US"/>
                        </w:rPr>
                        <w:t xml:space="preserve">, DevOps, </w:t>
                      </w:r>
                      <w:proofErr w:type="spellStart"/>
                      <w:r w:rsidRPr="00F73ADE">
                        <w:rPr>
                          <w:lang w:val="en-US"/>
                        </w:rPr>
                        <w:t>DevSecOps</w:t>
                      </w:r>
                      <w:proofErr w:type="spellEnd"/>
                      <w:r w:rsidRPr="00F73ADE">
                        <w:rPr>
                          <w:lang w:val="en-US"/>
                        </w:rPr>
                        <w:t xml:space="preserve">, DHCP, Diagnose, </w:t>
                      </w:r>
                      <w:proofErr w:type="spellStart"/>
                      <w:r w:rsidRPr="00F73ADE">
                        <w:rPr>
                          <w:lang w:val="en-US"/>
                        </w:rPr>
                        <w:t>Digitale</w:t>
                      </w:r>
                      <w:proofErr w:type="spellEnd"/>
                      <w:r w:rsidRPr="00F73ADE">
                        <w:rPr>
                          <w:lang w:val="en-US"/>
                        </w:rPr>
                        <w:t xml:space="preserve"> Transformation, DNS, Docker, Domain Driven Design, </w:t>
                      </w:r>
                      <w:proofErr w:type="spellStart"/>
                      <w:r w:rsidRPr="00F73ADE">
                        <w:rPr>
                          <w:lang w:val="en-US"/>
                        </w:rPr>
                        <w:t>Englisch</w:t>
                      </w:r>
                      <w:proofErr w:type="spellEnd"/>
                      <w:r w:rsidRPr="00F73ADE">
                        <w:rPr>
                          <w:lang w:val="en-US"/>
                        </w:rPr>
                        <w:t xml:space="preserve">, Ethernet, </w:t>
                      </w:r>
                    </w:p>
                    <w:p w14:paraId="1BC7B045" w14:textId="77777777" w:rsidR="00972AC4" w:rsidRDefault="00972AC4" w:rsidP="00F73ADE">
                      <w:pPr>
                        <w:ind w:left="1985"/>
                        <w:rPr>
                          <w:lang w:val="en-US"/>
                        </w:rPr>
                      </w:pPr>
                      <w:r w:rsidRPr="00F73ADE">
                        <w:rPr>
                          <w:lang w:val="en-US"/>
                        </w:rPr>
                        <w:t xml:space="preserve">Firewall, </w:t>
                      </w:r>
                      <w:proofErr w:type="spellStart"/>
                      <w:r w:rsidRPr="00F73ADE">
                        <w:rPr>
                          <w:lang w:val="en-US"/>
                        </w:rPr>
                        <w:t>Git</w:t>
                      </w:r>
                      <w:proofErr w:type="spellEnd"/>
                      <w:r w:rsidRPr="00F73ADE">
                        <w:rPr>
                          <w:lang w:val="en-US"/>
                        </w:rPr>
                        <w:t xml:space="preserve">, </w:t>
                      </w:r>
                      <w:proofErr w:type="spellStart"/>
                      <w:r w:rsidRPr="00F73ADE">
                        <w:rPr>
                          <w:lang w:val="en-US"/>
                        </w:rPr>
                        <w:t>Gitlab</w:t>
                      </w:r>
                      <w:proofErr w:type="spellEnd"/>
                      <w:r w:rsidRPr="00F73ADE">
                        <w:rPr>
                          <w:lang w:val="en-US"/>
                        </w:rPr>
                        <w:t xml:space="preserve">, </w:t>
                      </w:r>
                      <w:proofErr w:type="spellStart"/>
                      <w:r w:rsidRPr="00F73ADE">
                        <w:rPr>
                          <w:lang w:val="en-US"/>
                        </w:rPr>
                        <w:t>Graphana</w:t>
                      </w:r>
                      <w:proofErr w:type="spellEnd"/>
                      <w:r w:rsidRPr="00F73ADE">
                        <w:rPr>
                          <w:lang w:val="en-US"/>
                        </w:rPr>
                        <w:t xml:space="preserve">, </w:t>
                      </w:r>
                      <w:proofErr w:type="spellStart"/>
                      <w:r w:rsidRPr="00F73ADE">
                        <w:rPr>
                          <w:lang w:val="en-US"/>
                        </w:rPr>
                        <w:t>HAProxy</w:t>
                      </w:r>
                      <w:proofErr w:type="spellEnd"/>
                      <w:r w:rsidRPr="00F73ADE">
                        <w:rPr>
                          <w:lang w:val="en-US"/>
                        </w:rPr>
                        <w:t xml:space="preserve">, </w:t>
                      </w:r>
                    </w:p>
                    <w:p w14:paraId="6B39B237" w14:textId="77777777" w:rsidR="00972AC4" w:rsidRDefault="00972AC4" w:rsidP="00F73ADE">
                      <w:pPr>
                        <w:ind w:left="1985"/>
                        <w:rPr>
                          <w:lang w:val="en-US"/>
                        </w:rPr>
                      </w:pPr>
                      <w:r w:rsidRPr="00F73ADE">
                        <w:rPr>
                          <w:lang w:val="en-US"/>
                        </w:rPr>
                        <w:t xml:space="preserve">IaaS (Infrastructure as a Service), Icinga2 Monitoring, Internet, Intranet, Java, JavaScript, Jenkins, </w:t>
                      </w:r>
                      <w:proofErr w:type="spellStart"/>
                      <w:r w:rsidRPr="00F73ADE">
                        <w:rPr>
                          <w:lang w:val="en-US"/>
                        </w:rPr>
                        <w:t>Kibana</w:t>
                      </w:r>
                      <w:proofErr w:type="spellEnd"/>
                      <w:r w:rsidRPr="00F73ADE">
                        <w:rPr>
                          <w:lang w:val="en-US"/>
                        </w:rPr>
                        <w:t xml:space="preserve">, Linux, </w:t>
                      </w:r>
                      <w:proofErr w:type="spellStart"/>
                      <w:r w:rsidRPr="00F73ADE">
                        <w:rPr>
                          <w:lang w:val="en-US"/>
                        </w:rPr>
                        <w:t>Logstash</w:t>
                      </w:r>
                      <w:proofErr w:type="spellEnd"/>
                      <w:r w:rsidRPr="00F73ADE">
                        <w:rPr>
                          <w:lang w:val="en-US"/>
                        </w:rPr>
                        <w:t xml:space="preserve">, Nagios, Nagios Monitoring, </w:t>
                      </w:r>
                    </w:p>
                    <w:p w14:paraId="2FFB21B8" w14:textId="77777777" w:rsidR="00972AC4" w:rsidRDefault="00972AC4" w:rsidP="00F73ADE">
                      <w:pPr>
                        <w:ind w:left="1985"/>
                        <w:rPr>
                          <w:lang w:val="en-US"/>
                        </w:rPr>
                      </w:pPr>
                      <w:r w:rsidRPr="00F73ADE">
                        <w:rPr>
                          <w:lang w:val="en-US"/>
                        </w:rPr>
                        <w:t xml:space="preserve">PowerShell, Puppet, Python, Red Hat, Scrum, </w:t>
                      </w:r>
                    </w:p>
                    <w:p w14:paraId="012B6FE5" w14:textId="7E4AC006" w:rsidR="00972AC4" w:rsidRPr="00066B25" w:rsidRDefault="00972AC4" w:rsidP="006C2570">
                      <w:pPr>
                        <w:ind w:left="1985"/>
                        <w:rPr>
                          <w:b/>
                          <w:lang w:val="en-US"/>
                        </w:rPr>
                      </w:pPr>
                      <w:r w:rsidRPr="00F73ADE">
                        <w:rPr>
                          <w:lang w:val="en-US"/>
                        </w:rPr>
                        <w:t xml:space="preserve">Shell-Scripts, </w:t>
                      </w:r>
                      <w:proofErr w:type="spellStart"/>
                      <w:r w:rsidRPr="00F73ADE">
                        <w:rPr>
                          <w:lang w:val="en-US"/>
                        </w:rPr>
                        <w:t>Sicherheit</w:t>
                      </w:r>
                      <w:proofErr w:type="spellEnd"/>
                      <w:r w:rsidRPr="00F73ADE">
                        <w:rPr>
                          <w:lang w:val="en-US"/>
                        </w:rPr>
                        <w:t>, TCP/IP, Ubuntu, VMWare, VMware ESX, VMware NSX, Windows, Ubuntu 14.04.x</w:t>
                      </w:r>
                    </w:p>
                    <w:p w14:paraId="05FCE1CA" w14:textId="41AC8621" w:rsidR="00972AC4" w:rsidRPr="004F5132" w:rsidRDefault="00972AC4" w:rsidP="004F5132">
                      <w:pPr>
                        <w:ind w:left="1985" w:hanging="1985"/>
                      </w:pPr>
                      <w:r w:rsidRPr="00F13F61">
                        <w:rPr>
                          <w:b/>
                        </w:rPr>
                        <w:t>Aufgaben</w:t>
                      </w:r>
                      <w:r w:rsidRPr="00F13F61">
                        <w:rPr>
                          <w:b/>
                        </w:rPr>
                        <w:tab/>
                      </w:r>
                      <w:r w:rsidRPr="004F5132">
                        <w:t>Pflege und Erweiterung des Automationsprozesses und Schulung der Mitarbeiter. Backendpflege</w:t>
                      </w:r>
                    </w:p>
                    <w:p w14:paraId="516EAEF7" w14:textId="77777777" w:rsidR="00972AC4" w:rsidRPr="004F5132" w:rsidRDefault="00972AC4" w:rsidP="00883B10">
                      <w:pPr>
                        <w:ind w:firstLine="1985"/>
                      </w:pPr>
                      <w:r w:rsidRPr="004F5132">
                        <w:t>/-Erweiterung und Störungsbeseitigung.</w:t>
                      </w:r>
                    </w:p>
                    <w:p w14:paraId="1E3B167E" w14:textId="77777777" w:rsidR="00972AC4" w:rsidRPr="004F5132" w:rsidRDefault="00972AC4" w:rsidP="00883B10">
                      <w:pPr>
                        <w:ind w:firstLine="1985"/>
                      </w:pPr>
                      <w:r w:rsidRPr="004F5132">
                        <w:t>Schlüsseltechnologien und Hauptaufgaben:</w:t>
                      </w:r>
                    </w:p>
                    <w:p w14:paraId="5BDAB4AA" w14:textId="77777777" w:rsidR="00972AC4" w:rsidRPr="004F5132" w:rsidRDefault="00972AC4" w:rsidP="00883B10">
                      <w:pPr>
                        <w:ind w:firstLine="1985"/>
                      </w:pPr>
                    </w:p>
                    <w:p w14:paraId="7051D63D" w14:textId="5C103B8D" w:rsidR="00972AC4" w:rsidRPr="00800B4A" w:rsidRDefault="00972AC4" w:rsidP="00883B10">
                      <w:pPr>
                        <w:ind w:firstLine="1985"/>
                      </w:pPr>
                      <w:r w:rsidRPr="00800B4A">
                        <w:t xml:space="preserve">- </w:t>
                      </w:r>
                      <w:proofErr w:type="spellStart"/>
                      <w:r w:rsidRPr="00800B4A">
                        <w:t>Bash</w:t>
                      </w:r>
                      <w:proofErr w:type="spellEnd"/>
                    </w:p>
                    <w:p w14:paraId="0E94E55D" w14:textId="4EB6CE4A" w:rsidR="00972AC4" w:rsidRPr="00800B4A" w:rsidRDefault="00972AC4" w:rsidP="00883B10">
                      <w:pPr>
                        <w:ind w:firstLine="1985"/>
                      </w:pPr>
                      <w:r w:rsidRPr="00800B4A">
                        <w:t xml:space="preserve">- Docker / </w:t>
                      </w:r>
                      <w:proofErr w:type="spellStart"/>
                      <w:r w:rsidRPr="00800B4A">
                        <w:t>Swarm</w:t>
                      </w:r>
                      <w:proofErr w:type="spellEnd"/>
                    </w:p>
                    <w:p w14:paraId="012FD65D" w14:textId="76B971A2" w:rsidR="00972AC4" w:rsidRPr="00800B4A" w:rsidRDefault="00972AC4" w:rsidP="00883B10">
                      <w:pPr>
                        <w:ind w:firstLine="1985"/>
                      </w:pPr>
                      <w:r w:rsidRPr="00800B4A">
                        <w:t xml:space="preserve">- Domain </w:t>
                      </w:r>
                      <w:proofErr w:type="spellStart"/>
                      <w:r w:rsidRPr="00800B4A">
                        <w:t>Driven</w:t>
                      </w:r>
                      <w:proofErr w:type="spellEnd"/>
                      <w:r w:rsidRPr="00800B4A">
                        <w:t xml:space="preserve"> Design</w:t>
                      </w:r>
                    </w:p>
                    <w:p w14:paraId="233F5C65" w14:textId="6F0230A4"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Gitlab</w:t>
                      </w:r>
                      <w:proofErr w:type="spellEnd"/>
                    </w:p>
                    <w:p w14:paraId="50C8416B" w14:textId="1FEAD6EE" w:rsidR="00972AC4" w:rsidRPr="004F5132" w:rsidRDefault="00972AC4" w:rsidP="00883B10">
                      <w:pPr>
                        <w:ind w:firstLine="1985"/>
                        <w:rPr>
                          <w:lang w:val="en-US"/>
                        </w:rPr>
                      </w:pPr>
                      <w:r>
                        <w:rPr>
                          <w:lang w:val="en-US"/>
                        </w:rPr>
                        <w:t>-</w:t>
                      </w:r>
                      <w:r w:rsidRPr="004F5132">
                        <w:rPr>
                          <w:lang w:val="en-US"/>
                        </w:rPr>
                        <w:t xml:space="preserve"> Jenkins</w:t>
                      </w:r>
                    </w:p>
                    <w:p w14:paraId="2D828A17" w14:textId="42863CA5" w:rsidR="00972AC4" w:rsidRPr="004F5132" w:rsidRDefault="00972AC4" w:rsidP="00883B10">
                      <w:pPr>
                        <w:ind w:firstLine="1985"/>
                        <w:rPr>
                          <w:lang w:val="en-US"/>
                        </w:rPr>
                      </w:pPr>
                      <w:r>
                        <w:rPr>
                          <w:lang w:val="en-US"/>
                        </w:rPr>
                        <w:t>-</w:t>
                      </w:r>
                      <w:r w:rsidRPr="004F5132">
                        <w:rPr>
                          <w:lang w:val="en-US"/>
                        </w:rPr>
                        <w:t xml:space="preserve"> Kanban</w:t>
                      </w:r>
                    </w:p>
                    <w:p w14:paraId="03F858D8" w14:textId="251DAFCA"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Logstash</w:t>
                      </w:r>
                      <w:proofErr w:type="spellEnd"/>
                    </w:p>
                    <w:p w14:paraId="69750AB1" w14:textId="7A4666A7"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Microservicearchitektur</w:t>
                      </w:r>
                      <w:proofErr w:type="spellEnd"/>
                    </w:p>
                    <w:p w14:paraId="4A28194B" w14:textId="2DE469E3" w:rsidR="00972AC4" w:rsidRPr="004F5132" w:rsidRDefault="00972AC4" w:rsidP="00883B10">
                      <w:pPr>
                        <w:ind w:firstLine="1985"/>
                        <w:rPr>
                          <w:lang w:val="en-US"/>
                        </w:rPr>
                      </w:pPr>
                      <w:r>
                        <w:rPr>
                          <w:lang w:val="en-US"/>
                        </w:rPr>
                        <w:t>-</w:t>
                      </w:r>
                      <w:r w:rsidRPr="004F5132">
                        <w:rPr>
                          <w:lang w:val="en-US"/>
                        </w:rPr>
                        <w:t xml:space="preserve"> MongoDB</w:t>
                      </w:r>
                    </w:p>
                    <w:p w14:paraId="7F5F28C9" w14:textId="6D17853C" w:rsidR="00972AC4" w:rsidRPr="004F5132" w:rsidRDefault="00972AC4" w:rsidP="00883B10">
                      <w:pPr>
                        <w:ind w:firstLine="1985"/>
                        <w:rPr>
                          <w:lang w:val="en-US"/>
                        </w:rPr>
                      </w:pPr>
                      <w:r>
                        <w:rPr>
                          <w:lang w:val="en-US"/>
                        </w:rPr>
                        <w:t>-</w:t>
                      </w:r>
                      <w:r w:rsidRPr="004F5132">
                        <w:rPr>
                          <w:lang w:val="en-US"/>
                        </w:rPr>
                        <w:t xml:space="preserve"> </w:t>
                      </w:r>
                      <w:proofErr w:type="spellStart"/>
                      <w:r w:rsidRPr="004F5132">
                        <w:rPr>
                          <w:lang w:val="en-US"/>
                        </w:rPr>
                        <w:t>Powershell</w:t>
                      </w:r>
                      <w:proofErr w:type="spellEnd"/>
                      <w:r w:rsidRPr="004F5132">
                        <w:rPr>
                          <w:lang w:val="en-US"/>
                        </w:rPr>
                        <w:t>/</w:t>
                      </w:r>
                      <w:proofErr w:type="spellStart"/>
                      <w:r w:rsidRPr="004F5132">
                        <w:rPr>
                          <w:lang w:val="en-US"/>
                        </w:rPr>
                        <w:t>Powercli</w:t>
                      </w:r>
                      <w:proofErr w:type="spellEnd"/>
                    </w:p>
                    <w:p w14:paraId="00AC9F5C" w14:textId="73D416D9" w:rsidR="00972AC4" w:rsidRPr="004F5132" w:rsidRDefault="00972AC4" w:rsidP="00883B10">
                      <w:pPr>
                        <w:ind w:firstLine="1985"/>
                        <w:rPr>
                          <w:lang w:val="en-US"/>
                        </w:rPr>
                      </w:pPr>
                      <w:r>
                        <w:rPr>
                          <w:lang w:val="en-US"/>
                        </w:rPr>
                        <w:t>-</w:t>
                      </w:r>
                      <w:r w:rsidRPr="004F5132">
                        <w:rPr>
                          <w:lang w:val="en-US"/>
                        </w:rPr>
                        <w:t xml:space="preserve"> Puppet</w:t>
                      </w:r>
                    </w:p>
                    <w:p w14:paraId="796A351B" w14:textId="2D4C5441" w:rsidR="00972AC4" w:rsidRPr="004F5132" w:rsidRDefault="00972AC4" w:rsidP="00883B10">
                      <w:pPr>
                        <w:ind w:firstLine="1985"/>
                        <w:rPr>
                          <w:lang w:val="en-US"/>
                        </w:rPr>
                      </w:pPr>
                      <w:r>
                        <w:rPr>
                          <w:lang w:val="en-US"/>
                        </w:rPr>
                        <w:t>-</w:t>
                      </w:r>
                      <w:r w:rsidRPr="004F5132">
                        <w:rPr>
                          <w:lang w:val="en-US"/>
                        </w:rPr>
                        <w:t xml:space="preserve"> Python</w:t>
                      </w:r>
                    </w:p>
                    <w:p w14:paraId="7A843ED9" w14:textId="62DD2C40" w:rsidR="00972AC4" w:rsidRPr="004F5132" w:rsidRDefault="00972AC4" w:rsidP="00883B10">
                      <w:pPr>
                        <w:ind w:firstLine="1985"/>
                        <w:rPr>
                          <w:lang w:val="en-US"/>
                        </w:rPr>
                      </w:pPr>
                      <w:r>
                        <w:rPr>
                          <w:lang w:val="en-US"/>
                        </w:rPr>
                        <w:t>-</w:t>
                      </w:r>
                      <w:r w:rsidRPr="004F5132">
                        <w:rPr>
                          <w:lang w:val="en-US"/>
                        </w:rPr>
                        <w:t xml:space="preserve"> Scrum/agile </w:t>
                      </w:r>
                      <w:proofErr w:type="spellStart"/>
                      <w:r w:rsidRPr="004F5132">
                        <w:rPr>
                          <w:lang w:val="en-US"/>
                        </w:rPr>
                        <w:t>Softwareentwicklung</w:t>
                      </w:r>
                      <w:proofErr w:type="spellEnd"/>
                    </w:p>
                    <w:p w14:paraId="3E6C01BE" w14:textId="08E68611" w:rsidR="00972AC4" w:rsidRPr="004F5132" w:rsidRDefault="00972AC4" w:rsidP="00883B10">
                      <w:pPr>
                        <w:ind w:firstLine="1985"/>
                        <w:rPr>
                          <w:lang w:val="en-US"/>
                        </w:rPr>
                      </w:pPr>
                      <w:r>
                        <w:rPr>
                          <w:lang w:val="en-US"/>
                        </w:rPr>
                        <w:t>-</w:t>
                      </w:r>
                      <w:r w:rsidRPr="004F5132">
                        <w:rPr>
                          <w:lang w:val="en-US"/>
                        </w:rPr>
                        <w:t xml:space="preserve"> Test Driven Development</w:t>
                      </w:r>
                    </w:p>
                    <w:p w14:paraId="508BBA0D" w14:textId="5CE27B39" w:rsidR="00972AC4" w:rsidRPr="009845E6" w:rsidRDefault="00972AC4" w:rsidP="00883B10">
                      <w:pPr>
                        <w:ind w:firstLine="1985"/>
                        <w:rPr>
                          <w:lang w:val="en-US"/>
                        </w:rPr>
                      </w:pPr>
                      <w:r>
                        <w:rPr>
                          <w:lang w:val="en-US"/>
                        </w:rPr>
                        <w:t>-</w:t>
                      </w:r>
                      <w:r w:rsidRPr="009845E6">
                        <w:rPr>
                          <w:lang w:val="en-US"/>
                        </w:rPr>
                        <w:t xml:space="preserve"> The Foreman</w:t>
                      </w:r>
                    </w:p>
                    <w:p w14:paraId="1B6D715F" w14:textId="09EFEA8A" w:rsidR="00972AC4" w:rsidRPr="009845E6" w:rsidRDefault="00972AC4" w:rsidP="00883B10">
                      <w:pPr>
                        <w:ind w:firstLine="1985"/>
                        <w:rPr>
                          <w:lang w:val="en-US"/>
                        </w:rPr>
                      </w:pPr>
                      <w:r>
                        <w:rPr>
                          <w:lang w:val="en-US"/>
                        </w:rPr>
                        <w:t>-</w:t>
                      </w:r>
                      <w:r w:rsidRPr="009845E6">
                        <w:rPr>
                          <w:lang w:val="en-US"/>
                        </w:rPr>
                        <w:t xml:space="preserve"> Ubuntu</w:t>
                      </w:r>
                    </w:p>
                    <w:p w14:paraId="48435344" w14:textId="6D6F2D7B" w:rsidR="00972AC4" w:rsidRPr="009845E6" w:rsidRDefault="00972AC4" w:rsidP="00883B10">
                      <w:pPr>
                        <w:ind w:firstLine="1985"/>
                        <w:rPr>
                          <w:lang w:val="en-US"/>
                        </w:rPr>
                      </w:pPr>
                      <w:r>
                        <w:rPr>
                          <w:lang w:val="en-US"/>
                        </w:rPr>
                        <w:t>-</w:t>
                      </w:r>
                      <w:r w:rsidRPr="009845E6">
                        <w:rPr>
                          <w:lang w:val="en-US"/>
                        </w:rPr>
                        <w:t xml:space="preserve"> vSphere 6.x/ </w:t>
                      </w:r>
                      <w:proofErr w:type="spellStart"/>
                      <w:r w:rsidRPr="009845E6">
                        <w:rPr>
                          <w:lang w:val="en-US"/>
                        </w:rPr>
                        <w:t>ESXi</w:t>
                      </w:r>
                      <w:proofErr w:type="spellEnd"/>
                      <w:r w:rsidRPr="009845E6">
                        <w:rPr>
                          <w:lang w:val="en-US"/>
                        </w:rPr>
                        <w:t xml:space="preserve"> 6.x</w:t>
                      </w:r>
                    </w:p>
                    <w:p w14:paraId="3BD4B688" w14:textId="77777777" w:rsidR="00972AC4" w:rsidRPr="009845E6" w:rsidRDefault="00972AC4" w:rsidP="0013194C">
                      <w:pPr>
                        <w:rPr>
                          <w:b/>
                          <w:lang w:val="en-US"/>
                        </w:rPr>
                      </w:pPr>
                    </w:p>
                    <w:p w14:paraId="0A47FF3E" w14:textId="77777777" w:rsidR="00972AC4" w:rsidRPr="009845E6" w:rsidRDefault="00972AC4" w:rsidP="0013194C">
                      <w:pPr>
                        <w:rPr>
                          <w:b/>
                          <w:lang w:val="en-US"/>
                        </w:rPr>
                      </w:pPr>
                    </w:p>
                    <w:p w14:paraId="25C9D211" w14:textId="77777777" w:rsidR="00972AC4" w:rsidRDefault="00972AC4" w:rsidP="00A8074D">
                      <w:pPr>
                        <w:rPr>
                          <w:b/>
                          <w:lang w:val="en-US"/>
                        </w:rPr>
                      </w:pPr>
                    </w:p>
                    <w:p w14:paraId="14B5A7F5" w14:textId="77777777" w:rsidR="00972AC4" w:rsidRDefault="00972AC4" w:rsidP="00A8074D">
                      <w:pPr>
                        <w:rPr>
                          <w:b/>
                          <w:lang w:val="en-US"/>
                        </w:rPr>
                      </w:pPr>
                    </w:p>
                    <w:p w14:paraId="17F92C8F" w14:textId="77777777" w:rsidR="00972AC4" w:rsidRDefault="00972AC4" w:rsidP="00A8074D">
                      <w:pPr>
                        <w:rPr>
                          <w:b/>
                          <w:lang w:val="en-US"/>
                        </w:rPr>
                      </w:pPr>
                    </w:p>
                    <w:p w14:paraId="4D2F3986" w14:textId="77777777" w:rsidR="00972AC4" w:rsidRDefault="00972AC4" w:rsidP="00A8074D">
                      <w:pPr>
                        <w:rPr>
                          <w:b/>
                          <w:lang w:val="en-US"/>
                        </w:rPr>
                      </w:pPr>
                    </w:p>
                    <w:p w14:paraId="27BE9FC6" w14:textId="77777777" w:rsidR="00972AC4" w:rsidRPr="009845E6" w:rsidRDefault="00972AC4" w:rsidP="00A8074D">
                      <w:pPr>
                        <w:rPr>
                          <w:b/>
                          <w:lang w:val="en-US"/>
                        </w:rPr>
                      </w:pPr>
                    </w:p>
                    <w:p w14:paraId="381610D9" w14:textId="0C7C31D4" w:rsidR="00972AC4" w:rsidRPr="00E37C43" w:rsidRDefault="00972AC4" w:rsidP="00A8074D">
                      <w:r w:rsidRPr="00E37C43">
                        <w:rPr>
                          <w:b/>
                        </w:rPr>
                        <w:t>Zeitpunkt</w:t>
                      </w:r>
                      <w:r w:rsidRPr="00F13F61">
                        <w:rPr>
                          <w:b/>
                        </w:rPr>
                        <w:tab/>
                      </w:r>
                      <w:r>
                        <w:rPr>
                          <w:b/>
                        </w:rPr>
                        <w:t xml:space="preserve">          </w:t>
                      </w:r>
                      <w:r w:rsidRPr="00586A1D">
                        <w:t>1/2016 - laufend</w:t>
                      </w:r>
                    </w:p>
                    <w:p w14:paraId="419121DC" w14:textId="1E942FF9" w:rsidR="00972AC4" w:rsidRDefault="00972AC4" w:rsidP="00A8074D">
                      <w:r w:rsidRPr="00F13F61">
                        <w:rPr>
                          <w:b/>
                        </w:rPr>
                        <w:t>Firma/ORT</w:t>
                      </w:r>
                      <w:r w:rsidRPr="00F13F61">
                        <w:rPr>
                          <w:b/>
                        </w:rPr>
                        <w:tab/>
                      </w:r>
                      <w:r>
                        <w:rPr>
                          <w:b/>
                        </w:rPr>
                        <w:t xml:space="preserve">          </w:t>
                      </w:r>
                      <w:r w:rsidRPr="00586A1D">
                        <w:t xml:space="preserve">Gronau IT </w:t>
                      </w:r>
                      <w:proofErr w:type="gramStart"/>
                      <w:r w:rsidRPr="00586A1D">
                        <w:t>Cloud Computing</w:t>
                      </w:r>
                      <w:proofErr w:type="gramEnd"/>
                      <w:r w:rsidRPr="00586A1D">
                        <w:t xml:space="preserve"> GmbH in Berlin</w:t>
                      </w:r>
                    </w:p>
                    <w:p w14:paraId="4A3722FD" w14:textId="77777777" w:rsidR="00972AC4" w:rsidRPr="007E3B1F" w:rsidRDefault="00972AC4" w:rsidP="00586A1D">
                      <w:r w:rsidRPr="007E3B1F">
                        <w:rPr>
                          <w:b/>
                        </w:rPr>
                        <w:t>Tätigkeit</w:t>
                      </w:r>
                      <w:r w:rsidRPr="007E3B1F">
                        <w:rPr>
                          <w:b/>
                        </w:rPr>
                        <w:tab/>
                        <w:t xml:space="preserve">          </w:t>
                      </w:r>
                      <w:r w:rsidRPr="007E3B1F">
                        <w:t xml:space="preserve">Senior Consulting </w:t>
                      </w:r>
                      <w:proofErr w:type="gramStart"/>
                      <w:r w:rsidRPr="007E3B1F">
                        <w:t>Cloud Computing</w:t>
                      </w:r>
                      <w:proofErr w:type="gramEnd"/>
                      <w:r w:rsidRPr="007E3B1F">
                        <w:t xml:space="preserve"> und </w:t>
                      </w:r>
                    </w:p>
                    <w:p w14:paraId="0592729F" w14:textId="40463161" w:rsidR="00972AC4" w:rsidRPr="00586A1D" w:rsidRDefault="00972AC4" w:rsidP="00586A1D">
                      <w:pPr>
                        <w:ind w:left="1985"/>
                        <w:rPr>
                          <w:b/>
                        </w:rPr>
                      </w:pPr>
                      <w:r w:rsidRPr="00586A1D">
                        <w:t>Automation</w:t>
                      </w:r>
                    </w:p>
                    <w:p w14:paraId="0ACABF2F" w14:textId="77777777" w:rsidR="00972AC4" w:rsidRDefault="00972AC4" w:rsidP="00A8074D">
                      <w:r w:rsidRPr="00A8074D">
                        <w:rPr>
                          <w:b/>
                        </w:rPr>
                        <w:t xml:space="preserve">Kurzbeschreibung    </w:t>
                      </w:r>
                      <w:r w:rsidRPr="00586A1D">
                        <w:t xml:space="preserve">Beratungsunternehmen, Dienstleistung, </w:t>
                      </w:r>
                    </w:p>
                    <w:p w14:paraId="5E43F26F" w14:textId="1F151963" w:rsidR="00972AC4" w:rsidRPr="007E3B1F" w:rsidRDefault="00972AC4" w:rsidP="00586A1D">
                      <w:pPr>
                        <w:ind w:firstLine="1985"/>
                        <w:rPr>
                          <w:lang w:val="en-US"/>
                        </w:rPr>
                      </w:pPr>
                      <w:proofErr w:type="spellStart"/>
                      <w:r w:rsidRPr="007E3B1F">
                        <w:rPr>
                          <w:lang w:val="en-US"/>
                        </w:rPr>
                        <w:t>Informations</w:t>
                      </w:r>
                      <w:proofErr w:type="spellEnd"/>
                      <w:r w:rsidRPr="007E3B1F">
                        <w:rPr>
                          <w:lang w:val="en-US"/>
                        </w:rPr>
                        <w:t xml:space="preserve"> </w:t>
                      </w:r>
                      <w:proofErr w:type="spellStart"/>
                      <w:r w:rsidRPr="007E3B1F">
                        <w:rPr>
                          <w:lang w:val="en-US"/>
                        </w:rPr>
                        <w:t>Technologie</w:t>
                      </w:r>
                      <w:proofErr w:type="spellEnd"/>
                    </w:p>
                    <w:p w14:paraId="487F4A82" w14:textId="6A7C4E5F" w:rsidR="00972AC4" w:rsidRPr="006C2570" w:rsidRDefault="00972AC4" w:rsidP="00CB1F40">
                      <w:pPr>
                        <w:ind w:left="1985" w:hanging="1985"/>
                        <w:rPr>
                          <w:lang w:val="en-US"/>
                        </w:rPr>
                      </w:pPr>
                      <w:proofErr w:type="spellStart"/>
                      <w:r w:rsidRPr="000D78F1">
                        <w:rPr>
                          <w:b/>
                          <w:lang w:val="en-US"/>
                        </w:rPr>
                        <w:t>Fähigkeiten</w:t>
                      </w:r>
                      <w:proofErr w:type="spellEnd"/>
                      <w:r w:rsidRPr="000D78F1">
                        <w:rPr>
                          <w:b/>
                          <w:lang w:val="en-US"/>
                        </w:rPr>
                        <w:tab/>
                      </w:r>
                      <w:r w:rsidRPr="00586A1D">
                        <w:rPr>
                          <w:lang w:val="en-US"/>
                        </w:rPr>
                        <w:t xml:space="preserve">Agile, Apache, Automation, Bash, CentOS, Continuous Delivery, Continuous Integration, </w:t>
                      </w:r>
                      <w:proofErr w:type="spellStart"/>
                      <w:r w:rsidRPr="00586A1D">
                        <w:rPr>
                          <w:lang w:val="en-US"/>
                        </w:rPr>
                        <w:t>Debian</w:t>
                      </w:r>
                      <w:proofErr w:type="spellEnd"/>
                      <w:r w:rsidRPr="00586A1D">
                        <w:rPr>
                          <w:lang w:val="en-US"/>
                        </w:rPr>
                        <w:t xml:space="preserve">, Dell Server, DevOps, </w:t>
                      </w:r>
                      <w:proofErr w:type="spellStart"/>
                      <w:r w:rsidRPr="00586A1D">
                        <w:rPr>
                          <w:lang w:val="en-US"/>
                        </w:rPr>
                        <w:t>DevSecOps</w:t>
                      </w:r>
                      <w:proofErr w:type="spellEnd"/>
                      <w:r w:rsidRPr="00586A1D">
                        <w:rPr>
                          <w:lang w:val="en-US"/>
                        </w:rPr>
                        <w:t xml:space="preserve">, DHCP, Diagnose, </w:t>
                      </w:r>
                      <w:proofErr w:type="spellStart"/>
                      <w:r w:rsidRPr="00586A1D">
                        <w:rPr>
                          <w:lang w:val="en-US"/>
                        </w:rPr>
                        <w:t>Digitale</w:t>
                      </w:r>
                      <w:proofErr w:type="spellEnd"/>
                      <w:r w:rsidRPr="00586A1D">
                        <w:rPr>
                          <w:lang w:val="en-US"/>
                        </w:rPr>
                        <w:t xml:space="preserve"> Transformation, Docker, Docker Swarm, Ethernet, Firewall, </w:t>
                      </w:r>
                      <w:proofErr w:type="spellStart"/>
                      <w:r w:rsidRPr="00586A1D">
                        <w:rPr>
                          <w:lang w:val="en-US"/>
                        </w:rPr>
                        <w:t>Git</w:t>
                      </w:r>
                      <w:proofErr w:type="spellEnd"/>
                      <w:r w:rsidRPr="00586A1D">
                        <w:rPr>
                          <w:lang w:val="en-US"/>
                        </w:rPr>
                        <w:t xml:space="preserve">, </w:t>
                      </w:r>
                      <w:proofErr w:type="spellStart"/>
                      <w:r w:rsidRPr="00586A1D">
                        <w:rPr>
                          <w:lang w:val="en-US"/>
                        </w:rPr>
                        <w:t>Github</w:t>
                      </w:r>
                      <w:proofErr w:type="spellEnd"/>
                      <w:r w:rsidRPr="00586A1D">
                        <w:rPr>
                          <w:lang w:val="en-US"/>
                        </w:rPr>
                        <w:t xml:space="preserve">, </w:t>
                      </w:r>
                      <w:proofErr w:type="spellStart"/>
                      <w:r w:rsidRPr="00586A1D">
                        <w:rPr>
                          <w:lang w:val="en-US"/>
                        </w:rPr>
                        <w:t>Gitlab</w:t>
                      </w:r>
                      <w:proofErr w:type="spellEnd"/>
                      <w:r w:rsidRPr="00586A1D">
                        <w:rPr>
                          <w:lang w:val="en-US"/>
                        </w:rPr>
                        <w:t xml:space="preserve">, </w:t>
                      </w:r>
                      <w:proofErr w:type="spellStart"/>
                      <w:r w:rsidRPr="00586A1D">
                        <w:rPr>
                          <w:lang w:val="en-US"/>
                        </w:rPr>
                        <w:t>Graphana</w:t>
                      </w:r>
                      <w:proofErr w:type="spellEnd"/>
                      <w:r w:rsidRPr="00586A1D">
                        <w:rPr>
                          <w:lang w:val="en-US"/>
                        </w:rPr>
                        <w:t xml:space="preserve">, Graphite, </w:t>
                      </w:r>
                      <w:proofErr w:type="spellStart"/>
                      <w:r w:rsidRPr="00586A1D">
                        <w:rPr>
                          <w:lang w:val="en-US"/>
                        </w:rPr>
                        <w:t>HAProxy</w:t>
                      </w:r>
                      <w:proofErr w:type="spellEnd"/>
                      <w:r w:rsidRPr="00586A1D">
                        <w:rPr>
                          <w:lang w:val="en-US"/>
                        </w:rPr>
                        <w:t xml:space="preserve">, IaaS (Infrastructure as a Service), Intel, Internet, Intranet, Jenkins, Linux, MongoDB, </w:t>
                      </w:r>
                      <w:proofErr w:type="spellStart"/>
                      <w:r w:rsidRPr="00586A1D">
                        <w:rPr>
                          <w:lang w:val="en-US"/>
                        </w:rPr>
                        <w:t>mySQL</w:t>
                      </w:r>
                      <w:proofErr w:type="spellEnd"/>
                      <w:r w:rsidRPr="00586A1D">
                        <w:rPr>
                          <w:lang w:val="en-US"/>
                        </w:rPr>
                        <w:t xml:space="preserve">, </w:t>
                      </w:r>
                      <w:proofErr w:type="spellStart"/>
                      <w:r w:rsidRPr="00586A1D">
                        <w:rPr>
                          <w:lang w:val="en-US"/>
                        </w:rPr>
                        <w:t>PostgresSQL</w:t>
                      </w:r>
                      <w:proofErr w:type="spellEnd"/>
                      <w:r w:rsidRPr="00586A1D">
                        <w:rPr>
                          <w:lang w:val="en-US"/>
                        </w:rPr>
                        <w:t xml:space="preserve">, </w:t>
                      </w:r>
                      <w:proofErr w:type="spellStart"/>
                      <w:r w:rsidRPr="00586A1D">
                        <w:rPr>
                          <w:lang w:val="en-US"/>
                        </w:rPr>
                        <w:t>PowerCLI</w:t>
                      </w:r>
                      <w:proofErr w:type="spellEnd"/>
                      <w:r w:rsidRPr="00586A1D">
                        <w:rPr>
                          <w:lang w:val="en-US"/>
                        </w:rPr>
                        <w:t xml:space="preserve">, PowerShell, Puppet, Python, Scrum, Shell-Scripts, </w:t>
                      </w:r>
                      <w:proofErr w:type="spellStart"/>
                      <w:r w:rsidRPr="00586A1D">
                        <w:rPr>
                          <w:lang w:val="en-US"/>
                        </w:rPr>
                        <w:t>Sicherheit</w:t>
                      </w:r>
                      <w:proofErr w:type="spellEnd"/>
                      <w:r w:rsidRPr="00586A1D">
                        <w:rPr>
                          <w:lang w:val="en-US"/>
                        </w:rPr>
                        <w:t xml:space="preserve">, SNMP, TCP/IP, Ubuntu, </w:t>
                      </w:r>
                      <w:proofErr w:type="spellStart"/>
                      <w:r w:rsidRPr="00586A1D">
                        <w:rPr>
                          <w:lang w:val="en-US"/>
                        </w:rPr>
                        <w:t>Virtualisierung</w:t>
                      </w:r>
                      <w:proofErr w:type="spellEnd"/>
                      <w:r w:rsidRPr="00586A1D">
                        <w:rPr>
                          <w:lang w:val="en-US"/>
                        </w:rPr>
                        <w:t>, VMware ESX, VMware NSX, Windows</w:t>
                      </w:r>
                    </w:p>
                    <w:p w14:paraId="2D66EF82" w14:textId="3024073C" w:rsidR="00972AC4" w:rsidRDefault="00972AC4" w:rsidP="009875CF">
                      <w:pPr>
                        <w:ind w:left="1985" w:hanging="1985"/>
                      </w:pPr>
                      <w:r w:rsidRPr="00AA5DFE">
                        <w:rPr>
                          <w:b/>
                        </w:rPr>
                        <w:t>Aufgaben</w:t>
                      </w:r>
                      <w:r>
                        <w:rPr>
                          <w:b/>
                        </w:rPr>
                        <w:t xml:space="preserve">                  </w:t>
                      </w:r>
                      <w:r>
                        <w:rPr>
                          <w:b/>
                        </w:rPr>
                        <w:tab/>
                      </w:r>
                      <w:r>
                        <w:t xml:space="preserve">- </w:t>
                      </w:r>
                      <w:proofErr w:type="spellStart"/>
                      <w:r>
                        <w:t>Bash</w:t>
                      </w:r>
                      <w:proofErr w:type="spellEnd"/>
                    </w:p>
                    <w:p w14:paraId="60FF0E4A" w14:textId="4D05C950" w:rsidR="00972AC4" w:rsidRDefault="00972AC4" w:rsidP="009875CF">
                      <w:pPr>
                        <w:ind w:left="3970" w:hanging="1985"/>
                      </w:pPr>
                      <w:r>
                        <w:t xml:space="preserve">- Docker / </w:t>
                      </w:r>
                      <w:proofErr w:type="spellStart"/>
                      <w:r>
                        <w:t>Swarm</w:t>
                      </w:r>
                      <w:proofErr w:type="spellEnd"/>
                    </w:p>
                    <w:p w14:paraId="33D41256" w14:textId="56CC96E7" w:rsidR="00972AC4" w:rsidRDefault="00972AC4" w:rsidP="009875CF">
                      <w:pPr>
                        <w:ind w:left="3970" w:hanging="1985"/>
                      </w:pPr>
                      <w:r>
                        <w:t xml:space="preserve">- Domain </w:t>
                      </w:r>
                      <w:proofErr w:type="spellStart"/>
                      <w:r>
                        <w:t>Driven</w:t>
                      </w:r>
                      <w:proofErr w:type="spellEnd"/>
                      <w:r>
                        <w:t xml:space="preserve"> Design</w:t>
                      </w:r>
                    </w:p>
                    <w:p w14:paraId="69D044D5" w14:textId="2385D8BC" w:rsidR="00972AC4" w:rsidRDefault="00972AC4" w:rsidP="009875CF">
                      <w:pPr>
                        <w:ind w:left="3970" w:hanging="1985"/>
                      </w:pPr>
                      <w:r>
                        <w:t xml:space="preserve">- </w:t>
                      </w:r>
                      <w:proofErr w:type="spellStart"/>
                      <w:r>
                        <w:t>Gitlab</w:t>
                      </w:r>
                      <w:proofErr w:type="spellEnd"/>
                    </w:p>
                    <w:p w14:paraId="75ED862D" w14:textId="6A8EC2DB" w:rsidR="00972AC4" w:rsidRDefault="00972AC4" w:rsidP="009875CF">
                      <w:pPr>
                        <w:ind w:left="3970" w:hanging="1985"/>
                      </w:pPr>
                      <w:r>
                        <w:t xml:space="preserve">- </w:t>
                      </w:r>
                      <w:proofErr w:type="spellStart"/>
                      <w:r>
                        <w:t>Github</w:t>
                      </w:r>
                      <w:proofErr w:type="spellEnd"/>
                    </w:p>
                    <w:p w14:paraId="344174A5" w14:textId="12C10510" w:rsidR="00972AC4" w:rsidRDefault="00972AC4" w:rsidP="009875CF">
                      <w:pPr>
                        <w:ind w:left="3970" w:hanging="1985"/>
                      </w:pPr>
                      <w:r>
                        <w:t xml:space="preserve">- </w:t>
                      </w:r>
                      <w:proofErr w:type="spellStart"/>
                      <w:r>
                        <w:t>Git</w:t>
                      </w:r>
                      <w:proofErr w:type="spellEnd"/>
                    </w:p>
                    <w:p w14:paraId="4E24A100" w14:textId="21C76A3A" w:rsidR="00972AC4" w:rsidRDefault="00972AC4" w:rsidP="009875CF">
                      <w:pPr>
                        <w:ind w:left="3970" w:hanging="1985"/>
                      </w:pPr>
                      <w:r>
                        <w:t>- Jenkins</w:t>
                      </w:r>
                    </w:p>
                    <w:p w14:paraId="6E416CA4" w14:textId="73489DE4" w:rsidR="00972AC4" w:rsidRPr="009875CF" w:rsidRDefault="00972AC4" w:rsidP="009875CF">
                      <w:pPr>
                        <w:ind w:left="3970" w:hanging="1985"/>
                        <w:rPr>
                          <w:lang w:val="en-US"/>
                        </w:rPr>
                      </w:pPr>
                      <w:r>
                        <w:rPr>
                          <w:lang w:val="en-US"/>
                        </w:rPr>
                        <w:t>-</w:t>
                      </w:r>
                      <w:r w:rsidRPr="009875CF">
                        <w:rPr>
                          <w:lang w:val="en-US"/>
                        </w:rPr>
                        <w:t xml:space="preserve"> Kanban</w:t>
                      </w:r>
                    </w:p>
                    <w:p w14:paraId="5EF1C224" w14:textId="3D3CF723"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Logstash</w:t>
                      </w:r>
                      <w:proofErr w:type="spellEnd"/>
                    </w:p>
                    <w:p w14:paraId="7BB1D4F0" w14:textId="01A5D2F1"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Microservicearchitektur</w:t>
                      </w:r>
                      <w:proofErr w:type="spellEnd"/>
                    </w:p>
                    <w:p w14:paraId="7042F0AC" w14:textId="1F9B9243" w:rsidR="00972AC4" w:rsidRPr="009875CF" w:rsidRDefault="00972AC4" w:rsidP="009875CF">
                      <w:pPr>
                        <w:ind w:left="3970" w:hanging="1985"/>
                        <w:rPr>
                          <w:lang w:val="en-US"/>
                        </w:rPr>
                      </w:pPr>
                      <w:r>
                        <w:rPr>
                          <w:lang w:val="en-US"/>
                        </w:rPr>
                        <w:t>-</w:t>
                      </w:r>
                      <w:r w:rsidRPr="009875CF">
                        <w:rPr>
                          <w:lang w:val="en-US"/>
                        </w:rPr>
                        <w:t xml:space="preserve"> MongoDB</w:t>
                      </w:r>
                    </w:p>
                    <w:p w14:paraId="5317EF7E" w14:textId="6F29CF0A"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Powershell</w:t>
                      </w:r>
                      <w:proofErr w:type="spellEnd"/>
                      <w:r w:rsidRPr="009875CF">
                        <w:rPr>
                          <w:lang w:val="en-US"/>
                        </w:rPr>
                        <w:t>/</w:t>
                      </w:r>
                      <w:proofErr w:type="spellStart"/>
                      <w:r w:rsidRPr="009875CF">
                        <w:rPr>
                          <w:lang w:val="en-US"/>
                        </w:rPr>
                        <w:t>Powercli</w:t>
                      </w:r>
                      <w:proofErr w:type="spellEnd"/>
                    </w:p>
                    <w:p w14:paraId="584B9C19" w14:textId="2BA9DC3C" w:rsidR="00972AC4" w:rsidRDefault="00972AC4" w:rsidP="009875CF">
                      <w:pPr>
                        <w:ind w:left="3970" w:hanging="1985"/>
                      </w:pPr>
                      <w:r>
                        <w:t>- Puppet</w:t>
                      </w:r>
                    </w:p>
                    <w:p w14:paraId="67B0576D" w14:textId="006C9C8F" w:rsidR="00972AC4" w:rsidRDefault="00972AC4" w:rsidP="009875CF">
                      <w:pPr>
                        <w:ind w:left="3970" w:hanging="1985"/>
                      </w:pPr>
                      <w:r>
                        <w:t>- Python</w:t>
                      </w:r>
                    </w:p>
                    <w:p w14:paraId="7316E376" w14:textId="7079B928" w:rsidR="00972AC4" w:rsidRDefault="00972AC4" w:rsidP="009875CF">
                      <w:pPr>
                        <w:ind w:left="3970" w:hanging="1985"/>
                      </w:pPr>
                      <w:r>
                        <w:t>- Apache</w:t>
                      </w:r>
                    </w:p>
                    <w:p w14:paraId="5021112A" w14:textId="73586E2B" w:rsidR="00972AC4" w:rsidRDefault="00972AC4" w:rsidP="009875CF">
                      <w:pPr>
                        <w:ind w:left="3970" w:hanging="1985"/>
                      </w:pPr>
                      <w:r>
                        <w:t xml:space="preserve">- </w:t>
                      </w:r>
                      <w:proofErr w:type="spellStart"/>
                      <w:r>
                        <w:t>Scrum</w:t>
                      </w:r>
                      <w:proofErr w:type="spellEnd"/>
                      <w:r>
                        <w:t>/agile Softwareentwicklung</w:t>
                      </w:r>
                    </w:p>
                    <w:p w14:paraId="1F9C564C" w14:textId="3BCCE7AF" w:rsidR="00972AC4" w:rsidRPr="009875CF" w:rsidRDefault="00972AC4" w:rsidP="009875CF">
                      <w:pPr>
                        <w:ind w:left="3970" w:hanging="1985"/>
                        <w:rPr>
                          <w:lang w:val="en-US"/>
                        </w:rPr>
                      </w:pPr>
                      <w:r>
                        <w:rPr>
                          <w:lang w:val="en-US"/>
                        </w:rPr>
                        <w:t>-</w:t>
                      </w:r>
                      <w:r w:rsidRPr="009875CF">
                        <w:rPr>
                          <w:lang w:val="en-US"/>
                        </w:rPr>
                        <w:t xml:space="preserve"> Test Driven Development</w:t>
                      </w:r>
                    </w:p>
                    <w:p w14:paraId="4BA75383" w14:textId="5798A52C" w:rsidR="00972AC4" w:rsidRPr="009875CF" w:rsidRDefault="00972AC4" w:rsidP="009875CF">
                      <w:pPr>
                        <w:ind w:left="3970" w:hanging="1985"/>
                        <w:rPr>
                          <w:lang w:val="en-US"/>
                        </w:rPr>
                      </w:pPr>
                      <w:r>
                        <w:rPr>
                          <w:lang w:val="en-US"/>
                        </w:rPr>
                        <w:t>-</w:t>
                      </w:r>
                      <w:r w:rsidRPr="009875CF">
                        <w:rPr>
                          <w:lang w:val="en-US"/>
                        </w:rPr>
                        <w:t xml:space="preserve"> The Foreman</w:t>
                      </w:r>
                    </w:p>
                    <w:p w14:paraId="6D3BA161" w14:textId="685C626F" w:rsidR="00972AC4" w:rsidRPr="009875CF" w:rsidRDefault="00972AC4" w:rsidP="009875CF">
                      <w:pPr>
                        <w:ind w:left="3970" w:hanging="1985"/>
                        <w:rPr>
                          <w:lang w:val="en-US"/>
                        </w:rPr>
                      </w:pPr>
                      <w:r>
                        <w:rPr>
                          <w:lang w:val="en-US"/>
                        </w:rPr>
                        <w:t>-</w:t>
                      </w:r>
                      <w:r w:rsidRPr="009875CF">
                        <w:rPr>
                          <w:lang w:val="en-US"/>
                        </w:rPr>
                        <w:t xml:space="preserve"> </w:t>
                      </w:r>
                      <w:proofErr w:type="spellStart"/>
                      <w:r w:rsidRPr="009875CF">
                        <w:rPr>
                          <w:lang w:val="en-US"/>
                        </w:rPr>
                        <w:t>HAProxy</w:t>
                      </w:r>
                      <w:proofErr w:type="spellEnd"/>
                    </w:p>
                    <w:p w14:paraId="23AAE972" w14:textId="1A951E18" w:rsidR="00972AC4" w:rsidRPr="009845E6" w:rsidRDefault="00972AC4" w:rsidP="009875CF">
                      <w:pPr>
                        <w:ind w:left="3970" w:hanging="1985"/>
                        <w:rPr>
                          <w:lang w:val="en-US"/>
                        </w:rPr>
                      </w:pPr>
                      <w:r>
                        <w:rPr>
                          <w:lang w:val="en-US"/>
                        </w:rPr>
                        <w:t>-</w:t>
                      </w:r>
                      <w:r w:rsidRPr="009845E6">
                        <w:rPr>
                          <w:lang w:val="en-US"/>
                        </w:rPr>
                        <w:t xml:space="preserve"> Apache</w:t>
                      </w:r>
                    </w:p>
                    <w:p w14:paraId="6ECA80C5" w14:textId="33B357A3" w:rsidR="00972AC4" w:rsidRPr="009845E6" w:rsidRDefault="00972AC4" w:rsidP="009875CF">
                      <w:pPr>
                        <w:ind w:left="3970" w:hanging="1985"/>
                        <w:rPr>
                          <w:lang w:val="en-US"/>
                        </w:rPr>
                      </w:pPr>
                      <w:r>
                        <w:rPr>
                          <w:lang w:val="en-US"/>
                        </w:rPr>
                        <w:t>-</w:t>
                      </w:r>
                      <w:r w:rsidRPr="009845E6">
                        <w:rPr>
                          <w:lang w:val="en-US"/>
                        </w:rPr>
                        <w:t xml:space="preserve"> Ubuntu</w:t>
                      </w:r>
                    </w:p>
                    <w:p w14:paraId="69BAF4E8" w14:textId="691C9A06" w:rsidR="00972AC4" w:rsidRPr="009845E6" w:rsidRDefault="00972AC4" w:rsidP="009875CF">
                      <w:pPr>
                        <w:ind w:left="3970" w:hanging="1985"/>
                        <w:rPr>
                          <w:lang w:val="en-US"/>
                        </w:rPr>
                      </w:pPr>
                      <w:r>
                        <w:rPr>
                          <w:lang w:val="en-US"/>
                        </w:rPr>
                        <w:t>-</w:t>
                      </w:r>
                      <w:r w:rsidRPr="009845E6">
                        <w:rPr>
                          <w:lang w:val="en-US"/>
                        </w:rPr>
                        <w:t xml:space="preserve"> AWS</w:t>
                      </w:r>
                    </w:p>
                    <w:p w14:paraId="1EC97A2B" w14:textId="051DADB6" w:rsidR="00972AC4" w:rsidRPr="009845E6" w:rsidRDefault="00972AC4" w:rsidP="009875CF">
                      <w:pPr>
                        <w:ind w:left="3970" w:hanging="1985"/>
                        <w:rPr>
                          <w:lang w:val="en-US"/>
                        </w:rPr>
                      </w:pPr>
                      <w:r>
                        <w:rPr>
                          <w:lang w:val="en-US"/>
                        </w:rPr>
                        <w:t>-</w:t>
                      </w:r>
                      <w:r w:rsidRPr="009845E6">
                        <w:rPr>
                          <w:lang w:val="en-US"/>
                        </w:rPr>
                        <w:t xml:space="preserve"> vSphere 6.x/ </w:t>
                      </w:r>
                      <w:proofErr w:type="spellStart"/>
                      <w:r w:rsidRPr="009845E6">
                        <w:rPr>
                          <w:lang w:val="en-US"/>
                        </w:rPr>
                        <w:t>ESXi</w:t>
                      </w:r>
                      <w:proofErr w:type="spellEnd"/>
                      <w:r w:rsidRPr="009845E6">
                        <w:rPr>
                          <w:lang w:val="en-US"/>
                        </w:rPr>
                        <w:t xml:space="preserve"> 6.x</w:t>
                      </w:r>
                    </w:p>
                    <w:p w14:paraId="32607573" w14:textId="77777777" w:rsidR="00972AC4" w:rsidRPr="009845E6" w:rsidRDefault="00972AC4" w:rsidP="00BC6BF0">
                      <w:pPr>
                        <w:ind w:firstLine="1985"/>
                        <w:rPr>
                          <w:lang w:val="en-US"/>
                        </w:rPr>
                      </w:pPr>
                    </w:p>
                    <w:p w14:paraId="60AFAC62" w14:textId="77777777" w:rsidR="00972AC4" w:rsidRDefault="00972AC4" w:rsidP="00A8074D">
                      <w:pPr>
                        <w:ind w:firstLine="1985"/>
                        <w:rPr>
                          <w:lang w:val="en-US"/>
                        </w:rPr>
                      </w:pPr>
                    </w:p>
                    <w:p w14:paraId="3DD780E2" w14:textId="77777777" w:rsidR="00972AC4" w:rsidRDefault="00972AC4" w:rsidP="00A8074D">
                      <w:pPr>
                        <w:ind w:firstLine="1985"/>
                        <w:rPr>
                          <w:lang w:val="en-US"/>
                        </w:rPr>
                      </w:pPr>
                    </w:p>
                    <w:p w14:paraId="0F7826EF" w14:textId="77777777" w:rsidR="00972AC4" w:rsidRPr="009845E6" w:rsidRDefault="00972AC4" w:rsidP="00A8074D">
                      <w:pPr>
                        <w:ind w:firstLine="1985"/>
                        <w:rPr>
                          <w:lang w:val="en-US"/>
                        </w:rPr>
                      </w:pPr>
                    </w:p>
                    <w:p w14:paraId="39868E9A" w14:textId="14586AA6" w:rsidR="00972AC4" w:rsidRPr="008940C5" w:rsidRDefault="00972AC4" w:rsidP="00A0451B">
                      <w:r w:rsidRPr="008940C5">
                        <w:rPr>
                          <w:b/>
                        </w:rPr>
                        <w:t>Zeitpunkt</w:t>
                      </w:r>
                      <w:r w:rsidRPr="008940C5">
                        <w:rPr>
                          <w:b/>
                        </w:rPr>
                        <w:tab/>
                        <w:t xml:space="preserve">          </w:t>
                      </w:r>
                      <w:r w:rsidRPr="009875CF">
                        <w:t>11/2015 - 11/2015</w:t>
                      </w:r>
                    </w:p>
                    <w:p w14:paraId="7A196AE8" w14:textId="3783141C" w:rsidR="00972AC4" w:rsidRPr="008940C5" w:rsidRDefault="00972AC4" w:rsidP="00A0451B">
                      <w:r w:rsidRPr="009845E6">
                        <w:rPr>
                          <w:b/>
                        </w:rPr>
                        <w:t>Firma/ORT</w:t>
                      </w:r>
                      <w:r w:rsidRPr="009845E6">
                        <w:rPr>
                          <w:b/>
                        </w:rPr>
                        <w:tab/>
                        <w:t xml:space="preserve">          </w:t>
                      </w:r>
                      <w:r w:rsidRPr="009845E6">
                        <w:t xml:space="preserve">Otto GmbH &amp; Co. </w:t>
                      </w:r>
                      <w:r w:rsidRPr="009875CF">
                        <w:t>KG in Hamburg</w:t>
                      </w:r>
                    </w:p>
                    <w:p w14:paraId="7731EBD9" w14:textId="77777777" w:rsidR="00972AC4" w:rsidRPr="009875CF" w:rsidRDefault="00972AC4" w:rsidP="009875CF">
                      <w:r w:rsidRPr="009875CF">
                        <w:rPr>
                          <w:b/>
                        </w:rPr>
                        <w:t>Tätigkeit</w:t>
                      </w:r>
                      <w:r w:rsidRPr="009875CF">
                        <w:rPr>
                          <w:b/>
                        </w:rPr>
                        <w:tab/>
                        <w:t xml:space="preserve">          </w:t>
                      </w:r>
                      <w:r w:rsidRPr="009875CF">
                        <w:t>Senior Consulting Monitoring und Datenvisualisierung</w:t>
                      </w:r>
                    </w:p>
                    <w:p w14:paraId="0BCB1839" w14:textId="77777777" w:rsidR="00972AC4" w:rsidRDefault="00972AC4" w:rsidP="009875CF">
                      <w:r w:rsidRPr="00A0451B">
                        <w:rPr>
                          <w:b/>
                        </w:rPr>
                        <w:t xml:space="preserve">Kurzbeschreibung    </w:t>
                      </w:r>
                      <w:r w:rsidRPr="009875CF">
                        <w:t>Dienstleistung, Einzelhandel</w:t>
                      </w:r>
                    </w:p>
                    <w:p w14:paraId="65337C16" w14:textId="77777777" w:rsidR="00972AC4" w:rsidRDefault="00972AC4" w:rsidP="009875CF">
                      <w:pPr>
                        <w:ind w:left="1985" w:hanging="1985"/>
                      </w:pPr>
                      <w:r w:rsidRPr="009875CF">
                        <w:rPr>
                          <w:b/>
                        </w:rPr>
                        <w:t>Fähigkeiten</w:t>
                      </w:r>
                      <w:r w:rsidRPr="009875CF">
                        <w:rPr>
                          <w:b/>
                        </w:rPr>
                        <w:tab/>
                      </w:r>
                      <w:r w:rsidRPr="009875CF">
                        <w:t xml:space="preserve">Apache, Automation, </w:t>
                      </w:r>
                      <w:proofErr w:type="spellStart"/>
                      <w:r w:rsidRPr="009875CF">
                        <w:t>Bash</w:t>
                      </w:r>
                      <w:proofErr w:type="spellEnd"/>
                      <w:r w:rsidRPr="009875CF">
                        <w:t xml:space="preserve">, Firewall, Graphite, HTML, </w:t>
                      </w:r>
                      <w:proofErr w:type="spellStart"/>
                      <w:r w:rsidRPr="009875CF">
                        <w:t>IaaS</w:t>
                      </w:r>
                      <w:proofErr w:type="spellEnd"/>
                      <w:r w:rsidRPr="009875CF">
                        <w:t xml:space="preserve"> (Infrastructure </w:t>
                      </w:r>
                      <w:proofErr w:type="spellStart"/>
                      <w:r w:rsidRPr="009875CF">
                        <w:t>as</w:t>
                      </w:r>
                      <w:proofErr w:type="spellEnd"/>
                      <w:r w:rsidRPr="009875CF">
                        <w:t xml:space="preserve"> a Service), Icinga2 Monitoring, Internet, Intranet, JavaScript, </w:t>
                      </w:r>
                      <w:proofErr w:type="spellStart"/>
                      <w:r w:rsidRPr="009875CF">
                        <w:t>jQuery</w:t>
                      </w:r>
                      <w:proofErr w:type="spellEnd"/>
                      <w:r w:rsidRPr="009875CF">
                        <w:t xml:space="preserve">, </w:t>
                      </w:r>
                      <w:proofErr w:type="spellStart"/>
                      <w:r w:rsidRPr="009875CF">
                        <w:t>NagVis</w:t>
                      </w:r>
                      <w:proofErr w:type="spellEnd"/>
                      <w:r w:rsidRPr="009875CF">
                        <w:t xml:space="preserve">, </w:t>
                      </w:r>
                    </w:p>
                    <w:p w14:paraId="4CCC6254" w14:textId="032C4D09" w:rsidR="00972AC4" w:rsidRPr="009875CF" w:rsidRDefault="00972AC4" w:rsidP="009875CF">
                      <w:pPr>
                        <w:ind w:left="1985"/>
                      </w:pPr>
                      <w:r w:rsidRPr="009875CF">
                        <w:t xml:space="preserve">Shell-Scripts, Sicherheit, </w:t>
                      </w:r>
                      <w:proofErr w:type="spellStart"/>
                      <w:r w:rsidRPr="009875CF">
                        <w:t>Statsd</w:t>
                      </w:r>
                      <w:proofErr w:type="spellEnd"/>
                    </w:p>
                    <w:p w14:paraId="29264B9C" w14:textId="23201AF3" w:rsidR="00972AC4" w:rsidRDefault="00972AC4" w:rsidP="009875CF">
                      <w:pPr>
                        <w:ind w:left="1985" w:hanging="1985"/>
                      </w:pPr>
                      <w:r w:rsidRPr="00A0451B">
                        <w:rPr>
                          <w:b/>
                        </w:rPr>
                        <w:t>Aufgaben</w:t>
                      </w:r>
                      <w:r>
                        <w:tab/>
                        <w:t xml:space="preserve">Die Hauptaufgabe im Projekt war die Konzeption zur Visualisierung verschiedener KPIs der einzelnen </w:t>
                      </w:r>
                    </w:p>
                    <w:p w14:paraId="20A17FBE" w14:textId="3D2F67AE" w:rsidR="00972AC4" w:rsidRDefault="00972AC4" w:rsidP="009875CF">
                      <w:pPr>
                        <w:ind w:left="1985"/>
                      </w:pPr>
                      <w:r>
                        <w:t xml:space="preserve">Fachbereiche sowie technischer Prozesse und die </w:t>
                      </w:r>
                      <w:proofErr w:type="spellStart"/>
                      <w:r>
                        <w:t>Umsezung</w:t>
                      </w:r>
                      <w:proofErr w:type="spellEnd"/>
                      <w:r>
                        <w:t xml:space="preserve"> als POC.</w:t>
                      </w:r>
                    </w:p>
                    <w:p w14:paraId="6EAE580A" w14:textId="77777777" w:rsidR="00972AC4" w:rsidRDefault="00972AC4" w:rsidP="009875CF">
                      <w:pPr>
                        <w:ind w:left="1985" w:hanging="1985"/>
                      </w:pPr>
                    </w:p>
                    <w:p w14:paraId="3174646E" w14:textId="77777777" w:rsidR="00972AC4" w:rsidRDefault="00972AC4" w:rsidP="009875CF">
                      <w:pPr>
                        <w:ind w:left="3970" w:hanging="1985"/>
                      </w:pPr>
                      <w:r>
                        <w:t>Schlüsseltechnologien und Hauptaufgaben:</w:t>
                      </w:r>
                    </w:p>
                    <w:p w14:paraId="593D9FE9" w14:textId="665D31A2" w:rsidR="00972AC4" w:rsidRPr="00800B4A" w:rsidRDefault="00972AC4" w:rsidP="009875CF">
                      <w:pPr>
                        <w:ind w:left="3970" w:hanging="1985"/>
                      </w:pPr>
                      <w:r w:rsidRPr="00800B4A">
                        <w:t>- Icinga2</w:t>
                      </w:r>
                    </w:p>
                    <w:p w14:paraId="2C2C8038" w14:textId="37156174" w:rsidR="00972AC4" w:rsidRPr="00800B4A" w:rsidRDefault="00972AC4" w:rsidP="009875CF">
                      <w:pPr>
                        <w:ind w:left="3970" w:hanging="1985"/>
                      </w:pPr>
                      <w:r w:rsidRPr="00800B4A">
                        <w:t xml:space="preserve">- </w:t>
                      </w:r>
                      <w:proofErr w:type="spellStart"/>
                      <w:r w:rsidRPr="00800B4A">
                        <w:t>Icingaweb</w:t>
                      </w:r>
                      <w:proofErr w:type="spellEnd"/>
                    </w:p>
                    <w:p w14:paraId="423F9E43" w14:textId="59E5C063" w:rsidR="00972AC4" w:rsidRPr="00800B4A" w:rsidRDefault="00972AC4" w:rsidP="009875CF">
                      <w:pPr>
                        <w:ind w:left="3970" w:hanging="1985"/>
                      </w:pPr>
                      <w:r w:rsidRPr="00800B4A">
                        <w:t>- Icingaweb2</w:t>
                      </w:r>
                    </w:p>
                    <w:p w14:paraId="1DA759D7" w14:textId="07E45AA5" w:rsidR="00972AC4" w:rsidRPr="009875CF" w:rsidRDefault="00972AC4" w:rsidP="009875CF">
                      <w:pPr>
                        <w:ind w:left="3970" w:hanging="1985"/>
                        <w:rPr>
                          <w:lang w:val="en-US"/>
                        </w:rPr>
                      </w:pPr>
                      <w:r>
                        <w:rPr>
                          <w:lang w:val="en-US"/>
                        </w:rPr>
                        <w:t>-</w:t>
                      </w:r>
                      <w:r w:rsidRPr="009875CF">
                        <w:rPr>
                          <w:lang w:val="en-US"/>
                        </w:rPr>
                        <w:t xml:space="preserve"> Graphite</w:t>
                      </w:r>
                    </w:p>
                    <w:p w14:paraId="1F1739C1" w14:textId="6D3C79A0" w:rsidR="00972AC4" w:rsidRPr="00066B25" w:rsidRDefault="00972AC4" w:rsidP="009875CF">
                      <w:pPr>
                        <w:ind w:left="3970" w:hanging="1985"/>
                        <w:rPr>
                          <w:lang w:val="en-US"/>
                        </w:rPr>
                      </w:pPr>
                      <w:r>
                        <w:rPr>
                          <w:lang w:val="en-US"/>
                        </w:rPr>
                        <w:t>-</w:t>
                      </w:r>
                      <w:r w:rsidRPr="009875CF">
                        <w:rPr>
                          <w:lang w:val="en-US"/>
                        </w:rPr>
                        <w:t xml:space="preserve"> Bash / HTML5 / JavaScript / jQuery / Python</w:t>
                      </w:r>
                    </w:p>
                    <w:p w14:paraId="65C03423" w14:textId="28C7553A" w:rsidR="00972AC4" w:rsidRDefault="00972AC4" w:rsidP="009875CF">
                      <w:pPr>
                        <w:ind w:left="3970" w:hanging="1985"/>
                      </w:pPr>
                      <w:r>
                        <w:t xml:space="preserve">- </w:t>
                      </w:r>
                      <w:proofErr w:type="spellStart"/>
                      <w:r>
                        <w:t>Grafana</w:t>
                      </w:r>
                      <w:proofErr w:type="spellEnd"/>
                    </w:p>
                    <w:p w14:paraId="199D18E1" w14:textId="3C93C8E5" w:rsidR="00972AC4" w:rsidRDefault="00972AC4" w:rsidP="009875CF">
                      <w:pPr>
                        <w:ind w:left="1985"/>
                      </w:pPr>
                      <w:r>
                        <w:t xml:space="preserve">- </w:t>
                      </w:r>
                      <w:proofErr w:type="spellStart"/>
                      <w:r>
                        <w:t>NagVis</w:t>
                      </w:r>
                      <w:proofErr w:type="spellEnd"/>
                    </w:p>
                    <w:p w14:paraId="3AD03460" w14:textId="5FCC90DD" w:rsidR="00972AC4" w:rsidRDefault="00972AC4" w:rsidP="009875CF">
                      <w:pPr>
                        <w:ind w:firstLine="1985"/>
                      </w:pPr>
                      <w:r>
                        <w:t xml:space="preserve">- </w:t>
                      </w:r>
                      <w:proofErr w:type="spellStart"/>
                      <w:r>
                        <w:t>Statsd</w:t>
                      </w:r>
                      <w:proofErr w:type="spellEnd"/>
                    </w:p>
                    <w:p w14:paraId="44874122" w14:textId="7BB582F7" w:rsidR="00972AC4" w:rsidRPr="00416418" w:rsidRDefault="00972AC4" w:rsidP="009875CF">
                      <w:pPr>
                        <w:ind w:firstLine="1985"/>
                      </w:pPr>
                      <w:r>
                        <w:t>- Apache</w:t>
                      </w:r>
                    </w:p>
                    <w:p w14:paraId="5754BEEE" w14:textId="77777777" w:rsidR="00972AC4" w:rsidRPr="00066B25" w:rsidRDefault="00972AC4" w:rsidP="006C2570">
                      <w:pPr>
                        <w:pBdr>
                          <w:bottom w:val="single" w:sz="4" w:space="1" w:color="auto"/>
                        </w:pBdr>
                      </w:pPr>
                    </w:p>
                    <w:p w14:paraId="692D8221" w14:textId="77777777" w:rsidR="00972AC4" w:rsidRPr="00066B25" w:rsidRDefault="00972AC4" w:rsidP="00A8074D"/>
                    <w:p w14:paraId="1BC09610" w14:textId="2925C782" w:rsidR="00972AC4" w:rsidRPr="00323345" w:rsidRDefault="00972AC4" w:rsidP="00323345">
                      <w:r w:rsidRPr="00323345">
                        <w:rPr>
                          <w:b/>
                        </w:rPr>
                        <w:t>Zeitpunkt</w:t>
                      </w:r>
                      <w:r w:rsidRPr="00323345">
                        <w:rPr>
                          <w:b/>
                        </w:rPr>
                        <w:tab/>
                        <w:t xml:space="preserve">          </w:t>
                      </w:r>
                      <w:r w:rsidRPr="00754DFA">
                        <w:t>9/2015 - 12/2015</w:t>
                      </w:r>
                    </w:p>
                    <w:p w14:paraId="5BFDBA66" w14:textId="77777777" w:rsidR="00972AC4" w:rsidRDefault="00972AC4" w:rsidP="00754DFA">
                      <w:r w:rsidRPr="00323345">
                        <w:rPr>
                          <w:b/>
                        </w:rPr>
                        <w:t>Firma/ORT</w:t>
                      </w:r>
                      <w:r w:rsidRPr="00323345">
                        <w:rPr>
                          <w:b/>
                        </w:rPr>
                        <w:tab/>
                        <w:t xml:space="preserve">          </w:t>
                      </w:r>
                      <w:r w:rsidRPr="00754DFA">
                        <w:t xml:space="preserve">DB </w:t>
                      </w:r>
                      <w:proofErr w:type="spellStart"/>
                      <w:r w:rsidRPr="00754DFA">
                        <w:t>Rent</w:t>
                      </w:r>
                      <w:proofErr w:type="spellEnd"/>
                      <w:r w:rsidRPr="00754DFA">
                        <w:t xml:space="preserve"> GmbH / Deutsche Bahn AG in Halle (Saale)</w:t>
                      </w:r>
                    </w:p>
                    <w:p w14:paraId="14A490DD" w14:textId="353FC2D2" w:rsidR="00972AC4" w:rsidRPr="00323345" w:rsidRDefault="00972AC4" w:rsidP="00754DFA">
                      <w:r w:rsidRPr="00323345">
                        <w:rPr>
                          <w:b/>
                        </w:rPr>
                        <w:t>Tätigkeit</w:t>
                      </w:r>
                      <w:r w:rsidRPr="00323345">
                        <w:rPr>
                          <w:b/>
                        </w:rPr>
                        <w:tab/>
                        <w:t xml:space="preserve">          </w:t>
                      </w:r>
                      <w:r w:rsidRPr="00754DFA">
                        <w:t xml:space="preserve">Senior Consulting </w:t>
                      </w:r>
                      <w:proofErr w:type="gramStart"/>
                      <w:r w:rsidRPr="00754DFA">
                        <w:t>Cloud Computing</w:t>
                      </w:r>
                      <w:proofErr w:type="gramEnd"/>
                      <w:r w:rsidRPr="00754DFA">
                        <w:t xml:space="preserve"> und Automation</w:t>
                      </w:r>
                    </w:p>
                    <w:p w14:paraId="6AA7CF87" w14:textId="68CD92C2" w:rsidR="00972AC4" w:rsidRPr="00754DFA" w:rsidRDefault="00972AC4" w:rsidP="00754DFA">
                      <w:pPr>
                        <w:rPr>
                          <w:b/>
                        </w:rPr>
                      </w:pPr>
                      <w:r w:rsidRPr="00323345">
                        <w:rPr>
                          <w:b/>
                        </w:rPr>
                        <w:t xml:space="preserve">Kurzbeschreibung    </w:t>
                      </w:r>
                      <w:r>
                        <w:t>Bahn</w:t>
                      </w:r>
                    </w:p>
                    <w:p w14:paraId="70639785" w14:textId="77777777" w:rsidR="00972AC4" w:rsidRDefault="00972AC4" w:rsidP="00754DFA">
                      <w:pPr>
                        <w:ind w:left="1985" w:hanging="1985"/>
                        <w:rPr>
                          <w:lang w:val="en-US"/>
                        </w:rPr>
                      </w:pPr>
                      <w:proofErr w:type="spellStart"/>
                      <w:r w:rsidRPr="00754DFA">
                        <w:rPr>
                          <w:b/>
                          <w:lang w:val="en-US"/>
                        </w:rPr>
                        <w:t>Fähigkeiten</w:t>
                      </w:r>
                      <w:proofErr w:type="spellEnd"/>
                      <w:r w:rsidRPr="00754DFA">
                        <w:rPr>
                          <w:b/>
                          <w:lang w:val="en-US"/>
                        </w:rPr>
                        <w:tab/>
                      </w:r>
                      <w:r w:rsidRPr="00754DFA">
                        <w:rPr>
                          <w:lang w:val="en-US"/>
                        </w:rPr>
                        <w:t xml:space="preserve">Apache, </w:t>
                      </w:r>
                      <w:proofErr w:type="spellStart"/>
                      <w:r w:rsidRPr="00754DFA">
                        <w:rPr>
                          <w:lang w:val="en-US"/>
                        </w:rPr>
                        <w:t>Atlassian</w:t>
                      </w:r>
                      <w:proofErr w:type="spellEnd"/>
                      <w:r w:rsidRPr="00754DFA">
                        <w:rPr>
                          <w:lang w:val="en-US"/>
                        </w:rPr>
                        <w:t xml:space="preserve"> Confluence, </w:t>
                      </w:r>
                      <w:proofErr w:type="spellStart"/>
                      <w:r w:rsidRPr="00754DFA">
                        <w:rPr>
                          <w:lang w:val="en-US"/>
                        </w:rPr>
                        <w:t>Atlassian</w:t>
                      </w:r>
                      <w:proofErr w:type="spellEnd"/>
                      <w:r w:rsidRPr="00754DFA">
                        <w:rPr>
                          <w:lang w:val="en-US"/>
                        </w:rPr>
                        <w:t xml:space="preserve"> JIRA, Automation, CentOS, </w:t>
                      </w:r>
                      <w:proofErr w:type="spellStart"/>
                      <w:r w:rsidRPr="00754DFA">
                        <w:rPr>
                          <w:lang w:val="en-US"/>
                        </w:rPr>
                        <w:t>Debian</w:t>
                      </w:r>
                      <w:proofErr w:type="spellEnd"/>
                      <w:r w:rsidRPr="00754DFA">
                        <w:rPr>
                          <w:lang w:val="en-US"/>
                        </w:rPr>
                        <w:t xml:space="preserve">, Dell Server, Ethernet, Firewall, </w:t>
                      </w:r>
                      <w:proofErr w:type="spellStart"/>
                      <w:r w:rsidRPr="00754DFA">
                        <w:rPr>
                          <w:lang w:val="en-US"/>
                        </w:rPr>
                        <w:t>HAProxy</w:t>
                      </w:r>
                      <w:proofErr w:type="spellEnd"/>
                      <w:r w:rsidRPr="00754DFA">
                        <w:rPr>
                          <w:lang w:val="en-US"/>
                        </w:rPr>
                        <w:t xml:space="preserve">, IaaS (Infrastructure as a Service), Icinga2 Monitoring, Internet, Intranet, Java, JavaScript, Jenkins, Linux, </w:t>
                      </w:r>
                      <w:proofErr w:type="spellStart"/>
                      <w:r w:rsidRPr="00754DFA">
                        <w:rPr>
                          <w:lang w:val="en-US"/>
                        </w:rPr>
                        <w:t>mySQL</w:t>
                      </w:r>
                      <w:proofErr w:type="spellEnd"/>
                      <w:r w:rsidRPr="00754DFA">
                        <w:rPr>
                          <w:lang w:val="en-US"/>
                        </w:rPr>
                        <w:t xml:space="preserve">, PowerShell, Puppet, Python, Scrum, Shell-Scripts, </w:t>
                      </w:r>
                      <w:proofErr w:type="spellStart"/>
                      <w:r w:rsidRPr="00754DFA">
                        <w:rPr>
                          <w:lang w:val="en-US"/>
                        </w:rPr>
                        <w:t>Sicherheit</w:t>
                      </w:r>
                      <w:proofErr w:type="spellEnd"/>
                      <w:r w:rsidRPr="00754DFA">
                        <w:rPr>
                          <w:lang w:val="en-US"/>
                        </w:rPr>
                        <w:t>, TCP/IP, Ubuntu, Ubuntu 14.04.x, VMware ESX, VMware NSX, Windows 2008 R2, Windows 2012 R2</w:t>
                      </w:r>
                    </w:p>
                    <w:p w14:paraId="79BDDC8B" w14:textId="77777777" w:rsidR="00972AC4" w:rsidRDefault="00972AC4" w:rsidP="00754DFA">
                      <w:pPr>
                        <w:ind w:left="1985" w:hanging="1985"/>
                      </w:pPr>
                      <w:r w:rsidRPr="00754DFA">
                        <w:rPr>
                          <w:b/>
                        </w:rPr>
                        <w:t>Aufgaben</w:t>
                      </w:r>
                      <w:r w:rsidRPr="00754DFA">
                        <w:tab/>
                      </w:r>
                      <w:r>
                        <w:t xml:space="preserve">Unterstützung beim Infrastrukturaufbau und der </w:t>
                      </w:r>
                    </w:p>
                    <w:p w14:paraId="359F5C8C" w14:textId="03C2C56C" w:rsidR="00972AC4" w:rsidRDefault="00972AC4" w:rsidP="00754DFA">
                      <w:pPr>
                        <w:ind w:left="1985"/>
                      </w:pPr>
                      <w:proofErr w:type="spellStart"/>
                      <w:r>
                        <w:t>Miration</w:t>
                      </w:r>
                      <w:proofErr w:type="spellEnd"/>
                      <w:r>
                        <w:t xml:space="preserve"> in eine virtuelle Umgebung basierend auf</w:t>
                      </w:r>
                    </w:p>
                    <w:p w14:paraId="3DAE3C6E" w14:textId="77777777" w:rsidR="00972AC4" w:rsidRDefault="00972AC4" w:rsidP="00754DFA">
                      <w:pPr>
                        <w:ind w:left="1985"/>
                      </w:pPr>
                      <w:r>
                        <w:t xml:space="preserve">verschiedenen </w:t>
                      </w:r>
                      <w:proofErr w:type="spellStart"/>
                      <w:r>
                        <w:t>Virtualisierungslösungen</w:t>
                      </w:r>
                      <w:proofErr w:type="spellEnd"/>
                      <w:r>
                        <w:t>.</w:t>
                      </w:r>
                    </w:p>
                    <w:p w14:paraId="621C7CB3" w14:textId="77777777" w:rsidR="00972AC4" w:rsidRDefault="00972AC4" w:rsidP="00754DFA">
                      <w:pPr>
                        <w:ind w:left="1985"/>
                      </w:pPr>
                    </w:p>
                    <w:p w14:paraId="4412E0B7" w14:textId="77777777" w:rsidR="00972AC4" w:rsidRDefault="00972AC4" w:rsidP="00754DFA">
                      <w:pPr>
                        <w:ind w:left="1985"/>
                      </w:pPr>
                    </w:p>
                    <w:p w14:paraId="2343B468" w14:textId="77777777" w:rsidR="00972AC4" w:rsidRDefault="00972AC4" w:rsidP="00754DFA">
                      <w:pPr>
                        <w:ind w:left="1985"/>
                      </w:pPr>
                    </w:p>
                    <w:p w14:paraId="776CD125" w14:textId="77777777" w:rsidR="00972AC4" w:rsidRDefault="00972AC4" w:rsidP="00754DFA">
                      <w:pPr>
                        <w:ind w:left="1985"/>
                      </w:pPr>
                    </w:p>
                    <w:p w14:paraId="60510C12" w14:textId="77777777" w:rsidR="00972AC4" w:rsidRDefault="00972AC4" w:rsidP="00754DFA">
                      <w:pPr>
                        <w:ind w:left="1985"/>
                      </w:pPr>
                      <w:r>
                        <w:t>Schlüsseltechnologien und Hauptaufgaben:</w:t>
                      </w:r>
                    </w:p>
                    <w:p w14:paraId="2048ECA7" w14:textId="099B47F4" w:rsidR="00972AC4" w:rsidRPr="00754DFA" w:rsidRDefault="00972AC4" w:rsidP="00754DFA">
                      <w:pPr>
                        <w:ind w:left="1985"/>
                        <w:rPr>
                          <w:lang w:val="en-US"/>
                        </w:rPr>
                      </w:pPr>
                      <w:r>
                        <w:rPr>
                          <w:lang w:val="en-US"/>
                        </w:rPr>
                        <w:t>-</w:t>
                      </w:r>
                      <w:r w:rsidRPr="00754DFA">
                        <w:rPr>
                          <w:lang w:val="en-US"/>
                        </w:rPr>
                        <w:t xml:space="preserve"> Apache</w:t>
                      </w:r>
                    </w:p>
                    <w:p w14:paraId="28AB7B8A" w14:textId="745638B4" w:rsidR="00972AC4" w:rsidRPr="00754DFA" w:rsidRDefault="00972AC4" w:rsidP="00754DFA">
                      <w:pPr>
                        <w:ind w:left="1985"/>
                        <w:rPr>
                          <w:lang w:val="en-US"/>
                        </w:rPr>
                      </w:pPr>
                      <w:r>
                        <w:rPr>
                          <w:lang w:val="en-US"/>
                        </w:rPr>
                        <w:t>-</w:t>
                      </w:r>
                      <w:r w:rsidRPr="00754DFA">
                        <w:rPr>
                          <w:lang w:val="en-US"/>
                        </w:rPr>
                        <w:t xml:space="preserve"> Bash</w:t>
                      </w:r>
                    </w:p>
                    <w:p w14:paraId="55AF31CD" w14:textId="2E75484B" w:rsidR="00972AC4" w:rsidRPr="00754DFA" w:rsidRDefault="00972AC4" w:rsidP="00754DFA">
                      <w:pPr>
                        <w:ind w:left="1985"/>
                        <w:rPr>
                          <w:lang w:val="en-US"/>
                        </w:rPr>
                      </w:pPr>
                      <w:r>
                        <w:rPr>
                          <w:lang w:val="en-US"/>
                        </w:rPr>
                        <w:t>-</w:t>
                      </w:r>
                      <w:r w:rsidRPr="00754DFA">
                        <w:rPr>
                          <w:lang w:val="en-US"/>
                        </w:rPr>
                        <w:t xml:space="preserve"> CentOS 7</w:t>
                      </w:r>
                    </w:p>
                    <w:p w14:paraId="3D16690E" w14:textId="4F1059CF"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Grafana</w:t>
                      </w:r>
                      <w:proofErr w:type="spellEnd"/>
                    </w:p>
                    <w:p w14:paraId="1FC900ED" w14:textId="0B5541C8" w:rsidR="00972AC4" w:rsidRPr="00754DFA" w:rsidRDefault="00972AC4" w:rsidP="00754DFA">
                      <w:pPr>
                        <w:ind w:left="1985"/>
                        <w:rPr>
                          <w:lang w:val="en-US"/>
                        </w:rPr>
                      </w:pPr>
                      <w:r>
                        <w:rPr>
                          <w:lang w:val="en-US"/>
                        </w:rPr>
                        <w:t>-</w:t>
                      </w:r>
                      <w:r w:rsidRPr="00754DFA">
                        <w:rPr>
                          <w:lang w:val="en-US"/>
                        </w:rPr>
                        <w:t xml:space="preserve"> Graphite</w:t>
                      </w:r>
                    </w:p>
                    <w:p w14:paraId="7D353878" w14:textId="23B15E6A"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HAProxy</w:t>
                      </w:r>
                      <w:proofErr w:type="spellEnd"/>
                    </w:p>
                    <w:p w14:paraId="7DC45285" w14:textId="51CAF122" w:rsidR="00972AC4" w:rsidRPr="00754DFA" w:rsidRDefault="00972AC4" w:rsidP="00754DFA">
                      <w:pPr>
                        <w:ind w:left="1985"/>
                        <w:rPr>
                          <w:lang w:val="en-US"/>
                        </w:rPr>
                      </w:pPr>
                      <w:r>
                        <w:rPr>
                          <w:lang w:val="en-US"/>
                        </w:rPr>
                        <w:t>-</w:t>
                      </w:r>
                      <w:r w:rsidRPr="00754DFA">
                        <w:rPr>
                          <w:lang w:val="en-US"/>
                        </w:rPr>
                        <w:t xml:space="preserve"> HTML5</w:t>
                      </w:r>
                    </w:p>
                    <w:p w14:paraId="6F9EAD21" w14:textId="78FC879D" w:rsidR="00972AC4" w:rsidRPr="00754DFA" w:rsidRDefault="00972AC4" w:rsidP="00754DFA">
                      <w:pPr>
                        <w:ind w:left="1985"/>
                        <w:rPr>
                          <w:lang w:val="en-US"/>
                        </w:rPr>
                      </w:pPr>
                      <w:r>
                        <w:rPr>
                          <w:lang w:val="en-US"/>
                        </w:rPr>
                        <w:t>-</w:t>
                      </w:r>
                      <w:r w:rsidRPr="00754DFA">
                        <w:rPr>
                          <w:lang w:val="en-US"/>
                        </w:rPr>
                        <w:t xml:space="preserve"> Icinga2</w:t>
                      </w:r>
                    </w:p>
                    <w:p w14:paraId="3564ABB9" w14:textId="06BE294C" w:rsidR="00972AC4" w:rsidRPr="00754DFA" w:rsidRDefault="00972AC4" w:rsidP="00754DFA">
                      <w:pPr>
                        <w:ind w:left="1985"/>
                        <w:rPr>
                          <w:lang w:val="en-US"/>
                        </w:rPr>
                      </w:pPr>
                      <w:r>
                        <w:rPr>
                          <w:lang w:val="en-US"/>
                        </w:rPr>
                        <w:t>-</w:t>
                      </w:r>
                      <w:r w:rsidRPr="00754DFA">
                        <w:rPr>
                          <w:lang w:val="en-US"/>
                        </w:rPr>
                        <w:t xml:space="preserve"> </w:t>
                      </w:r>
                      <w:proofErr w:type="spellStart"/>
                      <w:r w:rsidRPr="00754DFA">
                        <w:rPr>
                          <w:lang w:val="en-US"/>
                        </w:rPr>
                        <w:t>Javascript</w:t>
                      </w:r>
                      <w:proofErr w:type="spellEnd"/>
                      <w:r w:rsidRPr="00754DFA">
                        <w:rPr>
                          <w:lang w:val="en-US"/>
                        </w:rPr>
                        <w:t xml:space="preserve"> / jQuery</w:t>
                      </w:r>
                    </w:p>
                    <w:p w14:paraId="721C9EDD" w14:textId="4A2FE7CC" w:rsidR="00972AC4" w:rsidRPr="00754DFA" w:rsidRDefault="00972AC4" w:rsidP="00754DFA">
                      <w:pPr>
                        <w:ind w:left="1985"/>
                        <w:rPr>
                          <w:lang w:val="en-US"/>
                        </w:rPr>
                      </w:pPr>
                      <w:r>
                        <w:rPr>
                          <w:lang w:val="en-US"/>
                        </w:rPr>
                        <w:t>-</w:t>
                      </w:r>
                      <w:r w:rsidRPr="00754DFA">
                        <w:rPr>
                          <w:lang w:val="en-US"/>
                        </w:rPr>
                        <w:t xml:space="preserve"> Elastic Search, </w:t>
                      </w:r>
                      <w:proofErr w:type="spellStart"/>
                      <w:r w:rsidRPr="00754DFA">
                        <w:rPr>
                          <w:lang w:val="en-US"/>
                        </w:rPr>
                        <w:t>Logstash</w:t>
                      </w:r>
                      <w:proofErr w:type="spellEnd"/>
                      <w:r w:rsidRPr="00754DFA">
                        <w:rPr>
                          <w:lang w:val="en-US"/>
                        </w:rPr>
                        <w:t xml:space="preserve"> und </w:t>
                      </w:r>
                      <w:proofErr w:type="spellStart"/>
                      <w:r w:rsidRPr="00754DFA">
                        <w:rPr>
                          <w:lang w:val="en-US"/>
                        </w:rPr>
                        <w:t>Kibana</w:t>
                      </w:r>
                      <w:proofErr w:type="spellEnd"/>
                    </w:p>
                    <w:p w14:paraId="4F076923" w14:textId="621A58C9" w:rsidR="00972AC4" w:rsidRPr="00754DFA" w:rsidRDefault="00972AC4" w:rsidP="00754DFA">
                      <w:pPr>
                        <w:ind w:left="1985"/>
                        <w:rPr>
                          <w:lang w:val="en-US"/>
                        </w:rPr>
                      </w:pPr>
                      <w:r>
                        <w:rPr>
                          <w:lang w:val="en-US"/>
                        </w:rPr>
                        <w:t>-</w:t>
                      </w:r>
                      <w:r w:rsidRPr="00754DFA">
                        <w:rPr>
                          <w:lang w:val="en-US"/>
                        </w:rPr>
                        <w:t xml:space="preserve"> MAAS (</w:t>
                      </w:r>
                      <w:proofErr w:type="spellStart"/>
                      <w:r w:rsidRPr="00754DFA">
                        <w:rPr>
                          <w:lang w:val="en-US"/>
                        </w:rPr>
                        <w:t>Metall</w:t>
                      </w:r>
                      <w:proofErr w:type="spellEnd"/>
                      <w:r w:rsidRPr="00754DFA">
                        <w:rPr>
                          <w:lang w:val="en-US"/>
                        </w:rPr>
                        <w:t xml:space="preserve"> as a Service)</w:t>
                      </w:r>
                    </w:p>
                    <w:p w14:paraId="6A59506F" w14:textId="7C60982B" w:rsidR="00972AC4" w:rsidRDefault="00972AC4" w:rsidP="00754DFA">
                      <w:pPr>
                        <w:ind w:left="1985"/>
                      </w:pPr>
                      <w:r>
                        <w:t xml:space="preserve">- </w:t>
                      </w:r>
                      <w:proofErr w:type="spellStart"/>
                      <w:r>
                        <w:t>Inginx</w:t>
                      </w:r>
                      <w:proofErr w:type="spellEnd"/>
                    </w:p>
                    <w:p w14:paraId="7F6FA1AA" w14:textId="32F54221" w:rsidR="00972AC4" w:rsidRDefault="00972AC4" w:rsidP="00754DFA">
                      <w:pPr>
                        <w:ind w:left="1985"/>
                      </w:pPr>
                      <w:r>
                        <w:t>- Python</w:t>
                      </w:r>
                    </w:p>
                    <w:p w14:paraId="7899F3CF" w14:textId="64E560A5" w:rsidR="00972AC4" w:rsidRDefault="00972AC4" w:rsidP="00754DFA">
                      <w:pPr>
                        <w:ind w:left="1985"/>
                      </w:pPr>
                      <w:r>
                        <w:t>- Agiles Umfeld (</w:t>
                      </w:r>
                      <w:proofErr w:type="spellStart"/>
                      <w:r>
                        <w:t>Scrum</w:t>
                      </w:r>
                      <w:proofErr w:type="spellEnd"/>
                      <w:r>
                        <w:t>)</w:t>
                      </w:r>
                    </w:p>
                    <w:p w14:paraId="452B528C" w14:textId="3FC0419B" w:rsidR="00972AC4" w:rsidRPr="00754DFA" w:rsidRDefault="00972AC4" w:rsidP="00754DFA">
                      <w:pPr>
                        <w:ind w:left="1985"/>
                        <w:rPr>
                          <w:lang w:val="en-US"/>
                        </w:rPr>
                      </w:pPr>
                      <w:r>
                        <w:rPr>
                          <w:lang w:val="en-US"/>
                        </w:rPr>
                        <w:t>-</w:t>
                      </w:r>
                      <w:r w:rsidRPr="00754DFA">
                        <w:rPr>
                          <w:lang w:val="en-US"/>
                        </w:rPr>
                        <w:t xml:space="preserve"> The Foreman</w:t>
                      </w:r>
                    </w:p>
                    <w:p w14:paraId="2A0A9290" w14:textId="51185954" w:rsidR="00972AC4" w:rsidRPr="00754DFA" w:rsidRDefault="00972AC4" w:rsidP="00754DFA">
                      <w:pPr>
                        <w:ind w:left="1985"/>
                        <w:rPr>
                          <w:lang w:val="en-US"/>
                        </w:rPr>
                      </w:pPr>
                      <w:r>
                        <w:rPr>
                          <w:lang w:val="en-US"/>
                        </w:rPr>
                        <w:t>-</w:t>
                      </w:r>
                      <w:r w:rsidRPr="00754DFA">
                        <w:rPr>
                          <w:lang w:val="en-US"/>
                        </w:rPr>
                        <w:t xml:space="preserve"> Ubuntu 14.04 LTS</w:t>
                      </w:r>
                    </w:p>
                    <w:p w14:paraId="72A55FA6" w14:textId="456975A3" w:rsidR="00972AC4" w:rsidRPr="00754DFA" w:rsidRDefault="00972AC4" w:rsidP="00754DFA">
                      <w:pPr>
                        <w:ind w:left="1985"/>
                        <w:rPr>
                          <w:lang w:val="en-US"/>
                        </w:rPr>
                      </w:pPr>
                      <w:r>
                        <w:rPr>
                          <w:lang w:val="en-US"/>
                        </w:rPr>
                        <w:t>-</w:t>
                      </w:r>
                      <w:r w:rsidRPr="00754DFA">
                        <w:rPr>
                          <w:lang w:val="en-US"/>
                        </w:rPr>
                        <w:t xml:space="preserve"> </w:t>
                      </w:r>
                      <w:r w:rsidRPr="00BC0A52">
                        <w:rPr>
                          <w:lang w:val="en-US"/>
                        </w:rPr>
                        <w:t xml:space="preserve">vSphere 5.x/6.x/ </w:t>
                      </w:r>
                      <w:proofErr w:type="spellStart"/>
                      <w:r w:rsidRPr="00BC0A52">
                        <w:rPr>
                          <w:lang w:val="en-US"/>
                        </w:rPr>
                        <w:t>ESXi</w:t>
                      </w:r>
                      <w:proofErr w:type="spellEnd"/>
                      <w:r w:rsidRPr="00BC0A52">
                        <w:rPr>
                          <w:lang w:val="en-US"/>
                        </w:rPr>
                        <w:t xml:space="preserve"> 5.x/6.x</w:t>
                      </w:r>
                    </w:p>
                    <w:p w14:paraId="4D534C21" w14:textId="2779A570" w:rsidR="00972AC4" w:rsidRDefault="00972AC4" w:rsidP="00754DFA">
                      <w:pPr>
                        <w:ind w:left="1985"/>
                      </w:pPr>
                      <w:r>
                        <w:t>- AWS Cloud Automation</w:t>
                      </w:r>
                    </w:p>
                    <w:p w14:paraId="0F9C6C54" w14:textId="42D738A1" w:rsidR="00972AC4" w:rsidRDefault="00972AC4" w:rsidP="00754DFA">
                      <w:pPr>
                        <w:ind w:left="1985"/>
                      </w:pPr>
                      <w:r>
                        <w:t>- Puppet Manifeste</w:t>
                      </w:r>
                    </w:p>
                    <w:p w14:paraId="7EF479ED" w14:textId="1C5EB900" w:rsidR="00972AC4" w:rsidRDefault="00972AC4" w:rsidP="00754DFA">
                      <w:pPr>
                        <w:ind w:left="1985"/>
                      </w:pPr>
                      <w:r>
                        <w:t>- VMware NSX</w:t>
                      </w:r>
                    </w:p>
                    <w:p w14:paraId="7905A0AF" w14:textId="0CC107D1" w:rsidR="00972AC4" w:rsidRDefault="00972AC4" w:rsidP="00754DFA">
                      <w:pPr>
                        <w:ind w:left="1985"/>
                        <w:rPr>
                          <w:b/>
                        </w:rPr>
                      </w:pPr>
                      <w:r>
                        <w:t xml:space="preserve">- VMware </w:t>
                      </w:r>
                      <w:proofErr w:type="spellStart"/>
                      <w:r>
                        <w:t>vRealize</w:t>
                      </w:r>
                      <w:proofErr w:type="spellEnd"/>
                      <w:r>
                        <w:t xml:space="preserve"> Automation</w:t>
                      </w:r>
                    </w:p>
                    <w:p w14:paraId="79E8CF44" w14:textId="77777777" w:rsidR="00972AC4" w:rsidRDefault="00972AC4" w:rsidP="006C2570">
                      <w:pPr>
                        <w:pBdr>
                          <w:bottom w:val="single" w:sz="4" w:space="1" w:color="auto"/>
                        </w:pBdr>
                        <w:rPr>
                          <w:b/>
                        </w:rPr>
                      </w:pPr>
                    </w:p>
                    <w:p w14:paraId="736467A6" w14:textId="77777777" w:rsidR="00972AC4" w:rsidRDefault="00972AC4" w:rsidP="007B118E">
                      <w:pPr>
                        <w:rPr>
                          <w:b/>
                        </w:rPr>
                      </w:pPr>
                    </w:p>
                    <w:p w14:paraId="02157CEA" w14:textId="3DB80FCA" w:rsidR="00972AC4" w:rsidRPr="00E37C43" w:rsidRDefault="00972AC4" w:rsidP="007B118E">
                      <w:r w:rsidRPr="00E37C43">
                        <w:rPr>
                          <w:b/>
                        </w:rPr>
                        <w:t>Zeitpunkt</w:t>
                      </w:r>
                      <w:r w:rsidRPr="00F13F61">
                        <w:rPr>
                          <w:b/>
                        </w:rPr>
                        <w:tab/>
                      </w:r>
                      <w:r>
                        <w:rPr>
                          <w:b/>
                        </w:rPr>
                        <w:t xml:space="preserve">          </w:t>
                      </w:r>
                      <w:r w:rsidRPr="00104454">
                        <w:t>9/2015 - 9/2015</w:t>
                      </w:r>
                    </w:p>
                    <w:p w14:paraId="0D65DF2C" w14:textId="0BAC25F0" w:rsidR="00972AC4" w:rsidRPr="00066B25" w:rsidRDefault="00972AC4" w:rsidP="007B118E">
                      <w:pPr>
                        <w:rPr>
                          <w:lang w:val="en-US"/>
                        </w:rPr>
                      </w:pPr>
                      <w:r w:rsidRPr="00066B25">
                        <w:rPr>
                          <w:b/>
                          <w:lang w:val="en-US"/>
                        </w:rPr>
                        <w:t>Firma/ORT</w:t>
                      </w:r>
                      <w:r w:rsidRPr="00066B25">
                        <w:rPr>
                          <w:b/>
                          <w:lang w:val="en-US"/>
                        </w:rPr>
                        <w:tab/>
                        <w:t xml:space="preserve">          </w:t>
                      </w:r>
                      <w:r w:rsidRPr="00066B25">
                        <w:rPr>
                          <w:lang w:val="en-US"/>
                        </w:rPr>
                        <w:t>EOS IT Service GmbH in Hamburg</w:t>
                      </w:r>
                    </w:p>
                    <w:p w14:paraId="7D9687B2" w14:textId="77777777" w:rsidR="00972AC4" w:rsidRDefault="00972AC4" w:rsidP="007B118E">
                      <w:r w:rsidRPr="00BB5999">
                        <w:rPr>
                          <w:b/>
                        </w:rPr>
                        <w:t>Tätigkeit</w:t>
                      </w:r>
                      <w:r w:rsidRPr="00BB5999">
                        <w:rPr>
                          <w:b/>
                        </w:rPr>
                        <w:tab/>
                        <w:t xml:space="preserve">          </w:t>
                      </w:r>
                      <w:r w:rsidRPr="00104454">
                        <w:t xml:space="preserve">Senior Consulting Ist-Analyse und Neukonzeption </w:t>
                      </w:r>
                    </w:p>
                    <w:p w14:paraId="182F5D60" w14:textId="12E0B2ED" w:rsidR="00972AC4" w:rsidRDefault="00972AC4" w:rsidP="00104454">
                      <w:pPr>
                        <w:ind w:left="1985"/>
                      </w:pPr>
                      <w:r w:rsidRPr="00104454">
                        <w:t>Monitoring</w:t>
                      </w:r>
                    </w:p>
                    <w:p w14:paraId="6C1DF3CE" w14:textId="5EC4FE8E" w:rsidR="00972AC4" w:rsidRDefault="00972AC4" w:rsidP="007B118E">
                      <w:r w:rsidRPr="00FD7B53">
                        <w:rPr>
                          <w:b/>
                        </w:rPr>
                        <w:t xml:space="preserve">Kurzbeschreibung    </w:t>
                      </w:r>
                      <w:r w:rsidRPr="00104454">
                        <w:t>Energiewirtschaft</w:t>
                      </w:r>
                    </w:p>
                    <w:p w14:paraId="660517E7" w14:textId="77777777" w:rsidR="00972AC4" w:rsidRPr="00104454" w:rsidRDefault="00972AC4" w:rsidP="00104454">
                      <w:r w:rsidRPr="00104454">
                        <w:rPr>
                          <w:b/>
                        </w:rPr>
                        <w:t>Fähigkeiten</w:t>
                      </w:r>
                      <w:r w:rsidRPr="00104454">
                        <w:rPr>
                          <w:b/>
                        </w:rPr>
                        <w:tab/>
                        <w:t xml:space="preserve">          </w:t>
                      </w:r>
                      <w:r w:rsidRPr="00104454">
                        <w:t xml:space="preserve">Monitoring, </w:t>
                      </w:r>
                      <w:proofErr w:type="spellStart"/>
                      <w:r w:rsidRPr="00104454">
                        <w:t>Groundwork</w:t>
                      </w:r>
                      <w:proofErr w:type="spellEnd"/>
                    </w:p>
                    <w:p w14:paraId="3BE68D64" w14:textId="77777777" w:rsidR="00972AC4" w:rsidRDefault="00972AC4" w:rsidP="00104454">
                      <w:r w:rsidRPr="002E3A51">
                        <w:rPr>
                          <w:b/>
                        </w:rPr>
                        <w:t>Aufgaben</w:t>
                      </w:r>
                      <w:r w:rsidRPr="002E3A51">
                        <w:tab/>
                        <w:t xml:space="preserve">          </w:t>
                      </w:r>
                      <w:r>
                        <w:t xml:space="preserve">Die Hauptaufgabe im Projekt war die Ist-Analyse der </w:t>
                      </w:r>
                    </w:p>
                    <w:p w14:paraId="0473F46E" w14:textId="77777777" w:rsidR="00972AC4" w:rsidRDefault="00972AC4" w:rsidP="00104454">
                      <w:pPr>
                        <w:ind w:left="1985"/>
                      </w:pPr>
                      <w:r>
                        <w:t xml:space="preserve">bestehenden Monitoring Umgebung basierend auf </w:t>
                      </w:r>
                      <w:proofErr w:type="spellStart"/>
                      <w:r>
                        <w:t>Groundwork</w:t>
                      </w:r>
                      <w:proofErr w:type="spellEnd"/>
                      <w:r>
                        <w:t xml:space="preserve"> (Community Edition). Danach wurden </w:t>
                      </w:r>
                    </w:p>
                    <w:p w14:paraId="6FFA2031" w14:textId="77777777" w:rsidR="00972AC4" w:rsidRDefault="00972AC4" w:rsidP="00104454">
                      <w:pPr>
                        <w:ind w:left="1985"/>
                      </w:pPr>
                      <w:r>
                        <w:t xml:space="preserve">Interviews mit den verschiedenen Abteilungen geführt um eine Soll-Analyse zu erstellen. Hieraus wurden </w:t>
                      </w:r>
                    </w:p>
                    <w:p w14:paraId="6FB7D937" w14:textId="77777777" w:rsidR="00972AC4" w:rsidRDefault="00972AC4" w:rsidP="00104454">
                      <w:pPr>
                        <w:ind w:left="1985"/>
                      </w:pPr>
                      <w:r>
                        <w:t xml:space="preserve">verschiedene Anforderungen an eine neue Umgebung </w:t>
                      </w:r>
                    </w:p>
                    <w:p w14:paraId="21CEB145" w14:textId="3E7B3F58" w:rsidR="00972AC4" w:rsidRDefault="00972AC4" w:rsidP="00104454">
                      <w:pPr>
                        <w:ind w:left="1985"/>
                      </w:pPr>
                      <w:r>
                        <w:t>abgeleitet, die dann in einem Grobkonzept für eine neue mögliche Monitoring Umgebung und eine Empfehlung zur Software Evaluierung zusammengefasst wurde.</w:t>
                      </w:r>
                    </w:p>
                    <w:p w14:paraId="11735EF7" w14:textId="77777777" w:rsidR="00972AC4" w:rsidRDefault="00972AC4" w:rsidP="00104454">
                      <w:pPr>
                        <w:ind w:left="1985"/>
                      </w:pPr>
                    </w:p>
                    <w:p w14:paraId="120ED45E" w14:textId="77777777" w:rsidR="00972AC4" w:rsidRDefault="00972AC4" w:rsidP="00104454">
                      <w:pPr>
                        <w:ind w:left="1985"/>
                      </w:pPr>
                      <w:r>
                        <w:t>Schlüsseltechnologien und Hauptaufgaben:</w:t>
                      </w:r>
                    </w:p>
                    <w:p w14:paraId="0646FBA4" w14:textId="408EDCBB" w:rsidR="00972AC4" w:rsidRDefault="00972AC4" w:rsidP="00104454">
                      <w:pPr>
                        <w:ind w:left="1985"/>
                      </w:pPr>
                      <w:r>
                        <w:t xml:space="preserve">- </w:t>
                      </w:r>
                      <w:proofErr w:type="spellStart"/>
                      <w:r>
                        <w:t>Groundwork</w:t>
                      </w:r>
                      <w:proofErr w:type="spellEnd"/>
                    </w:p>
                    <w:p w14:paraId="6C307A06" w14:textId="77777777" w:rsidR="00972AC4" w:rsidRDefault="00972AC4" w:rsidP="007B118E">
                      <w:pPr>
                        <w:ind w:firstLine="1985"/>
                      </w:pPr>
                    </w:p>
                    <w:p w14:paraId="5512A50D" w14:textId="77777777" w:rsidR="00972AC4" w:rsidRDefault="00972AC4" w:rsidP="00EC11DA">
                      <w:pPr>
                        <w:rPr>
                          <w:b/>
                        </w:rPr>
                      </w:pPr>
                    </w:p>
                    <w:p w14:paraId="1AC621E8" w14:textId="7ACAB6E8" w:rsidR="00972AC4" w:rsidRPr="00E37C43" w:rsidRDefault="00972AC4" w:rsidP="00EC11DA">
                      <w:r w:rsidRPr="00E37C43">
                        <w:rPr>
                          <w:b/>
                        </w:rPr>
                        <w:t>Zeitpunkt</w:t>
                      </w:r>
                      <w:r w:rsidRPr="00F13F61">
                        <w:rPr>
                          <w:b/>
                        </w:rPr>
                        <w:tab/>
                      </w:r>
                      <w:r>
                        <w:rPr>
                          <w:b/>
                        </w:rPr>
                        <w:t xml:space="preserve">          </w:t>
                      </w:r>
                      <w:r w:rsidRPr="002F3007">
                        <w:t>8/2015 - 8/2015</w:t>
                      </w:r>
                    </w:p>
                    <w:p w14:paraId="3E0F8026" w14:textId="2DB32A5F" w:rsidR="00972AC4" w:rsidRDefault="00972AC4" w:rsidP="00EC11DA">
                      <w:r w:rsidRPr="00CE105F">
                        <w:rPr>
                          <w:b/>
                          <w:lang w:val="en-US"/>
                        </w:rPr>
                        <w:t>Firma/ORT</w:t>
                      </w:r>
                      <w:r w:rsidRPr="00CE105F">
                        <w:rPr>
                          <w:b/>
                          <w:lang w:val="en-US"/>
                        </w:rPr>
                        <w:tab/>
                        <w:t xml:space="preserve">          </w:t>
                      </w:r>
                      <w:r w:rsidRPr="00CE105F">
                        <w:rPr>
                          <w:lang w:val="en-US"/>
                        </w:rPr>
                        <w:t xml:space="preserve">Otto GmbH &amp; Co. </w:t>
                      </w:r>
                      <w:r w:rsidRPr="00CE105F">
                        <w:t>KG in Hamburg</w:t>
                      </w:r>
                    </w:p>
                    <w:p w14:paraId="59B75293" w14:textId="66016D4A" w:rsidR="00972AC4" w:rsidRDefault="00972AC4" w:rsidP="00CE105F">
                      <w:r w:rsidRPr="00BB5999">
                        <w:rPr>
                          <w:b/>
                        </w:rPr>
                        <w:t>Tätigkeit</w:t>
                      </w:r>
                      <w:r w:rsidRPr="00BB5999">
                        <w:rPr>
                          <w:b/>
                        </w:rPr>
                        <w:tab/>
                        <w:t xml:space="preserve">          </w:t>
                      </w:r>
                      <w:r w:rsidRPr="00CE105F">
                        <w:t>Senior Consulting Monitoring und Datenvisualisierung</w:t>
                      </w:r>
                    </w:p>
                    <w:p w14:paraId="68E7B248" w14:textId="4B23540A" w:rsidR="00972AC4" w:rsidRDefault="00972AC4" w:rsidP="00EC11DA">
                      <w:r w:rsidRPr="00FD7B53">
                        <w:rPr>
                          <w:b/>
                        </w:rPr>
                        <w:t xml:space="preserve">Kurzbeschreibung    </w:t>
                      </w:r>
                      <w:r w:rsidRPr="00CE105F">
                        <w:t>Einzelhandel</w:t>
                      </w:r>
                    </w:p>
                    <w:p w14:paraId="62A3F3D0" w14:textId="77777777" w:rsidR="00972AC4" w:rsidRDefault="00972AC4" w:rsidP="00CE105F">
                      <w:r w:rsidRPr="00EC11DA">
                        <w:rPr>
                          <w:b/>
                        </w:rPr>
                        <w:t>Fähigkeiten</w:t>
                      </w:r>
                      <w:r w:rsidRPr="00EC11DA">
                        <w:rPr>
                          <w:b/>
                        </w:rPr>
                        <w:tab/>
                        <w:t xml:space="preserve">          </w:t>
                      </w:r>
                      <w:proofErr w:type="spellStart"/>
                      <w:r w:rsidRPr="00CE105F">
                        <w:t>Bash</w:t>
                      </w:r>
                      <w:proofErr w:type="spellEnd"/>
                      <w:r w:rsidRPr="00CE105F">
                        <w:t xml:space="preserve">, Ethernet, Firewall, </w:t>
                      </w:r>
                      <w:proofErr w:type="spellStart"/>
                      <w:r w:rsidRPr="00CE105F">
                        <w:t>Grafana</w:t>
                      </w:r>
                      <w:proofErr w:type="spellEnd"/>
                      <w:r w:rsidRPr="00CE105F">
                        <w:t xml:space="preserve">, HTML, </w:t>
                      </w:r>
                    </w:p>
                    <w:p w14:paraId="41A66E6C" w14:textId="77777777" w:rsidR="00972AC4" w:rsidRDefault="00972AC4" w:rsidP="00CE105F">
                      <w:pPr>
                        <w:ind w:left="1985"/>
                        <w:rPr>
                          <w:lang w:val="en-US"/>
                        </w:rPr>
                      </w:pPr>
                      <w:r w:rsidRPr="00CE105F">
                        <w:rPr>
                          <w:lang w:val="en-US"/>
                        </w:rPr>
                        <w:t xml:space="preserve">IaaS (Infrastructure as a Service), Icinga2 Monitoring, </w:t>
                      </w:r>
                    </w:p>
                    <w:p w14:paraId="42D116AF" w14:textId="77777777" w:rsidR="00972AC4" w:rsidRDefault="00972AC4" w:rsidP="00CE105F">
                      <w:pPr>
                        <w:ind w:left="1985"/>
                        <w:rPr>
                          <w:lang w:val="en-US"/>
                        </w:rPr>
                      </w:pPr>
                      <w:r w:rsidRPr="00CE105F">
                        <w:rPr>
                          <w:lang w:val="en-US"/>
                        </w:rPr>
                        <w:t xml:space="preserve">Internet, Intranet, JavaScript, jQuery, Linux, Nagios </w:t>
                      </w:r>
                    </w:p>
                    <w:p w14:paraId="4F742082" w14:textId="6A601070" w:rsidR="00972AC4" w:rsidRPr="00066B25" w:rsidRDefault="00972AC4" w:rsidP="00CE105F">
                      <w:pPr>
                        <w:ind w:left="1985"/>
                        <w:rPr>
                          <w:lang w:val="en-US"/>
                        </w:rPr>
                      </w:pPr>
                      <w:r w:rsidRPr="00066B25">
                        <w:rPr>
                          <w:lang w:val="en-US"/>
                        </w:rPr>
                        <w:t xml:space="preserve">Monitoring, </w:t>
                      </w:r>
                      <w:proofErr w:type="spellStart"/>
                      <w:r w:rsidRPr="00066B25">
                        <w:rPr>
                          <w:lang w:val="en-US"/>
                        </w:rPr>
                        <w:t>NagVis</w:t>
                      </w:r>
                      <w:proofErr w:type="spellEnd"/>
                      <w:r w:rsidRPr="00066B25">
                        <w:rPr>
                          <w:lang w:val="en-US"/>
                        </w:rPr>
                        <w:t xml:space="preserve">, Python, </w:t>
                      </w:r>
                      <w:proofErr w:type="spellStart"/>
                      <w:r w:rsidRPr="00066B25">
                        <w:rPr>
                          <w:lang w:val="en-US"/>
                        </w:rPr>
                        <w:t>Statsd</w:t>
                      </w:r>
                      <w:proofErr w:type="spellEnd"/>
                      <w:r w:rsidRPr="00066B25">
                        <w:rPr>
                          <w:lang w:val="en-US"/>
                        </w:rPr>
                        <w:t>, TCP/IP</w:t>
                      </w:r>
                    </w:p>
                    <w:p w14:paraId="2CB3AA22" w14:textId="77777777" w:rsidR="00972AC4" w:rsidRDefault="00972AC4" w:rsidP="00CE105F">
                      <w:r w:rsidRPr="00CE105F">
                        <w:rPr>
                          <w:b/>
                        </w:rPr>
                        <w:t>Aufgaben</w:t>
                      </w:r>
                      <w:r w:rsidRPr="00CE105F">
                        <w:tab/>
                        <w:t xml:space="preserve">          </w:t>
                      </w:r>
                      <w:r>
                        <w:t xml:space="preserve">Die Hauptaufgabe im Projekt war die Konzeption zur </w:t>
                      </w:r>
                    </w:p>
                    <w:p w14:paraId="206F0551" w14:textId="77777777" w:rsidR="00972AC4" w:rsidRDefault="00972AC4" w:rsidP="00CE105F">
                      <w:pPr>
                        <w:ind w:left="1985"/>
                      </w:pPr>
                      <w:r>
                        <w:t xml:space="preserve">Visualisierung verschiedener KPIs der </w:t>
                      </w:r>
                      <w:proofErr w:type="spellStart"/>
                      <w:r>
                        <w:t>eizelnen</w:t>
                      </w:r>
                      <w:proofErr w:type="spellEnd"/>
                      <w:r>
                        <w:t xml:space="preserve"> </w:t>
                      </w:r>
                    </w:p>
                    <w:p w14:paraId="2B1945A8" w14:textId="77777777" w:rsidR="00972AC4" w:rsidRDefault="00972AC4" w:rsidP="00CE105F">
                      <w:pPr>
                        <w:ind w:left="1985"/>
                      </w:pPr>
                      <w:r>
                        <w:t xml:space="preserve">Fachbereiche sowie technischer Prozesse und die </w:t>
                      </w:r>
                    </w:p>
                    <w:p w14:paraId="62DB484D" w14:textId="0392127B" w:rsidR="00972AC4" w:rsidRDefault="00972AC4" w:rsidP="00CE105F">
                      <w:pPr>
                        <w:ind w:left="1985"/>
                      </w:pPr>
                      <w:proofErr w:type="spellStart"/>
                      <w:r>
                        <w:t>Umsezung</w:t>
                      </w:r>
                      <w:proofErr w:type="spellEnd"/>
                      <w:r>
                        <w:t xml:space="preserve"> als POC.</w:t>
                      </w:r>
                    </w:p>
                    <w:p w14:paraId="11718ED0" w14:textId="77777777" w:rsidR="00972AC4" w:rsidRDefault="00972AC4" w:rsidP="00CE105F">
                      <w:pPr>
                        <w:ind w:left="1985"/>
                      </w:pPr>
                    </w:p>
                    <w:p w14:paraId="4C807710" w14:textId="77777777" w:rsidR="00972AC4" w:rsidRDefault="00972AC4" w:rsidP="00CE105F">
                      <w:pPr>
                        <w:ind w:left="1985"/>
                      </w:pPr>
                      <w:r>
                        <w:t>Schlüsseltechnologien und Hauptaufgaben:</w:t>
                      </w:r>
                    </w:p>
                    <w:p w14:paraId="77646ECF" w14:textId="54BA535D" w:rsidR="00972AC4" w:rsidRPr="00066B25" w:rsidRDefault="00972AC4" w:rsidP="00CE105F">
                      <w:pPr>
                        <w:ind w:left="1985"/>
                        <w:rPr>
                          <w:lang w:val="en-US"/>
                        </w:rPr>
                      </w:pPr>
                      <w:r>
                        <w:rPr>
                          <w:lang w:val="en-US"/>
                        </w:rPr>
                        <w:t>-</w:t>
                      </w:r>
                      <w:r w:rsidRPr="00066B25">
                        <w:rPr>
                          <w:lang w:val="en-US"/>
                        </w:rPr>
                        <w:t xml:space="preserve"> Icinga2</w:t>
                      </w:r>
                    </w:p>
                    <w:p w14:paraId="62FBFEC6" w14:textId="6FACC2C7" w:rsidR="00972AC4" w:rsidRPr="00066B25" w:rsidRDefault="00972AC4" w:rsidP="00CE105F">
                      <w:pPr>
                        <w:ind w:left="1985"/>
                        <w:rPr>
                          <w:lang w:val="en-US"/>
                        </w:rPr>
                      </w:pPr>
                      <w:r>
                        <w:rPr>
                          <w:lang w:val="en-US"/>
                        </w:rPr>
                        <w:t>-</w:t>
                      </w:r>
                      <w:r w:rsidRPr="00066B25">
                        <w:rPr>
                          <w:lang w:val="en-US"/>
                        </w:rPr>
                        <w:t xml:space="preserve"> </w:t>
                      </w:r>
                      <w:proofErr w:type="spellStart"/>
                      <w:r w:rsidRPr="00066B25">
                        <w:rPr>
                          <w:lang w:val="en-US"/>
                        </w:rPr>
                        <w:t>Icingaweb</w:t>
                      </w:r>
                      <w:proofErr w:type="spellEnd"/>
                    </w:p>
                    <w:p w14:paraId="7869CA44" w14:textId="4B8203DA" w:rsidR="00972AC4" w:rsidRPr="00066B25" w:rsidRDefault="00972AC4" w:rsidP="00CE105F">
                      <w:pPr>
                        <w:ind w:left="1985"/>
                        <w:rPr>
                          <w:lang w:val="en-US"/>
                        </w:rPr>
                      </w:pPr>
                      <w:r>
                        <w:rPr>
                          <w:lang w:val="en-US"/>
                        </w:rPr>
                        <w:t>-</w:t>
                      </w:r>
                      <w:r w:rsidRPr="00066B25">
                        <w:rPr>
                          <w:lang w:val="en-US"/>
                        </w:rPr>
                        <w:t xml:space="preserve"> Icingaweb2</w:t>
                      </w:r>
                    </w:p>
                    <w:p w14:paraId="0D8198D4" w14:textId="3D508613" w:rsidR="00972AC4" w:rsidRPr="00CE105F" w:rsidRDefault="00972AC4" w:rsidP="00CE105F">
                      <w:pPr>
                        <w:ind w:left="1985"/>
                        <w:rPr>
                          <w:lang w:val="en-US"/>
                        </w:rPr>
                      </w:pPr>
                      <w:r>
                        <w:rPr>
                          <w:lang w:val="en-US"/>
                        </w:rPr>
                        <w:t>-</w:t>
                      </w:r>
                      <w:r w:rsidRPr="00CE105F">
                        <w:rPr>
                          <w:lang w:val="en-US"/>
                        </w:rPr>
                        <w:t xml:space="preserve"> Graphite</w:t>
                      </w:r>
                    </w:p>
                    <w:p w14:paraId="3FD0B5E3" w14:textId="52E3A80D" w:rsidR="00972AC4" w:rsidRPr="00CE105F" w:rsidRDefault="00972AC4" w:rsidP="00CE105F">
                      <w:pPr>
                        <w:ind w:left="1985"/>
                        <w:rPr>
                          <w:lang w:val="en-US"/>
                        </w:rPr>
                      </w:pPr>
                      <w:r>
                        <w:rPr>
                          <w:lang w:val="en-US"/>
                        </w:rPr>
                        <w:t>-</w:t>
                      </w:r>
                      <w:r w:rsidRPr="00CE105F">
                        <w:rPr>
                          <w:lang w:val="en-US"/>
                        </w:rPr>
                        <w:t xml:space="preserve"> Bash / HTML5 / JavaScript / jQuery / Python</w:t>
                      </w:r>
                    </w:p>
                    <w:p w14:paraId="44DE9A22" w14:textId="23B67149" w:rsidR="00972AC4" w:rsidRDefault="00972AC4" w:rsidP="00CE105F">
                      <w:pPr>
                        <w:ind w:left="1985"/>
                      </w:pPr>
                      <w:r>
                        <w:t xml:space="preserve">- </w:t>
                      </w:r>
                      <w:proofErr w:type="spellStart"/>
                      <w:r>
                        <w:t>Grafana</w:t>
                      </w:r>
                      <w:proofErr w:type="spellEnd"/>
                    </w:p>
                    <w:p w14:paraId="2ACBEDEF" w14:textId="025BD026" w:rsidR="00972AC4" w:rsidRDefault="00972AC4" w:rsidP="00CE105F">
                      <w:pPr>
                        <w:ind w:left="1985"/>
                      </w:pPr>
                      <w:r>
                        <w:t xml:space="preserve">- </w:t>
                      </w:r>
                      <w:proofErr w:type="spellStart"/>
                      <w:r>
                        <w:t>NagVis</w:t>
                      </w:r>
                      <w:proofErr w:type="spellEnd"/>
                    </w:p>
                    <w:p w14:paraId="070E30D6" w14:textId="7DA165E1" w:rsidR="00972AC4" w:rsidRDefault="00972AC4" w:rsidP="00CE105F">
                      <w:pPr>
                        <w:ind w:left="1985"/>
                      </w:pPr>
                      <w:r>
                        <w:t xml:space="preserve">- </w:t>
                      </w:r>
                      <w:proofErr w:type="spellStart"/>
                      <w:r>
                        <w:t>Statsd</w:t>
                      </w:r>
                      <w:proofErr w:type="spellEnd"/>
                    </w:p>
                    <w:p w14:paraId="3ED906CD" w14:textId="77777777" w:rsidR="00972AC4" w:rsidRDefault="00972AC4" w:rsidP="006C2570">
                      <w:pPr>
                        <w:pBdr>
                          <w:bottom w:val="single" w:sz="4" w:space="1" w:color="auto"/>
                        </w:pBdr>
                      </w:pPr>
                    </w:p>
                    <w:p w14:paraId="7F18DB76" w14:textId="77777777" w:rsidR="00972AC4" w:rsidRDefault="00972AC4" w:rsidP="00EC11DA">
                      <w:pPr>
                        <w:ind w:firstLine="1985"/>
                      </w:pPr>
                    </w:p>
                    <w:p w14:paraId="0C482B87" w14:textId="2BCD2F93" w:rsidR="00972AC4" w:rsidRPr="00E37C43" w:rsidRDefault="00972AC4" w:rsidP="00EC11DA">
                      <w:r w:rsidRPr="00E37C43">
                        <w:rPr>
                          <w:b/>
                        </w:rPr>
                        <w:t>Zeitpunkt</w:t>
                      </w:r>
                      <w:r w:rsidRPr="00F13F61">
                        <w:rPr>
                          <w:b/>
                        </w:rPr>
                        <w:tab/>
                      </w:r>
                      <w:r w:rsidRPr="00545146">
                        <w:t xml:space="preserve">          </w:t>
                      </w:r>
                      <w:r w:rsidRPr="00B304BE">
                        <w:t>1/2015 - 2/2015</w:t>
                      </w:r>
                    </w:p>
                    <w:p w14:paraId="47BA99CF" w14:textId="47A4ADA5" w:rsidR="00972AC4" w:rsidRDefault="00972AC4" w:rsidP="00EC11DA">
                      <w:r w:rsidRPr="00F13F61">
                        <w:rPr>
                          <w:b/>
                        </w:rPr>
                        <w:t>Firma/ORT</w:t>
                      </w:r>
                      <w:r w:rsidRPr="00F13F61">
                        <w:rPr>
                          <w:b/>
                        </w:rPr>
                        <w:tab/>
                      </w:r>
                      <w:r>
                        <w:rPr>
                          <w:b/>
                        </w:rPr>
                        <w:t xml:space="preserve">          </w:t>
                      </w:r>
                      <w:r w:rsidRPr="00B304BE">
                        <w:t>Otto GmbH &amp; Co. KG in Hamburg</w:t>
                      </w:r>
                    </w:p>
                    <w:p w14:paraId="5CAB63C7" w14:textId="666D4CF0" w:rsidR="00972AC4" w:rsidRDefault="00972AC4" w:rsidP="00EC11DA">
                      <w:r w:rsidRPr="00BB5999">
                        <w:rPr>
                          <w:b/>
                        </w:rPr>
                        <w:t>Tätigkeit</w:t>
                      </w:r>
                      <w:r w:rsidRPr="00BB5999">
                        <w:rPr>
                          <w:b/>
                        </w:rPr>
                        <w:tab/>
                        <w:t xml:space="preserve">          </w:t>
                      </w:r>
                      <w:r w:rsidRPr="00B304BE">
                        <w:t>Senior Consulting Monitoring und Datenvisualisierung</w:t>
                      </w:r>
                    </w:p>
                    <w:p w14:paraId="361FB15F" w14:textId="2FBC4676" w:rsidR="00972AC4" w:rsidRDefault="00972AC4" w:rsidP="00EC11DA">
                      <w:r w:rsidRPr="00FD7B53">
                        <w:rPr>
                          <w:b/>
                        </w:rPr>
                        <w:t xml:space="preserve">Kurzbeschreibung    </w:t>
                      </w:r>
                      <w:r w:rsidRPr="00B304BE">
                        <w:t>Dienstleistung, Einzelhandel</w:t>
                      </w:r>
                    </w:p>
                    <w:p w14:paraId="7B0FFF59" w14:textId="071C078E" w:rsidR="00972AC4" w:rsidRDefault="00972AC4" w:rsidP="00B304BE">
                      <w:pPr>
                        <w:ind w:left="1985" w:hanging="1985"/>
                      </w:pPr>
                      <w:r>
                        <w:rPr>
                          <w:b/>
                        </w:rPr>
                        <w:t>Fähigkeiten</w:t>
                      </w:r>
                      <w:r>
                        <w:rPr>
                          <w:b/>
                        </w:rPr>
                        <w:tab/>
                      </w:r>
                      <w:r w:rsidRPr="00B304BE">
                        <w:t xml:space="preserve">Automation, DHCP, Diagnose, Ethernet, Firewall, Graphite, Icinga2 Monitoring, Internet, Intranet, JavaScript, </w:t>
                      </w:r>
                      <w:proofErr w:type="spellStart"/>
                      <w:r w:rsidRPr="00B304BE">
                        <w:t>jQuery</w:t>
                      </w:r>
                      <w:proofErr w:type="spellEnd"/>
                      <w:r w:rsidRPr="00B304BE">
                        <w:t xml:space="preserve">, </w:t>
                      </w:r>
                      <w:proofErr w:type="spellStart"/>
                      <w:r w:rsidRPr="00B304BE">
                        <w:t>NagVis</w:t>
                      </w:r>
                      <w:proofErr w:type="spellEnd"/>
                      <w:r w:rsidRPr="00B304BE">
                        <w:t xml:space="preserve">, </w:t>
                      </w:r>
                      <w:proofErr w:type="spellStart"/>
                      <w:r w:rsidRPr="00B304BE">
                        <w:t>Statsd</w:t>
                      </w:r>
                      <w:proofErr w:type="spellEnd"/>
                    </w:p>
                    <w:p w14:paraId="7B60F590" w14:textId="77777777" w:rsidR="00972AC4" w:rsidRDefault="00972AC4" w:rsidP="00B304BE">
                      <w:r w:rsidRPr="002D2658">
                        <w:rPr>
                          <w:b/>
                        </w:rPr>
                        <w:t>Aufgaben</w:t>
                      </w:r>
                      <w:r w:rsidRPr="002D2658">
                        <w:tab/>
                        <w:t xml:space="preserve">        </w:t>
                      </w:r>
                      <w:r>
                        <w:t xml:space="preserve">  Die Hauptaufgabe im Projekt war die Konzeption zur </w:t>
                      </w:r>
                    </w:p>
                    <w:p w14:paraId="55ACF1AA" w14:textId="77777777" w:rsidR="00972AC4" w:rsidRDefault="00972AC4" w:rsidP="00B304BE">
                      <w:pPr>
                        <w:ind w:firstLine="1985"/>
                      </w:pPr>
                      <w:r>
                        <w:t xml:space="preserve">Visualisierung verschiedener KPIs der </w:t>
                      </w:r>
                      <w:proofErr w:type="spellStart"/>
                      <w:r>
                        <w:t>eizelnen</w:t>
                      </w:r>
                      <w:proofErr w:type="spellEnd"/>
                      <w:r>
                        <w:t xml:space="preserve"> </w:t>
                      </w:r>
                    </w:p>
                    <w:p w14:paraId="6C31A711" w14:textId="77777777" w:rsidR="00972AC4" w:rsidRDefault="00972AC4" w:rsidP="00B304BE">
                      <w:pPr>
                        <w:ind w:firstLine="1985"/>
                      </w:pPr>
                      <w:r>
                        <w:t xml:space="preserve">Fachbereiche sowie technischer Prozesse und die </w:t>
                      </w:r>
                    </w:p>
                    <w:p w14:paraId="0710E50D" w14:textId="47E3338E" w:rsidR="00972AC4" w:rsidRDefault="00972AC4" w:rsidP="00B304BE">
                      <w:pPr>
                        <w:ind w:firstLine="1985"/>
                      </w:pPr>
                      <w:proofErr w:type="spellStart"/>
                      <w:r>
                        <w:t>Umsezung</w:t>
                      </w:r>
                      <w:proofErr w:type="spellEnd"/>
                      <w:r>
                        <w:t xml:space="preserve"> als POC.</w:t>
                      </w:r>
                    </w:p>
                    <w:p w14:paraId="2E2FEA32" w14:textId="77777777" w:rsidR="00972AC4" w:rsidRDefault="00972AC4" w:rsidP="00B304BE">
                      <w:pPr>
                        <w:ind w:firstLine="1985"/>
                      </w:pPr>
                    </w:p>
                    <w:p w14:paraId="640D4D85" w14:textId="77777777" w:rsidR="00972AC4" w:rsidRDefault="00972AC4" w:rsidP="00B304BE">
                      <w:pPr>
                        <w:ind w:firstLine="1985"/>
                      </w:pPr>
                    </w:p>
                    <w:p w14:paraId="6D63E651" w14:textId="77777777" w:rsidR="00972AC4" w:rsidRDefault="00972AC4" w:rsidP="00B304BE">
                      <w:pPr>
                        <w:ind w:firstLine="1985"/>
                      </w:pPr>
                    </w:p>
                    <w:p w14:paraId="2C87AD0F" w14:textId="77777777" w:rsidR="00972AC4" w:rsidRDefault="00972AC4" w:rsidP="00B304BE">
                      <w:pPr>
                        <w:ind w:firstLine="1985"/>
                      </w:pPr>
                    </w:p>
                    <w:p w14:paraId="6C06E732" w14:textId="77777777" w:rsidR="00972AC4" w:rsidRDefault="00972AC4" w:rsidP="00B304BE">
                      <w:pPr>
                        <w:ind w:firstLine="1985"/>
                      </w:pPr>
                    </w:p>
                    <w:p w14:paraId="5FE065B1" w14:textId="77777777" w:rsidR="00972AC4" w:rsidRDefault="00972AC4" w:rsidP="00B304BE">
                      <w:pPr>
                        <w:ind w:firstLine="1985"/>
                      </w:pPr>
                    </w:p>
                    <w:p w14:paraId="3EAA334F" w14:textId="77777777" w:rsidR="00972AC4" w:rsidRDefault="00972AC4" w:rsidP="00B304BE">
                      <w:pPr>
                        <w:ind w:firstLine="1985"/>
                      </w:pPr>
                    </w:p>
                    <w:p w14:paraId="227F28C8" w14:textId="77777777" w:rsidR="00972AC4" w:rsidRDefault="00972AC4" w:rsidP="00B304BE">
                      <w:pPr>
                        <w:ind w:firstLine="1985"/>
                      </w:pPr>
                    </w:p>
                    <w:p w14:paraId="7F384069" w14:textId="77777777" w:rsidR="00972AC4" w:rsidRDefault="00972AC4" w:rsidP="00B304BE">
                      <w:pPr>
                        <w:ind w:firstLine="1985"/>
                      </w:pPr>
                      <w:r>
                        <w:t>Schlüsseltechnologien und Hauptaufgaben:</w:t>
                      </w:r>
                    </w:p>
                    <w:p w14:paraId="2C0C0634" w14:textId="113AD043" w:rsidR="00972AC4" w:rsidRPr="00066B25" w:rsidRDefault="00972AC4" w:rsidP="00B304BE">
                      <w:pPr>
                        <w:ind w:firstLine="1985"/>
                        <w:rPr>
                          <w:lang w:val="en-US"/>
                        </w:rPr>
                      </w:pPr>
                      <w:r>
                        <w:rPr>
                          <w:lang w:val="en-US"/>
                        </w:rPr>
                        <w:t>-</w:t>
                      </w:r>
                      <w:r w:rsidRPr="00066B25">
                        <w:rPr>
                          <w:lang w:val="en-US"/>
                        </w:rPr>
                        <w:t xml:space="preserve"> Icinga2</w:t>
                      </w:r>
                    </w:p>
                    <w:p w14:paraId="6456B31C" w14:textId="77C69F3D" w:rsidR="00972AC4" w:rsidRPr="00066B25" w:rsidRDefault="00972AC4" w:rsidP="00B304BE">
                      <w:pPr>
                        <w:ind w:firstLine="1985"/>
                        <w:rPr>
                          <w:lang w:val="en-US"/>
                        </w:rPr>
                      </w:pPr>
                      <w:r>
                        <w:rPr>
                          <w:lang w:val="en-US"/>
                        </w:rPr>
                        <w:t>-</w:t>
                      </w:r>
                      <w:r w:rsidRPr="00066B25">
                        <w:rPr>
                          <w:lang w:val="en-US"/>
                        </w:rPr>
                        <w:t xml:space="preserve"> </w:t>
                      </w:r>
                      <w:proofErr w:type="spellStart"/>
                      <w:r w:rsidRPr="00066B25">
                        <w:rPr>
                          <w:lang w:val="en-US"/>
                        </w:rPr>
                        <w:t>Icingaweb</w:t>
                      </w:r>
                      <w:proofErr w:type="spellEnd"/>
                    </w:p>
                    <w:p w14:paraId="6D22182E" w14:textId="088C26B7" w:rsidR="00972AC4" w:rsidRPr="00066B25" w:rsidRDefault="00972AC4" w:rsidP="00B304BE">
                      <w:pPr>
                        <w:ind w:firstLine="1985"/>
                        <w:rPr>
                          <w:lang w:val="en-US"/>
                        </w:rPr>
                      </w:pPr>
                      <w:r>
                        <w:rPr>
                          <w:lang w:val="en-US"/>
                        </w:rPr>
                        <w:t>-</w:t>
                      </w:r>
                      <w:r w:rsidRPr="00066B25">
                        <w:rPr>
                          <w:lang w:val="en-US"/>
                        </w:rPr>
                        <w:t xml:space="preserve"> Icingaweb2</w:t>
                      </w:r>
                    </w:p>
                    <w:p w14:paraId="500682D6" w14:textId="7448CF41" w:rsidR="00972AC4" w:rsidRPr="00B304BE" w:rsidRDefault="00972AC4" w:rsidP="00B304BE">
                      <w:pPr>
                        <w:ind w:firstLine="1985"/>
                        <w:rPr>
                          <w:lang w:val="en-US"/>
                        </w:rPr>
                      </w:pPr>
                      <w:r>
                        <w:rPr>
                          <w:lang w:val="en-US"/>
                        </w:rPr>
                        <w:t>-</w:t>
                      </w:r>
                      <w:r w:rsidRPr="00B304BE">
                        <w:rPr>
                          <w:lang w:val="en-US"/>
                        </w:rPr>
                        <w:t xml:space="preserve"> Graphite</w:t>
                      </w:r>
                    </w:p>
                    <w:p w14:paraId="24D63BC3" w14:textId="4D446418" w:rsidR="00972AC4" w:rsidRPr="00B304BE" w:rsidRDefault="00972AC4" w:rsidP="00B304BE">
                      <w:pPr>
                        <w:ind w:firstLine="1985"/>
                        <w:rPr>
                          <w:lang w:val="en-US"/>
                        </w:rPr>
                      </w:pPr>
                      <w:r>
                        <w:rPr>
                          <w:lang w:val="en-US"/>
                        </w:rPr>
                        <w:t>-</w:t>
                      </w:r>
                      <w:r w:rsidRPr="00B304BE">
                        <w:rPr>
                          <w:lang w:val="en-US"/>
                        </w:rPr>
                        <w:t xml:space="preserve"> Bash / HTML5 / JavaScript / jQuery / Python</w:t>
                      </w:r>
                    </w:p>
                    <w:p w14:paraId="49BF7085" w14:textId="271DBBA6" w:rsidR="00972AC4" w:rsidRDefault="00972AC4" w:rsidP="00B304BE">
                      <w:pPr>
                        <w:ind w:firstLine="1985"/>
                      </w:pPr>
                      <w:r>
                        <w:t xml:space="preserve">- </w:t>
                      </w:r>
                      <w:proofErr w:type="spellStart"/>
                      <w:r>
                        <w:t>Grafana</w:t>
                      </w:r>
                      <w:proofErr w:type="spellEnd"/>
                    </w:p>
                    <w:p w14:paraId="504C7F7F" w14:textId="3A5D6094" w:rsidR="00972AC4" w:rsidRDefault="00972AC4" w:rsidP="00B304BE">
                      <w:pPr>
                        <w:ind w:firstLine="1985"/>
                      </w:pPr>
                      <w:r>
                        <w:t xml:space="preserve">- </w:t>
                      </w:r>
                      <w:proofErr w:type="spellStart"/>
                      <w:r>
                        <w:t>NagVis</w:t>
                      </w:r>
                      <w:proofErr w:type="spellEnd"/>
                    </w:p>
                    <w:p w14:paraId="577F8565" w14:textId="0C5D1F64" w:rsidR="00972AC4" w:rsidRDefault="00972AC4" w:rsidP="00B304BE">
                      <w:pPr>
                        <w:ind w:firstLine="1985"/>
                      </w:pPr>
                      <w:r>
                        <w:t xml:space="preserve">- </w:t>
                      </w:r>
                      <w:proofErr w:type="spellStart"/>
                      <w:r>
                        <w:t>Statsd</w:t>
                      </w:r>
                      <w:proofErr w:type="spellEnd"/>
                    </w:p>
                    <w:p w14:paraId="2E49547C" w14:textId="77777777" w:rsidR="00972AC4" w:rsidRDefault="00972AC4" w:rsidP="006C2570">
                      <w:pPr>
                        <w:pBdr>
                          <w:bottom w:val="single" w:sz="4" w:space="1" w:color="auto"/>
                        </w:pBdr>
                      </w:pPr>
                    </w:p>
                    <w:p w14:paraId="543FC51D" w14:textId="77777777" w:rsidR="00972AC4" w:rsidRDefault="00972AC4" w:rsidP="00D52717">
                      <w:pPr>
                        <w:rPr>
                          <w:b/>
                        </w:rPr>
                      </w:pPr>
                    </w:p>
                    <w:p w14:paraId="67A5DED1" w14:textId="0F0D7430" w:rsidR="00972AC4" w:rsidRDefault="00972AC4" w:rsidP="00D52717">
                      <w:r w:rsidRPr="00D52717">
                        <w:rPr>
                          <w:b/>
                        </w:rPr>
                        <w:t>Zeitpunkt</w:t>
                      </w:r>
                      <w:r>
                        <w:tab/>
                        <w:t xml:space="preserve">          </w:t>
                      </w:r>
                      <w:r w:rsidRPr="00FA106D">
                        <w:t>7/2014 - 6/2015</w:t>
                      </w:r>
                    </w:p>
                    <w:p w14:paraId="6161EF36" w14:textId="4D61E6A1" w:rsidR="00972AC4" w:rsidRDefault="00972AC4" w:rsidP="00D52717">
                      <w:r w:rsidRPr="00D52717">
                        <w:rPr>
                          <w:b/>
                        </w:rPr>
                        <w:t>Firma/ORT</w:t>
                      </w:r>
                      <w:r>
                        <w:tab/>
                        <w:t xml:space="preserve">          </w:t>
                      </w:r>
                      <w:r w:rsidRPr="00FA106D">
                        <w:t xml:space="preserve">DB </w:t>
                      </w:r>
                      <w:proofErr w:type="spellStart"/>
                      <w:r w:rsidRPr="00FA106D">
                        <w:t>Rent</w:t>
                      </w:r>
                      <w:proofErr w:type="spellEnd"/>
                      <w:r w:rsidRPr="00FA106D">
                        <w:t xml:space="preserve"> GmbH / Deutsche Bahn AG in Halle (Saale)</w:t>
                      </w:r>
                    </w:p>
                    <w:p w14:paraId="0522CB0E" w14:textId="099E0717" w:rsidR="00972AC4" w:rsidRDefault="00972AC4" w:rsidP="00D52717">
                      <w:r w:rsidRPr="00D52717">
                        <w:rPr>
                          <w:b/>
                        </w:rPr>
                        <w:t>Tätigkeit</w:t>
                      </w:r>
                      <w:r>
                        <w:tab/>
                        <w:t xml:space="preserve">          </w:t>
                      </w:r>
                      <w:r w:rsidRPr="00FA106D">
                        <w:t xml:space="preserve">Senior Consulting </w:t>
                      </w:r>
                      <w:proofErr w:type="gramStart"/>
                      <w:r w:rsidRPr="00FA106D">
                        <w:t>Cloud Computing</w:t>
                      </w:r>
                      <w:proofErr w:type="gramEnd"/>
                      <w:r w:rsidRPr="00FA106D">
                        <w:t xml:space="preserve"> und Automation</w:t>
                      </w:r>
                    </w:p>
                    <w:p w14:paraId="22D482CC" w14:textId="0D7BEF10" w:rsidR="00972AC4" w:rsidRDefault="00972AC4" w:rsidP="00FA106D">
                      <w:pPr>
                        <w:ind w:left="1985" w:hanging="1985"/>
                      </w:pPr>
                      <w:r w:rsidRPr="00D52717">
                        <w:rPr>
                          <w:b/>
                        </w:rPr>
                        <w:t>Kurzbeschreibung</w:t>
                      </w:r>
                      <w:r>
                        <w:t xml:space="preserve">    </w:t>
                      </w:r>
                      <w:r w:rsidRPr="00FA106D">
                        <w:t xml:space="preserve">Automobilbranche, Bahn, Dienstleistung, </w:t>
                      </w:r>
                      <w:proofErr w:type="spellStart"/>
                      <w:r w:rsidRPr="00FA106D">
                        <w:t>Informations</w:t>
                      </w:r>
                      <w:proofErr w:type="spellEnd"/>
                      <w:r w:rsidRPr="00FA106D">
                        <w:t xml:space="preserve"> Technologie, Softwarehaus</w:t>
                      </w:r>
                    </w:p>
                    <w:p w14:paraId="46062A53" w14:textId="77777777" w:rsidR="00972AC4" w:rsidRDefault="00972AC4" w:rsidP="00FA106D">
                      <w:pPr>
                        <w:ind w:left="1985" w:hanging="1985"/>
                      </w:pPr>
                      <w:r w:rsidRPr="00D52717">
                        <w:rPr>
                          <w:b/>
                        </w:rPr>
                        <w:t>Fähigkeiten</w:t>
                      </w:r>
                      <w:r>
                        <w:tab/>
                      </w:r>
                      <w:r w:rsidRPr="00FA106D">
                        <w:t xml:space="preserve">Debian, DHCP, DNS, Ethernet, </w:t>
                      </w:r>
                      <w:proofErr w:type="spellStart"/>
                      <w:r w:rsidRPr="00FA106D">
                        <w:t>FreeIPA</w:t>
                      </w:r>
                      <w:proofErr w:type="spellEnd"/>
                      <w:r w:rsidRPr="00FA106D">
                        <w:t xml:space="preserve">, </w:t>
                      </w:r>
                      <w:proofErr w:type="spellStart"/>
                      <w:r w:rsidRPr="00FA106D">
                        <w:t>HAProxy</w:t>
                      </w:r>
                      <w:proofErr w:type="spellEnd"/>
                      <w:r w:rsidRPr="00FA106D">
                        <w:t xml:space="preserve">, Icinga2 Monitoring, KVM, Linux, </w:t>
                      </w:r>
                      <w:proofErr w:type="spellStart"/>
                      <w:r w:rsidRPr="00FA106D">
                        <w:t>Logstash</w:t>
                      </w:r>
                      <w:proofErr w:type="spellEnd"/>
                      <w:r w:rsidRPr="00FA106D">
                        <w:t xml:space="preserve">, MAAS, </w:t>
                      </w:r>
                      <w:proofErr w:type="spellStart"/>
                      <w:r w:rsidRPr="00FA106D">
                        <w:t>nginx</w:t>
                      </w:r>
                      <w:proofErr w:type="spellEnd"/>
                      <w:r w:rsidRPr="00FA106D">
                        <w:t xml:space="preserve">, </w:t>
                      </w:r>
                      <w:proofErr w:type="spellStart"/>
                      <w:r w:rsidRPr="00FA106D">
                        <w:t>OpenStack</w:t>
                      </w:r>
                      <w:proofErr w:type="spellEnd"/>
                      <w:r w:rsidRPr="00FA106D">
                        <w:t xml:space="preserve">, </w:t>
                      </w:r>
                      <w:proofErr w:type="spellStart"/>
                      <w:r w:rsidRPr="00FA106D">
                        <w:t>Scrum</w:t>
                      </w:r>
                      <w:proofErr w:type="spellEnd"/>
                      <w:r w:rsidRPr="00FA106D">
                        <w:t xml:space="preserve">, The Foreman, Ubuntu 14.04.x, </w:t>
                      </w:r>
                      <w:proofErr w:type="spellStart"/>
                      <w:r w:rsidRPr="00FA106D">
                        <w:t>VMWare</w:t>
                      </w:r>
                      <w:proofErr w:type="spellEnd"/>
                      <w:r w:rsidRPr="00FA106D">
                        <w:t xml:space="preserve">, VMware ESX, </w:t>
                      </w:r>
                      <w:proofErr w:type="spellStart"/>
                      <w:r w:rsidRPr="00FA106D">
                        <w:t>CentOS</w:t>
                      </w:r>
                      <w:proofErr w:type="spellEnd"/>
                      <w:r w:rsidRPr="00FA106D">
                        <w:t xml:space="preserve"> 6, </w:t>
                      </w:r>
                      <w:proofErr w:type="spellStart"/>
                      <w:r w:rsidRPr="00FA106D">
                        <w:t>CentOS</w:t>
                      </w:r>
                      <w:proofErr w:type="spellEnd"/>
                      <w:r w:rsidRPr="00FA106D">
                        <w:t xml:space="preserve"> 7</w:t>
                      </w:r>
                    </w:p>
                    <w:p w14:paraId="73B8086D" w14:textId="77777777" w:rsidR="00972AC4" w:rsidRDefault="00972AC4" w:rsidP="00FA106D">
                      <w:pPr>
                        <w:ind w:left="1985" w:hanging="1985"/>
                      </w:pPr>
                      <w:r w:rsidRPr="00D52717">
                        <w:rPr>
                          <w:b/>
                        </w:rPr>
                        <w:t>Aufgaben</w:t>
                      </w:r>
                      <w:r>
                        <w:tab/>
                        <w:t xml:space="preserve">DB </w:t>
                      </w:r>
                      <w:proofErr w:type="spellStart"/>
                      <w:r>
                        <w:t>Rent</w:t>
                      </w:r>
                      <w:proofErr w:type="spellEnd"/>
                      <w:r>
                        <w:t xml:space="preserve"> GmbH / Deutsche Bahn AG in Halle (Saale)</w:t>
                      </w:r>
                    </w:p>
                    <w:p w14:paraId="7CA4A395" w14:textId="01437287" w:rsidR="00972AC4" w:rsidRDefault="00972AC4" w:rsidP="009C335D">
                      <w:pPr>
                        <w:ind w:left="1985" w:hanging="545"/>
                      </w:pPr>
                      <w:r>
                        <w:tab/>
                        <w:t xml:space="preserve">Unterstützung beim Infrastrukturaufbau und der Migration in eine virtuelle Umgebung basierend auf verschiedenen </w:t>
                      </w:r>
                      <w:proofErr w:type="spellStart"/>
                      <w:r>
                        <w:t>Virtualisierungslösungen</w:t>
                      </w:r>
                      <w:proofErr w:type="spellEnd"/>
                      <w:r>
                        <w:t>.</w:t>
                      </w:r>
                    </w:p>
                    <w:p w14:paraId="532498AB" w14:textId="77777777" w:rsidR="00972AC4" w:rsidRDefault="00972AC4" w:rsidP="009C335D">
                      <w:pPr>
                        <w:ind w:left="1985"/>
                      </w:pPr>
                      <w:r>
                        <w:t>Schlüsseltechnologien und Hauptaufgaben:</w:t>
                      </w:r>
                    </w:p>
                    <w:p w14:paraId="3E01B69B" w14:textId="26097C73" w:rsidR="00972AC4" w:rsidRPr="00800B4A" w:rsidRDefault="00972AC4" w:rsidP="009C335D">
                      <w:pPr>
                        <w:ind w:left="1985"/>
                      </w:pPr>
                      <w:r w:rsidRPr="00800B4A">
                        <w:t>- Apache</w:t>
                      </w:r>
                    </w:p>
                    <w:p w14:paraId="62C73405" w14:textId="4BE41674" w:rsidR="00972AC4" w:rsidRPr="00800B4A" w:rsidRDefault="00972AC4" w:rsidP="009C335D">
                      <w:pPr>
                        <w:ind w:left="1985"/>
                      </w:pPr>
                      <w:r w:rsidRPr="00800B4A">
                        <w:t xml:space="preserve">- </w:t>
                      </w:r>
                      <w:proofErr w:type="spellStart"/>
                      <w:r w:rsidRPr="00800B4A">
                        <w:t>Bash</w:t>
                      </w:r>
                      <w:proofErr w:type="spellEnd"/>
                    </w:p>
                    <w:p w14:paraId="0F238A3F" w14:textId="55B36A52" w:rsidR="00972AC4" w:rsidRPr="00800B4A" w:rsidRDefault="00972AC4" w:rsidP="009C335D">
                      <w:pPr>
                        <w:ind w:left="1985"/>
                      </w:pPr>
                      <w:r w:rsidRPr="00800B4A">
                        <w:t xml:space="preserve">- </w:t>
                      </w:r>
                      <w:proofErr w:type="spellStart"/>
                      <w:r w:rsidRPr="00800B4A">
                        <w:t>CentOS</w:t>
                      </w:r>
                      <w:proofErr w:type="spellEnd"/>
                      <w:r w:rsidRPr="00800B4A">
                        <w:t xml:space="preserve"> 7</w:t>
                      </w:r>
                    </w:p>
                    <w:p w14:paraId="617B51FA" w14:textId="05A9CB5E" w:rsidR="00972AC4" w:rsidRPr="00FA106D" w:rsidRDefault="00972AC4" w:rsidP="009C335D">
                      <w:pPr>
                        <w:ind w:left="1985"/>
                        <w:rPr>
                          <w:lang w:val="en-US"/>
                        </w:rPr>
                      </w:pPr>
                      <w:r>
                        <w:rPr>
                          <w:lang w:val="en-US"/>
                        </w:rPr>
                        <w:t>-</w:t>
                      </w:r>
                      <w:r w:rsidRPr="00FA106D">
                        <w:rPr>
                          <w:lang w:val="en-US"/>
                        </w:rPr>
                        <w:t xml:space="preserve"> </w:t>
                      </w:r>
                      <w:proofErr w:type="spellStart"/>
                      <w:r w:rsidRPr="00FA106D">
                        <w:rPr>
                          <w:lang w:val="en-US"/>
                        </w:rPr>
                        <w:t>Grafana</w:t>
                      </w:r>
                      <w:proofErr w:type="spellEnd"/>
                    </w:p>
                    <w:p w14:paraId="5304BB69" w14:textId="312CE50E" w:rsidR="00972AC4" w:rsidRPr="00FA106D" w:rsidRDefault="00972AC4" w:rsidP="009C335D">
                      <w:pPr>
                        <w:ind w:left="1985"/>
                        <w:rPr>
                          <w:lang w:val="en-US"/>
                        </w:rPr>
                      </w:pPr>
                      <w:r>
                        <w:rPr>
                          <w:lang w:val="en-US"/>
                        </w:rPr>
                        <w:t>-</w:t>
                      </w:r>
                      <w:r w:rsidRPr="00FA106D">
                        <w:rPr>
                          <w:lang w:val="en-US"/>
                        </w:rPr>
                        <w:t xml:space="preserve"> Graphite</w:t>
                      </w:r>
                    </w:p>
                    <w:p w14:paraId="779691F1" w14:textId="425F9DD7" w:rsidR="00972AC4" w:rsidRPr="00FA106D" w:rsidRDefault="00972AC4" w:rsidP="009C335D">
                      <w:pPr>
                        <w:ind w:left="1985"/>
                        <w:rPr>
                          <w:lang w:val="en-US"/>
                        </w:rPr>
                      </w:pPr>
                      <w:r>
                        <w:rPr>
                          <w:lang w:val="en-US"/>
                        </w:rPr>
                        <w:t>-</w:t>
                      </w:r>
                      <w:r w:rsidRPr="00FA106D">
                        <w:rPr>
                          <w:lang w:val="en-US"/>
                        </w:rPr>
                        <w:t xml:space="preserve"> </w:t>
                      </w:r>
                      <w:proofErr w:type="spellStart"/>
                      <w:r w:rsidRPr="00FA106D">
                        <w:rPr>
                          <w:lang w:val="en-US"/>
                        </w:rPr>
                        <w:t>HAProxy</w:t>
                      </w:r>
                      <w:proofErr w:type="spellEnd"/>
                    </w:p>
                    <w:p w14:paraId="6669D2D8" w14:textId="0308BC78" w:rsidR="00972AC4" w:rsidRPr="00FA106D" w:rsidRDefault="00972AC4" w:rsidP="009C335D">
                      <w:pPr>
                        <w:ind w:left="1985"/>
                        <w:rPr>
                          <w:lang w:val="en-US"/>
                        </w:rPr>
                      </w:pPr>
                      <w:r>
                        <w:rPr>
                          <w:lang w:val="en-US"/>
                        </w:rPr>
                        <w:t>-</w:t>
                      </w:r>
                      <w:r w:rsidRPr="00FA106D">
                        <w:rPr>
                          <w:lang w:val="en-US"/>
                        </w:rPr>
                        <w:t xml:space="preserve"> HTML5</w:t>
                      </w:r>
                    </w:p>
                    <w:p w14:paraId="04CA91E6" w14:textId="1A66C3C5" w:rsidR="00972AC4" w:rsidRPr="00FA106D" w:rsidRDefault="00972AC4" w:rsidP="00A83B6F">
                      <w:pPr>
                        <w:ind w:left="1985"/>
                        <w:rPr>
                          <w:lang w:val="en-US"/>
                        </w:rPr>
                      </w:pPr>
                      <w:r>
                        <w:rPr>
                          <w:lang w:val="en-US"/>
                        </w:rPr>
                        <w:t>-</w:t>
                      </w:r>
                      <w:r w:rsidRPr="00FA106D">
                        <w:rPr>
                          <w:lang w:val="en-US"/>
                        </w:rPr>
                        <w:t xml:space="preserve"> Icinga2</w:t>
                      </w:r>
                    </w:p>
                    <w:p w14:paraId="6A4BC778" w14:textId="557257CE" w:rsidR="00972AC4" w:rsidRPr="00FA106D" w:rsidRDefault="00972AC4" w:rsidP="00A83B6F">
                      <w:pPr>
                        <w:ind w:left="1985"/>
                        <w:rPr>
                          <w:lang w:val="en-US"/>
                        </w:rPr>
                      </w:pPr>
                      <w:r>
                        <w:rPr>
                          <w:lang w:val="en-US"/>
                        </w:rPr>
                        <w:t>-</w:t>
                      </w:r>
                      <w:r w:rsidRPr="00FA106D">
                        <w:rPr>
                          <w:lang w:val="en-US"/>
                        </w:rPr>
                        <w:t xml:space="preserve"> </w:t>
                      </w:r>
                      <w:proofErr w:type="spellStart"/>
                      <w:r w:rsidRPr="00FA106D">
                        <w:rPr>
                          <w:lang w:val="en-US"/>
                        </w:rPr>
                        <w:t>Javascript</w:t>
                      </w:r>
                      <w:proofErr w:type="spellEnd"/>
                      <w:r w:rsidRPr="00FA106D">
                        <w:rPr>
                          <w:lang w:val="en-US"/>
                        </w:rPr>
                        <w:t xml:space="preserve"> / jQuery</w:t>
                      </w:r>
                    </w:p>
                    <w:p w14:paraId="78303928" w14:textId="6309121E" w:rsidR="00972AC4" w:rsidRPr="00FA106D" w:rsidRDefault="00972AC4" w:rsidP="00A83B6F">
                      <w:pPr>
                        <w:ind w:left="1985"/>
                        <w:rPr>
                          <w:lang w:val="en-US"/>
                        </w:rPr>
                      </w:pPr>
                      <w:r>
                        <w:rPr>
                          <w:lang w:val="en-US"/>
                        </w:rPr>
                        <w:t>-</w:t>
                      </w:r>
                      <w:r w:rsidRPr="00FA106D">
                        <w:rPr>
                          <w:lang w:val="en-US"/>
                        </w:rPr>
                        <w:t xml:space="preserve"> Elastic Search, </w:t>
                      </w:r>
                      <w:proofErr w:type="spellStart"/>
                      <w:r w:rsidRPr="00FA106D">
                        <w:rPr>
                          <w:lang w:val="en-US"/>
                        </w:rPr>
                        <w:t>Logstash</w:t>
                      </w:r>
                      <w:proofErr w:type="spellEnd"/>
                      <w:r w:rsidRPr="00FA106D">
                        <w:rPr>
                          <w:lang w:val="en-US"/>
                        </w:rPr>
                        <w:t xml:space="preserve"> und </w:t>
                      </w:r>
                      <w:proofErr w:type="spellStart"/>
                      <w:r w:rsidRPr="00FA106D">
                        <w:rPr>
                          <w:lang w:val="en-US"/>
                        </w:rPr>
                        <w:t>Kibana</w:t>
                      </w:r>
                      <w:proofErr w:type="spellEnd"/>
                    </w:p>
                    <w:p w14:paraId="6D0DA951" w14:textId="6AF70464" w:rsidR="00972AC4" w:rsidRPr="00FA106D" w:rsidRDefault="00972AC4" w:rsidP="00A83B6F">
                      <w:pPr>
                        <w:ind w:left="1985"/>
                        <w:rPr>
                          <w:lang w:val="en-US"/>
                        </w:rPr>
                      </w:pPr>
                      <w:r>
                        <w:rPr>
                          <w:lang w:val="en-US"/>
                        </w:rPr>
                        <w:t>-</w:t>
                      </w:r>
                      <w:r w:rsidRPr="00FA106D">
                        <w:rPr>
                          <w:lang w:val="en-US"/>
                        </w:rPr>
                        <w:t xml:space="preserve"> MAAS (</w:t>
                      </w:r>
                      <w:proofErr w:type="spellStart"/>
                      <w:r w:rsidRPr="00FA106D">
                        <w:rPr>
                          <w:lang w:val="en-US"/>
                        </w:rPr>
                        <w:t>Metall</w:t>
                      </w:r>
                      <w:proofErr w:type="spellEnd"/>
                      <w:r w:rsidRPr="00FA106D">
                        <w:rPr>
                          <w:lang w:val="en-US"/>
                        </w:rPr>
                        <w:t xml:space="preserve"> as a Service)</w:t>
                      </w:r>
                    </w:p>
                    <w:p w14:paraId="402576F2" w14:textId="70D66BF2" w:rsidR="00972AC4" w:rsidRDefault="00972AC4" w:rsidP="00A83B6F">
                      <w:pPr>
                        <w:ind w:left="1985"/>
                      </w:pPr>
                      <w:r>
                        <w:t xml:space="preserve">- </w:t>
                      </w:r>
                      <w:proofErr w:type="spellStart"/>
                      <w:r>
                        <w:t>nginx</w:t>
                      </w:r>
                      <w:proofErr w:type="spellEnd"/>
                    </w:p>
                    <w:p w14:paraId="7850F8C1" w14:textId="0362CA83" w:rsidR="00972AC4" w:rsidRDefault="00972AC4" w:rsidP="00A83B6F">
                      <w:pPr>
                        <w:ind w:left="1985"/>
                      </w:pPr>
                      <w:r>
                        <w:t>- Python</w:t>
                      </w:r>
                    </w:p>
                    <w:p w14:paraId="5563F1F5" w14:textId="118EC84C" w:rsidR="00972AC4" w:rsidRDefault="00972AC4" w:rsidP="00A83B6F">
                      <w:pPr>
                        <w:ind w:left="1985"/>
                      </w:pPr>
                      <w:r>
                        <w:t>- In einem agilen Umfeld (</w:t>
                      </w:r>
                      <w:proofErr w:type="spellStart"/>
                      <w:r>
                        <w:t>Scrum</w:t>
                      </w:r>
                      <w:proofErr w:type="spellEnd"/>
                      <w:r>
                        <w:t>)</w:t>
                      </w:r>
                    </w:p>
                    <w:p w14:paraId="764628EE" w14:textId="7261F0A0" w:rsidR="00972AC4" w:rsidRPr="00FA106D" w:rsidRDefault="00972AC4" w:rsidP="00A83B6F">
                      <w:pPr>
                        <w:ind w:left="1985"/>
                        <w:rPr>
                          <w:lang w:val="en-US"/>
                        </w:rPr>
                      </w:pPr>
                      <w:r>
                        <w:rPr>
                          <w:lang w:val="en-US"/>
                        </w:rPr>
                        <w:t>-</w:t>
                      </w:r>
                      <w:r w:rsidRPr="00FA106D">
                        <w:rPr>
                          <w:lang w:val="en-US"/>
                        </w:rPr>
                        <w:t xml:space="preserve"> The Foreman</w:t>
                      </w:r>
                    </w:p>
                    <w:p w14:paraId="7C9D25FF" w14:textId="1FD10040" w:rsidR="00972AC4" w:rsidRPr="00FA106D" w:rsidRDefault="00972AC4" w:rsidP="00A83B6F">
                      <w:pPr>
                        <w:ind w:left="1985"/>
                        <w:rPr>
                          <w:lang w:val="en-US"/>
                        </w:rPr>
                      </w:pPr>
                      <w:r>
                        <w:rPr>
                          <w:lang w:val="en-US"/>
                        </w:rPr>
                        <w:t>-</w:t>
                      </w:r>
                      <w:r w:rsidRPr="00FA106D">
                        <w:rPr>
                          <w:lang w:val="en-US"/>
                        </w:rPr>
                        <w:t xml:space="preserve"> Linux Ubuntu 14.04 LTS</w:t>
                      </w:r>
                    </w:p>
                    <w:p w14:paraId="33C7AB70" w14:textId="0BD1D6AA" w:rsidR="00972AC4" w:rsidRPr="00FA106D" w:rsidRDefault="00972AC4" w:rsidP="00A83B6F">
                      <w:pPr>
                        <w:ind w:left="1985"/>
                        <w:rPr>
                          <w:lang w:val="en-US"/>
                        </w:rPr>
                      </w:pPr>
                      <w:r>
                        <w:rPr>
                          <w:lang w:val="en-US"/>
                        </w:rPr>
                        <w:t>-</w:t>
                      </w:r>
                      <w:r w:rsidRPr="00FA106D">
                        <w:rPr>
                          <w:lang w:val="en-US"/>
                        </w:rPr>
                        <w:t xml:space="preserve"> Linux </w:t>
                      </w:r>
                      <w:proofErr w:type="spellStart"/>
                      <w:r w:rsidRPr="00FA106D">
                        <w:rPr>
                          <w:lang w:val="en-US"/>
                        </w:rPr>
                        <w:t>Debian</w:t>
                      </w:r>
                      <w:proofErr w:type="spellEnd"/>
                    </w:p>
                    <w:p w14:paraId="7E0ED6C1" w14:textId="00CE3E0C" w:rsidR="00972AC4" w:rsidRDefault="00972AC4" w:rsidP="00A83B6F">
                      <w:pPr>
                        <w:ind w:left="1985"/>
                      </w:pPr>
                      <w:r>
                        <w:t xml:space="preserve">- </w:t>
                      </w:r>
                      <w:proofErr w:type="spellStart"/>
                      <w:r>
                        <w:t>vSphere</w:t>
                      </w:r>
                      <w:proofErr w:type="spellEnd"/>
                      <w:r>
                        <w:t xml:space="preserve"> 5/6 / </w:t>
                      </w:r>
                      <w:proofErr w:type="spellStart"/>
                      <w:r>
                        <w:t>vCenter</w:t>
                      </w:r>
                      <w:proofErr w:type="spellEnd"/>
                    </w:p>
                    <w:p w14:paraId="4BDA01C2" w14:textId="77777777" w:rsidR="00972AC4" w:rsidRDefault="00972AC4" w:rsidP="00FA106D">
                      <w:pPr>
                        <w:ind w:left="1985" w:hanging="1985"/>
                      </w:pPr>
                    </w:p>
                    <w:p w14:paraId="0582536F" w14:textId="77777777" w:rsidR="00972AC4" w:rsidRDefault="00972AC4" w:rsidP="00FA106D">
                      <w:pPr>
                        <w:ind w:left="1985" w:hanging="1985"/>
                      </w:pPr>
                    </w:p>
                    <w:p w14:paraId="10206274" w14:textId="6DBAEEF8" w:rsidR="00972AC4" w:rsidRDefault="00972AC4" w:rsidP="00FA106D">
                      <w:pPr>
                        <w:ind w:left="1985" w:hanging="1985"/>
                      </w:pPr>
                      <w:r w:rsidRPr="00397FA6">
                        <w:rPr>
                          <w:b/>
                        </w:rPr>
                        <w:t>Zeitpunkt</w:t>
                      </w:r>
                      <w:r>
                        <w:tab/>
                      </w:r>
                      <w:r w:rsidRPr="00421818">
                        <w:t>10/2013 - 12/2014</w:t>
                      </w:r>
                    </w:p>
                    <w:p w14:paraId="456DBEFA" w14:textId="121E0558" w:rsidR="00972AC4" w:rsidRDefault="00972AC4" w:rsidP="005D13F5">
                      <w:pPr>
                        <w:ind w:left="1985" w:hanging="1985"/>
                      </w:pPr>
                      <w:r w:rsidRPr="00397FA6">
                        <w:rPr>
                          <w:b/>
                        </w:rPr>
                        <w:t>Firma/ORT</w:t>
                      </w:r>
                      <w:r>
                        <w:tab/>
                      </w:r>
                      <w:r w:rsidRPr="00421818">
                        <w:t>Payback in München</w:t>
                      </w:r>
                    </w:p>
                    <w:p w14:paraId="1E445790" w14:textId="19CB8D85" w:rsidR="00972AC4" w:rsidRDefault="00972AC4" w:rsidP="005D13F5">
                      <w:pPr>
                        <w:ind w:left="1985" w:hanging="1985"/>
                      </w:pPr>
                      <w:r w:rsidRPr="00397FA6">
                        <w:rPr>
                          <w:b/>
                        </w:rPr>
                        <w:t>Tätigkeit</w:t>
                      </w:r>
                      <w:r>
                        <w:tab/>
                      </w:r>
                      <w:r w:rsidRPr="00421818">
                        <w:t xml:space="preserve">Senior Consulting </w:t>
                      </w:r>
                      <w:proofErr w:type="spellStart"/>
                      <w:r w:rsidRPr="00421818">
                        <w:t>Icinga</w:t>
                      </w:r>
                      <w:proofErr w:type="spellEnd"/>
                      <w:r w:rsidRPr="00421818">
                        <w:t xml:space="preserve"> Monitoring</w:t>
                      </w:r>
                    </w:p>
                    <w:p w14:paraId="3EDFE184" w14:textId="4D9199CA" w:rsidR="00972AC4" w:rsidRDefault="00972AC4" w:rsidP="005D13F5">
                      <w:pPr>
                        <w:ind w:left="1985" w:hanging="1985"/>
                      </w:pPr>
                      <w:r w:rsidRPr="00397FA6">
                        <w:rPr>
                          <w:b/>
                        </w:rPr>
                        <w:t>Kurzbeschreibung</w:t>
                      </w:r>
                      <w:r>
                        <w:t xml:space="preserve">    </w:t>
                      </w:r>
                      <w:r>
                        <w:tab/>
                      </w:r>
                    </w:p>
                    <w:p w14:paraId="2DDB5341" w14:textId="7D29F464" w:rsidR="00972AC4" w:rsidRDefault="00972AC4" w:rsidP="005D13F5">
                      <w:pPr>
                        <w:ind w:left="1985" w:hanging="1985"/>
                      </w:pPr>
                      <w:r w:rsidRPr="00397FA6">
                        <w:rPr>
                          <w:b/>
                        </w:rPr>
                        <w:t>Fähigkeiten</w:t>
                      </w:r>
                      <w:r>
                        <w:tab/>
                      </w:r>
                      <w:proofErr w:type="spellStart"/>
                      <w:r w:rsidRPr="00421818">
                        <w:t>Grafana</w:t>
                      </w:r>
                      <w:proofErr w:type="spellEnd"/>
                      <w:r w:rsidRPr="00421818">
                        <w:t xml:space="preserve">, Graphite, </w:t>
                      </w:r>
                      <w:proofErr w:type="spellStart"/>
                      <w:r w:rsidRPr="00421818">
                        <w:t>Bash</w:t>
                      </w:r>
                      <w:proofErr w:type="spellEnd"/>
                      <w:r w:rsidRPr="00421818">
                        <w:t xml:space="preserve">, </w:t>
                      </w:r>
                      <w:proofErr w:type="spellStart"/>
                      <w:r w:rsidRPr="00421818">
                        <w:t>Icinga</w:t>
                      </w:r>
                      <w:proofErr w:type="spellEnd"/>
                      <w:r w:rsidRPr="00421818">
                        <w:t xml:space="preserve"> Monitoring</w:t>
                      </w:r>
                    </w:p>
                    <w:p w14:paraId="0455C547" w14:textId="77777777" w:rsidR="00972AC4" w:rsidRDefault="00972AC4" w:rsidP="00421818">
                      <w:pPr>
                        <w:ind w:left="1985" w:hanging="1985"/>
                      </w:pPr>
                      <w:r w:rsidRPr="00397FA6">
                        <w:rPr>
                          <w:b/>
                        </w:rPr>
                        <w:t>Aufgaben</w:t>
                      </w:r>
                      <w:r>
                        <w:tab/>
                        <w:t xml:space="preserve">Die Hauptaufgabe im Projekt ist die Unterstützung des </w:t>
                      </w:r>
                    </w:p>
                    <w:p w14:paraId="16A00EC1" w14:textId="77777777" w:rsidR="00972AC4" w:rsidRDefault="00972AC4" w:rsidP="00421818">
                      <w:pPr>
                        <w:ind w:left="1985"/>
                      </w:pPr>
                      <w:r>
                        <w:t xml:space="preserve">lokalen Teams bei der Umsetzung des Monitorings der </w:t>
                      </w:r>
                    </w:p>
                    <w:p w14:paraId="738DACE9" w14:textId="77777777" w:rsidR="00972AC4" w:rsidRDefault="00972AC4" w:rsidP="00421818">
                      <w:pPr>
                        <w:ind w:left="1985"/>
                      </w:pPr>
                      <w:r>
                        <w:t xml:space="preserve">eigenen Anwendungen mit </w:t>
                      </w:r>
                      <w:proofErr w:type="spellStart"/>
                      <w:r>
                        <w:t>Icinga</w:t>
                      </w:r>
                      <w:proofErr w:type="spellEnd"/>
                      <w:r>
                        <w:t xml:space="preserve"> / </w:t>
                      </w:r>
                      <w:proofErr w:type="spellStart"/>
                      <w:r>
                        <w:t>Mod</w:t>
                      </w:r>
                      <w:proofErr w:type="spellEnd"/>
                      <w:r>
                        <w:t xml:space="preserve"> </w:t>
                      </w:r>
                      <w:proofErr w:type="spellStart"/>
                      <w:r>
                        <w:t>Gearman</w:t>
                      </w:r>
                      <w:proofErr w:type="spellEnd"/>
                      <w:r>
                        <w:t xml:space="preserve">, Graphite, </w:t>
                      </w:r>
                      <w:proofErr w:type="spellStart"/>
                      <w:r>
                        <w:t>Gafana</w:t>
                      </w:r>
                      <w:proofErr w:type="spellEnd"/>
                      <w:r>
                        <w:t xml:space="preserve">. Besonderes Augenmerk liegt dabei auf dem </w:t>
                      </w:r>
                    </w:p>
                    <w:p w14:paraId="3D89902A" w14:textId="77777777" w:rsidR="00972AC4" w:rsidRDefault="00972AC4" w:rsidP="00421818">
                      <w:pPr>
                        <w:ind w:left="1985"/>
                      </w:pPr>
                      <w:r>
                        <w:t xml:space="preserve">Monitoring der virtualisierten Umgebung basierend auf </w:t>
                      </w:r>
                    </w:p>
                    <w:p w14:paraId="23FC6C44" w14:textId="616C71B9" w:rsidR="00972AC4" w:rsidRDefault="00972AC4" w:rsidP="00421818">
                      <w:pPr>
                        <w:ind w:left="1985"/>
                      </w:pPr>
                      <w:proofErr w:type="spellStart"/>
                      <w:r>
                        <w:t>vSphere</w:t>
                      </w:r>
                      <w:proofErr w:type="spellEnd"/>
                      <w:r>
                        <w:t xml:space="preserve"> 5.</w:t>
                      </w:r>
                    </w:p>
                    <w:p w14:paraId="47A71ABC" w14:textId="77777777" w:rsidR="00972AC4" w:rsidRDefault="00972AC4" w:rsidP="00421818">
                      <w:pPr>
                        <w:ind w:left="1985"/>
                      </w:pPr>
                    </w:p>
                    <w:p w14:paraId="25D22820" w14:textId="77777777" w:rsidR="00972AC4" w:rsidRDefault="00972AC4" w:rsidP="00421818">
                      <w:pPr>
                        <w:ind w:left="1985"/>
                      </w:pPr>
                      <w:r>
                        <w:t>Schlüsseltechnologien und Hauptaufgaben:</w:t>
                      </w:r>
                    </w:p>
                    <w:p w14:paraId="0A5A08AE" w14:textId="3FFC7D86" w:rsidR="00972AC4" w:rsidRPr="00800B4A" w:rsidRDefault="00972AC4" w:rsidP="00421818">
                      <w:pPr>
                        <w:ind w:left="1985"/>
                      </w:pPr>
                      <w:r w:rsidRPr="00800B4A">
                        <w:t xml:space="preserve">- </w:t>
                      </w:r>
                      <w:proofErr w:type="spellStart"/>
                      <w:r w:rsidRPr="00800B4A">
                        <w:t>vSphere</w:t>
                      </w:r>
                      <w:proofErr w:type="spellEnd"/>
                      <w:r w:rsidRPr="00800B4A">
                        <w:t xml:space="preserve"> 5 / </w:t>
                      </w:r>
                      <w:proofErr w:type="spellStart"/>
                      <w:r w:rsidRPr="00800B4A">
                        <w:t>vCenter</w:t>
                      </w:r>
                      <w:proofErr w:type="spellEnd"/>
                      <w:r w:rsidRPr="00800B4A">
                        <w:t xml:space="preserve"> / VMware Perl SDK</w:t>
                      </w:r>
                    </w:p>
                    <w:p w14:paraId="3B0B9F67" w14:textId="438621DA" w:rsidR="00972AC4" w:rsidRPr="00F55FFF" w:rsidRDefault="00972AC4" w:rsidP="00421818">
                      <w:pPr>
                        <w:ind w:left="1985"/>
                        <w:rPr>
                          <w:lang w:val="en-US"/>
                        </w:rPr>
                      </w:pPr>
                      <w:r w:rsidRPr="00F55FFF">
                        <w:rPr>
                          <w:lang w:val="en-US"/>
                        </w:rPr>
                        <w:t xml:space="preserve">- </w:t>
                      </w:r>
                      <w:proofErr w:type="spellStart"/>
                      <w:r w:rsidRPr="00F55FFF">
                        <w:rPr>
                          <w:lang w:val="en-US"/>
                        </w:rPr>
                        <w:t>Icinga</w:t>
                      </w:r>
                      <w:proofErr w:type="spellEnd"/>
                      <w:r w:rsidRPr="00F55FFF">
                        <w:rPr>
                          <w:lang w:val="en-US"/>
                        </w:rPr>
                        <w:t xml:space="preserve"> / Mod </w:t>
                      </w:r>
                      <w:proofErr w:type="spellStart"/>
                      <w:r w:rsidRPr="00F55FFF">
                        <w:rPr>
                          <w:lang w:val="en-US"/>
                        </w:rPr>
                        <w:t>Gearman</w:t>
                      </w:r>
                      <w:proofErr w:type="spellEnd"/>
                    </w:p>
                    <w:p w14:paraId="47EF01FE" w14:textId="674A1632" w:rsidR="00972AC4" w:rsidRPr="00421818" w:rsidRDefault="00972AC4" w:rsidP="00421818">
                      <w:pPr>
                        <w:ind w:left="1985"/>
                        <w:rPr>
                          <w:lang w:val="en-US"/>
                        </w:rPr>
                      </w:pPr>
                      <w:r>
                        <w:rPr>
                          <w:lang w:val="en-US"/>
                        </w:rPr>
                        <w:t>-</w:t>
                      </w:r>
                      <w:r w:rsidRPr="00421818">
                        <w:rPr>
                          <w:lang w:val="en-US"/>
                        </w:rPr>
                        <w:t xml:space="preserve"> Bash / Perl / HTML5 / JavaScript / jQuery</w:t>
                      </w:r>
                    </w:p>
                    <w:p w14:paraId="372C435E" w14:textId="302E84E5" w:rsidR="00972AC4" w:rsidRPr="00367EE8" w:rsidRDefault="00972AC4" w:rsidP="00421818">
                      <w:pPr>
                        <w:ind w:left="1985"/>
                      </w:pPr>
                      <w:r w:rsidRPr="00367EE8">
                        <w:t>- Graphite</w:t>
                      </w:r>
                    </w:p>
                    <w:p w14:paraId="38213BAD" w14:textId="1EC3BEAC" w:rsidR="00972AC4" w:rsidRDefault="00972AC4" w:rsidP="00421818">
                      <w:pPr>
                        <w:ind w:left="1985"/>
                      </w:pPr>
                      <w:r>
                        <w:t xml:space="preserve">- </w:t>
                      </w:r>
                      <w:proofErr w:type="spellStart"/>
                      <w:r>
                        <w:t>Grafana</w:t>
                      </w:r>
                      <w:proofErr w:type="spellEnd"/>
                    </w:p>
                    <w:p w14:paraId="6DFB1D1C" w14:textId="1F67A061" w:rsidR="00972AC4" w:rsidRDefault="00972AC4" w:rsidP="00421818">
                      <w:pPr>
                        <w:ind w:left="1985"/>
                      </w:pPr>
                      <w:r>
                        <w:t xml:space="preserve">- </w:t>
                      </w:r>
                      <w:proofErr w:type="spellStart"/>
                      <w:r>
                        <w:t>Gdash</w:t>
                      </w:r>
                      <w:proofErr w:type="spellEnd"/>
                    </w:p>
                    <w:p w14:paraId="55989D07" w14:textId="0CB03945" w:rsidR="00972AC4" w:rsidRDefault="00972AC4" w:rsidP="00421818">
                      <w:pPr>
                        <w:ind w:left="1985"/>
                      </w:pPr>
                      <w:r>
                        <w:t xml:space="preserve">- </w:t>
                      </w:r>
                      <w:proofErr w:type="spellStart"/>
                      <w:r>
                        <w:t>NagVis</w:t>
                      </w:r>
                      <w:proofErr w:type="spellEnd"/>
                    </w:p>
                    <w:p w14:paraId="6B7C848B" w14:textId="77A16FD1" w:rsidR="00972AC4" w:rsidRDefault="00972AC4" w:rsidP="00421818">
                      <w:pPr>
                        <w:ind w:left="1985"/>
                      </w:pPr>
                      <w:r>
                        <w:t>- Gomez</w:t>
                      </w:r>
                    </w:p>
                    <w:p w14:paraId="4403BCEC" w14:textId="77777777" w:rsidR="00972AC4" w:rsidRDefault="00972AC4" w:rsidP="006C2570">
                      <w:pPr>
                        <w:pBdr>
                          <w:bottom w:val="single" w:sz="4" w:space="1" w:color="auto"/>
                        </w:pBdr>
                      </w:pPr>
                    </w:p>
                    <w:p w14:paraId="5E738FEF" w14:textId="77777777" w:rsidR="00972AC4" w:rsidRDefault="00972AC4" w:rsidP="00397FA6">
                      <w:pPr>
                        <w:ind w:firstLine="1985"/>
                      </w:pPr>
                    </w:p>
                    <w:p w14:paraId="5224A538" w14:textId="650DBA90" w:rsidR="00972AC4" w:rsidRDefault="00972AC4" w:rsidP="00397FA6">
                      <w:r w:rsidRPr="00397FA6">
                        <w:rPr>
                          <w:b/>
                        </w:rPr>
                        <w:t>Zeitpunkt</w:t>
                      </w:r>
                      <w:r>
                        <w:tab/>
                        <w:t xml:space="preserve">          </w:t>
                      </w:r>
                      <w:r w:rsidRPr="00F91D3F">
                        <w:t>1/2013 - 8/2014</w:t>
                      </w:r>
                    </w:p>
                    <w:p w14:paraId="62E34566" w14:textId="5665C2C8" w:rsidR="00972AC4" w:rsidRDefault="00972AC4" w:rsidP="00397FA6">
                      <w:r w:rsidRPr="00397FA6">
                        <w:rPr>
                          <w:b/>
                        </w:rPr>
                        <w:t>Firma/ORT</w:t>
                      </w:r>
                      <w:r>
                        <w:tab/>
                        <w:t xml:space="preserve">          </w:t>
                      </w:r>
                      <w:r w:rsidRPr="00F91D3F">
                        <w:t>Autoscout24 in München (ehemalige Telekom Tochter)</w:t>
                      </w:r>
                    </w:p>
                    <w:p w14:paraId="793AF455" w14:textId="0C1E519A" w:rsidR="00972AC4" w:rsidRDefault="00972AC4" w:rsidP="00397FA6">
                      <w:r w:rsidRPr="00397FA6">
                        <w:rPr>
                          <w:b/>
                        </w:rPr>
                        <w:t>Tätigkeit</w:t>
                      </w:r>
                      <w:r>
                        <w:tab/>
                        <w:t xml:space="preserve">          </w:t>
                      </w:r>
                      <w:r w:rsidRPr="00F91D3F">
                        <w:t>Senior Consulting PRTG Monitoring: Programmierung von</w:t>
                      </w:r>
                    </w:p>
                    <w:p w14:paraId="43EA395D" w14:textId="52F36AB4" w:rsidR="00972AC4" w:rsidRDefault="00972AC4" w:rsidP="00F91D3F">
                      <w:pPr>
                        <w:ind w:left="1985"/>
                      </w:pPr>
                      <w:r>
                        <w:t>S</w:t>
                      </w:r>
                      <w:r w:rsidRPr="00F91D3F">
                        <w:t>ensoren, Virtualisierung, Support</w:t>
                      </w:r>
                    </w:p>
                    <w:p w14:paraId="22FDAA47" w14:textId="77777777" w:rsidR="00972AC4" w:rsidRDefault="00972AC4" w:rsidP="00397FA6">
                      <w:r w:rsidRPr="00397FA6">
                        <w:rPr>
                          <w:b/>
                        </w:rPr>
                        <w:t>Kurzbeschreibung</w:t>
                      </w:r>
                      <w:r>
                        <w:t xml:space="preserve">    </w:t>
                      </w:r>
                      <w:r w:rsidRPr="00F91D3F">
                        <w:t xml:space="preserve">Dienstleistung, </w:t>
                      </w:r>
                      <w:proofErr w:type="spellStart"/>
                      <w:r w:rsidRPr="00F91D3F">
                        <w:t>Informations</w:t>
                      </w:r>
                      <w:proofErr w:type="spellEnd"/>
                      <w:r w:rsidRPr="00F91D3F">
                        <w:t xml:space="preserve"> Technologie</w:t>
                      </w:r>
                    </w:p>
                    <w:p w14:paraId="33F68EB2" w14:textId="6FDDF44F" w:rsidR="00972AC4" w:rsidRPr="00374757" w:rsidRDefault="00972AC4" w:rsidP="00374757">
                      <w:pPr>
                        <w:ind w:left="1985" w:hanging="1985"/>
                        <w:rPr>
                          <w:b/>
                          <w:lang w:val="en-US"/>
                        </w:rPr>
                      </w:pPr>
                      <w:proofErr w:type="spellStart"/>
                      <w:r w:rsidRPr="00374757">
                        <w:rPr>
                          <w:b/>
                          <w:lang w:val="en-US"/>
                        </w:rPr>
                        <w:t>Fähigkeiten</w:t>
                      </w:r>
                      <w:proofErr w:type="spellEnd"/>
                      <w:r w:rsidRPr="00374757">
                        <w:rPr>
                          <w:b/>
                          <w:lang w:val="en-US"/>
                        </w:rPr>
                        <w:tab/>
                      </w:r>
                      <w:r w:rsidRPr="00374757">
                        <w:rPr>
                          <w:lang w:val="en-US"/>
                        </w:rPr>
                        <w:t>Active Directory, MS Visual C, MS Visual-C++, MS-Office, MS-Visio, PowerShell, PRTG Monitoring, Visual Studio 2013, Windows, Windows 2003, Windows 2008, Windows 2012</w:t>
                      </w:r>
                    </w:p>
                    <w:p w14:paraId="3BCE3105" w14:textId="77777777" w:rsidR="00972AC4" w:rsidRPr="00066B25" w:rsidRDefault="00972AC4" w:rsidP="00397FA6">
                      <w:pPr>
                        <w:rPr>
                          <w:b/>
                          <w:lang w:val="en-US"/>
                        </w:rPr>
                      </w:pPr>
                    </w:p>
                    <w:p w14:paraId="0E7BF207" w14:textId="77777777" w:rsidR="00972AC4" w:rsidRDefault="00972AC4" w:rsidP="00820964">
                      <w:pPr>
                        <w:ind w:left="1985" w:hanging="1985"/>
                      </w:pPr>
                      <w:r w:rsidRPr="00397FA6">
                        <w:rPr>
                          <w:b/>
                        </w:rPr>
                        <w:t>Aufgaben</w:t>
                      </w:r>
                      <w:r>
                        <w:tab/>
                        <w:t xml:space="preserve">Die Hauptaufgabe im Projekt ist der Support + Entwicklung von spezifischen Checks für die Applikationen beim </w:t>
                      </w:r>
                    </w:p>
                    <w:p w14:paraId="730FA167" w14:textId="77777777" w:rsidR="00972AC4" w:rsidRDefault="00972AC4" w:rsidP="00820964">
                      <w:pPr>
                        <w:ind w:left="1985" w:hanging="1985"/>
                      </w:pPr>
                      <w:r>
                        <w:rPr>
                          <w:b/>
                        </w:rPr>
                        <w:tab/>
                      </w:r>
                      <w:r>
                        <w:t xml:space="preserve">Auftraggeber (unter Verwendung von C# und VS2013) und die strategische Planung des Monitorings der </w:t>
                      </w:r>
                    </w:p>
                    <w:p w14:paraId="19F882F6" w14:textId="2A32A2D2" w:rsidR="00972AC4" w:rsidRDefault="00972AC4" w:rsidP="00820964">
                      <w:pPr>
                        <w:ind w:left="1985" w:hanging="1985"/>
                      </w:pPr>
                      <w:r>
                        <w:tab/>
                        <w:t>Gesamtumgebung unter Verwendung von PRTG.</w:t>
                      </w:r>
                    </w:p>
                    <w:p w14:paraId="311118DE" w14:textId="2BA8E028" w:rsidR="00972AC4" w:rsidRDefault="00972AC4" w:rsidP="00820964">
                      <w:pPr>
                        <w:ind w:left="1985" w:hanging="1985"/>
                      </w:pPr>
                      <w:r>
                        <w:tab/>
                        <w:t xml:space="preserve">Zur zweiten Aufgabe zählt die Unterstützung des „Windows &amp; Infrastructure </w:t>
                      </w:r>
                      <w:proofErr w:type="spellStart"/>
                      <w:r>
                        <w:t>Operations</w:t>
                      </w:r>
                      <w:proofErr w:type="spellEnd"/>
                      <w:r>
                        <w:t>“ Team bei der Virtualisierung der AutoScout24 Umgebung.</w:t>
                      </w:r>
                    </w:p>
                    <w:p w14:paraId="501E3BA7" w14:textId="77777777" w:rsidR="00972AC4" w:rsidRDefault="00972AC4" w:rsidP="00820964">
                      <w:pPr>
                        <w:ind w:left="1985" w:hanging="1985"/>
                      </w:pPr>
                      <w:r>
                        <w:tab/>
                        <w:t xml:space="preserve">Die dritte Aufgabe ist der Support des </w:t>
                      </w:r>
                      <w:proofErr w:type="spellStart"/>
                      <w:r>
                        <w:t>Backends</w:t>
                      </w:r>
                      <w:proofErr w:type="spellEnd"/>
                      <w:r>
                        <w:t xml:space="preserve"> der </w:t>
                      </w:r>
                    </w:p>
                    <w:p w14:paraId="5E0B6704" w14:textId="5B74867C" w:rsidR="00972AC4" w:rsidRDefault="00972AC4" w:rsidP="00820964">
                      <w:pPr>
                        <w:ind w:left="1985" w:hanging="1985"/>
                      </w:pPr>
                      <w:r>
                        <w:tab/>
                        <w:t xml:space="preserve">Business </w:t>
                      </w:r>
                      <w:proofErr w:type="spellStart"/>
                      <w:r>
                        <w:t>Intelligence</w:t>
                      </w:r>
                      <w:proofErr w:type="spellEnd"/>
                      <w:r>
                        <w:t xml:space="preserve"> Lösung Hyperion Fusion die von der gesamten Scout24 Gruppe genutzt wird.</w:t>
                      </w:r>
                    </w:p>
                    <w:p w14:paraId="42F4C586" w14:textId="77777777" w:rsidR="00972AC4" w:rsidRDefault="00972AC4" w:rsidP="00820964">
                      <w:pPr>
                        <w:ind w:left="1985"/>
                      </w:pPr>
                    </w:p>
                    <w:p w14:paraId="767BE5C8" w14:textId="77777777" w:rsidR="00972AC4" w:rsidRDefault="00972AC4" w:rsidP="00820964">
                      <w:pPr>
                        <w:ind w:left="1985"/>
                      </w:pPr>
                      <w:r>
                        <w:t>Schlüsseltechnologien und Hauptaufgaben:</w:t>
                      </w:r>
                    </w:p>
                    <w:p w14:paraId="0A2B27FD" w14:textId="7BA8F921" w:rsidR="00972AC4" w:rsidRPr="00367EE8" w:rsidRDefault="00972AC4" w:rsidP="00820964">
                      <w:pPr>
                        <w:ind w:left="1985"/>
                      </w:pPr>
                      <w:r w:rsidRPr="00367EE8">
                        <w:t>- Visual Studio 2013 (C#)</w:t>
                      </w:r>
                    </w:p>
                    <w:p w14:paraId="34A9D1FA" w14:textId="3800003E" w:rsidR="00972AC4" w:rsidRPr="00066B25" w:rsidRDefault="00972AC4" w:rsidP="00820964">
                      <w:pPr>
                        <w:ind w:left="1985"/>
                        <w:rPr>
                          <w:lang w:val="en-US"/>
                        </w:rPr>
                      </w:pPr>
                      <w:r>
                        <w:rPr>
                          <w:lang w:val="en-US"/>
                        </w:rPr>
                        <w:t>-</w:t>
                      </w:r>
                      <w:r w:rsidRPr="00066B25">
                        <w:rPr>
                          <w:lang w:val="en-US"/>
                        </w:rPr>
                        <w:t xml:space="preserve"> </w:t>
                      </w:r>
                      <w:r w:rsidRPr="00BC0A52">
                        <w:rPr>
                          <w:lang w:val="en-US"/>
                        </w:rPr>
                        <w:t xml:space="preserve">vSphere 5.x/6.x/ </w:t>
                      </w:r>
                      <w:proofErr w:type="spellStart"/>
                      <w:r w:rsidRPr="00BC0A52">
                        <w:rPr>
                          <w:lang w:val="en-US"/>
                        </w:rPr>
                        <w:t>ESXi</w:t>
                      </w:r>
                      <w:proofErr w:type="spellEnd"/>
                      <w:r w:rsidRPr="00BC0A52">
                        <w:rPr>
                          <w:lang w:val="en-US"/>
                        </w:rPr>
                        <w:t xml:space="preserve"> 5.x/6.x</w:t>
                      </w:r>
                    </w:p>
                    <w:p w14:paraId="71E93F15" w14:textId="3222051B" w:rsidR="00972AC4" w:rsidRPr="00066B25" w:rsidRDefault="00972AC4" w:rsidP="00820964">
                      <w:pPr>
                        <w:ind w:left="1985"/>
                        <w:rPr>
                          <w:lang w:val="en-US"/>
                        </w:rPr>
                      </w:pPr>
                      <w:r>
                        <w:rPr>
                          <w:lang w:val="en-US"/>
                        </w:rPr>
                        <w:t>-</w:t>
                      </w:r>
                      <w:r w:rsidRPr="00066B25">
                        <w:rPr>
                          <w:lang w:val="en-US"/>
                        </w:rPr>
                        <w:t xml:space="preserve"> </w:t>
                      </w:r>
                      <w:proofErr w:type="spellStart"/>
                      <w:r w:rsidRPr="00066B25">
                        <w:rPr>
                          <w:lang w:val="en-US"/>
                        </w:rPr>
                        <w:t>Powershell</w:t>
                      </w:r>
                      <w:proofErr w:type="spellEnd"/>
                      <w:r w:rsidRPr="00066B25">
                        <w:rPr>
                          <w:lang w:val="en-US"/>
                        </w:rPr>
                        <w:t xml:space="preserve"> 3.0</w:t>
                      </w:r>
                    </w:p>
                    <w:p w14:paraId="1C25EB9D" w14:textId="279C90C1" w:rsidR="00972AC4" w:rsidRPr="00367EE8" w:rsidRDefault="00972AC4" w:rsidP="00820964">
                      <w:pPr>
                        <w:ind w:left="1985"/>
                      </w:pPr>
                      <w:r w:rsidRPr="00367EE8">
                        <w:t>- Windows</w:t>
                      </w:r>
                    </w:p>
                    <w:p w14:paraId="434A7986" w14:textId="4ABC9BA0" w:rsidR="00972AC4" w:rsidRPr="00367EE8" w:rsidRDefault="00972AC4" w:rsidP="00820964">
                      <w:pPr>
                        <w:ind w:left="1985"/>
                      </w:pPr>
                      <w:r w:rsidRPr="00367EE8">
                        <w:t xml:space="preserve">- PRTG Monitoring strategische Planung, Installation, </w:t>
                      </w:r>
                    </w:p>
                    <w:p w14:paraId="75CC978F" w14:textId="72B1C60B" w:rsidR="00972AC4" w:rsidRDefault="00972AC4" w:rsidP="00820964">
                      <w:pPr>
                        <w:ind w:left="1985"/>
                      </w:pPr>
                      <w:r w:rsidRPr="00367EE8">
                        <w:t xml:space="preserve">   </w:t>
                      </w:r>
                      <w:r>
                        <w:t>Betrieb und Entwicklung</w:t>
                      </w:r>
                    </w:p>
                    <w:p w14:paraId="29A34B51" w14:textId="01776340" w:rsidR="00972AC4" w:rsidRDefault="00972AC4" w:rsidP="00820964">
                      <w:pPr>
                        <w:ind w:left="1985"/>
                      </w:pPr>
                      <w:r>
                        <w:t>- AD / GPO</w:t>
                      </w:r>
                    </w:p>
                    <w:p w14:paraId="6FA21350" w14:textId="77777777" w:rsidR="00972AC4" w:rsidRDefault="00972AC4" w:rsidP="00D472C1">
                      <w:pPr>
                        <w:pBdr>
                          <w:bottom w:val="single" w:sz="4" w:space="1" w:color="auto"/>
                        </w:pBdr>
                        <w:ind w:left="1985" w:hanging="1985"/>
                      </w:pPr>
                    </w:p>
                    <w:p w14:paraId="37CBDA4D" w14:textId="77777777" w:rsidR="00972AC4" w:rsidRDefault="00972AC4" w:rsidP="00820964">
                      <w:pPr>
                        <w:ind w:left="1985"/>
                      </w:pPr>
                    </w:p>
                    <w:p w14:paraId="5629C28B" w14:textId="3C143D79" w:rsidR="00972AC4" w:rsidRDefault="00972AC4" w:rsidP="004F52EE">
                      <w:pPr>
                        <w:ind w:left="1985" w:hanging="1985"/>
                      </w:pPr>
                      <w:r w:rsidRPr="00397FA6">
                        <w:rPr>
                          <w:b/>
                        </w:rPr>
                        <w:t>Zeitpunkt</w:t>
                      </w:r>
                      <w:r>
                        <w:tab/>
                      </w:r>
                      <w:r w:rsidRPr="004F52EE">
                        <w:t>1/2012 - 11/2012</w:t>
                      </w:r>
                    </w:p>
                    <w:p w14:paraId="1B192424" w14:textId="7F205472" w:rsidR="00972AC4" w:rsidRDefault="00972AC4" w:rsidP="004F52EE">
                      <w:pPr>
                        <w:ind w:left="1985" w:hanging="1985"/>
                      </w:pPr>
                      <w:r w:rsidRPr="00397FA6">
                        <w:rPr>
                          <w:b/>
                        </w:rPr>
                        <w:t>Firma/ORT</w:t>
                      </w:r>
                      <w:r>
                        <w:tab/>
                      </w:r>
                      <w:r w:rsidRPr="004F52EE">
                        <w:t>Autoscout24 in München (ehemalige Telekom Tochter)</w:t>
                      </w:r>
                    </w:p>
                    <w:p w14:paraId="2E8C4428" w14:textId="163D7D37" w:rsidR="00972AC4" w:rsidRDefault="00972AC4" w:rsidP="004F52EE">
                      <w:pPr>
                        <w:ind w:left="1985" w:hanging="1985"/>
                      </w:pPr>
                      <w:r w:rsidRPr="00397FA6">
                        <w:rPr>
                          <w:b/>
                        </w:rPr>
                        <w:t>Tätigkeit</w:t>
                      </w:r>
                      <w:r>
                        <w:tab/>
                      </w:r>
                      <w:r w:rsidRPr="004F52EE">
                        <w:t>Senior Consulting PRTG Monitoring: Programmierung von Sensoren; Virtualisierung</w:t>
                      </w:r>
                    </w:p>
                    <w:p w14:paraId="561F8C85" w14:textId="30D8CE08" w:rsidR="00972AC4" w:rsidRDefault="00972AC4" w:rsidP="004F52EE">
                      <w:pPr>
                        <w:ind w:left="1985" w:hanging="1985"/>
                      </w:pPr>
                      <w:r w:rsidRPr="00397FA6">
                        <w:rPr>
                          <w:b/>
                        </w:rPr>
                        <w:t>Kurzbeschreibung</w:t>
                      </w:r>
                      <w:r>
                        <w:t xml:space="preserve">    </w:t>
                      </w:r>
                      <w:r>
                        <w:tab/>
                      </w:r>
                      <w:r w:rsidRPr="004F52EE">
                        <w:t xml:space="preserve">Dienstleistung, </w:t>
                      </w:r>
                      <w:proofErr w:type="spellStart"/>
                      <w:r w:rsidRPr="004F52EE">
                        <w:t>Informations</w:t>
                      </w:r>
                      <w:proofErr w:type="spellEnd"/>
                      <w:r w:rsidRPr="004F52EE">
                        <w:t xml:space="preserve"> Technologie</w:t>
                      </w:r>
                    </w:p>
                    <w:p w14:paraId="76324EED" w14:textId="77777777" w:rsidR="00972AC4" w:rsidRDefault="00972AC4" w:rsidP="004F52EE">
                      <w:pPr>
                        <w:ind w:left="1985" w:hanging="1985"/>
                      </w:pPr>
                      <w:r w:rsidRPr="00397FA6">
                        <w:rPr>
                          <w:b/>
                        </w:rPr>
                        <w:t>Fähigkeiten</w:t>
                      </w:r>
                      <w:r>
                        <w:tab/>
                      </w:r>
                      <w:proofErr w:type="spellStart"/>
                      <w:r w:rsidRPr="006B533A">
                        <w:t>Active</w:t>
                      </w:r>
                      <w:proofErr w:type="spellEnd"/>
                      <w:r w:rsidRPr="006B533A">
                        <w:t xml:space="preserve"> Directory, DHCP, Diagnose, DNS, Ethernet, Firewall, </w:t>
                      </w:r>
                      <w:proofErr w:type="spellStart"/>
                      <w:r w:rsidRPr="006B533A">
                        <w:t>IaaS</w:t>
                      </w:r>
                      <w:proofErr w:type="spellEnd"/>
                      <w:r w:rsidRPr="006B533A">
                        <w:t xml:space="preserve"> (Infrastructure </w:t>
                      </w:r>
                      <w:proofErr w:type="spellStart"/>
                      <w:r w:rsidRPr="006B533A">
                        <w:t>as</w:t>
                      </w:r>
                      <w:proofErr w:type="spellEnd"/>
                      <w:r w:rsidRPr="006B533A">
                        <w:t xml:space="preserve"> a Service), Internet, Intranet, PRTG, Monitoring, GPO</w:t>
                      </w:r>
                    </w:p>
                    <w:p w14:paraId="495F84BE" w14:textId="70744A88" w:rsidR="00972AC4" w:rsidRDefault="00972AC4" w:rsidP="006B533A">
                      <w:pPr>
                        <w:ind w:left="1985" w:hanging="1985"/>
                      </w:pPr>
                      <w:r w:rsidRPr="00397FA6">
                        <w:rPr>
                          <w:b/>
                        </w:rPr>
                        <w:t>Aufgaben</w:t>
                      </w:r>
                      <w:r>
                        <w:tab/>
                        <w:t>Die erste Aufgabe des Projektes war der Betrieb und die (Weiter-)Entwicklung der Monitoring Lösung für die</w:t>
                      </w:r>
                    </w:p>
                    <w:p w14:paraId="774A3C39" w14:textId="77777777" w:rsidR="00972AC4" w:rsidRDefault="00972AC4" w:rsidP="006B533A">
                      <w:pPr>
                        <w:ind w:left="1985" w:hanging="1985"/>
                      </w:pPr>
                      <w:r>
                        <w:tab/>
                        <w:t xml:space="preserve">AutoScout24 Umgebung. Als Monitoring Tool kam PRTG zum Einsatz. Die Entwicklung von C# Werkzeugen und </w:t>
                      </w:r>
                      <w:proofErr w:type="spellStart"/>
                      <w:r>
                        <w:t>PlugIns</w:t>
                      </w:r>
                      <w:proofErr w:type="spellEnd"/>
                      <w:r>
                        <w:t xml:space="preserve"> für das Monitoring der Umgebung und </w:t>
                      </w:r>
                    </w:p>
                    <w:p w14:paraId="2EF4029D" w14:textId="77777777" w:rsidR="00972AC4" w:rsidRDefault="00972AC4" w:rsidP="006B533A">
                      <w:pPr>
                        <w:ind w:left="1985" w:hanging="1985"/>
                      </w:pPr>
                      <w:r>
                        <w:tab/>
                        <w:t xml:space="preserve">Anwendungen bei AutoScout24 war eine der </w:t>
                      </w:r>
                    </w:p>
                    <w:p w14:paraId="367B42FE" w14:textId="5C4DB0B9" w:rsidR="00972AC4" w:rsidRDefault="00972AC4" w:rsidP="006B533A">
                      <w:pPr>
                        <w:ind w:left="1985" w:hanging="1985"/>
                      </w:pPr>
                      <w:r>
                        <w:tab/>
                        <w:t>Hauptaufgaben.</w:t>
                      </w:r>
                    </w:p>
                    <w:p w14:paraId="226AB696" w14:textId="77777777" w:rsidR="00972AC4" w:rsidRDefault="00972AC4" w:rsidP="006B533A">
                      <w:pPr>
                        <w:ind w:left="1985" w:hanging="1985"/>
                      </w:pPr>
                      <w:r>
                        <w:tab/>
                        <w:t xml:space="preserve">Die zweite Aufgabe war der Support der AutoScout24 </w:t>
                      </w:r>
                    </w:p>
                    <w:p w14:paraId="063592B8" w14:textId="77777777" w:rsidR="00972AC4" w:rsidRDefault="00972AC4" w:rsidP="006B533A">
                      <w:pPr>
                        <w:ind w:left="1985" w:hanging="1985"/>
                      </w:pPr>
                      <w:r>
                        <w:tab/>
                        <w:t xml:space="preserve">Umgebung während der Virtualisierung. Die Umgebung </w:t>
                      </w:r>
                    </w:p>
                    <w:p w14:paraId="4A6C3017" w14:textId="416C41A0" w:rsidR="00972AC4" w:rsidRDefault="00972AC4" w:rsidP="006B533A">
                      <w:pPr>
                        <w:ind w:left="1985" w:hanging="1985"/>
                      </w:pPr>
                      <w:r>
                        <w:tab/>
                        <w:t>besteht aus mehreren hundert physikalischen Maschinen und mehr als 2000 virtuellen Maschinen. Die Anpassung während der Virtualisierung und Migration war eine der Hauptaufgaben.</w:t>
                      </w:r>
                    </w:p>
                    <w:p w14:paraId="64A94A5C" w14:textId="58D4C222" w:rsidR="00972AC4" w:rsidRDefault="00972AC4" w:rsidP="006B533A">
                      <w:pPr>
                        <w:ind w:left="1985" w:hanging="1985"/>
                      </w:pPr>
                      <w:r>
                        <w:tab/>
                        <w:t xml:space="preserve">Die dritte Aufgabe war die Monitoring Umgebung selbst zu virtualisieren, ebenso wie die gesamte Serverumgebung. Ich wurde mit der Planung und </w:t>
                      </w:r>
                      <w:proofErr w:type="spellStart"/>
                      <w:r>
                        <w:t>Vollvirtualisierung</w:t>
                      </w:r>
                      <w:proofErr w:type="spellEnd"/>
                      <w:r>
                        <w:t xml:space="preserve"> der der gesamten Monitoring Umgebung beauftragt.</w:t>
                      </w:r>
                    </w:p>
                    <w:p w14:paraId="238BA11E" w14:textId="344F4611" w:rsidR="00972AC4" w:rsidRDefault="00972AC4" w:rsidP="006B533A">
                      <w:pPr>
                        <w:ind w:left="1985" w:hanging="1985"/>
                      </w:pPr>
                      <w:r>
                        <w:tab/>
                        <w:t xml:space="preserve">Die vierte Aufgabe war der Support und die Wartung des </w:t>
                      </w:r>
                      <w:proofErr w:type="spellStart"/>
                      <w:r>
                        <w:t>Backends</w:t>
                      </w:r>
                      <w:proofErr w:type="spellEnd"/>
                      <w:r>
                        <w:t xml:space="preserve"> und der Betriebssysteme der Hyperion Fusion BI Umgebung.</w:t>
                      </w:r>
                    </w:p>
                    <w:p w14:paraId="603FBB10" w14:textId="77777777" w:rsidR="00972AC4" w:rsidRDefault="00972AC4" w:rsidP="00904ED6">
                      <w:pPr>
                        <w:ind w:left="1985"/>
                      </w:pPr>
                    </w:p>
                    <w:p w14:paraId="24CE3A9B" w14:textId="77777777" w:rsidR="00972AC4" w:rsidRDefault="00972AC4" w:rsidP="00904ED6">
                      <w:pPr>
                        <w:ind w:left="1985"/>
                      </w:pPr>
                    </w:p>
                    <w:p w14:paraId="16AB0F5F" w14:textId="77777777" w:rsidR="00972AC4" w:rsidRDefault="00972AC4" w:rsidP="00904ED6">
                      <w:pPr>
                        <w:ind w:left="1985"/>
                      </w:pPr>
                    </w:p>
                    <w:p w14:paraId="3B7978CB" w14:textId="77777777" w:rsidR="00972AC4" w:rsidRDefault="00972AC4" w:rsidP="00904ED6">
                      <w:pPr>
                        <w:ind w:left="1985"/>
                      </w:pPr>
                    </w:p>
                    <w:p w14:paraId="3E1BCFF3" w14:textId="77777777" w:rsidR="00972AC4" w:rsidRDefault="00972AC4" w:rsidP="00904ED6">
                      <w:pPr>
                        <w:ind w:left="1985"/>
                      </w:pPr>
                    </w:p>
                    <w:p w14:paraId="3EB0B36C" w14:textId="77777777" w:rsidR="00972AC4" w:rsidRDefault="00972AC4" w:rsidP="00904ED6">
                      <w:pPr>
                        <w:ind w:left="1985"/>
                      </w:pPr>
                      <w:r>
                        <w:t>Schlüsseltechnologien und Hauptaufgaben:</w:t>
                      </w:r>
                    </w:p>
                    <w:p w14:paraId="1BE00091" w14:textId="6870557C" w:rsidR="00972AC4" w:rsidRDefault="00972AC4" w:rsidP="00904ED6">
                      <w:pPr>
                        <w:ind w:left="1985"/>
                      </w:pPr>
                      <w:r>
                        <w:t xml:space="preserve">- </w:t>
                      </w:r>
                      <w:proofErr w:type="spellStart"/>
                      <w:r w:rsidRPr="00BC0A52">
                        <w:t>vSphere</w:t>
                      </w:r>
                      <w:proofErr w:type="spellEnd"/>
                      <w:r w:rsidRPr="00BC0A52">
                        <w:t xml:space="preserve"> 5.x/6.x/ </w:t>
                      </w:r>
                      <w:proofErr w:type="spellStart"/>
                      <w:r w:rsidRPr="00BC0A52">
                        <w:t>ESXi</w:t>
                      </w:r>
                      <w:proofErr w:type="spellEnd"/>
                      <w:r w:rsidRPr="00BC0A52">
                        <w:t xml:space="preserve"> 5.x/6.x</w:t>
                      </w:r>
                    </w:p>
                    <w:p w14:paraId="7B827557" w14:textId="7B9F1516" w:rsidR="00972AC4" w:rsidRPr="00367EE8" w:rsidRDefault="00972AC4" w:rsidP="00904ED6">
                      <w:pPr>
                        <w:ind w:left="1985"/>
                        <w:rPr>
                          <w:lang w:val="en-US"/>
                        </w:rPr>
                      </w:pPr>
                      <w:r w:rsidRPr="00367EE8">
                        <w:rPr>
                          <w:lang w:val="en-US"/>
                        </w:rPr>
                        <w:t xml:space="preserve">- PRTG Monitoring </w:t>
                      </w:r>
                      <w:proofErr w:type="spellStart"/>
                      <w:r w:rsidRPr="00367EE8">
                        <w:rPr>
                          <w:lang w:val="en-US"/>
                        </w:rPr>
                        <w:t>Konzept</w:t>
                      </w:r>
                      <w:proofErr w:type="spellEnd"/>
                      <w:r w:rsidRPr="00367EE8">
                        <w:rPr>
                          <w:lang w:val="en-US"/>
                        </w:rPr>
                        <w:t xml:space="preserve"> und Installation</w:t>
                      </w:r>
                    </w:p>
                    <w:p w14:paraId="56DC936C" w14:textId="0AA1B277" w:rsidR="00972AC4" w:rsidRPr="00066B25" w:rsidRDefault="00972AC4" w:rsidP="00904ED6">
                      <w:pPr>
                        <w:ind w:left="1985"/>
                        <w:rPr>
                          <w:lang w:val="en-US"/>
                        </w:rPr>
                      </w:pPr>
                      <w:r>
                        <w:rPr>
                          <w:lang w:val="en-US"/>
                        </w:rPr>
                        <w:t>-</w:t>
                      </w:r>
                      <w:r w:rsidRPr="00066B25">
                        <w:rPr>
                          <w:lang w:val="en-US"/>
                        </w:rPr>
                        <w:t xml:space="preserve"> Visual Studio C#</w:t>
                      </w:r>
                    </w:p>
                    <w:p w14:paraId="67108A25" w14:textId="072120A9" w:rsidR="00972AC4" w:rsidRPr="00066B25" w:rsidRDefault="00972AC4" w:rsidP="00904ED6">
                      <w:pPr>
                        <w:ind w:left="1985"/>
                        <w:rPr>
                          <w:lang w:val="en-US"/>
                        </w:rPr>
                      </w:pPr>
                      <w:r>
                        <w:rPr>
                          <w:lang w:val="en-US"/>
                        </w:rPr>
                        <w:t>-</w:t>
                      </w:r>
                      <w:r w:rsidRPr="00066B25">
                        <w:rPr>
                          <w:lang w:val="en-US"/>
                        </w:rPr>
                        <w:t xml:space="preserve"> Migration P2V</w:t>
                      </w:r>
                    </w:p>
                    <w:p w14:paraId="2C0A791A" w14:textId="37723C68" w:rsidR="00972AC4" w:rsidRPr="006B533A" w:rsidRDefault="00972AC4" w:rsidP="00904ED6">
                      <w:pPr>
                        <w:ind w:left="1985"/>
                        <w:rPr>
                          <w:lang w:val="en-US"/>
                        </w:rPr>
                      </w:pPr>
                      <w:r>
                        <w:rPr>
                          <w:lang w:val="en-US"/>
                        </w:rPr>
                        <w:t>-</w:t>
                      </w:r>
                      <w:r w:rsidRPr="006B533A">
                        <w:rPr>
                          <w:lang w:val="en-US"/>
                        </w:rPr>
                        <w:t xml:space="preserve"> Active Directory / GPO</w:t>
                      </w:r>
                      <w:r>
                        <w:rPr>
                          <w:lang w:val="en-US"/>
                        </w:rPr>
                        <w:t>-</w:t>
                      </w:r>
                      <w:r w:rsidRPr="006B533A">
                        <w:rPr>
                          <w:lang w:val="en-US"/>
                        </w:rPr>
                        <w:t xml:space="preserve"> </w:t>
                      </w:r>
                      <w:proofErr w:type="spellStart"/>
                      <w:r w:rsidRPr="006B533A">
                        <w:rPr>
                          <w:lang w:val="en-US"/>
                        </w:rPr>
                        <w:t>Gdash</w:t>
                      </w:r>
                      <w:proofErr w:type="spellEnd"/>
                    </w:p>
                    <w:p w14:paraId="28D4A766" w14:textId="5115473E" w:rsidR="00972AC4" w:rsidRPr="00066B25" w:rsidRDefault="00972AC4" w:rsidP="00904ED6">
                      <w:pPr>
                        <w:ind w:left="1985"/>
                      </w:pPr>
                      <w:r>
                        <w:t>-</w:t>
                      </w:r>
                      <w:r w:rsidRPr="00066B25">
                        <w:t xml:space="preserve"> </w:t>
                      </w:r>
                      <w:proofErr w:type="spellStart"/>
                      <w:r w:rsidRPr="00066B25">
                        <w:t>NagVis</w:t>
                      </w:r>
                      <w:proofErr w:type="spellEnd"/>
                    </w:p>
                    <w:p w14:paraId="0126BC71" w14:textId="13CB9264" w:rsidR="00972AC4" w:rsidRPr="00066B25" w:rsidRDefault="00972AC4" w:rsidP="00904ED6">
                      <w:pPr>
                        <w:ind w:left="1985"/>
                      </w:pPr>
                      <w:r>
                        <w:t>-</w:t>
                      </w:r>
                      <w:r w:rsidRPr="00066B25">
                        <w:t xml:space="preserve"> Gomez</w:t>
                      </w:r>
                    </w:p>
                    <w:p w14:paraId="13488DA9" w14:textId="77777777" w:rsidR="00972AC4" w:rsidRPr="00066B25" w:rsidRDefault="00972AC4" w:rsidP="00D472C1">
                      <w:pPr>
                        <w:pBdr>
                          <w:bottom w:val="single" w:sz="4" w:space="1" w:color="auto"/>
                        </w:pBdr>
                        <w:ind w:left="1985" w:hanging="1985"/>
                      </w:pPr>
                    </w:p>
                    <w:p w14:paraId="616F456A" w14:textId="77777777" w:rsidR="00972AC4" w:rsidRPr="00066B25" w:rsidRDefault="00972AC4" w:rsidP="00904ED6">
                      <w:pPr>
                        <w:ind w:left="1985"/>
                      </w:pPr>
                    </w:p>
                    <w:p w14:paraId="5B10F1DF" w14:textId="59932149" w:rsidR="00972AC4" w:rsidRDefault="00972AC4" w:rsidP="00F90F0A">
                      <w:pPr>
                        <w:ind w:left="1985" w:hanging="1985"/>
                      </w:pPr>
                      <w:r w:rsidRPr="00397FA6">
                        <w:rPr>
                          <w:b/>
                        </w:rPr>
                        <w:t>Zeitpunkt</w:t>
                      </w:r>
                      <w:r>
                        <w:tab/>
                      </w:r>
                      <w:r w:rsidRPr="004042F0">
                        <w:t>5/2011 - 12/2011</w:t>
                      </w:r>
                    </w:p>
                    <w:p w14:paraId="341BE1F6" w14:textId="6345AB36" w:rsidR="00972AC4" w:rsidRDefault="00972AC4" w:rsidP="00F90F0A">
                      <w:pPr>
                        <w:ind w:left="1985" w:hanging="1985"/>
                      </w:pPr>
                      <w:r w:rsidRPr="00397FA6">
                        <w:rPr>
                          <w:b/>
                        </w:rPr>
                        <w:t>Firma/ORT</w:t>
                      </w:r>
                      <w:r>
                        <w:tab/>
                      </w:r>
                      <w:r w:rsidRPr="004042F0">
                        <w:t>Autoscout24 in München (ehemalige Telekom Tochter)</w:t>
                      </w:r>
                    </w:p>
                    <w:p w14:paraId="2CB86E10" w14:textId="076E0E99" w:rsidR="00972AC4" w:rsidRDefault="00972AC4" w:rsidP="00F90F0A">
                      <w:pPr>
                        <w:ind w:left="1985" w:hanging="1985"/>
                      </w:pPr>
                      <w:r w:rsidRPr="00397FA6">
                        <w:rPr>
                          <w:b/>
                        </w:rPr>
                        <w:t>Tätigkeit</w:t>
                      </w:r>
                      <w:r>
                        <w:tab/>
                      </w:r>
                      <w:r w:rsidRPr="004042F0">
                        <w:t xml:space="preserve">Senior Consulting Support für "Hyperion / </w:t>
                      </w:r>
                      <w:proofErr w:type="spellStart"/>
                      <w:r w:rsidRPr="004042F0">
                        <w:t>Perbit</w:t>
                      </w:r>
                      <w:proofErr w:type="spellEnd"/>
                      <w:r w:rsidRPr="004042F0">
                        <w:t>" Upgrade, Monitoring, Programmierung</w:t>
                      </w:r>
                    </w:p>
                    <w:p w14:paraId="3A633188" w14:textId="198FDC88" w:rsidR="00972AC4" w:rsidRDefault="00972AC4" w:rsidP="00F90F0A">
                      <w:pPr>
                        <w:ind w:left="1985" w:hanging="1985"/>
                      </w:pPr>
                      <w:r w:rsidRPr="00397FA6">
                        <w:rPr>
                          <w:b/>
                        </w:rPr>
                        <w:t>Kurzbeschreibung</w:t>
                      </w:r>
                      <w:r>
                        <w:t xml:space="preserve">    </w:t>
                      </w:r>
                      <w:r>
                        <w:tab/>
                      </w:r>
                      <w:r w:rsidRPr="004042F0">
                        <w:t xml:space="preserve">Dienstleistung, </w:t>
                      </w:r>
                      <w:proofErr w:type="spellStart"/>
                      <w:r w:rsidRPr="004042F0">
                        <w:t>Informations</w:t>
                      </w:r>
                      <w:proofErr w:type="spellEnd"/>
                      <w:r w:rsidRPr="004042F0">
                        <w:t xml:space="preserve"> Technologie</w:t>
                      </w:r>
                    </w:p>
                    <w:p w14:paraId="54774B09" w14:textId="77777777" w:rsidR="00972AC4" w:rsidRDefault="00972AC4" w:rsidP="00F90F0A">
                      <w:pPr>
                        <w:ind w:left="1985" w:hanging="1985"/>
                      </w:pPr>
                      <w:r w:rsidRPr="00397FA6">
                        <w:rPr>
                          <w:b/>
                        </w:rPr>
                        <w:t>Fähigkeiten</w:t>
                      </w:r>
                      <w:r>
                        <w:tab/>
                      </w:r>
                      <w:proofErr w:type="spellStart"/>
                      <w:r w:rsidRPr="004042F0">
                        <w:t>vSphere</w:t>
                      </w:r>
                      <w:proofErr w:type="spellEnd"/>
                      <w:r w:rsidRPr="004042F0">
                        <w:t xml:space="preserve"> 5, MS SQL 2008, PRTG Monitoring, </w:t>
                      </w:r>
                      <w:proofErr w:type="spellStart"/>
                      <w:r w:rsidRPr="004042F0">
                        <w:t>Nagios</w:t>
                      </w:r>
                      <w:proofErr w:type="spellEnd"/>
                      <w:r w:rsidRPr="004042F0">
                        <w:t xml:space="preserve"> </w:t>
                      </w:r>
                    </w:p>
                    <w:p w14:paraId="5EEE56DC" w14:textId="655B5C41" w:rsidR="00972AC4" w:rsidRPr="00066B25" w:rsidRDefault="00972AC4" w:rsidP="00F90F0A">
                      <w:pPr>
                        <w:ind w:left="1985" w:hanging="1985"/>
                      </w:pPr>
                      <w:r>
                        <w:rPr>
                          <w:b/>
                        </w:rPr>
                        <w:tab/>
                      </w:r>
                      <w:r w:rsidRPr="00066B25">
                        <w:t xml:space="preserve">Monitoring, Acronis 11, Citrix </w:t>
                      </w:r>
                      <w:proofErr w:type="spellStart"/>
                      <w:r w:rsidRPr="00066B25">
                        <w:t>XenApp</w:t>
                      </w:r>
                      <w:proofErr w:type="spellEnd"/>
                      <w:r w:rsidRPr="00066B25">
                        <w:t xml:space="preserve"> 6.5, Acronis </w:t>
                      </w:r>
                    </w:p>
                    <w:p w14:paraId="0EB60431" w14:textId="77777777" w:rsidR="00972AC4" w:rsidRDefault="00972AC4" w:rsidP="004042F0">
                      <w:pPr>
                        <w:ind w:left="1985" w:hanging="1985"/>
                      </w:pPr>
                      <w:r w:rsidRPr="00397FA6">
                        <w:rPr>
                          <w:b/>
                        </w:rPr>
                        <w:t>Aufgaben</w:t>
                      </w:r>
                      <w:r>
                        <w:tab/>
                        <w:t xml:space="preserve">Ich wurde für das Backend Upgrade der bestehenden </w:t>
                      </w:r>
                    </w:p>
                    <w:p w14:paraId="52AEB0D8" w14:textId="56DB6193" w:rsidR="00972AC4" w:rsidRDefault="00972AC4" w:rsidP="004042F0">
                      <w:pPr>
                        <w:ind w:left="1985" w:hanging="1985"/>
                      </w:pPr>
                      <w:r>
                        <w:rPr>
                          <w:b/>
                        </w:rPr>
                        <w:tab/>
                      </w:r>
                      <w:r>
                        <w:t>Hyperion 9 Umgebung auf das Hyperion 11 System</w:t>
                      </w:r>
                    </w:p>
                    <w:p w14:paraId="09F8D8E4" w14:textId="77777777" w:rsidR="00972AC4" w:rsidRDefault="00972AC4" w:rsidP="004042F0">
                      <w:pPr>
                        <w:ind w:left="1985" w:hanging="1985"/>
                      </w:pPr>
                      <w:r>
                        <w:tab/>
                        <w:t xml:space="preserve">engagiert. Außerdem sollte die neue Umgebung so weit wie möglich virtualisiert werden. Die alte Hyperion 9 Umgebung lief im Parallelbetrieb und musste bis Mitte 2012 stabil </w:t>
                      </w:r>
                    </w:p>
                    <w:p w14:paraId="63BD5291" w14:textId="24685A73" w:rsidR="00972AC4" w:rsidRDefault="00972AC4" w:rsidP="004042F0">
                      <w:pPr>
                        <w:ind w:left="1985" w:hanging="1985"/>
                      </w:pPr>
                      <w:r>
                        <w:tab/>
                        <w:t>weiterlaufen.</w:t>
                      </w:r>
                    </w:p>
                    <w:p w14:paraId="5262AF6A" w14:textId="77777777" w:rsidR="00972AC4" w:rsidRDefault="00972AC4" w:rsidP="004042F0">
                      <w:pPr>
                        <w:ind w:left="1985"/>
                      </w:pPr>
                    </w:p>
                    <w:p w14:paraId="71157DC2" w14:textId="77777777" w:rsidR="00972AC4" w:rsidRDefault="00972AC4" w:rsidP="004042F0">
                      <w:pPr>
                        <w:ind w:left="1985"/>
                      </w:pPr>
                      <w:r>
                        <w:t>Schlüsseltechnologien und Hauptaufgaben:</w:t>
                      </w:r>
                    </w:p>
                    <w:p w14:paraId="608669B2" w14:textId="556093A9" w:rsidR="00972AC4" w:rsidRDefault="00972AC4" w:rsidP="004042F0">
                      <w:pPr>
                        <w:ind w:left="1985"/>
                      </w:pPr>
                      <w:r>
                        <w:t>- Infrastrukturplanung und Konzeption</w:t>
                      </w:r>
                    </w:p>
                    <w:p w14:paraId="2EF053D8" w14:textId="25EE089B" w:rsidR="00972AC4" w:rsidRDefault="00972AC4" w:rsidP="004042F0">
                      <w:pPr>
                        <w:ind w:left="1985"/>
                      </w:pPr>
                      <w:r>
                        <w:t xml:space="preserve">- </w:t>
                      </w:r>
                      <w:proofErr w:type="spellStart"/>
                      <w:r>
                        <w:t>Active</w:t>
                      </w:r>
                      <w:proofErr w:type="spellEnd"/>
                      <w:r>
                        <w:t xml:space="preserve"> Directory 2008 R2 Planung, Konzept und</w:t>
                      </w:r>
                    </w:p>
                    <w:p w14:paraId="1F91B300" w14:textId="63FF6031" w:rsidR="00972AC4" w:rsidRDefault="00972AC4" w:rsidP="004042F0">
                      <w:pPr>
                        <w:ind w:left="1985"/>
                      </w:pPr>
                      <w:r>
                        <w:t xml:space="preserve">   Installation</w:t>
                      </w:r>
                    </w:p>
                    <w:p w14:paraId="338CB89B" w14:textId="4DC4118C" w:rsidR="00972AC4" w:rsidRDefault="00972AC4" w:rsidP="004042F0">
                      <w:pPr>
                        <w:ind w:left="1985"/>
                      </w:pPr>
                      <w:r>
                        <w:t xml:space="preserve">- </w:t>
                      </w:r>
                      <w:proofErr w:type="spellStart"/>
                      <w:r w:rsidRPr="00BC0A52">
                        <w:t>vSphere</w:t>
                      </w:r>
                      <w:proofErr w:type="spellEnd"/>
                      <w:r w:rsidRPr="00BC0A52">
                        <w:t xml:space="preserve"> 5.x/6.x/ </w:t>
                      </w:r>
                      <w:proofErr w:type="spellStart"/>
                      <w:r w:rsidRPr="00BC0A52">
                        <w:t>ESXi</w:t>
                      </w:r>
                      <w:proofErr w:type="spellEnd"/>
                      <w:r w:rsidRPr="00BC0A52">
                        <w:t xml:space="preserve"> 5.x/6.x</w:t>
                      </w:r>
                    </w:p>
                    <w:p w14:paraId="3892CF3A" w14:textId="78B8D518" w:rsidR="00972AC4" w:rsidRDefault="00972AC4" w:rsidP="004042F0">
                      <w:pPr>
                        <w:ind w:left="1985"/>
                      </w:pPr>
                      <w:r>
                        <w:t>- MS SQL 2008</w:t>
                      </w:r>
                    </w:p>
                    <w:p w14:paraId="7324B165" w14:textId="10BD1DC2" w:rsidR="00972AC4" w:rsidRDefault="00972AC4" w:rsidP="004042F0">
                      <w:pPr>
                        <w:ind w:left="1985"/>
                      </w:pPr>
                      <w:r>
                        <w:t>- Gruppenrichtlinien Windows 2008</w:t>
                      </w:r>
                    </w:p>
                    <w:p w14:paraId="61B65AE9" w14:textId="15DC31A6" w:rsidR="00972AC4" w:rsidRDefault="00972AC4" w:rsidP="004042F0">
                      <w:pPr>
                        <w:ind w:left="1985"/>
                      </w:pPr>
                      <w:r>
                        <w:t xml:space="preserve">- Citrix </w:t>
                      </w:r>
                      <w:proofErr w:type="spellStart"/>
                      <w:r>
                        <w:t>XenApp</w:t>
                      </w:r>
                      <w:proofErr w:type="spellEnd"/>
                      <w:r>
                        <w:t xml:space="preserve"> 6.5</w:t>
                      </w:r>
                    </w:p>
                    <w:p w14:paraId="2BCA9A27" w14:textId="53F212FE" w:rsidR="00972AC4" w:rsidRDefault="00972AC4" w:rsidP="004042F0">
                      <w:pPr>
                        <w:ind w:left="1985"/>
                      </w:pPr>
                      <w:r>
                        <w:t>- PRTG Monitoring Konzept und Installation</w:t>
                      </w:r>
                    </w:p>
                    <w:p w14:paraId="04C6D61E" w14:textId="1AB761EC" w:rsidR="00972AC4" w:rsidRPr="00F90F0A" w:rsidRDefault="00972AC4" w:rsidP="004042F0">
                      <w:pPr>
                        <w:ind w:left="1985"/>
                      </w:pPr>
                      <w:r>
                        <w:t>- Acronis 11 Image Backup Automation</w:t>
                      </w:r>
                    </w:p>
                    <w:p w14:paraId="3170F9BE" w14:textId="77777777" w:rsidR="00972AC4" w:rsidRPr="00F90F0A" w:rsidRDefault="00972AC4" w:rsidP="00D472C1">
                      <w:pPr>
                        <w:pBdr>
                          <w:bottom w:val="single" w:sz="4" w:space="1" w:color="auto"/>
                        </w:pBdr>
                      </w:pPr>
                    </w:p>
                    <w:p w14:paraId="11E62BBF" w14:textId="77777777" w:rsidR="00972AC4" w:rsidRDefault="00972AC4" w:rsidP="00A8074D"/>
                    <w:p w14:paraId="33C73618" w14:textId="55F686C0" w:rsidR="00972AC4" w:rsidRDefault="00972AC4" w:rsidP="00E549EB">
                      <w:pPr>
                        <w:ind w:left="1985" w:hanging="1985"/>
                      </w:pPr>
                      <w:r w:rsidRPr="00397FA6">
                        <w:rPr>
                          <w:b/>
                        </w:rPr>
                        <w:t>Zeitpunkt</w:t>
                      </w:r>
                      <w:r>
                        <w:tab/>
                      </w:r>
                      <w:r w:rsidRPr="00E549EB">
                        <w:t>4/2010 - 3/2011</w:t>
                      </w:r>
                    </w:p>
                    <w:p w14:paraId="7C730C5C" w14:textId="77777777" w:rsidR="00972AC4" w:rsidRDefault="00972AC4" w:rsidP="00E549EB">
                      <w:pPr>
                        <w:ind w:left="1985" w:hanging="1985"/>
                      </w:pPr>
                      <w:r w:rsidRPr="00397FA6">
                        <w:rPr>
                          <w:b/>
                        </w:rPr>
                        <w:t>Firma/ORT</w:t>
                      </w:r>
                      <w:r>
                        <w:tab/>
                      </w:r>
                      <w:r w:rsidRPr="004042F0">
                        <w:t>Autoscout24 in München (ehemalige Telekom Tochter)</w:t>
                      </w:r>
                    </w:p>
                    <w:p w14:paraId="64AE16DD" w14:textId="120C9919" w:rsidR="00972AC4" w:rsidRDefault="00972AC4" w:rsidP="00E549EB">
                      <w:pPr>
                        <w:ind w:left="1985" w:hanging="1985"/>
                      </w:pPr>
                      <w:r w:rsidRPr="00397FA6">
                        <w:rPr>
                          <w:b/>
                        </w:rPr>
                        <w:t>Tätigkeit</w:t>
                      </w:r>
                      <w:r>
                        <w:tab/>
                      </w:r>
                      <w:r w:rsidRPr="00E549EB">
                        <w:t>Rechenzentrumsumzug</w:t>
                      </w:r>
                    </w:p>
                    <w:p w14:paraId="592317F8" w14:textId="77777777" w:rsidR="00972AC4" w:rsidRDefault="00972AC4" w:rsidP="00E549EB">
                      <w:pPr>
                        <w:ind w:left="1985" w:hanging="1985"/>
                      </w:pPr>
                      <w:r w:rsidRPr="00397FA6">
                        <w:rPr>
                          <w:b/>
                        </w:rPr>
                        <w:t>Kurzbeschreibung</w:t>
                      </w:r>
                      <w:r>
                        <w:t xml:space="preserve">    </w:t>
                      </w:r>
                      <w:r>
                        <w:tab/>
                      </w:r>
                      <w:r w:rsidRPr="00E549EB">
                        <w:t xml:space="preserve">Dienstleistung, Einzelhandel, </w:t>
                      </w:r>
                      <w:proofErr w:type="spellStart"/>
                      <w:r w:rsidRPr="00E549EB">
                        <w:t>Informations</w:t>
                      </w:r>
                      <w:proofErr w:type="spellEnd"/>
                      <w:r w:rsidRPr="00E549EB">
                        <w:t xml:space="preserve"> Technologie</w:t>
                      </w:r>
                    </w:p>
                    <w:p w14:paraId="4A8D7AC7" w14:textId="60AC1D5D" w:rsidR="00972AC4" w:rsidRDefault="00972AC4" w:rsidP="00E549EB">
                      <w:pPr>
                        <w:ind w:left="1985" w:hanging="1985"/>
                      </w:pPr>
                      <w:r w:rsidRPr="00397FA6">
                        <w:rPr>
                          <w:b/>
                        </w:rPr>
                        <w:t>Fähigkeiten</w:t>
                      </w:r>
                      <w:r>
                        <w:tab/>
                      </w:r>
                      <w:proofErr w:type="spellStart"/>
                      <w:r w:rsidRPr="00E549EB">
                        <w:t>Endeca</w:t>
                      </w:r>
                      <w:proofErr w:type="spellEnd"/>
                      <w:r w:rsidRPr="00E549EB">
                        <w:t>, Ethernet, Firewall, Intertest, Intranet</w:t>
                      </w:r>
                      <w:r w:rsidRPr="004042F0">
                        <w:t xml:space="preserve"> </w:t>
                      </w:r>
                    </w:p>
                    <w:p w14:paraId="62461FEB" w14:textId="77777777" w:rsidR="00972AC4" w:rsidRDefault="00972AC4" w:rsidP="00E549EB">
                      <w:pPr>
                        <w:ind w:left="1985" w:hanging="1985"/>
                        <w:rPr>
                          <w:b/>
                        </w:rPr>
                      </w:pPr>
                    </w:p>
                    <w:p w14:paraId="374366DE" w14:textId="77777777" w:rsidR="00972AC4" w:rsidRDefault="00972AC4" w:rsidP="00E549EB">
                      <w:pPr>
                        <w:ind w:left="1985" w:hanging="1985"/>
                        <w:rPr>
                          <w:b/>
                        </w:rPr>
                      </w:pPr>
                    </w:p>
                    <w:p w14:paraId="7923FD80" w14:textId="4BC62FB0" w:rsidR="00972AC4" w:rsidRDefault="00972AC4" w:rsidP="00E549EB">
                      <w:pPr>
                        <w:ind w:left="1985" w:hanging="1985"/>
                      </w:pPr>
                      <w:r w:rsidRPr="00397FA6">
                        <w:rPr>
                          <w:b/>
                        </w:rPr>
                        <w:t>Aufgaben</w:t>
                      </w:r>
                      <w:r>
                        <w:rPr>
                          <w:b/>
                        </w:rPr>
                        <w:tab/>
                      </w:r>
                      <w:r w:rsidRPr="003D69C5">
                        <w:t>I</w:t>
                      </w:r>
                      <w:r>
                        <w:t xml:space="preserve">ch wurde für den anstehenden Rechenzentrumsumzug von der Autoscout24 bereits engagiert, als das “Hyperion / </w:t>
                      </w:r>
                      <w:proofErr w:type="spellStart"/>
                      <w:r>
                        <w:t>Perbit</w:t>
                      </w:r>
                      <w:proofErr w:type="spellEnd"/>
                      <w:r>
                        <w:t xml:space="preserve">” Projekt noch am Laufen war. Das Umzugsprojekt hatte zum Ziel das gesamte beim Kunden betriebene </w:t>
                      </w:r>
                    </w:p>
                    <w:p w14:paraId="10D03196" w14:textId="77777777" w:rsidR="00972AC4" w:rsidRDefault="00972AC4" w:rsidP="00E549EB">
                      <w:pPr>
                        <w:ind w:left="1985" w:hanging="1985"/>
                      </w:pPr>
                      <w:r>
                        <w:tab/>
                        <w:t xml:space="preserve">Rechenzentrum in ein eigenständiges Rechenzentrum in München umzuziehen und so vom Verwaltungssitz der Firma abzutrennen. Dabei war es außerordentlich wichtig, dass die Applikationen der AutoScout24 alle verfügbar </w:t>
                      </w:r>
                    </w:p>
                    <w:p w14:paraId="3413796E" w14:textId="276760F7" w:rsidR="00972AC4" w:rsidRDefault="00972AC4" w:rsidP="00E549EB">
                      <w:pPr>
                        <w:ind w:left="1985" w:hanging="1985"/>
                      </w:pPr>
                      <w:r>
                        <w:tab/>
                        <w:t>bleiben oder nur sehr geringe Ausfälle vorzuweisen haben.</w:t>
                      </w:r>
                    </w:p>
                    <w:p w14:paraId="43FFA4C5" w14:textId="77777777" w:rsidR="00972AC4" w:rsidRDefault="00972AC4" w:rsidP="008E7470">
                      <w:pPr>
                        <w:ind w:left="1985"/>
                      </w:pPr>
                    </w:p>
                    <w:p w14:paraId="6A264720" w14:textId="77777777" w:rsidR="00972AC4" w:rsidRDefault="00972AC4" w:rsidP="008E7470">
                      <w:pPr>
                        <w:ind w:left="1985"/>
                      </w:pPr>
                      <w:r>
                        <w:t>Hauptaufgaben:</w:t>
                      </w:r>
                    </w:p>
                    <w:p w14:paraId="4160E685" w14:textId="34B7AA19" w:rsidR="00972AC4" w:rsidRDefault="00972AC4" w:rsidP="008E7470">
                      <w:pPr>
                        <w:ind w:left="1985"/>
                      </w:pPr>
                      <w:r>
                        <w:t xml:space="preserve">- Analyse der Komponenten und Applikationen, die </w:t>
                      </w:r>
                    </w:p>
                    <w:p w14:paraId="5983927B" w14:textId="49F04C56" w:rsidR="00972AC4" w:rsidRDefault="00972AC4" w:rsidP="008E7470">
                      <w:pPr>
                        <w:ind w:left="1985"/>
                      </w:pPr>
                      <w:r>
                        <w:t xml:space="preserve">  umziehen müssen</w:t>
                      </w:r>
                    </w:p>
                    <w:p w14:paraId="74B87FAA" w14:textId="38DA08C7" w:rsidR="00972AC4" w:rsidRDefault="00972AC4" w:rsidP="008E7470">
                      <w:pPr>
                        <w:ind w:left="2127" w:hanging="142"/>
                      </w:pPr>
                      <w:r>
                        <w:t>- Erstellung und Implementierung eines Überwachungskonzeptes der Anwendungen und Komponenten.</w:t>
                      </w:r>
                    </w:p>
                    <w:p w14:paraId="4AD8B861" w14:textId="62D686A6" w:rsidR="00972AC4" w:rsidRDefault="00972AC4" w:rsidP="008E7470">
                      <w:pPr>
                        <w:ind w:left="1985"/>
                      </w:pPr>
                      <w:r>
                        <w:t xml:space="preserve">- Identifizieren von kritischen Fehlern während der </w:t>
                      </w:r>
                    </w:p>
                    <w:p w14:paraId="4A80F286" w14:textId="46300D34" w:rsidR="00972AC4" w:rsidRDefault="00972AC4" w:rsidP="008E7470">
                      <w:pPr>
                        <w:ind w:left="2127" w:hanging="142"/>
                      </w:pPr>
                      <w:r>
                        <w:t xml:space="preserve">   Umzugsphase bevor diese eine Außenwirkung zeigten (keine SLA Verletzungen)</w:t>
                      </w:r>
                    </w:p>
                    <w:p w14:paraId="4FE4DE70" w14:textId="0BB98BD3" w:rsidR="00972AC4" w:rsidRDefault="00972AC4" w:rsidP="008E7470">
                      <w:pPr>
                        <w:ind w:left="2127" w:hanging="142"/>
                      </w:pPr>
                      <w:r>
                        <w:t>- Lösung von Problemen und Unterstützung der lokalen IT bei der Lösung von Problemen</w:t>
                      </w:r>
                    </w:p>
                    <w:p w14:paraId="107DC43E" w14:textId="75F1F625" w:rsidR="00972AC4" w:rsidRDefault="00972AC4" w:rsidP="008E7470">
                      <w:pPr>
                        <w:ind w:left="1985"/>
                      </w:pPr>
                      <w:r>
                        <w:t xml:space="preserve">- Entwicklung von Sensoren (C#) um Details über den </w:t>
                      </w:r>
                    </w:p>
                    <w:p w14:paraId="5779BB4C" w14:textId="77777777" w:rsidR="00972AC4" w:rsidRDefault="00972AC4" w:rsidP="008E7470">
                      <w:pPr>
                        <w:ind w:left="2127"/>
                      </w:pPr>
                      <w:r>
                        <w:t xml:space="preserve">Zustand von Applikationen während des Umzugs </w:t>
                      </w:r>
                    </w:p>
                    <w:p w14:paraId="1D8635FF" w14:textId="77777777" w:rsidR="00972AC4" w:rsidRDefault="00972AC4" w:rsidP="008E7470">
                      <w:pPr>
                        <w:ind w:left="2127"/>
                      </w:pPr>
                      <w:r>
                        <w:t>beobachten zu können (</w:t>
                      </w:r>
                      <w:proofErr w:type="spellStart"/>
                      <w:r>
                        <w:t>Endeca</w:t>
                      </w:r>
                      <w:proofErr w:type="spellEnd"/>
                      <w:r>
                        <w:t xml:space="preserve">, HTTP1.1 Check, </w:t>
                      </w:r>
                    </w:p>
                    <w:p w14:paraId="657785BF" w14:textId="77777777" w:rsidR="00972AC4" w:rsidRDefault="00972AC4" w:rsidP="008E7470">
                      <w:pPr>
                        <w:ind w:left="2127"/>
                        <w:rPr>
                          <w:lang w:val="en-US"/>
                        </w:rPr>
                      </w:pPr>
                      <w:proofErr w:type="spellStart"/>
                      <w:r w:rsidRPr="008E7470">
                        <w:rPr>
                          <w:lang w:val="en-US"/>
                        </w:rPr>
                        <w:t>MTimeCheck</w:t>
                      </w:r>
                      <w:proofErr w:type="spellEnd"/>
                      <w:r w:rsidRPr="008E7470">
                        <w:rPr>
                          <w:lang w:val="en-US"/>
                        </w:rPr>
                        <w:t xml:space="preserve">, SSH Connectors, Oracle </w:t>
                      </w:r>
                      <w:r w:rsidRPr="00E549EB">
                        <w:rPr>
                          <w:lang w:val="en-US"/>
                        </w:rPr>
                        <w:t xml:space="preserve">Differential </w:t>
                      </w:r>
                    </w:p>
                    <w:p w14:paraId="64F91E37" w14:textId="3552D7DD" w:rsidR="00972AC4" w:rsidRPr="008E7470" w:rsidRDefault="00972AC4" w:rsidP="008E7470">
                      <w:pPr>
                        <w:ind w:left="2127"/>
                        <w:rPr>
                          <w:lang w:val="en-US"/>
                        </w:rPr>
                      </w:pPr>
                      <w:r w:rsidRPr="00E549EB">
                        <w:rPr>
                          <w:lang w:val="en-US"/>
                        </w:rPr>
                        <w:t>Queries, Permission Checks, Impersonation Checks, IIS 7 Checks)</w:t>
                      </w:r>
                    </w:p>
                    <w:p w14:paraId="44090C6E" w14:textId="78EB52F5" w:rsidR="00972AC4" w:rsidRDefault="00972AC4" w:rsidP="008E7470">
                      <w:pPr>
                        <w:ind w:left="2127" w:hanging="142"/>
                      </w:pPr>
                      <w:r>
                        <w:t>- Unterstützung bei Problemlösungen und Monitoring der Serverfarm nach dem Umzug</w:t>
                      </w:r>
                    </w:p>
                    <w:p w14:paraId="2A2EB9BE" w14:textId="38A1344F" w:rsidR="00972AC4" w:rsidRDefault="00972AC4" w:rsidP="008E7470">
                      <w:pPr>
                        <w:ind w:left="1985"/>
                      </w:pPr>
                      <w:r>
                        <w:t>- Dokumentation der Systemumgebung</w:t>
                      </w:r>
                    </w:p>
                    <w:p w14:paraId="3FDD583E" w14:textId="60C25FBD" w:rsidR="00972AC4" w:rsidRDefault="00972AC4" w:rsidP="008E7470">
                      <w:pPr>
                        <w:ind w:left="2127" w:hanging="142"/>
                      </w:pPr>
                      <w:r>
                        <w:t>- Unterstützung der lokalen AutoScout24 IT beim Tagesgeschäft, weil der Umzug des Rechenzentrums parallel zum Normalbetrieb durchgeführt werden musste.</w:t>
                      </w:r>
                    </w:p>
                    <w:p w14:paraId="298F1219" w14:textId="77777777" w:rsidR="00972AC4" w:rsidRDefault="00972AC4" w:rsidP="008E7470">
                      <w:pPr>
                        <w:ind w:left="2127"/>
                      </w:pPr>
                      <w:r>
                        <w:t>Es wurden geschätzt 1500 Komponenten mit insgesamt 485 Applikationen ohne oder mit nur sehr geringem</w:t>
                      </w:r>
                    </w:p>
                    <w:p w14:paraId="30AC1390" w14:textId="70B61F2C" w:rsidR="00972AC4" w:rsidRDefault="00972AC4" w:rsidP="008E7470">
                      <w:pPr>
                        <w:ind w:left="2127"/>
                      </w:pPr>
                      <w:r>
                        <w:t>Erreichbarkeitsverlust erfolgreich umgezogen (Downtime &lt;15 Minuten im gesamten Projekt).</w:t>
                      </w:r>
                    </w:p>
                    <w:p w14:paraId="50825A18" w14:textId="77777777" w:rsidR="00972AC4" w:rsidRPr="00F90F0A" w:rsidRDefault="00972AC4" w:rsidP="00A8074D"/>
                    <w:p w14:paraId="34F80FB6" w14:textId="77777777" w:rsidR="00972AC4" w:rsidRPr="00F90F0A" w:rsidRDefault="00972AC4" w:rsidP="00A8074D">
                      <w:pPr>
                        <w:ind w:firstLine="1985"/>
                      </w:pPr>
                    </w:p>
                    <w:p w14:paraId="2B7F9641" w14:textId="77777777" w:rsidR="00972AC4" w:rsidRPr="00F90F0A" w:rsidRDefault="00972AC4" w:rsidP="00A8074D">
                      <w:pPr>
                        <w:ind w:firstLine="1985"/>
                      </w:pPr>
                    </w:p>
                    <w:p w14:paraId="2D6095D3" w14:textId="77777777" w:rsidR="00972AC4" w:rsidRDefault="00972AC4" w:rsidP="003D69C5">
                      <w:pPr>
                        <w:ind w:left="1985" w:hanging="1985"/>
                        <w:rPr>
                          <w:b/>
                        </w:rPr>
                      </w:pPr>
                    </w:p>
                    <w:p w14:paraId="6D60893B" w14:textId="77777777" w:rsidR="00972AC4" w:rsidRDefault="00972AC4" w:rsidP="003D69C5">
                      <w:pPr>
                        <w:ind w:left="1985" w:hanging="1985"/>
                        <w:rPr>
                          <w:b/>
                        </w:rPr>
                      </w:pPr>
                    </w:p>
                    <w:p w14:paraId="2B7D8483" w14:textId="77777777" w:rsidR="00972AC4" w:rsidRDefault="00972AC4" w:rsidP="003D69C5">
                      <w:pPr>
                        <w:ind w:left="1985" w:hanging="1985"/>
                        <w:rPr>
                          <w:b/>
                        </w:rPr>
                      </w:pPr>
                    </w:p>
                    <w:p w14:paraId="0951549C" w14:textId="77777777" w:rsidR="00972AC4" w:rsidRDefault="00972AC4" w:rsidP="003D69C5">
                      <w:pPr>
                        <w:ind w:left="1985" w:hanging="1985"/>
                        <w:rPr>
                          <w:b/>
                        </w:rPr>
                      </w:pPr>
                    </w:p>
                    <w:p w14:paraId="12D5C50B" w14:textId="17E7797D" w:rsidR="00972AC4" w:rsidRDefault="00972AC4" w:rsidP="003D69C5">
                      <w:pPr>
                        <w:ind w:left="1985" w:hanging="1985"/>
                      </w:pPr>
                      <w:r w:rsidRPr="00397FA6">
                        <w:rPr>
                          <w:b/>
                        </w:rPr>
                        <w:t>Zeitpunkt</w:t>
                      </w:r>
                      <w:r>
                        <w:tab/>
                      </w:r>
                      <w:r w:rsidRPr="003D69C5">
                        <w:t>6/2009 - 12/2010</w:t>
                      </w:r>
                    </w:p>
                    <w:p w14:paraId="2DF4F470" w14:textId="77777777" w:rsidR="00972AC4" w:rsidRDefault="00972AC4" w:rsidP="003D69C5">
                      <w:pPr>
                        <w:ind w:left="1985" w:hanging="1985"/>
                      </w:pPr>
                      <w:r w:rsidRPr="00397FA6">
                        <w:rPr>
                          <w:b/>
                        </w:rPr>
                        <w:t>Firma/ORT</w:t>
                      </w:r>
                      <w:r>
                        <w:tab/>
                      </w:r>
                      <w:r w:rsidRPr="004042F0">
                        <w:t>Autoscout24 in München (ehemalige Telekom Tochter)</w:t>
                      </w:r>
                    </w:p>
                    <w:p w14:paraId="3EAC4422" w14:textId="77777777" w:rsidR="00972AC4" w:rsidRDefault="00972AC4" w:rsidP="003D69C5">
                      <w:pPr>
                        <w:ind w:left="1985" w:hanging="1985"/>
                      </w:pPr>
                      <w:r w:rsidRPr="00397FA6">
                        <w:rPr>
                          <w:b/>
                        </w:rPr>
                        <w:t>Tätigkeit</w:t>
                      </w:r>
                      <w:r>
                        <w:tab/>
                      </w:r>
                      <w:r w:rsidRPr="003D69C5">
                        <w:t xml:space="preserve">Hyperion / </w:t>
                      </w:r>
                      <w:proofErr w:type="spellStart"/>
                      <w:r w:rsidRPr="003D69C5">
                        <w:t>Perbit</w:t>
                      </w:r>
                      <w:proofErr w:type="spellEnd"/>
                      <w:r w:rsidRPr="003D69C5">
                        <w:t xml:space="preserve"> Installation, Infrastruktur, Support, </w:t>
                      </w:r>
                    </w:p>
                    <w:p w14:paraId="2952446E" w14:textId="3B45089A" w:rsidR="00972AC4" w:rsidRDefault="00972AC4" w:rsidP="003D69C5">
                      <w:pPr>
                        <w:ind w:left="1985" w:hanging="1985"/>
                      </w:pPr>
                      <w:r>
                        <w:rPr>
                          <w:b/>
                        </w:rPr>
                        <w:tab/>
                      </w:r>
                      <w:r w:rsidRPr="003D69C5">
                        <w:t>Programmierung</w:t>
                      </w:r>
                    </w:p>
                    <w:p w14:paraId="16069F3E" w14:textId="77777777" w:rsidR="00972AC4" w:rsidRDefault="00972AC4" w:rsidP="003D69C5">
                      <w:pPr>
                        <w:ind w:left="1985" w:hanging="1985"/>
                      </w:pPr>
                      <w:r w:rsidRPr="00397FA6">
                        <w:rPr>
                          <w:b/>
                        </w:rPr>
                        <w:t>Kurzbeschreibung</w:t>
                      </w:r>
                      <w:r>
                        <w:t xml:space="preserve">    </w:t>
                      </w:r>
                      <w:r>
                        <w:tab/>
                      </w:r>
                      <w:r w:rsidRPr="003D69C5">
                        <w:t xml:space="preserve">Automobilbranche, Dienstleistung, </w:t>
                      </w:r>
                      <w:proofErr w:type="spellStart"/>
                      <w:r w:rsidRPr="003D69C5">
                        <w:t>Informations</w:t>
                      </w:r>
                      <w:proofErr w:type="spellEnd"/>
                      <w:r w:rsidRPr="003D69C5">
                        <w:t xml:space="preserve"> </w:t>
                      </w:r>
                    </w:p>
                    <w:p w14:paraId="5417FE56" w14:textId="064843AF" w:rsidR="00972AC4" w:rsidRDefault="00972AC4" w:rsidP="003D69C5">
                      <w:pPr>
                        <w:ind w:left="1985" w:hanging="1985"/>
                      </w:pPr>
                      <w:r>
                        <w:rPr>
                          <w:b/>
                        </w:rPr>
                        <w:tab/>
                      </w:r>
                      <w:r w:rsidRPr="003D69C5">
                        <w:t>Technologie, Logistik, Transportwesen</w:t>
                      </w:r>
                    </w:p>
                    <w:p w14:paraId="378502EF" w14:textId="39587B89" w:rsidR="00972AC4" w:rsidRDefault="00972AC4" w:rsidP="003D69C5">
                      <w:pPr>
                        <w:ind w:left="1985" w:hanging="1985"/>
                      </w:pPr>
                      <w:r w:rsidRPr="00397FA6">
                        <w:rPr>
                          <w:b/>
                        </w:rPr>
                        <w:t>Fähigkeiten</w:t>
                      </w:r>
                      <w:r>
                        <w:tab/>
                      </w:r>
                      <w:r w:rsidRPr="003D69C5">
                        <w:t xml:space="preserve">Hyperion, </w:t>
                      </w:r>
                      <w:proofErr w:type="spellStart"/>
                      <w:r w:rsidRPr="003D69C5">
                        <w:t>Perbit</w:t>
                      </w:r>
                      <w:proofErr w:type="spellEnd"/>
                    </w:p>
                    <w:p w14:paraId="70542A29" w14:textId="77777777" w:rsidR="00972AC4" w:rsidRDefault="00972AC4" w:rsidP="003D69C5">
                      <w:pPr>
                        <w:ind w:left="1985" w:hanging="1985"/>
                      </w:pPr>
                      <w:r w:rsidRPr="00397FA6">
                        <w:rPr>
                          <w:b/>
                        </w:rPr>
                        <w:t>Aufgaben</w:t>
                      </w:r>
                      <w:r>
                        <w:tab/>
                        <w:t xml:space="preserve">Ich wurde zu einem späteren Zeitpunkt in das Projekt </w:t>
                      </w:r>
                    </w:p>
                    <w:p w14:paraId="0296F57C" w14:textId="77777777" w:rsidR="00972AC4" w:rsidRDefault="00972AC4" w:rsidP="003D69C5">
                      <w:pPr>
                        <w:ind w:left="1985" w:hanging="1985"/>
                      </w:pPr>
                      <w:r>
                        <w:rPr>
                          <w:b/>
                        </w:rPr>
                        <w:tab/>
                      </w:r>
                      <w:r>
                        <w:t xml:space="preserve">bestellt um die Installation, Integration und den Betrieb des Hyperion Business </w:t>
                      </w:r>
                      <w:proofErr w:type="spellStart"/>
                      <w:r>
                        <w:t>Intelligence</w:t>
                      </w:r>
                      <w:proofErr w:type="spellEnd"/>
                      <w:r>
                        <w:t xml:space="preserve"> Systems durchzuführen. </w:t>
                      </w:r>
                    </w:p>
                    <w:p w14:paraId="2AF09577" w14:textId="77777777" w:rsidR="00972AC4" w:rsidRDefault="00972AC4" w:rsidP="003D69C5">
                      <w:pPr>
                        <w:ind w:left="1985" w:hanging="1985"/>
                      </w:pPr>
                      <w:r>
                        <w:tab/>
                        <w:t xml:space="preserve">Außerdem war der 3rd Level Support, die Identifizierung von Schwierigkeiten beim Betrieb und </w:t>
                      </w:r>
                      <w:proofErr w:type="spellStart"/>
                      <w:r>
                        <w:t>Changes</w:t>
                      </w:r>
                      <w:proofErr w:type="spellEnd"/>
                      <w:r>
                        <w:t xml:space="preserve"> mein </w:t>
                      </w:r>
                    </w:p>
                    <w:p w14:paraId="2F2F4360" w14:textId="4F3779E8" w:rsidR="00972AC4" w:rsidRDefault="00972AC4" w:rsidP="003D69C5">
                      <w:pPr>
                        <w:ind w:left="1985" w:hanging="1985"/>
                      </w:pPr>
                      <w:r>
                        <w:tab/>
                        <w:t>Tagesgeschäft bei der Betreuung der Hyperion Umgebung.</w:t>
                      </w:r>
                    </w:p>
                    <w:p w14:paraId="1E4CA28C" w14:textId="77777777" w:rsidR="00972AC4" w:rsidRDefault="00972AC4" w:rsidP="003D69C5">
                      <w:pPr>
                        <w:ind w:left="1985"/>
                      </w:pPr>
                    </w:p>
                    <w:p w14:paraId="43387884" w14:textId="77777777" w:rsidR="00972AC4" w:rsidRDefault="00972AC4" w:rsidP="003D69C5">
                      <w:pPr>
                        <w:ind w:left="1985"/>
                      </w:pPr>
                      <w:r>
                        <w:t>Hauptaufgaben:</w:t>
                      </w:r>
                    </w:p>
                    <w:p w14:paraId="7D04A747" w14:textId="7076467F" w:rsidR="00972AC4" w:rsidRDefault="00972AC4" w:rsidP="003D69C5">
                      <w:pPr>
                        <w:ind w:left="1985"/>
                      </w:pPr>
                      <w:r>
                        <w:t xml:space="preserve">- Übernahme und Analyse der teilweise installierten </w:t>
                      </w:r>
                    </w:p>
                    <w:p w14:paraId="68743418" w14:textId="36924781" w:rsidR="00972AC4" w:rsidRDefault="00972AC4" w:rsidP="003D69C5">
                      <w:pPr>
                        <w:ind w:left="2127"/>
                      </w:pPr>
                      <w:r>
                        <w:t>Umgebung und Applikationen</w:t>
                      </w:r>
                    </w:p>
                    <w:p w14:paraId="4CFF7C3F" w14:textId="0C5E5D0D" w:rsidR="00972AC4" w:rsidRDefault="00972AC4" w:rsidP="003D69C5">
                      <w:pPr>
                        <w:ind w:left="2127" w:hanging="142"/>
                      </w:pPr>
                      <w:r>
                        <w:t>- Dokumentation der Applikationen und der Umgebung nach der Analyse</w:t>
                      </w:r>
                    </w:p>
                    <w:p w14:paraId="528B1221" w14:textId="5EBF753A" w:rsidR="00972AC4" w:rsidRDefault="00972AC4" w:rsidP="003D69C5">
                      <w:pPr>
                        <w:ind w:left="2127" w:hanging="142"/>
                      </w:pPr>
                      <w:r>
                        <w:t xml:space="preserve">- Beseitigung von Fehlern und Problemen der </w:t>
                      </w:r>
                    </w:p>
                    <w:p w14:paraId="004E5C93" w14:textId="3C436689" w:rsidR="00972AC4" w:rsidRDefault="00972AC4" w:rsidP="00B523D1">
                      <w:pPr>
                        <w:ind w:left="2127"/>
                      </w:pPr>
                      <w:r>
                        <w:t>vorgegebenen Infrastruktur und Umgebung</w:t>
                      </w:r>
                    </w:p>
                    <w:p w14:paraId="59422527" w14:textId="2D131CBE" w:rsidR="00972AC4" w:rsidRDefault="00972AC4" w:rsidP="003D69C5">
                      <w:pPr>
                        <w:ind w:left="1985"/>
                      </w:pPr>
                      <w:r>
                        <w:t>- Dokumentation und Installation der Referenzumgebung</w:t>
                      </w:r>
                    </w:p>
                    <w:p w14:paraId="59983A63" w14:textId="7A46ECCA" w:rsidR="00972AC4" w:rsidRDefault="00972AC4" w:rsidP="003D69C5">
                      <w:pPr>
                        <w:ind w:left="1985"/>
                      </w:pPr>
                      <w:r>
                        <w:t xml:space="preserve">- Etablierung </w:t>
                      </w:r>
                      <w:proofErr w:type="gramStart"/>
                      <w:r>
                        <w:t>einen Change-Prozesses</w:t>
                      </w:r>
                      <w:proofErr w:type="gramEnd"/>
                    </w:p>
                    <w:p w14:paraId="4004BB6F" w14:textId="55588804" w:rsidR="00972AC4" w:rsidRDefault="00972AC4" w:rsidP="003D69C5">
                      <w:pPr>
                        <w:ind w:left="1985"/>
                      </w:pPr>
                      <w:r>
                        <w:t>- Unterstützung der Fachabteilung beim Betrieb</w:t>
                      </w:r>
                    </w:p>
                    <w:p w14:paraId="1DF6A4E9" w14:textId="49334D29" w:rsidR="00972AC4" w:rsidRDefault="00972AC4" w:rsidP="003D69C5">
                      <w:pPr>
                        <w:ind w:left="2127" w:hanging="142"/>
                      </w:pPr>
                      <w:r>
                        <w:t>- Vorbereitung der Übergabe und Schulung für den Betrieb durch einen neuen, festangestellten Mitarbeiter der Firma</w:t>
                      </w:r>
                    </w:p>
                    <w:p w14:paraId="03D30FCF" w14:textId="11B53883" w:rsidR="00972AC4" w:rsidRDefault="00972AC4" w:rsidP="003D69C5">
                      <w:pPr>
                        <w:ind w:left="1985"/>
                      </w:pPr>
                      <w:r>
                        <w:t xml:space="preserve">- Sicherstellung der Verfügbarkeit der gesamten </w:t>
                      </w:r>
                    </w:p>
                    <w:p w14:paraId="1A215364" w14:textId="5312229C" w:rsidR="00972AC4" w:rsidRDefault="00972AC4" w:rsidP="003D69C5">
                      <w:pPr>
                        <w:ind w:left="2127"/>
                      </w:pPr>
                      <w:r>
                        <w:t>physikalischen und virtuellen Infrastruktur</w:t>
                      </w:r>
                    </w:p>
                    <w:p w14:paraId="0B88E784" w14:textId="3C32952B" w:rsidR="00972AC4" w:rsidRDefault="00972AC4" w:rsidP="003D69C5">
                      <w:pPr>
                        <w:ind w:left="1985"/>
                      </w:pPr>
                      <w:r>
                        <w:t>- Übergabe des Supports und des Betriebs</w:t>
                      </w:r>
                    </w:p>
                    <w:p w14:paraId="1E2671AC" w14:textId="12A4D771" w:rsidR="00972AC4" w:rsidRDefault="00972AC4" w:rsidP="003D69C5">
                      <w:pPr>
                        <w:ind w:left="1985"/>
                      </w:pPr>
                      <w:r>
                        <w:t>- L3 Unterstützung</w:t>
                      </w:r>
                    </w:p>
                    <w:p w14:paraId="79C68D2A" w14:textId="77777777" w:rsidR="00972AC4" w:rsidRDefault="00972AC4" w:rsidP="003D69C5">
                      <w:pPr>
                        <w:ind w:left="2127"/>
                      </w:pPr>
                      <w:r>
                        <w:t xml:space="preserve">Außerdem kam später noch zu dem Projekt die </w:t>
                      </w:r>
                    </w:p>
                    <w:p w14:paraId="0210767C" w14:textId="23D6C64A" w:rsidR="00972AC4" w:rsidRDefault="00972AC4" w:rsidP="003D69C5">
                      <w:pPr>
                        <w:ind w:left="2127"/>
                      </w:pPr>
                      <w:r>
                        <w:t xml:space="preserve">HR-Anwendung </w:t>
                      </w:r>
                      <w:proofErr w:type="spellStart"/>
                      <w:r>
                        <w:t>Perbit</w:t>
                      </w:r>
                      <w:proofErr w:type="spellEnd"/>
                      <w:r>
                        <w:t xml:space="preserve"> hinzu. Diese konnte sehr leicht in die bestehende Umgebung integriert, dokumentiert und </w:t>
                      </w:r>
                      <w:proofErr w:type="spellStart"/>
                      <w:r>
                        <w:t>supportet</w:t>
                      </w:r>
                      <w:proofErr w:type="spellEnd"/>
                      <w:r>
                        <w:t xml:space="preserve"> werden.</w:t>
                      </w:r>
                    </w:p>
                    <w:p w14:paraId="65329608" w14:textId="77777777" w:rsidR="00972AC4" w:rsidRDefault="00972AC4" w:rsidP="00D472C1">
                      <w:pPr>
                        <w:pBdr>
                          <w:bottom w:val="single" w:sz="4" w:space="1" w:color="auto"/>
                        </w:pBdr>
                        <w:ind w:left="2127" w:hanging="2127"/>
                      </w:pPr>
                    </w:p>
                    <w:p w14:paraId="60B2AEB6" w14:textId="77777777" w:rsidR="00972AC4" w:rsidRDefault="00972AC4" w:rsidP="003D69C5">
                      <w:pPr>
                        <w:ind w:left="2127"/>
                      </w:pPr>
                    </w:p>
                    <w:p w14:paraId="34928AA9" w14:textId="09BDA87E" w:rsidR="00972AC4" w:rsidRDefault="00972AC4" w:rsidP="00425281">
                      <w:pPr>
                        <w:ind w:left="1985" w:hanging="1985"/>
                      </w:pPr>
                      <w:r w:rsidRPr="00397FA6">
                        <w:rPr>
                          <w:b/>
                        </w:rPr>
                        <w:t>Zeitpunkt</w:t>
                      </w:r>
                      <w:r>
                        <w:tab/>
                      </w:r>
                      <w:r w:rsidRPr="00425281">
                        <w:t>3/2008 - 12/2008</w:t>
                      </w:r>
                    </w:p>
                    <w:p w14:paraId="74DE3EBF" w14:textId="4B9E0223" w:rsidR="00972AC4" w:rsidRDefault="00972AC4" w:rsidP="00425281">
                      <w:pPr>
                        <w:ind w:left="1985" w:hanging="1985"/>
                      </w:pPr>
                      <w:r w:rsidRPr="00397FA6">
                        <w:rPr>
                          <w:b/>
                        </w:rPr>
                        <w:t>Firma/ORT</w:t>
                      </w:r>
                      <w:r>
                        <w:tab/>
                      </w:r>
                      <w:r w:rsidRPr="00425281">
                        <w:t xml:space="preserve">SAPA und Alcoa in </w:t>
                      </w:r>
                      <w:proofErr w:type="spellStart"/>
                      <w:r w:rsidRPr="00425281">
                        <w:t>Drunen</w:t>
                      </w:r>
                      <w:proofErr w:type="spellEnd"/>
                      <w:r w:rsidRPr="00425281">
                        <w:t>, Niederlande</w:t>
                      </w:r>
                    </w:p>
                    <w:p w14:paraId="3E210F30" w14:textId="3767CBC1" w:rsidR="00972AC4" w:rsidRDefault="00972AC4" w:rsidP="00425281">
                      <w:pPr>
                        <w:ind w:left="1985" w:hanging="1985"/>
                      </w:pPr>
                      <w:r w:rsidRPr="00397FA6">
                        <w:rPr>
                          <w:b/>
                        </w:rPr>
                        <w:t>Tätigkeit</w:t>
                      </w:r>
                      <w:r>
                        <w:tab/>
                      </w:r>
                      <w:r w:rsidRPr="00425281">
                        <w:t>Mid-Tier Migration / Rechenzentrumsumzug</w:t>
                      </w:r>
                    </w:p>
                    <w:p w14:paraId="27BE875B" w14:textId="77777777" w:rsidR="00972AC4" w:rsidRDefault="00972AC4" w:rsidP="00425281">
                      <w:pPr>
                        <w:ind w:left="1985" w:hanging="1985"/>
                      </w:pPr>
                      <w:r w:rsidRPr="00397FA6">
                        <w:rPr>
                          <w:b/>
                        </w:rPr>
                        <w:t>Kurzbeschreibung</w:t>
                      </w:r>
                      <w:r>
                        <w:t xml:space="preserve">    </w:t>
                      </w:r>
                      <w:proofErr w:type="spellStart"/>
                      <w:r w:rsidRPr="00425281">
                        <w:t>Informations</w:t>
                      </w:r>
                      <w:proofErr w:type="spellEnd"/>
                      <w:r w:rsidRPr="00425281">
                        <w:t xml:space="preserve"> Technologie, Maschinenbau, </w:t>
                      </w:r>
                    </w:p>
                    <w:p w14:paraId="6360B3E7" w14:textId="77099EAC" w:rsidR="00972AC4" w:rsidRDefault="00972AC4" w:rsidP="00425281">
                      <w:pPr>
                        <w:ind w:left="1985" w:hanging="1985"/>
                      </w:pPr>
                      <w:r>
                        <w:rPr>
                          <w:b/>
                        </w:rPr>
                        <w:tab/>
                      </w:r>
                      <w:r w:rsidRPr="00425281">
                        <w:t>Telekommunikation</w:t>
                      </w:r>
                    </w:p>
                    <w:p w14:paraId="36DA808A" w14:textId="7BB4B7B8" w:rsidR="00972AC4" w:rsidRDefault="00972AC4" w:rsidP="00425281">
                      <w:pPr>
                        <w:ind w:left="1985" w:hanging="1985"/>
                      </w:pPr>
                      <w:r w:rsidRPr="00397FA6">
                        <w:rPr>
                          <w:b/>
                        </w:rPr>
                        <w:t>Fähigkeiten</w:t>
                      </w:r>
                      <w:r>
                        <w:tab/>
                      </w:r>
                      <w:r w:rsidRPr="00425281">
                        <w:t>GIS, BPO</w:t>
                      </w:r>
                    </w:p>
                    <w:p w14:paraId="5EF912EA" w14:textId="77777777" w:rsidR="00972AC4" w:rsidRDefault="00972AC4" w:rsidP="00425281">
                      <w:pPr>
                        <w:ind w:left="1985" w:hanging="1985"/>
                        <w:rPr>
                          <w:b/>
                        </w:rPr>
                      </w:pPr>
                    </w:p>
                    <w:p w14:paraId="14578BA1" w14:textId="77777777" w:rsidR="00972AC4" w:rsidRDefault="00972AC4" w:rsidP="00425281">
                      <w:pPr>
                        <w:ind w:left="1985" w:hanging="1985"/>
                        <w:rPr>
                          <w:b/>
                        </w:rPr>
                      </w:pPr>
                    </w:p>
                    <w:p w14:paraId="7C8D1E3E" w14:textId="77777777" w:rsidR="00972AC4" w:rsidRDefault="00972AC4" w:rsidP="00425281">
                      <w:pPr>
                        <w:ind w:left="1985" w:hanging="1985"/>
                      </w:pPr>
                      <w:r w:rsidRPr="00397FA6">
                        <w:rPr>
                          <w:b/>
                        </w:rPr>
                        <w:t>Aufgaben</w:t>
                      </w:r>
                      <w:r>
                        <w:tab/>
                        <w:t xml:space="preserve">Ziel des Projektes war es bestehende Applikationen aus </w:t>
                      </w:r>
                    </w:p>
                    <w:p w14:paraId="6C53B3FF" w14:textId="77777777" w:rsidR="00972AC4" w:rsidRDefault="00972AC4" w:rsidP="00425281">
                      <w:pPr>
                        <w:ind w:left="1985" w:hanging="1985"/>
                      </w:pPr>
                      <w:r>
                        <w:rPr>
                          <w:b/>
                        </w:rPr>
                        <w:tab/>
                      </w:r>
                      <w:r>
                        <w:t xml:space="preserve">Rechenzentren in den USA und Ungarn in das </w:t>
                      </w:r>
                    </w:p>
                    <w:p w14:paraId="18BA209E" w14:textId="77777777" w:rsidR="00972AC4" w:rsidRDefault="00972AC4" w:rsidP="00425281">
                      <w:pPr>
                        <w:ind w:left="1985" w:hanging="1985"/>
                      </w:pPr>
                      <w:r>
                        <w:tab/>
                        <w:t xml:space="preserve">Rechenzentrum in Stockholm zu migrieren. Ich wurde als Consultant für Windows basierte Applikationen für die </w:t>
                      </w:r>
                    </w:p>
                    <w:p w14:paraId="37F0A989" w14:textId="51E9A13A" w:rsidR="00972AC4" w:rsidRDefault="00972AC4" w:rsidP="00425281">
                      <w:pPr>
                        <w:ind w:left="1985" w:hanging="1985"/>
                      </w:pPr>
                      <w:r>
                        <w:tab/>
                        <w:t>Migration engagiert. Kurz nach der Einstellung wurde ich außerdem zum technischen Projektleiter, über ein Team von vier Personen, ernannt.</w:t>
                      </w:r>
                    </w:p>
                    <w:p w14:paraId="7F01FF63" w14:textId="77777777" w:rsidR="00972AC4" w:rsidRDefault="00972AC4" w:rsidP="00425281">
                      <w:pPr>
                        <w:ind w:left="1985"/>
                      </w:pPr>
                    </w:p>
                    <w:p w14:paraId="26A4B90C" w14:textId="77777777" w:rsidR="00972AC4" w:rsidRDefault="00972AC4" w:rsidP="00425281">
                      <w:pPr>
                        <w:ind w:left="1985"/>
                      </w:pPr>
                      <w:r>
                        <w:t>Hauptaufgaben:</w:t>
                      </w:r>
                    </w:p>
                    <w:p w14:paraId="185BD7C1" w14:textId="1C071F79" w:rsidR="00972AC4" w:rsidRDefault="00972AC4" w:rsidP="00425281">
                      <w:pPr>
                        <w:ind w:left="1985"/>
                      </w:pPr>
                      <w:r>
                        <w:t>- Analyse und Vorbereitung der Applikationen zur Migration</w:t>
                      </w:r>
                    </w:p>
                    <w:p w14:paraId="0AAF689D" w14:textId="705A4A1C" w:rsidR="00972AC4" w:rsidRDefault="00972AC4" w:rsidP="00425281">
                      <w:pPr>
                        <w:ind w:left="1985"/>
                      </w:pPr>
                      <w:r>
                        <w:t xml:space="preserve">- Erstellung der technischen Voraussetzungen in </w:t>
                      </w:r>
                    </w:p>
                    <w:p w14:paraId="002E47F3" w14:textId="0860C86A" w:rsidR="00972AC4" w:rsidRDefault="00972AC4" w:rsidP="00425281">
                      <w:pPr>
                        <w:ind w:left="2127"/>
                      </w:pPr>
                      <w:r>
                        <w:t>Zusammenarbeit mit IBM um die gewünschte Umgebung im neuen Rechenzentrum vorweisen zu können</w:t>
                      </w:r>
                    </w:p>
                    <w:p w14:paraId="50A2711F" w14:textId="126682F9" w:rsidR="00972AC4" w:rsidRDefault="00972AC4" w:rsidP="00425281">
                      <w:pPr>
                        <w:ind w:left="2127" w:hanging="142"/>
                      </w:pPr>
                      <w:r>
                        <w:t xml:space="preserve">- Anpassung und Konfiguration der virtuellen Umgebung in Zusammenarbeit mit IBM für die Applikationen die </w:t>
                      </w:r>
                    </w:p>
                    <w:p w14:paraId="0F7D155E" w14:textId="02DA9B64" w:rsidR="00972AC4" w:rsidRDefault="00972AC4" w:rsidP="00425281">
                      <w:pPr>
                        <w:ind w:left="2127"/>
                      </w:pPr>
                      <w:r>
                        <w:t>migriert werden sollten.</w:t>
                      </w:r>
                    </w:p>
                    <w:p w14:paraId="4CA95FE6" w14:textId="05E7FB26" w:rsidR="00972AC4" w:rsidRDefault="00972AC4" w:rsidP="00425281">
                      <w:pPr>
                        <w:ind w:left="2127" w:hanging="142"/>
                      </w:pPr>
                      <w:r>
                        <w:t>- Koordinierung der alten und neuen technischen Teams (Alcoa IT und IBM) während der Migration</w:t>
                      </w:r>
                    </w:p>
                    <w:p w14:paraId="18D0E452" w14:textId="582357BA" w:rsidR="00972AC4" w:rsidRDefault="00972AC4" w:rsidP="00425281">
                      <w:pPr>
                        <w:ind w:left="2127" w:hanging="142"/>
                      </w:pPr>
                      <w:r>
                        <w:t>- Sicherstellen der Verfügbarkeit der Umgebung für alle Migrationen</w:t>
                      </w:r>
                    </w:p>
                    <w:p w14:paraId="78665701" w14:textId="38F4BABB" w:rsidR="00972AC4" w:rsidRDefault="00972AC4" w:rsidP="00425281">
                      <w:pPr>
                        <w:ind w:left="2127" w:hanging="142"/>
                      </w:pPr>
                      <w:r>
                        <w:t>- Koordinieren der Tests und des finalen Umzugs zwischen den technischen Teams von IBM, GIS und BPO</w:t>
                      </w:r>
                    </w:p>
                    <w:p w14:paraId="74244879" w14:textId="35D4C7C2" w:rsidR="00972AC4" w:rsidRDefault="00972AC4" w:rsidP="00425281">
                      <w:pPr>
                        <w:ind w:left="1985"/>
                      </w:pPr>
                      <w:r>
                        <w:t>- Sicherstellen, dass das Backup für alle Anwendungen</w:t>
                      </w:r>
                    </w:p>
                    <w:p w14:paraId="0924A7B8" w14:textId="2EFD3D7F" w:rsidR="00972AC4" w:rsidRDefault="00972AC4" w:rsidP="00425281">
                      <w:pPr>
                        <w:ind w:left="2127"/>
                      </w:pPr>
                      <w:r>
                        <w:t>verfügbar ist</w:t>
                      </w:r>
                    </w:p>
                    <w:p w14:paraId="5E42F61D" w14:textId="042F08EF" w:rsidR="00972AC4" w:rsidRDefault="00972AC4" w:rsidP="00425281">
                      <w:pPr>
                        <w:ind w:left="1985"/>
                      </w:pPr>
                      <w:r>
                        <w:t>- technische Projektleitung</w:t>
                      </w:r>
                    </w:p>
                    <w:p w14:paraId="778211DC" w14:textId="26EC7141" w:rsidR="00972AC4" w:rsidRDefault="00972AC4" w:rsidP="00425281">
                      <w:pPr>
                        <w:ind w:left="2127" w:hanging="142"/>
                      </w:pPr>
                      <w:r>
                        <w:t>- Initiierung, Koordination und Führung von Telefonkonferenzen und Meetings Nachdem das Projekt beendet war arbeitete ich noch zwei weitere Monate für SAPA um das lokale IT Personal zu schulen und sicherzustellen, dass alle Applikationen einwandfrei laufen.</w:t>
                      </w:r>
                    </w:p>
                    <w:p w14:paraId="6BEA272B" w14:textId="77777777" w:rsidR="00972AC4" w:rsidRDefault="00972AC4" w:rsidP="00D472C1">
                      <w:pPr>
                        <w:pBdr>
                          <w:bottom w:val="single" w:sz="4" w:space="1" w:color="auto"/>
                        </w:pBdr>
                        <w:ind w:left="2127" w:hanging="2127"/>
                      </w:pPr>
                    </w:p>
                    <w:p w14:paraId="038CC019" w14:textId="77777777" w:rsidR="00972AC4" w:rsidRDefault="00972AC4" w:rsidP="00425281">
                      <w:pPr>
                        <w:ind w:left="2127" w:hanging="142"/>
                      </w:pPr>
                    </w:p>
                    <w:p w14:paraId="533F15A6" w14:textId="361F7193" w:rsidR="00972AC4" w:rsidRDefault="00972AC4" w:rsidP="003D2337">
                      <w:pPr>
                        <w:ind w:left="1985" w:hanging="1985"/>
                      </w:pPr>
                      <w:r w:rsidRPr="00397FA6">
                        <w:rPr>
                          <w:b/>
                        </w:rPr>
                        <w:t>Zeitpunkt</w:t>
                      </w:r>
                      <w:r>
                        <w:tab/>
                      </w:r>
                      <w:r w:rsidRPr="00416C48">
                        <w:t>3/2002 - 12/2007</w:t>
                      </w:r>
                    </w:p>
                    <w:p w14:paraId="362E5A52" w14:textId="6EE743F6" w:rsidR="00972AC4" w:rsidRDefault="00972AC4" w:rsidP="003D2337">
                      <w:pPr>
                        <w:ind w:left="1985" w:hanging="1985"/>
                      </w:pPr>
                      <w:r w:rsidRPr="00397FA6">
                        <w:rPr>
                          <w:b/>
                        </w:rPr>
                        <w:t>Firma/ORT</w:t>
                      </w:r>
                      <w:r>
                        <w:tab/>
                      </w:r>
                      <w:proofErr w:type="spellStart"/>
                      <w:r w:rsidRPr="00416C48">
                        <w:t>Conetics</w:t>
                      </w:r>
                      <w:proofErr w:type="spellEnd"/>
                      <w:r w:rsidRPr="00416C48">
                        <w:t xml:space="preserve"> AG in Köln</w:t>
                      </w:r>
                    </w:p>
                    <w:p w14:paraId="74C02256" w14:textId="77777777" w:rsidR="00972AC4" w:rsidRDefault="00972AC4" w:rsidP="00416C48">
                      <w:pPr>
                        <w:ind w:left="1985" w:hanging="1985"/>
                      </w:pPr>
                      <w:r w:rsidRPr="00397FA6">
                        <w:rPr>
                          <w:b/>
                        </w:rPr>
                        <w:t>Tätigkeit</w:t>
                      </w:r>
                      <w:r>
                        <w:tab/>
                      </w:r>
                      <w:r w:rsidRPr="00416C48">
                        <w:t>IT Spezialist + Helpdesk + Entwicklung</w:t>
                      </w:r>
                    </w:p>
                    <w:p w14:paraId="530DC98C" w14:textId="77777777" w:rsidR="00972AC4" w:rsidRDefault="00972AC4" w:rsidP="00416C48">
                      <w:pPr>
                        <w:ind w:left="1985" w:hanging="1985"/>
                      </w:pPr>
                      <w:r w:rsidRPr="00397FA6">
                        <w:rPr>
                          <w:b/>
                        </w:rPr>
                        <w:t>Kurzbeschreibung</w:t>
                      </w:r>
                      <w:r>
                        <w:t xml:space="preserve">    </w:t>
                      </w:r>
                      <w:r>
                        <w:tab/>
                      </w:r>
                      <w:r w:rsidRPr="00416C48">
                        <w:t>Dienstleistung, EDV-Dienstleistungen</w:t>
                      </w:r>
                    </w:p>
                    <w:p w14:paraId="4CF6A24A" w14:textId="58BC85D5" w:rsidR="00972AC4" w:rsidRDefault="00972AC4" w:rsidP="00416C48">
                      <w:pPr>
                        <w:ind w:left="1985" w:hanging="1985"/>
                      </w:pPr>
                      <w:r w:rsidRPr="00397FA6">
                        <w:rPr>
                          <w:b/>
                        </w:rPr>
                        <w:t>Fähigkeiten</w:t>
                      </w:r>
                      <w:r>
                        <w:tab/>
                      </w:r>
                      <w:proofErr w:type="spellStart"/>
                      <w:r w:rsidRPr="00416C48">
                        <w:t>Bash</w:t>
                      </w:r>
                      <w:proofErr w:type="spellEnd"/>
                      <w:r w:rsidRPr="00416C48">
                        <w:t>, Ethernet, HTML, TCP/IP, Windows</w:t>
                      </w:r>
                    </w:p>
                    <w:p w14:paraId="1A23A0C4" w14:textId="77777777" w:rsidR="00972AC4" w:rsidRDefault="00972AC4" w:rsidP="003D2337">
                      <w:pPr>
                        <w:ind w:left="1985" w:hanging="1985"/>
                        <w:rPr>
                          <w:b/>
                        </w:rPr>
                      </w:pPr>
                    </w:p>
                    <w:p w14:paraId="63DB38AC" w14:textId="77777777" w:rsidR="00972AC4" w:rsidRDefault="00972AC4" w:rsidP="003D2337">
                      <w:pPr>
                        <w:ind w:left="1985" w:hanging="1985"/>
                        <w:rPr>
                          <w:b/>
                        </w:rPr>
                      </w:pPr>
                    </w:p>
                    <w:p w14:paraId="6C1A0489" w14:textId="77777777" w:rsidR="00972AC4" w:rsidRDefault="00972AC4" w:rsidP="003D2337">
                      <w:pPr>
                        <w:ind w:left="1985" w:hanging="1985"/>
                        <w:rPr>
                          <w:b/>
                        </w:rPr>
                      </w:pPr>
                    </w:p>
                    <w:p w14:paraId="3D2CE4BF" w14:textId="77777777" w:rsidR="00972AC4" w:rsidRDefault="00972AC4" w:rsidP="003D2337">
                      <w:pPr>
                        <w:ind w:left="1985" w:hanging="1985"/>
                        <w:rPr>
                          <w:b/>
                        </w:rPr>
                      </w:pPr>
                    </w:p>
                    <w:p w14:paraId="7E50394B" w14:textId="77777777" w:rsidR="00972AC4" w:rsidRDefault="00972AC4" w:rsidP="003D2337">
                      <w:pPr>
                        <w:ind w:left="1985" w:hanging="1985"/>
                        <w:rPr>
                          <w:b/>
                        </w:rPr>
                      </w:pPr>
                    </w:p>
                    <w:p w14:paraId="66B2DE24" w14:textId="77777777" w:rsidR="00972AC4" w:rsidRDefault="00972AC4" w:rsidP="003D2337">
                      <w:pPr>
                        <w:ind w:left="1985" w:hanging="1985"/>
                        <w:rPr>
                          <w:b/>
                        </w:rPr>
                      </w:pPr>
                    </w:p>
                    <w:p w14:paraId="7700FA7E" w14:textId="77777777" w:rsidR="00972AC4" w:rsidRDefault="00972AC4" w:rsidP="003D2337">
                      <w:pPr>
                        <w:ind w:left="1985" w:hanging="1985"/>
                        <w:rPr>
                          <w:b/>
                        </w:rPr>
                      </w:pPr>
                    </w:p>
                    <w:p w14:paraId="40538592" w14:textId="19A875BD" w:rsidR="00972AC4" w:rsidRDefault="00972AC4" w:rsidP="002619E8">
                      <w:pPr>
                        <w:ind w:left="1985" w:hanging="1985"/>
                      </w:pPr>
                      <w:r w:rsidRPr="00397FA6">
                        <w:rPr>
                          <w:b/>
                        </w:rPr>
                        <w:t>Aufgaben</w:t>
                      </w:r>
                      <w:r>
                        <w:tab/>
                        <w:t>Datenschutzbeauftragter</w:t>
                      </w:r>
                    </w:p>
                    <w:p w14:paraId="6EB98B41" w14:textId="368A78F5" w:rsidR="00972AC4" w:rsidRDefault="00972AC4" w:rsidP="002619E8">
                      <w:pPr>
                        <w:ind w:left="1985"/>
                      </w:pPr>
                      <w:r>
                        <w:t xml:space="preserve">- Leitung und Administration der hochverfügbaren </w:t>
                      </w:r>
                    </w:p>
                    <w:p w14:paraId="5F380A9A" w14:textId="5F203446" w:rsidR="00972AC4" w:rsidRDefault="00972AC4" w:rsidP="002619E8">
                      <w:pPr>
                        <w:ind w:left="1985" w:firstLine="142"/>
                      </w:pPr>
                      <w:r>
                        <w:t>Produktivumgebung im RZ, und Firmen internen IT</w:t>
                      </w:r>
                    </w:p>
                    <w:p w14:paraId="03FBAA9D" w14:textId="77777777" w:rsidR="00972AC4" w:rsidRDefault="00972AC4" w:rsidP="002619E8">
                      <w:pPr>
                        <w:ind w:left="2127"/>
                      </w:pPr>
                      <w:r>
                        <w:t>und Entwicklungsumgebungen (CTO/CSO)</w:t>
                      </w:r>
                    </w:p>
                    <w:p w14:paraId="68CCF564" w14:textId="6BC504D0" w:rsidR="00972AC4" w:rsidRPr="00367EE8" w:rsidRDefault="00972AC4" w:rsidP="002619E8">
                      <w:pPr>
                        <w:ind w:left="1985"/>
                      </w:pPr>
                      <w:r w:rsidRPr="00367EE8">
                        <w:t>- Leitung Second- und Third-Level Support (CEM)</w:t>
                      </w:r>
                    </w:p>
                    <w:p w14:paraId="19EEEB8D" w14:textId="13731407" w:rsidR="00972AC4" w:rsidRDefault="00972AC4" w:rsidP="002619E8">
                      <w:pPr>
                        <w:ind w:left="1985"/>
                      </w:pPr>
                      <w:r>
                        <w:t>- Mitarbeit, später Schulung des First-Level Support Teams</w:t>
                      </w:r>
                    </w:p>
                    <w:p w14:paraId="7DCF3B1D" w14:textId="1F944067" w:rsidR="00972AC4" w:rsidRDefault="00972AC4" w:rsidP="002619E8">
                      <w:pPr>
                        <w:ind w:left="2127" w:hanging="142"/>
                      </w:pPr>
                      <w:r>
                        <w:t xml:space="preserve">- Programmierung von Systemdiensten, User </w:t>
                      </w:r>
                      <w:proofErr w:type="spellStart"/>
                      <w:r>
                        <w:t>Agents</w:t>
                      </w:r>
                      <w:proofErr w:type="spellEnd"/>
                      <w:r>
                        <w:t xml:space="preserve"> </w:t>
                      </w:r>
                      <w:proofErr w:type="gramStart"/>
                      <w:r>
                        <w:t>für  Server</w:t>
                      </w:r>
                      <w:proofErr w:type="gramEnd"/>
                    </w:p>
                    <w:p w14:paraId="121BBEE6" w14:textId="22E85C89" w:rsidR="00972AC4" w:rsidRDefault="00972AC4" w:rsidP="002619E8">
                      <w:pPr>
                        <w:ind w:left="1985"/>
                      </w:pPr>
                      <w:r>
                        <w:t>- Programmierung von Tools für den First Level Support</w:t>
                      </w:r>
                    </w:p>
                    <w:p w14:paraId="2B7B4688" w14:textId="7E0A64C3" w:rsidR="00972AC4" w:rsidRDefault="00972AC4" w:rsidP="002619E8">
                      <w:pPr>
                        <w:ind w:left="1985"/>
                      </w:pPr>
                      <w:r>
                        <w:t>- Server-</w:t>
                      </w:r>
                      <w:proofErr w:type="spellStart"/>
                      <w:r>
                        <w:t>Skripting</w:t>
                      </w:r>
                      <w:proofErr w:type="spellEnd"/>
                      <w:r>
                        <w:t xml:space="preserve"> von Anwendungsstartups und </w:t>
                      </w:r>
                    </w:p>
                    <w:p w14:paraId="4D773EAB" w14:textId="334DA0B4" w:rsidR="00972AC4" w:rsidRDefault="00972AC4" w:rsidP="002619E8">
                      <w:pPr>
                        <w:ind w:left="2127"/>
                      </w:pPr>
                      <w:r>
                        <w:t>serverinternen Jobs</w:t>
                      </w:r>
                    </w:p>
                    <w:p w14:paraId="2CBCBD29" w14:textId="7A0605B1" w:rsidR="00972AC4" w:rsidRDefault="00972AC4" w:rsidP="002619E8">
                      <w:pPr>
                        <w:ind w:left="1985"/>
                      </w:pPr>
                      <w:r>
                        <w:t xml:space="preserve">- </w:t>
                      </w:r>
                      <w:proofErr w:type="spellStart"/>
                      <w:r>
                        <w:t>Skripting</w:t>
                      </w:r>
                      <w:proofErr w:type="spellEnd"/>
                      <w:r>
                        <w:t xml:space="preserve"> von Web- und </w:t>
                      </w:r>
                      <w:proofErr w:type="spellStart"/>
                      <w:r>
                        <w:t>Logon</w:t>
                      </w:r>
                      <w:proofErr w:type="spellEnd"/>
                      <w:r>
                        <w:t>-Seiten</w:t>
                      </w:r>
                    </w:p>
                    <w:p w14:paraId="7B86C216" w14:textId="77777777" w:rsidR="00972AC4" w:rsidRDefault="00972AC4" w:rsidP="002619E8">
                      <w:pPr>
                        <w:ind w:left="1985"/>
                      </w:pPr>
                    </w:p>
                    <w:p w14:paraId="7BD0B0FD" w14:textId="77777777" w:rsidR="00972AC4" w:rsidRDefault="00972AC4" w:rsidP="002619E8">
                      <w:pPr>
                        <w:ind w:left="1985"/>
                      </w:pPr>
                    </w:p>
                    <w:p w14:paraId="1022C270" w14:textId="77777777" w:rsidR="00972AC4" w:rsidRDefault="00972AC4" w:rsidP="002619E8">
                      <w:pPr>
                        <w:ind w:left="1985"/>
                      </w:pPr>
                    </w:p>
                    <w:p w14:paraId="2A76A3D6" w14:textId="77777777" w:rsidR="00972AC4" w:rsidRDefault="00972AC4" w:rsidP="00A30FAF">
                      <w:pPr>
                        <w:ind w:left="1985" w:hanging="1985"/>
                      </w:pPr>
                      <w:r w:rsidRPr="00397FA6">
                        <w:rPr>
                          <w:b/>
                        </w:rPr>
                        <w:t>Zeitpunkt</w:t>
                      </w:r>
                      <w:r>
                        <w:tab/>
                      </w:r>
                      <w:r w:rsidRPr="00A30FAF">
                        <w:t>7/2001 - 9/2001</w:t>
                      </w:r>
                    </w:p>
                    <w:p w14:paraId="5F3C8FFB" w14:textId="1C3357CA" w:rsidR="00972AC4" w:rsidRDefault="00972AC4" w:rsidP="00A30FAF">
                      <w:pPr>
                        <w:ind w:left="1985" w:hanging="1985"/>
                      </w:pPr>
                      <w:r w:rsidRPr="00397FA6">
                        <w:rPr>
                          <w:b/>
                        </w:rPr>
                        <w:t>Firma/ORT</w:t>
                      </w:r>
                      <w:r>
                        <w:tab/>
                      </w:r>
                      <w:r w:rsidRPr="00A30FAF">
                        <w:t>Communications World Medien GmbH in Pulheim bei Köln</w:t>
                      </w:r>
                    </w:p>
                    <w:p w14:paraId="5F9BC580" w14:textId="77777777" w:rsidR="00972AC4" w:rsidRDefault="00972AC4" w:rsidP="00A30FAF">
                      <w:pPr>
                        <w:ind w:left="1985" w:hanging="1985"/>
                      </w:pPr>
                      <w:r w:rsidRPr="00397FA6">
                        <w:rPr>
                          <w:b/>
                        </w:rPr>
                        <w:t>Tätigkeit</w:t>
                      </w:r>
                      <w:r>
                        <w:tab/>
                      </w:r>
                      <w:r w:rsidRPr="00A30FAF">
                        <w:t>Programmierer Java / Web</w:t>
                      </w:r>
                    </w:p>
                    <w:p w14:paraId="58754484" w14:textId="77777777" w:rsidR="00972AC4" w:rsidRDefault="00972AC4" w:rsidP="00A30FAF">
                      <w:pPr>
                        <w:ind w:left="1985" w:hanging="1985"/>
                      </w:pPr>
                      <w:r w:rsidRPr="00397FA6">
                        <w:rPr>
                          <w:b/>
                        </w:rPr>
                        <w:t>Kurzbeschreibung</w:t>
                      </w:r>
                      <w:r>
                        <w:t xml:space="preserve">    </w:t>
                      </w:r>
                      <w:r>
                        <w:tab/>
                      </w:r>
                      <w:r w:rsidRPr="00A30FAF">
                        <w:t>Dienstleistung</w:t>
                      </w:r>
                    </w:p>
                    <w:p w14:paraId="0B776D7A" w14:textId="3D72357A" w:rsidR="00972AC4" w:rsidRDefault="00972AC4" w:rsidP="00A30FAF">
                      <w:pPr>
                        <w:ind w:left="1985" w:hanging="1985"/>
                      </w:pPr>
                      <w:r w:rsidRPr="00397FA6">
                        <w:rPr>
                          <w:b/>
                        </w:rPr>
                        <w:t>Fähigkeiten</w:t>
                      </w:r>
                      <w:r>
                        <w:tab/>
                      </w:r>
                      <w:r w:rsidRPr="00A30FAF">
                        <w:t>Java, Windows, Internet Information Server</w:t>
                      </w:r>
                    </w:p>
                    <w:p w14:paraId="02D0BB76" w14:textId="77777777" w:rsidR="00972AC4" w:rsidRDefault="00972AC4" w:rsidP="00A30FAF">
                      <w:pPr>
                        <w:ind w:left="1985" w:hanging="1985"/>
                      </w:pPr>
                      <w:r w:rsidRPr="00397FA6">
                        <w:rPr>
                          <w:b/>
                        </w:rPr>
                        <w:t>Aufgaben</w:t>
                      </w:r>
                      <w:r>
                        <w:tab/>
                        <w:t>Communications World Medien GmbH in Pulheim bei Köln</w:t>
                      </w:r>
                    </w:p>
                    <w:p w14:paraId="63B6CB74" w14:textId="77777777" w:rsidR="00972AC4" w:rsidRDefault="00972AC4" w:rsidP="00A30FAF">
                      <w:pPr>
                        <w:ind w:left="1985"/>
                      </w:pPr>
                      <w:r>
                        <w:t xml:space="preserve">Planung und Entwicklung von E-Commerce Portalen auf </w:t>
                      </w:r>
                    </w:p>
                    <w:p w14:paraId="1CB45FA8" w14:textId="76A7FCDA" w:rsidR="00972AC4" w:rsidRDefault="00972AC4" w:rsidP="00A30FAF">
                      <w:pPr>
                        <w:ind w:left="1985"/>
                      </w:pPr>
                      <w:proofErr w:type="spellStart"/>
                      <w:r>
                        <w:t>Intershopbasis</w:t>
                      </w:r>
                      <w:proofErr w:type="spellEnd"/>
                      <w:r>
                        <w:t>.</w:t>
                      </w:r>
                    </w:p>
                    <w:p w14:paraId="4EC675F1" w14:textId="4F581DCD" w:rsidR="00972AC4" w:rsidRDefault="00972AC4" w:rsidP="00A30FAF">
                      <w:pPr>
                        <w:ind w:left="2127" w:hanging="142"/>
                      </w:pPr>
                      <w:r>
                        <w:t xml:space="preserve">- Planung und Entwicklung von Portalen und Shops mit </w:t>
                      </w:r>
                      <w:proofErr w:type="spellStart"/>
                      <w:r>
                        <w:t>Tibco</w:t>
                      </w:r>
                      <w:proofErr w:type="spellEnd"/>
                      <w:r>
                        <w:t xml:space="preserve"> Portalserver</w:t>
                      </w:r>
                    </w:p>
                    <w:p w14:paraId="2EA77B17" w14:textId="7191D6CE" w:rsidR="00972AC4" w:rsidRPr="00813B27" w:rsidRDefault="00972AC4" w:rsidP="00A30FAF">
                      <w:pPr>
                        <w:ind w:left="1985"/>
                        <w:rPr>
                          <w:lang w:val="en-US"/>
                        </w:rPr>
                      </w:pPr>
                      <w:r>
                        <w:rPr>
                          <w:lang w:val="en-US"/>
                        </w:rPr>
                        <w:t>-</w:t>
                      </w:r>
                      <w:r w:rsidRPr="00813B27">
                        <w:rPr>
                          <w:lang w:val="en-US"/>
                        </w:rPr>
                        <w:t xml:space="preserve"> </w:t>
                      </w:r>
                      <w:proofErr w:type="spellStart"/>
                      <w:r w:rsidRPr="00813B27">
                        <w:rPr>
                          <w:lang w:val="en-US"/>
                        </w:rPr>
                        <w:t>Webdesign</w:t>
                      </w:r>
                      <w:proofErr w:type="spellEnd"/>
                    </w:p>
                    <w:p w14:paraId="7FAF8C67" w14:textId="7B9AA845" w:rsidR="00972AC4" w:rsidRPr="00A30FAF" w:rsidRDefault="00972AC4" w:rsidP="00A30FAF">
                      <w:pPr>
                        <w:ind w:left="1985"/>
                        <w:rPr>
                          <w:lang w:val="en-US"/>
                        </w:rPr>
                      </w:pPr>
                      <w:r>
                        <w:rPr>
                          <w:lang w:val="en-US"/>
                        </w:rPr>
                        <w:t>-</w:t>
                      </w:r>
                      <w:r w:rsidRPr="00A30FAF">
                        <w:rPr>
                          <w:lang w:val="en-US"/>
                        </w:rPr>
                        <w:t xml:space="preserve"> Administration Windows NT/2K, IIS, </w:t>
                      </w:r>
                      <w:proofErr w:type="spellStart"/>
                      <w:r w:rsidRPr="00A30FAF">
                        <w:rPr>
                          <w:lang w:val="en-US"/>
                        </w:rPr>
                        <w:t>Tibco</w:t>
                      </w:r>
                      <w:proofErr w:type="spellEnd"/>
                      <w:r w:rsidRPr="00A30FAF">
                        <w:rPr>
                          <w:lang w:val="en-US"/>
                        </w:rPr>
                        <w:t xml:space="preserve">, </w:t>
                      </w:r>
                      <w:proofErr w:type="spellStart"/>
                      <w:r w:rsidRPr="00A30FAF">
                        <w:rPr>
                          <w:lang w:val="en-US"/>
                        </w:rPr>
                        <w:t>CommerceOne</w:t>
                      </w:r>
                      <w:proofErr w:type="spellEnd"/>
                    </w:p>
                    <w:p w14:paraId="208A0527" w14:textId="77777777" w:rsidR="00972AC4" w:rsidRPr="00A30FAF" w:rsidRDefault="00972AC4" w:rsidP="00A30FAF">
                      <w:pPr>
                        <w:ind w:left="1985" w:hanging="1985"/>
                        <w:rPr>
                          <w:lang w:val="en-US"/>
                        </w:rPr>
                      </w:pPr>
                    </w:p>
                    <w:p w14:paraId="49B22B97" w14:textId="77777777" w:rsidR="00972AC4" w:rsidRPr="00A30FAF" w:rsidRDefault="00972AC4" w:rsidP="003D2337">
                      <w:pPr>
                        <w:ind w:left="2127" w:hanging="2127"/>
                        <w:rPr>
                          <w:lang w:val="en-US"/>
                        </w:rPr>
                      </w:pPr>
                    </w:p>
                    <w:p w14:paraId="15FA0B5C" w14:textId="77777777" w:rsidR="00972AC4" w:rsidRPr="00A30FAF" w:rsidRDefault="00972AC4" w:rsidP="00425281">
                      <w:pPr>
                        <w:ind w:left="2127" w:hanging="2127"/>
                        <w:rPr>
                          <w:lang w:val="en-US"/>
                        </w:rPr>
                      </w:pPr>
                    </w:p>
                    <w:p w14:paraId="21E5975E" w14:textId="77777777" w:rsidR="00972AC4" w:rsidRPr="00A30FAF" w:rsidRDefault="00972AC4" w:rsidP="0013194C">
                      <w:pPr>
                        <w:rPr>
                          <w:lang w:val="en-US"/>
                        </w:rPr>
                      </w:pPr>
                      <w:r w:rsidRPr="00A30FAF">
                        <w:rPr>
                          <w:lang w:val="en-US"/>
                        </w:rPr>
                        <w:t xml:space="preserve"> </w:t>
                      </w:r>
                    </w:p>
                  </w:txbxContent>
                </v:textbox>
                <w10:wrap type="square"/>
              </v:shape>
            </w:pict>
          </mc:Fallback>
        </mc:AlternateContent>
      </w:r>
      <w:r w:rsidR="00C57AB0">
        <w:rPr>
          <w:noProof/>
          <w:lang w:eastAsia="de-DE" w:bidi="ar-SA"/>
        </w:rPr>
        <mc:AlternateContent>
          <mc:Choice Requires="wps">
            <w:drawing>
              <wp:anchor distT="0" distB="0" distL="114300" distR="114300" simplePos="0" relativeHeight="251670528" behindDoc="0" locked="0" layoutInCell="1" allowOverlap="1" wp14:anchorId="6DCA4831" wp14:editId="528E83F2">
                <wp:simplePos x="0" y="0"/>
                <wp:positionH relativeFrom="column">
                  <wp:posOffset>-67982</wp:posOffset>
                </wp:positionH>
                <wp:positionV relativeFrom="paragraph">
                  <wp:posOffset>172720</wp:posOffset>
                </wp:positionV>
                <wp:extent cx="1348740" cy="452755"/>
                <wp:effectExtent l="0" t="0" r="0" b="4445"/>
                <wp:wrapSquare wrapText="bothSides"/>
                <wp:docPr id="18" name="Textfeld 18"/>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2BEDB4" w14:textId="77777777" w:rsidR="00972AC4" w:rsidRDefault="00972AC4" w:rsidP="00343744">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A4831" id="Textfeld 18" o:spid="_x0000_s1037" type="#_x0000_t202" style="position:absolute;margin-left:-5.35pt;margin-top:13.6pt;width:106.2pt;height:3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" filled="f" stroked="f">
                <v:textbox>
                  <w:txbxContent>
                    <w:p w14:paraId="1E2BEDB4" w14:textId="77777777" w:rsidR="00972AC4" w:rsidRDefault="00972AC4" w:rsidP="00343744">
                      <w:pPr>
                        <w:pStyle w:val="berschrift2"/>
                        <w:jc w:val="center"/>
                      </w:pPr>
                      <w:r w:rsidRPr="00343744">
                        <w:t>Projekte</w:t>
                      </w:r>
                    </w:p>
                  </w:txbxContent>
                </v:textbox>
                <w10:wrap type="square"/>
              </v:shape>
            </w:pict>
          </mc:Fallback>
        </mc:AlternateContent>
      </w:r>
    </w:p>
    <w:p w14:paraId="53EAB262" w14:textId="77D3B779" w:rsidR="00C57AB0" w:rsidRDefault="004D0E56" w:rsidP="00C57AB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13536" behindDoc="1" locked="0" layoutInCell="1" allowOverlap="1" wp14:anchorId="6D87238C" wp14:editId="10328D21">
            <wp:simplePos x="0" y="0"/>
            <wp:positionH relativeFrom="column">
              <wp:posOffset>-118596</wp:posOffset>
            </wp:positionH>
            <wp:positionV relativeFrom="paragraph">
              <wp:posOffset>770890</wp:posOffset>
            </wp:positionV>
            <wp:extent cx="2314575" cy="7886065"/>
            <wp:effectExtent l="0" t="0" r="0" b="0"/>
            <wp:wrapNone/>
            <wp:docPr id="144" name="Bild 144"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D1A4C">
        <w:rPr>
          <w:noProof/>
          <w:sz w:val="24"/>
          <w:lang w:eastAsia="de-DE" w:bidi="ar-SA"/>
        </w:rPr>
        <mc:AlternateContent>
          <mc:Choice Requires="wps">
            <w:drawing>
              <wp:anchor distT="0" distB="0" distL="114300" distR="114300" simplePos="0" relativeHeight="251679744" behindDoc="1" locked="0" layoutInCell="1" allowOverlap="1" wp14:anchorId="3BFF1D4B" wp14:editId="5506034E">
                <wp:simplePos x="0" y="0"/>
                <wp:positionH relativeFrom="column">
                  <wp:posOffset>14497441</wp:posOffset>
                </wp:positionH>
                <wp:positionV relativeFrom="paragraph">
                  <wp:posOffset>481213160</wp:posOffset>
                </wp:positionV>
                <wp:extent cx="1299210" cy="7432040"/>
                <wp:effectExtent l="0" t="0" r="0" b="10160"/>
                <wp:wrapNone/>
                <wp:docPr id="29" name="Rechteck 29"/>
                <wp:cNvGraphicFramePr/>
                <a:graphic xmlns:a="http://schemas.openxmlformats.org/drawingml/2006/main">
                  <a:graphicData uri="http://schemas.microsoft.com/office/word/2010/wordprocessingShape">
                    <wps:wsp>
                      <wps:cNvSpPr/>
                      <wps:spPr>
                        <a:xfrm>
                          <a:off x="0" y="0"/>
                          <a:ext cx="1299210" cy="74320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65A2866" id="Rechteck 29" o:spid="_x0000_s1026" style="position:absolute;margin-left:1141.55pt;margin-top:37890.8pt;width:102.3pt;height:585.2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" fillcolor="#eee" stroked="f" strokeweight="1pt"/>
            </w:pict>
          </mc:Fallback>
        </mc:AlternateContent>
      </w:r>
      <w:r w:rsidR="00C57AB0">
        <w:rPr>
          <w:sz w:val="24"/>
          <w:lang w:eastAsia="de-DE" w:bidi="ar-SA"/>
        </w:rPr>
        <w:br w:type="page"/>
      </w:r>
    </w:p>
    <w:p w14:paraId="331132C0" w14:textId="727371EC" w:rsidR="00953A90" w:rsidRDefault="00632BBB" w:rsidP="00953A90">
      <w:pPr>
        <w:rPr>
          <w:sz w:val="24"/>
          <w:lang w:eastAsia="de-DE" w:bidi="ar-SA"/>
        </w:rPr>
      </w:pPr>
      <w:r>
        <w:rPr>
          <w:noProof/>
          <w:sz w:val="24"/>
          <w:lang w:eastAsia="de-DE" w:bidi="ar-SA"/>
        </w:rPr>
        <w:lastRenderedPageBreak/>
        <mc:AlternateContent>
          <mc:Choice Requires="wps">
            <w:drawing>
              <wp:anchor distT="0" distB="0" distL="114300" distR="114300" simplePos="0" relativeHeight="251708416" behindDoc="1" locked="0" layoutInCell="1" allowOverlap="1" wp14:anchorId="2E9195A3" wp14:editId="69ACB910">
                <wp:simplePos x="0" y="0"/>
                <wp:positionH relativeFrom="column">
                  <wp:posOffset>-16771</wp:posOffset>
                </wp:positionH>
                <wp:positionV relativeFrom="paragraph">
                  <wp:posOffset>165735</wp:posOffset>
                </wp:positionV>
                <wp:extent cx="1299210" cy="8460740"/>
                <wp:effectExtent l="0" t="0" r="0" b="0"/>
                <wp:wrapNone/>
                <wp:docPr id="138" name="Rechteck 138"/>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24BCE02" id="Rechteck 138" o:spid="_x0000_s1026" style="position:absolute;margin-left:-1.3pt;margin-top:13.05pt;width:102.3pt;height:666.2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" fillcolor="#eee" stroked="f" strokeweight="1pt"/>
            </w:pict>
          </mc:Fallback>
        </mc:AlternateContent>
      </w:r>
      <w:r w:rsidR="00A0451B">
        <w:rPr>
          <w:noProof/>
          <w:sz w:val="24"/>
          <w:lang w:eastAsia="de-DE" w:bidi="ar-SA"/>
        </w:rPr>
        <mc:AlternateContent>
          <mc:Choice Requires="wps">
            <w:drawing>
              <wp:anchor distT="0" distB="0" distL="114300" distR="114300" simplePos="0" relativeHeight="251657214" behindDoc="0" locked="0" layoutInCell="1" allowOverlap="1" wp14:anchorId="77EEB564" wp14:editId="13A249D1">
                <wp:simplePos x="0" y="0"/>
                <wp:positionH relativeFrom="column">
                  <wp:posOffset>1482032</wp:posOffset>
                </wp:positionH>
                <wp:positionV relativeFrom="paragraph">
                  <wp:posOffset>400685</wp:posOffset>
                </wp:positionV>
                <wp:extent cx="4610100" cy="8339455"/>
                <wp:effectExtent l="0" t="0" r="0" b="0"/>
                <wp:wrapSquare wrapText="bothSides"/>
                <wp:docPr id="221" name="Textfeld 221"/>
                <wp:cNvGraphicFramePr/>
                <a:graphic xmlns:a="http://schemas.openxmlformats.org/drawingml/2006/main">
                  <a:graphicData uri="http://schemas.microsoft.com/office/word/2010/wordprocessingShape">
                    <wps:wsp>
                      <wps:cNvSpPr txBox="1"/>
                      <wps:spPr>
                        <a:xfrm>
                          <a:off x="0" y="0"/>
                          <a:ext cx="4610100" cy="83394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EEB564" id="Textfeld 221" o:spid="_x0000_s1038" type="#_x0000_t202" style="position:absolute;margin-left:116.7pt;margin-top:31.55pt;width:363pt;height:656.65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" filled="f" stroked="f">
                <v:textbox style="mso-next-textbox:#Textfeld 222">
                  <w:txbxContent/>
                </v:textbox>
                <w10:wrap type="square"/>
              </v:shape>
            </w:pict>
          </mc:Fallback>
        </mc:AlternateContent>
      </w:r>
      <w:r w:rsidR="00953A90">
        <w:rPr>
          <w:noProof/>
          <w:lang w:eastAsia="de-DE" w:bidi="ar-SA"/>
        </w:rPr>
        <mc:AlternateContent>
          <mc:Choice Requires="wps">
            <w:drawing>
              <wp:anchor distT="0" distB="0" distL="114300" distR="114300" simplePos="0" relativeHeight="251678720" behindDoc="0" locked="0" layoutInCell="1" allowOverlap="1" wp14:anchorId="193CA858" wp14:editId="56EEB56B">
                <wp:simplePos x="0" y="0"/>
                <wp:positionH relativeFrom="column">
                  <wp:posOffset>-67982</wp:posOffset>
                </wp:positionH>
                <wp:positionV relativeFrom="paragraph">
                  <wp:posOffset>172720</wp:posOffset>
                </wp:positionV>
                <wp:extent cx="1348740" cy="452755"/>
                <wp:effectExtent l="0" t="0" r="0" b="4445"/>
                <wp:wrapSquare wrapText="bothSides"/>
                <wp:docPr id="30" name="Textfeld 30"/>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6E4D02" w14:textId="77777777" w:rsidR="00972AC4" w:rsidRDefault="00972AC4" w:rsidP="00953A90">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CA858" id="Textfeld 30" o:spid="_x0000_s1039" type="#_x0000_t202" style="position:absolute;margin-left:-5.35pt;margin-top:13.6pt;width:106.2pt;height:35.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qhi3kCAABjBQAADgAAAGRycy9lMm9Eb2MueG1srFTdT9swEH+ftP/B8vtIW9rBKl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" filled="f" stroked="f">
                <v:textbox>
                  <w:txbxContent>
                    <w:p w14:paraId="4F6E4D02" w14:textId="77777777" w:rsidR="00972AC4" w:rsidRDefault="00972AC4" w:rsidP="00953A90">
                      <w:pPr>
                        <w:pStyle w:val="berschrift2"/>
                        <w:jc w:val="center"/>
                      </w:pPr>
                      <w:r w:rsidRPr="00343744">
                        <w:t>Projekte</w:t>
                      </w:r>
                    </w:p>
                  </w:txbxContent>
                </v:textbox>
                <w10:wrap type="square"/>
              </v:shape>
            </w:pict>
          </mc:Fallback>
        </mc:AlternateContent>
      </w:r>
    </w:p>
    <w:p w14:paraId="35D4B3B6" w14:textId="7E5CDB50" w:rsidR="00FD7B53" w:rsidRDefault="009F3D46" w:rsidP="00953A9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09440" behindDoc="1" locked="0" layoutInCell="1" allowOverlap="1" wp14:anchorId="03078DDF" wp14:editId="4B569255">
            <wp:simplePos x="0" y="0"/>
            <wp:positionH relativeFrom="column">
              <wp:posOffset>-129876</wp:posOffset>
            </wp:positionH>
            <wp:positionV relativeFrom="paragraph">
              <wp:posOffset>765175</wp:posOffset>
            </wp:positionV>
            <wp:extent cx="2314575" cy="7886065"/>
            <wp:effectExtent l="0" t="0" r="0" b="0"/>
            <wp:wrapNone/>
            <wp:docPr id="140" name="Bild 14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953A90">
        <w:rPr>
          <w:noProof/>
          <w:lang w:eastAsia="de-DE" w:bidi="ar-SA"/>
        </w:rPr>
        <mc:AlternateContent>
          <mc:Choice Requires="wps">
            <w:drawing>
              <wp:anchor distT="0" distB="0" distL="114300" distR="114300" simplePos="0" relativeHeight="251677696" behindDoc="0" locked="0" layoutInCell="1" allowOverlap="1" wp14:anchorId="3E63291E" wp14:editId="6F11F685">
                <wp:simplePos x="0" y="0"/>
                <wp:positionH relativeFrom="column">
                  <wp:posOffset>1500505</wp:posOffset>
                </wp:positionH>
                <wp:positionV relativeFrom="paragraph">
                  <wp:posOffset>426085</wp:posOffset>
                </wp:positionV>
                <wp:extent cx="4795520" cy="1837690"/>
                <wp:effectExtent l="0" t="0" r="0" b="0"/>
                <wp:wrapSquare wrapText="bothSides"/>
                <wp:docPr id="32" name="Textfeld 32"/>
                <wp:cNvGraphicFramePr/>
                <a:graphic xmlns:a="http://schemas.openxmlformats.org/drawingml/2006/main">
                  <a:graphicData uri="http://schemas.microsoft.com/office/word/2010/wordprocessingShape">
                    <wps:wsp>
                      <wps:cNvSpPr txBox="1"/>
                      <wps:spPr>
                        <a:xfrm>
                          <a:off x="0" y="0"/>
                          <a:ext cx="4795520" cy="18376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A07328" w14:textId="66A60254" w:rsidR="00972AC4" w:rsidRPr="00AA5DFE" w:rsidRDefault="00972AC4" w:rsidP="007A7D71">
                            <w:pPr>
                              <w:ind w:firstLine="1985"/>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3291E" id="Textfeld 32" o:spid="_x0000_s1040" type="#_x0000_t202" style="position:absolute;margin-left:118.15pt;margin-top:33.55pt;width:377.6pt;height:14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" filled="f" stroked="f">
                <v:textbox>
                  <w:txbxContent>
                    <w:p w14:paraId="58A07328" w14:textId="66A60254" w:rsidR="00972AC4" w:rsidRPr="00AA5DFE" w:rsidRDefault="00972AC4" w:rsidP="007A7D71">
                      <w:pPr>
                        <w:ind w:firstLine="1985"/>
                      </w:pPr>
                    </w:p>
                  </w:txbxContent>
                </v:textbox>
                <w10:wrap type="square"/>
              </v:shape>
            </w:pict>
          </mc:Fallback>
        </mc:AlternateContent>
      </w:r>
      <w:r w:rsidR="00953A90">
        <w:rPr>
          <w:sz w:val="24"/>
          <w:lang w:eastAsia="de-DE" w:bidi="ar-SA"/>
        </w:rPr>
        <w:br w:type="page"/>
      </w:r>
    </w:p>
    <w:p w14:paraId="253E2228" w14:textId="26EC7C96" w:rsidR="00A209AA" w:rsidRDefault="006C2570" w:rsidP="0048698A">
      <w:pPr>
        <w:rPr>
          <w:sz w:val="24"/>
          <w:lang w:eastAsia="de-DE" w:bidi="ar-SA"/>
        </w:rPr>
      </w:pPr>
      <w:r>
        <w:rPr>
          <w:noProof/>
          <w:sz w:val="24"/>
          <w:lang w:eastAsia="de-DE" w:bidi="ar-SA"/>
        </w:rPr>
        <w:lastRenderedPageBreak/>
        <mc:AlternateContent>
          <mc:Choice Requires="wps">
            <w:drawing>
              <wp:anchor distT="0" distB="0" distL="114300" distR="114300" simplePos="0" relativeHeight="251774976" behindDoc="0" locked="0" layoutInCell="1" allowOverlap="1" wp14:anchorId="4D8E0C71" wp14:editId="5C8B63B0">
                <wp:simplePos x="0" y="0"/>
                <wp:positionH relativeFrom="column">
                  <wp:posOffset>1481455</wp:posOffset>
                </wp:positionH>
                <wp:positionV relativeFrom="paragraph">
                  <wp:posOffset>396875</wp:posOffset>
                </wp:positionV>
                <wp:extent cx="4749800" cy="8115300"/>
                <wp:effectExtent l="0" t="0" r="0" b="12700"/>
                <wp:wrapSquare wrapText="bothSides"/>
                <wp:docPr id="222" name="Textfeld 222"/>
                <wp:cNvGraphicFramePr/>
                <a:graphic xmlns:a="http://schemas.openxmlformats.org/drawingml/2006/main">
                  <a:graphicData uri="http://schemas.microsoft.com/office/word/2010/wordprocessingShape">
                    <wps:wsp>
                      <wps:cNvSpPr txBox="1"/>
                      <wps:spPr>
                        <a:xfrm>
                          <a:off x="0" y="0"/>
                          <a:ext cx="4749800" cy="81153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E0C71" id="Textfeld 222" o:spid="_x0000_s1041" type="#_x0000_t202" style="position:absolute;margin-left:116.65pt;margin-top:31.25pt;width:374pt;height:639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" filled="f" stroked="f">
                <v:textbox style="mso-next-textbox:#Textfeld 224">
                  <w:txbxContent/>
                </v:textbox>
                <w10:wrap type="square"/>
              </v:shape>
            </w:pict>
          </mc:Fallback>
        </mc:AlternateContent>
      </w:r>
      <w:r w:rsidR="00395E70">
        <w:rPr>
          <w:noProof/>
          <w:sz w:val="24"/>
          <w:lang w:eastAsia="de-DE" w:bidi="ar-SA"/>
        </w:rPr>
        <w:drawing>
          <wp:anchor distT="0" distB="0" distL="114300" distR="114300" simplePos="0" relativeHeight="251752448" behindDoc="1" locked="0" layoutInCell="1" allowOverlap="1" wp14:anchorId="240B8A32" wp14:editId="415A6369">
            <wp:simplePos x="0" y="0"/>
            <wp:positionH relativeFrom="column">
              <wp:posOffset>-122840</wp:posOffset>
            </wp:positionH>
            <wp:positionV relativeFrom="paragraph">
              <wp:posOffset>1083310</wp:posOffset>
            </wp:positionV>
            <wp:extent cx="2314575" cy="7886065"/>
            <wp:effectExtent l="0" t="0" r="0" b="0"/>
            <wp:wrapNone/>
            <wp:docPr id="203" name="Bild 20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E70">
        <w:rPr>
          <w:noProof/>
          <w:sz w:val="24"/>
          <w:lang w:eastAsia="de-DE" w:bidi="ar-SA"/>
        </w:rPr>
        <mc:AlternateContent>
          <mc:Choice Requires="wps">
            <w:drawing>
              <wp:anchor distT="0" distB="0" distL="114300" distR="114300" simplePos="0" relativeHeight="251751424" behindDoc="1" locked="0" layoutInCell="1" allowOverlap="1" wp14:anchorId="15C62778" wp14:editId="59744941">
                <wp:simplePos x="0" y="0"/>
                <wp:positionH relativeFrom="column">
                  <wp:posOffset>-41625</wp:posOffset>
                </wp:positionH>
                <wp:positionV relativeFrom="paragraph">
                  <wp:posOffset>170990</wp:posOffset>
                </wp:positionV>
                <wp:extent cx="1299210" cy="8455485"/>
                <wp:effectExtent l="0" t="0" r="0" b="3175"/>
                <wp:wrapNone/>
                <wp:docPr id="198" name="Rechteck 198"/>
                <wp:cNvGraphicFramePr/>
                <a:graphic xmlns:a="http://schemas.openxmlformats.org/drawingml/2006/main">
                  <a:graphicData uri="http://schemas.microsoft.com/office/word/2010/wordprocessingShape">
                    <wps:wsp>
                      <wps:cNvSpPr/>
                      <wps:spPr>
                        <a:xfrm>
                          <a:off x="0" y="0"/>
                          <a:ext cx="1299210" cy="845548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AB2B1C" id="Rechteck 198" o:spid="_x0000_s1026" style="position:absolute;margin-left:-3.3pt;margin-top:13.45pt;width:102.3pt;height:665.8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" fillcolor="#eee" stroked="f" strokeweight="1pt"/>
            </w:pict>
          </mc:Fallback>
        </mc:AlternateContent>
      </w:r>
      <w:r w:rsidR="00FD7B53">
        <w:rPr>
          <w:noProof/>
          <w:lang w:eastAsia="de-DE" w:bidi="ar-SA"/>
        </w:rPr>
        <mc:AlternateContent>
          <mc:Choice Requires="wps">
            <w:drawing>
              <wp:anchor distT="0" distB="0" distL="114300" distR="114300" simplePos="0" relativeHeight="251750400" behindDoc="0" locked="0" layoutInCell="1" allowOverlap="1" wp14:anchorId="003E0E54" wp14:editId="67B84A69">
                <wp:simplePos x="0" y="0"/>
                <wp:positionH relativeFrom="column">
                  <wp:posOffset>-67982</wp:posOffset>
                </wp:positionH>
                <wp:positionV relativeFrom="paragraph">
                  <wp:posOffset>172720</wp:posOffset>
                </wp:positionV>
                <wp:extent cx="1348740" cy="452755"/>
                <wp:effectExtent l="0" t="0" r="0" b="4445"/>
                <wp:wrapSquare wrapText="bothSides"/>
                <wp:docPr id="199" name="Textfeld 199"/>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4E1E5E" w14:textId="77777777" w:rsidR="00972AC4" w:rsidRDefault="00972AC4" w:rsidP="00FD7B53">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3E0E54" id="Textfeld 199" o:spid="_x0000_s1042" type="#_x0000_t202" style="position:absolute;margin-left:-5.35pt;margin-top:13.6pt;width:106.2pt;height:35.6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" filled="f" stroked="f">
                <v:textbox>
                  <w:txbxContent>
                    <w:p w14:paraId="784E1E5E" w14:textId="77777777" w:rsidR="00972AC4" w:rsidRDefault="00972AC4" w:rsidP="00FD7B53">
                      <w:pPr>
                        <w:pStyle w:val="berschrift2"/>
                        <w:jc w:val="center"/>
                      </w:pPr>
                      <w:r w:rsidRPr="00343744">
                        <w:t>Projekte</w:t>
                      </w:r>
                    </w:p>
                  </w:txbxContent>
                </v:textbox>
                <w10:wrap type="square"/>
              </v:shape>
            </w:pict>
          </mc:Fallback>
        </mc:AlternateContent>
      </w:r>
      <w:r w:rsidR="00FD7B53">
        <w:rPr>
          <w:sz w:val="24"/>
          <w:lang w:eastAsia="de-DE" w:bidi="ar-SA"/>
        </w:rPr>
        <w:br w:type="page"/>
      </w:r>
    </w:p>
    <w:p w14:paraId="43C3A7B6" w14:textId="1434B3B3" w:rsidR="00A209AA" w:rsidRDefault="006C2570" w:rsidP="00A209AA">
      <w:pPr>
        <w:rPr>
          <w:sz w:val="24"/>
          <w:lang w:eastAsia="de-DE" w:bidi="ar-SA"/>
        </w:rPr>
      </w:pPr>
      <w:r>
        <w:rPr>
          <w:noProof/>
          <w:sz w:val="24"/>
          <w:lang w:eastAsia="de-DE" w:bidi="ar-SA"/>
        </w:rPr>
        <w:lastRenderedPageBreak/>
        <mc:AlternateContent>
          <mc:Choice Requires="wps">
            <w:drawing>
              <wp:anchor distT="0" distB="0" distL="114300" distR="114300" simplePos="0" relativeHeight="251656189" behindDoc="0" locked="0" layoutInCell="1" allowOverlap="1" wp14:anchorId="437C9B70" wp14:editId="62F85E09">
                <wp:simplePos x="0" y="0"/>
                <wp:positionH relativeFrom="column">
                  <wp:posOffset>1481455</wp:posOffset>
                </wp:positionH>
                <wp:positionV relativeFrom="paragraph">
                  <wp:posOffset>396875</wp:posOffset>
                </wp:positionV>
                <wp:extent cx="4749800" cy="8338185"/>
                <wp:effectExtent l="0" t="0" r="0" b="0"/>
                <wp:wrapSquare wrapText="bothSides"/>
                <wp:docPr id="224" name="Textfeld 224"/>
                <wp:cNvGraphicFramePr/>
                <a:graphic xmlns:a="http://schemas.openxmlformats.org/drawingml/2006/main">
                  <a:graphicData uri="http://schemas.microsoft.com/office/word/2010/wordprocessingShape">
                    <wps:wsp>
                      <wps:cNvSpPr txBox="1"/>
                      <wps:spPr>
                        <a:xfrm>
                          <a:off x="0" y="0"/>
                          <a:ext cx="4749800" cy="833818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3"/>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7C9B70" id="Textfeld 224" o:spid="_x0000_s1043" type="#_x0000_t202" style="position:absolute;margin-left:116.65pt;margin-top:31.25pt;width:374pt;height:656.55pt;z-index:2516561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" filled="f" stroked="f">
                <v:textbox style="mso-next-textbox:#Textfeld 225">
                  <w:txbxContent/>
                </v:textbox>
                <w10:wrap type="square"/>
              </v:shape>
            </w:pict>
          </mc:Fallback>
        </mc:AlternateContent>
      </w:r>
      <w:r w:rsidR="009F3D46">
        <w:rPr>
          <w:noProof/>
          <w:sz w:val="24"/>
          <w:lang w:eastAsia="de-DE" w:bidi="ar-SA"/>
        </w:rPr>
        <mc:AlternateContent>
          <mc:Choice Requires="wps">
            <w:drawing>
              <wp:anchor distT="0" distB="0" distL="114300" distR="114300" simplePos="0" relativeHeight="251758592" behindDoc="1" locked="0" layoutInCell="1" allowOverlap="1" wp14:anchorId="2DBAE581" wp14:editId="44DE8FE7">
                <wp:simplePos x="0" y="0"/>
                <wp:positionH relativeFrom="column">
                  <wp:posOffset>-16771</wp:posOffset>
                </wp:positionH>
                <wp:positionV relativeFrom="paragraph">
                  <wp:posOffset>165735</wp:posOffset>
                </wp:positionV>
                <wp:extent cx="1299210" cy="8460740"/>
                <wp:effectExtent l="0" t="0" r="0" b="0"/>
                <wp:wrapNone/>
                <wp:docPr id="204" name="Rechteck 204"/>
                <wp:cNvGraphicFramePr/>
                <a:graphic xmlns:a="http://schemas.openxmlformats.org/drawingml/2006/main">
                  <a:graphicData uri="http://schemas.microsoft.com/office/word/2010/wordprocessingShape">
                    <wps:wsp>
                      <wps:cNvSpPr/>
                      <wps:spPr>
                        <a:xfrm>
                          <a:off x="0" y="0"/>
                          <a:ext cx="1299210" cy="8460740"/>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4F67CC" id="Rechteck 204" o:spid="_x0000_s1026" style="position:absolute;margin-left:-1.3pt;margin-top:13.05pt;width:102.3pt;height:666.2pt;z-index:-25155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" fillcolor="#eee" stroked="f" strokeweight="1pt"/>
            </w:pict>
          </mc:Fallback>
        </mc:AlternateContent>
      </w:r>
      <w:r w:rsidR="00A209AA">
        <w:rPr>
          <w:noProof/>
          <w:lang w:eastAsia="de-DE" w:bidi="ar-SA"/>
        </w:rPr>
        <mc:AlternateContent>
          <mc:Choice Requires="wps">
            <w:drawing>
              <wp:anchor distT="0" distB="0" distL="114300" distR="114300" simplePos="0" relativeHeight="251757568" behindDoc="0" locked="0" layoutInCell="1" allowOverlap="1" wp14:anchorId="78B5227E" wp14:editId="57F93A7A">
                <wp:simplePos x="0" y="0"/>
                <wp:positionH relativeFrom="column">
                  <wp:posOffset>-67982</wp:posOffset>
                </wp:positionH>
                <wp:positionV relativeFrom="paragraph">
                  <wp:posOffset>172720</wp:posOffset>
                </wp:positionV>
                <wp:extent cx="1348740" cy="452755"/>
                <wp:effectExtent l="0" t="0" r="0" b="4445"/>
                <wp:wrapSquare wrapText="bothSides"/>
                <wp:docPr id="205" name="Textfeld 205"/>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4FB260" w14:textId="77777777" w:rsidR="00972AC4" w:rsidRDefault="00972AC4" w:rsidP="00A209AA">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5227E" id="Textfeld 205" o:spid="_x0000_s1044" type="#_x0000_t202" style="position:absolute;margin-left:-5.35pt;margin-top:13.6pt;width:106.2pt;height:35.6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" filled="f" stroked="f">
                <v:textbox>
                  <w:txbxContent>
                    <w:p w14:paraId="454FB260" w14:textId="77777777" w:rsidR="00972AC4" w:rsidRDefault="00972AC4" w:rsidP="00A209AA">
                      <w:pPr>
                        <w:pStyle w:val="berschrift2"/>
                        <w:jc w:val="center"/>
                      </w:pPr>
                      <w:r w:rsidRPr="00343744">
                        <w:t>Projekte</w:t>
                      </w:r>
                    </w:p>
                  </w:txbxContent>
                </v:textbox>
                <w10:wrap type="square"/>
              </v:shape>
            </w:pict>
          </mc:Fallback>
        </mc:AlternateContent>
      </w:r>
    </w:p>
    <w:p w14:paraId="3189128A" w14:textId="6B19FD4F" w:rsidR="00C1135C" w:rsidRDefault="009F3D46" w:rsidP="00953A9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59616" behindDoc="1" locked="0" layoutInCell="1" allowOverlap="1" wp14:anchorId="0F453A28" wp14:editId="5F17BF4D">
            <wp:simplePos x="0" y="0"/>
            <wp:positionH relativeFrom="column">
              <wp:posOffset>-119231</wp:posOffset>
            </wp:positionH>
            <wp:positionV relativeFrom="paragraph">
              <wp:posOffset>772160</wp:posOffset>
            </wp:positionV>
            <wp:extent cx="2314575" cy="7886065"/>
            <wp:effectExtent l="0" t="0" r="0" b="0"/>
            <wp:wrapNone/>
            <wp:docPr id="209" name="Bild 209"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A209AA">
        <w:rPr>
          <w:sz w:val="24"/>
          <w:lang w:eastAsia="de-DE" w:bidi="ar-SA"/>
        </w:rPr>
        <w:br w:type="page"/>
      </w:r>
    </w:p>
    <w:p w14:paraId="1CFFC03F" w14:textId="6724A5AB" w:rsidR="00C1135C" w:rsidRDefault="004D69FF" w:rsidP="00C1135C">
      <w:pPr>
        <w:rPr>
          <w:sz w:val="24"/>
          <w:lang w:eastAsia="de-DE" w:bidi="ar-SA"/>
        </w:rPr>
      </w:pPr>
      <w:r>
        <w:rPr>
          <w:noProof/>
          <w:lang w:eastAsia="de-DE" w:bidi="ar-SA"/>
        </w:rPr>
        <w:lastRenderedPageBreak/>
        <mc:AlternateContent>
          <mc:Choice Requires="wps">
            <w:drawing>
              <wp:anchor distT="0" distB="0" distL="114300" distR="114300" simplePos="0" relativeHeight="251655164" behindDoc="0" locked="0" layoutInCell="1" allowOverlap="1" wp14:anchorId="6A9C0B20" wp14:editId="6EB9AC21">
                <wp:simplePos x="0" y="0"/>
                <wp:positionH relativeFrom="column">
                  <wp:posOffset>1481455</wp:posOffset>
                </wp:positionH>
                <wp:positionV relativeFrom="paragraph">
                  <wp:posOffset>394970</wp:posOffset>
                </wp:positionV>
                <wp:extent cx="4959350" cy="8355330"/>
                <wp:effectExtent l="0" t="0" r="0" b="1270"/>
                <wp:wrapSquare wrapText="bothSides"/>
                <wp:docPr id="225" name="Textfeld 225"/>
                <wp:cNvGraphicFramePr/>
                <a:graphic xmlns:a="http://schemas.openxmlformats.org/drawingml/2006/main">
                  <a:graphicData uri="http://schemas.microsoft.com/office/word/2010/wordprocessingShape">
                    <wps:wsp>
                      <wps:cNvSpPr txBox="1"/>
                      <wps:spPr>
                        <a:xfrm>
                          <a:off x="0" y="0"/>
                          <a:ext cx="4959350" cy="83553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4"/>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9C0B20" id="Textfeld 225" o:spid="_x0000_s1045" type="#_x0000_t202" style="position:absolute;margin-left:116.65pt;margin-top:31.1pt;width:390.5pt;height:657.9pt;z-index:2516551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" filled="f" stroked="f">
                <v:textbox style="mso-next-textbox:#Textfeld 21">
                  <w:txbxContent/>
                </v:textbox>
                <w10:wrap type="square"/>
              </v:shape>
            </w:pict>
          </mc:Fallback>
        </mc:AlternateContent>
      </w:r>
      <w:r w:rsidR="004D0E56">
        <w:rPr>
          <w:noProof/>
          <w:sz w:val="24"/>
          <w:lang w:eastAsia="de-DE" w:bidi="ar-SA"/>
        </w:rPr>
        <mc:AlternateContent>
          <mc:Choice Requires="wps">
            <w:drawing>
              <wp:anchor distT="0" distB="0" distL="114300" distR="114300" simplePos="0" relativeHeight="251766784" behindDoc="1" locked="0" layoutInCell="1" allowOverlap="1" wp14:anchorId="113C7343" wp14:editId="03F48A95">
                <wp:simplePos x="0" y="0"/>
                <wp:positionH relativeFrom="column">
                  <wp:posOffset>-20605</wp:posOffset>
                </wp:positionH>
                <wp:positionV relativeFrom="paragraph">
                  <wp:posOffset>170989</wp:posOffset>
                </wp:positionV>
                <wp:extent cx="1299210" cy="8455485"/>
                <wp:effectExtent l="0" t="0" r="0" b="3175"/>
                <wp:wrapNone/>
                <wp:docPr id="211" name="Rechteck 211"/>
                <wp:cNvGraphicFramePr/>
                <a:graphic xmlns:a="http://schemas.openxmlformats.org/drawingml/2006/main">
                  <a:graphicData uri="http://schemas.microsoft.com/office/word/2010/wordprocessingShape">
                    <wps:wsp>
                      <wps:cNvSpPr/>
                      <wps:spPr>
                        <a:xfrm>
                          <a:off x="0" y="0"/>
                          <a:ext cx="1299210" cy="845548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DE662E5" id="Rechteck 211" o:spid="_x0000_s1026" style="position:absolute;margin-left:-1.6pt;margin-top:13.45pt;width:102.3pt;height:665.8pt;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" fillcolor="#eee" stroked="f" strokeweight="1pt"/>
            </w:pict>
          </mc:Fallback>
        </mc:AlternateContent>
      </w:r>
      <w:r w:rsidR="00C1135C">
        <w:rPr>
          <w:noProof/>
          <w:lang w:eastAsia="de-DE" w:bidi="ar-SA"/>
        </w:rPr>
        <mc:AlternateContent>
          <mc:Choice Requires="wps">
            <w:drawing>
              <wp:anchor distT="0" distB="0" distL="114300" distR="114300" simplePos="0" relativeHeight="251765760" behindDoc="0" locked="0" layoutInCell="1" allowOverlap="1" wp14:anchorId="49C8ACDD" wp14:editId="329C76E6">
                <wp:simplePos x="0" y="0"/>
                <wp:positionH relativeFrom="column">
                  <wp:posOffset>-67982</wp:posOffset>
                </wp:positionH>
                <wp:positionV relativeFrom="paragraph">
                  <wp:posOffset>172720</wp:posOffset>
                </wp:positionV>
                <wp:extent cx="1348740" cy="452755"/>
                <wp:effectExtent l="0" t="0" r="0" b="4445"/>
                <wp:wrapSquare wrapText="bothSides"/>
                <wp:docPr id="212" name="Textfeld 212"/>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B122B17" w14:textId="77777777" w:rsidR="00972AC4" w:rsidRDefault="00972AC4" w:rsidP="00C1135C">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8ACDD" id="Textfeld 212" o:spid="_x0000_s1046" type="#_x0000_t202" style="position:absolute;margin-left:-5.35pt;margin-top:13.6pt;width:106.2pt;height:35.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" filled="f" stroked="f">
                <v:textbox>
                  <w:txbxContent>
                    <w:p w14:paraId="6B122B17" w14:textId="77777777" w:rsidR="00972AC4" w:rsidRDefault="00972AC4" w:rsidP="00C1135C">
                      <w:pPr>
                        <w:pStyle w:val="berschrift2"/>
                        <w:jc w:val="center"/>
                      </w:pPr>
                      <w:r w:rsidRPr="00343744">
                        <w:t>Projekte</w:t>
                      </w:r>
                    </w:p>
                  </w:txbxContent>
                </v:textbox>
                <w10:wrap type="square"/>
              </v:shape>
            </w:pict>
          </mc:Fallback>
        </mc:AlternateContent>
      </w:r>
    </w:p>
    <w:p w14:paraId="55EE84D3" w14:textId="43A4795A" w:rsidR="006805A6" w:rsidRDefault="006805A6" w:rsidP="00953A9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67808" behindDoc="1" locked="0" layoutInCell="1" allowOverlap="1" wp14:anchorId="378A1C83" wp14:editId="4FB997DA">
            <wp:simplePos x="0" y="0"/>
            <wp:positionH relativeFrom="column">
              <wp:posOffset>-123190</wp:posOffset>
            </wp:positionH>
            <wp:positionV relativeFrom="paragraph">
              <wp:posOffset>769186</wp:posOffset>
            </wp:positionV>
            <wp:extent cx="2314575" cy="7886065"/>
            <wp:effectExtent l="0" t="0" r="0" b="0"/>
            <wp:wrapNone/>
            <wp:docPr id="216" name="Bild 216"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C1135C">
        <w:rPr>
          <w:sz w:val="24"/>
          <w:lang w:eastAsia="de-DE" w:bidi="ar-SA"/>
        </w:rPr>
        <w:br w:type="page"/>
      </w:r>
    </w:p>
    <w:p w14:paraId="725AE2B9" w14:textId="25361408" w:rsidR="000E3753" w:rsidRDefault="003359AA" w:rsidP="00953A90">
      <w:pPr>
        <w:spacing w:before="160" w:after="320" w:line="360" w:lineRule="auto"/>
        <w:contextualSpacing w:val="0"/>
        <w:rPr>
          <w:sz w:val="24"/>
          <w:lang w:eastAsia="de-DE" w:bidi="ar-SA"/>
        </w:rPr>
      </w:pPr>
      <w:r>
        <w:rPr>
          <w:noProof/>
          <w:sz w:val="24"/>
          <w:lang w:eastAsia="de-DE" w:bidi="ar-SA"/>
        </w:rPr>
        <w:lastRenderedPageBreak/>
        <mc:AlternateContent>
          <mc:Choice Requires="wps">
            <w:drawing>
              <wp:anchor distT="0" distB="0" distL="114300" distR="114300" simplePos="0" relativeHeight="251807744" behindDoc="0" locked="0" layoutInCell="1" allowOverlap="1" wp14:anchorId="32B5353A" wp14:editId="131D99E4">
                <wp:simplePos x="0" y="0"/>
                <wp:positionH relativeFrom="column">
                  <wp:posOffset>1486535</wp:posOffset>
                </wp:positionH>
                <wp:positionV relativeFrom="paragraph">
                  <wp:posOffset>394335</wp:posOffset>
                </wp:positionV>
                <wp:extent cx="5029200" cy="8216265"/>
                <wp:effectExtent l="0" t="0" r="0" b="0"/>
                <wp:wrapSquare wrapText="bothSides"/>
                <wp:docPr id="21" name="Textfeld 21"/>
                <wp:cNvGraphicFramePr/>
                <a:graphic xmlns:a="http://schemas.openxmlformats.org/drawingml/2006/main">
                  <a:graphicData uri="http://schemas.microsoft.com/office/word/2010/wordprocessingShape">
                    <wps:wsp>
                      <wps:cNvSpPr txBox="1"/>
                      <wps:spPr>
                        <a:xfrm>
                          <a:off x="0" y="0"/>
                          <a:ext cx="5029200" cy="8216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5"/>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2B5353A" id="Textfeld 21" o:spid="_x0000_s1047" type="#_x0000_t202" style="position:absolute;margin-left:117.05pt;margin-top:31.05pt;width:396pt;height:646.9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" filled="f" stroked="f">
                <v:textbox style="mso-next-textbox:#Textfeld 33">
                  <w:txbxContent/>
                </v:textbox>
                <w10:wrap type="square"/>
              </v:shape>
            </w:pict>
          </mc:Fallback>
        </mc:AlternateContent>
      </w:r>
      <w:r w:rsidR="00126586">
        <w:rPr>
          <w:noProof/>
          <w:lang w:eastAsia="de-DE" w:bidi="ar-SA"/>
        </w:rPr>
        <mc:AlternateContent>
          <mc:Choice Requires="wps">
            <w:drawing>
              <wp:anchor distT="0" distB="0" distL="114300" distR="114300" simplePos="0" relativeHeight="251809792" behindDoc="0" locked="0" layoutInCell="1" allowOverlap="1" wp14:anchorId="19D81967" wp14:editId="00808559">
                <wp:simplePos x="0" y="0"/>
                <wp:positionH relativeFrom="column">
                  <wp:posOffset>-23495</wp:posOffset>
                </wp:positionH>
                <wp:positionV relativeFrom="paragraph">
                  <wp:posOffset>196215</wp:posOffset>
                </wp:positionV>
                <wp:extent cx="1348740" cy="452755"/>
                <wp:effectExtent l="0" t="0" r="0" b="4445"/>
                <wp:wrapSquare wrapText="bothSides"/>
                <wp:docPr id="26" name="Textfeld 26"/>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7061D4" w14:textId="77777777" w:rsidR="00972AC4" w:rsidRDefault="00972AC4" w:rsidP="000E3753">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1967" id="Textfeld 26" o:spid="_x0000_s1048" type="#_x0000_t202" style="position:absolute;margin-left:-1.85pt;margin-top:15.45pt;width:106.2pt;height:35.6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" filled="f" stroked="f">
                <v:textbox>
                  <w:txbxContent>
                    <w:p w14:paraId="577061D4" w14:textId="77777777" w:rsidR="00972AC4" w:rsidRDefault="00972AC4" w:rsidP="000E3753">
                      <w:pPr>
                        <w:pStyle w:val="berschrift2"/>
                        <w:jc w:val="center"/>
                      </w:pPr>
                      <w:r w:rsidRPr="00343744">
                        <w:t>Projekte</w:t>
                      </w:r>
                    </w:p>
                  </w:txbxContent>
                </v:textbox>
                <w10:wrap type="square"/>
              </v:shape>
            </w:pict>
          </mc:Fallback>
        </mc:AlternateContent>
      </w:r>
      <w:r w:rsidR="000E3753">
        <w:rPr>
          <w:noProof/>
          <w:sz w:val="24"/>
          <w:lang w:eastAsia="de-DE" w:bidi="ar-SA"/>
        </w:rPr>
        <mc:AlternateContent>
          <mc:Choice Requires="wps">
            <w:drawing>
              <wp:anchor distT="0" distB="0" distL="114300" distR="114300" simplePos="0" relativeHeight="251810816" behindDoc="1" locked="0" layoutInCell="1" allowOverlap="1" wp14:anchorId="1FAAC5D0" wp14:editId="4A9AB341">
                <wp:simplePos x="0" y="0"/>
                <wp:positionH relativeFrom="column">
                  <wp:posOffset>-3810</wp:posOffset>
                </wp:positionH>
                <wp:positionV relativeFrom="paragraph">
                  <wp:posOffset>198755</wp:posOffset>
                </wp:positionV>
                <wp:extent cx="1299210" cy="8455025"/>
                <wp:effectExtent l="0" t="0" r="0" b="3175"/>
                <wp:wrapNone/>
                <wp:docPr id="27" name="Rechteck 27"/>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189F761" id="Rechteck 27" o:spid="_x0000_s1026" style="position:absolute;margin-left:-.3pt;margin-top:15.65pt;width:102.3pt;height:665.75pt;z-index:-25150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" fillcolor="#eee" stroked="f" strokeweight="1pt"/>
            </w:pict>
          </mc:Fallback>
        </mc:AlternateContent>
      </w:r>
    </w:p>
    <w:p w14:paraId="00322755" w14:textId="17D0531B" w:rsidR="000E3753" w:rsidRDefault="00D61E2A">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11840" behindDoc="1" locked="0" layoutInCell="1" allowOverlap="1" wp14:anchorId="68A980C9" wp14:editId="2E10EB62">
            <wp:simplePos x="0" y="0"/>
            <wp:positionH relativeFrom="column">
              <wp:posOffset>-115537</wp:posOffset>
            </wp:positionH>
            <wp:positionV relativeFrom="paragraph">
              <wp:posOffset>347713</wp:posOffset>
            </wp:positionV>
            <wp:extent cx="2314575" cy="7886065"/>
            <wp:effectExtent l="0" t="0" r="0" b="0"/>
            <wp:wrapNone/>
            <wp:docPr id="28" name="Bild 28"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0E3753">
        <w:rPr>
          <w:sz w:val="24"/>
          <w:lang w:eastAsia="de-DE" w:bidi="ar-SA"/>
        </w:rPr>
        <w:br w:type="page"/>
      </w:r>
    </w:p>
    <w:p w14:paraId="597571BD" w14:textId="7B133830" w:rsidR="00126586" w:rsidRDefault="00126586" w:rsidP="00953A90">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14912" behindDoc="0" locked="0" layoutInCell="1" allowOverlap="1" wp14:anchorId="56AE1511" wp14:editId="0C583D15">
                <wp:simplePos x="0" y="0"/>
                <wp:positionH relativeFrom="column">
                  <wp:posOffset>-33020</wp:posOffset>
                </wp:positionH>
                <wp:positionV relativeFrom="paragraph">
                  <wp:posOffset>180340</wp:posOffset>
                </wp:positionV>
                <wp:extent cx="1348740" cy="452755"/>
                <wp:effectExtent l="0" t="0" r="0" b="4445"/>
                <wp:wrapSquare wrapText="bothSides"/>
                <wp:docPr id="34" name="Textfeld 34"/>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835C9C" w14:textId="77777777" w:rsidR="00972AC4" w:rsidRDefault="00972AC4" w:rsidP="00126586">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E1511" id="Textfeld 34" o:spid="_x0000_s1049" type="#_x0000_t202" style="position:absolute;margin-left:-2.6pt;margin-top:14.2pt;width:106.2pt;height:35.6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qILGXoCAABjBQAADgAAAGRycy9lMm9Eb2MueG1srFTdT9swEH+ftP/B8vtIW9rBKl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" filled="f" stroked="f">
                <v:textbox>
                  <w:txbxContent>
                    <w:p w14:paraId="00835C9C" w14:textId="77777777" w:rsidR="00972AC4" w:rsidRDefault="00972AC4" w:rsidP="00126586">
                      <w:pPr>
                        <w:pStyle w:val="berschrift2"/>
                        <w:jc w:val="center"/>
                      </w:pPr>
                      <w:r w:rsidRPr="00343744">
                        <w:t>Projekte</w:t>
                      </w:r>
                    </w:p>
                  </w:txbxContent>
                </v:textbox>
                <w10:wrap type="square"/>
              </v:shape>
            </w:pict>
          </mc:Fallback>
        </mc:AlternateContent>
      </w:r>
      <w:r>
        <w:rPr>
          <w:noProof/>
          <w:sz w:val="24"/>
          <w:lang w:eastAsia="de-DE" w:bidi="ar-SA"/>
        </w:rPr>
        <mc:AlternateContent>
          <mc:Choice Requires="wps">
            <w:drawing>
              <wp:anchor distT="0" distB="0" distL="114300" distR="114300" simplePos="0" relativeHeight="251815936" behindDoc="1" locked="0" layoutInCell="1" allowOverlap="1" wp14:anchorId="77609CFA" wp14:editId="2C850FE4">
                <wp:simplePos x="0" y="0"/>
                <wp:positionH relativeFrom="column">
                  <wp:posOffset>-1136</wp:posOffset>
                </wp:positionH>
                <wp:positionV relativeFrom="paragraph">
                  <wp:posOffset>163295</wp:posOffset>
                </wp:positionV>
                <wp:extent cx="1299210" cy="8455025"/>
                <wp:effectExtent l="0" t="0" r="0" b="3175"/>
                <wp:wrapNone/>
                <wp:docPr id="35" name="Rechteck 35"/>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71581D9" id="Rechteck 35" o:spid="_x0000_s1026" style="position:absolute;margin-left:-.1pt;margin-top:12.85pt;width:102.3pt;height:665.75pt;z-index:-25150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" fillcolor="#eee" stroked="f" strokeweight="1pt"/>
            </w:pict>
          </mc:Fallback>
        </mc:AlternateContent>
      </w:r>
      <w:r w:rsidR="00A83B6F">
        <w:rPr>
          <w:noProof/>
          <w:sz w:val="24"/>
          <w:lang w:eastAsia="de-DE" w:bidi="ar-SA"/>
        </w:rPr>
        <mc:AlternateContent>
          <mc:Choice Requires="wps">
            <w:drawing>
              <wp:anchor distT="0" distB="0" distL="114300" distR="114300" simplePos="0" relativeHeight="251812864" behindDoc="0" locked="0" layoutInCell="1" allowOverlap="1" wp14:anchorId="2BD612D5" wp14:editId="3744C335">
                <wp:simplePos x="0" y="0"/>
                <wp:positionH relativeFrom="column">
                  <wp:posOffset>1491214</wp:posOffset>
                </wp:positionH>
                <wp:positionV relativeFrom="paragraph">
                  <wp:posOffset>391795</wp:posOffset>
                </wp:positionV>
                <wp:extent cx="5099050" cy="8343900"/>
                <wp:effectExtent l="0" t="0" r="0" b="12700"/>
                <wp:wrapSquare wrapText="bothSides"/>
                <wp:docPr id="33" name="Textfeld 33"/>
                <wp:cNvGraphicFramePr/>
                <a:graphic xmlns:a="http://schemas.openxmlformats.org/drawingml/2006/main">
                  <a:graphicData uri="http://schemas.microsoft.com/office/word/2010/wordprocessingShape">
                    <wps:wsp>
                      <wps:cNvSpPr txBox="1"/>
                      <wps:spPr>
                        <a:xfrm>
                          <a:off x="0" y="0"/>
                          <a:ext cx="5099050" cy="8343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6"/>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BD612D5" id="Textfeld 33" o:spid="_x0000_s1050" type="#_x0000_t202" style="position:absolute;margin-left:117.4pt;margin-top:30.85pt;width:401.5pt;height:657pt;z-index:25181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" filled="f" stroked="f">
                <v:textbox style="mso-next-textbox:#Textfeld 51">
                  <w:txbxContent/>
                </v:textbox>
                <w10:wrap type="square"/>
              </v:shape>
            </w:pict>
          </mc:Fallback>
        </mc:AlternateContent>
      </w:r>
    </w:p>
    <w:p w14:paraId="587E9B4E" w14:textId="034C3449" w:rsidR="00126586" w:rsidRDefault="00D61E2A">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16960" behindDoc="1" locked="0" layoutInCell="1" allowOverlap="1" wp14:anchorId="6A41C3E0" wp14:editId="1D7E8DC4">
            <wp:simplePos x="0" y="0"/>
            <wp:positionH relativeFrom="column">
              <wp:posOffset>-122354</wp:posOffset>
            </wp:positionH>
            <wp:positionV relativeFrom="paragraph">
              <wp:posOffset>345273</wp:posOffset>
            </wp:positionV>
            <wp:extent cx="2314575" cy="7886065"/>
            <wp:effectExtent l="0" t="0" r="0" b="0"/>
            <wp:wrapNone/>
            <wp:docPr id="38" name="Bild 38"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586">
        <w:rPr>
          <w:sz w:val="24"/>
          <w:lang w:eastAsia="de-DE" w:bidi="ar-SA"/>
        </w:rPr>
        <w:br w:type="page"/>
      </w:r>
    </w:p>
    <w:p w14:paraId="333603A8" w14:textId="4511F10B" w:rsidR="00126586" w:rsidRDefault="00820964" w:rsidP="00953A90">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30272" behindDoc="0" locked="0" layoutInCell="1" allowOverlap="1" wp14:anchorId="6AE45367" wp14:editId="609030EE">
                <wp:simplePos x="0" y="0"/>
                <wp:positionH relativeFrom="column">
                  <wp:posOffset>1485900</wp:posOffset>
                </wp:positionH>
                <wp:positionV relativeFrom="paragraph">
                  <wp:posOffset>285750</wp:posOffset>
                </wp:positionV>
                <wp:extent cx="5099685" cy="8343900"/>
                <wp:effectExtent l="0" t="0" r="0" b="12700"/>
                <wp:wrapSquare wrapText="bothSides"/>
                <wp:docPr id="51" name="Textfeld 51"/>
                <wp:cNvGraphicFramePr/>
                <a:graphic xmlns:a="http://schemas.openxmlformats.org/drawingml/2006/main">
                  <a:graphicData uri="http://schemas.microsoft.com/office/word/2010/wordprocessingShape">
                    <wps:wsp>
                      <wps:cNvSpPr txBox="1"/>
                      <wps:spPr>
                        <a:xfrm>
                          <a:off x="0" y="0"/>
                          <a:ext cx="5099685" cy="8343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7"/>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AE45367" id="Textfeld 51" o:spid="_x0000_s1051" type="#_x0000_t202" style="position:absolute;margin-left:117pt;margin-top:22.5pt;width:401.55pt;height:657pt;z-index:25183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" filled="f" stroked="f">
                <v:textbox style="mso-next-textbox:#Textfeld 52">
                  <w:txbxContent/>
                </v:textbox>
                <w10:wrap type="square"/>
              </v:shape>
            </w:pict>
          </mc:Fallback>
        </mc:AlternateContent>
      </w:r>
      <w:r w:rsidR="00D61E2A">
        <w:rPr>
          <w:noProof/>
          <w:lang w:eastAsia="de-DE" w:bidi="ar-SA"/>
        </w:rPr>
        <mc:AlternateContent>
          <mc:Choice Requires="wps">
            <w:drawing>
              <wp:anchor distT="0" distB="0" distL="114300" distR="114300" simplePos="0" relativeHeight="251819008" behindDoc="0" locked="0" layoutInCell="1" allowOverlap="1" wp14:anchorId="5CED68B0" wp14:editId="5210B3A0">
                <wp:simplePos x="0" y="0"/>
                <wp:positionH relativeFrom="column">
                  <wp:posOffset>-86995</wp:posOffset>
                </wp:positionH>
                <wp:positionV relativeFrom="paragraph">
                  <wp:posOffset>226060</wp:posOffset>
                </wp:positionV>
                <wp:extent cx="1348740" cy="452755"/>
                <wp:effectExtent l="0" t="0" r="0" b="4445"/>
                <wp:wrapSquare wrapText="bothSides"/>
                <wp:docPr id="39" name="Textfeld 39"/>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DF73E5A" w14:textId="77777777" w:rsidR="00972AC4" w:rsidRDefault="00972AC4" w:rsidP="00D61E2A">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ED68B0" id="Textfeld 39" o:spid="_x0000_s1052" type="#_x0000_t202" style="position:absolute;margin-left:-6.85pt;margin-top:17.8pt;width:106.2pt;height:35.6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" filled="f" stroked="f">
                <v:textbox>
                  <w:txbxContent>
                    <w:p w14:paraId="1DF73E5A" w14:textId="77777777" w:rsidR="00972AC4" w:rsidRDefault="00972AC4" w:rsidP="00D61E2A">
                      <w:pPr>
                        <w:pStyle w:val="berschrift2"/>
                        <w:jc w:val="center"/>
                      </w:pPr>
                      <w:r w:rsidRPr="00343744">
                        <w:t>Projekte</w:t>
                      </w:r>
                    </w:p>
                  </w:txbxContent>
                </v:textbox>
                <w10:wrap type="square"/>
              </v:shape>
            </w:pict>
          </mc:Fallback>
        </mc:AlternateContent>
      </w:r>
      <w:r w:rsidR="00D61E2A">
        <w:rPr>
          <w:noProof/>
          <w:sz w:val="24"/>
          <w:lang w:eastAsia="de-DE" w:bidi="ar-SA"/>
        </w:rPr>
        <mc:AlternateContent>
          <mc:Choice Requires="wps">
            <w:drawing>
              <wp:anchor distT="0" distB="0" distL="114300" distR="114300" simplePos="0" relativeHeight="251820032" behindDoc="1" locked="0" layoutInCell="1" allowOverlap="1" wp14:anchorId="1EB8C4D9" wp14:editId="63F53C21">
                <wp:simplePos x="0" y="0"/>
                <wp:positionH relativeFrom="column">
                  <wp:posOffset>-22225</wp:posOffset>
                </wp:positionH>
                <wp:positionV relativeFrom="paragraph">
                  <wp:posOffset>191770</wp:posOffset>
                </wp:positionV>
                <wp:extent cx="1299210" cy="8455025"/>
                <wp:effectExtent l="0" t="0" r="0" b="3175"/>
                <wp:wrapNone/>
                <wp:docPr id="40" name="Rechteck 40"/>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0BB409CA" id="Rechteck 40" o:spid="_x0000_s1026" style="position:absolute;margin-left:-1.75pt;margin-top:15.1pt;width:102.3pt;height:665.75pt;z-index:-25149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" fillcolor="#eee" stroked="f" strokeweight="1pt"/>
            </w:pict>
          </mc:Fallback>
        </mc:AlternateContent>
      </w:r>
    </w:p>
    <w:p w14:paraId="6B5475CA" w14:textId="0ADB10D1" w:rsidR="00126586" w:rsidRDefault="00D61E2A">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21056" behindDoc="1" locked="0" layoutInCell="1" allowOverlap="1" wp14:anchorId="75D25667" wp14:editId="1120E465">
            <wp:simplePos x="0" y="0"/>
            <wp:positionH relativeFrom="column">
              <wp:posOffset>-122856</wp:posOffset>
            </wp:positionH>
            <wp:positionV relativeFrom="paragraph">
              <wp:posOffset>462648</wp:posOffset>
            </wp:positionV>
            <wp:extent cx="2314575" cy="7886065"/>
            <wp:effectExtent l="0" t="0" r="0" b="0"/>
            <wp:wrapNone/>
            <wp:docPr id="44" name="Bild 44"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586">
        <w:rPr>
          <w:sz w:val="24"/>
          <w:lang w:eastAsia="de-DE" w:bidi="ar-SA"/>
        </w:rPr>
        <w:br w:type="page"/>
      </w:r>
    </w:p>
    <w:p w14:paraId="507F7D9A" w14:textId="62035619" w:rsidR="00126586" w:rsidRDefault="00904ED6" w:rsidP="00953A90">
      <w:pPr>
        <w:spacing w:before="160" w:after="320" w:line="360" w:lineRule="auto"/>
        <w:contextualSpacing w:val="0"/>
        <w:rPr>
          <w:sz w:val="24"/>
          <w:lang w:eastAsia="de-DE" w:bidi="ar-SA"/>
        </w:rPr>
      </w:pPr>
      <w:r>
        <w:rPr>
          <w:noProof/>
          <w:sz w:val="24"/>
          <w:lang w:eastAsia="de-DE" w:bidi="ar-SA"/>
        </w:rPr>
        <w:lastRenderedPageBreak/>
        <mc:AlternateContent>
          <mc:Choice Requires="wps">
            <w:drawing>
              <wp:anchor distT="0" distB="0" distL="114300" distR="114300" simplePos="0" relativeHeight="251831296" behindDoc="0" locked="0" layoutInCell="1" allowOverlap="1" wp14:anchorId="513E53FB" wp14:editId="7EE08B01">
                <wp:simplePos x="0" y="0"/>
                <wp:positionH relativeFrom="column">
                  <wp:posOffset>1487170</wp:posOffset>
                </wp:positionH>
                <wp:positionV relativeFrom="paragraph">
                  <wp:posOffset>282575</wp:posOffset>
                </wp:positionV>
                <wp:extent cx="5099050" cy="8343900"/>
                <wp:effectExtent l="0" t="0" r="0" b="12700"/>
                <wp:wrapSquare wrapText="bothSides"/>
                <wp:docPr id="52" name="Textfeld 52"/>
                <wp:cNvGraphicFramePr/>
                <a:graphic xmlns:a="http://schemas.openxmlformats.org/drawingml/2006/main">
                  <a:graphicData uri="http://schemas.microsoft.com/office/word/2010/wordprocessingShape">
                    <wps:wsp>
                      <wps:cNvSpPr txBox="1"/>
                      <wps:spPr>
                        <a:xfrm>
                          <a:off x="0" y="0"/>
                          <a:ext cx="5099050" cy="8343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8"/>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13E53FB" id="Textfeld 52" o:spid="_x0000_s1053" type="#_x0000_t202" style="position:absolute;margin-left:117.1pt;margin-top:22.25pt;width:401.5pt;height:657pt;z-index:251831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" filled="f" stroked="f">
                <v:textbox style="mso-next-textbox:#Textfeld 53">
                  <w:txbxContent/>
                </v:textbox>
                <w10:wrap type="square"/>
              </v:shape>
            </w:pict>
          </mc:Fallback>
        </mc:AlternateContent>
      </w:r>
      <w:r w:rsidR="00D61E2A">
        <w:rPr>
          <w:noProof/>
          <w:sz w:val="24"/>
          <w:lang w:eastAsia="de-DE" w:bidi="ar-SA"/>
        </w:rPr>
        <mc:AlternateContent>
          <mc:Choice Requires="wps">
            <w:drawing>
              <wp:anchor distT="0" distB="0" distL="114300" distR="114300" simplePos="0" relativeHeight="251824128" behindDoc="1" locked="0" layoutInCell="1" allowOverlap="1" wp14:anchorId="59DEA844" wp14:editId="7D7BA908">
                <wp:simplePos x="0" y="0"/>
                <wp:positionH relativeFrom="column">
                  <wp:posOffset>-3175</wp:posOffset>
                </wp:positionH>
                <wp:positionV relativeFrom="paragraph">
                  <wp:posOffset>182245</wp:posOffset>
                </wp:positionV>
                <wp:extent cx="1299210" cy="8455025"/>
                <wp:effectExtent l="0" t="0" r="0" b="3175"/>
                <wp:wrapNone/>
                <wp:docPr id="46" name="Rechteck 46"/>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6AE6C8A" id="Rechteck 46" o:spid="_x0000_s1026" style="position:absolute;margin-left:-.25pt;margin-top:14.35pt;width:102.3pt;height:665.75pt;z-index:-25149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" fillcolor="#eee" stroked="f" strokeweight="1pt"/>
            </w:pict>
          </mc:Fallback>
        </mc:AlternateContent>
      </w:r>
      <w:r w:rsidR="00D61E2A">
        <w:rPr>
          <w:noProof/>
          <w:lang w:eastAsia="de-DE" w:bidi="ar-SA"/>
        </w:rPr>
        <mc:AlternateContent>
          <mc:Choice Requires="wps">
            <w:drawing>
              <wp:anchor distT="0" distB="0" distL="114300" distR="114300" simplePos="0" relativeHeight="251823104" behindDoc="0" locked="0" layoutInCell="1" allowOverlap="1" wp14:anchorId="78832A8F" wp14:editId="40B7A321">
                <wp:simplePos x="0" y="0"/>
                <wp:positionH relativeFrom="column">
                  <wp:posOffset>-67945</wp:posOffset>
                </wp:positionH>
                <wp:positionV relativeFrom="paragraph">
                  <wp:posOffset>216535</wp:posOffset>
                </wp:positionV>
                <wp:extent cx="1348740" cy="452755"/>
                <wp:effectExtent l="0" t="0" r="0" b="4445"/>
                <wp:wrapSquare wrapText="bothSides"/>
                <wp:docPr id="45" name="Textfeld 45"/>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2ABBC3" w14:textId="77777777" w:rsidR="00972AC4" w:rsidRDefault="00972AC4" w:rsidP="00D61E2A">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832A8F" id="Textfeld 45" o:spid="_x0000_s1054" type="#_x0000_t202" style="position:absolute;margin-left:-5.35pt;margin-top:17.05pt;width:106.2pt;height:35.6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" filled="f" stroked="f">
                <v:textbox>
                  <w:txbxContent>
                    <w:p w14:paraId="402ABBC3" w14:textId="77777777" w:rsidR="00972AC4" w:rsidRDefault="00972AC4" w:rsidP="00D61E2A">
                      <w:pPr>
                        <w:pStyle w:val="berschrift2"/>
                        <w:jc w:val="center"/>
                      </w:pPr>
                      <w:r w:rsidRPr="00343744">
                        <w:t>Projekte</w:t>
                      </w:r>
                    </w:p>
                  </w:txbxContent>
                </v:textbox>
                <w10:wrap type="square"/>
              </v:shape>
            </w:pict>
          </mc:Fallback>
        </mc:AlternateContent>
      </w:r>
    </w:p>
    <w:p w14:paraId="62919126" w14:textId="35E69F38" w:rsidR="00126586" w:rsidRDefault="00D61E2A">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25152" behindDoc="1" locked="0" layoutInCell="1" allowOverlap="1" wp14:anchorId="2B03AB92" wp14:editId="6B76FC33">
            <wp:simplePos x="0" y="0"/>
            <wp:positionH relativeFrom="column">
              <wp:posOffset>-123056</wp:posOffset>
            </wp:positionH>
            <wp:positionV relativeFrom="paragraph">
              <wp:posOffset>348448</wp:posOffset>
            </wp:positionV>
            <wp:extent cx="2314575" cy="7886065"/>
            <wp:effectExtent l="0" t="0" r="0" b="0"/>
            <wp:wrapNone/>
            <wp:docPr id="47" name="Bild 47"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126586">
        <w:rPr>
          <w:sz w:val="24"/>
          <w:lang w:eastAsia="de-DE" w:bidi="ar-SA"/>
        </w:rPr>
        <w:br w:type="page"/>
      </w:r>
    </w:p>
    <w:p w14:paraId="7702362D" w14:textId="2AF93878" w:rsidR="0053238C" w:rsidRDefault="00D472C1" w:rsidP="00953A90">
      <w:pPr>
        <w:spacing w:before="160" w:after="320" w:line="360" w:lineRule="auto"/>
        <w:contextualSpacing w:val="0"/>
        <w:rPr>
          <w:sz w:val="24"/>
          <w:lang w:eastAsia="de-DE" w:bidi="ar-SA"/>
        </w:rPr>
      </w:pPr>
      <w:r>
        <w:rPr>
          <w:noProof/>
          <w:sz w:val="24"/>
          <w:lang w:eastAsia="de-DE" w:bidi="ar-SA"/>
        </w:rPr>
        <w:lastRenderedPageBreak/>
        <mc:AlternateContent>
          <mc:Choice Requires="wps">
            <w:drawing>
              <wp:anchor distT="0" distB="0" distL="114300" distR="114300" simplePos="0" relativeHeight="251832320" behindDoc="0" locked="0" layoutInCell="1" allowOverlap="1" wp14:anchorId="490E8133" wp14:editId="5B8A4356">
                <wp:simplePos x="0" y="0"/>
                <wp:positionH relativeFrom="column">
                  <wp:posOffset>1481455</wp:posOffset>
                </wp:positionH>
                <wp:positionV relativeFrom="paragraph">
                  <wp:posOffset>396875</wp:posOffset>
                </wp:positionV>
                <wp:extent cx="5099050" cy="8120380"/>
                <wp:effectExtent l="0" t="0" r="0" b="7620"/>
                <wp:wrapSquare wrapText="bothSides"/>
                <wp:docPr id="53" name="Textfeld 53"/>
                <wp:cNvGraphicFramePr/>
                <a:graphic xmlns:a="http://schemas.openxmlformats.org/drawingml/2006/main">
                  <a:graphicData uri="http://schemas.microsoft.com/office/word/2010/wordprocessingShape">
                    <wps:wsp>
                      <wps:cNvSpPr txBox="1"/>
                      <wps:spPr>
                        <a:xfrm>
                          <a:off x="0" y="0"/>
                          <a:ext cx="5099050" cy="81203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9"/>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0E8133" id="Textfeld 53" o:spid="_x0000_s1055" type="#_x0000_t202" style="position:absolute;margin-left:116.65pt;margin-top:31.25pt;width:401.5pt;height:639.4pt;z-index:251832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" filled="f" stroked="f">
                <v:textbox style="mso-next-textbox:#Textfeld 61">
                  <w:txbxContent/>
                </v:textbox>
                <w10:wrap type="square"/>
              </v:shape>
            </w:pict>
          </mc:Fallback>
        </mc:AlternateContent>
      </w:r>
      <w:r w:rsidR="0053238C">
        <w:rPr>
          <w:noProof/>
          <w:sz w:val="24"/>
          <w:lang w:eastAsia="de-DE" w:bidi="ar-SA"/>
        </w:rPr>
        <w:drawing>
          <wp:anchor distT="0" distB="0" distL="114300" distR="114300" simplePos="0" relativeHeight="251829248" behindDoc="1" locked="0" layoutInCell="1" allowOverlap="1" wp14:anchorId="3F518C0D" wp14:editId="35F8281D">
            <wp:simplePos x="0" y="0"/>
            <wp:positionH relativeFrom="column">
              <wp:posOffset>-119079</wp:posOffset>
            </wp:positionH>
            <wp:positionV relativeFrom="paragraph">
              <wp:posOffset>849329</wp:posOffset>
            </wp:positionV>
            <wp:extent cx="2314575" cy="7886065"/>
            <wp:effectExtent l="0" t="0" r="0" b="0"/>
            <wp:wrapNone/>
            <wp:docPr id="50" name="Bild 5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D61E2A">
        <w:rPr>
          <w:noProof/>
          <w:sz w:val="24"/>
          <w:lang w:eastAsia="de-DE" w:bidi="ar-SA"/>
        </w:rPr>
        <mc:AlternateContent>
          <mc:Choice Requires="wps">
            <w:drawing>
              <wp:anchor distT="0" distB="0" distL="114300" distR="114300" simplePos="0" relativeHeight="251828224" behindDoc="1" locked="0" layoutInCell="1" allowOverlap="1" wp14:anchorId="0EE433A5" wp14:editId="321C27FC">
                <wp:simplePos x="0" y="0"/>
                <wp:positionH relativeFrom="column">
                  <wp:posOffset>-12700</wp:posOffset>
                </wp:positionH>
                <wp:positionV relativeFrom="paragraph">
                  <wp:posOffset>153035</wp:posOffset>
                </wp:positionV>
                <wp:extent cx="1299210" cy="8455025"/>
                <wp:effectExtent l="0" t="0" r="0" b="3175"/>
                <wp:wrapNone/>
                <wp:docPr id="49" name="Rechteck 49"/>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0CC6EE9" id="Rechteck 49" o:spid="_x0000_s1026" style="position:absolute;margin-left:-1pt;margin-top:12.05pt;width:102.3pt;height:665.75pt;z-index:-25148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" fillcolor="#eee" stroked="f" strokeweight="1pt"/>
            </w:pict>
          </mc:Fallback>
        </mc:AlternateContent>
      </w:r>
      <w:r w:rsidR="00D61E2A">
        <w:rPr>
          <w:noProof/>
          <w:lang w:eastAsia="de-DE" w:bidi="ar-SA"/>
        </w:rPr>
        <mc:AlternateContent>
          <mc:Choice Requires="wps">
            <w:drawing>
              <wp:anchor distT="0" distB="0" distL="114300" distR="114300" simplePos="0" relativeHeight="251827200" behindDoc="0" locked="0" layoutInCell="1" allowOverlap="1" wp14:anchorId="72C33D57" wp14:editId="00ED7E8A">
                <wp:simplePos x="0" y="0"/>
                <wp:positionH relativeFrom="column">
                  <wp:posOffset>-77470</wp:posOffset>
                </wp:positionH>
                <wp:positionV relativeFrom="paragraph">
                  <wp:posOffset>187325</wp:posOffset>
                </wp:positionV>
                <wp:extent cx="1348740" cy="452755"/>
                <wp:effectExtent l="0" t="0" r="0" b="4445"/>
                <wp:wrapSquare wrapText="bothSides"/>
                <wp:docPr id="48" name="Textfeld 48"/>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861241" w14:textId="77777777" w:rsidR="00972AC4" w:rsidRDefault="00972AC4" w:rsidP="00D61E2A">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33D57" id="Textfeld 48" o:spid="_x0000_s1056" type="#_x0000_t202" style="position:absolute;margin-left:-6.1pt;margin-top:14.75pt;width:106.2pt;height:35.6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" filled="f" stroked="f">
                <v:textbox>
                  <w:txbxContent>
                    <w:p w14:paraId="57861241" w14:textId="77777777" w:rsidR="00972AC4" w:rsidRDefault="00972AC4" w:rsidP="00D61E2A">
                      <w:pPr>
                        <w:pStyle w:val="berschrift2"/>
                        <w:jc w:val="center"/>
                      </w:pPr>
                      <w:r w:rsidRPr="00343744">
                        <w:t>Projekte</w:t>
                      </w:r>
                    </w:p>
                  </w:txbxContent>
                </v:textbox>
                <w10:wrap type="square"/>
              </v:shape>
            </w:pict>
          </mc:Fallback>
        </mc:AlternateContent>
      </w:r>
      <w:r w:rsidR="006805A6">
        <w:rPr>
          <w:sz w:val="24"/>
          <w:lang w:eastAsia="de-DE" w:bidi="ar-SA"/>
        </w:rPr>
        <w:br w:type="page"/>
      </w:r>
    </w:p>
    <w:p w14:paraId="453D585E" w14:textId="4EB61262" w:rsidR="0053238C" w:rsidRDefault="003D69C5">
      <w:pPr>
        <w:spacing w:before="160" w:after="320" w:line="360" w:lineRule="auto"/>
        <w:contextualSpacing w:val="0"/>
        <w:rPr>
          <w:sz w:val="24"/>
          <w:lang w:eastAsia="de-DE" w:bidi="ar-SA"/>
        </w:rPr>
      </w:pPr>
      <w:r>
        <w:rPr>
          <w:noProof/>
          <w:sz w:val="24"/>
          <w:lang w:eastAsia="de-DE" w:bidi="ar-SA"/>
        </w:rPr>
        <w:lastRenderedPageBreak/>
        <mc:AlternateContent>
          <mc:Choice Requires="wps">
            <w:drawing>
              <wp:anchor distT="0" distB="0" distL="114300" distR="114300" simplePos="0" relativeHeight="251841536" behindDoc="0" locked="0" layoutInCell="1" allowOverlap="1" wp14:anchorId="466A3ADF" wp14:editId="6A35CF5A">
                <wp:simplePos x="0" y="0"/>
                <wp:positionH relativeFrom="column">
                  <wp:posOffset>1481455</wp:posOffset>
                </wp:positionH>
                <wp:positionV relativeFrom="paragraph">
                  <wp:posOffset>511175</wp:posOffset>
                </wp:positionV>
                <wp:extent cx="5099685" cy="8177530"/>
                <wp:effectExtent l="0" t="0" r="0" b="1270"/>
                <wp:wrapSquare wrapText="bothSides"/>
                <wp:docPr id="61" name="Textfeld 61"/>
                <wp:cNvGraphicFramePr/>
                <a:graphic xmlns:a="http://schemas.openxmlformats.org/drawingml/2006/main">
                  <a:graphicData uri="http://schemas.microsoft.com/office/word/2010/wordprocessingShape">
                    <wps:wsp>
                      <wps:cNvSpPr txBox="1"/>
                      <wps:spPr>
                        <a:xfrm>
                          <a:off x="0" y="0"/>
                          <a:ext cx="5099685" cy="81775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10"/>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A3ADF" id="Textfeld 61" o:spid="_x0000_s1057" type="#_x0000_t202" style="position:absolute;margin-left:116.65pt;margin-top:40.25pt;width:401.55pt;height:643.9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" filled="f" stroked="f">
                <v:textbox style="mso-next-textbox:#Textfeld 15">
                  <w:txbxContent/>
                </v:textbox>
                <w10:wrap type="square"/>
              </v:shape>
            </w:pict>
          </mc:Fallback>
        </mc:AlternateContent>
      </w:r>
      <w:r w:rsidR="0053238C">
        <w:rPr>
          <w:noProof/>
          <w:sz w:val="24"/>
          <w:lang w:eastAsia="de-DE" w:bidi="ar-SA"/>
        </w:rPr>
        <w:drawing>
          <wp:anchor distT="0" distB="0" distL="114300" distR="114300" simplePos="0" relativeHeight="251836416" behindDoc="1" locked="0" layoutInCell="1" allowOverlap="1" wp14:anchorId="5166D967" wp14:editId="369F1596">
            <wp:simplePos x="0" y="0"/>
            <wp:positionH relativeFrom="column">
              <wp:posOffset>-119046</wp:posOffset>
            </wp:positionH>
            <wp:positionV relativeFrom="paragraph">
              <wp:posOffset>852270</wp:posOffset>
            </wp:positionV>
            <wp:extent cx="2314575" cy="7886065"/>
            <wp:effectExtent l="0" t="0" r="0" b="0"/>
            <wp:wrapNone/>
            <wp:docPr id="57" name="Bild 57"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238C">
        <w:rPr>
          <w:noProof/>
          <w:lang w:eastAsia="de-DE" w:bidi="ar-SA"/>
        </w:rPr>
        <mc:AlternateContent>
          <mc:Choice Requires="wps">
            <w:drawing>
              <wp:anchor distT="0" distB="0" distL="114300" distR="114300" simplePos="0" relativeHeight="251834368" behindDoc="0" locked="0" layoutInCell="1" allowOverlap="1" wp14:anchorId="66275BAC" wp14:editId="4A9EE496">
                <wp:simplePos x="0" y="0"/>
                <wp:positionH relativeFrom="column">
                  <wp:posOffset>-71889</wp:posOffset>
                </wp:positionH>
                <wp:positionV relativeFrom="paragraph">
                  <wp:posOffset>240665</wp:posOffset>
                </wp:positionV>
                <wp:extent cx="1348740" cy="452755"/>
                <wp:effectExtent l="0" t="0" r="0" b="4445"/>
                <wp:wrapSquare wrapText="bothSides"/>
                <wp:docPr id="54" name="Textfeld 54"/>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C0CBBCB" w14:textId="77777777" w:rsidR="00972AC4" w:rsidRDefault="00972AC4" w:rsidP="0053238C">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75BAC" id="Textfeld 54" o:spid="_x0000_s1058" type="#_x0000_t202" style="position:absolute;margin-left:-5.65pt;margin-top:18.95pt;width:106.2pt;height:35.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" filled="f" stroked="f">
                <v:textbox>
                  <w:txbxContent>
                    <w:p w14:paraId="2C0CBBCB" w14:textId="77777777" w:rsidR="00972AC4" w:rsidRDefault="00972AC4" w:rsidP="0053238C">
                      <w:pPr>
                        <w:pStyle w:val="berschrift2"/>
                        <w:jc w:val="center"/>
                      </w:pPr>
                      <w:r w:rsidRPr="00343744">
                        <w:t>Projekte</w:t>
                      </w:r>
                    </w:p>
                  </w:txbxContent>
                </v:textbox>
                <w10:wrap type="square"/>
              </v:shape>
            </w:pict>
          </mc:Fallback>
        </mc:AlternateContent>
      </w:r>
      <w:r w:rsidR="0053238C">
        <w:rPr>
          <w:noProof/>
          <w:sz w:val="24"/>
          <w:lang w:eastAsia="de-DE" w:bidi="ar-SA"/>
        </w:rPr>
        <mc:AlternateContent>
          <mc:Choice Requires="wps">
            <w:drawing>
              <wp:anchor distT="0" distB="0" distL="114300" distR="114300" simplePos="0" relativeHeight="251835392" behindDoc="1" locked="0" layoutInCell="1" allowOverlap="1" wp14:anchorId="5F21705A" wp14:editId="5D85705A">
                <wp:simplePos x="0" y="0"/>
                <wp:positionH relativeFrom="column">
                  <wp:posOffset>-30480</wp:posOffset>
                </wp:positionH>
                <wp:positionV relativeFrom="paragraph">
                  <wp:posOffset>172085</wp:posOffset>
                </wp:positionV>
                <wp:extent cx="1299210" cy="8455025"/>
                <wp:effectExtent l="0" t="0" r="0" b="3175"/>
                <wp:wrapNone/>
                <wp:docPr id="55" name="Rechteck 55"/>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7E198AB2" id="Rechteck 55" o:spid="_x0000_s1026" style="position:absolute;margin-left:-2.4pt;margin-top:13.55pt;width:102.3pt;height:665.75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" fillcolor="#eee" stroked="f" strokeweight="1pt"/>
            </w:pict>
          </mc:Fallback>
        </mc:AlternateContent>
      </w:r>
      <w:r w:rsidR="0053238C">
        <w:rPr>
          <w:sz w:val="24"/>
          <w:lang w:eastAsia="de-DE" w:bidi="ar-SA"/>
        </w:rPr>
        <w:br w:type="page"/>
      </w:r>
    </w:p>
    <w:p w14:paraId="3279B16B" w14:textId="74DA1E34" w:rsidR="0053238C" w:rsidRDefault="00066B25" w:rsidP="00953A90">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42560" behindDoc="0" locked="0" layoutInCell="1" allowOverlap="1" wp14:anchorId="14F4C681" wp14:editId="793309E3">
                <wp:simplePos x="0" y="0"/>
                <wp:positionH relativeFrom="column">
                  <wp:posOffset>1481455</wp:posOffset>
                </wp:positionH>
                <wp:positionV relativeFrom="paragraph">
                  <wp:posOffset>511175</wp:posOffset>
                </wp:positionV>
                <wp:extent cx="5099050" cy="8199755"/>
                <wp:effectExtent l="0" t="0" r="0" b="4445"/>
                <wp:wrapSquare wrapText="bothSides"/>
                <wp:docPr id="15" name="Textfeld 15"/>
                <wp:cNvGraphicFramePr/>
                <a:graphic xmlns:a="http://schemas.openxmlformats.org/drawingml/2006/main">
                  <a:graphicData uri="http://schemas.microsoft.com/office/word/2010/wordprocessingShape">
                    <wps:wsp>
                      <wps:cNvSpPr txBox="1"/>
                      <wps:spPr>
                        <a:xfrm>
                          <a:off x="0" y="0"/>
                          <a:ext cx="5099050" cy="819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1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4C681" id="Textfeld 15" o:spid="_x0000_s1059" type="#_x0000_t202" style="position:absolute;margin-left:116.65pt;margin-top:40.25pt;width:401.5pt;height:645.65pt;z-index:251842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" filled="f" stroked="f">
                <v:textbox style="mso-next-textbox:#Textfeld 24">
                  <w:txbxContent/>
                </v:textbox>
                <w10:wrap type="square"/>
              </v:shape>
            </w:pict>
          </mc:Fallback>
        </mc:AlternateContent>
      </w:r>
      <w:r w:rsidR="0053238C">
        <w:rPr>
          <w:noProof/>
          <w:lang w:eastAsia="de-DE" w:bidi="ar-SA"/>
        </w:rPr>
        <mc:AlternateContent>
          <mc:Choice Requires="wps">
            <w:drawing>
              <wp:anchor distT="0" distB="0" distL="114300" distR="114300" simplePos="0" relativeHeight="251838464" behindDoc="0" locked="0" layoutInCell="1" allowOverlap="1" wp14:anchorId="1E962ACB" wp14:editId="740DFC76">
                <wp:simplePos x="0" y="0"/>
                <wp:positionH relativeFrom="column">
                  <wp:posOffset>-71254</wp:posOffset>
                </wp:positionH>
                <wp:positionV relativeFrom="paragraph">
                  <wp:posOffset>221615</wp:posOffset>
                </wp:positionV>
                <wp:extent cx="1348740" cy="452755"/>
                <wp:effectExtent l="0" t="0" r="0" b="4445"/>
                <wp:wrapSquare wrapText="bothSides"/>
                <wp:docPr id="58" name="Textfeld 58"/>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B41B98" w14:textId="77777777" w:rsidR="00972AC4" w:rsidRDefault="00972AC4" w:rsidP="0053238C">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62ACB" id="Textfeld 58" o:spid="_x0000_s1060" type="#_x0000_t202" style="position:absolute;margin-left:-5.6pt;margin-top:17.45pt;width:106.2pt;height:35.6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" filled="f" stroked="f">
                <v:textbox>
                  <w:txbxContent>
                    <w:p w14:paraId="4CB41B98" w14:textId="77777777" w:rsidR="00972AC4" w:rsidRDefault="00972AC4" w:rsidP="0053238C">
                      <w:pPr>
                        <w:pStyle w:val="berschrift2"/>
                        <w:jc w:val="center"/>
                      </w:pPr>
                      <w:r w:rsidRPr="00343744">
                        <w:t>Projekte</w:t>
                      </w:r>
                    </w:p>
                  </w:txbxContent>
                </v:textbox>
                <w10:wrap type="square"/>
              </v:shape>
            </w:pict>
          </mc:Fallback>
        </mc:AlternateContent>
      </w:r>
      <w:r w:rsidR="0053238C">
        <w:rPr>
          <w:noProof/>
          <w:sz w:val="24"/>
          <w:lang w:eastAsia="de-DE" w:bidi="ar-SA"/>
        </w:rPr>
        <mc:AlternateContent>
          <mc:Choice Requires="wps">
            <w:drawing>
              <wp:anchor distT="0" distB="0" distL="114300" distR="114300" simplePos="0" relativeHeight="251839488" behindDoc="1" locked="0" layoutInCell="1" allowOverlap="1" wp14:anchorId="18A1499B" wp14:editId="2DDEAC80">
                <wp:simplePos x="0" y="0"/>
                <wp:positionH relativeFrom="column">
                  <wp:posOffset>-10795</wp:posOffset>
                </wp:positionH>
                <wp:positionV relativeFrom="paragraph">
                  <wp:posOffset>153035</wp:posOffset>
                </wp:positionV>
                <wp:extent cx="1299210" cy="8455025"/>
                <wp:effectExtent l="0" t="0" r="0" b="3175"/>
                <wp:wrapNone/>
                <wp:docPr id="59" name="Rechteck 59"/>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1B2CB0A9" id="Rechteck 59" o:spid="_x0000_s1026" style="position:absolute;margin-left:-.85pt;margin-top:12.05pt;width:102.3pt;height:665.75pt;z-index:-25147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" fillcolor="#eee" stroked="f" strokeweight="1pt"/>
            </w:pict>
          </mc:Fallback>
        </mc:AlternateContent>
      </w:r>
    </w:p>
    <w:p w14:paraId="44218054" w14:textId="320018B9" w:rsidR="005D40E4" w:rsidRDefault="005D40E4" w:rsidP="00953A90">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840512" behindDoc="1" locked="0" layoutInCell="1" allowOverlap="1" wp14:anchorId="2C40F975" wp14:editId="48C138EA">
            <wp:simplePos x="0" y="0"/>
            <wp:positionH relativeFrom="column">
              <wp:posOffset>-122989</wp:posOffset>
            </wp:positionH>
            <wp:positionV relativeFrom="paragraph">
              <wp:posOffset>353762</wp:posOffset>
            </wp:positionV>
            <wp:extent cx="2314575" cy="7886065"/>
            <wp:effectExtent l="0" t="0" r="0" b="0"/>
            <wp:wrapNone/>
            <wp:docPr id="60" name="Bild 60"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53238C">
        <w:rPr>
          <w:sz w:val="24"/>
          <w:lang w:eastAsia="de-DE" w:bidi="ar-SA"/>
        </w:rPr>
        <w:br w:type="page"/>
      </w:r>
    </w:p>
    <w:p w14:paraId="2D1F72CB" w14:textId="37B13C54" w:rsidR="00D52717" w:rsidRDefault="009A22A2" w:rsidP="00953A90">
      <w:pPr>
        <w:spacing w:before="160" w:after="320" w:line="360" w:lineRule="auto"/>
        <w:contextualSpacing w:val="0"/>
        <w:rPr>
          <w:sz w:val="24"/>
          <w:lang w:eastAsia="de-DE" w:bidi="ar-SA"/>
        </w:rPr>
      </w:pPr>
      <w:r>
        <w:rPr>
          <w:noProof/>
          <w:sz w:val="24"/>
          <w:lang w:eastAsia="de-DE" w:bidi="ar-SA"/>
        </w:rPr>
        <w:lastRenderedPageBreak/>
        <w:drawing>
          <wp:anchor distT="0" distB="0" distL="114300" distR="114300" simplePos="0" relativeHeight="251846656" behindDoc="1" locked="0" layoutInCell="1" allowOverlap="1" wp14:anchorId="539E116B" wp14:editId="42503D45">
            <wp:simplePos x="0" y="0"/>
            <wp:positionH relativeFrom="column">
              <wp:posOffset>-116791</wp:posOffset>
            </wp:positionH>
            <wp:positionV relativeFrom="paragraph">
              <wp:posOffset>1198245</wp:posOffset>
            </wp:positionV>
            <wp:extent cx="2314575" cy="7886065"/>
            <wp:effectExtent l="0" t="0" r="0" b="0"/>
            <wp:wrapNone/>
            <wp:docPr id="23" name="Bild 23"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CF64AB">
        <w:rPr>
          <w:noProof/>
          <w:sz w:val="24"/>
          <w:lang w:eastAsia="de-DE" w:bidi="ar-SA"/>
        </w:rPr>
        <mc:AlternateContent>
          <mc:Choice Requires="wps">
            <w:drawing>
              <wp:anchor distT="0" distB="0" distL="114300" distR="114300" simplePos="0" relativeHeight="251847680" behindDoc="0" locked="0" layoutInCell="1" allowOverlap="1" wp14:anchorId="1F44051B" wp14:editId="25643BC2">
                <wp:simplePos x="0" y="0"/>
                <wp:positionH relativeFrom="column">
                  <wp:posOffset>1438075</wp:posOffset>
                </wp:positionH>
                <wp:positionV relativeFrom="paragraph">
                  <wp:posOffset>293637</wp:posOffset>
                </wp:positionV>
                <wp:extent cx="5128260" cy="8458200"/>
                <wp:effectExtent l="0" t="0" r="0" b="0"/>
                <wp:wrapSquare wrapText="bothSides"/>
                <wp:docPr id="24" name="Textfeld 24"/>
                <wp:cNvGraphicFramePr/>
                <a:graphic xmlns:a="http://schemas.openxmlformats.org/drawingml/2006/main">
                  <a:graphicData uri="http://schemas.microsoft.com/office/word/2010/wordprocessingShape">
                    <wps:wsp>
                      <wps:cNvSpPr txBox="1"/>
                      <wps:spPr>
                        <a:xfrm>
                          <a:off x="0" y="0"/>
                          <a:ext cx="5128260" cy="8458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11" seq="12"/>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44051B" id="Textfeld 24" o:spid="_x0000_s1061" type="#_x0000_t202" style="position:absolute;margin-left:113.25pt;margin-top:23.1pt;width:403.8pt;height:666pt;z-index:251847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" filled="f" stroked="f">
                <v:textbox>
                  <w:txbxContent/>
                </v:textbox>
                <w10:wrap type="square"/>
              </v:shape>
            </w:pict>
          </mc:Fallback>
        </mc:AlternateContent>
      </w:r>
      <w:r w:rsidR="005D40E4">
        <w:rPr>
          <w:noProof/>
          <w:lang w:eastAsia="de-DE" w:bidi="ar-SA"/>
        </w:rPr>
        <mc:AlternateContent>
          <mc:Choice Requires="wps">
            <w:drawing>
              <wp:anchor distT="0" distB="0" distL="114300" distR="114300" simplePos="0" relativeHeight="251844608" behindDoc="0" locked="0" layoutInCell="1" allowOverlap="1" wp14:anchorId="57EC8909" wp14:editId="719081F3">
                <wp:simplePos x="0" y="0"/>
                <wp:positionH relativeFrom="column">
                  <wp:posOffset>-75064</wp:posOffset>
                </wp:positionH>
                <wp:positionV relativeFrom="paragraph">
                  <wp:posOffset>290195</wp:posOffset>
                </wp:positionV>
                <wp:extent cx="1348740" cy="452755"/>
                <wp:effectExtent l="0" t="0" r="0" b="4445"/>
                <wp:wrapSquare wrapText="bothSides"/>
                <wp:docPr id="16" name="Textfeld 16"/>
                <wp:cNvGraphicFramePr/>
                <a:graphic xmlns:a="http://schemas.openxmlformats.org/drawingml/2006/main">
                  <a:graphicData uri="http://schemas.microsoft.com/office/word/2010/wordprocessingShape">
                    <wps:wsp>
                      <wps:cNvSpPr txBox="1"/>
                      <wps:spPr>
                        <a:xfrm>
                          <a:off x="0" y="0"/>
                          <a:ext cx="1348740" cy="452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3C347A" w14:textId="77777777" w:rsidR="00972AC4" w:rsidRDefault="00972AC4" w:rsidP="005D40E4">
                            <w:pPr>
                              <w:pStyle w:val="berschrift2"/>
                              <w:jc w:val="center"/>
                            </w:pPr>
                            <w:r w:rsidRPr="00343744">
                              <w:t>Projekte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C8909" id="Textfeld 16" o:spid="_x0000_s1062" type="#_x0000_t202" style="position:absolute;margin-left:-5.9pt;margin-top:22.85pt;width:106.2pt;height:35.6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" filled="f" stroked="f">
                <v:textbox>
                  <w:txbxContent>
                    <w:p w14:paraId="113C347A" w14:textId="77777777" w:rsidR="00972AC4" w:rsidRDefault="00972AC4" w:rsidP="005D40E4">
                      <w:pPr>
                        <w:pStyle w:val="berschrift2"/>
                        <w:jc w:val="center"/>
                      </w:pPr>
                      <w:r w:rsidRPr="00343744">
                        <w:t>Projekte</w:t>
                      </w:r>
                    </w:p>
                  </w:txbxContent>
                </v:textbox>
                <w10:wrap type="square"/>
              </v:shape>
            </w:pict>
          </mc:Fallback>
        </mc:AlternateContent>
      </w:r>
      <w:r w:rsidR="005D40E4">
        <w:rPr>
          <w:noProof/>
          <w:sz w:val="24"/>
          <w:lang w:eastAsia="de-DE" w:bidi="ar-SA"/>
        </w:rPr>
        <mc:AlternateContent>
          <mc:Choice Requires="wps">
            <w:drawing>
              <wp:anchor distT="0" distB="0" distL="114300" distR="114300" simplePos="0" relativeHeight="251845632" behindDoc="1" locked="0" layoutInCell="1" allowOverlap="1" wp14:anchorId="6D460938" wp14:editId="6801F8F7">
                <wp:simplePos x="0" y="0"/>
                <wp:positionH relativeFrom="column">
                  <wp:posOffset>-41910</wp:posOffset>
                </wp:positionH>
                <wp:positionV relativeFrom="paragraph">
                  <wp:posOffset>153035</wp:posOffset>
                </wp:positionV>
                <wp:extent cx="1299210" cy="8455025"/>
                <wp:effectExtent l="0" t="0" r="0" b="3175"/>
                <wp:wrapNone/>
                <wp:docPr id="17" name="Rechteck 17"/>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687D7302" id="Rechteck 17" o:spid="_x0000_s1026" style="position:absolute;margin-left:-3.3pt;margin-top:12.05pt;width:102.3pt;height:665.75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" fillcolor="#eee" stroked="f" strokeweight="1pt"/>
            </w:pict>
          </mc:Fallback>
        </mc:AlternateContent>
      </w:r>
      <w:r w:rsidR="005D40E4">
        <w:rPr>
          <w:sz w:val="24"/>
          <w:lang w:eastAsia="de-DE" w:bidi="ar-SA"/>
        </w:rPr>
        <w:br w:type="page"/>
      </w:r>
    </w:p>
    <w:p w14:paraId="6DA07920" w14:textId="309BC55A" w:rsidR="00D52717" w:rsidRDefault="00D52717" w:rsidP="00D52717">
      <w:pPr>
        <w:rPr>
          <w:sz w:val="24"/>
          <w:lang w:eastAsia="de-DE" w:bidi="ar-SA"/>
        </w:rPr>
      </w:pPr>
    </w:p>
    <w:p w14:paraId="61AC705D" w14:textId="41CB4B44" w:rsidR="00A13EB7" w:rsidRDefault="002020C2" w:rsidP="00A13EB7">
      <w:pPr>
        <w:rPr>
          <w:sz w:val="24"/>
          <w:lang w:eastAsia="de-DE" w:bidi="ar-SA"/>
        </w:rPr>
      </w:pPr>
      <w:r>
        <w:rPr>
          <w:noProof/>
          <w:sz w:val="24"/>
          <w:lang w:eastAsia="de-DE" w:bidi="ar-SA"/>
        </w:rPr>
        <mc:AlternateContent>
          <mc:Choice Requires="wps">
            <w:drawing>
              <wp:anchor distT="0" distB="0" distL="114300" distR="114300" simplePos="0" relativeHeight="251687936" behindDoc="1" locked="0" layoutInCell="1" allowOverlap="1" wp14:anchorId="7CA4627A" wp14:editId="10C2B923">
                <wp:simplePos x="0" y="0"/>
                <wp:positionH relativeFrom="column">
                  <wp:posOffset>-60423</wp:posOffset>
                </wp:positionH>
                <wp:positionV relativeFrom="paragraph">
                  <wp:posOffset>166663</wp:posOffset>
                </wp:positionV>
                <wp:extent cx="1299210" cy="8258517"/>
                <wp:effectExtent l="0" t="0" r="0" b="0"/>
                <wp:wrapNone/>
                <wp:docPr id="36" name="Rechteck 36"/>
                <wp:cNvGraphicFramePr/>
                <a:graphic xmlns:a="http://schemas.openxmlformats.org/drawingml/2006/main">
                  <a:graphicData uri="http://schemas.microsoft.com/office/word/2010/wordprocessingShape">
                    <wps:wsp>
                      <wps:cNvSpPr/>
                      <wps:spPr>
                        <a:xfrm>
                          <a:off x="0" y="0"/>
                          <a:ext cx="1299210" cy="8258517"/>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0702A34" id="Rechteck 36" o:spid="_x0000_s1026" style="position:absolute;margin-left:-4.75pt;margin-top:13.1pt;width:102.3pt;height:650.3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" fillcolor="#eee" stroked="f" strokeweight="1pt"/>
            </w:pict>
          </mc:Fallback>
        </mc:AlternateContent>
      </w:r>
      <w:r w:rsidR="004D69FF">
        <w:rPr>
          <w:noProof/>
          <w:lang w:eastAsia="de-DE" w:bidi="ar-SA"/>
        </w:rPr>
        <mc:AlternateContent>
          <mc:Choice Requires="wps">
            <w:drawing>
              <wp:anchor distT="0" distB="0" distL="114300" distR="114300" simplePos="0" relativeHeight="251689984" behindDoc="0" locked="0" layoutInCell="1" allowOverlap="1" wp14:anchorId="7A85385B" wp14:editId="1A0142D6">
                <wp:simplePos x="0" y="0"/>
                <wp:positionH relativeFrom="column">
                  <wp:posOffset>1439545</wp:posOffset>
                </wp:positionH>
                <wp:positionV relativeFrom="paragraph">
                  <wp:posOffset>1540510</wp:posOffset>
                </wp:positionV>
                <wp:extent cx="4795520" cy="1259840"/>
                <wp:effectExtent l="0" t="0" r="0" b="10160"/>
                <wp:wrapSquare wrapText="bothSides"/>
                <wp:docPr id="42" name="Textfeld 42"/>
                <wp:cNvGraphicFramePr/>
                <a:graphic xmlns:a="http://schemas.openxmlformats.org/drawingml/2006/main">
                  <a:graphicData uri="http://schemas.microsoft.com/office/word/2010/wordprocessingShape">
                    <wps:wsp>
                      <wps:cNvSpPr txBox="1"/>
                      <wps:spPr>
                        <a:xfrm>
                          <a:off x="0" y="0"/>
                          <a:ext cx="479552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A29410" w14:textId="519F8B4E" w:rsidR="00972AC4" w:rsidRDefault="00972AC4" w:rsidP="006206FC">
                            <w:r w:rsidRPr="00E37C43">
                              <w:rPr>
                                <w:b/>
                              </w:rPr>
                              <w:t>Zeitpunkt</w:t>
                            </w:r>
                            <w:r w:rsidRPr="00F13F61">
                              <w:rPr>
                                <w:b/>
                              </w:rPr>
                              <w:tab/>
                            </w:r>
                            <w:r>
                              <w:rPr>
                                <w:b/>
                              </w:rPr>
                              <w:t xml:space="preserve">          </w:t>
                            </w:r>
                            <w:r>
                              <w:t>Zeitraum unbekannt</w:t>
                            </w:r>
                          </w:p>
                          <w:p w14:paraId="780B9DB4" w14:textId="72BFB71D" w:rsidR="00972AC4" w:rsidRPr="00F13F61" w:rsidRDefault="00972AC4" w:rsidP="00A8040D">
                            <w:pPr>
                              <w:rPr>
                                <w:b/>
                              </w:rPr>
                            </w:pPr>
                            <w:r w:rsidRPr="00E40A46">
                              <w:rPr>
                                <w:b/>
                              </w:rPr>
                              <w:t>Institut</w:t>
                            </w:r>
                            <w:r>
                              <w:rPr>
                                <w:b/>
                              </w:rPr>
                              <w:t xml:space="preserve">                        </w:t>
                            </w:r>
                          </w:p>
                          <w:p w14:paraId="70ADE944" w14:textId="3FE0BB63" w:rsidR="00972AC4" w:rsidRPr="00F13F61" w:rsidRDefault="00972AC4" w:rsidP="00A8040D">
                            <w:pPr>
                              <w:rPr>
                                <w:b/>
                              </w:rPr>
                            </w:pPr>
                            <w:r w:rsidRPr="00E40A46">
                              <w:rPr>
                                <w:b/>
                              </w:rPr>
                              <w:t>Fachgebiet</w:t>
                            </w:r>
                            <w:r w:rsidRPr="00F13F61">
                              <w:rPr>
                                <w:b/>
                              </w:rPr>
                              <w:tab/>
                            </w:r>
                            <w:r>
                              <w:rPr>
                                <w:b/>
                              </w:rPr>
                              <w:t xml:space="preserve">          </w:t>
                            </w:r>
                          </w:p>
                          <w:p w14:paraId="5ADABEAD" w14:textId="2C37C650" w:rsidR="00972AC4" w:rsidRPr="00F13F61" w:rsidRDefault="00972AC4" w:rsidP="00A8040D">
                            <w:pPr>
                              <w:rPr>
                                <w:b/>
                              </w:rPr>
                            </w:pPr>
                            <w:r w:rsidRPr="00E40A46">
                              <w:rPr>
                                <w:b/>
                              </w:rPr>
                              <w:t>Abschluss</w:t>
                            </w:r>
                            <w:r>
                              <w:rPr>
                                <w:b/>
                              </w:rPr>
                              <w:t xml:space="preserve">                  </w:t>
                            </w:r>
                            <w:r w:rsidRPr="006206FC">
                              <w:t>VMware VCP</w:t>
                            </w:r>
                            <w:r>
                              <w:t xml:space="preserve"> </w:t>
                            </w:r>
                            <w:r w:rsidRPr="00F13F61">
                              <w:rPr>
                                <w:b/>
                              </w:rPr>
                              <w:tab/>
                            </w:r>
                            <w:r>
                              <w:rPr>
                                <w:b/>
                              </w:rPr>
                              <w:t xml:space="preserve">          </w:t>
                            </w:r>
                            <w:r>
                              <w:t xml:space="preserve"> </w:t>
                            </w:r>
                          </w:p>
                          <w:p w14:paraId="14D1DF1F" w14:textId="77777777" w:rsidR="00972AC4" w:rsidRPr="00E37C43" w:rsidRDefault="00972AC4" w:rsidP="00A804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5385B" id="Textfeld 42" o:spid="_x0000_s1063" type="#_x0000_t202" style="position:absolute;margin-left:113.35pt;margin-top:121.3pt;width:377.6pt;height:99.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" filled="f" stroked="f">
                <v:textbox>
                  <w:txbxContent>
                    <w:p w14:paraId="31A29410" w14:textId="519F8B4E" w:rsidR="00972AC4" w:rsidRDefault="00972AC4" w:rsidP="006206FC">
                      <w:r w:rsidRPr="00E37C43">
                        <w:rPr>
                          <w:b/>
                        </w:rPr>
                        <w:t>Zeitpunkt</w:t>
                      </w:r>
                      <w:r w:rsidRPr="00F13F61">
                        <w:rPr>
                          <w:b/>
                        </w:rPr>
                        <w:tab/>
                      </w:r>
                      <w:r>
                        <w:rPr>
                          <w:b/>
                        </w:rPr>
                        <w:t xml:space="preserve">          </w:t>
                      </w:r>
                      <w:r>
                        <w:t>Zeitraum unbekannt</w:t>
                      </w:r>
                    </w:p>
                    <w:p w14:paraId="780B9DB4" w14:textId="72BFB71D" w:rsidR="00972AC4" w:rsidRPr="00F13F61" w:rsidRDefault="00972AC4" w:rsidP="00A8040D">
                      <w:pPr>
                        <w:rPr>
                          <w:b/>
                        </w:rPr>
                      </w:pPr>
                      <w:r w:rsidRPr="00E40A46">
                        <w:rPr>
                          <w:b/>
                        </w:rPr>
                        <w:t>Institut</w:t>
                      </w:r>
                      <w:r>
                        <w:rPr>
                          <w:b/>
                        </w:rPr>
                        <w:t xml:space="preserve">                        </w:t>
                      </w:r>
                    </w:p>
                    <w:p w14:paraId="70ADE944" w14:textId="3FE0BB63" w:rsidR="00972AC4" w:rsidRPr="00F13F61" w:rsidRDefault="00972AC4" w:rsidP="00A8040D">
                      <w:pPr>
                        <w:rPr>
                          <w:b/>
                        </w:rPr>
                      </w:pPr>
                      <w:r w:rsidRPr="00E40A46">
                        <w:rPr>
                          <w:b/>
                        </w:rPr>
                        <w:t>Fachgebiet</w:t>
                      </w:r>
                      <w:r w:rsidRPr="00F13F61">
                        <w:rPr>
                          <w:b/>
                        </w:rPr>
                        <w:tab/>
                      </w:r>
                      <w:r>
                        <w:rPr>
                          <w:b/>
                        </w:rPr>
                        <w:t xml:space="preserve">          </w:t>
                      </w:r>
                    </w:p>
                    <w:p w14:paraId="5ADABEAD" w14:textId="2C37C650" w:rsidR="00972AC4" w:rsidRPr="00F13F61" w:rsidRDefault="00972AC4" w:rsidP="00A8040D">
                      <w:pPr>
                        <w:rPr>
                          <w:b/>
                        </w:rPr>
                      </w:pPr>
                      <w:r w:rsidRPr="00E40A46">
                        <w:rPr>
                          <w:b/>
                        </w:rPr>
                        <w:t>Abschluss</w:t>
                      </w:r>
                      <w:r>
                        <w:rPr>
                          <w:b/>
                        </w:rPr>
                        <w:t xml:space="preserve">                  </w:t>
                      </w:r>
                      <w:r w:rsidRPr="006206FC">
                        <w:t>VMware VCP</w:t>
                      </w:r>
                      <w:r>
                        <w:t xml:space="preserve"> </w:t>
                      </w:r>
                      <w:r w:rsidRPr="00F13F61">
                        <w:rPr>
                          <w:b/>
                        </w:rPr>
                        <w:tab/>
                      </w:r>
                      <w:r>
                        <w:rPr>
                          <w:b/>
                        </w:rPr>
                        <w:t xml:space="preserve">          </w:t>
                      </w:r>
                      <w:r>
                        <w:t xml:space="preserve"> </w:t>
                      </w:r>
                    </w:p>
                    <w:p w14:paraId="14D1DF1F" w14:textId="77777777" w:rsidR="00972AC4" w:rsidRPr="00E37C43" w:rsidRDefault="00972AC4" w:rsidP="00A8040D"/>
                  </w:txbxContent>
                </v:textbox>
                <w10:wrap type="square"/>
              </v:shape>
            </w:pict>
          </mc:Fallback>
        </mc:AlternateContent>
      </w:r>
      <w:r w:rsidR="004D69FF">
        <w:rPr>
          <w:noProof/>
          <w:sz w:val="24"/>
          <w:lang w:eastAsia="de-DE" w:bidi="ar-SA"/>
        </w:rPr>
        <mc:AlternateContent>
          <mc:Choice Requires="wps">
            <w:drawing>
              <wp:anchor distT="0" distB="0" distL="114300" distR="114300" simplePos="0" relativeHeight="251728896" behindDoc="0" locked="0" layoutInCell="1" allowOverlap="1" wp14:anchorId="7C21351F" wp14:editId="4273329A">
                <wp:simplePos x="0" y="0"/>
                <wp:positionH relativeFrom="column">
                  <wp:posOffset>1517650</wp:posOffset>
                </wp:positionH>
                <wp:positionV relativeFrom="paragraph">
                  <wp:posOffset>1426845</wp:posOffset>
                </wp:positionV>
                <wp:extent cx="4719955" cy="0"/>
                <wp:effectExtent l="0" t="0" r="29845" b="25400"/>
                <wp:wrapNone/>
                <wp:docPr id="152" name="Gerade Verbindung 152"/>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0EA30CB" id="Gerade Verbindung 152" o:spid="_x0000_s1026" style="position:absolute;flip:y;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5pt,112.35pt" to="491.15pt,112.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" strokecolor="#032034" strokeweight=".25pt">
                <v:stroke opacity="16448f" joinstyle="miter"/>
              </v:line>
            </w:pict>
          </mc:Fallback>
        </mc:AlternateContent>
      </w:r>
      <w:r w:rsidR="004D69FF">
        <w:rPr>
          <w:noProof/>
          <w:lang w:eastAsia="de-DE" w:bidi="ar-SA"/>
        </w:rPr>
        <mc:AlternateContent>
          <mc:Choice Requires="wps">
            <w:drawing>
              <wp:anchor distT="0" distB="0" distL="114300" distR="114300" simplePos="0" relativeHeight="251692032" behindDoc="0" locked="0" layoutInCell="1" allowOverlap="1" wp14:anchorId="29A942BC" wp14:editId="360E5BDD">
                <wp:simplePos x="0" y="0"/>
                <wp:positionH relativeFrom="column">
                  <wp:posOffset>1434465</wp:posOffset>
                </wp:positionH>
                <wp:positionV relativeFrom="paragraph">
                  <wp:posOffset>2792730</wp:posOffset>
                </wp:positionV>
                <wp:extent cx="4795520" cy="1259840"/>
                <wp:effectExtent l="0" t="0" r="0" b="10160"/>
                <wp:wrapSquare wrapText="bothSides"/>
                <wp:docPr id="43" name="Textfeld 43"/>
                <wp:cNvGraphicFramePr/>
                <a:graphic xmlns:a="http://schemas.openxmlformats.org/drawingml/2006/main">
                  <a:graphicData uri="http://schemas.microsoft.com/office/word/2010/wordprocessingShape">
                    <wps:wsp>
                      <wps:cNvSpPr txBox="1"/>
                      <wps:spPr>
                        <a:xfrm>
                          <a:off x="0" y="0"/>
                          <a:ext cx="479552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582D2D" w14:textId="5D5C491B" w:rsidR="00972AC4" w:rsidRDefault="00972AC4" w:rsidP="006206FC">
                            <w:r w:rsidRPr="00E37C43">
                              <w:rPr>
                                <w:b/>
                              </w:rPr>
                              <w:t>Zeitpunkt</w:t>
                            </w:r>
                            <w:r w:rsidRPr="00F13F61">
                              <w:rPr>
                                <w:b/>
                              </w:rPr>
                              <w:tab/>
                            </w:r>
                            <w:r>
                              <w:rPr>
                                <w:b/>
                              </w:rPr>
                              <w:t xml:space="preserve">          </w:t>
                            </w:r>
                            <w:r>
                              <w:t>Zeitraum unbekannt</w:t>
                            </w:r>
                          </w:p>
                          <w:p w14:paraId="33941935" w14:textId="5D61D881" w:rsidR="00972AC4" w:rsidRDefault="00972AC4" w:rsidP="00B862C1">
                            <w:r w:rsidRPr="00E40A46">
                              <w:rPr>
                                <w:b/>
                              </w:rPr>
                              <w:t>Institut</w:t>
                            </w:r>
                            <w:r>
                              <w:rPr>
                                <w:b/>
                              </w:rPr>
                              <w:t xml:space="preserve">                        </w:t>
                            </w:r>
                            <w:r w:rsidRPr="006206FC">
                              <w:t>ISACA</w:t>
                            </w:r>
                          </w:p>
                          <w:p w14:paraId="4319EB80" w14:textId="46D1DBC6" w:rsidR="00972AC4" w:rsidRDefault="00972AC4" w:rsidP="00B862C1">
                            <w:r w:rsidRPr="00E40A46">
                              <w:rPr>
                                <w:b/>
                              </w:rPr>
                              <w:t>Fachgebiet</w:t>
                            </w:r>
                            <w:r w:rsidRPr="00F13F61">
                              <w:rPr>
                                <w:b/>
                              </w:rPr>
                              <w:tab/>
                            </w:r>
                            <w:r>
                              <w:rPr>
                                <w:b/>
                              </w:rPr>
                              <w:t xml:space="preserve">          </w:t>
                            </w:r>
                          </w:p>
                          <w:p w14:paraId="452AF40E" w14:textId="0E50A4E0" w:rsidR="00972AC4" w:rsidRPr="00F13F61" w:rsidRDefault="00972AC4" w:rsidP="00B862C1">
                            <w:pPr>
                              <w:rPr>
                                <w:b/>
                              </w:rPr>
                            </w:pPr>
                            <w:r w:rsidRPr="00E40A46">
                              <w:rPr>
                                <w:b/>
                              </w:rPr>
                              <w:t>Abschluss</w:t>
                            </w:r>
                            <w:r w:rsidRPr="00F13F61">
                              <w:rPr>
                                <w:b/>
                              </w:rPr>
                              <w:tab/>
                            </w:r>
                            <w:r>
                              <w:rPr>
                                <w:b/>
                              </w:rPr>
                              <w:t xml:space="preserve">          </w:t>
                            </w:r>
                            <w:proofErr w:type="spellStart"/>
                            <w:r w:rsidRPr="006206FC">
                              <w:t>Cyber</w:t>
                            </w:r>
                            <w:proofErr w:type="spellEnd"/>
                            <w:r w:rsidRPr="006206FC">
                              <w:t xml:space="preserve"> Security</w:t>
                            </w:r>
                          </w:p>
                          <w:p w14:paraId="1BE19F9F" w14:textId="77777777" w:rsidR="00972AC4" w:rsidRPr="00E37C43" w:rsidRDefault="00972AC4" w:rsidP="00B862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942BC" id="Textfeld 43" o:spid="_x0000_s1064" type="#_x0000_t202" style="position:absolute;margin-left:112.95pt;margin-top:219.9pt;width:377.6pt;height:9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" filled="f" stroked="f">
                <v:textbox>
                  <w:txbxContent>
                    <w:p w14:paraId="30582D2D" w14:textId="5D5C491B" w:rsidR="00972AC4" w:rsidRDefault="00972AC4" w:rsidP="006206FC">
                      <w:r w:rsidRPr="00E37C43">
                        <w:rPr>
                          <w:b/>
                        </w:rPr>
                        <w:t>Zeitpunkt</w:t>
                      </w:r>
                      <w:r w:rsidRPr="00F13F61">
                        <w:rPr>
                          <w:b/>
                        </w:rPr>
                        <w:tab/>
                      </w:r>
                      <w:r>
                        <w:rPr>
                          <w:b/>
                        </w:rPr>
                        <w:t xml:space="preserve">          </w:t>
                      </w:r>
                      <w:r>
                        <w:t>Zeitraum unbekannt</w:t>
                      </w:r>
                    </w:p>
                    <w:p w14:paraId="33941935" w14:textId="5D61D881" w:rsidR="00972AC4" w:rsidRDefault="00972AC4" w:rsidP="00B862C1">
                      <w:r w:rsidRPr="00E40A46">
                        <w:rPr>
                          <w:b/>
                        </w:rPr>
                        <w:t>Institut</w:t>
                      </w:r>
                      <w:r>
                        <w:rPr>
                          <w:b/>
                        </w:rPr>
                        <w:t xml:space="preserve">                        </w:t>
                      </w:r>
                      <w:r w:rsidRPr="006206FC">
                        <w:t>ISACA</w:t>
                      </w:r>
                    </w:p>
                    <w:p w14:paraId="4319EB80" w14:textId="46D1DBC6" w:rsidR="00972AC4" w:rsidRDefault="00972AC4" w:rsidP="00B862C1">
                      <w:r w:rsidRPr="00E40A46">
                        <w:rPr>
                          <w:b/>
                        </w:rPr>
                        <w:t>Fachgebiet</w:t>
                      </w:r>
                      <w:r w:rsidRPr="00F13F61">
                        <w:rPr>
                          <w:b/>
                        </w:rPr>
                        <w:tab/>
                      </w:r>
                      <w:r>
                        <w:rPr>
                          <w:b/>
                        </w:rPr>
                        <w:t xml:space="preserve">          </w:t>
                      </w:r>
                    </w:p>
                    <w:p w14:paraId="452AF40E" w14:textId="0E50A4E0" w:rsidR="00972AC4" w:rsidRPr="00F13F61" w:rsidRDefault="00972AC4" w:rsidP="00B862C1">
                      <w:pPr>
                        <w:rPr>
                          <w:b/>
                        </w:rPr>
                      </w:pPr>
                      <w:r w:rsidRPr="00E40A46">
                        <w:rPr>
                          <w:b/>
                        </w:rPr>
                        <w:t>Abschluss</w:t>
                      </w:r>
                      <w:r w:rsidRPr="00F13F61">
                        <w:rPr>
                          <w:b/>
                        </w:rPr>
                        <w:tab/>
                      </w:r>
                      <w:r>
                        <w:rPr>
                          <w:b/>
                        </w:rPr>
                        <w:t xml:space="preserve">          </w:t>
                      </w:r>
                      <w:proofErr w:type="spellStart"/>
                      <w:r w:rsidRPr="006206FC">
                        <w:t>Cyber</w:t>
                      </w:r>
                      <w:proofErr w:type="spellEnd"/>
                      <w:r w:rsidRPr="006206FC">
                        <w:t xml:space="preserve"> Security</w:t>
                      </w:r>
                    </w:p>
                    <w:p w14:paraId="1BE19F9F" w14:textId="77777777" w:rsidR="00972AC4" w:rsidRPr="00E37C43" w:rsidRDefault="00972AC4" w:rsidP="00B862C1"/>
                  </w:txbxContent>
                </v:textbox>
                <w10:wrap type="square"/>
              </v:shape>
            </w:pict>
          </mc:Fallback>
        </mc:AlternateContent>
      </w:r>
      <w:r w:rsidR="004D69FF">
        <w:rPr>
          <w:noProof/>
          <w:sz w:val="24"/>
          <w:lang w:eastAsia="de-DE" w:bidi="ar-SA"/>
        </w:rPr>
        <mc:AlternateContent>
          <mc:Choice Requires="wps">
            <w:drawing>
              <wp:anchor distT="0" distB="0" distL="114300" distR="114300" simplePos="0" relativeHeight="251730944" behindDoc="0" locked="0" layoutInCell="1" allowOverlap="1" wp14:anchorId="318C72EC" wp14:editId="5FE6EE3F">
                <wp:simplePos x="0" y="0"/>
                <wp:positionH relativeFrom="column">
                  <wp:posOffset>1517650</wp:posOffset>
                </wp:positionH>
                <wp:positionV relativeFrom="paragraph">
                  <wp:posOffset>2676525</wp:posOffset>
                </wp:positionV>
                <wp:extent cx="4719955" cy="0"/>
                <wp:effectExtent l="0" t="0" r="29845" b="25400"/>
                <wp:wrapNone/>
                <wp:docPr id="153" name="Gerade Verbindung 153"/>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2112E2" id="Gerade Verbindung 153" o:spid="_x0000_s1026" style="position:absolute;flip:y;z-index:251730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5pt,210.75pt" to="491.15pt,210.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" strokecolor="#032034" strokeweight=".25pt">
                <v:stroke opacity="16448f" joinstyle="miter"/>
              </v:line>
            </w:pict>
          </mc:Fallback>
        </mc:AlternateContent>
      </w:r>
      <w:r w:rsidR="004D69FF">
        <w:rPr>
          <w:noProof/>
          <w:lang w:eastAsia="de-DE" w:bidi="ar-SA"/>
        </w:rPr>
        <mc:AlternateContent>
          <mc:Choice Requires="wps">
            <w:drawing>
              <wp:anchor distT="0" distB="0" distL="114300" distR="114300" simplePos="0" relativeHeight="251685888" behindDoc="0" locked="0" layoutInCell="1" allowOverlap="1" wp14:anchorId="141F1567" wp14:editId="4001EC34">
                <wp:simplePos x="0" y="0"/>
                <wp:positionH relativeFrom="column">
                  <wp:posOffset>1429385</wp:posOffset>
                </wp:positionH>
                <wp:positionV relativeFrom="paragraph">
                  <wp:posOffset>286385</wp:posOffset>
                </wp:positionV>
                <wp:extent cx="4795520" cy="1259840"/>
                <wp:effectExtent l="0" t="0" r="0" b="10160"/>
                <wp:wrapSquare wrapText="bothSides"/>
                <wp:docPr id="41" name="Textfeld 41"/>
                <wp:cNvGraphicFramePr/>
                <a:graphic xmlns:a="http://schemas.openxmlformats.org/drawingml/2006/main">
                  <a:graphicData uri="http://schemas.microsoft.com/office/word/2010/wordprocessingShape">
                    <wps:wsp>
                      <wps:cNvSpPr txBox="1"/>
                      <wps:spPr>
                        <a:xfrm>
                          <a:off x="0" y="0"/>
                          <a:ext cx="479552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A63BFA" w14:textId="3CD3C613" w:rsidR="00972AC4" w:rsidRPr="00E37C43" w:rsidRDefault="00972AC4" w:rsidP="00A13EB7">
                            <w:r w:rsidRPr="00E37C43">
                              <w:rPr>
                                <w:b/>
                              </w:rPr>
                              <w:t>Zeitpunkt</w:t>
                            </w:r>
                            <w:r w:rsidRPr="00F13F61">
                              <w:rPr>
                                <w:b/>
                              </w:rPr>
                              <w:tab/>
                            </w:r>
                            <w:r>
                              <w:rPr>
                                <w:b/>
                              </w:rPr>
                              <w:t xml:space="preserve">          </w:t>
                            </w:r>
                            <w:r w:rsidRPr="006206FC">
                              <w:t>9/1996 - 4/1998</w:t>
                            </w:r>
                          </w:p>
                          <w:p w14:paraId="1F57BACB" w14:textId="41584463" w:rsidR="00972AC4" w:rsidRPr="00F13F61" w:rsidRDefault="00972AC4" w:rsidP="00A13EB7">
                            <w:pPr>
                              <w:rPr>
                                <w:b/>
                              </w:rPr>
                            </w:pPr>
                            <w:r w:rsidRPr="00E40A46">
                              <w:rPr>
                                <w:b/>
                              </w:rPr>
                              <w:t>Institut</w:t>
                            </w:r>
                            <w:r>
                              <w:rPr>
                                <w:b/>
                              </w:rPr>
                              <w:t xml:space="preserve">                        </w:t>
                            </w:r>
                            <w:r w:rsidRPr="006206FC">
                              <w:t>Fachhochschule Bingen</w:t>
                            </w:r>
                          </w:p>
                          <w:p w14:paraId="03A5B07A" w14:textId="2E96E667" w:rsidR="00972AC4" w:rsidRPr="00F13F61" w:rsidRDefault="00972AC4" w:rsidP="00A13EB7">
                            <w:pPr>
                              <w:rPr>
                                <w:b/>
                              </w:rPr>
                            </w:pPr>
                            <w:r w:rsidRPr="00E40A46">
                              <w:rPr>
                                <w:b/>
                              </w:rPr>
                              <w:t>Fachgebiet</w:t>
                            </w:r>
                            <w:r w:rsidRPr="00F13F61">
                              <w:rPr>
                                <w:b/>
                              </w:rPr>
                              <w:tab/>
                            </w:r>
                            <w:r>
                              <w:rPr>
                                <w:b/>
                              </w:rPr>
                              <w:t xml:space="preserve">          </w:t>
                            </w:r>
                            <w:r w:rsidRPr="006206FC">
                              <w:t>Ingenieurinformatik</w:t>
                            </w:r>
                          </w:p>
                          <w:p w14:paraId="066FEAAD" w14:textId="49033127" w:rsidR="00972AC4" w:rsidRPr="00F13F61" w:rsidRDefault="00972AC4" w:rsidP="00A13EB7">
                            <w:pPr>
                              <w:rPr>
                                <w:b/>
                              </w:rPr>
                            </w:pPr>
                            <w:r w:rsidRPr="00E40A46">
                              <w:rPr>
                                <w:b/>
                              </w:rPr>
                              <w:t>Abschluss</w:t>
                            </w:r>
                            <w:r>
                              <w:rPr>
                                <w:b/>
                              </w:rPr>
                              <w:t xml:space="preserve">                  </w:t>
                            </w:r>
                            <w:r w:rsidRPr="00F51F84">
                              <w:t>Diplom</w:t>
                            </w:r>
                          </w:p>
                          <w:p w14:paraId="0E8AA4B9" w14:textId="77777777" w:rsidR="00972AC4" w:rsidRPr="00F13F61" w:rsidRDefault="00972AC4" w:rsidP="00A13EB7">
                            <w:pPr>
                              <w:rPr>
                                <w:b/>
                              </w:rPr>
                            </w:pPr>
                            <w:r w:rsidRPr="00F13F61">
                              <w:rPr>
                                <w:b/>
                              </w:rPr>
                              <w:tab/>
                            </w:r>
                            <w:r>
                              <w:rPr>
                                <w:b/>
                              </w:rPr>
                              <w:t xml:space="preserve">          </w:t>
                            </w:r>
                            <w:r>
                              <w:t xml:space="preserve"> </w:t>
                            </w:r>
                          </w:p>
                          <w:p w14:paraId="77DE17AF" w14:textId="77777777" w:rsidR="00972AC4" w:rsidRPr="00E37C43" w:rsidRDefault="00972AC4" w:rsidP="00A13EB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1F1567" id="Textfeld 41" o:spid="_x0000_s1065" type="#_x0000_t202" style="position:absolute;margin-left:112.55pt;margin-top:22.55pt;width:377.6pt;height:99.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" filled="f" stroked="f">
                <v:textbox>
                  <w:txbxContent>
                    <w:p w14:paraId="57A63BFA" w14:textId="3CD3C613" w:rsidR="00972AC4" w:rsidRPr="00E37C43" w:rsidRDefault="00972AC4" w:rsidP="00A13EB7">
                      <w:r w:rsidRPr="00E37C43">
                        <w:rPr>
                          <w:b/>
                        </w:rPr>
                        <w:t>Zeitpunkt</w:t>
                      </w:r>
                      <w:r w:rsidRPr="00F13F61">
                        <w:rPr>
                          <w:b/>
                        </w:rPr>
                        <w:tab/>
                      </w:r>
                      <w:r>
                        <w:rPr>
                          <w:b/>
                        </w:rPr>
                        <w:t xml:space="preserve">          </w:t>
                      </w:r>
                      <w:r w:rsidRPr="006206FC">
                        <w:t>9/1996 - 4/1998</w:t>
                      </w:r>
                    </w:p>
                    <w:p w14:paraId="1F57BACB" w14:textId="41584463" w:rsidR="00972AC4" w:rsidRPr="00F13F61" w:rsidRDefault="00972AC4" w:rsidP="00A13EB7">
                      <w:pPr>
                        <w:rPr>
                          <w:b/>
                        </w:rPr>
                      </w:pPr>
                      <w:r w:rsidRPr="00E40A46">
                        <w:rPr>
                          <w:b/>
                        </w:rPr>
                        <w:t>Institut</w:t>
                      </w:r>
                      <w:r>
                        <w:rPr>
                          <w:b/>
                        </w:rPr>
                        <w:t xml:space="preserve">                        </w:t>
                      </w:r>
                      <w:r w:rsidRPr="006206FC">
                        <w:t>Fachhochschule Bingen</w:t>
                      </w:r>
                    </w:p>
                    <w:p w14:paraId="03A5B07A" w14:textId="2E96E667" w:rsidR="00972AC4" w:rsidRPr="00F13F61" w:rsidRDefault="00972AC4" w:rsidP="00A13EB7">
                      <w:pPr>
                        <w:rPr>
                          <w:b/>
                        </w:rPr>
                      </w:pPr>
                      <w:r w:rsidRPr="00E40A46">
                        <w:rPr>
                          <w:b/>
                        </w:rPr>
                        <w:t>Fachgebiet</w:t>
                      </w:r>
                      <w:r w:rsidRPr="00F13F61">
                        <w:rPr>
                          <w:b/>
                        </w:rPr>
                        <w:tab/>
                      </w:r>
                      <w:r>
                        <w:rPr>
                          <w:b/>
                        </w:rPr>
                        <w:t xml:space="preserve">          </w:t>
                      </w:r>
                      <w:r w:rsidRPr="006206FC">
                        <w:t>Ingenieurinformatik</w:t>
                      </w:r>
                    </w:p>
                    <w:p w14:paraId="066FEAAD" w14:textId="49033127" w:rsidR="00972AC4" w:rsidRPr="00F13F61" w:rsidRDefault="00972AC4" w:rsidP="00A13EB7">
                      <w:pPr>
                        <w:rPr>
                          <w:b/>
                        </w:rPr>
                      </w:pPr>
                      <w:r w:rsidRPr="00E40A46">
                        <w:rPr>
                          <w:b/>
                        </w:rPr>
                        <w:t>Abschluss</w:t>
                      </w:r>
                      <w:r>
                        <w:rPr>
                          <w:b/>
                        </w:rPr>
                        <w:t xml:space="preserve">                  </w:t>
                      </w:r>
                      <w:r w:rsidRPr="00F51F84">
                        <w:t>Diplom</w:t>
                      </w:r>
                    </w:p>
                    <w:p w14:paraId="0E8AA4B9" w14:textId="77777777" w:rsidR="00972AC4" w:rsidRPr="00F13F61" w:rsidRDefault="00972AC4" w:rsidP="00A13EB7">
                      <w:pPr>
                        <w:rPr>
                          <w:b/>
                        </w:rPr>
                      </w:pPr>
                      <w:r w:rsidRPr="00F13F61">
                        <w:rPr>
                          <w:b/>
                        </w:rPr>
                        <w:tab/>
                      </w:r>
                      <w:r>
                        <w:rPr>
                          <w:b/>
                        </w:rPr>
                        <w:t xml:space="preserve">          </w:t>
                      </w:r>
                      <w:r>
                        <w:t xml:space="preserve"> </w:t>
                      </w:r>
                    </w:p>
                    <w:p w14:paraId="77DE17AF" w14:textId="77777777" w:rsidR="00972AC4" w:rsidRPr="00E37C43" w:rsidRDefault="00972AC4" w:rsidP="00A13EB7"/>
                  </w:txbxContent>
                </v:textbox>
                <w10:wrap type="square"/>
              </v:shape>
            </w:pict>
          </mc:Fallback>
        </mc:AlternateContent>
      </w:r>
      <w:r w:rsidR="008940C5">
        <w:rPr>
          <w:noProof/>
          <w:sz w:val="24"/>
          <w:lang w:eastAsia="de-DE" w:bidi="ar-SA"/>
        </w:rPr>
        <w:drawing>
          <wp:anchor distT="0" distB="0" distL="114300" distR="114300" simplePos="0" relativeHeight="251715584" behindDoc="1" locked="0" layoutInCell="1" allowOverlap="1" wp14:anchorId="1E5223ED" wp14:editId="65A0C3DC">
            <wp:simplePos x="0" y="0"/>
            <wp:positionH relativeFrom="column">
              <wp:posOffset>-122555</wp:posOffset>
            </wp:positionH>
            <wp:positionV relativeFrom="paragraph">
              <wp:posOffset>-291465</wp:posOffset>
            </wp:positionV>
            <wp:extent cx="2314575" cy="4775200"/>
            <wp:effectExtent l="0" t="0" r="0" b="0"/>
            <wp:wrapNone/>
            <wp:docPr id="145" name="Bild 145"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9447"/>
                    <a:stretch/>
                  </pic:blipFill>
                  <pic:spPr bwMode="auto">
                    <a:xfrm>
                      <a:off x="0" y="0"/>
                      <a:ext cx="2314575" cy="477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F5816">
        <w:rPr>
          <w:noProof/>
          <w:lang w:eastAsia="de-DE" w:bidi="ar-SA"/>
        </w:rPr>
        <mc:AlternateContent>
          <mc:Choice Requires="wps">
            <w:drawing>
              <wp:anchor distT="0" distB="0" distL="114300" distR="114300" simplePos="0" relativeHeight="251686912" behindDoc="0" locked="0" layoutInCell="1" allowOverlap="1" wp14:anchorId="6E0F8916" wp14:editId="5196B676">
                <wp:simplePos x="0" y="0"/>
                <wp:positionH relativeFrom="column">
                  <wp:posOffset>-263987</wp:posOffset>
                </wp:positionH>
                <wp:positionV relativeFrom="paragraph">
                  <wp:posOffset>169545</wp:posOffset>
                </wp:positionV>
                <wp:extent cx="1797050" cy="788670"/>
                <wp:effectExtent l="0" t="0" r="0" b="0"/>
                <wp:wrapSquare wrapText="bothSides"/>
                <wp:docPr id="37" name="Textfeld 37"/>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317EBB" w14:textId="77777777" w:rsidR="00972AC4" w:rsidRDefault="00972AC4" w:rsidP="00A13EB7">
                            <w:pPr>
                              <w:pStyle w:val="berschrift2"/>
                              <w:jc w:val="center"/>
                            </w:pPr>
                            <w:r w:rsidRPr="00571B23">
                              <w:t>Ausbildung/</w:t>
                            </w:r>
                          </w:p>
                          <w:p w14:paraId="74D794FC" w14:textId="77777777" w:rsidR="00972AC4" w:rsidRDefault="00972AC4" w:rsidP="00A13EB7">
                            <w:pPr>
                              <w:pStyle w:val="berschrift2"/>
                              <w:jc w:val="center"/>
                            </w:pPr>
                            <w:r w:rsidRPr="00571B23">
                              <w:t>Fortbildung</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F8916" id="Textfeld 37" o:spid="_x0000_s1066" type="#_x0000_t202" style="position:absolute;margin-left:-20.8pt;margin-top:13.35pt;width:141.5pt;height:62.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" filled="f" stroked="f">
                <v:textbox inset="1mm">
                  <w:txbxContent>
                    <w:p w14:paraId="3B317EBB" w14:textId="77777777" w:rsidR="00972AC4" w:rsidRDefault="00972AC4" w:rsidP="00A13EB7">
                      <w:pPr>
                        <w:pStyle w:val="berschrift2"/>
                        <w:jc w:val="center"/>
                      </w:pPr>
                      <w:r w:rsidRPr="00571B23">
                        <w:t>Ausbildung/</w:t>
                      </w:r>
                    </w:p>
                    <w:p w14:paraId="74D794FC" w14:textId="77777777" w:rsidR="00972AC4" w:rsidRDefault="00972AC4" w:rsidP="00A13EB7">
                      <w:pPr>
                        <w:pStyle w:val="berschrift2"/>
                        <w:jc w:val="center"/>
                      </w:pPr>
                      <w:r w:rsidRPr="00571B23">
                        <w:t>Fortbildung</w:t>
                      </w:r>
                    </w:p>
                  </w:txbxContent>
                </v:textbox>
                <w10:wrap type="square"/>
              </v:shape>
            </w:pict>
          </mc:Fallback>
        </mc:AlternateContent>
      </w:r>
    </w:p>
    <w:p w14:paraId="2615B363" w14:textId="4E505B83" w:rsidR="003F0D59" w:rsidRDefault="003F0D59" w:rsidP="00EB1D99">
      <w:pPr>
        <w:spacing w:before="160" w:after="320" w:line="360" w:lineRule="auto"/>
        <w:contextualSpacing w:val="0"/>
        <w:rPr>
          <w:sz w:val="24"/>
          <w:lang w:eastAsia="de-DE" w:bidi="ar-SA"/>
        </w:rPr>
      </w:pPr>
    </w:p>
    <w:p w14:paraId="000887D4" w14:textId="0F539F6D" w:rsidR="00EB1D99" w:rsidRDefault="00EB1D99" w:rsidP="00EB1D99">
      <w:pPr>
        <w:spacing w:before="160" w:after="320" w:line="360" w:lineRule="auto"/>
        <w:contextualSpacing w:val="0"/>
        <w:rPr>
          <w:sz w:val="24"/>
          <w:lang w:eastAsia="de-DE" w:bidi="ar-SA"/>
        </w:rPr>
      </w:pPr>
    </w:p>
    <w:p w14:paraId="6074A0BC" w14:textId="0E543A1F" w:rsidR="00EB1D99" w:rsidRDefault="00EB1D99" w:rsidP="00EB1D99">
      <w:pPr>
        <w:spacing w:before="160" w:after="320" w:line="360" w:lineRule="auto"/>
        <w:contextualSpacing w:val="0"/>
        <w:rPr>
          <w:sz w:val="24"/>
          <w:lang w:eastAsia="de-DE" w:bidi="ar-SA"/>
        </w:rPr>
      </w:pPr>
    </w:p>
    <w:p w14:paraId="75472F6D" w14:textId="1D8A03E5" w:rsidR="00EB1D99" w:rsidRDefault="00EB1D99" w:rsidP="00EB1D99">
      <w:pPr>
        <w:spacing w:before="160" w:after="320" w:line="360" w:lineRule="auto"/>
        <w:contextualSpacing w:val="0"/>
        <w:rPr>
          <w:sz w:val="24"/>
          <w:lang w:eastAsia="de-DE" w:bidi="ar-SA"/>
        </w:rPr>
      </w:pPr>
    </w:p>
    <w:p w14:paraId="46F34E5A" w14:textId="71DA4700" w:rsidR="00EB1D99" w:rsidRDefault="00EB1D99" w:rsidP="00EB1D99">
      <w:pPr>
        <w:spacing w:before="160" w:after="320" w:line="360" w:lineRule="auto"/>
        <w:contextualSpacing w:val="0"/>
        <w:rPr>
          <w:sz w:val="24"/>
          <w:lang w:eastAsia="de-DE" w:bidi="ar-SA"/>
        </w:rPr>
      </w:pPr>
    </w:p>
    <w:p w14:paraId="7F119FF1" w14:textId="63C8D184" w:rsidR="00EB1D99" w:rsidRDefault="008940C5" w:rsidP="00EB1D99">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794432" behindDoc="0" locked="0" layoutInCell="1" allowOverlap="1" wp14:anchorId="36601DF3" wp14:editId="5BD8A5E5">
                <wp:simplePos x="0" y="0"/>
                <wp:positionH relativeFrom="column">
                  <wp:posOffset>-253365</wp:posOffset>
                </wp:positionH>
                <wp:positionV relativeFrom="paragraph">
                  <wp:posOffset>315595</wp:posOffset>
                </wp:positionV>
                <wp:extent cx="1905000" cy="683260"/>
                <wp:effectExtent l="0" t="0" r="0" b="2540"/>
                <wp:wrapThrough wrapText="bothSides">
                  <wp:wrapPolygon edited="0">
                    <wp:start x="0" y="0"/>
                    <wp:lineTo x="0" y="20877"/>
                    <wp:lineTo x="21312" y="20877"/>
                    <wp:lineTo x="21312" y="0"/>
                    <wp:lineTo x="0" y="0"/>
                  </wp:wrapPolygon>
                </wp:wrapThrough>
                <wp:docPr id="5" name="Rechteck 5"/>
                <wp:cNvGraphicFramePr/>
                <a:graphic xmlns:a="http://schemas.openxmlformats.org/drawingml/2006/main">
                  <a:graphicData uri="http://schemas.microsoft.com/office/word/2010/wordprocessingShape">
                    <wps:wsp>
                      <wps:cNvSpPr/>
                      <wps:spPr>
                        <a:xfrm>
                          <a:off x="0" y="0"/>
                          <a:ext cx="1905000" cy="68326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D4F621F" id="Rechteck 5" o:spid="_x0000_s1026" style="position:absolute;margin-left:-19.95pt;margin-top:24.85pt;width:150pt;height:53.8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" fillcolor="white [3212]" stroked="f" strokeweight="1pt">
                <w10:wrap type="through"/>
              </v:rect>
            </w:pict>
          </mc:Fallback>
        </mc:AlternateContent>
      </w:r>
    </w:p>
    <w:p w14:paraId="6231EB2B" w14:textId="2A1AA92B" w:rsidR="00EB1D99" w:rsidRDefault="006C5E5D" w:rsidP="00EB1D99">
      <w:pPr>
        <w:spacing w:before="160" w:after="320" w:line="360" w:lineRule="auto"/>
        <w:contextualSpacing w:val="0"/>
        <w:rPr>
          <w:sz w:val="24"/>
          <w:lang w:eastAsia="de-DE" w:bidi="ar-SA"/>
        </w:rPr>
      </w:pPr>
      <w:r>
        <w:rPr>
          <w:noProof/>
          <w:lang w:eastAsia="de-DE" w:bidi="ar-SA"/>
        </w:rPr>
        <mc:AlternateContent>
          <mc:Choice Requires="wps">
            <w:drawing>
              <wp:anchor distT="0" distB="0" distL="114300" distR="114300" simplePos="0" relativeHeight="251871232" behindDoc="0" locked="0" layoutInCell="1" allowOverlap="1" wp14:anchorId="576D8632" wp14:editId="43AFFD5E">
                <wp:simplePos x="0" y="0"/>
                <wp:positionH relativeFrom="column">
                  <wp:posOffset>1416685</wp:posOffset>
                </wp:positionH>
                <wp:positionV relativeFrom="paragraph">
                  <wp:posOffset>639445</wp:posOffset>
                </wp:positionV>
                <wp:extent cx="5169535" cy="3774440"/>
                <wp:effectExtent l="0" t="0" r="0" b="10160"/>
                <wp:wrapSquare wrapText="bothSides"/>
                <wp:docPr id="134" name="Textfeld 134"/>
                <wp:cNvGraphicFramePr/>
                <a:graphic xmlns:a="http://schemas.openxmlformats.org/drawingml/2006/main">
                  <a:graphicData uri="http://schemas.microsoft.com/office/word/2010/wordprocessingShape">
                    <wps:wsp>
                      <wps:cNvSpPr txBox="1"/>
                      <wps:spPr>
                        <a:xfrm>
                          <a:off x="0" y="0"/>
                          <a:ext cx="5169535" cy="3774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id="30">
                        <w:txbxContent>
                          <w:p w14:paraId="4BC59A18" w14:textId="4B02B44F" w:rsidR="00972AC4" w:rsidRDefault="00972AC4" w:rsidP="009A22A2">
                            <w:pPr>
                              <w:ind w:left="1985" w:hanging="1985"/>
                            </w:pPr>
                            <w:r>
                              <w:rPr>
                                <w:b/>
                              </w:rPr>
                              <w:t>Datum</w:t>
                            </w:r>
                            <w:r w:rsidRPr="00F13F61">
                              <w:rPr>
                                <w:b/>
                              </w:rPr>
                              <w:tab/>
                            </w:r>
                            <w:r w:rsidRPr="009A22A2">
                              <w:t>20.11.2017</w:t>
                            </w:r>
                          </w:p>
                          <w:p w14:paraId="76B5629B" w14:textId="5A273D5B" w:rsidR="00972AC4" w:rsidRDefault="00972AC4" w:rsidP="009A22A2">
                            <w:pPr>
                              <w:ind w:left="1985" w:hanging="1985"/>
                            </w:pPr>
                            <w:r>
                              <w:rPr>
                                <w:b/>
                              </w:rPr>
                              <w:t xml:space="preserve">Bezeichnung             </w:t>
                            </w:r>
                            <w:r>
                              <w:rPr>
                                <w:b/>
                              </w:rPr>
                              <w:tab/>
                            </w:r>
                            <w:r w:rsidRPr="009A22A2">
                              <w:t>CISSP (Certified Information Systems Security Professional)</w:t>
                            </w:r>
                          </w:p>
                          <w:p w14:paraId="5B29A2FB" w14:textId="038E7EB4" w:rsidR="00972AC4" w:rsidRPr="009A22A2" w:rsidRDefault="00972AC4" w:rsidP="009A22A2">
                            <w:pPr>
                              <w:ind w:left="1985" w:hanging="1985"/>
                            </w:pPr>
                            <w:r>
                              <w:rPr>
                                <w:b/>
                              </w:rPr>
                              <w:t>Beschreibung</w:t>
                            </w:r>
                            <w:r w:rsidRPr="00F13F61">
                              <w:rPr>
                                <w:b/>
                              </w:rPr>
                              <w:tab/>
                            </w:r>
                            <w:r w:rsidRPr="009A22A2">
                              <w:t xml:space="preserve">Der Certified Information Systems Security Professional (CISSP) ist eine Zertifizierung, die vom International Information Systems Security </w:t>
                            </w:r>
                            <w:proofErr w:type="spellStart"/>
                            <w:r w:rsidRPr="009A22A2">
                              <w:t>Certification</w:t>
                            </w:r>
                            <w:proofErr w:type="spellEnd"/>
                            <w:r w:rsidRPr="009A22A2">
                              <w:t xml:space="preserve"> </w:t>
                            </w:r>
                            <w:proofErr w:type="spellStart"/>
                            <w:r w:rsidRPr="009A22A2">
                              <w:t>Consortium</w:t>
                            </w:r>
                            <w:proofErr w:type="spellEnd"/>
                            <w:r w:rsidRPr="009A22A2">
                              <w:t>, Inc. (auch: (ISC)²) angeboten wird. Es handelt sich bei dem Zertifikat um einen international anerkannten Weiterbildungsstandard auf dem Gebiet der Informationssicherheit.</w:t>
                            </w:r>
                          </w:p>
                          <w:p w14:paraId="675E5897" w14:textId="77777777" w:rsidR="00972AC4" w:rsidRPr="009A22A2" w:rsidRDefault="00972AC4" w:rsidP="009A22A2">
                            <w:pPr>
                              <w:ind w:left="1985" w:hanging="1985"/>
                            </w:pPr>
                          </w:p>
                          <w:p w14:paraId="0C9F622A" w14:textId="77777777" w:rsidR="00972AC4" w:rsidRDefault="00972AC4" w:rsidP="009A22A2">
                            <w:pPr>
                              <w:ind w:left="1985"/>
                            </w:pPr>
                            <w:r w:rsidRPr="009A22A2">
                              <w:t xml:space="preserve">Zur Erlangung des Zertifikats ist umfangreiches Wissen über sicherheitsrelevante Aspekte aus 8 Domains des sogenannten Common Body </w:t>
                            </w:r>
                            <w:proofErr w:type="spellStart"/>
                            <w:r w:rsidRPr="009A22A2">
                              <w:t>of</w:t>
                            </w:r>
                            <w:proofErr w:type="spellEnd"/>
                            <w:r w:rsidRPr="009A22A2">
                              <w:t xml:space="preserve"> Knowledges (CBK) nachzuweisen. </w:t>
                            </w:r>
                          </w:p>
                          <w:p w14:paraId="63702DB7" w14:textId="77777777" w:rsidR="00972AC4" w:rsidRDefault="00972AC4" w:rsidP="009A22A2">
                            <w:pPr>
                              <w:ind w:left="1985"/>
                            </w:pPr>
                            <w:r w:rsidRPr="009A22A2">
                              <w:t xml:space="preserve">Die Bereiche umfassen unterschiedliche Domains wie </w:t>
                            </w:r>
                          </w:p>
                          <w:p w14:paraId="12F96047" w14:textId="77777777" w:rsidR="00972AC4" w:rsidRDefault="00972AC4" w:rsidP="009A22A2">
                            <w:pPr>
                              <w:ind w:left="1985"/>
                            </w:pPr>
                            <w:r w:rsidRPr="009A22A2">
                              <w:t xml:space="preserve">physikalische Sicherheit, Softwarearchitekturen, Netzwerk und Telekommunikation, Kryptographie bis hin zu </w:t>
                            </w:r>
                          </w:p>
                          <w:p w14:paraId="2794D6FC" w14:textId="03EF4728" w:rsidR="00972AC4" w:rsidRDefault="00972AC4" w:rsidP="009A22A2">
                            <w:pPr>
                              <w:ind w:left="1985"/>
                            </w:pPr>
                            <w:r w:rsidRPr="009A22A2">
                              <w:t>rechtlichen Fragestellungen.</w:t>
                            </w:r>
                          </w:p>
                          <w:p w14:paraId="7A86B6E4" w14:textId="77777777" w:rsidR="00972AC4" w:rsidRDefault="00972AC4" w:rsidP="009A22A2">
                            <w:pPr>
                              <w:ind w:left="1985"/>
                            </w:pPr>
                          </w:p>
                          <w:p w14:paraId="1D23370D" w14:textId="77777777" w:rsidR="00972AC4" w:rsidRDefault="00972AC4" w:rsidP="009A22A2">
                            <w:pPr>
                              <w:ind w:left="1985"/>
                            </w:pPr>
                          </w:p>
                          <w:p w14:paraId="6B03A8B0" w14:textId="77777777" w:rsidR="00972AC4" w:rsidRDefault="00972AC4" w:rsidP="009A22A2">
                            <w:pPr>
                              <w:ind w:left="1985"/>
                            </w:pPr>
                          </w:p>
                          <w:p w14:paraId="613F2222" w14:textId="1CF9E0C6" w:rsidR="00972AC4" w:rsidRDefault="00972AC4" w:rsidP="00BB34FE">
                            <w:pPr>
                              <w:ind w:left="1985" w:hanging="1985"/>
                            </w:pPr>
                            <w:r>
                              <w:rPr>
                                <w:b/>
                              </w:rPr>
                              <w:t>Datum</w:t>
                            </w:r>
                            <w:r w:rsidRPr="00F13F61">
                              <w:rPr>
                                <w:b/>
                              </w:rPr>
                              <w:tab/>
                            </w:r>
                            <w:r w:rsidRPr="00BB34FE">
                              <w:t>8.9.2017</w:t>
                            </w:r>
                          </w:p>
                          <w:p w14:paraId="4E0D4D9D" w14:textId="63B9D7C7" w:rsidR="00972AC4" w:rsidRDefault="00972AC4" w:rsidP="00BB34FE">
                            <w:pPr>
                              <w:ind w:left="1985" w:hanging="1985"/>
                            </w:pPr>
                            <w:r>
                              <w:rPr>
                                <w:b/>
                              </w:rPr>
                              <w:t xml:space="preserve">Bezeichnung             </w:t>
                            </w:r>
                            <w:r>
                              <w:rPr>
                                <w:b/>
                              </w:rPr>
                              <w:tab/>
                            </w:r>
                            <w:proofErr w:type="spellStart"/>
                            <w:r w:rsidRPr="00BB34FE">
                              <w:t>Cyber</w:t>
                            </w:r>
                            <w:proofErr w:type="spellEnd"/>
                            <w:r w:rsidRPr="00BB34FE">
                              <w:t xml:space="preserve"> Security </w:t>
                            </w:r>
                            <w:proofErr w:type="spellStart"/>
                            <w:r w:rsidRPr="00BB34FE">
                              <w:t>Practitioner</w:t>
                            </w:r>
                            <w:proofErr w:type="spellEnd"/>
                            <w:r w:rsidRPr="00BB34FE">
                              <w:t xml:space="preserve"> (CSP) (ISACA) Cert#170923</w:t>
                            </w:r>
                          </w:p>
                          <w:p w14:paraId="3810986C" w14:textId="77777777" w:rsidR="00972AC4" w:rsidRDefault="00972AC4" w:rsidP="00BB34FE">
                            <w:pPr>
                              <w:ind w:left="1985" w:hanging="1985"/>
                              <w:rPr>
                                <w:b/>
                              </w:rPr>
                            </w:pPr>
                            <w:r>
                              <w:rPr>
                                <w:b/>
                              </w:rPr>
                              <w:t>Beschreibung</w:t>
                            </w:r>
                          </w:p>
                          <w:p w14:paraId="6F769B7D" w14:textId="77777777" w:rsidR="00972AC4" w:rsidRDefault="00972AC4" w:rsidP="00BB34FE">
                            <w:pPr>
                              <w:ind w:left="1985" w:hanging="1985"/>
                              <w:rPr>
                                <w:b/>
                              </w:rPr>
                            </w:pPr>
                          </w:p>
                          <w:p w14:paraId="3437F8A1" w14:textId="77777777" w:rsidR="00972AC4" w:rsidRDefault="00972AC4" w:rsidP="00BB34FE">
                            <w:pPr>
                              <w:ind w:left="1985" w:hanging="1985"/>
                              <w:rPr>
                                <w:b/>
                              </w:rPr>
                            </w:pPr>
                          </w:p>
                          <w:p w14:paraId="624A19D2" w14:textId="0F132016" w:rsidR="00972AC4" w:rsidRDefault="00972AC4" w:rsidP="00BB34FE">
                            <w:pPr>
                              <w:ind w:left="1985" w:hanging="1985"/>
                            </w:pPr>
                            <w:r>
                              <w:rPr>
                                <w:b/>
                              </w:rPr>
                              <w:t>Datum</w:t>
                            </w:r>
                            <w:r w:rsidRPr="00F13F61">
                              <w:rPr>
                                <w:b/>
                              </w:rPr>
                              <w:tab/>
                            </w:r>
                            <w:r w:rsidRPr="00BB34FE">
                              <w:t>25.2.2016</w:t>
                            </w:r>
                          </w:p>
                          <w:p w14:paraId="4050D70A" w14:textId="77777777" w:rsidR="00972AC4" w:rsidRDefault="00972AC4" w:rsidP="00BB34FE">
                            <w:pPr>
                              <w:ind w:left="1985" w:hanging="1985"/>
                            </w:pPr>
                            <w:r>
                              <w:rPr>
                                <w:b/>
                              </w:rPr>
                              <w:t xml:space="preserve">Bezeichnung             </w:t>
                            </w:r>
                            <w:r>
                              <w:rPr>
                                <w:b/>
                              </w:rPr>
                              <w:tab/>
                            </w:r>
                            <w:r w:rsidRPr="00BB34FE">
                              <w:t xml:space="preserve">Puppet </w:t>
                            </w:r>
                            <w:proofErr w:type="spellStart"/>
                            <w:r w:rsidRPr="00BB34FE">
                              <w:t>Practitioner</w:t>
                            </w:r>
                            <w:proofErr w:type="spellEnd"/>
                            <w:r w:rsidRPr="00BB34FE">
                              <w:t xml:space="preserve"> </w:t>
                            </w:r>
                          </w:p>
                          <w:p w14:paraId="74FC8B84" w14:textId="785671D9" w:rsidR="00972AC4" w:rsidRDefault="00972AC4" w:rsidP="00BB34FE">
                            <w:pPr>
                              <w:ind w:left="1985" w:hanging="1985"/>
                              <w:rPr>
                                <w:b/>
                              </w:rPr>
                            </w:pPr>
                            <w:r>
                              <w:rPr>
                                <w:b/>
                              </w:rPr>
                              <w:t>Beschreibung</w:t>
                            </w:r>
                          </w:p>
                          <w:p w14:paraId="526EBF7D" w14:textId="77777777" w:rsidR="00972AC4" w:rsidRDefault="00972AC4" w:rsidP="00BB34FE">
                            <w:pPr>
                              <w:ind w:left="1985" w:hanging="1985"/>
                              <w:rPr>
                                <w:b/>
                              </w:rPr>
                            </w:pPr>
                          </w:p>
                          <w:p w14:paraId="7DB501C3" w14:textId="77777777" w:rsidR="00972AC4" w:rsidRDefault="00972AC4" w:rsidP="00BB34FE">
                            <w:pPr>
                              <w:ind w:left="1985" w:hanging="1985"/>
                              <w:rPr>
                                <w:b/>
                              </w:rPr>
                            </w:pPr>
                          </w:p>
                          <w:p w14:paraId="24119080" w14:textId="1075CB40" w:rsidR="00972AC4" w:rsidRDefault="00972AC4" w:rsidP="00BB34FE">
                            <w:pPr>
                              <w:ind w:left="1985" w:hanging="1985"/>
                            </w:pPr>
                            <w:r>
                              <w:rPr>
                                <w:b/>
                              </w:rPr>
                              <w:t>Datum</w:t>
                            </w:r>
                            <w:r w:rsidRPr="00F13F61">
                              <w:rPr>
                                <w:b/>
                              </w:rPr>
                              <w:tab/>
                            </w:r>
                            <w:r w:rsidRPr="00BB34FE">
                              <w:t>4.2.2016</w:t>
                            </w:r>
                          </w:p>
                          <w:p w14:paraId="50E13F50" w14:textId="0E7D5318" w:rsidR="00972AC4" w:rsidRDefault="00972AC4" w:rsidP="00BB34FE">
                            <w:pPr>
                              <w:ind w:left="1985" w:hanging="1985"/>
                            </w:pPr>
                            <w:r>
                              <w:rPr>
                                <w:b/>
                              </w:rPr>
                              <w:t xml:space="preserve">Bezeichnung             </w:t>
                            </w:r>
                            <w:r>
                              <w:rPr>
                                <w:b/>
                              </w:rPr>
                              <w:tab/>
                            </w:r>
                            <w:r w:rsidRPr="00BB34FE">
                              <w:t xml:space="preserve">Puppet </w:t>
                            </w:r>
                            <w:proofErr w:type="spellStart"/>
                            <w:r w:rsidRPr="00BB34FE">
                              <w:t>Fundamentals</w:t>
                            </w:r>
                            <w:proofErr w:type="spellEnd"/>
                          </w:p>
                          <w:p w14:paraId="7105FCB3" w14:textId="77777777" w:rsidR="00972AC4" w:rsidRDefault="00972AC4" w:rsidP="00BB34FE">
                            <w:pPr>
                              <w:ind w:left="1985" w:hanging="1985"/>
                              <w:rPr>
                                <w:b/>
                              </w:rPr>
                            </w:pPr>
                            <w:r>
                              <w:rPr>
                                <w:b/>
                              </w:rPr>
                              <w:t>Beschreibung</w:t>
                            </w:r>
                          </w:p>
                          <w:p w14:paraId="0B62516E" w14:textId="77777777" w:rsidR="00972AC4" w:rsidRDefault="00972AC4" w:rsidP="00BB34FE">
                            <w:pPr>
                              <w:ind w:left="1985" w:hanging="1985"/>
                              <w:rPr>
                                <w:b/>
                              </w:rPr>
                            </w:pPr>
                          </w:p>
                          <w:p w14:paraId="55DAA08F" w14:textId="77777777" w:rsidR="00972AC4" w:rsidRDefault="00972AC4" w:rsidP="00BB34FE">
                            <w:pPr>
                              <w:ind w:left="1985" w:hanging="1985"/>
                              <w:rPr>
                                <w:b/>
                              </w:rPr>
                            </w:pPr>
                          </w:p>
                          <w:p w14:paraId="3F4E5F3F" w14:textId="70993D31" w:rsidR="00972AC4" w:rsidRDefault="00972AC4" w:rsidP="00BB34FE">
                            <w:pPr>
                              <w:ind w:left="1985" w:hanging="1985"/>
                            </w:pPr>
                            <w:r>
                              <w:rPr>
                                <w:b/>
                              </w:rPr>
                              <w:t>Datum</w:t>
                            </w:r>
                            <w:r w:rsidRPr="00F13F61">
                              <w:rPr>
                                <w:b/>
                              </w:rPr>
                              <w:tab/>
                            </w:r>
                            <w:r w:rsidRPr="00BB34FE">
                              <w:t>22.1.2016</w:t>
                            </w:r>
                          </w:p>
                          <w:p w14:paraId="3CA8D0CC" w14:textId="730B4DA4" w:rsidR="00972AC4" w:rsidRDefault="00972AC4" w:rsidP="00BB34FE">
                            <w:pPr>
                              <w:ind w:left="1985" w:hanging="1985"/>
                            </w:pPr>
                            <w:r>
                              <w:rPr>
                                <w:b/>
                              </w:rPr>
                              <w:t xml:space="preserve">Bezeichnung             </w:t>
                            </w:r>
                            <w:r>
                              <w:rPr>
                                <w:b/>
                              </w:rPr>
                              <w:tab/>
                            </w:r>
                            <w:r w:rsidRPr="00BB34FE">
                              <w:t xml:space="preserve">VMware NSX </w:t>
                            </w:r>
                            <w:proofErr w:type="spellStart"/>
                            <w:r w:rsidRPr="00BB34FE">
                              <w:t>Install</w:t>
                            </w:r>
                            <w:proofErr w:type="spellEnd"/>
                            <w:r w:rsidRPr="00BB34FE">
                              <w:t xml:space="preserve">, </w:t>
                            </w:r>
                            <w:proofErr w:type="spellStart"/>
                            <w:r w:rsidRPr="00BB34FE">
                              <w:t>Configure</w:t>
                            </w:r>
                            <w:proofErr w:type="spellEnd"/>
                            <w:r w:rsidRPr="00BB34FE">
                              <w:t xml:space="preserve"> </w:t>
                            </w:r>
                            <w:proofErr w:type="spellStart"/>
                            <w:r w:rsidRPr="00BB34FE">
                              <w:t>and</w:t>
                            </w:r>
                            <w:proofErr w:type="spellEnd"/>
                            <w:r w:rsidRPr="00BB34FE">
                              <w:t xml:space="preserve"> Manage</w:t>
                            </w:r>
                          </w:p>
                          <w:p w14:paraId="5F4D5B6E" w14:textId="77777777" w:rsidR="00972AC4" w:rsidRDefault="00972AC4" w:rsidP="00BB34FE">
                            <w:pPr>
                              <w:ind w:left="1985" w:hanging="1985"/>
                              <w:rPr>
                                <w:b/>
                              </w:rPr>
                            </w:pPr>
                            <w:r>
                              <w:rPr>
                                <w:b/>
                              </w:rPr>
                              <w:t>Beschreibung</w:t>
                            </w:r>
                          </w:p>
                          <w:p w14:paraId="24EC97AE" w14:textId="77777777" w:rsidR="00972AC4" w:rsidRDefault="00972AC4" w:rsidP="00BB34FE">
                            <w:pPr>
                              <w:ind w:left="1985" w:hanging="1985"/>
                              <w:rPr>
                                <w:b/>
                              </w:rPr>
                            </w:pPr>
                          </w:p>
                          <w:p w14:paraId="2383B95E" w14:textId="77777777" w:rsidR="00972AC4" w:rsidRDefault="00972AC4" w:rsidP="00BB34FE">
                            <w:pPr>
                              <w:ind w:left="1985" w:hanging="1985"/>
                              <w:rPr>
                                <w:b/>
                              </w:rPr>
                            </w:pPr>
                          </w:p>
                          <w:p w14:paraId="0F6B05BF" w14:textId="6432050B" w:rsidR="00972AC4" w:rsidRDefault="00972AC4" w:rsidP="00BB34FE">
                            <w:pPr>
                              <w:ind w:left="1985" w:hanging="1985"/>
                            </w:pPr>
                            <w:r>
                              <w:rPr>
                                <w:b/>
                              </w:rPr>
                              <w:t>Datum</w:t>
                            </w:r>
                            <w:r w:rsidRPr="00F13F61">
                              <w:rPr>
                                <w:b/>
                              </w:rPr>
                              <w:tab/>
                            </w:r>
                            <w:r w:rsidRPr="00BB34FE">
                              <w:t>30.11.2014</w:t>
                            </w:r>
                          </w:p>
                          <w:p w14:paraId="17C82583" w14:textId="3A0BFED4" w:rsidR="00972AC4" w:rsidRDefault="00972AC4" w:rsidP="00BB34FE">
                            <w:pPr>
                              <w:ind w:left="1985" w:hanging="1985"/>
                            </w:pPr>
                            <w:r>
                              <w:rPr>
                                <w:b/>
                              </w:rPr>
                              <w:t xml:space="preserve">Bezeichnung             </w:t>
                            </w:r>
                            <w:r>
                              <w:rPr>
                                <w:b/>
                              </w:rPr>
                              <w:tab/>
                            </w:r>
                            <w:r w:rsidRPr="00BB34FE">
                              <w:t xml:space="preserve">Professional </w:t>
                            </w:r>
                            <w:proofErr w:type="spellStart"/>
                            <w:r w:rsidRPr="00BB34FE">
                              <w:t>Scrum</w:t>
                            </w:r>
                            <w:proofErr w:type="spellEnd"/>
                            <w:r w:rsidRPr="00BB34FE">
                              <w:t xml:space="preserve"> Master</w:t>
                            </w:r>
                          </w:p>
                          <w:p w14:paraId="5162F7FD" w14:textId="77777777" w:rsidR="00972AC4" w:rsidRDefault="00972AC4" w:rsidP="00BB34FE">
                            <w:pPr>
                              <w:ind w:left="1985" w:hanging="1985"/>
                              <w:rPr>
                                <w:b/>
                              </w:rPr>
                            </w:pPr>
                            <w:r>
                              <w:rPr>
                                <w:b/>
                              </w:rPr>
                              <w:t>Beschreibung</w:t>
                            </w:r>
                          </w:p>
                          <w:p w14:paraId="451CE31D" w14:textId="77777777" w:rsidR="00972AC4" w:rsidRDefault="00972AC4" w:rsidP="00BB34FE">
                            <w:pPr>
                              <w:ind w:left="1985" w:hanging="1985"/>
                              <w:rPr>
                                <w:b/>
                              </w:rPr>
                            </w:pPr>
                          </w:p>
                          <w:p w14:paraId="00419E70" w14:textId="77777777" w:rsidR="00972AC4" w:rsidRDefault="00972AC4" w:rsidP="00BB34FE">
                            <w:pPr>
                              <w:ind w:left="1985" w:hanging="1985"/>
                              <w:rPr>
                                <w:b/>
                              </w:rPr>
                            </w:pPr>
                          </w:p>
                          <w:p w14:paraId="046E5964" w14:textId="77777777" w:rsidR="00972AC4" w:rsidRDefault="00972AC4" w:rsidP="00BB34FE">
                            <w:pPr>
                              <w:ind w:left="1985" w:hanging="1985"/>
                            </w:pPr>
                            <w:r>
                              <w:rPr>
                                <w:b/>
                              </w:rPr>
                              <w:t>Datum</w:t>
                            </w:r>
                            <w:r w:rsidRPr="00F13F61">
                              <w:rPr>
                                <w:b/>
                              </w:rPr>
                              <w:tab/>
                            </w:r>
                            <w:r w:rsidRPr="00BB34FE">
                              <w:t xml:space="preserve">16.9.2013 </w:t>
                            </w:r>
                          </w:p>
                          <w:p w14:paraId="5DE60536" w14:textId="7C364358" w:rsidR="00972AC4" w:rsidRDefault="00972AC4" w:rsidP="00BB34FE">
                            <w:pPr>
                              <w:ind w:left="1985" w:hanging="1985"/>
                            </w:pPr>
                            <w:r>
                              <w:rPr>
                                <w:b/>
                              </w:rPr>
                              <w:t xml:space="preserve">Bezeichnung             </w:t>
                            </w:r>
                            <w:r>
                              <w:rPr>
                                <w:b/>
                              </w:rPr>
                              <w:tab/>
                            </w:r>
                            <w:r w:rsidRPr="00BB34FE">
                              <w:t xml:space="preserve">Open Source Monitoring mit </w:t>
                            </w:r>
                            <w:proofErr w:type="spellStart"/>
                            <w:r w:rsidRPr="00BB34FE">
                              <w:t>Icinga</w:t>
                            </w:r>
                            <w:proofErr w:type="spellEnd"/>
                            <w:r w:rsidRPr="00BB34FE">
                              <w:t xml:space="preserve"> / </w:t>
                            </w:r>
                            <w:proofErr w:type="spellStart"/>
                            <w:r w:rsidRPr="00BB34FE">
                              <w:t>Nagios</w:t>
                            </w:r>
                            <w:proofErr w:type="spellEnd"/>
                          </w:p>
                          <w:p w14:paraId="5785293D" w14:textId="77777777" w:rsidR="00972AC4" w:rsidRDefault="00972AC4" w:rsidP="00BB34FE">
                            <w:pPr>
                              <w:ind w:left="1985" w:hanging="1985"/>
                              <w:rPr>
                                <w:b/>
                              </w:rPr>
                            </w:pPr>
                            <w:r>
                              <w:rPr>
                                <w:b/>
                              </w:rPr>
                              <w:t>Beschreibung</w:t>
                            </w:r>
                          </w:p>
                          <w:p w14:paraId="556D7334" w14:textId="77777777" w:rsidR="00972AC4" w:rsidRDefault="00972AC4" w:rsidP="00BB34FE">
                            <w:pPr>
                              <w:ind w:left="1985" w:hanging="1985"/>
                              <w:rPr>
                                <w:b/>
                              </w:rPr>
                            </w:pPr>
                          </w:p>
                          <w:p w14:paraId="62E971B9" w14:textId="77777777" w:rsidR="00972AC4" w:rsidRDefault="00972AC4" w:rsidP="00BB34FE">
                            <w:pPr>
                              <w:ind w:left="1985" w:hanging="1985"/>
                              <w:rPr>
                                <w:b/>
                              </w:rPr>
                            </w:pPr>
                          </w:p>
                          <w:p w14:paraId="30BCAC43" w14:textId="055F5D7C" w:rsidR="00972AC4" w:rsidRDefault="00972AC4" w:rsidP="00BB34FE">
                            <w:pPr>
                              <w:ind w:left="1985" w:hanging="1985"/>
                            </w:pPr>
                            <w:r>
                              <w:rPr>
                                <w:b/>
                              </w:rPr>
                              <w:t>Datum</w:t>
                            </w:r>
                            <w:r w:rsidRPr="00F13F61">
                              <w:rPr>
                                <w:b/>
                              </w:rPr>
                              <w:tab/>
                            </w:r>
                            <w:r w:rsidRPr="00BB34FE">
                              <w:t>31.1.2013</w:t>
                            </w:r>
                          </w:p>
                          <w:p w14:paraId="512948F3" w14:textId="6679DEAB" w:rsidR="00972AC4" w:rsidRDefault="00972AC4" w:rsidP="00BB34FE">
                            <w:pPr>
                              <w:ind w:left="1985" w:hanging="1985"/>
                            </w:pPr>
                            <w:r>
                              <w:rPr>
                                <w:b/>
                              </w:rPr>
                              <w:t xml:space="preserve">Bezeichnung             </w:t>
                            </w:r>
                            <w:r>
                              <w:rPr>
                                <w:b/>
                              </w:rPr>
                              <w:tab/>
                            </w:r>
                            <w:r w:rsidRPr="00BB34FE">
                              <w:t>VMware Certified Professional 5</w:t>
                            </w:r>
                          </w:p>
                          <w:p w14:paraId="066B6645" w14:textId="17588E2C" w:rsidR="00972AC4" w:rsidRPr="00BB34FE" w:rsidRDefault="00972AC4" w:rsidP="00BB34FE">
                            <w:pPr>
                              <w:ind w:left="1985" w:hanging="1985"/>
                            </w:pPr>
                            <w:r>
                              <w:rPr>
                                <w:b/>
                              </w:rPr>
                              <w:t>Beschreibung</w:t>
                            </w:r>
                            <w:r w:rsidRPr="00F13F61">
                              <w:rPr>
                                <w:b/>
                              </w:rPr>
                              <w:tab/>
                            </w:r>
                            <w:r>
                              <w:t xml:space="preserve">VCP510 Zertifizierung #: 139465 </w:t>
                            </w:r>
                            <w:r w:rsidRPr="00BB34FE">
                              <w:t xml:space="preserve">„VCP on </w:t>
                            </w:r>
                            <w:proofErr w:type="spellStart"/>
                            <w:r w:rsidRPr="00BB34FE">
                              <w:t>vSphere</w:t>
                            </w:r>
                            <w:proofErr w:type="spellEnd"/>
                            <w:r w:rsidRPr="00BB34FE">
                              <w:t xml:space="preserve"> 5“</w:t>
                            </w:r>
                          </w:p>
                          <w:p w14:paraId="1E64C520" w14:textId="77777777" w:rsidR="00972AC4" w:rsidRPr="00E37C43" w:rsidRDefault="00972AC4" w:rsidP="006C5E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D8632" id="Textfeld 134" o:spid="_x0000_s1067" type="#_x0000_t202" style="position:absolute;margin-left:111.55pt;margin-top:50.35pt;width:407.05pt;height:297.2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" filled="f" stroked="f">
                <v:textbox style="mso-next-textbox:#Textfeld 139">
                  <w:txbxContent>
                    <w:p w14:paraId="4BC59A18" w14:textId="4B02B44F" w:rsidR="00972AC4" w:rsidRDefault="00972AC4" w:rsidP="009A22A2">
                      <w:pPr>
                        <w:ind w:left="1985" w:hanging="1985"/>
                      </w:pPr>
                      <w:r>
                        <w:rPr>
                          <w:b/>
                        </w:rPr>
                        <w:t>Datum</w:t>
                      </w:r>
                      <w:r w:rsidRPr="00F13F61">
                        <w:rPr>
                          <w:b/>
                        </w:rPr>
                        <w:tab/>
                      </w:r>
                      <w:r w:rsidRPr="009A22A2">
                        <w:t>20.11.2017</w:t>
                      </w:r>
                    </w:p>
                    <w:p w14:paraId="76B5629B" w14:textId="5A273D5B" w:rsidR="00972AC4" w:rsidRDefault="00972AC4" w:rsidP="009A22A2">
                      <w:pPr>
                        <w:ind w:left="1985" w:hanging="1985"/>
                      </w:pPr>
                      <w:r>
                        <w:rPr>
                          <w:b/>
                        </w:rPr>
                        <w:t xml:space="preserve">Bezeichnung             </w:t>
                      </w:r>
                      <w:r>
                        <w:rPr>
                          <w:b/>
                        </w:rPr>
                        <w:tab/>
                      </w:r>
                      <w:r w:rsidRPr="009A22A2">
                        <w:t>CISSP (Certified Information Systems Security Professional)</w:t>
                      </w:r>
                    </w:p>
                    <w:p w14:paraId="5B29A2FB" w14:textId="038E7EB4" w:rsidR="00972AC4" w:rsidRPr="009A22A2" w:rsidRDefault="00972AC4" w:rsidP="009A22A2">
                      <w:pPr>
                        <w:ind w:left="1985" w:hanging="1985"/>
                      </w:pPr>
                      <w:r>
                        <w:rPr>
                          <w:b/>
                        </w:rPr>
                        <w:t>Beschreibung</w:t>
                      </w:r>
                      <w:r w:rsidRPr="00F13F61">
                        <w:rPr>
                          <w:b/>
                        </w:rPr>
                        <w:tab/>
                      </w:r>
                      <w:r w:rsidRPr="009A22A2">
                        <w:t xml:space="preserve">Der Certified Information Systems Security Professional (CISSP) ist eine Zertifizierung, die vom International Information Systems Security </w:t>
                      </w:r>
                      <w:proofErr w:type="spellStart"/>
                      <w:r w:rsidRPr="009A22A2">
                        <w:t>Certification</w:t>
                      </w:r>
                      <w:proofErr w:type="spellEnd"/>
                      <w:r w:rsidRPr="009A22A2">
                        <w:t xml:space="preserve"> </w:t>
                      </w:r>
                      <w:proofErr w:type="spellStart"/>
                      <w:r w:rsidRPr="009A22A2">
                        <w:t>Consortium</w:t>
                      </w:r>
                      <w:proofErr w:type="spellEnd"/>
                      <w:r w:rsidRPr="009A22A2">
                        <w:t>, Inc. (auch: (ISC)²) angeboten wird. Es handelt sich bei dem Zertifikat um einen international anerkannten Weiterbildungsstandard auf dem Gebiet der Informationssicherheit.</w:t>
                      </w:r>
                    </w:p>
                    <w:p w14:paraId="675E5897" w14:textId="77777777" w:rsidR="00972AC4" w:rsidRPr="009A22A2" w:rsidRDefault="00972AC4" w:rsidP="009A22A2">
                      <w:pPr>
                        <w:ind w:left="1985" w:hanging="1985"/>
                      </w:pPr>
                    </w:p>
                    <w:p w14:paraId="0C9F622A" w14:textId="77777777" w:rsidR="00972AC4" w:rsidRDefault="00972AC4" w:rsidP="009A22A2">
                      <w:pPr>
                        <w:ind w:left="1985"/>
                      </w:pPr>
                      <w:r w:rsidRPr="009A22A2">
                        <w:t xml:space="preserve">Zur Erlangung des Zertifikats ist umfangreiches Wissen über sicherheitsrelevante Aspekte aus 8 Domains des sogenannten Common Body </w:t>
                      </w:r>
                      <w:proofErr w:type="spellStart"/>
                      <w:r w:rsidRPr="009A22A2">
                        <w:t>of</w:t>
                      </w:r>
                      <w:proofErr w:type="spellEnd"/>
                      <w:r w:rsidRPr="009A22A2">
                        <w:t xml:space="preserve"> Knowledges (CBK) nachzuweisen. </w:t>
                      </w:r>
                    </w:p>
                    <w:p w14:paraId="63702DB7" w14:textId="77777777" w:rsidR="00972AC4" w:rsidRDefault="00972AC4" w:rsidP="009A22A2">
                      <w:pPr>
                        <w:ind w:left="1985"/>
                      </w:pPr>
                      <w:r w:rsidRPr="009A22A2">
                        <w:t xml:space="preserve">Die Bereiche umfassen unterschiedliche Domains wie </w:t>
                      </w:r>
                    </w:p>
                    <w:p w14:paraId="12F96047" w14:textId="77777777" w:rsidR="00972AC4" w:rsidRDefault="00972AC4" w:rsidP="009A22A2">
                      <w:pPr>
                        <w:ind w:left="1985"/>
                      </w:pPr>
                      <w:r w:rsidRPr="009A22A2">
                        <w:t xml:space="preserve">physikalische Sicherheit, Softwarearchitekturen, Netzwerk und Telekommunikation, Kryptographie bis hin zu </w:t>
                      </w:r>
                    </w:p>
                    <w:p w14:paraId="2794D6FC" w14:textId="03EF4728" w:rsidR="00972AC4" w:rsidRDefault="00972AC4" w:rsidP="009A22A2">
                      <w:pPr>
                        <w:ind w:left="1985"/>
                      </w:pPr>
                      <w:r w:rsidRPr="009A22A2">
                        <w:t>rechtlichen Fragestellungen.</w:t>
                      </w:r>
                    </w:p>
                    <w:p w14:paraId="7A86B6E4" w14:textId="77777777" w:rsidR="00972AC4" w:rsidRDefault="00972AC4" w:rsidP="009A22A2">
                      <w:pPr>
                        <w:ind w:left="1985"/>
                      </w:pPr>
                    </w:p>
                    <w:p w14:paraId="1D23370D" w14:textId="77777777" w:rsidR="00972AC4" w:rsidRDefault="00972AC4" w:rsidP="009A22A2">
                      <w:pPr>
                        <w:ind w:left="1985"/>
                      </w:pPr>
                    </w:p>
                    <w:p w14:paraId="6B03A8B0" w14:textId="77777777" w:rsidR="00972AC4" w:rsidRDefault="00972AC4" w:rsidP="009A22A2">
                      <w:pPr>
                        <w:ind w:left="1985"/>
                      </w:pPr>
                    </w:p>
                    <w:p w14:paraId="613F2222" w14:textId="1CF9E0C6" w:rsidR="00972AC4" w:rsidRDefault="00972AC4" w:rsidP="00BB34FE">
                      <w:pPr>
                        <w:ind w:left="1985" w:hanging="1985"/>
                      </w:pPr>
                      <w:r>
                        <w:rPr>
                          <w:b/>
                        </w:rPr>
                        <w:t>Datum</w:t>
                      </w:r>
                      <w:r w:rsidRPr="00F13F61">
                        <w:rPr>
                          <w:b/>
                        </w:rPr>
                        <w:tab/>
                      </w:r>
                      <w:r w:rsidRPr="00BB34FE">
                        <w:t>8.9.2017</w:t>
                      </w:r>
                    </w:p>
                    <w:p w14:paraId="4E0D4D9D" w14:textId="63B9D7C7" w:rsidR="00972AC4" w:rsidRDefault="00972AC4" w:rsidP="00BB34FE">
                      <w:pPr>
                        <w:ind w:left="1985" w:hanging="1985"/>
                      </w:pPr>
                      <w:r>
                        <w:rPr>
                          <w:b/>
                        </w:rPr>
                        <w:t xml:space="preserve">Bezeichnung             </w:t>
                      </w:r>
                      <w:r>
                        <w:rPr>
                          <w:b/>
                        </w:rPr>
                        <w:tab/>
                      </w:r>
                      <w:proofErr w:type="spellStart"/>
                      <w:r w:rsidRPr="00BB34FE">
                        <w:t>Cyber</w:t>
                      </w:r>
                      <w:proofErr w:type="spellEnd"/>
                      <w:r w:rsidRPr="00BB34FE">
                        <w:t xml:space="preserve"> Security </w:t>
                      </w:r>
                      <w:proofErr w:type="spellStart"/>
                      <w:r w:rsidRPr="00BB34FE">
                        <w:t>Practitioner</w:t>
                      </w:r>
                      <w:proofErr w:type="spellEnd"/>
                      <w:r w:rsidRPr="00BB34FE">
                        <w:t xml:space="preserve"> (CSP) (ISACA) Cert#170923</w:t>
                      </w:r>
                    </w:p>
                    <w:p w14:paraId="3810986C" w14:textId="77777777" w:rsidR="00972AC4" w:rsidRDefault="00972AC4" w:rsidP="00BB34FE">
                      <w:pPr>
                        <w:ind w:left="1985" w:hanging="1985"/>
                        <w:rPr>
                          <w:b/>
                        </w:rPr>
                      </w:pPr>
                      <w:r>
                        <w:rPr>
                          <w:b/>
                        </w:rPr>
                        <w:t>Beschreibung</w:t>
                      </w:r>
                    </w:p>
                    <w:p w14:paraId="6F769B7D" w14:textId="77777777" w:rsidR="00972AC4" w:rsidRDefault="00972AC4" w:rsidP="00BB34FE">
                      <w:pPr>
                        <w:ind w:left="1985" w:hanging="1985"/>
                        <w:rPr>
                          <w:b/>
                        </w:rPr>
                      </w:pPr>
                    </w:p>
                    <w:p w14:paraId="3437F8A1" w14:textId="77777777" w:rsidR="00972AC4" w:rsidRDefault="00972AC4" w:rsidP="00BB34FE">
                      <w:pPr>
                        <w:ind w:left="1985" w:hanging="1985"/>
                        <w:rPr>
                          <w:b/>
                        </w:rPr>
                      </w:pPr>
                    </w:p>
                    <w:p w14:paraId="624A19D2" w14:textId="0F132016" w:rsidR="00972AC4" w:rsidRDefault="00972AC4" w:rsidP="00BB34FE">
                      <w:pPr>
                        <w:ind w:left="1985" w:hanging="1985"/>
                      </w:pPr>
                      <w:r>
                        <w:rPr>
                          <w:b/>
                        </w:rPr>
                        <w:t>Datum</w:t>
                      </w:r>
                      <w:r w:rsidRPr="00F13F61">
                        <w:rPr>
                          <w:b/>
                        </w:rPr>
                        <w:tab/>
                      </w:r>
                      <w:r w:rsidRPr="00BB34FE">
                        <w:t>25.2.2016</w:t>
                      </w:r>
                    </w:p>
                    <w:p w14:paraId="4050D70A" w14:textId="77777777" w:rsidR="00972AC4" w:rsidRDefault="00972AC4" w:rsidP="00BB34FE">
                      <w:pPr>
                        <w:ind w:left="1985" w:hanging="1985"/>
                      </w:pPr>
                      <w:r>
                        <w:rPr>
                          <w:b/>
                        </w:rPr>
                        <w:t xml:space="preserve">Bezeichnung             </w:t>
                      </w:r>
                      <w:r>
                        <w:rPr>
                          <w:b/>
                        </w:rPr>
                        <w:tab/>
                      </w:r>
                      <w:r w:rsidRPr="00BB34FE">
                        <w:t xml:space="preserve">Puppet </w:t>
                      </w:r>
                      <w:proofErr w:type="spellStart"/>
                      <w:r w:rsidRPr="00BB34FE">
                        <w:t>Practitioner</w:t>
                      </w:r>
                      <w:proofErr w:type="spellEnd"/>
                      <w:r w:rsidRPr="00BB34FE">
                        <w:t xml:space="preserve"> </w:t>
                      </w:r>
                    </w:p>
                    <w:p w14:paraId="74FC8B84" w14:textId="785671D9" w:rsidR="00972AC4" w:rsidRDefault="00972AC4" w:rsidP="00BB34FE">
                      <w:pPr>
                        <w:ind w:left="1985" w:hanging="1985"/>
                        <w:rPr>
                          <w:b/>
                        </w:rPr>
                      </w:pPr>
                      <w:r>
                        <w:rPr>
                          <w:b/>
                        </w:rPr>
                        <w:t>Beschreibung</w:t>
                      </w:r>
                    </w:p>
                    <w:p w14:paraId="526EBF7D" w14:textId="77777777" w:rsidR="00972AC4" w:rsidRDefault="00972AC4" w:rsidP="00BB34FE">
                      <w:pPr>
                        <w:ind w:left="1985" w:hanging="1985"/>
                        <w:rPr>
                          <w:b/>
                        </w:rPr>
                      </w:pPr>
                    </w:p>
                    <w:p w14:paraId="7DB501C3" w14:textId="77777777" w:rsidR="00972AC4" w:rsidRDefault="00972AC4" w:rsidP="00BB34FE">
                      <w:pPr>
                        <w:ind w:left="1985" w:hanging="1985"/>
                        <w:rPr>
                          <w:b/>
                        </w:rPr>
                      </w:pPr>
                    </w:p>
                    <w:p w14:paraId="24119080" w14:textId="1075CB40" w:rsidR="00972AC4" w:rsidRDefault="00972AC4" w:rsidP="00BB34FE">
                      <w:pPr>
                        <w:ind w:left="1985" w:hanging="1985"/>
                      </w:pPr>
                      <w:r>
                        <w:rPr>
                          <w:b/>
                        </w:rPr>
                        <w:t>Datum</w:t>
                      </w:r>
                      <w:r w:rsidRPr="00F13F61">
                        <w:rPr>
                          <w:b/>
                        </w:rPr>
                        <w:tab/>
                      </w:r>
                      <w:r w:rsidRPr="00BB34FE">
                        <w:t>4.2.2016</w:t>
                      </w:r>
                    </w:p>
                    <w:p w14:paraId="50E13F50" w14:textId="0E7D5318" w:rsidR="00972AC4" w:rsidRDefault="00972AC4" w:rsidP="00BB34FE">
                      <w:pPr>
                        <w:ind w:left="1985" w:hanging="1985"/>
                      </w:pPr>
                      <w:r>
                        <w:rPr>
                          <w:b/>
                        </w:rPr>
                        <w:t xml:space="preserve">Bezeichnung             </w:t>
                      </w:r>
                      <w:r>
                        <w:rPr>
                          <w:b/>
                        </w:rPr>
                        <w:tab/>
                      </w:r>
                      <w:r w:rsidRPr="00BB34FE">
                        <w:t xml:space="preserve">Puppet </w:t>
                      </w:r>
                      <w:proofErr w:type="spellStart"/>
                      <w:r w:rsidRPr="00BB34FE">
                        <w:t>Fundamentals</w:t>
                      </w:r>
                      <w:proofErr w:type="spellEnd"/>
                    </w:p>
                    <w:p w14:paraId="7105FCB3" w14:textId="77777777" w:rsidR="00972AC4" w:rsidRDefault="00972AC4" w:rsidP="00BB34FE">
                      <w:pPr>
                        <w:ind w:left="1985" w:hanging="1985"/>
                        <w:rPr>
                          <w:b/>
                        </w:rPr>
                      </w:pPr>
                      <w:r>
                        <w:rPr>
                          <w:b/>
                        </w:rPr>
                        <w:t>Beschreibung</w:t>
                      </w:r>
                    </w:p>
                    <w:p w14:paraId="0B62516E" w14:textId="77777777" w:rsidR="00972AC4" w:rsidRDefault="00972AC4" w:rsidP="00BB34FE">
                      <w:pPr>
                        <w:ind w:left="1985" w:hanging="1985"/>
                        <w:rPr>
                          <w:b/>
                        </w:rPr>
                      </w:pPr>
                    </w:p>
                    <w:p w14:paraId="55DAA08F" w14:textId="77777777" w:rsidR="00972AC4" w:rsidRDefault="00972AC4" w:rsidP="00BB34FE">
                      <w:pPr>
                        <w:ind w:left="1985" w:hanging="1985"/>
                        <w:rPr>
                          <w:b/>
                        </w:rPr>
                      </w:pPr>
                    </w:p>
                    <w:p w14:paraId="3F4E5F3F" w14:textId="70993D31" w:rsidR="00972AC4" w:rsidRDefault="00972AC4" w:rsidP="00BB34FE">
                      <w:pPr>
                        <w:ind w:left="1985" w:hanging="1985"/>
                      </w:pPr>
                      <w:r>
                        <w:rPr>
                          <w:b/>
                        </w:rPr>
                        <w:t>Datum</w:t>
                      </w:r>
                      <w:r w:rsidRPr="00F13F61">
                        <w:rPr>
                          <w:b/>
                        </w:rPr>
                        <w:tab/>
                      </w:r>
                      <w:r w:rsidRPr="00BB34FE">
                        <w:t>22.1.2016</w:t>
                      </w:r>
                    </w:p>
                    <w:p w14:paraId="3CA8D0CC" w14:textId="730B4DA4" w:rsidR="00972AC4" w:rsidRDefault="00972AC4" w:rsidP="00BB34FE">
                      <w:pPr>
                        <w:ind w:left="1985" w:hanging="1985"/>
                      </w:pPr>
                      <w:r>
                        <w:rPr>
                          <w:b/>
                        </w:rPr>
                        <w:t xml:space="preserve">Bezeichnung             </w:t>
                      </w:r>
                      <w:r>
                        <w:rPr>
                          <w:b/>
                        </w:rPr>
                        <w:tab/>
                      </w:r>
                      <w:r w:rsidRPr="00BB34FE">
                        <w:t xml:space="preserve">VMware NSX </w:t>
                      </w:r>
                      <w:proofErr w:type="spellStart"/>
                      <w:r w:rsidRPr="00BB34FE">
                        <w:t>Install</w:t>
                      </w:r>
                      <w:proofErr w:type="spellEnd"/>
                      <w:r w:rsidRPr="00BB34FE">
                        <w:t xml:space="preserve">, </w:t>
                      </w:r>
                      <w:proofErr w:type="spellStart"/>
                      <w:r w:rsidRPr="00BB34FE">
                        <w:t>Configure</w:t>
                      </w:r>
                      <w:proofErr w:type="spellEnd"/>
                      <w:r w:rsidRPr="00BB34FE">
                        <w:t xml:space="preserve"> </w:t>
                      </w:r>
                      <w:proofErr w:type="spellStart"/>
                      <w:r w:rsidRPr="00BB34FE">
                        <w:t>and</w:t>
                      </w:r>
                      <w:proofErr w:type="spellEnd"/>
                      <w:r w:rsidRPr="00BB34FE">
                        <w:t xml:space="preserve"> Manage</w:t>
                      </w:r>
                    </w:p>
                    <w:p w14:paraId="5F4D5B6E" w14:textId="77777777" w:rsidR="00972AC4" w:rsidRDefault="00972AC4" w:rsidP="00BB34FE">
                      <w:pPr>
                        <w:ind w:left="1985" w:hanging="1985"/>
                        <w:rPr>
                          <w:b/>
                        </w:rPr>
                      </w:pPr>
                      <w:r>
                        <w:rPr>
                          <w:b/>
                        </w:rPr>
                        <w:t>Beschreibung</w:t>
                      </w:r>
                    </w:p>
                    <w:p w14:paraId="24EC97AE" w14:textId="77777777" w:rsidR="00972AC4" w:rsidRDefault="00972AC4" w:rsidP="00BB34FE">
                      <w:pPr>
                        <w:ind w:left="1985" w:hanging="1985"/>
                        <w:rPr>
                          <w:b/>
                        </w:rPr>
                      </w:pPr>
                    </w:p>
                    <w:p w14:paraId="2383B95E" w14:textId="77777777" w:rsidR="00972AC4" w:rsidRDefault="00972AC4" w:rsidP="00BB34FE">
                      <w:pPr>
                        <w:ind w:left="1985" w:hanging="1985"/>
                        <w:rPr>
                          <w:b/>
                        </w:rPr>
                      </w:pPr>
                    </w:p>
                    <w:p w14:paraId="0F6B05BF" w14:textId="6432050B" w:rsidR="00972AC4" w:rsidRDefault="00972AC4" w:rsidP="00BB34FE">
                      <w:pPr>
                        <w:ind w:left="1985" w:hanging="1985"/>
                      </w:pPr>
                      <w:r>
                        <w:rPr>
                          <w:b/>
                        </w:rPr>
                        <w:t>Datum</w:t>
                      </w:r>
                      <w:r w:rsidRPr="00F13F61">
                        <w:rPr>
                          <w:b/>
                        </w:rPr>
                        <w:tab/>
                      </w:r>
                      <w:r w:rsidRPr="00BB34FE">
                        <w:t>30.11.2014</w:t>
                      </w:r>
                    </w:p>
                    <w:p w14:paraId="17C82583" w14:textId="3A0BFED4" w:rsidR="00972AC4" w:rsidRDefault="00972AC4" w:rsidP="00BB34FE">
                      <w:pPr>
                        <w:ind w:left="1985" w:hanging="1985"/>
                      </w:pPr>
                      <w:r>
                        <w:rPr>
                          <w:b/>
                        </w:rPr>
                        <w:t xml:space="preserve">Bezeichnung             </w:t>
                      </w:r>
                      <w:r>
                        <w:rPr>
                          <w:b/>
                        </w:rPr>
                        <w:tab/>
                      </w:r>
                      <w:r w:rsidRPr="00BB34FE">
                        <w:t xml:space="preserve">Professional </w:t>
                      </w:r>
                      <w:proofErr w:type="spellStart"/>
                      <w:r w:rsidRPr="00BB34FE">
                        <w:t>Scrum</w:t>
                      </w:r>
                      <w:proofErr w:type="spellEnd"/>
                      <w:r w:rsidRPr="00BB34FE">
                        <w:t xml:space="preserve"> Master</w:t>
                      </w:r>
                    </w:p>
                    <w:p w14:paraId="5162F7FD" w14:textId="77777777" w:rsidR="00972AC4" w:rsidRDefault="00972AC4" w:rsidP="00BB34FE">
                      <w:pPr>
                        <w:ind w:left="1985" w:hanging="1985"/>
                        <w:rPr>
                          <w:b/>
                        </w:rPr>
                      </w:pPr>
                      <w:r>
                        <w:rPr>
                          <w:b/>
                        </w:rPr>
                        <w:t>Beschreibung</w:t>
                      </w:r>
                    </w:p>
                    <w:p w14:paraId="451CE31D" w14:textId="77777777" w:rsidR="00972AC4" w:rsidRDefault="00972AC4" w:rsidP="00BB34FE">
                      <w:pPr>
                        <w:ind w:left="1985" w:hanging="1985"/>
                        <w:rPr>
                          <w:b/>
                        </w:rPr>
                      </w:pPr>
                    </w:p>
                    <w:p w14:paraId="00419E70" w14:textId="77777777" w:rsidR="00972AC4" w:rsidRDefault="00972AC4" w:rsidP="00BB34FE">
                      <w:pPr>
                        <w:ind w:left="1985" w:hanging="1985"/>
                        <w:rPr>
                          <w:b/>
                        </w:rPr>
                      </w:pPr>
                    </w:p>
                    <w:p w14:paraId="046E5964" w14:textId="77777777" w:rsidR="00972AC4" w:rsidRDefault="00972AC4" w:rsidP="00BB34FE">
                      <w:pPr>
                        <w:ind w:left="1985" w:hanging="1985"/>
                      </w:pPr>
                      <w:r>
                        <w:rPr>
                          <w:b/>
                        </w:rPr>
                        <w:t>Datum</w:t>
                      </w:r>
                      <w:r w:rsidRPr="00F13F61">
                        <w:rPr>
                          <w:b/>
                        </w:rPr>
                        <w:tab/>
                      </w:r>
                      <w:r w:rsidRPr="00BB34FE">
                        <w:t xml:space="preserve">16.9.2013 </w:t>
                      </w:r>
                    </w:p>
                    <w:p w14:paraId="5DE60536" w14:textId="7C364358" w:rsidR="00972AC4" w:rsidRDefault="00972AC4" w:rsidP="00BB34FE">
                      <w:pPr>
                        <w:ind w:left="1985" w:hanging="1985"/>
                      </w:pPr>
                      <w:r>
                        <w:rPr>
                          <w:b/>
                        </w:rPr>
                        <w:t xml:space="preserve">Bezeichnung             </w:t>
                      </w:r>
                      <w:r>
                        <w:rPr>
                          <w:b/>
                        </w:rPr>
                        <w:tab/>
                      </w:r>
                      <w:r w:rsidRPr="00BB34FE">
                        <w:t xml:space="preserve">Open Source Monitoring mit </w:t>
                      </w:r>
                      <w:proofErr w:type="spellStart"/>
                      <w:r w:rsidRPr="00BB34FE">
                        <w:t>Icinga</w:t>
                      </w:r>
                      <w:proofErr w:type="spellEnd"/>
                      <w:r w:rsidRPr="00BB34FE">
                        <w:t xml:space="preserve"> / </w:t>
                      </w:r>
                      <w:proofErr w:type="spellStart"/>
                      <w:r w:rsidRPr="00BB34FE">
                        <w:t>Nagios</w:t>
                      </w:r>
                      <w:proofErr w:type="spellEnd"/>
                    </w:p>
                    <w:p w14:paraId="5785293D" w14:textId="77777777" w:rsidR="00972AC4" w:rsidRDefault="00972AC4" w:rsidP="00BB34FE">
                      <w:pPr>
                        <w:ind w:left="1985" w:hanging="1985"/>
                        <w:rPr>
                          <w:b/>
                        </w:rPr>
                      </w:pPr>
                      <w:r>
                        <w:rPr>
                          <w:b/>
                        </w:rPr>
                        <w:t>Beschreibung</w:t>
                      </w:r>
                    </w:p>
                    <w:p w14:paraId="556D7334" w14:textId="77777777" w:rsidR="00972AC4" w:rsidRDefault="00972AC4" w:rsidP="00BB34FE">
                      <w:pPr>
                        <w:ind w:left="1985" w:hanging="1985"/>
                        <w:rPr>
                          <w:b/>
                        </w:rPr>
                      </w:pPr>
                    </w:p>
                    <w:p w14:paraId="62E971B9" w14:textId="77777777" w:rsidR="00972AC4" w:rsidRDefault="00972AC4" w:rsidP="00BB34FE">
                      <w:pPr>
                        <w:ind w:left="1985" w:hanging="1985"/>
                        <w:rPr>
                          <w:b/>
                        </w:rPr>
                      </w:pPr>
                    </w:p>
                    <w:p w14:paraId="30BCAC43" w14:textId="055F5D7C" w:rsidR="00972AC4" w:rsidRDefault="00972AC4" w:rsidP="00BB34FE">
                      <w:pPr>
                        <w:ind w:left="1985" w:hanging="1985"/>
                      </w:pPr>
                      <w:r>
                        <w:rPr>
                          <w:b/>
                        </w:rPr>
                        <w:t>Datum</w:t>
                      </w:r>
                      <w:r w:rsidRPr="00F13F61">
                        <w:rPr>
                          <w:b/>
                        </w:rPr>
                        <w:tab/>
                      </w:r>
                      <w:r w:rsidRPr="00BB34FE">
                        <w:t>31.1.2013</w:t>
                      </w:r>
                    </w:p>
                    <w:p w14:paraId="512948F3" w14:textId="6679DEAB" w:rsidR="00972AC4" w:rsidRDefault="00972AC4" w:rsidP="00BB34FE">
                      <w:pPr>
                        <w:ind w:left="1985" w:hanging="1985"/>
                      </w:pPr>
                      <w:r>
                        <w:rPr>
                          <w:b/>
                        </w:rPr>
                        <w:t xml:space="preserve">Bezeichnung             </w:t>
                      </w:r>
                      <w:r>
                        <w:rPr>
                          <w:b/>
                        </w:rPr>
                        <w:tab/>
                      </w:r>
                      <w:r w:rsidRPr="00BB34FE">
                        <w:t>VMware Certified Professional 5</w:t>
                      </w:r>
                    </w:p>
                    <w:p w14:paraId="066B6645" w14:textId="17588E2C" w:rsidR="00972AC4" w:rsidRPr="00BB34FE" w:rsidRDefault="00972AC4" w:rsidP="00BB34FE">
                      <w:pPr>
                        <w:ind w:left="1985" w:hanging="1985"/>
                      </w:pPr>
                      <w:r>
                        <w:rPr>
                          <w:b/>
                        </w:rPr>
                        <w:t>Beschreibung</w:t>
                      </w:r>
                      <w:r w:rsidRPr="00F13F61">
                        <w:rPr>
                          <w:b/>
                        </w:rPr>
                        <w:tab/>
                      </w:r>
                      <w:r>
                        <w:t xml:space="preserve">VCP510 Zertifizierung #: 139465 </w:t>
                      </w:r>
                      <w:r w:rsidRPr="00BB34FE">
                        <w:t xml:space="preserve">„VCP on </w:t>
                      </w:r>
                      <w:proofErr w:type="spellStart"/>
                      <w:r w:rsidRPr="00BB34FE">
                        <w:t>vSphere</w:t>
                      </w:r>
                      <w:proofErr w:type="spellEnd"/>
                      <w:r w:rsidRPr="00BB34FE">
                        <w:t xml:space="preserve"> 5“</w:t>
                      </w:r>
                    </w:p>
                    <w:p w14:paraId="1E64C520" w14:textId="77777777" w:rsidR="00972AC4" w:rsidRPr="00E37C43" w:rsidRDefault="00972AC4" w:rsidP="006C5E5D"/>
                  </w:txbxContent>
                </v:textbox>
                <w10:wrap type="square"/>
              </v:shape>
            </w:pict>
          </mc:Fallback>
        </mc:AlternateContent>
      </w:r>
      <w:r w:rsidR="002020C2">
        <w:rPr>
          <w:noProof/>
          <w:lang w:eastAsia="de-DE" w:bidi="ar-SA"/>
        </w:rPr>
        <mc:AlternateContent>
          <mc:Choice Requires="wps">
            <w:drawing>
              <wp:anchor distT="0" distB="0" distL="114300" distR="114300" simplePos="0" relativeHeight="251869184" behindDoc="0" locked="0" layoutInCell="1" allowOverlap="1" wp14:anchorId="02DA0374" wp14:editId="56809873">
                <wp:simplePos x="0" y="0"/>
                <wp:positionH relativeFrom="column">
                  <wp:posOffset>-283845</wp:posOffset>
                </wp:positionH>
                <wp:positionV relativeFrom="paragraph">
                  <wp:posOffset>532765</wp:posOffset>
                </wp:positionV>
                <wp:extent cx="1797050" cy="788670"/>
                <wp:effectExtent l="0" t="0" r="0" b="0"/>
                <wp:wrapSquare wrapText="bothSides"/>
                <wp:docPr id="133" name="Textfeld 133"/>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27C4E1" w14:textId="1A48F065" w:rsidR="00972AC4" w:rsidRDefault="00972AC4" w:rsidP="002020C2">
                            <w:pPr>
                              <w:pStyle w:val="berschrift2"/>
                              <w:jc w:val="center"/>
                            </w:pPr>
                            <w:r>
                              <w:t>Zertifikate</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DA0374" id="Textfeld 133" o:spid="_x0000_s1068" type="#_x0000_t202" style="position:absolute;margin-left:-22.35pt;margin-top:41.95pt;width:141.5pt;height:62.1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" filled="f" stroked="f">
                <v:textbox inset="1mm">
                  <w:txbxContent>
                    <w:p w14:paraId="2127C4E1" w14:textId="1A48F065" w:rsidR="00972AC4" w:rsidRDefault="00972AC4" w:rsidP="002020C2">
                      <w:pPr>
                        <w:pStyle w:val="berschrift2"/>
                        <w:jc w:val="center"/>
                      </w:pPr>
                      <w:r>
                        <w:t>Zertifikate</w:t>
                      </w:r>
                    </w:p>
                  </w:txbxContent>
                </v:textbox>
                <w10:wrap type="square"/>
              </v:shape>
            </w:pict>
          </mc:Fallback>
        </mc:AlternateContent>
      </w:r>
    </w:p>
    <w:p w14:paraId="708F6872" w14:textId="37E36A03" w:rsidR="002020C2" w:rsidRDefault="002020C2" w:rsidP="00BF4E94">
      <w:pPr>
        <w:spacing w:before="160" w:after="320" w:line="360" w:lineRule="auto"/>
        <w:contextualSpacing w:val="0"/>
        <w:rPr>
          <w:sz w:val="24"/>
          <w:lang w:eastAsia="de-DE" w:bidi="ar-SA"/>
        </w:rPr>
      </w:pPr>
      <w:r>
        <w:rPr>
          <w:noProof/>
          <w:sz w:val="24"/>
          <w:lang w:eastAsia="de-DE" w:bidi="ar-SA"/>
        </w:rPr>
        <w:drawing>
          <wp:anchor distT="0" distB="0" distL="114300" distR="114300" simplePos="0" relativeHeight="251798528" behindDoc="1" locked="0" layoutInCell="1" allowOverlap="1" wp14:anchorId="097DD202" wp14:editId="7A2E4E6B">
            <wp:simplePos x="0" y="0"/>
            <wp:positionH relativeFrom="column">
              <wp:posOffset>-189474</wp:posOffset>
            </wp:positionH>
            <wp:positionV relativeFrom="paragraph">
              <wp:posOffset>161388</wp:posOffset>
            </wp:positionV>
            <wp:extent cx="2314575" cy="4775200"/>
            <wp:effectExtent l="0" t="0" r="0" b="0"/>
            <wp:wrapNone/>
            <wp:docPr id="7" name="Bild 7"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9447"/>
                    <a:stretch/>
                  </pic:blipFill>
                  <pic:spPr bwMode="auto">
                    <a:xfrm>
                      <a:off x="0" y="0"/>
                      <a:ext cx="2314575" cy="4775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E415CE" w14:textId="2AA84C77" w:rsidR="002020C2" w:rsidRDefault="002020C2">
      <w:pPr>
        <w:spacing w:before="160" w:after="320" w:line="360" w:lineRule="auto"/>
        <w:contextualSpacing w:val="0"/>
        <w:rPr>
          <w:sz w:val="24"/>
          <w:lang w:eastAsia="de-DE" w:bidi="ar-SA"/>
        </w:rPr>
      </w:pPr>
      <w:r>
        <w:rPr>
          <w:sz w:val="24"/>
          <w:lang w:eastAsia="de-DE" w:bidi="ar-SA"/>
        </w:rPr>
        <w:br w:type="page"/>
      </w:r>
    </w:p>
    <w:p w14:paraId="45B05AF0" w14:textId="12BD70F9" w:rsidR="002020C2" w:rsidRDefault="00BB34FE" w:rsidP="00BF4E94">
      <w:pPr>
        <w:spacing w:before="160" w:after="320" w:line="360" w:lineRule="auto"/>
        <w:contextualSpacing w:val="0"/>
        <w:rPr>
          <w:sz w:val="24"/>
          <w:lang w:eastAsia="de-DE" w:bidi="ar-SA"/>
        </w:rPr>
      </w:pPr>
      <w:r>
        <w:rPr>
          <w:noProof/>
          <w:lang w:eastAsia="de-DE" w:bidi="ar-SA"/>
        </w:rPr>
        <w:lastRenderedPageBreak/>
        <mc:AlternateContent>
          <mc:Choice Requires="wps">
            <w:drawing>
              <wp:anchor distT="0" distB="0" distL="114300" distR="114300" simplePos="0" relativeHeight="251877376" behindDoc="0" locked="0" layoutInCell="1" allowOverlap="1" wp14:anchorId="5C453628" wp14:editId="6773E110">
                <wp:simplePos x="0" y="0"/>
                <wp:positionH relativeFrom="column">
                  <wp:posOffset>1417320</wp:posOffset>
                </wp:positionH>
                <wp:positionV relativeFrom="paragraph">
                  <wp:posOffset>282575</wp:posOffset>
                </wp:positionV>
                <wp:extent cx="5169535" cy="8341360"/>
                <wp:effectExtent l="0" t="0" r="0" b="0"/>
                <wp:wrapSquare wrapText="bothSides"/>
                <wp:docPr id="139" name="Textfeld 139"/>
                <wp:cNvGraphicFramePr/>
                <a:graphic xmlns:a="http://schemas.openxmlformats.org/drawingml/2006/main">
                  <a:graphicData uri="http://schemas.microsoft.com/office/word/2010/wordprocessingShape">
                    <wps:wsp>
                      <wps:cNvSpPr txBox="1"/>
                      <wps:spPr>
                        <a:xfrm>
                          <a:off x="0" y="0"/>
                          <a:ext cx="5169535" cy="83413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linkedTxbx id="30" seq="1"/>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C453628" id="Textfeld 139" o:spid="_x0000_s1069" type="#_x0000_t202" style="position:absolute;margin-left:111.6pt;margin-top:22.25pt;width:407.05pt;height:656.8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" filled="f" stroked="f">
                <v:textbox>
                  <w:txbxContent/>
                </v:textbox>
                <w10:wrap type="square"/>
              </v:shape>
            </w:pict>
          </mc:Fallback>
        </mc:AlternateContent>
      </w:r>
      <w:r w:rsidR="00E4163F">
        <w:rPr>
          <w:noProof/>
          <w:lang w:eastAsia="de-DE" w:bidi="ar-SA"/>
        </w:rPr>
        <mc:AlternateContent>
          <mc:Choice Requires="wps">
            <w:drawing>
              <wp:anchor distT="0" distB="0" distL="114300" distR="114300" simplePos="0" relativeHeight="251876352" behindDoc="0" locked="0" layoutInCell="1" allowOverlap="1" wp14:anchorId="7275BDDB" wp14:editId="63D96BFE">
                <wp:simplePos x="0" y="0"/>
                <wp:positionH relativeFrom="column">
                  <wp:posOffset>-276225</wp:posOffset>
                </wp:positionH>
                <wp:positionV relativeFrom="paragraph">
                  <wp:posOffset>46355</wp:posOffset>
                </wp:positionV>
                <wp:extent cx="1797050" cy="788670"/>
                <wp:effectExtent l="0" t="0" r="0" b="0"/>
                <wp:wrapSquare wrapText="bothSides"/>
                <wp:docPr id="137" name="Textfeld 137"/>
                <wp:cNvGraphicFramePr/>
                <a:graphic xmlns:a="http://schemas.openxmlformats.org/drawingml/2006/main">
                  <a:graphicData uri="http://schemas.microsoft.com/office/word/2010/wordprocessingShape">
                    <wps:wsp>
                      <wps:cNvSpPr txBox="1"/>
                      <wps:spPr>
                        <a:xfrm>
                          <a:off x="0" y="0"/>
                          <a:ext cx="179705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F05D47" w14:textId="77777777" w:rsidR="00972AC4" w:rsidRDefault="00972AC4" w:rsidP="00E4163F">
                            <w:pPr>
                              <w:pStyle w:val="berschrift2"/>
                              <w:jc w:val="center"/>
                            </w:pPr>
                            <w:r>
                              <w:t>Zertifikate</w:t>
                            </w: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5BDDB" id="Textfeld 137" o:spid="_x0000_s1070" type="#_x0000_t202" style="position:absolute;margin-left:-21.75pt;margin-top:3.65pt;width:141.5pt;height:62.1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" filled="f" stroked="f">
                <v:textbox inset="1mm">
                  <w:txbxContent>
                    <w:p w14:paraId="39F05D47" w14:textId="77777777" w:rsidR="00972AC4" w:rsidRDefault="00972AC4" w:rsidP="00E4163F">
                      <w:pPr>
                        <w:pStyle w:val="berschrift2"/>
                        <w:jc w:val="center"/>
                      </w:pPr>
                      <w:r>
                        <w:t>Zertifikate</w:t>
                      </w:r>
                    </w:p>
                  </w:txbxContent>
                </v:textbox>
                <w10:wrap type="square"/>
              </v:shape>
            </w:pict>
          </mc:Fallback>
        </mc:AlternateContent>
      </w:r>
      <w:r w:rsidR="009A22A2">
        <w:rPr>
          <w:noProof/>
          <w:sz w:val="24"/>
          <w:lang w:eastAsia="de-DE" w:bidi="ar-SA"/>
        </w:rPr>
        <mc:AlternateContent>
          <mc:Choice Requires="wps">
            <w:drawing>
              <wp:anchor distT="0" distB="0" distL="114300" distR="114300" simplePos="0" relativeHeight="251873280" behindDoc="1" locked="0" layoutInCell="1" allowOverlap="1" wp14:anchorId="1CCBAF5B" wp14:editId="1D3D2374">
                <wp:simplePos x="0" y="0"/>
                <wp:positionH relativeFrom="column">
                  <wp:posOffset>-62475</wp:posOffset>
                </wp:positionH>
                <wp:positionV relativeFrom="paragraph">
                  <wp:posOffset>-98</wp:posOffset>
                </wp:positionV>
                <wp:extent cx="1299210" cy="8455025"/>
                <wp:effectExtent l="0" t="0" r="0" b="3175"/>
                <wp:wrapNone/>
                <wp:docPr id="135" name="Rechteck 135"/>
                <wp:cNvGraphicFramePr/>
                <a:graphic xmlns:a="http://schemas.openxmlformats.org/drawingml/2006/main">
                  <a:graphicData uri="http://schemas.microsoft.com/office/word/2010/wordprocessingShape">
                    <wps:wsp>
                      <wps:cNvSpPr/>
                      <wps:spPr>
                        <a:xfrm>
                          <a:off x="0" y="0"/>
                          <a:ext cx="1299210" cy="8455025"/>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1212D2" id="Rechteck 135" o:spid="_x0000_s1026" style="position:absolute;margin-left:-4.9pt;margin-top:0;width:102.3pt;height:665.75pt;z-index:-25144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" fillcolor="#eee" stroked="f" strokeweight="1pt"/>
            </w:pict>
          </mc:Fallback>
        </mc:AlternateContent>
      </w:r>
    </w:p>
    <w:p w14:paraId="517F8A23" w14:textId="1D9B2CD0" w:rsidR="002020C2" w:rsidRDefault="001C094F">
      <w:pPr>
        <w:spacing w:before="160" w:after="320" w:line="360" w:lineRule="auto"/>
        <w:contextualSpacing w:val="0"/>
        <w:rPr>
          <w:sz w:val="24"/>
          <w:lang w:eastAsia="de-DE" w:bidi="ar-SA"/>
        </w:rPr>
      </w:pPr>
      <w:r>
        <w:rPr>
          <w:noProof/>
          <w:sz w:val="24"/>
          <w:lang w:eastAsia="de-DE" w:bidi="ar-SA"/>
        </w:rPr>
        <mc:AlternateContent>
          <mc:Choice Requires="wps">
            <w:drawing>
              <wp:anchor distT="0" distB="0" distL="114300" distR="114300" simplePos="0" relativeHeight="251889664" behindDoc="0" locked="0" layoutInCell="1" allowOverlap="1" wp14:anchorId="7BC53122" wp14:editId="1F41A21E">
                <wp:simplePos x="0" y="0"/>
                <wp:positionH relativeFrom="column">
                  <wp:posOffset>1525026</wp:posOffset>
                </wp:positionH>
                <wp:positionV relativeFrom="paragraph">
                  <wp:posOffset>5176081</wp:posOffset>
                </wp:positionV>
                <wp:extent cx="4719955" cy="0"/>
                <wp:effectExtent l="0" t="0" r="29845" b="25400"/>
                <wp:wrapNone/>
                <wp:docPr id="151" name="Gerade Verbindung 151"/>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C349810" id="Gerade Verbindung 151" o:spid="_x0000_s1026" style="position:absolute;flip:y;z-index:251889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407.55pt" to="491.75pt,40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" strokecolor="#032034" strokeweight=".25pt">
                <v:stroke opacity="16448f" joinstyle="miter"/>
              </v:line>
            </w:pict>
          </mc:Fallback>
        </mc:AlternateContent>
      </w:r>
      <w:r>
        <w:rPr>
          <w:noProof/>
          <w:sz w:val="24"/>
          <w:lang w:eastAsia="de-DE" w:bidi="ar-SA"/>
        </w:rPr>
        <mc:AlternateContent>
          <mc:Choice Requires="wps">
            <w:drawing>
              <wp:anchor distT="0" distB="0" distL="114300" distR="114300" simplePos="0" relativeHeight="251887616" behindDoc="0" locked="0" layoutInCell="1" allowOverlap="1" wp14:anchorId="54BE0A3F" wp14:editId="5DEBB3D7">
                <wp:simplePos x="0" y="0"/>
                <wp:positionH relativeFrom="column">
                  <wp:posOffset>1524928</wp:posOffset>
                </wp:positionH>
                <wp:positionV relativeFrom="paragraph">
                  <wp:posOffset>4244633</wp:posOffset>
                </wp:positionV>
                <wp:extent cx="4719955" cy="0"/>
                <wp:effectExtent l="0" t="0" r="29845" b="25400"/>
                <wp:wrapNone/>
                <wp:docPr id="150" name="Gerade Verbindung 150"/>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4465AC1" id="Gerade Verbindung 150" o:spid="_x0000_s1026" style="position:absolute;flip:y;z-index:251887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05pt,334.2pt" to="491.7pt,334.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" strokecolor="#032034" strokeweight=".25pt">
                <v:stroke opacity="16448f" joinstyle="miter"/>
              </v:line>
            </w:pict>
          </mc:Fallback>
        </mc:AlternateContent>
      </w:r>
      <w:r w:rsidR="00BB34FE">
        <w:rPr>
          <w:noProof/>
          <w:sz w:val="24"/>
          <w:lang w:eastAsia="de-DE" w:bidi="ar-SA"/>
        </w:rPr>
        <mc:AlternateContent>
          <mc:Choice Requires="wps">
            <w:drawing>
              <wp:anchor distT="0" distB="0" distL="114300" distR="114300" simplePos="0" relativeHeight="251885568" behindDoc="0" locked="0" layoutInCell="1" allowOverlap="1" wp14:anchorId="25616BB9" wp14:editId="59232314">
                <wp:simplePos x="0" y="0"/>
                <wp:positionH relativeFrom="column">
                  <wp:posOffset>1516136</wp:posOffset>
                </wp:positionH>
                <wp:positionV relativeFrom="paragraph">
                  <wp:posOffset>3321343</wp:posOffset>
                </wp:positionV>
                <wp:extent cx="4719955" cy="0"/>
                <wp:effectExtent l="0" t="0" r="29845" b="25400"/>
                <wp:wrapNone/>
                <wp:docPr id="148" name="Gerade Verbindung 148"/>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081649F" id="Gerade Verbindung 148" o:spid="_x0000_s1026" style="position:absolute;flip:y;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4pt,261.5pt" to="491.05pt,2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" strokecolor="#032034" strokeweight=".25pt">
                <v:stroke opacity="16448f" joinstyle="miter"/>
              </v:line>
            </w:pict>
          </mc:Fallback>
        </mc:AlternateContent>
      </w:r>
      <w:r w:rsidR="00BB34FE">
        <w:rPr>
          <w:noProof/>
          <w:sz w:val="24"/>
          <w:lang w:eastAsia="de-DE" w:bidi="ar-SA"/>
        </w:rPr>
        <mc:AlternateContent>
          <mc:Choice Requires="wps">
            <w:drawing>
              <wp:anchor distT="0" distB="0" distL="114300" distR="114300" simplePos="0" relativeHeight="251883520" behindDoc="0" locked="0" layoutInCell="1" allowOverlap="1" wp14:anchorId="528A0ADE" wp14:editId="51ACC976">
                <wp:simplePos x="0" y="0"/>
                <wp:positionH relativeFrom="column">
                  <wp:posOffset>1516234</wp:posOffset>
                </wp:positionH>
                <wp:positionV relativeFrom="paragraph">
                  <wp:posOffset>2398248</wp:posOffset>
                </wp:positionV>
                <wp:extent cx="4719955" cy="0"/>
                <wp:effectExtent l="0" t="0" r="29845" b="25400"/>
                <wp:wrapNone/>
                <wp:docPr id="146" name="Gerade Verbindung 146"/>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DEA941" id="Gerade Verbindung 146" o:spid="_x0000_s1026" style="position:absolute;flip:y;z-index:251883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4pt,188.85pt" to="491.05pt,188.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" strokecolor="#032034" strokeweight=".25pt">
                <v:stroke opacity="16448f" joinstyle="miter"/>
              </v:line>
            </w:pict>
          </mc:Fallback>
        </mc:AlternateContent>
      </w:r>
      <w:r w:rsidR="00BB34FE">
        <w:rPr>
          <w:noProof/>
          <w:sz w:val="24"/>
          <w:lang w:eastAsia="de-DE" w:bidi="ar-SA"/>
        </w:rPr>
        <mc:AlternateContent>
          <mc:Choice Requires="wps">
            <w:drawing>
              <wp:anchor distT="0" distB="0" distL="114300" distR="114300" simplePos="0" relativeHeight="251881472" behindDoc="0" locked="0" layoutInCell="1" allowOverlap="1" wp14:anchorId="3E30BE17" wp14:editId="5DB9BEB2">
                <wp:simplePos x="0" y="0"/>
                <wp:positionH relativeFrom="column">
                  <wp:posOffset>1520825</wp:posOffset>
                </wp:positionH>
                <wp:positionV relativeFrom="paragraph">
                  <wp:posOffset>1490394</wp:posOffset>
                </wp:positionV>
                <wp:extent cx="4719955" cy="0"/>
                <wp:effectExtent l="0" t="0" r="29845" b="25400"/>
                <wp:wrapNone/>
                <wp:docPr id="142" name="Gerade Verbindung 142"/>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7BF6B77" id="Gerade Verbindung 142" o:spid="_x0000_s1026" style="position:absolute;flip:y;z-index:251881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9.75pt,117.35pt" to="491.4pt,11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" strokecolor="#032034" strokeweight=".25pt">
                <v:stroke opacity="16448f" joinstyle="miter"/>
              </v:line>
            </w:pict>
          </mc:Fallback>
        </mc:AlternateContent>
      </w:r>
      <w:r w:rsidR="00BB34FE">
        <w:rPr>
          <w:noProof/>
          <w:sz w:val="24"/>
          <w:lang w:eastAsia="de-DE" w:bidi="ar-SA"/>
        </w:rPr>
        <mc:AlternateContent>
          <mc:Choice Requires="wps">
            <w:drawing>
              <wp:anchor distT="0" distB="0" distL="114300" distR="114300" simplePos="0" relativeHeight="251879424" behindDoc="0" locked="0" layoutInCell="1" allowOverlap="1" wp14:anchorId="0B49EA3E" wp14:editId="7CCEF53A">
                <wp:simplePos x="0" y="0"/>
                <wp:positionH relativeFrom="column">
                  <wp:posOffset>1503484</wp:posOffset>
                </wp:positionH>
                <wp:positionV relativeFrom="paragraph">
                  <wp:posOffset>558165</wp:posOffset>
                </wp:positionV>
                <wp:extent cx="4719955" cy="0"/>
                <wp:effectExtent l="0" t="0" r="29845" b="25400"/>
                <wp:wrapNone/>
                <wp:docPr id="141" name="Gerade Verbindung 141"/>
                <wp:cNvGraphicFramePr/>
                <a:graphic xmlns:a="http://schemas.openxmlformats.org/drawingml/2006/main">
                  <a:graphicData uri="http://schemas.microsoft.com/office/word/2010/wordprocessingShape">
                    <wps:wsp>
                      <wps:cNvCnPr/>
                      <wps:spPr>
                        <a:xfrm flipV="1">
                          <a:off x="0" y="0"/>
                          <a:ext cx="4719955" cy="0"/>
                        </a:xfrm>
                        <a:prstGeom prst="line">
                          <a:avLst/>
                        </a:prstGeom>
                        <a:ln w="3175">
                          <a:solidFill>
                            <a:srgbClr val="032034">
                              <a:alpha val="25000"/>
                            </a:srgb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8491172" id="Gerade Verbindung 141" o:spid="_x0000_s1026" style="position:absolute;flip:y;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8.4pt,43.95pt" to="490.05pt,4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" strokecolor="#032034" strokeweight=".25pt">
                <v:stroke opacity="16448f" joinstyle="miter"/>
              </v:line>
            </w:pict>
          </mc:Fallback>
        </mc:AlternateContent>
      </w:r>
      <w:r w:rsidR="009A22A2">
        <w:rPr>
          <w:noProof/>
          <w:sz w:val="24"/>
          <w:lang w:eastAsia="de-DE" w:bidi="ar-SA"/>
        </w:rPr>
        <w:drawing>
          <wp:anchor distT="0" distB="0" distL="114300" distR="114300" simplePos="0" relativeHeight="251874304" behindDoc="1" locked="0" layoutInCell="1" allowOverlap="1" wp14:anchorId="6AD7EFF4" wp14:editId="1E899A07">
            <wp:simplePos x="0" y="0"/>
            <wp:positionH relativeFrom="column">
              <wp:posOffset>-186788</wp:posOffset>
            </wp:positionH>
            <wp:positionV relativeFrom="paragraph">
              <wp:posOffset>235585</wp:posOffset>
            </wp:positionV>
            <wp:extent cx="2314575" cy="7886065"/>
            <wp:effectExtent l="0" t="0" r="0" b="0"/>
            <wp:wrapNone/>
            <wp:docPr id="136" name="Bild 136"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r w:rsidR="002020C2">
        <w:rPr>
          <w:sz w:val="24"/>
          <w:lang w:eastAsia="de-DE" w:bidi="ar-SA"/>
        </w:rPr>
        <w:br w:type="page"/>
      </w:r>
    </w:p>
    <w:p w14:paraId="78444FA3" w14:textId="0B74BD46" w:rsidR="00777987" w:rsidRPr="000B28A5" w:rsidRDefault="00B47E27" w:rsidP="00BF4E94">
      <w:pPr>
        <w:spacing w:before="160" w:after="320" w:line="360" w:lineRule="auto"/>
        <w:contextualSpacing w:val="0"/>
        <w:rPr>
          <w:sz w:val="24"/>
          <w:lang w:eastAsia="de-DE" w:bidi="ar-SA"/>
        </w:rPr>
      </w:pPr>
      <w:r>
        <w:rPr>
          <w:noProof/>
          <w:sz w:val="24"/>
          <w:lang w:eastAsia="de-DE" w:bidi="ar-SA"/>
        </w:rPr>
        <w:lastRenderedPageBreak/>
        <mc:AlternateContent>
          <mc:Choice Requires="wps">
            <w:drawing>
              <wp:anchor distT="0" distB="0" distL="114300" distR="114300" simplePos="0" relativeHeight="251891712" behindDoc="1" locked="0" layoutInCell="1" allowOverlap="1" wp14:anchorId="5B26FCB9" wp14:editId="1344FD4F">
                <wp:simplePos x="0" y="0"/>
                <wp:positionH relativeFrom="column">
                  <wp:posOffset>-42838</wp:posOffset>
                </wp:positionH>
                <wp:positionV relativeFrom="paragraph">
                  <wp:posOffset>-1318</wp:posOffset>
                </wp:positionV>
                <wp:extent cx="1299210" cy="1426894"/>
                <wp:effectExtent l="0" t="0" r="0" b="0"/>
                <wp:wrapNone/>
                <wp:docPr id="154" name="Rechteck 154"/>
                <wp:cNvGraphicFramePr/>
                <a:graphic xmlns:a="http://schemas.openxmlformats.org/drawingml/2006/main">
                  <a:graphicData uri="http://schemas.microsoft.com/office/word/2010/wordprocessingShape">
                    <wps:wsp>
                      <wps:cNvSpPr/>
                      <wps:spPr>
                        <a:xfrm>
                          <a:off x="0" y="0"/>
                          <a:ext cx="1299210" cy="1426894"/>
                        </a:xfrm>
                        <a:prstGeom prst="rect">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EAEC5CC" id="Rechteck 154" o:spid="_x0000_s1026" style="position:absolute;margin-left:-3.35pt;margin-top:-.05pt;width:102.3pt;height:112.35pt;z-index:-25142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" fillcolor="#eee" stroked="f" strokeweight="1pt"/>
            </w:pict>
          </mc:Fallback>
        </mc:AlternateContent>
      </w:r>
      <w:r>
        <w:rPr>
          <w:noProof/>
          <w:lang w:eastAsia="de-DE" w:bidi="ar-SA"/>
        </w:rPr>
        <mc:AlternateContent>
          <mc:Choice Requires="wps">
            <w:drawing>
              <wp:anchor distT="0" distB="0" distL="114300" distR="114300" simplePos="0" relativeHeight="251867136" behindDoc="0" locked="0" layoutInCell="1" allowOverlap="1" wp14:anchorId="4814141D" wp14:editId="594B9D99">
                <wp:simplePos x="0" y="0"/>
                <wp:positionH relativeFrom="column">
                  <wp:posOffset>1413510</wp:posOffset>
                </wp:positionH>
                <wp:positionV relativeFrom="paragraph">
                  <wp:posOffset>183515</wp:posOffset>
                </wp:positionV>
                <wp:extent cx="5033010" cy="1259840"/>
                <wp:effectExtent l="0" t="0" r="0" b="10160"/>
                <wp:wrapSquare wrapText="bothSides"/>
                <wp:docPr id="31" name="Textfeld 31"/>
                <wp:cNvGraphicFramePr/>
                <a:graphic xmlns:a="http://schemas.openxmlformats.org/drawingml/2006/main">
                  <a:graphicData uri="http://schemas.microsoft.com/office/word/2010/wordprocessingShape">
                    <wps:wsp>
                      <wps:cNvSpPr txBox="1"/>
                      <wps:spPr>
                        <a:xfrm>
                          <a:off x="0" y="0"/>
                          <a:ext cx="503301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912913" w14:textId="77777777" w:rsidR="00972AC4" w:rsidRDefault="00972AC4" w:rsidP="002020C2">
                            <w:pPr>
                              <w:ind w:right="-40"/>
                            </w:pPr>
                            <w:r w:rsidRPr="006507C0">
                              <w:t xml:space="preserve">Allianz für Cybersicherheit, Bayerischer IT-Sicherheitscluster, </w:t>
                            </w:r>
                            <w:proofErr w:type="spellStart"/>
                            <w:r w:rsidRPr="006507C0">
                              <w:t>bitkom</w:t>
                            </w:r>
                            <w:proofErr w:type="spellEnd"/>
                            <w:r w:rsidRPr="006507C0">
                              <w:t xml:space="preserve">, </w:t>
                            </w:r>
                            <w:r>
                              <w:t>Docker,</w:t>
                            </w:r>
                          </w:p>
                          <w:p w14:paraId="55E18575" w14:textId="77777777" w:rsidR="00972AC4" w:rsidRPr="005C3E63" w:rsidRDefault="00972AC4" w:rsidP="002020C2">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w:t>
                            </w:r>
                            <w:proofErr w:type="spellStart"/>
                            <w:r w:rsidRPr="005C3E63">
                              <w:rPr>
                                <w:lang w:val="en-US"/>
                              </w:rPr>
                              <w:t>Verband</w:t>
                            </w:r>
                            <w:proofErr w:type="spellEnd"/>
                            <w:r w:rsidRPr="005C3E63">
                              <w:rPr>
                                <w:lang w:val="en-US"/>
                              </w:rPr>
                              <w:t xml:space="preserve"> der </w:t>
                            </w:r>
                            <w:proofErr w:type="spellStart"/>
                            <w:r w:rsidRPr="005C3E63">
                              <w:rPr>
                                <w:lang w:val="en-US"/>
                              </w:rPr>
                              <w:t>Internetwirtschaft</w:t>
                            </w:r>
                            <w:proofErr w:type="spellEnd"/>
                            <w:r w:rsidRPr="005C3E63">
                              <w:rPr>
                                <w:lang w:val="en-US"/>
                              </w:rPr>
                              <w:t xml:space="preserve"> </w:t>
                            </w:r>
                            <w:proofErr w:type="spellStart"/>
                            <w:r w:rsidRPr="005C3E63">
                              <w:rPr>
                                <w:lang w:val="en-US"/>
                              </w:rPr>
                              <w:t>e.V</w:t>
                            </w:r>
                            <w:proofErr w:type="spellEnd"/>
                            <w:r w:rsidRPr="005C3E63">
                              <w:rPr>
                                <w:lang w:val="en-US"/>
                              </w:rPr>
                              <w:t xml:space="preserve">., </w:t>
                            </w:r>
                            <w:r>
                              <w:rPr>
                                <w:lang w:val="en-US"/>
                              </w:rPr>
                              <w:t>Dell,</w:t>
                            </w:r>
                          </w:p>
                          <w:p w14:paraId="47C9C540" w14:textId="77777777" w:rsidR="00972AC4" w:rsidRPr="00583A08" w:rsidRDefault="00972AC4" w:rsidP="002020C2">
                            <w:pPr>
                              <w:ind w:right="-40"/>
                              <w:rPr>
                                <w:lang w:val="en-US"/>
                              </w:rPr>
                            </w:pPr>
                            <w:proofErr w:type="spellStart"/>
                            <w:r w:rsidRPr="00583A08">
                              <w:rPr>
                                <w:lang w:val="en-US"/>
                              </w:rPr>
                              <w:t>EuroCloud</w:t>
                            </w:r>
                            <w:proofErr w:type="spellEnd"/>
                            <w:r w:rsidRPr="00583A08">
                              <w:rPr>
                                <w:lang w:val="en-US"/>
                              </w:rPr>
                              <w:t xml:space="preserve"> </w:t>
                            </w:r>
                            <w:proofErr w:type="spellStart"/>
                            <w:r w:rsidRPr="00583A08">
                              <w:rPr>
                                <w:lang w:val="en-US"/>
                              </w:rPr>
                              <w:t>Deutschland_eco</w:t>
                            </w:r>
                            <w:proofErr w:type="spellEnd"/>
                            <w:r w:rsidRPr="00583A08">
                              <w:rPr>
                                <w:lang w:val="en-US"/>
                              </w:rPr>
                              <w:t xml:space="preserve"> </w:t>
                            </w:r>
                            <w:proofErr w:type="spellStart"/>
                            <w:r w:rsidRPr="00583A08">
                              <w:rPr>
                                <w:lang w:val="en-US"/>
                              </w:rPr>
                              <w:t>e.V</w:t>
                            </w:r>
                            <w:proofErr w:type="spellEnd"/>
                            <w:r w:rsidRPr="00583A08">
                              <w:rPr>
                                <w:lang w:val="en-US"/>
                              </w:rPr>
                              <w:t xml:space="preserve">., ISACA, </w:t>
                            </w:r>
                            <w:proofErr w:type="spellStart"/>
                            <w:r w:rsidRPr="00583A08">
                              <w:rPr>
                                <w:lang w:val="en-US"/>
                              </w:rPr>
                              <w:t>Teletrust</w:t>
                            </w:r>
                            <w:proofErr w:type="spellEnd"/>
                            <w:r w:rsidRPr="00583A08">
                              <w:rPr>
                                <w:lang w:val="en-US"/>
                              </w:rPr>
                              <w:t xml:space="preserve">, The Linux Foundation, </w:t>
                            </w:r>
                          </w:p>
                          <w:p w14:paraId="22A109BC" w14:textId="77777777" w:rsidR="00972AC4" w:rsidRPr="006507C0" w:rsidRDefault="00972AC4" w:rsidP="002020C2">
                            <w:pPr>
                              <w:ind w:right="-40"/>
                            </w:pPr>
                            <w:r w:rsidRPr="006507C0">
                              <w:t>GDD (Gesellschaft für Datenschutz und Datensicherheit e.V.)</w:t>
                            </w:r>
                            <w:r>
                              <w:t>, VMware</w:t>
                            </w:r>
                          </w:p>
                        </w:txbxContent>
                      </wps:txbx>
                      <wps:bodyPr rot="0" spcFirstLastPara="0" vertOverflow="overflow" horzOverflow="overflow" vert="horz" wrap="square" lIns="125999" tIns="45720" rIns="7200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4141D" id="Textfeld 31" o:spid="_x0000_s1071" type="#_x0000_t202" style="position:absolute;margin-left:111.3pt;margin-top:14.45pt;width:396.3pt;height:99.2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" filled="f" stroked="f">
                <v:textbox inset="125999emu,,2mm">
                  <w:txbxContent>
                    <w:p w14:paraId="42912913" w14:textId="77777777" w:rsidR="00972AC4" w:rsidRDefault="00972AC4" w:rsidP="002020C2">
                      <w:pPr>
                        <w:ind w:right="-40"/>
                      </w:pPr>
                      <w:r w:rsidRPr="006507C0">
                        <w:t xml:space="preserve">Allianz für Cybersicherheit, Bayerischer IT-Sicherheitscluster, </w:t>
                      </w:r>
                      <w:proofErr w:type="spellStart"/>
                      <w:r w:rsidRPr="006507C0">
                        <w:t>bitkom</w:t>
                      </w:r>
                      <w:proofErr w:type="spellEnd"/>
                      <w:r w:rsidRPr="006507C0">
                        <w:t xml:space="preserve">, </w:t>
                      </w:r>
                      <w:r>
                        <w:t>Docker,</w:t>
                      </w:r>
                    </w:p>
                    <w:p w14:paraId="55E18575" w14:textId="77777777" w:rsidR="00972AC4" w:rsidRPr="005C3E63" w:rsidRDefault="00972AC4" w:rsidP="002020C2">
                      <w:pPr>
                        <w:ind w:right="-40"/>
                        <w:rPr>
                          <w:lang w:val="en-US"/>
                        </w:rPr>
                      </w:pPr>
                      <w:r w:rsidRPr="005C3E63">
                        <w:rPr>
                          <w:lang w:val="en-US"/>
                        </w:rPr>
                        <w:t>CIS (Center for Internet Security), Cl</w:t>
                      </w:r>
                      <w:r>
                        <w:rPr>
                          <w:lang w:val="en-US"/>
                        </w:rPr>
                        <w:t xml:space="preserve">oud Native Computing Foundation </w:t>
                      </w:r>
                      <w:r w:rsidRPr="005C3E63">
                        <w:rPr>
                          <w:lang w:val="en-US"/>
                        </w:rPr>
                        <w:t xml:space="preserve">(CNCF), CSA (Cloud Security Alliance), eco </w:t>
                      </w:r>
                      <w:proofErr w:type="spellStart"/>
                      <w:r w:rsidRPr="005C3E63">
                        <w:rPr>
                          <w:lang w:val="en-US"/>
                        </w:rPr>
                        <w:t>Verband</w:t>
                      </w:r>
                      <w:proofErr w:type="spellEnd"/>
                      <w:r w:rsidRPr="005C3E63">
                        <w:rPr>
                          <w:lang w:val="en-US"/>
                        </w:rPr>
                        <w:t xml:space="preserve"> der </w:t>
                      </w:r>
                      <w:proofErr w:type="spellStart"/>
                      <w:r w:rsidRPr="005C3E63">
                        <w:rPr>
                          <w:lang w:val="en-US"/>
                        </w:rPr>
                        <w:t>Internetwirtschaft</w:t>
                      </w:r>
                      <w:proofErr w:type="spellEnd"/>
                      <w:r w:rsidRPr="005C3E63">
                        <w:rPr>
                          <w:lang w:val="en-US"/>
                        </w:rPr>
                        <w:t xml:space="preserve"> </w:t>
                      </w:r>
                      <w:proofErr w:type="spellStart"/>
                      <w:r w:rsidRPr="005C3E63">
                        <w:rPr>
                          <w:lang w:val="en-US"/>
                        </w:rPr>
                        <w:t>e.V</w:t>
                      </w:r>
                      <w:proofErr w:type="spellEnd"/>
                      <w:r w:rsidRPr="005C3E63">
                        <w:rPr>
                          <w:lang w:val="en-US"/>
                        </w:rPr>
                        <w:t xml:space="preserve">., </w:t>
                      </w:r>
                      <w:r>
                        <w:rPr>
                          <w:lang w:val="en-US"/>
                        </w:rPr>
                        <w:t>Dell,</w:t>
                      </w:r>
                    </w:p>
                    <w:p w14:paraId="47C9C540" w14:textId="77777777" w:rsidR="00972AC4" w:rsidRPr="00583A08" w:rsidRDefault="00972AC4" w:rsidP="002020C2">
                      <w:pPr>
                        <w:ind w:right="-40"/>
                        <w:rPr>
                          <w:lang w:val="en-US"/>
                        </w:rPr>
                      </w:pPr>
                      <w:proofErr w:type="spellStart"/>
                      <w:r w:rsidRPr="00583A08">
                        <w:rPr>
                          <w:lang w:val="en-US"/>
                        </w:rPr>
                        <w:t>EuroCloud</w:t>
                      </w:r>
                      <w:proofErr w:type="spellEnd"/>
                      <w:r w:rsidRPr="00583A08">
                        <w:rPr>
                          <w:lang w:val="en-US"/>
                        </w:rPr>
                        <w:t xml:space="preserve"> </w:t>
                      </w:r>
                      <w:proofErr w:type="spellStart"/>
                      <w:r w:rsidRPr="00583A08">
                        <w:rPr>
                          <w:lang w:val="en-US"/>
                        </w:rPr>
                        <w:t>Deutschland_eco</w:t>
                      </w:r>
                      <w:proofErr w:type="spellEnd"/>
                      <w:r w:rsidRPr="00583A08">
                        <w:rPr>
                          <w:lang w:val="en-US"/>
                        </w:rPr>
                        <w:t xml:space="preserve"> </w:t>
                      </w:r>
                      <w:proofErr w:type="spellStart"/>
                      <w:r w:rsidRPr="00583A08">
                        <w:rPr>
                          <w:lang w:val="en-US"/>
                        </w:rPr>
                        <w:t>e.V</w:t>
                      </w:r>
                      <w:proofErr w:type="spellEnd"/>
                      <w:r w:rsidRPr="00583A08">
                        <w:rPr>
                          <w:lang w:val="en-US"/>
                        </w:rPr>
                        <w:t xml:space="preserve">., ISACA, </w:t>
                      </w:r>
                      <w:proofErr w:type="spellStart"/>
                      <w:r w:rsidRPr="00583A08">
                        <w:rPr>
                          <w:lang w:val="en-US"/>
                        </w:rPr>
                        <w:t>Teletrust</w:t>
                      </w:r>
                      <w:proofErr w:type="spellEnd"/>
                      <w:r w:rsidRPr="00583A08">
                        <w:rPr>
                          <w:lang w:val="en-US"/>
                        </w:rPr>
                        <w:t xml:space="preserve">, The Linux Foundation, </w:t>
                      </w:r>
                    </w:p>
                    <w:p w14:paraId="22A109BC" w14:textId="77777777" w:rsidR="00972AC4" w:rsidRPr="006507C0" w:rsidRDefault="00972AC4" w:rsidP="002020C2">
                      <w:pPr>
                        <w:ind w:right="-40"/>
                      </w:pPr>
                      <w:r w:rsidRPr="006507C0">
                        <w:t>GDD (Gesellschaft für Datenschutz und Datensicherheit e.V.)</w:t>
                      </w:r>
                      <w:r>
                        <w:t>, VMware</w:t>
                      </w:r>
                    </w:p>
                  </w:txbxContent>
                </v:textbox>
                <w10:wrap type="square"/>
              </v:shape>
            </w:pict>
          </mc:Fallback>
        </mc:AlternateContent>
      </w:r>
      <w:r>
        <w:rPr>
          <w:noProof/>
          <w:lang w:eastAsia="de-DE" w:bidi="ar-SA"/>
        </w:rPr>
        <mc:AlternateContent>
          <mc:Choice Requires="wps">
            <w:drawing>
              <wp:anchor distT="0" distB="0" distL="114300" distR="114300" simplePos="0" relativeHeight="251866112" behindDoc="0" locked="0" layoutInCell="1" allowOverlap="1" wp14:anchorId="57015CC7" wp14:editId="7FA687E5">
                <wp:simplePos x="0" y="0"/>
                <wp:positionH relativeFrom="column">
                  <wp:posOffset>125095</wp:posOffset>
                </wp:positionH>
                <wp:positionV relativeFrom="paragraph">
                  <wp:posOffset>163830</wp:posOffset>
                </wp:positionV>
                <wp:extent cx="1052830" cy="788670"/>
                <wp:effectExtent l="0" t="0" r="0" b="0"/>
                <wp:wrapSquare wrapText="bothSides"/>
                <wp:docPr id="22" name="Textfeld 22"/>
                <wp:cNvGraphicFramePr/>
                <a:graphic xmlns:a="http://schemas.openxmlformats.org/drawingml/2006/main">
                  <a:graphicData uri="http://schemas.microsoft.com/office/word/2010/wordprocessingShape">
                    <wps:wsp>
                      <wps:cNvSpPr txBox="1"/>
                      <wps:spPr>
                        <a:xfrm>
                          <a:off x="0" y="0"/>
                          <a:ext cx="1052830" cy="7886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C2608F" w14:textId="77777777" w:rsidR="00972AC4" w:rsidRDefault="00972AC4" w:rsidP="002020C2">
                            <w:pPr>
                              <w:jc w:val="center"/>
                              <w:rPr>
                                <w:rFonts w:ascii="Roboto" w:eastAsiaTheme="majorEastAsia" w:hAnsi="Roboto" w:cstheme="majorBidi"/>
                                <w:caps/>
                                <w:color w:val="041B2D"/>
                                <w:spacing w:val="14"/>
                                <w:szCs w:val="26"/>
                              </w:rPr>
                            </w:pPr>
                            <w:r>
                              <w:rPr>
                                <w:rFonts w:ascii="Roboto" w:eastAsiaTheme="majorEastAsia" w:hAnsi="Roboto" w:cstheme="majorBidi"/>
                                <w:caps/>
                                <w:color w:val="041B2D"/>
                                <w:spacing w:val="14"/>
                                <w:szCs w:val="26"/>
                              </w:rPr>
                              <w:t>Partner-</w:t>
                            </w:r>
                          </w:p>
                          <w:p w14:paraId="6DFF3AAB" w14:textId="77777777" w:rsidR="00972AC4" w:rsidRPr="006507C0" w:rsidRDefault="00972AC4" w:rsidP="002020C2">
                            <w:pPr>
                              <w:jc w:val="center"/>
                              <w:rPr>
                                <w:rFonts w:ascii="Roboto" w:eastAsiaTheme="majorEastAsia" w:hAnsi="Roboto" w:cstheme="majorBidi"/>
                                <w:caps/>
                                <w:color w:val="041B2D"/>
                                <w:spacing w:val="14"/>
                                <w:szCs w:val="26"/>
                              </w:rPr>
                            </w:pPr>
                            <w:r w:rsidRPr="006507C0">
                              <w:rPr>
                                <w:rFonts w:ascii="Roboto" w:eastAsiaTheme="majorEastAsia" w:hAnsi="Roboto" w:cstheme="majorBidi"/>
                                <w:caps/>
                                <w:color w:val="041B2D"/>
                                <w:spacing w:val="14"/>
                                <w:szCs w:val="26"/>
                              </w:rPr>
                              <w:t>schaften</w:t>
                            </w:r>
                          </w:p>
                          <w:p w14:paraId="737AA176" w14:textId="77777777" w:rsidR="00972AC4" w:rsidRDefault="00972AC4" w:rsidP="002020C2">
                            <w:pPr>
                              <w:pStyle w:val="berschrift2"/>
                              <w:jc w:val="center"/>
                            </w:pPr>
                          </w:p>
                        </w:txbxContent>
                      </wps:txbx>
                      <wps:bodyPr rot="0" spcFirstLastPara="0" vertOverflow="overflow" horzOverflow="overflow" vert="horz" wrap="square" lIns="3600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15CC7" id="Textfeld 22" o:spid="_x0000_s1072" type="#_x0000_t202" style="position:absolute;margin-left:9.85pt;margin-top:12.9pt;width:82.9pt;height:62.1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" filled="f" stroked="f">
                <v:textbox inset="1mm">
                  <w:txbxContent>
                    <w:p w14:paraId="5AC2608F" w14:textId="77777777" w:rsidR="00972AC4" w:rsidRDefault="00972AC4" w:rsidP="002020C2">
                      <w:pPr>
                        <w:jc w:val="center"/>
                        <w:rPr>
                          <w:rFonts w:ascii="Roboto" w:eastAsiaTheme="majorEastAsia" w:hAnsi="Roboto" w:cstheme="majorBidi"/>
                          <w:caps/>
                          <w:color w:val="041B2D"/>
                          <w:spacing w:val="14"/>
                          <w:szCs w:val="26"/>
                        </w:rPr>
                      </w:pPr>
                      <w:r>
                        <w:rPr>
                          <w:rFonts w:ascii="Roboto" w:eastAsiaTheme="majorEastAsia" w:hAnsi="Roboto" w:cstheme="majorBidi"/>
                          <w:caps/>
                          <w:color w:val="041B2D"/>
                          <w:spacing w:val="14"/>
                          <w:szCs w:val="26"/>
                        </w:rPr>
                        <w:t>Partner-</w:t>
                      </w:r>
                    </w:p>
                    <w:p w14:paraId="6DFF3AAB" w14:textId="77777777" w:rsidR="00972AC4" w:rsidRPr="006507C0" w:rsidRDefault="00972AC4" w:rsidP="002020C2">
                      <w:pPr>
                        <w:jc w:val="center"/>
                        <w:rPr>
                          <w:rFonts w:ascii="Roboto" w:eastAsiaTheme="majorEastAsia" w:hAnsi="Roboto" w:cstheme="majorBidi"/>
                          <w:caps/>
                          <w:color w:val="041B2D"/>
                          <w:spacing w:val="14"/>
                          <w:szCs w:val="26"/>
                        </w:rPr>
                      </w:pPr>
                      <w:r w:rsidRPr="006507C0">
                        <w:rPr>
                          <w:rFonts w:ascii="Roboto" w:eastAsiaTheme="majorEastAsia" w:hAnsi="Roboto" w:cstheme="majorBidi"/>
                          <w:caps/>
                          <w:color w:val="041B2D"/>
                          <w:spacing w:val="14"/>
                          <w:szCs w:val="26"/>
                        </w:rPr>
                        <w:t>schaften</w:t>
                      </w:r>
                    </w:p>
                    <w:p w14:paraId="737AA176" w14:textId="77777777" w:rsidR="00972AC4" w:rsidRDefault="00972AC4" w:rsidP="002020C2">
                      <w:pPr>
                        <w:pStyle w:val="berschrift2"/>
                        <w:jc w:val="center"/>
                      </w:pPr>
                    </w:p>
                  </w:txbxContent>
                </v:textbox>
                <w10:wrap type="square"/>
              </v:shape>
            </w:pict>
          </mc:Fallback>
        </mc:AlternateContent>
      </w:r>
      <w:r>
        <w:rPr>
          <w:noProof/>
          <w:sz w:val="24"/>
          <w:lang w:eastAsia="de-DE" w:bidi="ar-SA"/>
        </w:rPr>
        <w:drawing>
          <wp:anchor distT="0" distB="0" distL="114300" distR="114300" simplePos="0" relativeHeight="251892736" behindDoc="1" locked="0" layoutInCell="1" allowOverlap="1" wp14:anchorId="6008D5B5" wp14:editId="188DD9E8">
            <wp:simplePos x="0" y="0"/>
            <wp:positionH relativeFrom="column">
              <wp:posOffset>42748347</wp:posOffset>
            </wp:positionH>
            <wp:positionV relativeFrom="paragraph">
              <wp:posOffset>-560082065</wp:posOffset>
            </wp:positionV>
            <wp:extent cx="2314575" cy="7886065"/>
            <wp:effectExtent l="0" t="0" r="0" b="0"/>
            <wp:wrapNone/>
            <wp:docPr id="155" name="Bild 155" descr="plat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atin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78860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777987" w:rsidRPr="000B28A5" w:rsidSect="00736E36">
      <w:headerReference w:type="first" r:id="rId20"/>
      <w:type w:val="continuous"/>
      <w:pgSz w:w="11900" w:h="16820" w:code="9"/>
      <w:pgMar w:top="1899" w:right="1009" w:bottom="1134" w:left="1009" w:header="1191" w:footer="0" w:gutter="0"/>
      <w:cols w:num="2" w:space="720"/>
      <w:docGrid w:linePitch="360"/>
      <w:printerSettings r:id="rId2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B54EE" w14:textId="77777777" w:rsidR="00B6437E" w:rsidRDefault="00B6437E">
      <w:r>
        <w:separator/>
      </w:r>
    </w:p>
    <w:p w14:paraId="0C861424" w14:textId="77777777" w:rsidR="00B6437E" w:rsidRDefault="00B6437E"/>
  </w:endnote>
  <w:endnote w:type="continuationSeparator" w:id="0">
    <w:p w14:paraId="611A450E" w14:textId="77777777" w:rsidR="00B6437E" w:rsidRDefault="00B6437E">
      <w:r>
        <w:continuationSeparator/>
      </w:r>
    </w:p>
    <w:p w14:paraId="47D80D24" w14:textId="77777777" w:rsidR="00B6437E" w:rsidRDefault="00B64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w:panose1 w:val="02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FFFFFF" w:themeColor="background1"/>
        <w:lang w:eastAsia="ja-JP" w:bidi="de-DE"/>
      </w:rPr>
      <w:id w:val="732053348"/>
      <w:docPartObj>
        <w:docPartGallery w:val="Page Numbers (Bottom of Page)"/>
        <w:docPartUnique/>
      </w:docPartObj>
    </w:sdtPr>
    <w:sdtEndPr>
      <w:rPr>
        <w:rFonts w:ascii="Times" w:hAnsi="Times" w:cs="Times New Roman"/>
        <w:noProof/>
        <w:color w:val="auto"/>
        <w:lang w:eastAsia="de-DE" w:bidi="ar-SA"/>
      </w:rPr>
    </w:sdtEndPr>
    <w:sdtContent>
      <w:p w14:paraId="7E38AC4E" w14:textId="77777777" w:rsidR="00972AC4" w:rsidRDefault="00972AC4" w:rsidP="009C6C8F">
        <w:pPr>
          <w:pStyle w:val="western"/>
          <w:spacing w:after="0" w:line="240" w:lineRule="auto"/>
          <w:jc w:val="center"/>
          <w:rPr>
            <w:rFonts w:asciiTheme="minorHAnsi" w:hAnsiTheme="minorHAnsi" w:cstheme="minorBidi"/>
            <w:color w:val="FFFFFF" w:themeColor="background1"/>
            <w:lang w:eastAsia="ja-JP" w:bidi="de-DE"/>
          </w:rPr>
        </w:pPr>
      </w:p>
      <w:p w14:paraId="6255A038" w14:textId="3B89D743" w:rsidR="00972AC4" w:rsidRDefault="00972AC4" w:rsidP="000665EE">
        <w:pPr>
          <w:pStyle w:val="western"/>
          <w:spacing w:after="0" w:line="240" w:lineRule="auto"/>
          <w:rPr>
            <w:rFonts w:ascii="Roboto" w:hAnsi="Roboto"/>
            <w:caps/>
            <w:color w:val="000000"/>
            <w:spacing w:val="30"/>
            <w:sz w:val="13"/>
            <w:szCs w:val="13"/>
          </w:rPr>
        </w:pPr>
      </w:p>
      <w:p w14:paraId="09F08094" w14:textId="77777777" w:rsidR="00972AC4" w:rsidRPr="002D6BEB" w:rsidRDefault="00972AC4" w:rsidP="00964B44">
        <w:pPr>
          <w:pStyle w:val="western"/>
          <w:spacing w:after="0" w:line="240" w:lineRule="auto"/>
          <w:jc w:val="center"/>
          <w:rPr>
            <w:rFonts w:ascii="Roboto" w:hAnsi="Roboto"/>
            <w:caps/>
            <w:color w:val="000000"/>
            <w:spacing w:val="30"/>
            <w:sz w:val="13"/>
            <w:szCs w:val="13"/>
          </w:rPr>
        </w:pPr>
      </w:p>
      <w:p w14:paraId="6A816762" w14:textId="77777777" w:rsidR="00972AC4" w:rsidRPr="00A82A0B" w:rsidRDefault="00B6437E" w:rsidP="00EC714B">
        <w:pPr>
          <w:pStyle w:val="western"/>
          <w:spacing w:after="0" w:line="240" w:lineRule="auto"/>
          <w:rPr>
            <w:rFonts w:ascii="Garamond" w:hAnsi="Garamond"/>
            <w:caps/>
            <w:color w:val="000000"/>
            <w:spacing w:val="30"/>
            <w:sz w:val="14"/>
            <w:szCs w:val="14"/>
          </w:rPr>
        </w:pP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9AC13" w14:textId="77777777" w:rsidR="00972AC4" w:rsidRDefault="00972AC4" w:rsidP="002B4B6B">
    <w:pPr>
      <w:pStyle w:val="western"/>
      <w:spacing w:after="0" w:line="240" w:lineRule="auto"/>
      <w:jc w:val="center"/>
      <w:rPr>
        <w:rFonts w:ascii="Roboto" w:hAnsi="Roboto"/>
        <w:caps/>
        <w:color w:val="000000"/>
        <w:spacing w:val="30"/>
        <w:sz w:val="13"/>
        <w:szCs w:val="13"/>
      </w:rPr>
    </w:pPr>
    <w:r w:rsidRPr="002B25A1">
      <w:rPr>
        <w:rFonts w:ascii="Roboto" w:hAnsi="Roboto"/>
        <w:caps/>
        <w:color w:val="000000"/>
        <w:spacing w:val="30"/>
        <w:sz w:val="13"/>
        <w:szCs w:val="13"/>
      </w:rPr>
      <w:t>Gronau IT Cloud Computing Gmb</w:t>
    </w:r>
    <w:r>
      <w:rPr>
        <w:rFonts w:ascii="Roboto" w:hAnsi="Roboto"/>
        <w:caps/>
        <w:color w:val="000000"/>
        <w:spacing w:val="30"/>
        <w:sz w:val="13"/>
        <w:szCs w:val="13"/>
      </w:rPr>
      <w:t>H</w:t>
    </w:r>
    <w:r w:rsidRPr="002B25A1">
      <w:rPr>
        <w:rFonts w:ascii="Roboto" w:hAnsi="Roboto"/>
        <w:caps/>
        <w:color w:val="000000"/>
        <w:spacing w:val="30"/>
        <w:sz w:val="13"/>
        <w:szCs w:val="13"/>
      </w:rPr>
      <w:br/>
      <w:t>GESCHÄFTSFÜHRER Pierre Gronau</w:t>
    </w:r>
    <w:r w:rsidRPr="002B25A1">
      <w:rPr>
        <w:rFonts w:ascii="Roboto" w:hAnsi="Roboto"/>
        <w:caps/>
        <w:color w:val="000000"/>
        <w:spacing w:val="30"/>
        <w:sz w:val="13"/>
        <w:szCs w:val="13"/>
      </w:rPr>
      <w:br/>
      <w:t xml:space="preserve">Potsdamer Platz 10, Haus 2, 5.OG • 10785 • Berlin • Phone: +49 30 300 11 48 18 </w:t>
    </w:r>
    <w:r w:rsidRPr="002B25A1">
      <w:rPr>
        <w:rFonts w:ascii="Roboto" w:hAnsi="Roboto"/>
        <w:caps/>
        <w:color w:val="000000"/>
        <w:spacing w:val="30"/>
        <w:sz w:val="13"/>
        <w:szCs w:val="13"/>
      </w:rPr>
      <w:br/>
      <w:t>Deutsche Bank AG, IBAN DE45720700240014447700, BIC/SWIFT-Code DEUTDEDB720</w:t>
    </w:r>
    <w:r w:rsidRPr="002B25A1">
      <w:rPr>
        <w:rFonts w:ascii="Roboto" w:hAnsi="Roboto"/>
        <w:caps/>
        <w:color w:val="000000"/>
        <w:spacing w:val="30"/>
        <w:sz w:val="13"/>
        <w:szCs w:val="13"/>
      </w:rPr>
      <w:br/>
      <w:t>Amtsgericht Charlottenburg HRB 13 56 58 B</w:t>
    </w:r>
    <w:r w:rsidRPr="002B25A1">
      <w:rPr>
        <w:rFonts w:ascii="Roboto" w:hAnsi="Roboto"/>
        <w:caps/>
        <w:color w:val="000000"/>
        <w:spacing w:val="30"/>
        <w:sz w:val="13"/>
        <w:szCs w:val="13"/>
      </w:rPr>
      <w:br/>
      <w:t>Steuernummer 30/318/30245, Umsatzsteuer ID DE 28 07 45 767</w:t>
    </w:r>
  </w:p>
  <w:p w14:paraId="032B2DE2" w14:textId="77777777" w:rsidR="00972AC4" w:rsidRDefault="00972AC4" w:rsidP="002B4B6B">
    <w:pPr>
      <w:pStyle w:val="western"/>
      <w:spacing w:after="0" w:line="240" w:lineRule="auto"/>
      <w:jc w:val="center"/>
      <w:rPr>
        <w:rFonts w:ascii="Roboto" w:hAnsi="Roboto"/>
        <w:caps/>
        <w:color w:val="000000"/>
        <w:spacing w:val="30"/>
        <w:sz w:val="13"/>
        <w:szCs w:val="13"/>
      </w:rPr>
    </w:pPr>
  </w:p>
  <w:p w14:paraId="2A8BF226" w14:textId="77777777" w:rsidR="00972AC4" w:rsidRPr="002B4B6B" w:rsidRDefault="00972AC4" w:rsidP="002B4B6B">
    <w:pPr>
      <w:pStyle w:val="western"/>
      <w:spacing w:after="0" w:line="240" w:lineRule="auto"/>
      <w:jc w:val="center"/>
      <w:rPr>
        <w:rFonts w:ascii="Roboto" w:hAnsi="Roboto"/>
        <w:caps/>
        <w:color w:val="000000"/>
        <w:spacing w:val="30"/>
        <w:sz w:val="13"/>
        <w:szCs w:val="13"/>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CF651" w14:textId="77777777" w:rsidR="00B6437E" w:rsidRDefault="00B6437E">
      <w:r>
        <w:separator/>
      </w:r>
    </w:p>
    <w:p w14:paraId="70B27E2E" w14:textId="77777777" w:rsidR="00B6437E" w:rsidRDefault="00B6437E"/>
  </w:footnote>
  <w:footnote w:type="continuationSeparator" w:id="0">
    <w:p w14:paraId="272B0A43" w14:textId="77777777" w:rsidR="00B6437E" w:rsidRDefault="00B6437E">
      <w:r>
        <w:continuationSeparator/>
      </w:r>
    </w:p>
    <w:p w14:paraId="39356C2E" w14:textId="77777777" w:rsidR="00B6437E" w:rsidRDefault="00B6437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499CF" w14:textId="77777777" w:rsidR="00972AC4" w:rsidRDefault="00972AC4" w:rsidP="00BE3DEC">
    <w:pPr>
      <w:pStyle w:val="Kopfzeile"/>
      <w:jc w:val="right"/>
    </w:pPr>
    <w:r>
      <w:rPr>
        <w:noProof/>
        <w:lang w:eastAsia="de-DE" w:bidi="ar-SA"/>
      </w:rPr>
      <w:drawing>
        <wp:anchor distT="0" distB="0" distL="114300" distR="114300" simplePos="0" relativeHeight="251660288" behindDoc="1" locked="0" layoutInCell="1" allowOverlap="1" wp14:anchorId="7A69D5D4" wp14:editId="493D149C">
          <wp:simplePos x="0" y="0"/>
          <wp:positionH relativeFrom="column">
            <wp:posOffset>-701675</wp:posOffset>
          </wp:positionH>
          <wp:positionV relativeFrom="paragraph">
            <wp:posOffset>-601980</wp:posOffset>
          </wp:positionV>
          <wp:extent cx="7664210" cy="574040"/>
          <wp:effectExtent l="0" t="0" r="6985" b="10160"/>
          <wp:wrapNone/>
          <wp:docPr id="1" name="Picture 11" descr="head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ead_03.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49797" w14:textId="77777777" w:rsidR="00972AC4" w:rsidRDefault="00972AC4" w:rsidP="00BC625C">
    <w:pPr>
      <w:pStyle w:val="Kopfzeile"/>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12DD09" w14:textId="77777777" w:rsidR="00972AC4" w:rsidRDefault="00972AC4" w:rsidP="00BC625C">
    <w:pPr>
      <w:pStyle w:val="Kopfzeile"/>
      <w:jc w:val="right"/>
    </w:pPr>
    <w:r>
      <w:rPr>
        <w:noProof/>
        <w:lang w:eastAsia="de-DE" w:bidi="ar-SA"/>
      </w:rPr>
      <w:drawing>
        <wp:anchor distT="0" distB="0" distL="114300" distR="114300" simplePos="0" relativeHeight="251667456" behindDoc="1" locked="0" layoutInCell="1" allowOverlap="1" wp14:anchorId="46224ED5" wp14:editId="2D371826">
          <wp:simplePos x="0" y="0"/>
          <wp:positionH relativeFrom="column">
            <wp:posOffset>-699770</wp:posOffset>
          </wp:positionH>
          <wp:positionV relativeFrom="paragraph">
            <wp:posOffset>-586740</wp:posOffset>
          </wp:positionV>
          <wp:extent cx="7664210" cy="574040"/>
          <wp:effectExtent l="0" t="0" r="6985" b="10160"/>
          <wp:wrapNone/>
          <wp:docPr id="4" name="Picture 8" descr="head_03_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d_03_main.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64210" cy="5740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324733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BD8CBEA"/>
    <w:lvl w:ilvl="0">
      <w:start w:val="1"/>
      <w:numFmt w:val="decimal"/>
      <w:lvlText w:val="%1."/>
      <w:lvlJc w:val="left"/>
      <w:pPr>
        <w:tabs>
          <w:tab w:val="num" w:pos="1492"/>
        </w:tabs>
        <w:ind w:left="1492" w:hanging="360"/>
      </w:pPr>
    </w:lvl>
  </w:abstractNum>
  <w:abstractNum w:abstractNumId="2">
    <w:nsid w:val="FFFFFF7D"/>
    <w:multiLevelType w:val="singleLevel"/>
    <w:tmpl w:val="8BE414C0"/>
    <w:lvl w:ilvl="0">
      <w:start w:val="1"/>
      <w:numFmt w:val="decimal"/>
      <w:lvlText w:val="%1."/>
      <w:lvlJc w:val="left"/>
      <w:pPr>
        <w:tabs>
          <w:tab w:val="num" w:pos="1209"/>
        </w:tabs>
        <w:ind w:left="1209" w:hanging="360"/>
      </w:pPr>
    </w:lvl>
  </w:abstractNum>
  <w:abstractNum w:abstractNumId="3">
    <w:nsid w:val="FFFFFF7E"/>
    <w:multiLevelType w:val="singleLevel"/>
    <w:tmpl w:val="77EABD5A"/>
    <w:lvl w:ilvl="0">
      <w:start w:val="1"/>
      <w:numFmt w:val="decimal"/>
      <w:lvlText w:val="%1."/>
      <w:lvlJc w:val="left"/>
      <w:pPr>
        <w:tabs>
          <w:tab w:val="num" w:pos="926"/>
        </w:tabs>
        <w:ind w:left="926" w:hanging="360"/>
      </w:pPr>
    </w:lvl>
  </w:abstractNum>
  <w:abstractNum w:abstractNumId="4">
    <w:nsid w:val="FFFFFF7F"/>
    <w:multiLevelType w:val="singleLevel"/>
    <w:tmpl w:val="D1C29E0A"/>
    <w:lvl w:ilvl="0">
      <w:start w:val="1"/>
      <w:numFmt w:val="decimal"/>
      <w:lvlText w:val="%1."/>
      <w:lvlJc w:val="left"/>
      <w:pPr>
        <w:tabs>
          <w:tab w:val="num" w:pos="643"/>
        </w:tabs>
        <w:ind w:left="643" w:hanging="360"/>
      </w:pPr>
    </w:lvl>
  </w:abstractNum>
  <w:abstractNum w:abstractNumId="5">
    <w:nsid w:val="FFFFFF80"/>
    <w:multiLevelType w:val="singleLevel"/>
    <w:tmpl w:val="78885ED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1AE38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E7431C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FFEA8D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11">
    <w:nsid w:val="0C4B5103"/>
    <w:multiLevelType w:val="hybridMultilevel"/>
    <w:tmpl w:val="AD0AC416"/>
    <w:lvl w:ilvl="0" w:tplc="1A6C1D10">
      <w:start w:val="1"/>
      <w:numFmt w:val="decimal"/>
      <w:pStyle w:val="Listennumm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A6E08"/>
    <w:multiLevelType w:val="hybridMultilevel"/>
    <w:tmpl w:val="3446ED14"/>
    <w:lvl w:ilvl="0" w:tplc="E86E8036">
      <w:numFmt w:val="bullet"/>
      <w:lvlText w:val=""/>
      <w:lvlJc w:val="left"/>
      <w:pPr>
        <w:ind w:left="1060" w:hanging="360"/>
      </w:pPr>
      <w:rPr>
        <w:rFonts w:ascii="Wingdings" w:eastAsiaTheme="minorHAnsi" w:hAnsi="Wingdings" w:cstheme="minorBidi" w:hint="default"/>
      </w:rPr>
    </w:lvl>
    <w:lvl w:ilvl="1" w:tplc="04070003" w:tentative="1">
      <w:start w:val="1"/>
      <w:numFmt w:val="bullet"/>
      <w:lvlText w:val="o"/>
      <w:lvlJc w:val="left"/>
      <w:pPr>
        <w:ind w:left="1780" w:hanging="360"/>
      </w:pPr>
      <w:rPr>
        <w:rFonts w:ascii="Courier New" w:hAnsi="Courier New" w:cs="Courier New" w:hint="default"/>
      </w:rPr>
    </w:lvl>
    <w:lvl w:ilvl="2" w:tplc="04070005" w:tentative="1">
      <w:start w:val="1"/>
      <w:numFmt w:val="bullet"/>
      <w:lvlText w:val=""/>
      <w:lvlJc w:val="left"/>
      <w:pPr>
        <w:ind w:left="2500" w:hanging="360"/>
      </w:pPr>
      <w:rPr>
        <w:rFonts w:ascii="Wingdings" w:hAnsi="Wingdings" w:hint="default"/>
      </w:rPr>
    </w:lvl>
    <w:lvl w:ilvl="3" w:tplc="04070001" w:tentative="1">
      <w:start w:val="1"/>
      <w:numFmt w:val="bullet"/>
      <w:lvlText w:val=""/>
      <w:lvlJc w:val="left"/>
      <w:pPr>
        <w:ind w:left="3220" w:hanging="360"/>
      </w:pPr>
      <w:rPr>
        <w:rFonts w:ascii="Symbol" w:hAnsi="Symbol" w:hint="default"/>
      </w:rPr>
    </w:lvl>
    <w:lvl w:ilvl="4" w:tplc="04070003" w:tentative="1">
      <w:start w:val="1"/>
      <w:numFmt w:val="bullet"/>
      <w:lvlText w:val="o"/>
      <w:lvlJc w:val="left"/>
      <w:pPr>
        <w:ind w:left="3940" w:hanging="360"/>
      </w:pPr>
      <w:rPr>
        <w:rFonts w:ascii="Courier New" w:hAnsi="Courier New" w:cs="Courier New" w:hint="default"/>
      </w:rPr>
    </w:lvl>
    <w:lvl w:ilvl="5" w:tplc="04070005" w:tentative="1">
      <w:start w:val="1"/>
      <w:numFmt w:val="bullet"/>
      <w:lvlText w:val=""/>
      <w:lvlJc w:val="left"/>
      <w:pPr>
        <w:ind w:left="4660" w:hanging="360"/>
      </w:pPr>
      <w:rPr>
        <w:rFonts w:ascii="Wingdings" w:hAnsi="Wingdings" w:hint="default"/>
      </w:rPr>
    </w:lvl>
    <w:lvl w:ilvl="6" w:tplc="04070001" w:tentative="1">
      <w:start w:val="1"/>
      <w:numFmt w:val="bullet"/>
      <w:lvlText w:val=""/>
      <w:lvlJc w:val="left"/>
      <w:pPr>
        <w:ind w:left="5380" w:hanging="360"/>
      </w:pPr>
      <w:rPr>
        <w:rFonts w:ascii="Symbol" w:hAnsi="Symbol" w:hint="default"/>
      </w:rPr>
    </w:lvl>
    <w:lvl w:ilvl="7" w:tplc="04070003" w:tentative="1">
      <w:start w:val="1"/>
      <w:numFmt w:val="bullet"/>
      <w:lvlText w:val="o"/>
      <w:lvlJc w:val="left"/>
      <w:pPr>
        <w:ind w:left="6100" w:hanging="360"/>
      </w:pPr>
      <w:rPr>
        <w:rFonts w:ascii="Courier New" w:hAnsi="Courier New" w:cs="Courier New" w:hint="default"/>
      </w:rPr>
    </w:lvl>
    <w:lvl w:ilvl="8" w:tplc="04070005" w:tentative="1">
      <w:start w:val="1"/>
      <w:numFmt w:val="bullet"/>
      <w:lvlText w:val=""/>
      <w:lvlJc w:val="left"/>
      <w:pPr>
        <w:ind w:left="6820" w:hanging="360"/>
      </w:pPr>
      <w:rPr>
        <w:rFonts w:ascii="Wingdings" w:hAnsi="Wingdings" w:hint="default"/>
      </w:rPr>
    </w:lvl>
  </w:abstractNum>
  <w:abstractNum w:abstractNumId="1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A1086E"/>
    <w:multiLevelType w:val="hybridMultilevel"/>
    <w:tmpl w:val="AE4E722E"/>
    <w:lvl w:ilvl="0" w:tplc="65C0EF16">
      <w:start w:val="1"/>
      <w:numFmt w:val="decimal"/>
      <w:lvlText w:val="%1."/>
      <w:lvlJc w:val="left"/>
      <w:pPr>
        <w:ind w:left="1060" w:hanging="360"/>
      </w:pPr>
      <w:rPr>
        <w:rFonts w:hint="default"/>
      </w:r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8">
    <w:nsid w:val="79F61C5D"/>
    <w:multiLevelType w:val="hybridMultilevel"/>
    <w:tmpl w:val="9F4A8688"/>
    <w:lvl w:ilvl="0" w:tplc="ABE84DA8">
      <w:start w:val="1"/>
      <w:numFmt w:val="bullet"/>
      <w:pStyle w:val="Aufzhlungszeichen"/>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9"/>
  </w:num>
  <w:num w:numId="4">
    <w:abstractNumId w:val="15"/>
  </w:num>
  <w:num w:numId="5">
    <w:abstractNumId w:val="14"/>
  </w:num>
  <w:num w:numId="6">
    <w:abstractNumId w:val="16"/>
  </w:num>
  <w:num w:numId="7">
    <w:abstractNumId w:val="11"/>
  </w:num>
  <w:num w:numId="8">
    <w:abstractNumId w:val="18"/>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activeWritingStyle w:appName="MSWord" w:lang="en-US" w:vendorID="64" w:dllVersion="4096" w:nlCheck="1" w:checkStyle="0"/>
  <w:activeWritingStyle w:appName="MSWord" w:lang="de-DE"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A5"/>
    <w:rsid w:val="000038F9"/>
    <w:rsid w:val="00020B78"/>
    <w:rsid w:val="00025AA8"/>
    <w:rsid w:val="00036C8E"/>
    <w:rsid w:val="00053530"/>
    <w:rsid w:val="000665EE"/>
    <w:rsid w:val="00066B25"/>
    <w:rsid w:val="000713C1"/>
    <w:rsid w:val="0007289D"/>
    <w:rsid w:val="00075AE5"/>
    <w:rsid w:val="00082AF6"/>
    <w:rsid w:val="00083D15"/>
    <w:rsid w:val="00084EA5"/>
    <w:rsid w:val="000953B4"/>
    <w:rsid w:val="000965C9"/>
    <w:rsid w:val="00097ECD"/>
    <w:rsid w:val="000A04EB"/>
    <w:rsid w:val="000A0ADB"/>
    <w:rsid w:val="000A0FB8"/>
    <w:rsid w:val="000A3C91"/>
    <w:rsid w:val="000A559B"/>
    <w:rsid w:val="000B28A5"/>
    <w:rsid w:val="000B7598"/>
    <w:rsid w:val="000C4219"/>
    <w:rsid w:val="000C6F21"/>
    <w:rsid w:val="000D25CD"/>
    <w:rsid w:val="000D2DCF"/>
    <w:rsid w:val="000D6A66"/>
    <w:rsid w:val="000D78F1"/>
    <w:rsid w:val="000E2E3E"/>
    <w:rsid w:val="000E3753"/>
    <w:rsid w:val="000E672B"/>
    <w:rsid w:val="000F3FC4"/>
    <w:rsid w:val="00100059"/>
    <w:rsid w:val="00104454"/>
    <w:rsid w:val="0010453F"/>
    <w:rsid w:val="00121235"/>
    <w:rsid w:val="00122AA9"/>
    <w:rsid w:val="00126586"/>
    <w:rsid w:val="0013194C"/>
    <w:rsid w:val="0013340F"/>
    <w:rsid w:val="00142618"/>
    <w:rsid w:val="00144952"/>
    <w:rsid w:val="00154B2D"/>
    <w:rsid w:val="00157223"/>
    <w:rsid w:val="001855C0"/>
    <w:rsid w:val="001863EC"/>
    <w:rsid w:val="00193439"/>
    <w:rsid w:val="00196572"/>
    <w:rsid w:val="001A439E"/>
    <w:rsid w:val="001B48D7"/>
    <w:rsid w:val="001C094F"/>
    <w:rsid w:val="001D12DB"/>
    <w:rsid w:val="001D5562"/>
    <w:rsid w:val="001E3281"/>
    <w:rsid w:val="001E44B0"/>
    <w:rsid w:val="001F085E"/>
    <w:rsid w:val="00200A46"/>
    <w:rsid w:val="00201A03"/>
    <w:rsid w:val="002020C2"/>
    <w:rsid w:val="00203E63"/>
    <w:rsid w:val="0020424B"/>
    <w:rsid w:val="00215FBA"/>
    <w:rsid w:val="00220392"/>
    <w:rsid w:val="002232C5"/>
    <w:rsid w:val="002513AF"/>
    <w:rsid w:val="002619E8"/>
    <w:rsid w:val="002626DA"/>
    <w:rsid w:val="00262F54"/>
    <w:rsid w:val="00267B4C"/>
    <w:rsid w:val="00270E2D"/>
    <w:rsid w:val="00272E6E"/>
    <w:rsid w:val="00281133"/>
    <w:rsid w:val="0029722A"/>
    <w:rsid w:val="002B0499"/>
    <w:rsid w:val="002B11B7"/>
    <w:rsid w:val="002B25A1"/>
    <w:rsid w:val="002B4B6B"/>
    <w:rsid w:val="002C1124"/>
    <w:rsid w:val="002C2AD6"/>
    <w:rsid w:val="002C7B3C"/>
    <w:rsid w:val="002D08D4"/>
    <w:rsid w:val="002D150C"/>
    <w:rsid w:val="002D2658"/>
    <w:rsid w:val="002D6BEB"/>
    <w:rsid w:val="002E19DF"/>
    <w:rsid w:val="002E3A51"/>
    <w:rsid w:val="002E567B"/>
    <w:rsid w:val="002F3007"/>
    <w:rsid w:val="002F5317"/>
    <w:rsid w:val="003073CB"/>
    <w:rsid w:val="0031419E"/>
    <w:rsid w:val="00314787"/>
    <w:rsid w:val="00317A3A"/>
    <w:rsid w:val="00323345"/>
    <w:rsid w:val="00326AB6"/>
    <w:rsid w:val="003359AA"/>
    <w:rsid w:val="00337526"/>
    <w:rsid w:val="00342A5B"/>
    <w:rsid w:val="00343744"/>
    <w:rsid w:val="00344517"/>
    <w:rsid w:val="003467E5"/>
    <w:rsid w:val="00350399"/>
    <w:rsid w:val="00351D3B"/>
    <w:rsid w:val="003665BB"/>
    <w:rsid w:val="00366689"/>
    <w:rsid w:val="00367EE8"/>
    <w:rsid w:val="00374757"/>
    <w:rsid w:val="003841D0"/>
    <w:rsid w:val="003870E2"/>
    <w:rsid w:val="003951DC"/>
    <w:rsid w:val="00395373"/>
    <w:rsid w:val="00395E70"/>
    <w:rsid w:val="00397FA6"/>
    <w:rsid w:val="003B2714"/>
    <w:rsid w:val="003C4255"/>
    <w:rsid w:val="003C5002"/>
    <w:rsid w:val="003C7D92"/>
    <w:rsid w:val="003D14F2"/>
    <w:rsid w:val="003D2337"/>
    <w:rsid w:val="003D3163"/>
    <w:rsid w:val="003D5A0A"/>
    <w:rsid w:val="003D6892"/>
    <w:rsid w:val="003D69C5"/>
    <w:rsid w:val="003F0D59"/>
    <w:rsid w:val="003F16B8"/>
    <w:rsid w:val="003F173C"/>
    <w:rsid w:val="003F433F"/>
    <w:rsid w:val="004042F0"/>
    <w:rsid w:val="004103DD"/>
    <w:rsid w:val="0041154B"/>
    <w:rsid w:val="00416418"/>
    <w:rsid w:val="00416C48"/>
    <w:rsid w:val="00421818"/>
    <w:rsid w:val="00421B23"/>
    <w:rsid w:val="00425281"/>
    <w:rsid w:val="00430D82"/>
    <w:rsid w:val="004336A1"/>
    <w:rsid w:val="004419F3"/>
    <w:rsid w:val="004428C7"/>
    <w:rsid w:val="004433DE"/>
    <w:rsid w:val="00446118"/>
    <w:rsid w:val="004620C6"/>
    <w:rsid w:val="0046237B"/>
    <w:rsid w:val="00464288"/>
    <w:rsid w:val="004668EE"/>
    <w:rsid w:val="00471CAA"/>
    <w:rsid w:val="00471DBA"/>
    <w:rsid w:val="00473762"/>
    <w:rsid w:val="004859EA"/>
    <w:rsid w:val="0048698A"/>
    <w:rsid w:val="004A0AAC"/>
    <w:rsid w:val="004B512A"/>
    <w:rsid w:val="004D00CB"/>
    <w:rsid w:val="004D0453"/>
    <w:rsid w:val="004D0E56"/>
    <w:rsid w:val="004D69FF"/>
    <w:rsid w:val="004E0D53"/>
    <w:rsid w:val="004E21CD"/>
    <w:rsid w:val="004E2E9A"/>
    <w:rsid w:val="004F5089"/>
    <w:rsid w:val="004F5132"/>
    <w:rsid w:val="004F52EE"/>
    <w:rsid w:val="004F6D6C"/>
    <w:rsid w:val="00500437"/>
    <w:rsid w:val="00503955"/>
    <w:rsid w:val="00505903"/>
    <w:rsid w:val="005125A3"/>
    <w:rsid w:val="005135A0"/>
    <w:rsid w:val="005173EA"/>
    <w:rsid w:val="00517AE5"/>
    <w:rsid w:val="005224C5"/>
    <w:rsid w:val="0053238C"/>
    <w:rsid w:val="00532C14"/>
    <w:rsid w:val="00542992"/>
    <w:rsid w:val="005450C4"/>
    <w:rsid w:val="00545146"/>
    <w:rsid w:val="0054564C"/>
    <w:rsid w:val="0055296D"/>
    <w:rsid w:val="0055419F"/>
    <w:rsid w:val="00561353"/>
    <w:rsid w:val="005660C4"/>
    <w:rsid w:val="00571B23"/>
    <w:rsid w:val="0057210F"/>
    <w:rsid w:val="00581F47"/>
    <w:rsid w:val="005859C2"/>
    <w:rsid w:val="00585C39"/>
    <w:rsid w:val="00586A1D"/>
    <w:rsid w:val="0059098C"/>
    <w:rsid w:val="00597633"/>
    <w:rsid w:val="005A0688"/>
    <w:rsid w:val="005B038C"/>
    <w:rsid w:val="005C70A1"/>
    <w:rsid w:val="005D13F5"/>
    <w:rsid w:val="005D3B85"/>
    <w:rsid w:val="005D40E4"/>
    <w:rsid w:val="005E0045"/>
    <w:rsid w:val="005E1CF7"/>
    <w:rsid w:val="005E78C1"/>
    <w:rsid w:val="005F3620"/>
    <w:rsid w:val="005F3982"/>
    <w:rsid w:val="0060187B"/>
    <w:rsid w:val="00601B7B"/>
    <w:rsid w:val="00602B34"/>
    <w:rsid w:val="006033FE"/>
    <w:rsid w:val="0061623E"/>
    <w:rsid w:val="006172D4"/>
    <w:rsid w:val="006206FC"/>
    <w:rsid w:val="00622FC5"/>
    <w:rsid w:val="00625385"/>
    <w:rsid w:val="00630CC2"/>
    <w:rsid w:val="0063220A"/>
    <w:rsid w:val="00632BBB"/>
    <w:rsid w:val="00636052"/>
    <w:rsid w:val="00655583"/>
    <w:rsid w:val="00675DF1"/>
    <w:rsid w:val="006805A6"/>
    <w:rsid w:val="00683261"/>
    <w:rsid w:val="006935FF"/>
    <w:rsid w:val="00695967"/>
    <w:rsid w:val="006B34AA"/>
    <w:rsid w:val="006B533A"/>
    <w:rsid w:val="006B6BC2"/>
    <w:rsid w:val="006B7818"/>
    <w:rsid w:val="006C2570"/>
    <w:rsid w:val="006C5E5D"/>
    <w:rsid w:val="006C7FAF"/>
    <w:rsid w:val="006D1D5E"/>
    <w:rsid w:val="006D5CEC"/>
    <w:rsid w:val="006E1E4D"/>
    <w:rsid w:val="006E7A5B"/>
    <w:rsid w:val="006F4188"/>
    <w:rsid w:val="006F66CD"/>
    <w:rsid w:val="007030AA"/>
    <w:rsid w:val="00704665"/>
    <w:rsid w:val="0071159C"/>
    <w:rsid w:val="007339C6"/>
    <w:rsid w:val="00736E36"/>
    <w:rsid w:val="00737C12"/>
    <w:rsid w:val="007458B8"/>
    <w:rsid w:val="007515BF"/>
    <w:rsid w:val="00751825"/>
    <w:rsid w:val="00754DFA"/>
    <w:rsid w:val="0076639D"/>
    <w:rsid w:val="00777987"/>
    <w:rsid w:val="007963D9"/>
    <w:rsid w:val="007979C5"/>
    <w:rsid w:val="007A1813"/>
    <w:rsid w:val="007A7D71"/>
    <w:rsid w:val="007B118E"/>
    <w:rsid w:val="007B3165"/>
    <w:rsid w:val="007B45D8"/>
    <w:rsid w:val="007C2784"/>
    <w:rsid w:val="007E336C"/>
    <w:rsid w:val="007E3B1F"/>
    <w:rsid w:val="007F00D1"/>
    <w:rsid w:val="007F4443"/>
    <w:rsid w:val="00800B4A"/>
    <w:rsid w:val="00801749"/>
    <w:rsid w:val="00801F29"/>
    <w:rsid w:val="00813B27"/>
    <w:rsid w:val="008174B4"/>
    <w:rsid w:val="00820964"/>
    <w:rsid w:val="00823AC1"/>
    <w:rsid w:val="00825302"/>
    <w:rsid w:val="00844EE4"/>
    <w:rsid w:val="00853D05"/>
    <w:rsid w:val="008664F3"/>
    <w:rsid w:val="008709B2"/>
    <w:rsid w:val="00872A40"/>
    <w:rsid w:val="00880D3A"/>
    <w:rsid w:val="00883B10"/>
    <w:rsid w:val="00883E9A"/>
    <w:rsid w:val="00885D8F"/>
    <w:rsid w:val="00887380"/>
    <w:rsid w:val="008940C5"/>
    <w:rsid w:val="00896205"/>
    <w:rsid w:val="008A2609"/>
    <w:rsid w:val="008A3A65"/>
    <w:rsid w:val="008A3F78"/>
    <w:rsid w:val="008B3A73"/>
    <w:rsid w:val="008B4000"/>
    <w:rsid w:val="008D1220"/>
    <w:rsid w:val="008D6BA0"/>
    <w:rsid w:val="008E7470"/>
    <w:rsid w:val="008F4A7B"/>
    <w:rsid w:val="008F6C94"/>
    <w:rsid w:val="00904ED6"/>
    <w:rsid w:val="00905C30"/>
    <w:rsid w:val="00910822"/>
    <w:rsid w:val="009134E1"/>
    <w:rsid w:val="00926734"/>
    <w:rsid w:val="00930E69"/>
    <w:rsid w:val="00936611"/>
    <w:rsid w:val="0094699E"/>
    <w:rsid w:val="00953A90"/>
    <w:rsid w:val="00953E30"/>
    <w:rsid w:val="00955FDE"/>
    <w:rsid w:val="00964B44"/>
    <w:rsid w:val="009659D9"/>
    <w:rsid w:val="00972AC4"/>
    <w:rsid w:val="00973950"/>
    <w:rsid w:val="009742F5"/>
    <w:rsid w:val="009845E6"/>
    <w:rsid w:val="009875CF"/>
    <w:rsid w:val="0099627E"/>
    <w:rsid w:val="009A22A2"/>
    <w:rsid w:val="009A6668"/>
    <w:rsid w:val="009A7A51"/>
    <w:rsid w:val="009B5231"/>
    <w:rsid w:val="009B661F"/>
    <w:rsid w:val="009B7E71"/>
    <w:rsid w:val="009C335D"/>
    <w:rsid w:val="009C6077"/>
    <w:rsid w:val="009C6C8F"/>
    <w:rsid w:val="009D496A"/>
    <w:rsid w:val="009D6DEA"/>
    <w:rsid w:val="009D7E6D"/>
    <w:rsid w:val="009F3D46"/>
    <w:rsid w:val="00A0221C"/>
    <w:rsid w:val="00A03F22"/>
    <w:rsid w:val="00A0451B"/>
    <w:rsid w:val="00A13EB7"/>
    <w:rsid w:val="00A209AA"/>
    <w:rsid w:val="00A214E1"/>
    <w:rsid w:val="00A2258D"/>
    <w:rsid w:val="00A30E33"/>
    <w:rsid w:val="00A30FAF"/>
    <w:rsid w:val="00A36650"/>
    <w:rsid w:val="00A62128"/>
    <w:rsid w:val="00A66CB3"/>
    <w:rsid w:val="00A8040D"/>
    <w:rsid w:val="00A804B5"/>
    <w:rsid w:val="00A8074D"/>
    <w:rsid w:val="00A82A0B"/>
    <w:rsid w:val="00A83B6F"/>
    <w:rsid w:val="00A8577E"/>
    <w:rsid w:val="00A86F6E"/>
    <w:rsid w:val="00A87968"/>
    <w:rsid w:val="00AA4515"/>
    <w:rsid w:val="00AA5DFE"/>
    <w:rsid w:val="00AA7A63"/>
    <w:rsid w:val="00AB04E5"/>
    <w:rsid w:val="00AB0503"/>
    <w:rsid w:val="00AB689F"/>
    <w:rsid w:val="00AE4B2D"/>
    <w:rsid w:val="00AF1857"/>
    <w:rsid w:val="00AF209F"/>
    <w:rsid w:val="00B0147B"/>
    <w:rsid w:val="00B0449E"/>
    <w:rsid w:val="00B101B2"/>
    <w:rsid w:val="00B109C7"/>
    <w:rsid w:val="00B11138"/>
    <w:rsid w:val="00B1677F"/>
    <w:rsid w:val="00B22821"/>
    <w:rsid w:val="00B304BE"/>
    <w:rsid w:val="00B4221D"/>
    <w:rsid w:val="00B47E27"/>
    <w:rsid w:val="00B523D1"/>
    <w:rsid w:val="00B53735"/>
    <w:rsid w:val="00B60DFF"/>
    <w:rsid w:val="00B6437E"/>
    <w:rsid w:val="00B7392C"/>
    <w:rsid w:val="00B75CF1"/>
    <w:rsid w:val="00B76013"/>
    <w:rsid w:val="00B76F65"/>
    <w:rsid w:val="00B77A60"/>
    <w:rsid w:val="00B8029C"/>
    <w:rsid w:val="00B81E9C"/>
    <w:rsid w:val="00B84C98"/>
    <w:rsid w:val="00B86215"/>
    <w:rsid w:val="00B862C1"/>
    <w:rsid w:val="00B95270"/>
    <w:rsid w:val="00BA2377"/>
    <w:rsid w:val="00BA366E"/>
    <w:rsid w:val="00BB34FE"/>
    <w:rsid w:val="00BB5999"/>
    <w:rsid w:val="00BC0A52"/>
    <w:rsid w:val="00BC41BF"/>
    <w:rsid w:val="00BC4A35"/>
    <w:rsid w:val="00BC625C"/>
    <w:rsid w:val="00BC6BF0"/>
    <w:rsid w:val="00BD1BA7"/>
    <w:rsid w:val="00BD2150"/>
    <w:rsid w:val="00BE3DEC"/>
    <w:rsid w:val="00BF03EB"/>
    <w:rsid w:val="00BF4E50"/>
    <w:rsid w:val="00BF4E94"/>
    <w:rsid w:val="00BF5FF8"/>
    <w:rsid w:val="00C01625"/>
    <w:rsid w:val="00C01B2E"/>
    <w:rsid w:val="00C1135C"/>
    <w:rsid w:val="00C14AB0"/>
    <w:rsid w:val="00C23DEA"/>
    <w:rsid w:val="00C26270"/>
    <w:rsid w:val="00C332AE"/>
    <w:rsid w:val="00C34616"/>
    <w:rsid w:val="00C3502A"/>
    <w:rsid w:val="00C35660"/>
    <w:rsid w:val="00C57AB0"/>
    <w:rsid w:val="00C6282C"/>
    <w:rsid w:val="00C62FDE"/>
    <w:rsid w:val="00C67337"/>
    <w:rsid w:val="00C83D9A"/>
    <w:rsid w:val="00C85A93"/>
    <w:rsid w:val="00C86DE6"/>
    <w:rsid w:val="00C87CFC"/>
    <w:rsid w:val="00C93B19"/>
    <w:rsid w:val="00CA6649"/>
    <w:rsid w:val="00CB1F40"/>
    <w:rsid w:val="00CC14E9"/>
    <w:rsid w:val="00CD6CB4"/>
    <w:rsid w:val="00CE105F"/>
    <w:rsid w:val="00CF64AB"/>
    <w:rsid w:val="00D055D3"/>
    <w:rsid w:val="00D1040B"/>
    <w:rsid w:val="00D22E22"/>
    <w:rsid w:val="00D263E9"/>
    <w:rsid w:val="00D312A5"/>
    <w:rsid w:val="00D33DEB"/>
    <w:rsid w:val="00D401ED"/>
    <w:rsid w:val="00D41D21"/>
    <w:rsid w:val="00D472C1"/>
    <w:rsid w:val="00D52717"/>
    <w:rsid w:val="00D61CA9"/>
    <w:rsid w:val="00D61E2A"/>
    <w:rsid w:val="00D6284F"/>
    <w:rsid w:val="00D6777E"/>
    <w:rsid w:val="00D72779"/>
    <w:rsid w:val="00D74876"/>
    <w:rsid w:val="00D75699"/>
    <w:rsid w:val="00D770F4"/>
    <w:rsid w:val="00D9382D"/>
    <w:rsid w:val="00DA31AF"/>
    <w:rsid w:val="00DB2878"/>
    <w:rsid w:val="00DB3F75"/>
    <w:rsid w:val="00DC4DD4"/>
    <w:rsid w:val="00DD1A4C"/>
    <w:rsid w:val="00DE1D9C"/>
    <w:rsid w:val="00DE22BB"/>
    <w:rsid w:val="00DE6AEF"/>
    <w:rsid w:val="00E05590"/>
    <w:rsid w:val="00E15897"/>
    <w:rsid w:val="00E20A2F"/>
    <w:rsid w:val="00E221DA"/>
    <w:rsid w:val="00E345F4"/>
    <w:rsid w:val="00E37C43"/>
    <w:rsid w:val="00E40205"/>
    <w:rsid w:val="00E40A46"/>
    <w:rsid w:val="00E4163F"/>
    <w:rsid w:val="00E5253F"/>
    <w:rsid w:val="00E53DEF"/>
    <w:rsid w:val="00E549EB"/>
    <w:rsid w:val="00E67C8C"/>
    <w:rsid w:val="00E77634"/>
    <w:rsid w:val="00E77E49"/>
    <w:rsid w:val="00E77F6D"/>
    <w:rsid w:val="00E8280C"/>
    <w:rsid w:val="00E83495"/>
    <w:rsid w:val="00E84764"/>
    <w:rsid w:val="00E869E6"/>
    <w:rsid w:val="00E87A4D"/>
    <w:rsid w:val="00E92954"/>
    <w:rsid w:val="00EA273A"/>
    <w:rsid w:val="00EA6868"/>
    <w:rsid w:val="00EB1D99"/>
    <w:rsid w:val="00EB25DC"/>
    <w:rsid w:val="00EB6F48"/>
    <w:rsid w:val="00EC11DA"/>
    <w:rsid w:val="00EC389E"/>
    <w:rsid w:val="00EC47EC"/>
    <w:rsid w:val="00EC714B"/>
    <w:rsid w:val="00ED3A20"/>
    <w:rsid w:val="00ED4F4E"/>
    <w:rsid w:val="00EE364D"/>
    <w:rsid w:val="00EF4519"/>
    <w:rsid w:val="00F01492"/>
    <w:rsid w:val="00F04AC8"/>
    <w:rsid w:val="00F074BC"/>
    <w:rsid w:val="00F07D37"/>
    <w:rsid w:val="00F1271A"/>
    <w:rsid w:val="00F13F61"/>
    <w:rsid w:val="00F207A9"/>
    <w:rsid w:val="00F210F2"/>
    <w:rsid w:val="00F23CBA"/>
    <w:rsid w:val="00F23F9B"/>
    <w:rsid w:val="00F2464C"/>
    <w:rsid w:val="00F24FF5"/>
    <w:rsid w:val="00F25B30"/>
    <w:rsid w:val="00F26ABA"/>
    <w:rsid w:val="00F32702"/>
    <w:rsid w:val="00F400C4"/>
    <w:rsid w:val="00F405A1"/>
    <w:rsid w:val="00F40EF6"/>
    <w:rsid w:val="00F44632"/>
    <w:rsid w:val="00F44B3C"/>
    <w:rsid w:val="00F503E9"/>
    <w:rsid w:val="00F51452"/>
    <w:rsid w:val="00F51F84"/>
    <w:rsid w:val="00F55488"/>
    <w:rsid w:val="00F55FFF"/>
    <w:rsid w:val="00F62B28"/>
    <w:rsid w:val="00F6467A"/>
    <w:rsid w:val="00F671DB"/>
    <w:rsid w:val="00F73ADE"/>
    <w:rsid w:val="00F73B32"/>
    <w:rsid w:val="00F90F0A"/>
    <w:rsid w:val="00F91D3F"/>
    <w:rsid w:val="00F9672A"/>
    <w:rsid w:val="00FA007E"/>
    <w:rsid w:val="00FA106D"/>
    <w:rsid w:val="00FA1416"/>
    <w:rsid w:val="00FA21FA"/>
    <w:rsid w:val="00FA3B77"/>
    <w:rsid w:val="00FA5ABF"/>
    <w:rsid w:val="00FB67DF"/>
    <w:rsid w:val="00FC3CA1"/>
    <w:rsid w:val="00FC57FF"/>
    <w:rsid w:val="00FD3F67"/>
    <w:rsid w:val="00FD7B53"/>
    <w:rsid w:val="00FE5CD9"/>
    <w:rsid w:val="00FF5816"/>
    <w:rsid w:val="00FF594F"/>
    <w:rsid w:val="00FF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B818C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de-DE" w:eastAsia="ja-JP" w:bidi="de-DE"/>
      </w:rPr>
    </w:rPrDefault>
    <w:pPrDefault>
      <w:pPr>
        <w:spacing w:before="160" w:after="320" w:line="36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187B"/>
    <w:pPr>
      <w:spacing w:before="120" w:after="120" w:line="240" w:lineRule="auto"/>
      <w:contextualSpacing/>
    </w:pPr>
    <w:rPr>
      <w:rFonts w:ascii="Roboto Light" w:hAnsi="Roboto Light"/>
      <w:sz w:val="22"/>
    </w:rPr>
  </w:style>
  <w:style w:type="paragraph" w:styleId="berschrift1">
    <w:name w:val="heading 1"/>
    <w:basedOn w:val="Standard"/>
    <w:next w:val="Standard"/>
    <w:link w:val="berschrift1Zchn"/>
    <w:uiPriority w:val="9"/>
    <w:qFormat/>
    <w:rsid w:val="00AF1857"/>
    <w:pPr>
      <w:keepNext/>
      <w:keepLines/>
      <w:spacing w:before="500" w:after="600"/>
      <w:outlineLvl w:val="0"/>
    </w:pPr>
    <w:rPr>
      <w:rFonts w:ascii="Roboto" w:eastAsiaTheme="majorEastAsia" w:hAnsi="Roboto" w:cstheme="majorBidi"/>
      <w:caps/>
      <w:color w:val="3C5A9B"/>
      <w:spacing w:val="14"/>
      <w:sz w:val="60"/>
      <w:szCs w:val="32"/>
    </w:rPr>
  </w:style>
  <w:style w:type="paragraph" w:styleId="berschrift2">
    <w:name w:val="heading 2"/>
    <w:basedOn w:val="Standard"/>
    <w:next w:val="Standard"/>
    <w:link w:val="berschrift2Zchn"/>
    <w:uiPriority w:val="9"/>
    <w:unhideWhenUsed/>
    <w:qFormat/>
    <w:rsid w:val="009659D9"/>
    <w:pPr>
      <w:keepNext/>
      <w:keepLines/>
      <w:spacing w:before="240" w:after="240"/>
      <w:outlineLvl w:val="1"/>
    </w:pPr>
    <w:rPr>
      <w:rFonts w:ascii="Roboto" w:eastAsiaTheme="majorEastAsia" w:hAnsi="Roboto" w:cstheme="majorBidi"/>
      <w:caps/>
      <w:color w:val="041B2D"/>
      <w:spacing w:val="14"/>
      <w:szCs w:val="26"/>
    </w:rPr>
  </w:style>
  <w:style w:type="paragraph" w:styleId="berschrift3">
    <w:name w:val="heading 3"/>
    <w:basedOn w:val="Standard"/>
    <w:next w:val="Standard"/>
    <w:link w:val="berschrift3Zchn"/>
    <w:uiPriority w:val="9"/>
    <w:unhideWhenUsed/>
    <w:qFormat/>
    <w:rsid w:val="00F01492"/>
    <w:pPr>
      <w:keepNext/>
      <w:keepLines/>
      <w:spacing w:before="220" w:after="320"/>
      <w:outlineLvl w:val="2"/>
    </w:pPr>
    <w:rPr>
      <w:rFonts w:ascii="Roboto" w:eastAsiaTheme="majorEastAsia" w:hAnsi="Roboto" w:cstheme="majorBidi"/>
      <w:color w:val="5671A9"/>
      <w:sz w:val="32"/>
    </w:rPr>
  </w:style>
  <w:style w:type="paragraph" w:styleId="berschrift6">
    <w:name w:val="heading 6"/>
    <w:basedOn w:val="Standard"/>
    <w:next w:val="Standard"/>
    <w:link w:val="berschrift6Zchn"/>
    <w:uiPriority w:val="9"/>
    <w:semiHidden/>
    <w:unhideWhenUsed/>
    <w:qFormat/>
    <w:pPr>
      <w:keepNext/>
      <w:keepLines/>
      <w:spacing w:before="40"/>
      <w:outlineLvl w:val="5"/>
    </w:pPr>
    <w:rPr>
      <w:rFonts w:asciiTheme="majorHAnsi" w:eastAsiaTheme="majorEastAsia" w:hAnsiTheme="majorHAnsi" w:cstheme="majorBidi"/>
      <w:color w:val="0072C6" w:themeColor="accent1"/>
    </w:rPr>
  </w:style>
  <w:style w:type="paragraph" w:styleId="berschrift7">
    <w:name w:val="heading 7"/>
    <w:basedOn w:val="Standard"/>
    <w:next w:val="Standard"/>
    <w:link w:val="berschrift7Zchn"/>
    <w:uiPriority w:val="9"/>
    <w:semiHidden/>
    <w:unhideWhenUsed/>
    <w:qFormat/>
    <w:pPr>
      <w:keepNext/>
      <w:keepLines/>
      <w:spacing w:after="180"/>
      <w:outlineLvl w:val="6"/>
    </w:pPr>
    <w:rPr>
      <w:rFonts w:asciiTheme="majorHAnsi" w:eastAsiaTheme="majorEastAsia" w:hAnsiTheme="majorHAnsi" w:cstheme="majorBidi"/>
      <w:i/>
      <w:iCs/>
      <w:spacing w:val="14"/>
    </w:rPr>
  </w:style>
  <w:style w:type="paragraph" w:styleId="berschrift8">
    <w:name w:val="heading 8"/>
    <w:basedOn w:val="Standard"/>
    <w:next w:val="Standard"/>
    <w:link w:val="berschrift8Zchn"/>
    <w:uiPriority w:val="9"/>
    <w:semiHidden/>
    <w:unhideWhenUsed/>
    <w:qFormat/>
    <w:pPr>
      <w:keepNext/>
      <w:keepLines/>
      <w:spacing w:after="180"/>
      <w:outlineLvl w:val="7"/>
    </w:pPr>
    <w:rPr>
      <w:rFonts w:asciiTheme="majorHAnsi" w:eastAsiaTheme="majorEastAsia" w:hAnsiTheme="majorHAnsi" w:cstheme="majorBidi"/>
      <w:spacing w:val="14"/>
      <w:sz w:val="26"/>
      <w:szCs w:val="21"/>
    </w:rPr>
  </w:style>
  <w:style w:type="paragraph" w:styleId="berschrift9">
    <w:name w:val="heading 9"/>
    <w:basedOn w:val="Standard"/>
    <w:next w:val="Standard"/>
    <w:link w:val="berschrift9Zchn"/>
    <w:uiPriority w:val="9"/>
    <w:semiHidden/>
    <w:unhideWhenUsed/>
    <w:qFormat/>
    <w:pPr>
      <w:keepNext/>
      <w:keepLines/>
      <w:spacing w:after="180"/>
      <w:outlineLvl w:val="8"/>
    </w:pPr>
    <w:rPr>
      <w:rFonts w:asciiTheme="majorHAnsi" w:eastAsiaTheme="majorEastAsia" w:hAnsiTheme="majorHAnsi" w:cstheme="majorBidi"/>
      <w:i/>
      <w:iCs/>
      <w:spacing w:val="14"/>
      <w:sz w:val="26"/>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Listentabelle3-Akzent1">
    <w:name w:val="List Table 3 Accent 1"/>
    <w:basedOn w:val="NormaleTabelle"/>
    <w:uiPriority w:val="48"/>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el">
    <w:name w:val="Title"/>
    <w:basedOn w:val="Standard"/>
    <w:next w:val="Standard"/>
    <w:link w:val="TitelZchn"/>
    <w:uiPriority w:val="10"/>
    <w:semiHidden/>
    <w:unhideWhenUsed/>
    <w:qFormat/>
    <w:rPr>
      <w:rFonts w:asciiTheme="majorHAnsi" w:eastAsiaTheme="majorEastAsia" w:hAnsiTheme="majorHAnsi" w:cstheme="majorBidi"/>
      <w:caps/>
      <w:color w:val="F98723" w:themeColor="accent2"/>
      <w:spacing w:val="14"/>
      <w:kern w:val="28"/>
      <w:sz w:val="84"/>
      <w:szCs w:val="56"/>
    </w:rPr>
  </w:style>
  <w:style w:type="character" w:customStyle="1" w:styleId="TitelZchn">
    <w:name w:val="Titel Zchn"/>
    <w:basedOn w:val="Absatz-Standardschriftart"/>
    <w:link w:val="Titel"/>
    <w:uiPriority w:val="10"/>
    <w:semiHidden/>
    <w:rPr>
      <w:rFonts w:asciiTheme="majorHAnsi" w:eastAsiaTheme="majorEastAsia" w:hAnsiTheme="majorHAnsi" w:cstheme="majorBidi"/>
      <w:caps/>
      <w:color w:val="F98723" w:themeColor="accent2"/>
      <w:spacing w:val="14"/>
      <w:kern w:val="28"/>
      <w:sz w:val="84"/>
      <w:szCs w:val="56"/>
    </w:rPr>
  </w:style>
  <w:style w:type="paragraph" w:styleId="Untertitel">
    <w:name w:val="Subtitle"/>
    <w:basedOn w:val="Standard"/>
    <w:next w:val="Standard"/>
    <w:link w:val="UntertitelZchn"/>
    <w:uiPriority w:val="11"/>
    <w:semiHidden/>
    <w:unhideWhenUsed/>
    <w:qFormat/>
    <w:pPr>
      <w:numPr>
        <w:ilvl w:val="1"/>
      </w:numPr>
      <w:spacing w:after="720"/>
    </w:pPr>
    <w:rPr>
      <w:rFonts w:eastAsiaTheme="minorEastAsia"/>
      <w:caps/>
      <w:sz w:val="40"/>
      <w:szCs w:val="22"/>
    </w:rPr>
  </w:style>
  <w:style w:type="character" w:customStyle="1" w:styleId="berschrift1Zchn">
    <w:name w:val="Überschrift 1 Zchn"/>
    <w:basedOn w:val="Absatz-Standardschriftart"/>
    <w:link w:val="berschrift1"/>
    <w:uiPriority w:val="9"/>
    <w:rsid w:val="00AF1857"/>
    <w:rPr>
      <w:rFonts w:ascii="Roboto" w:eastAsiaTheme="majorEastAsia" w:hAnsi="Roboto" w:cstheme="majorBidi"/>
      <w:caps/>
      <w:color w:val="3C5A9B"/>
      <w:spacing w:val="14"/>
      <w:sz w:val="60"/>
      <w:szCs w:val="32"/>
    </w:rPr>
  </w:style>
  <w:style w:type="character" w:customStyle="1" w:styleId="berschrift2Zchn">
    <w:name w:val="Überschrift 2 Zchn"/>
    <w:basedOn w:val="Absatz-Standardschriftart"/>
    <w:link w:val="berschrift2"/>
    <w:uiPriority w:val="9"/>
    <w:rsid w:val="009659D9"/>
    <w:rPr>
      <w:rFonts w:ascii="Roboto" w:eastAsiaTheme="majorEastAsia" w:hAnsi="Roboto" w:cstheme="majorBidi"/>
      <w:caps/>
      <w:color w:val="041B2D"/>
      <w:spacing w:val="14"/>
      <w:sz w:val="22"/>
      <w:szCs w:val="26"/>
    </w:rPr>
  </w:style>
  <w:style w:type="paragraph" w:styleId="Aufzhlungszeichen">
    <w:name w:val="List Bullet"/>
    <w:basedOn w:val="Standard"/>
    <w:uiPriority w:val="31"/>
    <w:qFormat/>
    <w:pPr>
      <w:numPr>
        <w:numId w:val="8"/>
      </w:numPr>
    </w:pPr>
  </w:style>
  <w:style w:type="paragraph" w:styleId="Kopfzeile">
    <w:name w:val="header"/>
    <w:basedOn w:val="Standard"/>
    <w:link w:val="KopfzeileZchn"/>
    <w:uiPriority w:val="99"/>
    <w:unhideWhenUsed/>
  </w:style>
  <w:style w:type="character" w:customStyle="1" w:styleId="KopfzeileZchn">
    <w:name w:val="Kopfzeile Zchn"/>
    <w:basedOn w:val="Absatz-Standardschriftart"/>
    <w:link w:val="Kopfzeile"/>
    <w:uiPriority w:val="99"/>
  </w:style>
  <w:style w:type="paragraph" w:styleId="IntensivesZitat">
    <w:name w:val="Intense Quote"/>
    <w:basedOn w:val="Standard"/>
    <w:next w:val="Standard"/>
    <w:link w:val="IntensivesZitatZchn"/>
    <w:uiPriority w:val="30"/>
    <w:semiHidden/>
    <w:unhideWhenUsed/>
    <w:qFormat/>
    <w:pPr>
      <w:spacing w:before="360" w:after="560" w:line="264" w:lineRule="auto"/>
      <w:ind w:left="605" w:right="605"/>
    </w:pPr>
    <w:rPr>
      <w:rFonts w:asciiTheme="majorHAnsi" w:hAnsiTheme="majorHAnsi"/>
      <w:i/>
      <w:iCs/>
      <w:color w:val="F98723" w:themeColor="accent2"/>
      <w:sz w:val="32"/>
    </w:rPr>
  </w:style>
  <w:style w:type="table" w:styleId="Tabellenraster">
    <w:name w:val="Table Grid"/>
    <w:basedOn w:val="NormaleTabelle"/>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NormaleTabelle"/>
    <w:uiPriority w:val="99"/>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UntertitelZchn">
    <w:name w:val="Untertitel Zchn"/>
    <w:basedOn w:val="Absatz-Standardschriftart"/>
    <w:link w:val="Untertitel"/>
    <w:uiPriority w:val="11"/>
    <w:semiHidden/>
    <w:rPr>
      <w:rFonts w:eastAsiaTheme="minorEastAsia"/>
      <w:caps/>
      <w:sz w:val="40"/>
      <w:szCs w:val="22"/>
    </w:rPr>
  </w:style>
  <w:style w:type="character" w:customStyle="1" w:styleId="berschrift7Zchn">
    <w:name w:val="Überschrift 7 Zchn"/>
    <w:basedOn w:val="Absatz-Standardschriftart"/>
    <w:link w:val="berschrift7"/>
    <w:uiPriority w:val="9"/>
    <w:semiHidden/>
    <w:rPr>
      <w:rFonts w:asciiTheme="majorHAnsi" w:eastAsiaTheme="majorEastAsia" w:hAnsiTheme="majorHAnsi" w:cstheme="majorBidi"/>
      <w:i/>
      <w:iCs/>
      <w:spacing w:val="14"/>
    </w:rPr>
  </w:style>
  <w:style w:type="character" w:customStyle="1" w:styleId="berschrift8Zchn">
    <w:name w:val="Überschrift 8 Zchn"/>
    <w:basedOn w:val="Absatz-Standardschriftart"/>
    <w:link w:val="berschrift8"/>
    <w:uiPriority w:val="9"/>
    <w:semiHidden/>
    <w:rPr>
      <w:rFonts w:asciiTheme="majorHAnsi" w:eastAsiaTheme="majorEastAsia" w:hAnsiTheme="majorHAnsi" w:cstheme="majorBidi"/>
      <w:spacing w:val="14"/>
      <w:sz w:val="26"/>
      <w:szCs w:val="21"/>
    </w:rPr>
  </w:style>
  <w:style w:type="character" w:customStyle="1" w:styleId="berschrift9Zchn">
    <w:name w:val="Überschrift 9 Zchn"/>
    <w:basedOn w:val="Absatz-Standardschriftart"/>
    <w:link w:val="berschrift9"/>
    <w:uiPriority w:val="9"/>
    <w:semiHidden/>
    <w:rPr>
      <w:rFonts w:asciiTheme="majorHAnsi" w:eastAsiaTheme="majorEastAsia" w:hAnsiTheme="majorHAnsi" w:cstheme="majorBidi"/>
      <w:i/>
      <w:iCs/>
      <w:spacing w:val="14"/>
      <w:sz w:val="26"/>
      <w:szCs w:val="21"/>
    </w:rPr>
  </w:style>
  <w:style w:type="character" w:styleId="Schwachhervorheb">
    <w:name w:val="Subtle Emphasis"/>
    <w:basedOn w:val="Absatz-Standardschriftart"/>
    <w:uiPriority w:val="19"/>
    <w:semiHidden/>
    <w:unhideWhenUsed/>
    <w:qFormat/>
    <w:rPr>
      <w:i/>
      <w:iCs/>
      <w:color w:val="0072C6" w:themeColor="accent1"/>
    </w:rPr>
  </w:style>
  <w:style w:type="character" w:styleId="Hervorhebung">
    <w:name w:val="Emphasis"/>
    <w:basedOn w:val="Absatz-Standardschriftart"/>
    <w:uiPriority w:val="20"/>
    <w:semiHidden/>
    <w:unhideWhenUsed/>
    <w:qFormat/>
    <w:rPr>
      <w:i/>
      <w:iCs/>
      <w:color w:val="F98723" w:themeColor="accent2"/>
    </w:rPr>
  </w:style>
  <w:style w:type="character" w:styleId="Intensivhervorheb">
    <w:name w:val="Intense Emphasis"/>
    <w:basedOn w:val="Absatz-Standardschriftart"/>
    <w:uiPriority w:val="21"/>
    <w:semiHidden/>
    <w:unhideWhenUsed/>
    <w:qFormat/>
    <w:rPr>
      <w:b/>
      <w:i/>
      <w:iCs/>
      <w:color w:val="F98723" w:themeColor="accent2"/>
    </w:rPr>
  </w:style>
  <w:style w:type="character" w:styleId="Fett">
    <w:name w:val="Strong"/>
    <w:basedOn w:val="Absatz-Standardschriftart"/>
    <w:uiPriority w:val="22"/>
    <w:semiHidden/>
    <w:unhideWhenUsed/>
    <w:qFormat/>
    <w:rPr>
      <w:b/>
      <w:bCs/>
      <w:color w:val="0072C6" w:themeColor="accent1"/>
    </w:rPr>
  </w:style>
  <w:style w:type="character" w:styleId="SchwacherVerweis">
    <w:name w:val="Subtle Reference"/>
    <w:basedOn w:val="Absatz-Standardschriftart"/>
    <w:uiPriority w:val="31"/>
    <w:semiHidden/>
    <w:unhideWhenUsed/>
    <w:qFormat/>
    <w:rPr>
      <w:i/>
      <w:caps/>
      <w:smallCaps w:val="0"/>
      <w:color w:val="0072C6" w:themeColor="accent1"/>
    </w:rPr>
  </w:style>
  <w:style w:type="character" w:styleId="IntensiverVerweis">
    <w:name w:val="Intense Reference"/>
    <w:basedOn w:val="Absatz-Standardschriftart"/>
    <w:uiPriority w:val="32"/>
    <w:semiHidden/>
    <w:unhideWhenUsed/>
    <w:qFormat/>
    <w:rPr>
      <w:b/>
      <w:bCs/>
      <w:i/>
      <w:caps/>
      <w:smallCaps w:val="0"/>
      <w:color w:val="0072C6" w:themeColor="accent1"/>
      <w:spacing w:val="0"/>
    </w:rPr>
  </w:style>
  <w:style w:type="character" w:styleId="Buchtitel">
    <w:name w:val="Book Title"/>
    <w:basedOn w:val="Absatz-Standardschriftart"/>
    <w:uiPriority w:val="33"/>
    <w:semiHidden/>
    <w:unhideWhenUsed/>
    <w:qFormat/>
    <w:rPr>
      <w:b w:val="0"/>
      <w:bCs/>
      <w:i w:val="0"/>
      <w:iCs/>
      <w:color w:val="0072C6" w:themeColor="accent1"/>
      <w:spacing w:val="0"/>
      <w:u w:val="single"/>
    </w:rPr>
  </w:style>
  <w:style w:type="paragraph" w:styleId="Beschriftung">
    <w:name w:val="caption"/>
    <w:basedOn w:val="Standard"/>
    <w:next w:val="Standard"/>
    <w:uiPriority w:val="35"/>
    <w:semiHidden/>
    <w:unhideWhenUsed/>
    <w:qFormat/>
    <w:pPr>
      <w:spacing w:after="200"/>
    </w:pPr>
    <w:rPr>
      <w:i/>
      <w:iCs/>
      <w:sz w:val="20"/>
      <w:szCs w:val="18"/>
    </w:rPr>
  </w:style>
  <w:style w:type="paragraph" w:styleId="Inhaltsverzeichnisberschrift">
    <w:name w:val="TOC Heading"/>
    <w:basedOn w:val="berschrift1"/>
    <w:next w:val="Standard"/>
    <w:uiPriority w:val="39"/>
    <w:unhideWhenUsed/>
    <w:qFormat/>
    <w:pPr>
      <w:spacing w:after="0" w:line="360" w:lineRule="auto"/>
      <w:outlineLvl w:val="9"/>
    </w:pPr>
    <w:rPr>
      <w:sz w:val="84"/>
    </w:rPr>
  </w:style>
  <w:style w:type="character" w:styleId="Platzhaltertext">
    <w:name w:val="Placeholder Text"/>
    <w:basedOn w:val="Absatz-Standardschriftart"/>
    <w:uiPriority w:val="99"/>
    <w:semiHidden/>
    <w:rPr>
      <w:color w:val="808080"/>
    </w:rPr>
  </w:style>
  <w:style w:type="paragraph" w:styleId="Fuzeile">
    <w:name w:val="footer"/>
    <w:basedOn w:val="Standard"/>
    <w:link w:val="FuzeileZchn"/>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pPr>
    <w:rPr>
      <w:color w:val="FFFFFF" w:themeColor="background1"/>
    </w:rPr>
  </w:style>
  <w:style w:type="character" w:customStyle="1" w:styleId="FuzeileZchn">
    <w:name w:val="Fußzeile Zchn"/>
    <w:basedOn w:val="Absatz-Standardschriftart"/>
    <w:link w:val="Fuzeile"/>
    <w:uiPriority w:val="99"/>
    <w:rPr>
      <w:color w:val="FFFFFF" w:themeColor="background1"/>
      <w:shd w:val="clear" w:color="auto" w:fill="0072C6" w:themeFill="accent1"/>
    </w:rPr>
  </w:style>
  <w:style w:type="paragraph" w:styleId="Zitat">
    <w:name w:val="Quote"/>
    <w:basedOn w:val="Standard"/>
    <w:next w:val="Standard"/>
    <w:link w:val="ZitatZchn"/>
    <w:uiPriority w:val="29"/>
    <w:unhideWhenUsed/>
    <w:qFormat/>
    <w:rsid w:val="00AF1857"/>
    <w:pPr>
      <w:spacing w:before="360" w:after="560" w:line="264" w:lineRule="auto"/>
      <w:ind w:left="605" w:right="605"/>
    </w:pPr>
    <w:rPr>
      <w:i/>
      <w:iCs/>
      <w:color w:val="7590BE"/>
      <w:sz w:val="40"/>
    </w:rPr>
  </w:style>
  <w:style w:type="character" w:customStyle="1" w:styleId="ZitatZchn">
    <w:name w:val="Zitat Zchn"/>
    <w:basedOn w:val="Absatz-Standardschriftart"/>
    <w:link w:val="Zitat"/>
    <w:uiPriority w:val="29"/>
    <w:rsid w:val="00AF1857"/>
    <w:rPr>
      <w:rFonts w:ascii="Roboto Light" w:hAnsi="Roboto Light"/>
      <w:i/>
      <w:iCs/>
      <w:color w:val="7590BE"/>
      <w:sz w:val="40"/>
    </w:rPr>
  </w:style>
  <w:style w:type="character" w:customStyle="1" w:styleId="IntensivesZitatZchn">
    <w:name w:val="Intensives Zitat Zchn"/>
    <w:basedOn w:val="Absatz-Standardschriftart"/>
    <w:link w:val="IntensivesZitat"/>
    <w:uiPriority w:val="30"/>
    <w:semiHidden/>
    <w:rPr>
      <w:rFonts w:asciiTheme="majorHAnsi" w:hAnsiTheme="majorHAnsi"/>
      <w:i/>
      <w:iCs/>
      <w:color w:val="F98723" w:themeColor="accent2"/>
      <w:sz w:val="32"/>
    </w:rPr>
  </w:style>
  <w:style w:type="character" w:customStyle="1" w:styleId="berschrift3Zchn">
    <w:name w:val="Überschrift 3 Zchn"/>
    <w:basedOn w:val="Absatz-Standardschriftart"/>
    <w:link w:val="berschrift3"/>
    <w:uiPriority w:val="9"/>
    <w:rsid w:val="00F01492"/>
    <w:rPr>
      <w:rFonts w:ascii="Roboto" w:eastAsiaTheme="majorEastAsia" w:hAnsi="Roboto" w:cstheme="majorBidi"/>
      <w:color w:val="5671A9"/>
      <w:sz w:val="32"/>
    </w:rPr>
  </w:style>
  <w:style w:type="paragraph" w:styleId="Listennummer">
    <w:name w:val="List Number"/>
    <w:basedOn w:val="Standard"/>
    <w:uiPriority w:val="32"/>
    <w:qFormat/>
    <w:pPr>
      <w:numPr>
        <w:numId w:val="7"/>
      </w:numPr>
    </w:pPr>
  </w:style>
  <w:style w:type="character" w:customStyle="1" w:styleId="berschrift6Zchn">
    <w:name w:val="Überschrift 6 Zchn"/>
    <w:basedOn w:val="Absatz-Standardschriftart"/>
    <w:link w:val="berschrift6"/>
    <w:uiPriority w:val="9"/>
    <w:semiHidden/>
    <w:rPr>
      <w:rFonts w:asciiTheme="majorHAnsi" w:eastAsiaTheme="majorEastAsia" w:hAnsiTheme="majorHAnsi" w:cstheme="majorBidi"/>
      <w:color w:val="0072C6" w:themeColor="accent1"/>
    </w:rPr>
  </w:style>
  <w:style w:type="paragraph" w:styleId="StandardWeb">
    <w:name w:val="Normal (Web)"/>
    <w:basedOn w:val="Standard"/>
    <w:uiPriority w:val="99"/>
    <w:semiHidden/>
    <w:unhideWhenUsed/>
    <w:rsid w:val="00121235"/>
    <w:pPr>
      <w:spacing w:before="100" w:beforeAutospacing="1" w:after="115" w:line="288" w:lineRule="auto"/>
    </w:pPr>
    <w:rPr>
      <w:rFonts w:ascii="Times New Roman" w:hAnsi="Times New Roman" w:cs="Times New Roman"/>
      <w:color w:val="auto"/>
      <w:lang w:eastAsia="de-DE" w:bidi="ar-SA"/>
    </w:rPr>
  </w:style>
  <w:style w:type="paragraph" w:customStyle="1" w:styleId="western">
    <w:name w:val="western"/>
    <w:basedOn w:val="Standard"/>
    <w:rsid w:val="00121235"/>
    <w:pPr>
      <w:spacing w:before="100" w:beforeAutospacing="1" w:after="115" w:line="288" w:lineRule="auto"/>
    </w:pPr>
    <w:rPr>
      <w:rFonts w:ascii="Times" w:hAnsi="Times" w:cs="Times New Roman"/>
      <w:color w:val="auto"/>
      <w:lang w:eastAsia="de-DE" w:bidi="ar-SA"/>
    </w:rPr>
  </w:style>
  <w:style w:type="paragraph" w:styleId="Sprechblasentext">
    <w:name w:val="Balloon Text"/>
    <w:basedOn w:val="Standard"/>
    <w:link w:val="SprechblasentextZchn"/>
    <w:uiPriority w:val="99"/>
    <w:semiHidden/>
    <w:unhideWhenUsed/>
    <w:rsid w:val="0059098C"/>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9098C"/>
    <w:rPr>
      <w:rFonts w:ascii="Times New Roman" w:hAnsi="Times New Roman" w:cs="Times New Roman"/>
      <w:sz w:val="18"/>
      <w:szCs w:val="18"/>
    </w:rPr>
  </w:style>
  <w:style w:type="paragraph" w:styleId="Verzeichnis1">
    <w:name w:val="toc 1"/>
    <w:basedOn w:val="Standard"/>
    <w:next w:val="Standard"/>
    <w:autoRedefine/>
    <w:uiPriority w:val="39"/>
    <w:unhideWhenUsed/>
    <w:rsid w:val="000F3FC4"/>
    <w:rPr>
      <w:rFonts w:asciiTheme="minorHAnsi" w:hAnsiTheme="minorHAnsi" w:cstheme="minorHAnsi"/>
      <w:b/>
      <w:bCs/>
      <w:szCs w:val="22"/>
    </w:rPr>
  </w:style>
  <w:style w:type="paragraph" w:styleId="Verzeichnis2">
    <w:name w:val="toc 2"/>
    <w:basedOn w:val="Standard"/>
    <w:next w:val="Standard"/>
    <w:autoRedefine/>
    <w:uiPriority w:val="39"/>
    <w:unhideWhenUsed/>
    <w:rsid w:val="000F3FC4"/>
    <w:pPr>
      <w:ind w:left="240"/>
    </w:pPr>
    <w:rPr>
      <w:rFonts w:asciiTheme="minorHAnsi" w:hAnsiTheme="minorHAnsi" w:cstheme="minorHAnsi"/>
      <w:i/>
      <w:iCs/>
      <w:szCs w:val="22"/>
    </w:rPr>
  </w:style>
  <w:style w:type="character" w:styleId="Link">
    <w:name w:val="Hyperlink"/>
    <w:basedOn w:val="Absatz-Standardschriftart"/>
    <w:uiPriority w:val="99"/>
    <w:unhideWhenUsed/>
    <w:rsid w:val="000F3FC4"/>
    <w:rPr>
      <w:color w:val="0072C6" w:themeColor="hyperlink"/>
      <w:u w:val="single"/>
    </w:rPr>
  </w:style>
  <w:style w:type="paragraph" w:styleId="Verzeichnis3">
    <w:name w:val="toc 3"/>
    <w:basedOn w:val="Standard"/>
    <w:next w:val="Standard"/>
    <w:autoRedefine/>
    <w:uiPriority w:val="39"/>
    <w:semiHidden/>
    <w:unhideWhenUsed/>
    <w:rsid w:val="000F3FC4"/>
    <w:pPr>
      <w:ind w:left="480"/>
    </w:pPr>
    <w:rPr>
      <w:rFonts w:asciiTheme="minorHAnsi" w:hAnsiTheme="minorHAnsi" w:cstheme="minorHAnsi"/>
      <w:szCs w:val="22"/>
    </w:rPr>
  </w:style>
  <w:style w:type="paragraph" w:styleId="Verzeichnis4">
    <w:name w:val="toc 4"/>
    <w:basedOn w:val="Standard"/>
    <w:next w:val="Standard"/>
    <w:autoRedefine/>
    <w:uiPriority w:val="39"/>
    <w:semiHidden/>
    <w:unhideWhenUsed/>
    <w:rsid w:val="000F3FC4"/>
    <w:pPr>
      <w:ind w:left="720"/>
    </w:pPr>
    <w:rPr>
      <w:rFonts w:asciiTheme="minorHAnsi" w:hAnsiTheme="minorHAnsi" w:cstheme="minorHAnsi"/>
      <w:sz w:val="20"/>
      <w:szCs w:val="20"/>
    </w:rPr>
  </w:style>
  <w:style w:type="paragraph" w:styleId="Verzeichnis5">
    <w:name w:val="toc 5"/>
    <w:basedOn w:val="Standard"/>
    <w:next w:val="Standard"/>
    <w:autoRedefine/>
    <w:uiPriority w:val="39"/>
    <w:semiHidden/>
    <w:unhideWhenUsed/>
    <w:rsid w:val="000F3FC4"/>
    <w:pPr>
      <w:ind w:left="960"/>
    </w:pPr>
    <w:rPr>
      <w:rFonts w:asciiTheme="minorHAnsi" w:hAnsiTheme="minorHAnsi" w:cstheme="minorHAnsi"/>
      <w:sz w:val="20"/>
      <w:szCs w:val="20"/>
    </w:rPr>
  </w:style>
  <w:style w:type="paragraph" w:styleId="Verzeichnis6">
    <w:name w:val="toc 6"/>
    <w:basedOn w:val="Standard"/>
    <w:next w:val="Standard"/>
    <w:autoRedefine/>
    <w:uiPriority w:val="39"/>
    <w:semiHidden/>
    <w:unhideWhenUsed/>
    <w:rsid w:val="000F3FC4"/>
    <w:pPr>
      <w:ind w:left="1200"/>
    </w:pPr>
    <w:rPr>
      <w:rFonts w:asciiTheme="minorHAnsi" w:hAnsiTheme="minorHAnsi" w:cstheme="minorHAnsi"/>
      <w:sz w:val="20"/>
      <w:szCs w:val="20"/>
    </w:rPr>
  </w:style>
  <w:style w:type="paragraph" w:styleId="Verzeichnis7">
    <w:name w:val="toc 7"/>
    <w:basedOn w:val="Standard"/>
    <w:next w:val="Standard"/>
    <w:autoRedefine/>
    <w:uiPriority w:val="39"/>
    <w:semiHidden/>
    <w:unhideWhenUsed/>
    <w:rsid w:val="000F3FC4"/>
    <w:pPr>
      <w:ind w:left="1440"/>
    </w:pPr>
    <w:rPr>
      <w:rFonts w:asciiTheme="minorHAnsi" w:hAnsiTheme="minorHAnsi" w:cstheme="minorHAnsi"/>
      <w:sz w:val="20"/>
      <w:szCs w:val="20"/>
    </w:rPr>
  </w:style>
  <w:style w:type="paragraph" w:styleId="Verzeichnis8">
    <w:name w:val="toc 8"/>
    <w:basedOn w:val="Standard"/>
    <w:next w:val="Standard"/>
    <w:autoRedefine/>
    <w:uiPriority w:val="39"/>
    <w:semiHidden/>
    <w:unhideWhenUsed/>
    <w:rsid w:val="000F3FC4"/>
    <w:pPr>
      <w:ind w:left="1680"/>
    </w:pPr>
    <w:rPr>
      <w:rFonts w:asciiTheme="minorHAnsi" w:hAnsiTheme="minorHAnsi" w:cstheme="minorHAnsi"/>
      <w:sz w:val="20"/>
      <w:szCs w:val="20"/>
    </w:rPr>
  </w:style>
  <w:style w:type="paragraph" w:styleId="Verzeichnis9">
    <w:name w:val="toc 9"/>
    <w:basedOn w:val="Standard"/>
    <w:next w:val="Standard"/>
    <w:autoRedefine/>
    <w:uiPriority w:val="39"/>
    <w:semiHidden/>
    <w:unhideWhenUsed/>
    <w:rsid w:val="000F3FC4"/>
    <w:pPr>
      <w:ind w:left="1920"/>
    </w:pPr>
    <w:rPr>
      <w:rFonts w:asciiTheme="minorHAnsi" w:hAnsiTheme="minorHAnsi" w:cstheme="minorHAnsi"/>
      <w:sz w:val="20"/>
      <w:szCs w:val="20"/>
    </w:rPr>
  </w:style>
  <w:style w:type="paragraph" w:customStyle="1" w:styleId="p1">
    <w:name w:val="p1"/>
    <w:basedOn w:val="Standard"/>
    <w:rsid w:val="00200A46"/>
    <w:pPr>
      <w:jc w:val="both"/>
    </w:pPr>
    <w:rPr>
      <w:rFonts w:ascii="Roboto" w:hAnsi="Roboto" w:cs="Times New Roman"/>
      <w:color w:val="auto"/>
      <w:sz w:val="13"/>
      <w:szCs w:val="13"/>
      <w:lang w:eastAsia="de-DE" w:bidi="ar-SA"/>
    </w:rPr>
  </w:style>
  <w:style w:type="paragraph" w:customStyle="1" w:styleId="p2">
    <w:name w:val="p2"/>
    <w:basedOn w:val="Standard"/>
    <w:rsid w:val="00200A46"/>
    <w:pPr>
      <w:jc w:val="both"/>
    </w:pPr>
    <w:rPr>
      <w:rFonts w:cs="Times New Roman"/>
      <w:color w:val="auto"/>
      <w:sz w:val="13"/>
      <w:szCs w:val="13"/>
      <w:lang w:eastAsia="de-DE" w:bidi="ar-SA"/>
    </w:rPr>
  </w:style>
  <w:style w:type="paragraph" w:customStyle="1" w:styleId="p3">
    <w:name w:val="p3"/>
    <w:basedOn w:val="Standard"/>
    <w:rsid w:val="00200A46"/>
    <w:pPr>
      <w:jc w:val="both"/>
    </w:pPr>
    <w:rPr>
      <w:rFonts w:cs="Times New Roman"/>
      <w:color w:val="auto"/>
      <w:sz w:val="13"/>
      <w:szCs w:val="13"/>
      <w:lang w:eastAsia="de-DE" w:bidi="ar-SA"/>
    </w:rPr>
  </w:style>
  <w:style w:type="paragraph" w:customStyle="1" w:styleId="p4">
    <w:name w:val="p4"/>
    <w:basedOn w:val="Standard"/>
    <w:rsid w:val="00200A46"/>
    <w:pPr>
      <w:jc w:val="both"/>
    </w:pPr>
    <w:rPr>
      <w:rFonts w:ascii="Roboto" w:hAnsi="Roboto" w:cs="Times New Roman"/>
      <w:color w:val="auto"/>
      <w:sz w:val="13"/>
      <w:szCs w:val="13"/>
      <w:lang w:eastAsia="de-DE" w:bidi="ar-SA"/>
    </w:rPr>
  </w:style>
  <w:style w:type="character" w:customStyle="1" w:styleId="s1">
    <w:name w:val="s1"/>
    <w:basedOn w:val="Absatz-Standardschriftart"/>
    <w:rsid w:val="00200A46"/>
    <w:rPr>
      <w:rFonts w:ascii="Roboto" w:hAnsi="Roboto" w:hint="default"/>
      <w:sz w:val="13"/>
      <w:szCs w:val="13"/>
    </w:rPr>
  </w:style>
  <w:style w:type="character" w:customStyle="1" w:styleId="apple-converted-space">
    <w:name w:val="apple-converted-space"/>
    <w:basedOn w:val="Absatz-Standardschriftart"/>
    <w:rsid w:val="00200A46"/>
  </w:style>
  <w:style w:type="paragraph" w:customStyle="1" w:styleId="p5">
    <w:name w:val="p5"/>
    <w:basedOn w:val="Standard"/>
    <w:rsid w:val="004B512A"/>
    <w:rPr>
      <w:rFonts w:cs="Times New Roman"/>
      <w:color w:val="auto"/>
      <w:sz w:val="13"/>
      <w:szCs w:val="13"/>
      <w:lang w:eastAsia="de-DE" w:bidi="ar-SA"/>
    </w:rPr>
  </w:style>
  <w:style w:type="paragraph" w:styleId="Dokumentstruktur">
    <w:name w:val="Document Map"/>
    <w:basedOn w:val="Standard"/>
    <w:link w:val="DokumentstrukturZchn"/>
    <w:uiPriority w:val="99"/>
    <w:semiHidden/>
    <w:unhideWhenUsed/>
    <w:rsid w:val="002232C5"/>
    <w:rPr>
      <w:rFonts w:ascii="Times New Roman" w:hAnsi="Times New Roman" w:cs="Times New Roman"/>
    </w:rPr>
  </w:style>
  <w:style w:type="character" w:customStyle="1" w:styleId="DokumentstrukturZchn">
    <w:name w:val="Dokumentstruktur Zchn"/>
    <w:basedOn w:val="Absatz-Standardschriftart"/>
    <w:link w:val="Dokumentstruktur"/>
    <w:uiPriority w:val="99"/>
    <w:semiHidden/>
    <w:rsid w:val="002232C5"/>
    <w:rPr>
      <w:rFonts w:ascii="Times New Roman" w:hAnsi="Times New Roman" w:cs="Times New Roman"/>
    </w:rPr>
  </w:style>
  <w:style w:type="paragraph" w:customStyle="1" w:styleId="agbs">
    <w:name w:val="agbs"/>
    <w:basedOn w:val="p3"/>
    <w:qFormat/>
    <w:rsid w:val="00C14AB0"/>
  </w:style>
  <w:style w:type="paragraph" w:styleId="KeinLeerraum">
    <w:name w:val="No Spacing"/>
    <w:link w:val="KeinLeerraumZchn"/>
    <w:uiPriority w:val="1"/>
    <w:qFormat/>
    <w:rsid w:val="000965C9"/>
    <w:pPr>
      <w:spacing w:before="0" w:after="0" w:line="240" w:lineRule="auto"/>
    </w:pPr>
    <w:rPr>
      <w:rFonts w:eastAsiaTheme="minorEastAsia"/>
      <w:color w:val="auto"/>
      <w:sz w:val="22"/>
      <w:szCs w:val="22"/>
      <w:lang w:val="en-US" w:eastAsia="zh-CN" w:bidi="ar-SA"/>
    </w:rPr>
  </w:style>
  <w:style w:type="character" w:customStyle="1" w:styleId="KeinLeerraumZchn">
    <w:name w:val="Kein Leerraum Zchn"/>
    <w:basedOn w:val="Absatz-Standardschriftart"/>
    <w:link w:val="KeinLeerraum"/>
    <w:uiPriority w:val="1"/>
    <w:rsid w:val="000965C9"/>
    <w:rPr>
      <w:rFonts w:eastAsiaTheme="minorEastAsia"/>
      <w:color w:val="auto"/>
      <w:sz w:val="22"/>
      <w:szCs w:val="22"/>
      <w:lang w:val="en-US" w:eastAsia="zh-CN" w:bidi="ar-SA"/>
    </w:rPr>
  </w:style>
  <w:style w:type="character" w:styleId="BesuchterLink">
    <w:name w:val="FollowedHyperlink"/>
    <w:basedOn w:val="Absatz-Standardschriftart"/>
    <w:uiPriority w:val="99"/>
    <w:semiHidden/>
    <w:unhideWhenUsed/>
    <w:rsid w:val="0060187B"/>
    <w:rPr>
      <w:color w:val="79498B" w:themeColor="followedHyperlink"/>
      <w:u w:val="single"/>
    </w:rPr>
  </w:style>
  <w:style w:type="paragraph" w:styleId="Listenabsatz">
    <w:name w:val="List Paragraph"/>
    <w:basedOn w:val="Standard"/>
    <w:uiPriority w:val="34"/>
    <w:unhideWhenUsed/>
    <w:qFormat/>
    <w:rsid w:val="002D08D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6045">
      <w:bodyDiv w:val="1"/>
      <w:marLeft w:val="0"/>
      <w:marRight w:val="0"/>
      <w:marTop w:val="0"/>
      <w:marBottom w:val="0"/>
      <w:divBdr>
        <w:top w:val="none" w:sz="0" w:space="0" w:color="auto"/>
        <w:left w:val="none" w:sz="0" w:space="0" w:color="auto"/>
        <w:bottom w:val="none" w:sz="0" w:space="0" w:color="auto"/>
        <w:right w:val="none" w:sz="0" w:space="0" w:color="auto"/>
      </w:divBdr>
    </w:div>
    <w:div w:id="176315945">
      <w:bodyDiv w:val="1"/>
      <w:marLeft w:val="0"/>
      <w:marRight w:val="0"/>
      <w:marTop w:val="0"/>
      <w:marBottom w:val="0"/>
      <w:divBdr>
        <w:top w:val="none" w:sz="0" w:space="0" w:color="auto"/>
        <w:left w:val="none" w:sz="0" w:space="0" w:color="auto"/>
        <w:bottom w:val="none" w:sz="0" w:space="0" w:color="auto"/>
        <w:right w:val="none" w:sz="0" w:space="0" w:color="auto"/>
      </w:divBdr>
    </w:div>
    <w:div w:id="462891381">
      <w:bodyDiv w:val="1"/>
      <w:marLeft w:val="0"/>
      <w:marRight w:val="0"/>
      <w:marTop w:val="0"/>
      <w:marBottom w:val="0"/>
      <w:divBdr>
        <w:top w:val="none" w:sz="0" w:space="0" w:color="auto"/>
        <w:left w:val="none" w:sz="0" w:space="0" w:color="auto"/>
        <w:bottom w:val="none" w:sz="0" w:space="0" w:color="auto"/>
        <w:right w:val="none" w:sz="0" w:space="0" w:color="auto"/>
      </w:divBdr>
    </w:div>
    <w:div w:id="533734201">
      <w:bodyDiv w:val="1"/>
      <w:marLeft w:val="0"/>
      <w:marRight w:val="0"/>
      <w:marTop w:val="0"/>
      <w:marBottom w:val="0"/>
      <w:divBdr>
        <w:top w:val="none" w:sz="0" w:space="0" w:color="auto"/>
        <w:left w:val="none" w:sz="0" w:space="0" w:color="auto"/>
        <w:bottom w:val="none" w:sz="0" w:space="0" w:color="auto"/>
        <w:right w:val="none" w:sz="0" w:space="0" w:color="auto"/>
      </w:divBdr>
    </w:div>
    <w:div w:id="756555685">
      <w:bodyDiv w:val="1"/>
      <w:marLeft w:val="0"/>
      <w:marRight w:val="0"/>
      <w:marTop w:val="0"/>
      <w:marBottom w:val="0"/>
      <w:divBdr>
        <w:top w:val="none" w:sz="0" w:space="0" w:color="auto"/>
        <w:left w:val="none" w:sz="0" w:space="0" w:color="auto"/>
        <w:bottom w:val="none" w:sz="0" w:space="0" w:color="auto"/>
        <w:right w:val="none" w:sz="0" w:space="0" w:color="auto"/>
      </w:divBdr>
    </w:div>
    <w:div w:id="830145134">
      <w:bodyDiv w:val="1"/>
      <w:marLeft w:val="0"/>
      <w:marRight w:val="0"/>
      <w:marTop w:val="0"/>
      <w:marBottom w:val="0"/>
      <w:divBdr>
        <w:top w:val="none" w:sz="0" w:space="0" w:color="auto"/>
        <w:left w:val="none" w:sz="0" w:space="0" w:color="auto"/>
        <w:bottom w:val="none" w:sz="0" w:space="0" w:color="auto"/>
        <w:right w:val="none" w:sz="0" w:space="0" w:color="auto"/>
      </w:divBdr>
    </w:div>
    <w:div w:id="864755150">
      <w:bodyDiv w:val="1"/>
      <w:marLeft w:val="0"/>
      <w:marRight w:val="0"/>
      <w:marTop w:val="0"/>
      <w:marBottom w:val="0"/>
      <w:divBdr>
        <w:top w:val="none" w:sz="0" w:space="0" w:color="auto"/>
        <w:left w:val="none" w:sz="0" w:space="0" w:color="auto"/>
        <w:bottom w:val="none" w:sz="0" w:space="0" w:color="auto"/>
        <w:right w:val="none" w:sz="0" w:space="0" w:color="auto"/>
      </w:divBdr>
    </w:div>
    <w:div w:id="872886709">
      <w:bodyDiv w:val="1"/>
      <w:marLeft w:val="0"/>
      <w:marRight w:val="0"/>
      <w:marTop w:val="0"/>
      <w:marBottom w:val="0"/>
      <w:divBdr>
        <w:top w:val="none" w:sz="0" w:space="0" w:color="auto"/>
        <w:left w:val="none" w:sz="0" w:space="0" w:color="auto"/>
        <w:bottom w:val="none" w:sz="0" w:space="0" w:color="auto"/>
        <w:right w:val="none" w:sz="0" w:space="0" w:color="auto"/>
      </w:divBdr>
    </w:div>
    <w:div w:id="1077822743">
      <w:bodyDiv w:val="1"/>
      <w:marLeft w:val="0"/>
      <w:marRight w:val="0"/>
      <w:marTop w:val="0"/>
      <w:marBottom w:val="0"/>
      <w:divBdr>
        <w:top w:val="none" w:sz="0" w:space="0" w:color="auto"/>
        <w:left w:val="none" w:sz="0" w:space="0" w:color="auto"/>
        <w:bottom w:val="none" w:sz="0" w:space="0" w:color="auto"/>
        <w:right w:val="none" w:sz="0" w:space="0" w:color="auto"/>
      </w:divBdr>
    </w:div>
    <w:div w:id="1113288033">
      <w:bodyDiv w:val="1"/>
      <w:marLeft w:val="0"/>
      <w:marRight w:val="0"/>
      <w:marTop w:val="0"/>
      <w:marBottom w:val="0"/>
      <w:divBdr>
        <w:top w:val="none" w:sz="0" w:space="0" w:color="auto"/>
        <w:left w:val="none" w:sz="0" w:space="0" w:color="auto"/>
        <w:bottom w:val="none" w:sz="0" w:space="0" w:color="auto"/>
        <w:right w:val="none" w:sz="0" w:space="0" w:color="auto"/>
      </w:divBdr>
    </w:div>
    <w:div w:id="1154026709">
      <w:bodyDiv w:val="1"/>
      <w:marLeft w:val="0"/>
      <w:marRight w:val="0"/>
      <w:marTop w:val="0"/>
      <w:marBottom w:val="0"/>
      <w:divBdr>
        <w:top w:val="none" w:sz="0" w:space="0" w:color="auto"/>
        <w:left w:val="none" w:sz="0" w:space="0" w:color="auto"/>
        <w:bottom w:val="none" w:sz="0" w:space="0" w:color="auto"/>
        <w:right w:val="none" w:sz="0" w:space="0" w:color="auto"/>
      </w:divBdr>
    </w:div>
    <w:div w:id="1162358987">
      <w:bodyDiv w:val="1"/>
      <w:marLeft w:val="0"/>
      <w:marRight w:val="0"/>
      <w:marTop w:val="0"/>
      <w:marBottom w:val="0"/>
      <w:divBdr>
        <w:top w:val="none" w:sz="0" w:space="0" w:color="auto"/>
        <w:left w:val="none" w:sz="0" w:space="0" w:color="auto"/>
        <w:bottom w:val="none" w:sz="0" w:space="0" w:color="auto"/>
        <w:right w:val="none" w:sz="0" w:space="0" w:color="auto"/>
      </w:divBdr>
    </w:div>
    <w:div w:id="1173300045">
      <w:bodyDiv w:val="1"/>
      <w:marLeft w:val="0"/>
      <w:marRight w:val="0"/>
      <w:marTop w:val="0"/>
      <w:marBottom w:val="0"/>
      <w:divBdr>
        <w:top w:val="none" w:sz="0" w:space="0" w:color="auto"/>
        <w:left w:val="none" w:sz="0" w:space="0" w:color="auto"/>
        <w:bottom w:val="none" w:sz="0" w:space="0" w:color="auto"/>
        <w:right w:val="none" w:sz="0" w:space="0" w:color="auto"/>
      </w:divBdr>
    </w:div>
    <w:div w:id="1297179643">
      <w:bodyDiv w:val="1"/>
      <w:marLeft w:val="0"/>
      <w:marRight w:val="0"/>
      <w:marTop w:val="0"/>
      <w:marBottom w:val="0"/>
      <w:divBdr>
        <w:top w:val="none" w:sz="0" w:space="0" w:color="auto"/>
        <w:left w:val="none" w:sz="0" w:space="0" w:color="auto"/>
        <w:bottom w:val="none" w:sz="0" w:space="0" w:color="auto"/>
        <w:right w:val="none" w:sz="0" w:space="0" w:color="auto"/>
      </w:divBdr>
    </w:div>
    <w:div w:id="1371492022">
      <w:bodyDiv w:val="1"/>
      <w:marLeft w:val="0"/>
      <w:marRight w:val="0"/>
      <w:marTop w:val="0"/>
      <w:marBottom w:val="0"/>
      <w:divBdr>
        <w:top w:val="none" w:sz="0" w:space="0" w:color="auto"/>
        <w:left w:val="none" w:sz="0" w:space="0" w:color="auto"/>
        <w:bottom w:val="none" w:sz="0" w:space="0" w:color="auto"/>
        <w:right w:val="none" w:sz="0" w:space="0" w:color="auto"/>
      </w:divBdr>
    </w:div>
    <w:div w:id="1388456467">
      <w:bodyDiv w:val="1"/>
      <w:marLeft w:val="0"/>
      <w:marRight w:val="0"/>
      <w:marTop w:val="0"/>
      <w:marBottom w:val="0"/>
      <w:divBdr>
        <w:top w:val="none" w:sz="0" w:space="0" w:color="auto"/>
        <w:left w:val="none" w:sz="0" w:space="0" w:color="auto"/>
        <w:bottom w:val="none" w:sz="0" w:space="0" w:color="auto"/>
        <w:right w:val="none" w:sz="0" w:space="0" w:color="auto"/>
      </w:divBdr>
    </w:div>
    <w:div w:id="1435401043">
      <w:bodyDiv w:val="1"/>
      <w:marLeft w:val="0"/>
      <w:marRight w:val="0"/>
      <w:marTop w:val="0"/>
      <w:marBottom w:val="0"/>
      <w:divBdr>
        <w:top w:val="none" w:sz="0" w:space="0" w:color="auto"/>
        <w:left w:val="none" w:sz="0" w:space="0" w:color="auto"/>
        <w:bottom w:val="none" w:sz="0" w:space="0" w:color="auto"/>
        <w:right w:val="none" w:sz="0" w:space="0" w:color="auto"/>
      </w:divBdr>
    </w:div>
    <w:div w:id="1472668634">
      <w:bodyDiv w:val="1"/>
      <w:marLeft w:val="0"/>
      <w:marRight w:val="0"/>
      <w:marTop w:val="0"/>
      <w:marBottom w:val="0"/>
      <w:divBdr>
        <w:top w:val="none" w:sz="0" w:space="0" w:color="auto"/>
        <w:left w:val="none" w:sz="0" w:space="0" w:color="auto"/>
        <w:bottom w:val="none" w:sz="0" w:space="0" w:color="auto"/>
        <w:right w:val="none" w:sz="0" w:space="0" w:color="auto"/>
      </w:divBdr>
    </w:div>
    <w:div w:id="1690715689">
      <w:bodyDiv w:val="1"/>
      <w:marLeft w:val="0"/>
      <w:marRight w:val="0"/>
      <w:marTop w:val="0"/>
      <w:marBottom w:val="0"/>
      <w:divBdr>
        <w:top w:val="none" w:sz="0" w:space="0" w:color="auto"/>
        <w:left w:val="none" w:sz="0" w:space="0" w:color="auto"/>
        <w:bottom w:val="none" w:sz="0" w:space="0" w:color="auto"/>
        <w:right w:val="none" w:sz="0" w:space="0" w:color="auto"/>
      </w:divBdr>
    </w:div>
    <w:div w:id="1850439954">
      <w:bodyDiv w:val="1"/>
      <w:marLeft w:val="0"/>
      <w:marRight w:val="0"/>
      <w:marTop w:val="0"/>
      <w:marBottom w:val="0"/>
      <w:divBdr>
        <w:top w:val="none" w:sz="0" w:space="0" w:color="auto"/>
        <w:left w:val="none" w:sz="0" w:space="0" w:color="auto"/>
        <w:bottom w:val="none" w:sz="0" w:space="0" w:color="auto"/>
        <w:right w:val="none" w:sz="0" w:space="0" w:color="auto"/>
      </w:divBdr>
    </w:div>
    <w:div w:id="1897621797">
      <w:bodyDiv w:val="1"/>
      <w:marLeft w:val="0"/>
      <w:marRight w:val="0"/>
      <w:marTop w:val="0"/>
      <w:marBottom w:val="0"/>
      <w:divBdr>
        <w:top w:val="none" w:sz="0" w:space="0" w:color="auto"/>
        <w:left w:val="none" w:sz="0" w:space="0" w:color="auto"/>
        <w:bottom w:val="none" w:sz="0" w:space="0" w:color="auto"/>
        <w:right w:val="none" w:sz="0" w:space="0" w:color="auto"/>
      </w:divBdr>
    </w:div>
    <w:div w:id="1913157401">
      <w:bodyDiv w:val="1"/>
      <w:marLeft w:val="0"/>
      <w:marRight w:val="0"/>
      <w:marTop w:val="0"/>
      <w:marBottom w:val="0"/>
      <w:divBdr>
        <w:top w:val="none" w:sz="0" w:space="0" w:color="auto"/>
        <w:left w:val="none" w:sz="0" w:space="0" w:color="auto"/>
        <w:bottom w:val="none" w:sz="0" w:space="0" w:color="auto"/>
        <w:right w:val="none" w:sz="0" w:space="0" w:color="auto"/>
      </w:divBdr>
    </w:div>
    <w:div w:id="1960801132">
      <w:bodyDiv w:val="1"/>
      <w:marLeft w:val="0"/>
      <w:marRight w:val="0"/>
      <w:marTop w:val="0"/>
      <w:marBottom w:val="0"/>
      <w:divBdr>
        <w:top w:val="none" w:sz="0" w:space="0" w:color="auto"/>
        <w:left w:val="none" w:sz="0" w:space="0" w:color="auto"/>
        <w:bottom w:val="none" w:sz="0" w:space="0" w:color="auto"/>
        <w:right w:val="none" w:sz="0" w:space="0" w:color="auto"/>
      </w:divBdr>
    </w:div>
    <w:div w:id="1969429818">
      <w:bodyDiv w:val="1"/>
      <w:marLeft w:val="0"/>
      <w:marRight w:val="0"/>
      <w:marTop w:val="0"/>
      <w:marBottom w:val="0"/>
      <w:divBdr>
        <w:top w:val="none" w:sz="0" w:space="0" w:color="auto"/>
        <w:left w:val="none" w:sz="0" w:space="0" w:color="auto"/>
        <w:bottom w:val="none" w:sz="0" w:space="0" w:color="auto"/>
        <w:right w:val="none" w:sz="0" w:space="0" w:color="auto"/>
      </w:divBdr>
    </w:div>
    <w:div w:id="1992097811">
      <w:bodyDiv w:val="1"/>
      <w:marLeft w:val="0"/>
      <w:marRight w:val="0"/>
      <w:marTop w:val="0"/>
      <w:marBottom w:val="0"/>
      <w:divBdr>
        <w:top w:val="none" w:sz="0" w:space="0" w:color="auto"/>
        <w:left w:val="none" w:sz="0" w:space="0" w:color="auto"/>
        <w:bottom w:val="none" w:sz="0" w:space="0" w:color="auto"/>
        <w:right w:val="none" w:sz="0" w:space="0" w:color="auto"/>
      </w:divBdr>
    </w:div>
    <w:div w:id="21329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3.xml"/><Relationship Id="rId21" Type="http://schemas.openxmlformats.org/officeDocument/2006/relationships/printerSettings" Target="printerSettings/printerSettings1.bin"/><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hyperlink" Target="mailto:project-consultancy@gronau-it-cloud-computing.de" TargetMode="External"/><Relationship Id="rId15" Type="http://schemas.openxmlformats.org/officeDocument/2006/relationships/hyperlink" Target="http://www.gronau-it-cloud-computing.de" TargetMode="External"/><Relationship Id="rId16" Type="http://schemas.openxmlformats.org/officeDocument/2006/relationships/hyperlink" Target="mailto:project-consultancy@gronau-it-cloud-computing.de" TargetMode="External"/><Relationship Id="rId17" Type="http://schemas.openxmlformats.org/officeDocument/2006/relationships/hyperlink" Target="http://www.gronau-it-cloud-computing.de" TargetMode="External"/><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asliebhold/Desktop/()Gronau%20IT/Word/Bericht/report_18-1-2018.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9AD8E6-A4F3-1044-8F06-3BD3A12A1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report_18-1-2018.dotx</Template>
  <TotalTime>0</TotalTime>
  <Pages>18</Pages>
  <Words>20</Words>
  <Characters>133</Characters>
  <Application>Microsoft Macintosh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Dokumententitel</vt:lpstr>
    </vt:vector>
  </TitlesOfParts>
  <Company/>
  <LinksUpToDate>false</LinksUpToDate>
  <CharactersWithSpaces>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Dokumententitel</dc:title>
  <dc:subject>Untertitel</dc:subject>
  <dc:creator>Lukas Liebhold</dc:creator>
  <cp:keywords/>
  <dc:description/>
  <cp:lastModifiedBy>Lukas Liebhold</cp:lastModifiedBy>
  <cp:revision>3</cp:revision>
  <cp:lastPrinted>2018-01-30T19:33:00Z</cp:lastPrinted>
  <dcterms:created xsi:type="dcterms:W3CDTF">2018-08-07T12:36:00Z</dcterms:created>
  <dcterms:modified xsi:type="dcterms:W3CDTF">2018-08-07T12:36:00Z</dcterms:modified>
</cp:coreProperties>
</file>