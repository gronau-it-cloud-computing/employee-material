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76026" w14:textId="71726B61" w:rsidR="00887380" w:rsidRPr="00887380" w:rsidRDefault="00F017B2" w:rsidP="000B28A5">
      <w:pPr>
        <w:pStyle w:val="Aufzhlungszeichen"/>
        <w:numPr>
          <w:ilvl w:val="0"/>
          <w:numId w:val="0"/>
        </w:numPr>
        <w:tabs>
          <w:tab w:val="left" w:pos="7600"/>
        </w:tabs>
        <w:rPr>
          <w:sz w:val="14"/>
          <w:szCs w:val="14"/>
        </w:rPr>
        <w:sectPr w:rsidR="00887380" w:rsidRPr="00887380" w:rsidSect="00B05A41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0" w:h="16820" w:code="9"/>
          <w:pgMar w:top="1899" w:right="1009" w:bottom="1134" w:left="1009" w:header="1191" w:footer="0" w:gutter="0"/>
          <w:cols w:num="2" w:space="720"/>
          <w:docGrid w:linePitch="360"/>
          <w:printerSettings r:id="rId12"/>
        </w:sectPr>
      </w:pPr>
      <w:bookmarkStart w:id="0" w:name="_Toc503537190"/>
      <w:bookmarkStart w:id="1" w:name="_Toc503537287"/>
      <w:r>
        <w:rPr>
          <w:noProof/>
          <w:sz w:val="24"/>
          <w:lang w:eastAsia="de-DE" w:bidi="ar-SA"/>
        </w:rPr>
        <w:drawing>
          <wp:anchor distT="0" distB="0" distL="114300" distR="114300" simplePos="0" relativeHeight="251826176" behindDoc="0" locked="0" layoutInCell="1" allowOverlap="1" wp14:anchorId="5A2A677E" wp14:editId="59AA4D96">
            <wp:simplePos x="0" y="0"/>
            <wp:positionH relativeFrom="column">
              <wp:posOffset>-640715</wp:posOffset>
            </wp:positionH>
            <wp:positionV relativeFrom="paragraph">
              <wp:posOffset>-410734</wp:posOffset>
            </wp:positionV>
            <wp:extent cx="7522336" cy="3140766"/>
            <wp:effectExtent l="0" t="0" r="0" b="8890"/>
            <wp:wrapNone/>
            <wp:docPr id="27" name="Bild 27" descr="../tobias%20feuling/head_tob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obias%20feuling/head_tobi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" b="1913"/>
                    <a:stretch/>
                  </pic:blipFill>
                  <pic:spPr bwMode="auto">
                    <a:xfrm>
                      <a:off x="0" y="0"/>
                      <a:ext cx="7528746" cy="314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618">
        <w:rPr>
          <w:noProof/>
          <w:sz w:val="24"/>
          <w:lang w:eastAsia="de-DE" w:bidi="ar-SA"/>
        </w:rPr>
        <w:drawing>
          <wp:anchor distT="0" distB="0" distL="114300" distR="114300" simplePos="0" relativeHeight="251743232" behindDoc="1" locked="0" layoutInCell="1" allowOverlap="1" wp14:anchorId="644826DA" wp14:editId="525DF35C">
            <wp:simplePos x="0" y="0"/>
            <wp:positionH relativeFrom="column">
              <wp:posOffset>-628015</wp:posOffset>
            </wp:positionH>
            <wp:positionV relativeFrom="paragraph">
              <wp:posOffset>-443865</wp:posOffset>
            </wp:positionV>
            <wp:extent cx="7523480" cy="3212274"/>
            <wp:effectExtent l="0" t="0" r="0" b="0"/>
            <wp:wrapNone/>
            <wp:docPr id="187" name="Bild 187" descr="head_su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ad_sun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8" b="1"/>
                    <a:stretch/>
                  </pic:blipFill>
                  <pic:spPr bwMode="auto">
                    <a:xfrm>
                      <a:off x="0" y="0"/>
                      <a:ext cx="7524000" cy="321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14:paraId="43F96A45" w14:textId="4EA029DA" w:rsidR="00777987" w:rsidRDefault="00777987" w:rsidP="000B28A5">
      <w:pPr>
        <w:rPr>
          <w:sz w:val="24"/>
          <w:lang w:eastAsia="de-DE" w:bidi="ar-SA"/>
        </w:rPr>
      </w:pPr>
    </w:p>
    <w:p w14:paraId="411B6FFA" w14:textId="48B0DDA3" w:rsidR="00777987" w:rsidRDefault="00D92C9A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45B7EF" wp14:editId="0A8784A0">
                <wp:simplePos x="0" y="0"/>
                <wp:positionH relativeFrom="column">
                  <wp:posOffset>3443605</wp:posOffset>
                </wp:positionH>
                <wp:positionV relativeFrom="paragraph">
                  <wp:posOffset>6896200</wp:posOffset>
                </wp:positionV>
                <wp:extent cx="2304415" cy="1252220"/>
                <wp:effectExtent l="0" t="0" r="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4FD94" w14:textId="73622422" w:rsidR="005C70A1" w:rsidRPr="006172D4" w:rsidRDefault="005C70A1" w:rsidP="005C70A1">
                            <w:pPr>
                              <w:pStyle w:val="berschrift2"/>
                            </w:pPr>
                            <w:r>
                              <w:t>verfügbar ab</w:t>
                            </w:r>
                          </w:p>
                          <w:p w14:paraId="2850CD9D" w14:textId="4B911432" w:rsidR="005C70A1" w:rsidRDefault="005C70A1" w:rsidP="005C70A1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 w:rsidR="00E522B3">
                              <w:t>0</w:t>
                            </w:r>
                            <w:r>
                              <w:t>1.</w:t>
                            </w:r>
                            <w:r w:rsidR="002C11E5">
                              <w:t>10</w:t>
                            </w:r>
                            <w:r>
                              <w:t>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5B7EF" id="_x0000_t202" coordsize="21600,21600" o:spt="202" path="m0,0l0,21600,21600,21600,21600,0xe">
                <v:stroke joinstyle="miter"/>
                <v:path gradientshapeok="t" o:connecttype="rect"/>
              </v:shapetype>
              <v:shape id="Textfeld 12" o:spid="_x0000_s1026" type="#_x0000_t202" style="position:absolute;margin-left:271.15pt;margin-top:543pt;width:181.45pt;height:98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" filled="f" stroked="f">
                <v:textbox>
                  <w:txbxContent>
                    <w:p w14:paraId="0814FD94" w14:textId="73622422" w:rsidR="005C70A1" w:rsidRPr="006172D4" w:rsidRDefault="005C70A1" w:rsidP="005C70A1">
                      <w:pPr>
                        <w:pStyle w:val="berschrift2"/>
                      </w:pPr>
                      <w:r>
                        <w:t>verfügbar ab</w:t>
                      </w:r>
                    </w:p>
                    <w:p w14:paraId="2850CD9D" w14:textId="4B911432" w:rsidR="005C70A1" w:rsidRDefault="005C70A1" w:rsidP="005C70A1">
                      <w:pPr>
                        <w:ind w:left="709" w:hanging="709"/>
                      </w:pPr>
                      <w:r>
                        <w:t xml:space="preserve">             </w:t>
                      </w:r>
                      <w:r w:rsidR="00E522B3">
                        <w:t>0</w:t>
                      </w:r>
                      <w:r>
                        <w:t>1.</w:t>
                      </w:r>
                      <w:r w:rsidR="002C11E5">
                        <w:t>10</w:t>
                      </w:r>
                      <w:r>
                        <w:t>.2018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375A96" wp14:editId="213FBDB8">
                <wp:simplePos x="0" y="0"/>
                <wp:positionH relativeFrom="column">
                  <wp:posOffset>3459480</wp:posOffset>
                </wp:positionH>
                <wp:positionV relativeFrom="paragraph">
                  <wp:posOffset>5180029</wp:posOffset>
                </wp:positionV>
                <wp:extent cx="2916555" cy="181546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181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34C49" w14:textId="77777777" w:rsidR="002B0499" w:rsidRDefault="002B0499" w:rsidP="002B0499">
                            <w:pPr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</w:pPr>
                            <w:r w:rsidRPr="002B0499"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  <w:t>Branchen</w:t>
                            </w:r>
                          </w:p>
                          <w:p w14:paraId="7FCF457C" w14:textId="77777777" w:rsidR="002B0499" w:rsidRDefault="002B0499" w:rsidP="002B0499">
                            <w:pPr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</w:pPr>
                          </w:p>
                          <w:p w14:paraId="2C6882D7" w14:textId="77777777" w:rsidR="00D92C9A" w:rsidRDefault="00196572" w:rsidP="00D92C9A">
                            <w:pPr>
                              <w:ind w:left="709" w:hanging="142"/>
                            </w:pPr>
                            <w:r>
                              <w:t xml:space="preserve">  </w:t>
                            </w:r>
                            <w:r w:rsidR="00D61CA9">
                              <w:tab/>
                            </w:r>
                            <w:r w:rsidR="00D92C9A" w:rsidRPr="00D92C9A">
                              <w:t xml:space="preserve">Automobilbranche, Banken, </w:t>
                            </w:r>
                          </w:p>
                          <w:p w14:paraId="2EC81878" w14:textId="77777777" w:rsidR="00D92C9A" w:rsidRDefault="00D92C9A" w:rsidP="00D92C9A">
                            <w:pPr>
                              <w:ind w:left="709"/>
                            </w:pPr>
                            <w:r w:rsidRPr="00D92C9A">
                              <w:t xml:space="preserve">Beratungsunternehmen, </w:t>
                            </w:r>
                          </w:p>
                          <w:p w14:paraId="6138613E" w14:textId="77777777" w:rsidR="00D92C9A" w:rsidRDefault="00D92C9A" w:rsidP="00D92C9A">
                            <w:pPr>
                              <w:ind w:left="709"/>
                            </w:pPr>
                            <w:r w:rsidRPr="00D92C9A">
                              <w:t xml:space="preserve">EDV-Dienstleistungen, </w:t>
                            </w:r>
                            <w:proofErr w:type="spellStart"/>
                            <w:r w:rsidRPr="00D92C9A">
                              <w:t>Informations</w:t>
                            </w:r>
                            <w:proofErr w:type="spellEnd"/>
                            <w:r w:rsidRPr="00D92C9A">
                              <w:t xml:space="preserve"> Technologie, Krankenhaus, </w:t>
                            </w:r>
                          </w:p>
                          <w:p w14:paraId="119824DB" w14:textId="77777777" w:rsidR="00D92C9A" w:rsidRDefault="00D92C9A" w:rsidP="00D92C9A">
                            <w:pPr>
                              <w:ind w:left="709"/>
                            </w:pPr>
                            <w:r w:rsidRPr="00D92C9A">
                              <w:t xml:space="preserve">Krankenkasse, Medizintechnik, </w:t>
                            </w:r>
                          </w:p>
                          <w:p w14:paraId="1ACD5998" w14:textId="14CA8E3F" w:rsidR="002B0499" w:rsidRDefault="00D92C9A" w:rsidP="00D92C9A">
                            <w:pPr>
                              <w:ind w:left="709"/>
                            </w:pPr>
                            <w:r w:rsidRPr="00D92C9A">
                              <w:t>Softwarehaus, Touristik</w:t>
                            </w:r>
                          </w:p>
                          <w:p w14:paraId="150F06FC" w14:textId="1790DD40" w:rsidR="002B0499" w:rsidRDefault="002B0499" w:rsidP="002B0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5A96" id="Textfeld 2" o:spid="_x0000_s1027" type="#_x0000_t202" style="position:absolute;margin-left:272.4pt;margin-top:407.9pt;width:229.65pt;height:142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" filled="f" stroked="f">
                <v:textbox>
                  <w:txbxContent>
                    <w:p w14:paraId="0FA34C49" w14:textId="77777777" w:rsidR="002B0499" w:rsidRDefault="002B0499" w:rsidP="002B0499">
                      <w:pPr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</w:pPr>
                      <w:r w:rsidRPr="002B0499"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  <w:t>Branchen</w:t>
                      </w:r>
                    </w:p>
                    <w:p w14:paraId="7FCF457C" w14:textId="77777777" w:rsidR="002B0499" w:rsidRDefault="002B0499" w:rsidP="002B0499">
                      <w:pPr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</w:pPr>
                    </w:p>
                    <w:p w14:paraId="2C6882D7" w14:textId="77777777" w:rsidR="00D92C9A" w:rsidRDefault="00196572" w:rsidP="00D92C9A">
                      <w:pPr>
                        <w:ind w:left="709" w:hanging="142"/>
                      </w:pPr>
                      <w:r>
                        <w:t xml:space="preserve">  </w:t>
                      </w:r>
                      <w:r w:rsidR="00D61CA9">
                        <w:tab/>
                      </w:r>
                      <w:r w:rsidR="00D92C9A" w:rsidRPr="00D92C9A">
                        <w:t xml:space="preserve">Automobilbranche, Banken, </w:t>
                      </w:r>
                    </w:p>
                    <w:p w14:paraId="2EC81878" w14:textId="77777777" w:rsidR="00D92C9A" w:rsidRDefault="00D92C9A" w:rsidP="00D92C9A">
                      <w:pPr>
                        <w:ind w:left="709"/>
                      </w:pPr>
                      <w:r w:rsidRPr="00D92C9A">
                        <w:t xml:space="preserve">Beratungsunternehmen, </w:t>
                      </w:r>
                    </w:p>
                    <w:p w14:paraId="6138613E" w14:textId="77777777" w:rsidR="00D92C9A" w:rsidRDefault="00D92C9A" w:rsidP="00D92C9A">
                      <w:pPr>
                        <w:ind w:left="709"/>
                      </w:pPr>
                      <w:r w:rsidRPr="00D92C9A">
                        <w:t xml:space="preserve">EDV-Dienstleistungen, </w:t>
                      </w:r>
                      <w:proofErr w:type="spellStart"/>
                      <w:r w:rsidRPr="00D92C9A">
                        <w:t>Informations</w:t>
                      </w:r>
                      <w:proofErr w:type="spellEnd"/>
                      <w:r w:rsidRPr="00D92C9A">
                        <w:t xml:space="preserve"> Technologie, Krankenhaus, </w:t>
                      </w:r>
                    </w:p>
                    <w:p w14:paraId="119824DB" w14:textId="77777777" w:rsidR="00D92C9A" w:rsidRDefault="00D92C9A" w:rsidP="00D92C9A">
                      <w:pPr>
                        <w:ind w:left="709"/>
                      </w:pPr>
                      <w:r w:rsidRPr="00D92C9A">
                        <w:t xml:space="preserve">Krankenkasse, Medizintechnik, </w:t>
                      </w:r>
                    </w:p>
                    <w:p w14:paraId="1ACD5998" w14:textId="14CA8E3F" w:rsidR="002B0499" w:rsidRDefault="00D92C9A" w:rsidP="00D92C9A">
                      <w:pPr>
                        <w:ind w:left="709"/>
                      </w:pPr>
                      <w:r w:rsidRPr="00D92C9A">
                        <w:t>Softwarehaus, Touristik</w:t>
                      </w:r>
                    </w:p>
                    <w:p w14:paraId="150F06FC" w14:textId="1790DD40" w:rsidR="002B0499" w:rsidRDefault="002B0499" w:rsidP="002B049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4B3192" wp14:editId="0AFBD846">
                <wp:simplePos x="0" y="0"/>
                <wp:positionH relativeFrom="column">
                  <wp:posOffset>100330</wp:posOffset>
                </wp:positionH>
                <wp:positionV relativeFrom="paragraph">
                  <wp:posOffset>5983739</wp:posOffset>
                </wp:positionV>
                <wp:extent cx="2793365" cy="1143000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F5B8A" w14:textId="77777777" w:rsidR="00416418" w:rsidRPr="006172D4" w:rsidRDefault="00416418" w:rsidP="00416418">
                            <w:pPr>
                              <w:pStyle w:val="berschrift2"/>
                            </w:pPr>
                            <w:r>
                              <w:t>Sprachen</w:t>
                            </w:r>
                          </w:p>
                          <w:p w14:paraId="0B014C09" w14:textId="55E96957" w:rsidR="002C11E5" w:rsidRDefault="00D61CA9" w:rsidP="00D61CA9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>
                              <w:tab/>
                            </w:r>
                            <w:r w:rsidR="00416418">
                              <w:t>Deutsch</w:t>
                            </w:r>
                            <w:r w:rsidR="003F433F">
                              <w:t xml:space="preserve"> (Muttersprache)</w:t>
                            </w:r>
                            <w:r w:rsidR="00416418">
                              <w:t xml:space="preserve"> </w:t>
                            </w:r>
                          </w:p>
                          <w:p w14:paraId="4B177900" w14:textId="4627A933" w:rsidR="00416418" w:rsidRDefault="00416418" w:rsidP="002C11E5">
                            <w:pPr>
                              <w:ind w:left="709"/>
                            </w:pPr>
                            <w:r>
                              <w:t>Englisch</w:t>
                            </w:r>
                            <w:r w:rsidR="003F433F">
                              <w:t xml:space="preserve"> (Arbeitssprache)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3192" id="Textfeld 3" o:spid="_x0000_s1028" type="#_x0000_t202" style="position:absolute;margin-left:7.9pt;margin-top:471.15pt;width:219.95pt;height:9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" filled="f" stroked="f">
                <v:textbox>
                  <w:txbxContent>
                    <w:p w14:paraId="006F5B8A" w14:textId="77777777" w:rsidR="00416418" w:rsidRPr="006172D4" w:rsidRDefault="00416418" w:rsidP="00416418">
                      <w:pPr>
                        <w:pStyle w:val="berschrift2"/>
                      </w:pPr>
                      <w:r>
                        <w:t>Sprachen</w:t>
                      </w:r>
                    </w:p>
                    <w:p w14:paraId="0B014C09" w14:textId="55E96957" w:rsidR="002C11E5" w:rsidRDefault="00D61CA9" w:rsidP="00D61CA9">
                      <w:pPr>
                        <w:ind w:left="709" w:hanging="709"/>
                      </w:pPr>
                      <w:r>
                        <w:t xml:space="preserve">             </w:t>
                      </w:r>
                      <w:r>
                        <w:tab/>
                      </w:r>
                      <w:r w:rsidR="00416418">
                        <w:t>Deutsch</w:t>
                      </w:r>
                      <w:r w:rsidR="003F433F">
                        <w:t xml:space="preserve"> (Muttersprache)</w:t>
                      </w:r>
                      <w:r w:rsidR="00416418">
                        <w:t xml:space="preserve"> </w:t>
                      </w:r>
                    </w:p>
                    <w:p w14:paraId="4B177900" w14:textId="4627A933" w:rsidR="00416418" w:rsidRDefault="00416418" w:rsidP="002C11E5">
                      <w:pPr>
                        <w:ind w:left="709"/>
                      </w:pPr>
                      <w:r>
                        <w:t>Englisch</w:t>
                      </w:r>
                      <w:r w:rsidR="003F433F">
                        <w:t xml:space="preserve"> (Arbeitssprache)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66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E2BD1" wp14:editId="47EA893B">
                <wp:simplePos x="0" y="0"/>
                <wp:positionH relativeFrom="column">
                  <wp:posOffset>-44450</wp:posOffset>
                </wp:positionH>
                <wp:positionV relativeFrom="paragraph">
                  <wp:posOffset>2519680</wp:posOffset>
                </wp:positionV>
                <wp:extent cx="3275965" cy="140652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40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D54D2" w14:textId="77777777" w:rsidR="00D52717" w:rsidRPr="006172D4" w:rsidRDefault="00D52717" w:rsidP="0060187B">
                            <w:pPr>
                              <w:pStyle w:val="berschrift2"/>
                            </w:pPr>
                            <w:r w:rsidRPr="006172D4">
                              <w:t>Aktuelle Schwerpunkte</w:t>
                            </w:r>
                          </w:p>
                          <w:p w14:paraId="77A28BCA" w14:textId="77777777" w:rsidR="009C0266" w:rsidRDefault="009C0266" w:rsidP="000C4219">
                            <w:pPr>
                              <w:ind w:left="720"/>
                            </w:pPr>
                            <w:r w:rsidRPr="009C0266">
                              <w:t xml:space="preserve">Administration, Hochverfügbarkeit, </w:t>
                            </w:r>
                          </w:p>
                          <w:p w14:paraId="765BDD8B" w14:textId="1D1651E9" w:rsidR="00D52717" w:rsidRDefault="009C0266" w:rsidP="000C4219">
                            <w:pPr>
                              <w:ind w:left="720"/>
                            </w:pPr>
                            <w:r w:rsidRPr="009C0266">
                              <w:t>Netzwerk, Technischer Support</w:t>
                            </w:r>
                            <w:r>
                              <w:t>,</w:t>
                            </w:r>
                          </w:p>
                          <w:p w14:paraId="7834CFD7" w14:textId="3381D78E" w:rsidR="009C0266" w:rsidRDefault="009C0266" w:rsidP="000C4219">
                            <w:pPr>
                              <w:ind w:left="720"/>
                            </w:pPr>
                            <w:r>
                              <w:t>Sicherheit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2BD1" id="Textfeld 6" o:spid="_x0000_s1029" type="#_x0000_t202" style="position:absolute;margin-left:-3.5pt;margin-top:198.4pt;width:257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" filled="f" stroked="f">
                <v:textbox>
                  <w:txbxContent>
                    <w:p w14:paraId="4D6D54D2" w14:textId="77777777" w:rsidR="00D52717" w:rsidRPr="006172D4" w:rsidRDefault="00D52717" w:rsidP="0060187B">
                      <w:pPr>
                        <w:pStyle w:val="berschrift2"/>
                      </w:pPr>
                      <w:r w:rsidRPr="006172D4">
                        <w:t>Aktuelle Schwerpunkte</w:t>
                      </w:r>
                    </w:p>
                    <w:p w14:paraId="77A28BCA" w14:textId="77777777" w:rsidR="009C0266" w:rsidRDefault="009C0266" w:rsidP="000C4219">
                      <w:pPr>
                        <w:ind w:left="720"/>
                      </w:pPr>
                      <w:r w:rsidRPr="009C0266">
                        <w:t xml:space="preserve">Administration, Hochverfügbarkeit, </w:t>
                      </w:r>
                    </w:p>
                    <w:p w14:paraId="765BDD8B" w14:textId="1D1651E9" w:rsidR="00D52717" w:rsidRDefault="009C0266" w:rsidP="000C4219">
                      <w:pPr>
                        <w:ind w:left="720"/>
                      </w:pPr>
                      <w:r w:rsidRPr="009C0266">
                        <w:t>Netzwerk, Technischer Support</w:t>
                      </w:r>
                      <w:r>
                        <w:t>,</w:t>
                      </w:r>
                    </w:p>
                    <w:p w14:paraId="7834CFD7" w14:textId="3381D78E" w:rsidR="009C0266" w:rsidRDefault="009C0266" w:rsidP="000C4219">
                      <w:pPr>
                        <w:ind w:left="720"/>
                      </w:pPr>
                      <w:r>
                        <w:t>Sicherheit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1E5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6771C2" wp14:editId="31FE7A3A">
                <wp:simplePos x="0" y="0"/>
                <wp:positionH relativeFrom="column">
                  <wp:posOffset>87630</wp:posOffset>
                </wp:positionH>
                <wp:positionV relativeFrom="paragraph">
                  <wp:posOffset>7016917</wp:posOffset>
                </wp:positionV>
                <wp:extent cx="2304415" cy="1252220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3FDA" w14:textId="67A4865E" w:rsidR="005C70A1" w:rsidRPr="006172D4" w:rsidRDefault="005C70A1" w:rsidP="005C70A1">
                            <w:pPr>
                              <w:pStyle w:val="berschrift2"/>
                            </w:pPr>
                            <w:r>
                              <w:t>berufserfahrung</w:t>
                            </w:r>
                          </w:p>
                          <w:p w14:paraId="219095E5" w14:textId="713EF3A0" w:rsidR="005C70A1" w:rsidRDefault="00D80CBB" w:rsidP="005C70A1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>
                              <w:tab/>
                              <w:t>18</w:t>
                            </w:r>
                            <w:r w:rsidR="005C70A1">
                              <w:t xml:space="preserve"> Jahre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71C2" id="Textfeld 10" o:spid="_x0000_s1030" type="#_x0000_t202" style="position:absolute;margin-left:6.9pt;margin-top:552.5pt;width:181.45pt;height:98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" filled="f" stroked="f">
                <v:textbox>
                  <w:txbxContent>
                    <w:p w14:paraId="7D9A3FDA" w14:textId="67A4865E" w:rsidR="005C70A1" w:rsidRPr="006172D4" w:rsidRDefault="005C70A1" w:rsidP="005C70A1">
                      <w:pPr>
                        <w:pStyle w:val="berschrift2"/>
                      </w:pPr>
                      <w:r>
                        <w:t>berufserfahrung</w:t>
                      </w:r>
                    </w:p>
                    <w:p w14:paraId="219095E5" w14:textId="713EF3A0" w:rsidR="005C70A1" w:rsidRDefault="00D80CBB" w:rsidP="005C70A1">
                      <w:pPr>
                        <w:ind w:left="709" w:hanging="709"/>
                      </w:pPr>
                      <w:r>
                        <w:t xml:space="preserve">             </w:t>
                      </w:r>
                      <w:r>
                        <w:tab/>
                        <w:t>18</w:t>
                      </w:r>
                      <w:r w:rsidR="005C70A1">
                        <w:t xml:space="preserve"> Jahre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1E5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0757A5" wp14:editId="0B74F0DC">
                <wp:simplePos x="0" y="0"/>
                <wp:positionH relativeFrom="column">
                  <wp:posOffset>90805</wp:posOffset>
                </wp:positionH>
                <wp:positionV relativeFrom="paragraph">
                  <wp:posOffset>4618355</wp:posOffset>
                </wp:positionV>
                <wp:extent cx="2933065" cy="1367790"/>
                <wp:effectExtent l="0" t="0" r="0" b="3810"/>
                <wp:wrapSquare wrapText="bothSides"/>
                <wp:docPr id="189" name="Textfeld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136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A76ED" w14:textId="77777777" w:rsidR="007A1813" w:rsidRPr="00D92C9A" w:rsidRDefault="007A1813" w:rsidP="007A1813">
                            <w:pPr>
                              <w:pStyle w:val="berschrift2"/>
                            </w:pPr>
                            <w:r w:rsidRPr="00D92C9A">
                              <w:t>Bevorzugte projekte</w:t>
                            </w:r>
                          </w:p>
                          <w:p w14:paraId="5F92CEE0" w14:textId="77777777" w:rsidR="00D92C9A" w:rsidRDefault="00D92C9A" w:rsidP="002C11E5">
                            <w:pPr>
                              <w:ind w:left="720"/>
                            </w:pPr>
                            <w:r w:rsidRPr="00D92C9A">
                              <w:t xml:space="preserve">ITIL zertifizierter Senior Consulting sucht interessante Projekte im Bereich Server- und </w:t>
                            </w:r>
                          </w:p>
                          <w:p w14:paraId="68A5555C" w14:textId="1E175885" w:rsidR="002C11E5" w:rsidRPr="00D92C9A" w:rsidRDefault="00D92C9A" w:rsidP="002C11E5">
                            <w:pPr>
                              <w:ind w:left="720"/>
                            </w:pPr>
                            <w:proofErr w:type="spellStart"/>
                            <w:r w:rsidRPr="00D92C9A">
                              <w:t>Speichervirtualisierung</w:t>
                            </w:r>
                            <w:proofErr w:type="spellEnd"/>
                            <w:r w:rsidRPr="00D92C9A">
                              <w:t>,</w:t>
                            </w:r>
                          </w:p>
                          <w:p w14:paraId="31F2E552" w14:textId="004B6D1B" w:rsidR="00D52717" w:rsidRPr="00D92C9A" w:rsidRDefault="00D52717" w:rsidP="000C4219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57A5" id="Textfeld 189" o:spid="_x0000_s1031" type="#_x0000_t202" style="position:absolute;margin-left:7.15pt;margin-top:363.65pt;width:230.95pt;height:10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" filled="f" stroked="f">
                <v:textbox>
                  <w:txbxContent>
                    <w:p w14:paraId="296A76ED" w14:textId="77777777" w:rsidR="007A1813" w:rsidRPr="00D92C9A" w:rsidRDefault="007A1813" w:rsidP="007A1813">
                      <w:pPr>
                        <w:pStyle w:val="berschrift2"/>
                      </w:pPr>
                      <w:r w:rsidRPr="00D92C9A">
                        <w:t>Bevorzugte projekte</w:t>
                      </w:r>
                    </w:p>
                    <w:p w14:paraId="5F92CEE0" w14:textId="77777777" w:rsidR="00D92C9A" w:rsidRDefault="00D92C9A" w:rsidP="002C11E5">
                      <w:pPr>
                        <w:ind w:left="720"/>
                      </w:pPr>
                      <w:r w:rsidRPr="00D92C9A">
                        <w:t xml:space="preserve">ITIL zertifizierter Senior Consulting sucht interessante Projekte im Bereich Server- und </w:t>
                      </w:r>
                    </w:p>
                    <w:p w14:paraId="68A5555C" w14:textId="1E175885" w:rsidR="002C11E5" w:rsidRPr="00D92C9A" w:rsidRDefault="00D92C9A" w:rsidP="002C11E5">
                      <w:pPr>
                        <w:ind w:left="720"/>
                      </w:pPr>
                      <w:proofErr w:type="spellStart"/>
                      <w:r w:rsidRPr="00D92C9A">
                        <w:t>Speichervirtualisierung</w:t>
                      </w:r>
                      <w:proofErr w:type="spellEnd"/>
                      <w:r w:rsidRPr="00D92C9A">
                        <w:t>,</w:t>
                      </w:r>
                    </w:p>
                    <w:p w14:paraId="31F2E552" w14:textId="004B6D1B" w:rsidR="00D52717" w:rsidRPr="00D92C9A" w:rsidRDefault="00D52717" w:rsidP="000C4219">
                      <w:pPr>
                        <w:ind w:left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51DC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56097" wp14:editId="75C1D9D8">
                <wp:simplePos x="0" y="0"/>
                <wp:positionH relativeFrom="column">
                  <wp:posOffset>2881831</wp:posOffset>
                </wp:positionH>
                <wp:positionV relativeFrom="paragraph">
                  <wp:posOffset>2096135</wp:posOffset>
                </wp:positionV>
                <wp:extent cx="3910330" cy="2059940"/>
                <wp:effectExtent l="0" t="0" r="0" b="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330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5F56" w14:textId="77777777" w:rsidR="00D52717" w:rsidRPr="006172D4" w:rsidRDefault="00D52717" w:rsidP="0060187B">
                            <w:pPr>
                              <w:pStyle w:val="berschrift2"/>
                            </w:pPr>
                            <w:r>
                              <w:t>Kontakt</w:t>
                            </w:r>
                          </w:p>
                          <w:p w14:paraId="3B8026AE" w14:textId="77777777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>Potsdamer Platz 10</w:t>
                            </w:r>
                          </w:p>
                          <w:p w14:paraId="3E58C325" w14:textId="77777777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>10785 Berlin</w:t>
                            </w:r>
                          </w:p>
                          <w:p w14:paraId="20FFAF46" w14:textId="570266E2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 xml:space="preserve">Tel:  </w:t>
                            </w:r>
                            <w:r w:rsidR="007A6548" w:rsidRPr="007A6548">
                              <w:t>+49 30 300 11 48 18</w:t>
                            </w:r>
                          </w:p>
                          <w:p w14:paraId="0BF3E0D5" w14:textId="3001B104" w:rsidR="00D52717" w:rsidRDefault="00527DA2" w:rsidP="00602B34">
                            <w:pPr>
                              <w:ind w:left="720"/>
                            </w:pPr>
                            <w:hyperlink r:id="rId15" w:history="1">
                              <w:r w:rsidR="003951DC" w:rsidRPr="00DF4F94">
                                <w:rPr>
                                  <w:rStyle w:val="Link"/>
                                </w:rPr>
                                <w:t>project-consultancy@gronau-it-cloud-computing.de</w:t>
                              </w:r>
                            </w:hyperlink>
                          </w:p>
                          <w:p w14:paraId="2604FB09" w14:textId="77777777" w:rsidR="00D52717" w:rsidRDefault="00527DA2" w:rsidP="00602B34">
                            <w:pPr>
                              <w:ind w:left="720"/>
                            </w:pPr>
                            <w:hyperlink r:id="rId16" w:history="1">
                              <w:r w:rsidR="00D52717" w:rsidRPr="00764D27">
                                <w:rPr>
                                  <w:rStyle w:val="Link"/>
                                </w:rPr>
                                <w:t>www.gronau-it-cloud-computing.de</w:t>
                              </w:r>
                            </w:hyperlink>
                          </w:p>
                          <w:p w14:paraId="281F4FD4" w14:textId="77777777" w:rsidR="00D52717" w:rsidRDefault="00D52717" w:rsidP="00601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6097" id="Textfeld 8" o:spid="_x0000_s1032" type="#_x0000_t202" style="position:absolute;margin-left:226.9pt;margin-top:165.05pt;width:307.9pt;height:16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" filled="f" stroked="f">
                <v:textbox>
                  <w:txbxContent>
                    <w:p w14:paraId="24325F56" w14:textId="77777777" w:rsidR="00D52717" w:rsidRPr="006172D4" w:rsidRDefault="00D52717" w:rsidP="0060187B">
                      <w:pPr>
                        <w:pStyle w:val="berschrift2"/>
                      </w:pPr>
                      <w:r>
                        <w:t>Kontakt</w:t>
                      </w:r>
                    </w:p>
                    <w:p w14:paraId="3B8026AE" w14:textId="77777777" w:rsidR="00D52717" w:rsidRDefault="00D52717" w:rsidP="00602B34">
                      <w:pPr>
                        <w:ind w:left="720"/>
                      </w:pPr>
                      <w:r w:rsidRPr="0060187B">
                        <w:t>Potsdamer Platz 10</w:t>
                      </w:r>
                    </w:p>
                    <w:p w14:paraId="3E58C325" w14:textId="77777777" w:rsidR="00D52717" w:rsidRDefault="00D52717" w:rsidP="00602B34">
                      <w:pPr>
                        <w:ind w:left="720"/>
                      </w:pPr>
                      <w:r w:rsidRPr="0060187B">
                        <w:t>10785 Berlin</w:t>
                      </w:r>
                    </w:p>
                    <w:p w14:paraId="20FFAF46" w14:textId="570266E2" w:rsidR="00D52717" w:rsidRDefault="00D52717" w:rsidP="00602B34">
                      <w:pPr>
                        <w:ind w:left="720"/>
                      </w:pPr>
                      <w:r w:rsidRPr="0060187B">
                        <w:t xml:space="preserve">Tel:  </w:t>
                      </w:r>
                      <w:r w:rsidR="007A6548" w:rsidRPr="007A6548">
                        <w:t>+49 30 300 11 48 18</w:t>
                      </w:r>
                    </w:p>
                    <w:p w14:paraId="0BF3E0D5" w14:textId="3001B104" w:rsidR="00D52717" w:rsidRDefault="00527DA2" w:rsidP="00602B34">
                      <w:pPr>
                        <w:ind w:left="720"/>
                      </w:pPr>
                      <w:hyperlink r:id="rId17" w:history="1">
                        <w:r w:rsidR="003951DC" w:rsidRPr="00DF4F94">
                          <w:rPr>
                            <w:rStyle w:val="Link"/>
                          </w:rPr>
                          <w:t>project-consultancy@gronau-it-cloud-computing.de</w:t>
                        </w:r>
                      </w:hyperlink>
                    </w:p>
                    <w:p w14:paraId="2604FB09" w14:textId="77777777" w:rsidR="00D52717" w:rsidRDefault="00527DA2" w:rsidP="00602B34">
                      <w:pPr>
                        <w:ind w:left="720"/>
                      </w:pPr>
                      <w:hyperlink r:id="rId18" w:history="1">
                        <w:r w:rsidR="00D52717" w:rsidRPr="00764D27">
                          <w:rPr>
                            <w:rStyle w:val="Link"/>
                          </w:rPr>
                          <w:t>www.gronau-it-cloud-computing.de</w:t>
                        </w:r>
                      </w:hyperlink>
                    </w:p>
                    <w:p w14:paraId="281F4FD4" w14:textId="77777777" w:rsidR="00D52717" w:rsidRDefault="00D52717" w:rsidP="0060187B"/>
                  </w:txbxContent>
                </v:textbox>
                <w10:wrap type="square"/>
              </v:shape>
            </w:pict>
          </mc:Fallback>
        </mc:AlternateContent>
      </w:r>
      <w:r w:rsidR="00EF4519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81919" wp14:editId="43A1E2B9">
                <wp:simplePos x="0" y="0"/>
                <wp:positionH relativeFrom="column">
                  <wp:posOffset>3447415</wp:posOffset>
                </wp:positionH>
                <wp:positionV relativeFrom="paragraph">
                  <wp:posOffset>4265930</wp:posOffset>
                </wp:positionV>
                <wp:extent cx="2472690" cy="1029970"/>
                <wp:effectExtent l="0" t="0" r="0" b="11430"/>
                <wp:wrapSquare wrapText="bothSides"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90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FC2C8" w14:textId="77777777" w:rsidR="00D52717" w:rsidRPr="006172D4" w:rsidRDefault="00D52717" w:rsidP="000038F9">
                            <w:pPr>
                              <w:pStyle w:val="berschrift2"/>
                            </w:pPr>
                            <w:r>
                              <w:t>projektorte</w:t>
                            </w:r>
                          </w:p>
                          <w:p w14:paraId="28CEEFD3" w14:textId="5FA9AF3F" w:rsidR="00157223" w:rsidRPr="005C70A1" w:rsidRDefault="00D52717" w:rsidP="0057210F">
                            <w:r>
                              <w:tab/>
                            </w:r>
                            <w:r w:rsidR="00D92C9A">
                              <w:t>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1919" id="Textfeld 56" o:spid="_x0000_s1033" type="#_x0000_t202" style="position:absolute;margin-left:271.45pt;margin-top:335.9pt;width:194.7pt;height:8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" filled="f" stroked="f">
                <v:textbox>
                  <w:txbxContent>
                    <w:p w14:paraId="105FC2C8" w14:textId="77777777" w:rsidR="00D52717" w:rsidRPr="006172D4" w:rsidRDefault="00D52717" w:rsidP="000038F9">
                      <w:pPr>
                        <w:pStyle w:val="berschrift2"/>
                      </w:pPr>
                      <w:r>
                        <w:t>projektorte</w:t>
                      </w:r>
                    </w:p>
                    <w:p w14:paraId="28CEEFD3" w14:textId="5FA9AF3F" w:rsidR="00157223" w:rsidRPr="005C70A1" w:rsidRDefault="00D52717" w:rsidP="0057210F">
                      <w:r>
                        <w:tab/>
                      </w:r>
                      <w:r w:rsidR="00D92C9A">
                        <w:t>Deutschland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317">
        <w:rPr>
          <w:noProof/>
          <w:sz w:val="24"/>
          <w:lang w:eastAsia="de-DE" w:bidi="ar-SA"/>
        </w:rPr>
        <w:drawing>
          <wp:anchor distT="0" distB="0" distL="114300" distR="114300" simplePos="0" relativeHeight="251664384" behindDoc="1" locked="0" layoutInCell="1" allowOverlap="1" wp14:anchorId="76E95805" wp14:editId="02FF9EA2">
            <wp:simplePos x="0" y="0"/>
            <wp:positionH relativeFrom="column">
              <wp:posOffset>-619125</wp:posOffset>
            </wp:positionH>
            <wp:positionV relativeFrom="paragraph">
              <wp:posOffset>3477260</wp:posOffset>
            </wp:positionV>
            <wp:extent cx="7524000" cy="4795200"/>
            <wp:effectExtent l="0" t="0" r="0" b="5715"/>
            <wp:wrapNone/>
            <wp:docPr id="11" name="Bild 11" descr="layout_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_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914"/>
                    <a:stretch/>
                  </pic:blipFill>
                  <pic:spPr bwMode="auto">
                    <a:xfrm>
                      <a:off x="0" y="0"/>
                      <a:ext cx="7524000" cy="47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987">
        <w:rPr>
          <w:sz w:val="24"/>
          <w:lang w:eastAsia="de-DE" w:bidi="ar-SA"/>
        </w:rPr>
        <w:br w:type="page"/>
      </w:r>
    </w:p>
    <w:p w14:paraId="534DD0D0" w14:textId="0403FFB1" w:rsidR="00751825" w:rsidRDefault="0005308C" w:rsidP="000B28A5">
      <w:pPr>
        <w:rPr>
          <w:sz w:val="24"/>
          <w:lang w:eastAsia="de-DE" w:bidi="ar-SA"/>
        </w:rPr>
      </w:pPr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38030" wp14:editId="5720AA34">
                <wp:simplePos x="0" y="0"/>
                <wp:positionH relativeFrom="column">
                  <wp:posOffset>1503680</wp:posOffset>
                </wp:positionH>
                <wp:positionV relativeFrom="paragraph">
                  <wp:posOffset>397309</wp:posOffset>
                </wp:positionV>
                <wp:extent cx="4795520" cy="8117840"/>
                <wp:effectExtent l="0" t="0" r="0" b="1016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811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260C1" w14:textId="77777777" w:rsidR="00BB5D6D" w:rsidRPr="00C87CFC" w:rsidRDefault="00BB5D6D" w:rsidP="00BB5D6D">
                            <w:pPr>
                              <w:rPr>
                                <w:b/>
                              </w:rPr>
                            </w:pPr>
                            <w:r w:rsidRPr="00517AE5">
                              <w:rPr>
                                <w:b/>
                              </w:rPr>
                              <w:t>Betriebssysteme</w:t>
                            </w:r>
                          </w:p>
                          <w:p w14:paraId="3966B77C" w14:textId="0FC6149D" w:rsidR="00BB5D6D" w:rsidRPr="00C87CFC" w:rsidRDefault="00BB5D6D" w:rsidP="00BB5D6D">
                            <w:r w:rsidRPr="00C87CFC">
                              <w:t xml:space="preserve">Linux, </w:t>
                            </w:r>
                            <w:r w:rsidR="0005308C">
                              <w:t>Windows</w:t>
                            </w:r>
                          </w:p>
                          <w:p w14:paraId="3499F50D" w14:textId="77777777" w:rsidR="00BB5D6D" w:rsidRPr="00C87CFC" w:rsidRDefault="00BB5D6D" w:rsidP="00BB5D6D"/>
                          <w:p w14:paraId="350749B1" w14:textId="77777777" w:rsidR="0005308C" w:rsidRPr="0005308C" w:rsidRDefault="0005308C" w:rsidP="0005308C">
                            <w:pPr>
                              <w:rPr>
                                <w:b/>
                              </w:rPr>
                            </w:pPr>
                            <w:r w:rsidRPr="0005308C">
                              <w:rPr>
                                <w:b/>
                              </w:rPr>
                              <w:t>Hardware</w:t>
                            </w:r>
                          </w:p>
                          <w:p w14:paraId="716BD33E" w14:textId="73A2E86F" w:rsidR="00BB5D6D" w:rsidRPr="0005308C" w:rsidRDefault="0005308C" w:rsidP="0005308C">
                            <w:r w:rsidRPr="0005308C">
                              <w:t xml:space="preserve">Dell, </w:t>
                            </w:r>
                            <w:proofErr w:type="spellStart"/>
                            <w:r w:rsidRPr="0005308C">
                              <w:t>FibreChannel</w:t>
                            </w:r>
                            <w:proofErr w:type="spellEnd"/>
                            <w:r w:rsidRPr="0005308C">
                              <w:t>, HP, HP-Server</w:t>
                            </w:r>
                          </w:p>
                          <w:p w14:paraId="4BBBE20F" w14:textId="77777777" w:rsidR="0005308C" w:rsidRDefault="0005308C" w:rsidP="0005308C">
                            <w:pPr>
                              <w:rPr>
                                <w:b/>
                              </w:rPr>
                            </w:pPr>
                          </w:p>
                          <w:p w14:paraId="5E81B5D8" w14:textId="77777777" w:rsidR="0005308C" w:rsidRPr="0005308C" w:rsidRDefault="0005308C" w:rsidP="0005308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5308C">
                              <w:rPr>
                                <w:b/>
                                <w:lang w:val="en-US"/>
                              </w:rPr>
                              <w:t>DC/Netze</w:t>
                            </w:r>
                          </w:p>
                          <w:p w14:paraId="2DCC9D6A" w14:textId="46C79C39" w:rsidR="0005308C" w:rsidRPr="0005308C" w:rsidRDefault="0005308C" w:rsidP="00BB5D6D">
                            <w:pPr>
                              <w:rPr>
                                <w:lang w:val="en-US"/>
                              </w:rPr>
                            </w:pPr>
                            <w:r w:rsidRPr="0005308C">
                              <w:rPr>
                                <w:lang w:val="en-US"/>
                              </w:rPr>
                              <w:t>Firewall, Samba, VPN, squid</w:t>
                            </w:r>
                          </w:p>
                          <w:p w14:paraId="2113535B" w14:textId="77777777" w:rsidR="00BB5D6D" w:rsidRPr="000E4C94" w:rsidRDefault="00BB5D6D" w:rsidP="00BB5D6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D717FDB" w14:textId="77777777" w:rsidR="00BB5D6D" w:rsidRPr="001F4AED" w:rsidRDefault="00BB5D6D" w:rsidP="00BB5D6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F4AED">
                              <w:rPr>
                                <w:b/>
                                <w:lang w:val="en-US"/>
                              </w:rPr>
                              <w:t>Tools</w:t>
                            </w:r>
                          </w:p>
                          <w:p w14:paraId="4E5C1520" w14:textId="22C6F2A0" w:rsidR="00BB5D6D" w:rsidRDefault="0005308C" w:rsidP="00BB5D6D">
                            <w:pPr>
                              <w:rPr>
                                <w:lang w:val="en-US"/>
                              </w:rPr>
                            </w:pPr>
                            <w:r w:rsidRPr="0005308C">
                              <w:rPr>
                                <w:lang w:val="en-US"/>
                              </w:rPr>
                              <w:t>Apache, MS-Office, MS-Visio, Squid-Cache, VMWare, VMware ESX</w:t>
                            </w:r>
                          </w:p>
                          <w:p w14:paraId="4556B44C" w14:textId="77777777" w:rsidR="0005308C" w:rsidRDefault="0005308C" w:rsidP="00BB5D6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2DCC3C5B" w14:textId="77777777" w:rsidR="0005308C" w:rsidRPr="0005308C" w:rsidRDefault="0005308C" w:rsidP="0005308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5308C">
                              <w:rPr>
                                <w:b/>
                                <w:lang w:val="en-US"/>
                              </w:rPr>
                              <w:t xml:space="preserve">BUS, </w:t>
                            </w:r>
                            <w:proofErr w:type="spellStart"/>
                            <w:r w:rsidRPr="0005308C">
                              <w:rPr>
                                <w:b/>
                                <w:lang w:val="en-US"/>
                              </w:rPr>
                              <w:t>Kommunikation</w:t>
                            </w:r>
                            <w:proofErr w:type="spellEnd"/>
                          </w:p>
                          <w:p w14:paraId="01DC3D7C" w14:textId="0F344694" w:rsidR="0005308C" w:rsidRPr="0005308C" w:rsidRDefault="0005308C" w:rsidP="0005308C">
                            <w:pPr>
                              <w:rPr>
                                <w:lang w:val="en-US"/>
                              </w:rPr>
                            </w:pPr>
                            <w:r w:rsidRPr="0005308C">
                              <w:rPr>
                                <w:lang w:val="en-US"/>
                              </w:rPr>
                              <w:t>Ethernet</w:t>
                            </w:r>
                          </w:p>
                          <w:p w14:paraId="1F7089DA" w14:textId="77777777" w:rsidR="00A2258D" w:rsidRDefault="00A2258D" w:rsidP="009D7E6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0A83CE6D" w14:textId="77777777" w:rsidR="0005308C" w:rsidRPr="0005308C" w:rsidRDefault="0005308C" w:rsidP="0005308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05308C">
                              <w:rPr>
                                <w:b/>
                                <w:lang w:val="en-US"/>
                              </w:rPr>
                              <w:t>SoftSkills</w:t>
                            </w:r>
                            <w:proofErr w:type="spellEnd"/>
                          </w:p>
                          <w:p w14:paraId="2A4FAF16" w14:textId="7D92E939" w:rsidR="0005308C" w:rsidRPr="0005308C" w:rsidRDefault="0005308C" w:rsidP="0005308C">
                            <w:pPr>
                              <w:rPr>
                                <w:lang w:val="en-US"/>
                              </w:rPr>
                            </w:pPr>
                            <w:r w:rsidRPr="0005308C">
                              <w:rPr>
                                <w:lang w:val="en-US"/>
                              </w:rPr>
                              <w:t>Networking</w:t>
                            </w:r>
                          </w:p>
                          <w:p w14:paraId="4DFCB2E9" w14:textId="77777777" w:rsidR="0005308C" w:rsidRDefault="0005308C" w:rsidP="009D7E6D">
                            <w:pPr>
                              <w:rPr>
                                <w:b/>
                              </w:rPr>
                            </w:pPr>
                          </w:p>
                          <w:p w14:paraId="48D8F99D" w14:textId="77777777" w:rsidR="0005308C" w:rsidRPr="0005308C" w:rsidRDefault="0005308C" w:rsidP="0005308C">
                            <w:pPr>
                              <w:rPr>
                                <w:b/>
                              </w:rPr>
                            </w:pPr>
                            <w:r w:rsidRPr="0005308C">
                              <w:rPr>
                                <w:b/>
                              </w:rPr>
                              <w:t>Bereich</w:t>
                            </w:r>
                          </w:p>
                          <w:p w14:paraId="080A2C0E" w14:textId="46ECD187" w:rsidR="0005308C" w:rsidRPr="0005308C" w:rsidRDefault="0005308C" w:rsidP="0005308C">
                            <w:r w:rsidRPr="0005308C">
                              <w:t>Automatisierungstechnik</w:t>
                            </w:r>
                          </w:p>
                          <w:p w14:paraId="0948C605" w14:textId="77777777" w:rsidR="0005308C" w:rsidRPr="009F7709" w:rsidRDefault="0005308C" w:rsidP="009D7E6D">
                            <w:pPr>
                              <w:rPr>
                                <w:b/>
                              </w:rPr>
                            </w:pPr>
                          </w:p>
                          <w:p w14:paraId="41571289" w14:textId="77777777" w:rsidR="00D52717" w:rsidRPr="009F7709" w:rsidRDefault="00D52717" w:rsidP="009D7E6D">
                            <w:pPr>
                              <w:rPr>
                                <w:b/>
                              </w:rPr>
                            </w:pPr>
                            <w:r w:rsidRPr="009F7709">
                              <w:rPr>
                                <w:b/>
                              </w:rPr>
                              <w:t>Weitere Fähigkeiten</w:t>
                            </w:r>
                          </w:p>
                          <w:p w14:paraId="47DE447C" w14:textId="77777777" w:rsidR="0005308C" w:rsidRDefault="0005308C">
                            <w:proofErr w:type="spellStart"/>
                            <w:r w:rsidRPr="0005308C">
                              <w:t>Atlassian</w:t>
                            </w:r>
                            <w:proofErr w:type="spellEnd"/>
                            <w:r w:rsidRPr="0005308C">
                              <w:t xml:space="preserve"> </w:t>
                            </w:r>
                            <w:proofErr w:type="spellStart"/>
                            <w:r w:rsidRPr="0005308C">
                              <w:t>Confluence</w:t>
                            </w:r>
                            <w:proofErr w:type="spellEnd"/>
                            <w:r w:rsidRPr="0005308C">
                              <w:t xml:space="preserve">, </w:t>
                            </w:r>
                            <w:proofErr w:type="spellStart"/>
                            <w:r w:rsidRPr="0005308C">
                              <w:t>Atlassian</w:t>
                            </w:r>
                            <w:proofErr w:type="spellEnd"/>
                            <w:r w:rsidRPr="0005308C">
                              <w:t xml:space="preserve"> JIRA, </w:t>
                            </w:r>
                            <w:proofErr w:type="spellStart"/>
                            <w:r w:rsidRPr="0005308C">
                              <w:t>Bash</w:t>
                            </w:r>
                            <w:proofErr w:type="spellEnd"/>
                            <w:r w:rsidRPr="0005308C">
                              <w:t xml:space="preserve">, Checkpoint, Checkpoint </w:t>
                            </w:r>
                          </w:p>
                          <w:p w14:paraId="645CD0D7" w14:textId="77777777" w:rsidR="0005308C" w:rsidRDefault="0005308C">
                            <w:r w:rsidRPr="0005308C">
                              <w:t xml:space="preserve">Firewall, Dell </w:t>
                            </w:r>
                            <w:proofErr w:type="spellStart"/>
                            <w:r w:rsidRPr="0005308C">
                              <w:t>EqualLogic</w:t>
                            </w:r>
                            <w:proofErr w:type="spellEnd"/>
                            <w:r w:rsidRPr="0005308C">
                              <w:t xml:space="preserve">, Icinga2, Massenspeicher, Monitoring, </w:t>
                            </w:r>
                            <w:proofErr w:type="spellStart"/>
                            <w:r w:rsidRPr="0005308C">
                              <w:t>Nagios</w:t>
                            </w:r>
                            <w:proofErr w:type="spellEnd"/>
                            <w:r w:rsidRPr="0005308C">
                              <w:t xml:space="preserve">, </w:t>
                            </w:r>
                          </w:p>
                          <w:p w14:paraId="171ACA87" w14:textId="57C4A1A5" w:rsidR="00D52717" w:rsidRPr="0005308C" w:rsidRDefault="0005308C">
                            <w:r w:rsidRPr="0005308C">
                              <w:t>Sophos, Sophos 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8030" id="Textfeld 9" o:spid="_x0000_s1034" type="#_x0000_t202" style="position:absolute;margin-left:118.4pt;margin-top:31.3pt;width:377.6pt;height:6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" filled="f" stroked="f">
                <v:textbox>
                  <w:txbxContent>
                    <w:p w14:paraId="5DA260C1" w14:textId="77777777" w:rsidR="00BB5D6D" w:rsidRPr="00C87CFC" w:rsidRDefault="00BB5D6D" w:rsidP="00BB5D6D">
                      <w:pPr>
                        <w:rPr>
                          <w:b/>
                        </w:rPr>
                      </w:pPr>
                      <w:r w:rsidRPr="00517AE5">
                        <w:rPr>
                          <w:b/>
                        </w:rPr>
                        <w:t>Betriebssysteme</w:t>
                      </w:r>
                    </w:p>
                    <w:p w14:paraId="3966B77C" w14:textId="0FC6149D" w:rsidR="00BB5D6D" w:rsidRPr="00C87CFC" w:rsidRDefault="00BB5D6D" w:rsidP="00BB5D6D">
                      <w:r w:rsidRPr="00C87CFC">
                        <w:t xml:space="preserve">Linux, </w:t>
                      </w:r>
                      <w:r w:rsidR="0005308C">
                        <w:t>Windows</w:t>
                      </w:r>
                    </w:p>
                    <w:p w14:paraId="3499F50D" w14:textId="77777777" w:rsidR="00BB5D6D" w:rsidRPr="00C87CFC" w:rsidRDefault="00BB5D6D" w:rsidP="00BB5D6D"/>
                    <w:p w14:paraId="350749B1" w14:textId="77777777" w:rsidR="0005308C" w:rsidRPr="0005308C" w:rsidRDefault="0005308C" w:rsidP="0005308C">
                      <w:pPr>
                        <w:rPr>
                          <w:b/>
                        </w:rPr>
                      </w:pPr>
                      <w:r w:rsidRPr="0005308C">
                        <w:rPr>
                          <w:b/>
                        </w:rPr>
                        <w:t>Hardware</w:t>
                      </w:r>
                    </w:p>
                    <w:p w14:paraId="716BD33E" w14:textId="73A2E86F" w:rsidR="00BB5D6D" w:rsidRPr="0005308C" w:rsidRDefault="0005308C" w:rsidP="0005308C">
                      <w:r w:rsidRPr="0005308C">
                        <w:t xml:space="preserve">Dell, </w:t>
                      </w:r>
                      <w:proofErr w:type="spellStart"/>
                      <w:r w:rsidRPr="0005308C">
                        <w:t>FibreChannel</w:t>
                      </w:r>
                      <w:proofErr w:type="spellEnd"/>
                      <w:r w:rsidRPr="0005308C">
                        <w:t>, HP, HP-Server</w:t>
                      </w:r>
                    </w:p>
                    <w:p w14:paraId="4BBBE20F" w14:textId="77777777" w:rsidR="0005308C" w:rsidRDefault="0005308C" w:rsidP="0005308C">
                      <w:pPr>
                        <w:rPr>
                          <w:b/>
                        </w:rPr>
                      </w:pPr>
                    </w:p>
                    <w:p w14:paraId="5E81B5D8" w14:textId="77777777" w:rsidR="0005308C" w:rsidRPr="0005308C" w:rsidRDefault="0005308C" w:rsidP="0005308C">
                      <w:pPr>
                        <w:rPr>
                          <w:b/>
                          <w:lang w:val="en-US"/>
                        </w:rPr>
                      </w:pPr>
                      <w:r w:rsidRPr="0005308C">
                        <w:rPr>
                          <w:b/>
                          <w:lang w:val="en-US"/>
                        </w:rPr>
                        <w:t>DC/Netze</w:t>
                      </w:r>
                    </w:p>
                    <w:p w14:paraId="2DCC9D6A" w14:textId="46C79C39" w:rsidR="0005308C" w:rsidRPr="0005308C" w:rsidRDefault="0005308C" w:rsidP="00BB5D6D">
                      <w:pPr>
                        <w:rPr>
                          <w:lang w:val="en-US"/>
                        </w:rPr>
                      </w:pPr>
                      <w:r w:rsidRPr="0005308C">
                        <w:rPr>
                          <w:lang w:val="en-US"/>
                        </w:rPr>
                        <w:t>Firewall, Samba, VPN, squid</w:t>
                      </w:r>
                    </w:p>
                    <w:p w14:paraId="2113535B" w14:textId="77777777" w:rsidR="00BB5D6D" w:rsidRPr="000E4C94" w:rsidRDefault="00BB5D6D" w:rsidP="00BB5D6D">
                      <w:pPr>
                        <w:rPr>
                          <w:b/>
                          <w:lang w:val="en-US"/>
                        </w:rPr>
                      </w:pPr>
                    </w:p>
                    <w:p w14:paraId="7D717FDB" w14:textId="77777777" w:rsidR="00BB5D6D" w:rsidRPr="001F4AED" w:rsidRDefault="00BB5D6D" w:rsidP="00BB5D6D">
                      <w:pPr>
                        <w:rPr>
                          <w:b/>
                          <w:lang w:val="en-US"/>
                        </w:rPr>
                      </w:pPr>
                      <w:r w:rsidRPr="001F4AED">
                        <w:rPr>
                          <w:b/>
                          <w:lang w:val="en-US"/>
                        </w:rPr>
                        <w:t>Tools</w:t>
                      </w:r>
                    </w:p>
                    <w:p w14:paraId="4E5C1520" w14:textId="22C6F2A0" w:rsidR="00BB5D6D" w:rsidRDefault="0005308C" w:rsidP="00BB5D6D">
                      <w:pPr>
                        <w:rPr>
                          <w:lang w:val="en-US"/>
                        </w:rPr>
                      </w:pPr>
                      <w:r w:rsidRPr="0005308C">
                        <w:rPr>
                          <w:lang w:val="en-US"/>
                        </w:rPr>
                        <w:t>Apache, MS-Office, MS-Visio, Squid-Cache, VMWare, VMware ESX</w:t>
                      </w:r>
                    </w:p>
                    <w:p w14:paraId="4556B44C" w14:textId="77777777" w:rsidR="0005308C" w:rsidRDefault="0005308C" w:rsidP="00BB5D6D">
                      <w:pPr>
                        <w:rPr>
                          <w:b/>
                          <w:lang w:val="en-US"/>
                        </w:rPr>
                      </w:pPr>
                    </w:p>
                    <w:p w14:paraId="2DCC3C5B" w14:textId="77777777" w:rsidR="0005308C" w:rsidRPr="0005308C" w:rsidRDefault="0005308C" w:rsidP="0005308C">
                      <w:pPr>
                        <w:rPr>
                          <w:b/>
                          <w:lang w:val="en-US"/>
                        </w:rPr>
                      </w:pPr>
                      <w:r w:rsidRPr="0005308C">
                        <w:rPr>
                          <w:b/>
                          <w:lang w:val="en-US"/>
                        </w:rPr>
                        <w:t xml:space="preserve">BUS, </w:t>
                      </w:r>
                      <w:proofErr w:type="spellStart"/>
                      <w:r w:rsidRPr="0005308C">
                        <w:rPr>
                          <w:b/>
                          <w:lang w:val="en-US"/>
                        </w:rPr>
                        <w:t>Kommunikation</w:t>
                      </w:r>
                      <w:proofErr w:type="spellEnd"/>
                    </w:p>
                    <w:p w14:paraId="01DC3D7C" w14:textId="0F344694" w:rsidR="0005308C" w:rsidRPr="0005308C" w:rsidRDefault="0005308C" w:rsidP="0005308C">
                      <w:pPr>
                        <w:rPr>
                          <w:lang w:val="en-US"/>
                        </w:rPr>
                      </w:pPr>
                      <w:r w:rsidRPr="0005308C">
                        <w:rPr>
                          <w:lang w:val="en-US"/>
                        </w:rPr>
                        <w:t>Ethernet</w:t>
                      </w:r>
                    </w:p>
                    <w:p w14:paraId="1F7089DA" w14:textId="77777777" w:rsidR="00A2258D" w:rsidRDefault="00A2258D" w:rsidP="009D7E6D">
                      <w:pPr>
                        <w:rPr>
                          <w:b/>
                          <w:lang w:val="en-US"/>
                        </w:rPr>
                      </w:pPr>
                    </w:p>
                    <w:p w14:paraId="0A83CE6D" w14:textId="77777777" w:rsidR="0005308C" w:rsidRPr="0005308C" w:rsidRDefault="0005308C" w:rsidP="0005308C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05308C">
                        <w:rPr>
                          <w:b/>
                          <w:lang w:val="en-US"/>
                        </w:rPr>
                        <w:t>SoftSkills</w:t>
                      </w:r>
                      <w:proofErr w:type="spellEnd"/>
                    </w:p>
                    <w:p w14:paraId="2A4FAF16" w14:textId="7D92E939" w:rsidR="0005308C" w:rsidRPr="0005308C" w:rsidRDefault="0005308C" w:rsidP="0005308C">
                      <w:pPr>
                        <w:rPr>
                          <w:lang w:val="en-US"/>
                        </w:rPr>
                      </w:pPr>
                      <w:r w:rsidRPr="0005308C">
                        <w:rPr>
                          <w:lang w:val="en-US"/>
                        </w:rPr>
                        <w:t>Networking</w:t>
                      </w:r>
                    </w:p>
                    <w:p w14:paraId="4DFCB2E9" w14:textId="77777777" w:rsidR="0005308C" w:rsidRDefault="0005308C" w:rsidP="009D7E6D">
                      <w:pPr>
                        <w:rPr>
                          <w:b/>
                        </w:rPr>
                      </w:pPr>
                    </w:p>
                    <w:p w14:paraId="48D8F99D" w14:textId="77777777" w:rsidR="0005308C" w:rsidRPr="0005308C" w:rsidRDefault="0005308C" w:rsidP="0005308C">
                      <w:pPr>
                        <w:rPr>
                          <w:b/>
                        </w:rPr>
                      </w:pPr>
                      <w:r w:rsidRPr="0005308C">
                        <w:rPr>
                          <w:b/>
                        </w:rPr>
                        <w:t>Bereich</w:t>
                      </w:r>
                    </w:p>
                    <w:p w14:paraId="080A2C0E" w14:textId="46ECD187" w:rsidR="0005308C" w:rsidRPr="0005308C" w:rsidRDefault="0005308C" w:rsidP="0005308C">
                      <w:r w:rsidRPr="0005308C">
                        <w:t>Automatisierungstechnik</w:t>
                      </w:r>
                    </w:p>
                    <w:p w14:paraId="0948C605" w14:textId="77777777" w:rsidR="0005308C" w:rsidRPr="009F7709" w:rsidRDefault="0005308C" w:rsidP="009D7E6D">
                      <w:pPr>
                        <w:rPr>
                          <w:b/>
                        </w:rPr>
                      </w:pPr>
                    </w:p>
                    <w:p w14:paraId="41571289" w14:textId="77777777" w:rsidR="00D52717" w:rsidRPr="009F7709" w:rsidRDefault="00D52717" w:rsidP="009D7E6D">
                      <w:pPr>
                        <w:rPr>
                          <w:b/>
                        </w:rPr>
                      </w:pPr>
                      <w:r w:rsidRPr="009F7709">
                        <w:rPr>
                          <w:b/>
                        </w:rPr>
                        <w:t>Weitere Fähigkeiten</w:t>
                      </w:r>
                    </w:p>
                    <w:p w14:paraId="47DE447C" w14:textId="77777777" w:rsidR="0005308C" w:rsidRDefault="0005308C">
                      <w:proofErr w:type="spellStart"/>
                      <w:r w:rsidRPr="0005308C">
                        <w:t>Atlassian</w:t>
                      </w:r>
                      <w:proofErr w:type="spellEnd"/>
                      <w:r w:rsidRPr="0005308C">
                        <w:t xml:space="preserve"> </w:t>
                      </w:r>
                      <w:proofErr w:type="spellStart"/>
                      <w:r w:rsidRPr="0005308C">
                        <w:t>Confluence</w:t>
                      </w:r>
                      <w:proofErr w:type="spellEnd"/>
                      <w:r w:rsidRPr="0005308C">
                        <w:t xml:space="preserve">, </w:t>
                      </w:r>
                      <w:proofErr w:type="spellStart"/>
                      <w:r w:rsidRPr="0005308C">
                        <w:t>Atlassian</w:t>
                      </w:r>
                      <w:proofErr w:type="spellEnd"/>
                      <w:r w:rsidRPr="0005308C">
                        <w:t xml:space="preserve"> JIRA, </w:t>
                      </w:r>
                      <w:proofErr w:type="spellStart"/>
                      <w:r w:rsidRPr="0005308C">
                        <w:t>Bash</w:t>
                      </w:r>
                      <w:proofErr w:type="spellEnd"/>
                      <w:r w:rsidRPr="0005308C">
                        <w:t xml:space="preserve">, Checkpoint, Checkpoint </w:t>
                      </w:r>
                    </w:p>
                    <w:p w14:paraId="645CD0D7" w14:textId="77777777" w:rsidR="0005308C" w:rsidRDefault="0005308C">
                      <w:r w:rsidRPr="0005308C">
                        <w:t xml:space="preserve">Firewall, Dell </w:t>
                      </w:r>
                      <w:proofErr w:type="spellStart"/>
                      <w:r w:rsidRPr="0005308C">
                        <w:t>EqualLogic</w:t>
                      </w:r>
                      <w:proofErr w:type="spellEnd"/>
                      <w:r w:rsidRPr="0005308C">
                        <w:t xml:space="preserve">, Icinga2, Massenspeicher, Monitoring, </w:t>
                      </w:r>
                      <w:proofErr w:type="spellStart"/>
                      <w:r w:rsidRPr="0005308C">
                        <w:t>Nagios</w:t>
                      </w:r>
                      <w:proofErr w:type="spellEnd"/>
                      <w:r w:rsidRPr="0005308C">
                        <w:t xml:space="preserve">, </w:t>
                      </w:r>
                    </w:p>
                    <w:p w14:paraId="171ACA87" w14:textId="57C4A1A5" w:rsidR="00D52717" w:rsidRPr="0005308C" w:rsidRDefault="0005308C">
                      <w:r w:rsidRPr="0005308C">
                        <w:t>Sophos, Sophos Firewall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586">
        <w:rPr>
          <w:noProof/>
          <w:sz w:val="24"/>
          <w:lang w:eastAsia="de-DE" w:bidi="ar-SA"/>
        </w:rPr>
        <w:drawing>
          <wp:anchor distT="0" distB="0" distL="114300" distR="114300" simplePos="0" relativeHeight="251803648" behindDoc="0" locked="0" layoutInCell="1" allowOverlap="1" wp14:anchorId="752044C6" wp14:editId="69241A09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15" name="Bild 15" descr="../balken_ski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balken_skill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9B2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9E07B6" wp14:editId="66C238DE">
                <wp:simplePos x="0" y="0"/>
                <wp:positionH relativeFrom="column">
                  <wp:posOffset>-15073</wp:posOffset>
                </wp:positionH>
                <wp:positionV relativeFrom="paragraph">
                  <wp:posOffset>170548</wp:posOffset>
                </wp:positionV>
                <wp:extent cx="1299210" cy="7998727"/>
                <wp:effectExtent l="0" t="0" r="0" b="254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998727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B154" id="Rechteck 14" o:spid="_x0000_s1026" style="position:absolute;margin-left:-1.2pt;margin-top:13.45pt;width:102.3pt;height:629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" fillcolor="#eee" stroked="f" strokeweight="1pt"/>
            </w:pict>
          </mc:Fallback>
        </mc:AlternateContent>
      </w:r>
      <w:r w:rsidR="00EA273A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417BB" wp14:editId="0D60BD50">
                <wp:simplePos x="0" y="0"/>
                <wp:positionH relativeFrom="column">
                  <wp:posOffset>-17444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31C3" w14:textId="77777777" w:rsidR="00D52717" w:rsidRDefault="00D52717" w:rsidP="00343744">
                            <w:pPr>
                              <w:pStyle w:val="berschrift2"/>
                              <w:jc w:val="center"/>
                            </w:pPr>
                            <w:r>
                              <w:t>Fähigkeiten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17BB" id="Textfeld 13" o:spid="_x0000_s1035" type="#_x0000_t202" style="position:absolute;margin-left:-1.35pt;margin-top:13.6pt;width:106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" filled="f" stroked="f">
                <v:textbox>
                  <w:txbxContent>
                    <w:p w14:paraId="27C831C3" w14:textId="77777777" w:rsidR="00D52717" w:rsidRDefault="00D52717" w:rsidP="00343744">
                      <w:pPr>
                        <w:pStyle w:val="berschrift2"/>
                        <w:jc w:val="center"/>
                      </w:pPr>
                      <w:r>
                        <w:t>Fähigkeiten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9B77A4" w14:textId="13717E39" w:rsidR="00751825" w:rsidRDefault="008709B2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11488" behindDoc="1" locked="0" layoutInCell="1" allowOverlap="1" wp14:anchorId="68F9DF5C" wp14:editId="6D439286">
            <wp:simplePos x="0" y="0"/>
            <wp:positionH relativeFrom="column">
              <wp:posOffset>-115336</wp:posOffset>
            </wp:positionH>
            <wp:positionV relativeFrom="paragraph">
              <wp:posOffset>311785</wp:posOffset>
            </wp:positionV>
            <wp:extent cx="2314575" cy="7886065"/>
            <wp:effectExtent l="0" t="0" r="0" b="0"/>
            <wp:wrapNone/>
            <wp:docPr id="143" name="Bild 143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825">
        <w:rPr>
          <w:sz w:val="24"/>
          <w:lang w:eastAsia="de-DE" w:bidi="ar-SA"/>
        </w:rPr>
        <w:br w:type="page"/>
      </w:r>
    </w:p>
    <w:p w14:paraId="58A8845C" w14:textId="37DD50F1" w:rsidR="00C57AB0" w:rsidRDefault="0007585A" w:rsidP="00C57AB0">
      <w:pPr>
        <w:rPr>
          <w:sz w:val="24"/>
          <w:lang w:eastAsia="de-DE" w:bidi="ar-SA"/>
        </w:rPr>
      </w:pPr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A380D" wp14:editId="647B7FE9">
                <wp:simplePos x="0" y="0"/>
                <wp:positionH relativeFrom="column">
                  <wp:posOffset>1486535</wp:posOffset>
                </wp:positionH>
                <wp:positionV relativeFrom="paragraph">
                  <wp:posOffset>281940</wp:posOffset>
                </wp:positionV>
                <wp:extent cx="4959985" cy="8465820"/>
                <wp:effectExtent l="0" t="0" r="0" b="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985" cy="846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1">
                        <w:txbxContent>
                          <w:p w14:paraId="7CBFE5CB" w14:textId="7512F7E5" w:rsidR="00FD6317" w:rsidRPr="00E37C43" w:rsidRDefault="00FD6317" w:rsidP="00FD6317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B322BD" w:rsidRPr="00B322BD">
                              <w:t>11/2015 - laufend</w:t>
                            </w:r>
                          </w:p>
                          <w:p w14:paraId="68DFA02B" w14:textId="6E4B76A9" w:rsidR="00FD6317" w:rsidRDefault="00FD6317" w:rsidP="00FD6317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B322BD" w:rsidRPr="00B322BD">
                              <w:t>Volkswagen Financial Services</w:t>
                            </w:r>
                          </w:p>
                          <w:p w14:paraId="226CB7B5" w14:textId="765A3069" w:rsidR="00FD6317" w:rsidRPr="00FD6317" w:rsidRDefault="00FD6317" w:rsidP="00FD6317">
                            <w:pPr>
                              <w:rPr>
                                <w:b/>
                              </w:rPr>
                            </w:pPr>
                            <w:r w:rsidRPr="00FD6317">
                              <w:rPr>
                                <w:b/>
                              </w:rPr>
                              <w:t>Tätigkeit</w:t>
                            </w:r>
                            <w:r w:rsidRPr="00FD631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B322BD" w:rsidRPr="00B322BD">
                              <w:t>Senior VMware Consulting</w:t>
                            </w:r>
                          </w:p>
                          <w:p w14:paraId="3FD070D9" w14:textId="02A9AB4B" w:rsidR="00FD6317" w:rsidRPr="00FD6317" w:rsidRDefault="00FD6317" w:rsidP="00FD6317">
                            <w:pPr>
                              <w:rPr>
                                <w:b/>
                              </w:rPr>
                            </w:pPr>
                            <w:r w:rsidRPr="00FD6317">
                              <w:rPr>
                                <w:b/>
                              </w:rPr>
                              <w:t xml:space="preserve">Kurzbeschreibung    </w:t>
                            </w:r>
                            <w:r w:rsidR="00B322BD" w:rsidRPr="00B322BD">
                              <w:t>Automobilbranche, Banken</w:t>
                            </w:r>
                          </w:p>
                          <w:p w14:paraId="0AD9FCB6" w14:textId="3B97074B" w:rsidR="00FD6317" w:rsidRPr="00FD6317" w:rsidRDefault="00FD6317" w:rsidP="00B322BD">
                            <w:proofErr w:type="spellStart"/>
                            <w:r w:rsidRPr="00B109C7">
                              <w:rPr>
                                <w:b/>
                                <w:lang w:val="en-US"/>
                              </w:rPr>
                              <w:t>Fähigkeiten</w:t>
                            </w:r>
                            <w:proofErr w:type="spellEnd"/>
                            <w:r w:rsidRPr="00B109C7">
                              <w:rPr>
                                <w:b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1E4025D1" w14:textId="77777777" w:rsidR="00B322BD" w:rsidRDefault="00FD6317" w:rsidP="00B322BD">
                            <w:r w:rsidRPr="00B109C7">
                              <w:rPr>
                                <w:b/>
                              </w:rPr>
                              <w:t>Aufgaben</w:t>
                            </w:r>
                            <w:r w:rsidRPr="00B109C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B322BD">
                              <w:t xml:space="preserve">Optimierung und Administration VMware </w:t>
                            </w:r>
                          </w:p>
                          <w:p w14:paraId="1A83CE07" w14:textId="1DF78431" w:rsidR="00B322BD" w:rsidRDefault="00B322BD" w:rsidP="00B322BD">
                            <w:pPr>
                              <w:ind w:left="1985"/>
                            </w:pPr>
                            <w:proofErr w:type="spellStart"/>
                            <w:r>
                              <w:t>vSphere</w:t>
                            </w:r>
                            <w:proofErr w:type="spellEnd"/>
                            <w:r>
                              <w:t xml:space="preserve"> Umgebung.</w:t>
                            </w:r>
                          </w:p>
                          <w:p w14:paraId="4D83A4B4" w14:textId="77777777" w:rsidR="00B322BD" w:rsidRDefault="00B322BD" w:rsidP="00B322BD">
                            <w:pPr>
                              <w:ind w:left="1985"/>
                            </w:pPr>
                            <w:r>
                              <w:t>Netz und Storage Migrationen</w:t>
                            </w:r>
                          </w:p>
                          <w:p w14:paraId="4E527624" w14:textId="77777777" w:rsidR="00B322BD" w:rsidRDefault="00B322BD" w:rsidP="00B322BD">
                            <w:pPr>
                              <w:ind w:left="1985"/>
                            </w:pPr>
                            <w:r>
                              <w:t xml:space="preserve">100+ </w:t>
                            </w:r>
                            <w:proofErr w:type="spellStart"/>
                            <w:r>
                              <w:t>ESXi</w:t>
                            </w:r>
                            <w:proofErr w:type="spellEnd"/>
                            <w:r>
                              <w:t xml:space="preserve"> Hosts</w:t>
                            </w:r>
                          </w:p>
                          <w:p w14:paraId="4C8B1A5F" w14:textId="77777777" w:rsidR="00B322BD" w:rsidRDefault="00B322BD" w:rsidP="00B322BD">
                            <w:pPr>
                              <w:ind w:left="1985"/>
                            </w:pPr>
                            <w:r>
                              <w:t>1400+ VMs</w:t>
                            </w:r>
                          </w:p>
                          <w:p w14:paraId="0F7F7971" w14:textId="77777777" w:rsidR="00B322BD" w:rsidRDefault="00B322BD" w:rsidP="00B322BD">
                            <w:pPr>
                              <w:ind w:left="1985"/>
                            </w:pPr>
                            <w:r>
                              <w:t xml:space="preserve">Migration von vSphere5.x auf </w:t>
                            </w:r>
                            <w:proofErr w:type="spellStart"/>
                            <w:r>
                              <w:t>vSphere</w:t>
                            </w:r>
                            <w:proofErr w:type="spellEnd"/>
                            <w:r>
                              <w:t xml:space="preserve"> 6.0 U2</w:t>
                            </w:r>
                          </w:p>
                          <w:p w14:paraId="2862B01B" w14:textId="77777777" w:rsidR="00B322BD" w:rsidRDefault="00B322BD" w:rsidP="00B322BD">
                            <w:pPr>
                              <w:ind w:left="1985"/>
                            </w:pPr>
                            <w:r>
                              <w:t xml:space="preserve">Migration auf </w:t>
                            </w:r>
                            <w:proofErr w:type="spellStart"/>
                            <w:r>
                              <w:t>vSphere</w:t>
                            </w:r>
                            <w:proofErr w:type="spellEnd"/>
                            <w:r>
                              <w:t xml:space="preserve"> 6.5</w:t>
                            </w:r>
                          </w:p>
                          <w:p w14:paraId="6D0ABD4B" w14:textId="77777777" w:rsidR="00B322BD" w:rsidRDefault="00B322BD" w:rsidP="00B322BD">
                            <w:pPr>
                              <w:ind w:left="1985"/>
                            </w:pPr>
                            <w:r>
                              <w:t>Automatisierung administrativer Tätigkeiten</w:t>
                            </w:r>
                          </w:p>
                          <w:p w14:paraId="500CDD02" w14:textId="77777777" w:rsidR="00B322BD" w:rsidRDefault="00B322BD" w:rsidP="00B322BD">
                            <w:pPr>
                              <w:ind w:left="1985"/>
                            </w:pPr>
                            <w:r>
                              <w:t xml:space="preserve">VMware </w:t>
                            </w:r>
                            <w:proofErr w:type="spellStart"/>
                            <w:r>
                              <w:t>Vrealize</w:t>
                            </w:r>
                            <w:proofErr w:type="spellEnd"/>
                            <w:r>
                              <w:t xml:space="preserve"> Automation</w:t>
                            </w:r>
                          </w:p>
                          <w:p w14:paraId="473D6FCD" w14:textId="18876BD2" w:rsidR="00FD6317" w:rsidRDefault="00B322BD" w:rsidP="00B322BD">
                            <w:pPr>
                              <w:ind w:left="1985"/>
                            </w:pPr>
                            <w:r>
                              <w:t xml:space="preserve">VMware </w:t>
                            </w:r>
                            <w:proofErr w:type="spellStart"/>
                            <w:r>
                              <w:t>Horizon</w:t>
                            </w:r>
                            <w:proofErr w:type="spellEnd"/>
                            <w:r>
                              <w:t xml:space="preserve"> View</w:t>
                            </w:r>
                          </w:p>
                          <w:p w14:paraId="6DDA1F20" w14:textId="0ACD3602" w:rsidR="00FD6317" w:rsidRDefault="00FD6317" w:rsidP="00FD631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63E9005D" w14:textId="77777777" w:rsidR="00FD6317" w:rsidRDefault="00FD6317" w:rsidP="00896205">
                            <w:pPr>
                              <w:rPr>
                                <w:b/>
                              </w:rPr>
                            </w:pPr>
                          </w:p>
                          <w:p w14:paraId="34E80BE0" w14:textId="75D74126" w:rsidR="00B322BD" w:rsidRPr="00E37C43" w:rsidRDefault="00B322BD" w:rsidP="00B322B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7</w:t>
                            </w:r>
                            <w:r w:rsidRPr="00B322BD">
                              <w:t>/2015 - laufend</w:t>
                            </w:r>
                          </w:p>
                          <w:p w14:paraId="451C58E8" w14:textId="4D83DC56" w:rsidR="00B322BD" w:rsidRDefault="00B322BD" w:rsidP="00B322BD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4E45A3" w:rsidRPr="004E45A3">
                              <w:t xml:space="preserve">Gronau IT Cloud </w:t>
                            </w:r>
                            <w:proofErr w:type="spellStart"/>
                            <w:proofErr w:type="gramStart"/>
                            <w:r w:rsidR="004E45A3" w:rsidRPr="004E45A3">
                              <w:t>Cloud</w:t>
                            </w:r>
                            <w:proofErr w:type="spellEnd"/>
                            <w:r w:rsidR="004E45A3" w:rsidRPr="004E45A3">
                              <w:t xml:space="preserve"> Computing</w:t>
                            </w:r>
                            <w:proofErr w:type="gramEnd"/>
                            <w:r w:rsidR="004E45A3" w:rsidRPr="004E45A3">
                              <w:t xml:space="preserve"> GmbH</w:t>
                            </w:r>
                          </w:p>
                          <w:p w14:paraId="6B8B8F86" w14:textId="1C0BB890" w:rsidR="00B322BD" w:rsidRPr="00FD6317" w:rsidRDefault="00B322BD" w:rsidP="00B322BD">
                            <w:pPr>
                              <w:rPr>
                                <w:b/>
                              </w:rPr>
                            </w:pPr>
                            <w:r w:rsidRPr="00FD6317">
                              <w:rPr>
                                <w:b/>
                              </w:rPr>
                              <w:t>Tätigkeit</w:t>
                            </w:r>
                            <w:r w:rsidRPr="00FD631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4E45A3" w:rsidRPr="004E45A3">
                              <w:t>Senior Consulting</w:t>
                            </w:r>
                          </w:p>
                          <w:p w14:paraId="4EB044CD" w14:textId="77777777" w:rsidR="004E45A3" w:rsidRDefault="00B322BD" w:rsidP="00B322BD">
                            <w:r w:rsidRPr="00FD6317">
                              <w:rPr>
                                <w:b/>
                              </w:rPr>
                              <w:t xml:space="preserve">Kurzbeschreibung    </w:t>
                            </w:r>
                            <w:r w:rsidR="004E45A3" w:rsidRPr="004E45A3">
                              <w:t xml:space="preserve">Beratungsunternehmen, EDV-Dienstleistungen, </w:t>
                            </w:r>
                          </w:p>
                          <w:p w14:paraId="640E0050" w14:textId="5B4C4A6E" w:rsidR="00B322BD" w:rsidRPr="004E45A3" w:rsidRDefault="004E45A3" w:rsidP="004E45A3">
                            <w:pPr>
                              <w:ind w:firstLine="1985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4E45A3">
                              <w:rPr>
                                <w:lang w:val="en-US"/>
                              </w:rPr>
                              <w:t>Informations</w:t>
                            </w:r>
                            <w:proofErr w:type="spellEnd"/>
                            <w:r w:rsidRPr="004E45A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45A3">
                              <w:rPr>
                                <w:lang w:val="en-US"/>
                              </w:rPr>
                              <w:t>Technologie</w:t>
                            </w:r>
                            <w:proofErr w:type="spellEnd"/>
                          </w:p>
                          <w:p w14:paraId="7DC6C80E" w14:textId="77777777" w:rsidR="004E45A3" w:rsidRDefault="00B322BD" w:rsidP="00B322B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E45A3">
                              <w:rPr>
                                <w:b/>
                                <w:lang w:val="en-US"/>
                              </w:rPr>
                              <w:t>Fähigkeiten</w:t>
                            </w:r>
                            <w:proofErr w:type="spellEnd"/>
                            <w:r w:rsidRPr="004E45A3">
                              <w:rPr>
                                <w:b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4E45A3" w:rsidRPr="004E45A3">
                              <w:rPr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="004E45A3" w:rsidRPr="004E45A3">
                              <w:rPr>
                                <w:lang w:val="en-US"/>
                              </w:rPr>
                              <w:t>Dell, Ethernet, HP, Monitoring, MS-Office, MS-Visio,</w:t>
                            </w:r>
                          </w:p>
                          <w:p w14:paraId="3B26F405" w14:textId="77777777" w:rsidR="004E45A3" w:rsidRDefault="004E45A3" w:rsidP="004E45A3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4E45A3">
                              <w:rPr>
                                <w:lang w:val="en-US"/>
                              </w:rPr>
                              <w:t xml:space="preserve">VMware ESX, VPN, Docker, </w:t>
                            </w:r>
                            <w:proofErr w:type="spellStart"/>
                            <w:r w:rsidRPr="004E45A3">
                              <w:rPr>
                                <w:lang w:val="en-US"/>
                              </w:rPr>
                              <w:t>Atlassian</w:t>
                            </w:r>
                            <w:proofErr w:type="spellEnd"/>
                            <w:r w:rsidRPr="004E45A3">
                              <w:rPr>
                                <w:lang w:val="en-US"/>
                              </w:rPr>
                              <w:t xml:space="preserve"> Confluence, </w:t>
                            </w:r>
                          </w:p>
                          <w:p w14:paraId="082EE7FD" w14:textId="606C2B85" w:rsidR="00B322BD" w:rsidRPr="004E45A3" w:rsidRDefault="004E45A3" w:rsidP="004E45A3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E45A3">
                              <w:rPr>
                                <w:lang w:val="en-US"/>
                              </w:rPr>
                              <w:t>Atlassian</w:t>
                            </w:r>
                            <w:proofErr w:type="spellEnd"/>
                            <w:r w:rsidRPr="004E45A3">
                              <w:rPr>
                                <w:lang w:val="en-US"/>
                              </w:rPr>
                              <w:t xml:space="preserve"> JIRA</w:t>
                            </w:r>
                          </w:p>
                          <w:p w14:paraId="522871E4" w14:textId="154A626B" w:rsidR="004E45A3" w:rsidRPr="004E45A3" w:rsidRDefault="00B322BD" w:rsidP="004E45A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E45A3">
                              <w:rPr>
                                <w:b/>
                                <w:lang w:val="en-US"/>
                              </w:rPr>
                              <w:t>Aufgaben</w:t>
                            </w:r>
                            <w:proofErr w:type="spellEnd"/>
                            <w:r w:rsidRPr="004E45A3">
                              <w:rPr>
                                <w:b/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="004E45A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E45A3">
                              <w:t>DevOps</w:t>
                            </w:r>
                            <w:proofErr w:type="spellEnd"/>
                            <w:r w:rsidR="004E45A3">
                              <w:t xml:space="preserve"> Cloud Computing</w:t>
                            </w:r>
                          </w:p>
                          <w:p w14:paraId="74A6114A" w14:textId="77777777" w:rsidR="004E45A3" w:rsidRDefault="004E45A3" w:rsidP="004E45A3">
                            <w:pPr>
                              <w:ind w:firstLine="1985"/>
                            </w:pPr>
                            <w:r>
                              <w:t>Virtualisierung</w:t>
                            </w:r>
                          </w:p>
                          <w:p w14:paraId="21F23F71" w14:textId="77777777" w:rsidR="004E45A3" w:rsidRDefault="004E45A3" w:rsidP="004E45A3">
                            <w:pPr>
                              <w:ind w:firstLine="1985"/>
                            </w:pPr>
                            <w:proofErr w:type="spellStart"/>
                            <w:r>
                              <w:t>Dockerisierung</w:t>
                            </w:r>
                            <w:proofErr w:type="spellEnd"/>
                          </w:p>
                          <w:p w14:paraId="657899C1" w14:textId="77777777" w:rsidR="004E45A3" w:rsidRDefault="004E45A3" w:rsidP="004E45A3">
                            <w:pPr>
                              <w:ind w:firstLine="1985"/>
                            </w:pPr>
                            <w:r>
                              <w:t>Foreman</w:t>
                            </w:r>
                          </w:p>
                          <w:p w14:paraId="5EAF7ACC" w14:textId="77777777" w:rsidR="004E45A3" w:rsidRDefault="004E45A3" w:rsidP="004E45A3">
                            <w:pPr>
                              <w:ind w:firstLine="1985"/>
                            </w:pPr>
                            <w:proofErr w:type="spellStart"/>
                            <w:r>
                              <w:t>vSphere</w:t>
                            </w:r>
                            <w:proofErr w:type="spellEnd"/>
                            <w:r>
                              <w:t xml:space="preserve"> 5.5</w:t>
                            </w:r>
                          </w:p>
                          <w:p w14:paraId="0D06BD5A" w14:textId="77777777" w:rsidR="004E45A3" w:rsidRDefault="004E45A3" w:rsidP="004E45A3">
                            <w:pPr>
                              <w:ind w:firstLine="1985"/>
                            </w:pPr>
                            <w:proofErr w:type="spellStart"/>
                            <w:r>
                              <w:t>vSphere</w:t>
                            </w:r>
                            <w:proofErr w:type="spellEnd"/>
                            <w:r>
                              <w:t xml:space="preserve"> 6.0</w:t>
                            </w:r>
                          </w:p>
                          <w:p w14:paraId="569AE5FC" w14:textId="77777777" w:rsidR="004E45A3" w:rsidRDefault="004E45A3" w:rsidP="004E45A3">
                            <w:pPr>
                              <w:ind w:firstLine="1985"/>
                            </w:pPr>
                            <w:r>
                              <w:t>Puppet</w:t>
                            </w:r>
                          </w:p>
                          <w:p w14:paraId="0F75C88B" w14:textId="77777777" w:rsidR="004E45A3" w:rsidRDefault="004E45A3" w:rsidP="004E45A3">
                            <w:pPr>
                              <w:ind w:firstLine="1985"/>
                            </w:pPr>
                            <w:r>
                              <w:t>Linux Systemadministration</w:t>
                            </w:r>
                          </w:p>
                          <w:p w14:paraId="349B47BA" w14:textId="77777777" w:rsidR="004E45A3" w:rsidRDefault="004E45A3" w:rsidP="004E45A3">
                            <w:pPr>
                              <w:ind w:firstLine="1985"/>
                            </w:pPr>
                            <w:proofErr w:type="spellStart"/>
                            <w:r>
                              <w:t>Virtualisierungs</w:t>
                            </w:r>
                            <w:proofErr w:type="spellEnd"/>
                            <w:r>
                              <w:t xml:space="preserve"> Automation</w:t>
                            </w:r>
                          </w:p>
                          <w:p w14:paraId="441B6C22" w14:textId="77777777" w:rsidR="004E45A3" w:rsidRDefault="004E45A3" w:rsidP="004E45A3">
                            <w:pPr>
                              <w:ind w:firstLine="1985"/>
                            </w:pPr>
                            <w:proofErr w:type="spellStart"/>
                            <w:r>
                              <w:t>bash</w:t>
                            </w:r>
                            <w:proofErr w:type="spellEnd"/>
                          </w:p>
                          <w:p w14:paraId="1A203CF8" w14:textId="6B102BB7" w:rsidR="00B322BD" w:rsidRDefault="004E45A3" w:rsidP="004E45A3">
                            <w:pPr>
                              <w:ind w:firstLine="1985"/>
                            </w:pPr>
                            <w:r>
                              <w:t xml:space="preserve">Migration von vSphere5.x auf </w:t>
                            </w:r>
                            <w:proofErr w:type="spellStart"/>
                            <w:r>
                              <w:t>vSphere</w:t>
                            </w:r>
                            <w:proofErr w:type="spellEnd"/>
                            <w:r>
                              <w:t xml:space="preserve"> 6.0 U2</w:t>
                            </w:r>
                          </w:p>
                          <w:p w14:paraId="61AE64A9" w14:textId="77777777" w:rsidR="004E45A3" w:rsidRDefault="004E45A3" w:rsidP="004E45A3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11E62BBF" w14:textId="77777777" w:rsidR="00D52717" w:rsidRPr="00323345" w:rsidRDefault="00D52717" w:rsidP="00A8074D"/>
                          <w:p w14:paraId="1E462548" w14:textId="66CE0D7B" w:rsidR="004E45A3" w:rsidRPr="00E37C43" w:rsidRDefault="004E45A3" w:rsidP="004E45A3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4E45A3">
                              <w:t>7/2015 - 8/2015</w:t>
                            </w:r>
                          </w:p>
                          <w:p w14:paraId="04110B8F" w14:textId="6EA2D8BC" w:rsidR="004E45A3" w:rsidRDefault="004E45A3" w:rsidP="004E45A3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Pr="004E45A3">
                              <w:t>Broetje</w:t>
                            </w:r>
                            <w:proofErr w:type="spellEnd"/>
                          </w:p>
                          <w:p w14:paraId="1CF51C9B" w14:textId="77777777" w:rsidR="004E45A3" w:rsidRPr="00FD6317" w:rsidRDefault="004E45A3" w:rsidP="004E45A3">
                            <w:pPr>
                              <w:rPr>
                                <w:b/>
                              </w:rPr>
                            </w:pPr>
                            <w:r w:rsidRPr="00FD6317">
                              <w:rPr>
                                <w:b/>
                              </w:rPr>
                              <w:t>Tätigkeit</w:t>
                            </w:r>
                            <w:r w:rsidRPr="00FD631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4E45A3">
                              <w:t>Senior Consulting</w:t>
                            </w:r>
                          </w:p>
                          <w:p w14:paraId="70E6F45E" w14:textId="420843A4" w:rsidR="004E45A3" w:rsidRPr="004E45A3" w:rsidRDefault="004E45A3" w:rsidP="004E45A3">
                            <w:r w:rsidRPr="004E45A3">
                              <w:rPr>
                                <w:b/>
                              </w:rPr>
                              <w:t>Fähigkeiten</w:t>
                            </w:r>
                            <w:r w:rsidRPr="004E45A3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4E45A3">
                              <w:t>VMware/</w:t>
                            </w:r>
                            <w:proofErr w:type="spellStart"/>
                            <w:r w:rsidRPr="004E45A3">
                              <w:t>DataCore</w:t>
                            </w:r>
                            <w:proofErr w:type="spellEnd"/>
                            <w:r w:rsidRPr="004E45A3">
                              <w:t xml:space="preserve"> </w:t>
                            </w:r>
                            <w:proofErr w:type="spellStart"/>
                            <w:r w:rsidRPr="004E45A3">
                              <w:t>Healthcheck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4E45A3">
                              <w:t>12 ESX Server</w:t>
                            </w:r>
                            <w:r>
                              <w:t xml:space="preserve">, </w:t>
                            </w:r>
                            <w:r w:rsidRPr="004E45A3">
                              <w:t>650 VMs</w:t>
                            </w:r>
                            <w:r>
                              <w:t>,</w:t>
                            </w:r>
                          </w:p>
                          <w:p w14:paraId="2B15AA84" w14:textId="77777777" w:rsidR="004E45A3" w:rsidRPr="004E45A3" w:rsidRDefault="004E45A3" w:rsidP="004E45A3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E45A3">
                              <w:rPr>
                                <w:lang w:val="en-US"/>
                              </w:rPr>
                              <w:t>Härten</w:t>
                            </w:r>
                            <w:proofErr w:type="spellEnd"/>
                            <w:r w:rsidRPr="004E45A3">
                              <w:rPr>
                                <w:lang w:val="en-US"/>
                              </w:rPr>
                              <w:t xml:space="preserve"> von VMs </w:t>
                            </w:r>
                            <w:proofErr w:type="spellStart"/>
                            <w:r w:rsidRPr="004E45A3">
                              <w:rPr>
                                <w:lang w:val="en-US"/>
                              </w:rPr>
                              <w:t>mittels</w:t>
                            </w:r>
                            <w:proofErr w:type="spellEnd"/>
                            <w:r w:rsidRPr="004E45A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45A3">
                              <w:rPr>
                                <w:lang w:val="en-US"/>
                              </w:rPr>
                              <w:t>PowerCLI</w:t>
                            </w:r>
                            <w:proofErr w:type="spellEnd"/>
                          </w:p>
                          <w:p w14:paraId="15EF0B65" w14:textId="793B5417" w:rsidR="004E45A3" w:rsidRPr="004E45A3" w:rsidRDefault="004E45A3" w:rsidP="004E45A3">
                            <w:pPr>
                              <w:ind w:firstLine="1985"/>
                            </w:pPr>
                            <w:r w:rsidRPr="004E45A3">
                              <w:t xml:space="preserve">Migration von vSphere5.x auf </w:t>
                            </w:r>
                            <w:proofErr w:type="spellStart"/>
                            <w:r w:rsidRPr="004E45A3">
                              <w:t>vSphere</w:t>
                            </w:r>
                            <w:proofErr w:type="spellEnd"/>
                            <w:r w:rsidRPr="004E45A3">
                              <w:t xml:space="preserve"> 5.5 U3</w:t>
                            </w:r>
                          </w:p>
                          <w:p w14:paraId="68A3A01C" w14:textId="77777777" w:rsidR="00B12526" w:rsidRDefault="004E45A3" w:rsidP="004E45A3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B12526" w:rsidRPr="00B12526">
                              <w:t>4/2007 - 4/2015</w:t>
                            </w:r>
                          </w:p>
                          <w:p w14:paraId="53886F65" w14:textId="33FBE658" w:rsidR="004E45A3" w:rsidRDefault="004E45A3" w:rsidP="004E45A3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="00E623D1" w:rsidRPr="00E623D1">
                              <w:t>InterComponentWare</w:t>
                            </w:r>
                            <w:proofErr w:type="spellEnd"/>
                            <w:r w:rsidR="00E623D1" w:rsidRPr="00E623D1">
                              <w:t xml:space="preserve"> AG (ICW) in Walldorf</w:t>
                            </w:r>
                          </w:p>
                          <w:p w14:paraId="34264BC9" w14:textId="4FD2C67D" w:rsidR="004E45A3" w:rsidRPr="00FD6317" w:rsidRDefault="004E45A3" w:rsidP="004E45A3">
                            <w:pPr>
                              <w:rPr>
                                <w:b/>
                              </w:rPr>
                            </w:pPr>
                            <w:r w:rsidRPr="00FD6317">
                              <w:rPr>
                                <w:b/>
                              </w:rPr>
                              <w:t>Tätigkeit</w:t>
                            </w:r>
                            <w:r w:rsidRPr="00FD631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E623D1" w:rsidRPr="00E623D1">
                              <w:t>Senior Administrator</w:t>
                            </w:r>
                          </w:p>
                          <w:p w14:paraId="214E9662" w14:textId="77777777" w:rsidR="00E623D1" w:rsidRDefault="004E45A3" w:rsidP="00E623D1">
                            <w:pPr>
                              <w:ind w:left="1985" w:hanging="1985"/>
                            </w:pPr>
                            <w:r w:rsidRPr="00FD6317">
                              <w:rPr>
                                <w:b/>
                              </w:rPr>
                              <w:t xml:space="preserve">Kurzbeschreibung    </w:t>
                            </w:r>
                            <w:r w:rsidR="00E623D1" w:rsidRPr="00E623D1">
                              <w:t xml:space="preserve">EDV-Dienstleistungen, </w:t>
                            </w:r>
                            <w:proofErr w:type="spellStart"/>
                            <w:r w:rsidR="00E623D1" w:rsidRPr="00E623D1">
                              <w:t>Informations</w:t>
                            </w:r>
                            <w:proofErr w:type="spellEnd"/>
                            <w:r w:rsidR="00E623D1" w:rsidRPr="00E623D1">
                              <w:t xml:space="preserve"> Technologie, </w:t>
                            </w:r>
                          </w:p>
                          <w:p w14:paraId="729F3997" w14:textId="5EEBF30F" w:rsidR="00E623D1" w:rsidRDefault="00E623D1" w:rsidP="00E623D1">
                            <w:pPr>
                              <w:ind w:left="1985"/>
                            </w:pPr>
                            <w:r w:rsidRPr="00E623D1">
                              <w:t xml:space="preserve">Krankenhaus, Krankenkasse, Medizintechnik, </w:t>
                            </w:r>
                          </w:p>
                          <w:p w14:paraId="2BC01CD5" w14:textId="6171529C" w:rsidR="00E623D1" w:rsidRDefault="00E623D1" w:rsidP="00E623D1">
                            <w:pPr>
                              <w:ind w:left="1985"/>
                            </w:pPr>
                            <w:r w:rsidRPr="00E623D1">
                              <w:t>Softwarehaus</w:t>
                            </w:r>
                          </w:p>
                          <w:p w14:paraId="697BAC28" w14:textId="77777777" w:rsidR="00E623D1" w:rsidRDefault="004E45A3" w:rsidP="00E623D1">
                            <w:r w:rsidRPr="00E623D1">
                              <w:rPr>
                                <w:b/>
                              </w:rPr>
                              <w:t>Fähigkeiten</w:t>
                            </w:r>
                            <w:r w:rsidRPr="00E623D1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E623D1" w:rsidRPr="00E623D1">
                              <w:t>Bash</w:t>
                            </w:r>
                            <w:proofErr w:type="spellEnd"/>
                            <w:r w:rsidR="00E623D1" w:rsidRPr="00E623D1">
                              <w:t xml:space="preserve">, Checkpoint, Dell </w:t>
                            </w:r>
                            <w:proofErr w:type="spellStart"/>
                            <w:r w:rsidR="00E623D1" w:rsidRPr="00E623D1">
                              <w:t>EqualLogic</w:t>
                            </w:r>
                            <w:proofErr w:type="spellEnd"/>
                            <w:r w:rsidR="00E623D1" w:rsidRPr="00E623D1">
                              <w:t xml:space="preserve">, Ethernet, </w:t>
                            </w:r>
                          </w:p>
                          <w:p w14:paraId="1CD86EE7" w14:textId="77777777" w:rsidR="00E623D1" w:rsidRDefault="00E623D1" w:rsidP="00E623D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623D1">
                              <w:rPr>
                                <w:lang w:val="en-US"/>
                              </w:rPr>
                              <w:t>FibreChannel</w:t>
                            </w:r>
                            <w:proofErr w:type="spellEnd"/>
                            <w:r w:rsidRPr="00E623D1">
                              <w:rPr>
                                <w:lang w:val="en-US"/>
                              </w:rPr>
                              <w:t xml:space="preserve">, Firewall, HP, HP-Server, Icinga2, </w:t>
                            </w:r>
                          </w:p>
                          <w:p w14:paraId="358EBED8" w14:textId="36234F56" w:rsidR="00E623D1" w:rsidRDefault="00E623D1" w:rsidP="00E623D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E623D1">
                              <w:rPr>
                                <w:lang w:val="en-US"/>
                              </w:rPr>
                              <w:t xml:space="preserve">Linux, </w:t>
                            </w:r>
                            <w:proofErr w:type="spellStart"/>
                            <w:r w:rsidRPr="00E623D1">
                              <w:rPr>
                                <w:lang w:val="en-US"/>
                              </w:rPr>
                              <w:t>Massenspeicher</w:t>
                            </w:r>
                            <w:proofErr w:type="spellEnd"/>
                            <w:r w:rsidRPr="00E623D1">
                              <w:rPr>
                                <w:lang w:val="en-US"/>
                              </w:rPr>
                              <w:t xml:space="preserve">, Monitoring, MS-Office, </w:t>
                            </w:r>
                          </w:p>
                          <w:p w14:paraId="5E6679F4" w14:textId="77777777" w:rsidR="00E623D1" w:rsidRDefault="00E623D1" w:rsidP="00E623D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E623D1">
                              <w:rPr>
                                <w:lang w:val="en-US"/>
                              </w:rPr>
                              <w:t xml:space="preserve">MS-Visio, Nagios, VMware ESX, Windows, </w:t>
                            </w:r>
                          </w:p>
                          <w:p w14:paraId="39B26497" w14:textId="1C6166C0" w:rsidR="004E45A3" w:rsidRPr="00E623D1" w:rsidRDefault="00E623D1" w:rsidP="00E623D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E623D1">
                              <w:rPr>
                                <w:lang w:val="en-US"/>
                              </w:rPr>
                              <w:t>Sophos, Sophos Firewall, Checkpoint Firewall</w:t>
                            </w:r>
                          </w:p>
                          <w:p w14:paraId="40BDF346" w14:textId="77777777" w:rsidR="00E623D1" w:rsidRDefault="004E45A3" w:rsidP="00E623D1">
                            <w:r w:rsidRPr="004E45A3">
                              <w:rPr>
                                <w:b/>
                              </w:rPr>
                              <w:t>Aufgaben</w:t>
                            </w:r>
                            <w:r w:rsidRPr="004E45A3">
                              <w:rPr>
                                <w:b/>
                              </w:rPr>
                              <w:tab/>
                              <w:t xml:space="preserve">         </w:t>
                            </w:r>
                            <w:r w:rsidRPr="004E45A3">
                              <w:t xml:space="preserve"> </w:t>
                            </w:r>
                            <w:proofErr w:type="spellStart"/>
                            <w:r w:rsidR="00E623D1">
                              <w:t>InterComponentWare</w:t>
                            </w:r>
                            <w:proofErr w:type="spellEnd"/>
                            <w:r w:rsidR="00E623D1">
                              <w:t xml:space="preserve"> AG (ICW) in Walldorf</w:t>
                            </w:r>
                          </w:p>
                          <w:p w14:paraId="03A771A9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 xml:space="preserve">Erstellung eines </w:t>
                            </w:r>
                            <w:proofErr w:type="spellStart"/>
                            <w:r>
                              <w:t>iSCSI</w:t>
                            </w:r>
                            <w:proofErr w:type="spellEnd"/>
                            <w:r>
                              <w:t xml:space="preserve"> Konzepts auf Basis von </w:t>
                            </w:r>
                          </w:p>
                          <w:p w14:paraId="522A8D7C" w14:textId="49C00496" w:rsidR="00E623D1" w:rsidRDefault="00E623D1" w:rsidP="00E623D1">
                            <w:pPr>
                              <w:ind w:left="1985"/>
                            </w:pPr>
                            <w:r>
                              <w:t xml:space="preserve">Evaluierung </w:t>
                            </w:r>
                            <w:proofErr w:type="spellStart"/>
                            <w:r>
                              <w:t>Equalogic</w:t>
                            </w:r>
                            <w:proofErr w:type="spellEnd"/>
                            <w:r>
                              <w:t>(englisch)</w:t>
                            </w:r>
                          </w:p>
                          <w:p w14:paraId="667CBE10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 xml:space="preserve">ESX 3.5 auf VMware </w:t>
                            </w:r>
                            <w:proofErr w:type="spellStart"/>
                            <w:r>
                              <w:t>vSphere</w:t>
                            </w:r>
                            <w:proofErr w:type="spellEnd"/>
                            <w:r>
                              <w:t xml:space="preserve"> ESX 4.0 Migration </w:t>
                            </w:r>
                          </w:p>
                          <w:p w14:paraId="4582B72C" w14:textId="5A946844" w:rsidR="00E623D1" w:rsidRDefault="00E623D1" w:rsidP="00E623D1">
                            <w:pPr>
                              <w:ind w:left="1985"/>
                            </w:pPr>
                            <w:r>
                              <w:t>(mehr als 90 ESX Server, ca. 1.200 virtuelle Maschinen)</w:t>
                            </w:r>
                          </w:p>
                          <w:p w14:paraId="42B9E6C1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>ESX 2.5x, ESX 3.0x auf ESX 3.5x Migration (mehr als 90 ESX Server, ca. 1.200 virtuelle Maschinen 70 % Linux SLES, 30 % Windows)</w:t>
                            </w:r>
                          </w:p>
                          <w:p w14:paraId="70D656CC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>ESX Farm Konsolidierung an mehreren Standorten</w:t>
                            </w:r>
                          </w:p>
                          <w:p w14:paraId="07552562" w14:textId="77777777" w:rsidR="00086C80" w:rsidRDefault="00E623D1" w:rsidP="00E623D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E623D1">
                              <w:rPr>
                                <w:lang w:val="en-US"/>
                              </w:rPr>
                              <w:t xml:space="preserve">SAN Administration EMC AX100, AX150, EMC CX300; </w:t>
                            </w:r>
                          </w:p>
                          <w:p w14:paraId="69CCC465" w14:textId="6887DC64" w:rsidR="00E623D1" w:rsidRPr="00086C80" w:rsidRDefault="00E623D1" w:rsidP="00E623D1">
                            <w:pPr>
                              <w:ind w:left="1985"/>
                            </w:pPr>
                            <w:r w:rsidRPr="00086C80">
                              <w:t xml:space="preserve">HP EVA 4000, HP EVA 6000 und Dell </w:t>
                            </w:r>
                            <w:proofErr w:type="spellStart"/>
                            <w:r w:rsidRPr="00086C80">
                              <w:t>EqualLogic</w:t>
                            </w:r>
                            <w:proofErr w:type="spellEnd"/>
                            <w:r w:rsidRPr="00086C80">
                              <w:t xml:space="preserve"> PS4000, PS5000E, PS6000E, PS6500E</w:t>
                            </w:r>
                          </w:p>
                          <w:p w14:paraId="6F97534B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 xml:space="preserve">Datenmigration von EMC CX300 auf Dell </w:t>
                            </w:r>
                            <w:proofErr w:type="spellStart"/>
                            <w:r>
                              <w:t>EqualLogic</w:t>
                            </w:r>
                            <w:proofErr w:type="spellEnd"/>
                          </w:p>
                          <w:p w14:paraId="0A70ED98" w14:textId="77777777" w:rsidR="00E623D1" w:rsidRDefault="00E623D1" w:rsidP="00E623D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E623D1">
                              <w:rPr>
                                <w:lang w:val="en-US"/>
                              </w:rPr>
                              <w:t xml:space="preserve">Administration HP Blade Server p-enclosure, </w:t>
                            </w:r>
                          </w:p>
                          <w:p w14:paraId="1B636713" w14:textId="2957A17C" w:rsidR="00E623D1" w:rsidRPr="00E623D1" w:rsidRDefault="00E623D1" w:rsidP="00E623D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E623D1">
                              <w:rPr>
                                <w:lang w:val="en-US"/>
                              </w:rPr>
                              <w:t>c-enclosure C7000</w:t>
                            </w:r>
                          </w:p>
                          <w:p w14:paraId="4F75FD12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 xml:space="preserve">Bereitstellen von Linux virtuellen Maschinen (Novell SLES 8,9,10,11, Debian, </w:t>
                            </w:r>
                            <w:proofErr w:type="spellStart"/>
                            <w:r>
                              <w:t>CentOS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C7A8C14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>Bereitstellen von Windows 2008 Templates</w:t>
                            </w:r>
                          </w:p>
                          <w:p w14:paraId="7859A7FA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>Implementierung Lab Manager 3.0</w:t>
                            </w:r>
                          </w:p>
                          <w:p w14:paraId="228E1BCE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>Virtualisierung diverser SAP Instanzen</w:t>
                            </w:r>
                          </w:p>
                          <w:p w14:paraId="40CD7C96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>Virtualisierung eines Lotus Notes Domino Clusters</w:t>
                            </w:r>
                          </w:p>
                          <w:p w14:paraId="4EBC94E3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>Härtung von ESX 3.x und ESX 4.x Servern</w:t>
                            </w:r>
                          </w:p>
                          <w:p w14:paraId="33A8ABF8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 xml:space="preserve">Administration von </w:t>
                            </w:r>
                            <w:proofErr w:type="spellStart"/>
                            <w:r>
                              <w:t>Linuxsystemen</w:t>
                            </w:r>
                            <w:proofErr w:type="spellEnd"/>
                            <w:r>
                              <w:t xml:space="preserve"> (Apache, MySQL, </w:t>
                            </w:r>
                            <w:proofErr w:type="spellStart"/>
                            <w:r>
                              <w:t>postfix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squid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Yubico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Zurmo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crm</w:t>
                            </w:r>
                            <w:proofErr w:type="spellEnd"/>
                            <w:r>
                              <w:t xml:space="preserve">), Bind, </w:t>
                            </w:r>
                            <w:proofErr w:type="spellStart"/>
                            <w:r>
                              <w:t>Dansguardian</w:t>
                            </w:r>
                            <w:proofErr w:type="spellEnd"/>
                            <w:r>
                              <w:t xml:space="preserve">, Monitoring mit </w:t>
                            </w:r>
                            <w:proofErr w:type="spellStart"/>
                            <w:r>
                              <w:t>Nagios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8DA2B53" w14:textId="77777777" w:rsidR="00E623D1" w:rsidRDefault="00E623D1" w:rsidP="00E623D1">
                            <w:pPr>
                              <w:ind w:left="1985"/>
                            </w:pPr>
                            <w:r>
                              <w:t xml:space="preserve">Programmiersprachen Basics Perl und 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DE9FDD5" w14:textId="77777777" w:rsidR="00086C80" w:rsidRDefault="00E623D1" w:rsidP="00E623D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E623D1">
                              <w:rPr>
                                <w:lang w:val="en-US"/>
                              </w:rPr>
                              <w:t xml:space="preserve">Administration von </w:t>
                            </w:r>
                            <w:proofErr w:type="spellStart"/>
                            <w:r w:rsidRPr="00E623D1">
                              <w:rPr>
                                <w:lang w:val="en-US"/>
                              </w:rPr>
                              <w:t>Backuptools</w:t>
                            </w:r>
                            <w:proofErr w:type="spellEnd"/>
                            <w:r w:rsidRPr="00E623D1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623D1">
                              <w:rPr>
                                <w:lang w:val="en-US"/>
                              </w:rPr>
                              <w:t>Arkeia</w:t>
                            </w:r>
                            <w:proofErr w:type="spellEnd"/>
                            <w:r w:rsidRPr="00E623D1">
                              <w:rPr>
                                <w:lang w:val="en-US"/>
                              </w:rPr>
                              <w:t xml:space="preserve">, Symantec </w:t>
                            </w:r>
                          </w:p>
                          <w:p w14:paraId="14BCEE04" w14:textId="64BB7A71" w:rsidR="00E623D1" w:rsidRPr="00E623D1" w:rsidRDefault="00E623D1" w:rsidP="00E623D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623D1">
                              <w:rPr>
                                <w:lang w:val="en-US"/>
                              </w:rPr>
                              <w:t>BackupExec</w:t>
                            </w:r>
                            <w:proofErr w:type="spellEnd"/>
                            <w:r w:rsidRPr="00E623D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F03C148" w14:textId="77777777" w:rsidR="00E623D1" w:rsidRPr="00E623D1" w:rsidRDefault="00E623D1" w:rsidP="00E623D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E623D1">
                              <w:rPr>
                                <w:lang w:val="en-US"/>
                              </w:rPr>
                              <w:t xml:space="preserve">Administration von Windows </w:t>
                            </w:r>
                            <w:proofErr w:type="spellStart"/>
                            <w:r w:rsidRPr="00E623D1">
                              <w:rPr>
                                <w:lang w:val="en-US"/>
                              </w:rPr>
                              <w:t>Systemen</w:t>
                            </w:r>
                            <w:proofErr w:type="spellEnd"/>
                            <w:r w:rsidRPr="00E623D1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623D1">
                              <w:rPr>
                                <w:lang w:val="en-US"/>
                              </w:rPr>
                              <w:t>Serv</w:t>
                            </w:r>
                            <w:proofErr w:type="spellEnd"/>
                            <w:r w:rsidRPr="00E623D1">
                              <w:rPr>
                                <w:lang w:val="en-US"/>
                              </w:rPr>
                              <w:t>-U Fileserver, Active Directory, DNS, DHCP)</w:t>
                            </w:r>
                          </w:p>
                          <w:p w14:paraId="21B6103F" w14:textId="77777777" w:rsidR="00086C80" w:rsidRDefault="00E623D1" w:rsidP="00E623D1">
                            <w:pPr>
                              <w:ind w:left="1985"/>
                            </w:pPr>
                            <w:r>
                              <w:t xml:space="preserve">Planung und Koordination von Netzwerk und Firewall </w:t>
                            </w:r>
                          </w:p>
                          <w:p w14:paraId="3F1EE695" w14:textId="77777777" w:rsidR="00086C80" w:rsidRDefault="00E623D1" w:rsidP="00E623D1">
                            <w:pPr>
                              <w:ind w:left="1985"/>
                            </w:pPr>
                            <w:proofErr w:type="spellStart"/>
                            <w:proofErr w:type="gramStart"/>
                            <w:r>
                              <w:t>infrastruktur</w:t>
                            </w:r>
                            <w:proofErr w:type="spellEnd"/>
                            <w:r>
                              <w:t>.(</w:t>
                            </w:r>
                            <w:proofErr w:type="spellStart"/>
                            <w:proofErr w:type="gramEnd"/>
                            <w:r>
                              <w:t>Juniper</w:t>
                            </w:r>
                            <w:proofErr w:type="spellEnd"/>
                            <w:r>
                              <w:t xml:space="preserve"> Switches, Checkpoint Firewall, </w:t>
                            </w:r>
                          </w:p>
                          <w:p w14:paraId="34F80FB6" w14:textId="1F80BE71" w:rsidR="00D52717" w:rsidRPr="00323345" w:rsidRDefault="00E623D1" w:rsidP="00E623D1">
                            <w:pPr>
                              <w:ind w:left="1985"/>
                            </w:pPr>
                            <w:r>
                              <w:t>Sophos Firewa</w:t>
                            </w:r>
                            <w:r>
                              <w:t xml:space="preserve">ll), </w:t>
                            </w:r>
                            <w:r>
                              <w:t>Docker</w:t>
                            </w:r>
                          </w:p>
                          <w:p w14:paraId="2B7F9641" w14:textId="77777777" w:rsidR="00D52717" w:rsidRPr="00323345" w:rsidRDefault="00D52717" w:rsidP="00A8074D">
                            <w:pPr>
                              <w:ind w:firstLine="1985"/>
                            </w:pPr>
                          </w:p>
                          <w:p w14:paraId="0210767C" w14:textId="77777777" w:rsidR="00D52717" w:rsidRPr="00323345" w:rsidRDefault="00D52717" w:rsidP="0013194C">
                            <w:pPr>
                              <w:rPr>
                                <w:b/>
                              </w:rPr>
                            </w:pPr>
                          </w:p>
                          <w:p w14:paraId="21E5975E" w14:textId="601B4CE9" w:rsidR="00D52717" w:rsidRPr="00323345" w:rsidRDefault="00D52717" w:rsidP="00131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380D" id="Textfeld 20" o:spid="_x0000_s1036" type="#_x0000_t202" style="position:absolute;margin-left:117.05pt;margin-top:22.2pt;width:390.55pt;height:6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" filled="f" stroked="f">
                <v:textbox style="mso-next-textbox:#Textfeld 221">
                  <w:txbxContent>
                    <w:p w14:paraId="7CBFE5CB" w14:textId="7512F7E5" w:rsidR="00FD6317" w:rsidRPr="00E37C43" w:rsidRDefault="00FD6317" w:rsidP="00FD6317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B322BD" w:rsidRPr="00B322BD">
                        <w:t>11/2015 - laufend</w:t>
                      </w:r>
                    </w:p>
                    <w:p w14:paraId="68DFA02B" w14:textId="6E4B76A9" w:rsidR="00FD6317" w:rsidRDefault="00FD6317" w:rsidP="00FD6317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B322BD" w:rsidRPr="00B322BD">
                        <w:t>Volkswagen Financial Services</w:t>
                      </w:r>
                    </w:p>
                    <w:p w14:paraId="226CB7B5" w14:textId="765A3069" w:rsidR="00FD6317" w:rsidRPr="00FD6317" w:rsidRDefault="00FD6317" w:rsidP="00FD6317">
                      <w:pPr>
                        <w:rPr>
                          <w:b/>
                        </w:rPr>
                      </w:pPr>
                      <w:r w:rsidRPr="00FD6317">
                        <w:rPr>
                          <w:b/>
                        </w:rPr>
                        <w:t>Tätigkeit</w:t>
                      </w:r>
                      <w:r w:rsidRPr="00FD6317">
                        <w:rPr>
                          <w:b/>
                        </w:rPr>
                        <w:tab/>
                        <w:t xml:space="preserve">          </w:t>
                      </w:r>
                      <w:r w:rsidR="00B322BD" w:rsidRPr="00B322BD">
                        <w:t>Senior VMware Consulting</w:t>
                      </w:r>
                    </w:p>
                    <w:p w14:paraId="3FD070D9" w14:textId="02A9AB4B" w:rsidR="00FD6317" w:rsidRPr="00FD6317" w:rsidRDefault="00FD6317" w:rsidP="00FD6317">
                      <w:pPr>
                        <w:rPr>
                          <w:b/>
                        </w:rPr>
                      </w:pPr>
                      <w:r w:rsidRPr="00FD6317">
                        <w:rPr>
                          <w:b/>
                        </w:rPr>
                        <w:t xml:space="preserve">Kurzbeschreibung    </w:t>
                      </w:r>
                      <w:r w:rsidR="00B322BD" w:rsidRPr="00B322BD">
                        <w:t>Automobilbranche, Banken</w:t>
                      </w:r>
                    </w:p>
                    <w:p w14:paraId="0AD9FCB6" w14:textId="3B97074B" w:rsidR="00FD6317" w:rsidRPr="00FD6317" w:rsidRDefault="00FD6317" w:rsidP="00B322BD">
                      <w:proofErr w:type="spellStart"/>
                      <w:r w:rsidRPr="00B109C7">
                        <w:rPr>
                          <w:b/>
                          <w:lang w:val="en-US"/>
                        </w:rPr>
                        <w:t>Fähigkeiten</w:t>
                      </w:r>
                      <w:proofErr w:type="spellEnd"/>
                      <w:r w:rsidRPr="00B109C7">
                        <w:rPr>
                          <w:b/>
                          <w:lang w:val="en-US"/>
                        </w:rPr>
                        <w:tab/>
                        <w:t xml:space="preserve"> </w:t>
                      </w:r>
                    </w:p>
                    <w:p w14:paraId="1E4025D1" w14:textId="77777777" w:rsidR="00B322BD" w:rsidRDefault="00FD6317" w:rsidP="00B322BD">
                      <w:r w:rsidRPr="00B109C7">
                        <w:rPr>
                          <w:b/>
                        </w:rPr>
                        <w:t>Aufgaben</w:t>
                      </w:r>
                      <w:r w:rsidRPr="00B109C7">
                        <w:rPr>
                          <w:b/>
                        </w:rPr>
                        <w:tab/>
                        <w:t xml:space="preserve">          </w:t>
                      </w:r>
                      <w:r w:rsidR="00B322BD">
                        <w:t xml:space="preserve">Optimierung und Administration VMware </w:t>
                      </w:r>
                    </w:p>
                    <w:p w14:paraId="1A83CE07" w14:textId="1DF78431" w:rsidR="00B322BD" w:rsidRDefault="00B322BD" w:rsidP="00B322BD">
                      <w:pPr>
                        <w:ind w:left="1985"/>
                      </w:pPr>
                      <w:proofErr w:type="spellStart"/>
                      <w:r>
                        <w:t>vSphere</w:t>
                      </w:r>
                      <w:proofErr w:type="spellEnd"/>
                      <w:r>
                        <w:t xml:space="preserve"> Umgebung.</w:t>
                      </w:r>
                    </w:p>
                    <w:p w14:paraId="4D83A4B4" w14:textId="77777777" w:rsidR="00B322BD" w:rsidRDefault="00B322BD" w:rsidP="00B322BD">
                      <w:pPr>
                        <w:ind w:left="1985"/>
                      </w:pPr>
                      <w:r>
                        <w:t>Netz und Storage Migrationen</w:t>
                      </w:r>
                    </w:p>
                    <w:p w14:paraId="4E527624" w14:textId="77777777" w:rsidR="00B322BD" w:rsidRDefault="00B322BD" w:rsidP="00B322BD">
                      <w:pPr>
                        <w:ind w:left="1985"/>
                      </w:pPr>
                      <w:r>
                        <w:t xml:space="preserve">100+ </w:t>
                      </w:r>
                      <w:proofErr w:type="spellStart"/>
                      <w:r>
                        <w:t>ESXi</w:t>
                      </w:r>
                      <w:proofErr w:type="spellEnd"/>
                      <w:r>
                        <w:t xml:space="preserve"> Hosts</w:t>
                      </w:r>
                    </w:p>
                    <w:p w14:paraId="4C8B1A5F" w14:textId="77777777" w:rsidR="00B322BD" w:rsidRDefault="00B322BD" w:rsidP="00B322BD">
                      <w:pPr>
                        <w:ind w:left="1985"/>
                      </w:pPr>
                      <w:r>
                        <w:t>1400+ VMs</w:t>
                      </w:r>
                    </w:p>
                    <w:p w14:paraId="0F7F7971" w14:textId="77777777" w:rsidR="00B322BD" w:rsidRDefault="00B322BD" w:rsidP="00B322BD">
                      <w:pPr>
                        <w:ind w:left="1985"/>
                      </w:pPr>
                      <w:r>
                        <w:t xml:space="preserve">Migration von vSphere5.x auf </w:t>
                      </w:r>
                      <w:proofErr w:type="spellStart"/>
                      <w:r>
                        <w:t>vSphere</w:t>
                      </w:r>
                      <w:proofErr w:type="spellEnd"/>
                      <w:r>
                        <w:t xml:space="preserve"> 6.0 U2</w:t>
                      </w:r>
                    </w:p>
                    <w:p w14:paraId="2862B01B" w14:textId="77777777" w:rsidR="00B322BD" w:rsidRDefault="00B322BD" w:rsidP="00B322BD">
                      <w:pPr>
                        <w:ind w:left="1985"/>
                      </w:pPr>
                      <w:r>
                        <w:t xml:space="preserve">Migration auf </w:t>
                      </w:r>
                      <w:proofErr w:type="spellStart"/>
                      <w:r>
                        <w:t>vSphere</w:t>
                      </w:r>
                      <w:proofErr w:type="spellEnd"/>
                      <w:r>
                        <w:t xml:space="preserve"> 6.5</w:t>
                      </w:r>
                    </w:p>
                    <w:p w14:paraId="6D0ABD4B" w14:textId="77777777" w:rsidR="00B322BD" w:rsidRDefault="00B322BD" w:rsidP="00B322BD">
                      <w:pPr>
                        <w:ind w:left="1985"/>
                      </w:pPr>
                      <w:r>
                        <w:t>Automatisierung administrativer Tätigkeiten</w:t>
                      </w:r>
                    </w:p>
                    <w:p w14:paraId="500CDD02" w14:textId="77777777" w:rsidR="00B322BD" w:rsidRDefault="00B322BD" w:rsidP="00B322BD">
                      <w:pPr>
                        <w:ind w:left="1985"/>
                      </w:pPr>
                      <w:r>
                        <w:t xml:space="preserve">VMware </w:t>
                      </w:r>
                      <w:proofErr w:type="spellStart"/>
                      <w:r>
                        <w:t>Vrealize</w:t>
                      </w:r>
                      <w:proofErr w:type="spellEnd"/>
                      <w:r>
                        <w:t xml:space="preserve"> Automation</w:t>
                      </w:r>
                    </w:p>
                    <w:p w14:paraId="473D6FCD" w14:textId="18876BD2" w:rsidR="00FD6317" w:rsidRDefault="00B322BD" w:rsidP="00B322BD">
                      <w:pPr>
                        <w:ind w:left="1985"/>
                      </w:pPr>
                      <w:r>
                        <w:t xml:space="preserve">VMware </w:t>
                      </w:r>
                      <w:proofErr w:type="spellStart"/>
                      <w:r>
                        <w:t>Horizon</w:t>
                      </w:r>
                      <w:proofErr w:type="spellEnd"/>
                      <w:r>
                        <w:t xml:space="preserve"> View</w:t>
                      </w:r>
                    </w:p>
                    <w:p w14:paraId="6DDA1F20" w14:textId="0ACD3602" w:rsidR="00FD6317" w:rsidRDefault="00FD6317" w:rsidP="00FD6317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63E9005D" w14:textId="77777777" w:rsidR="00FD6317" w:rsidRDefault="00FD6317" w:rsidP="00896205">
                      <w:pPr>
                        <w:rPr>
                          <w:b/>
                        </w:rPr>
                      </w:pPr>
                    </w:p>
                    <w:p w14:paraId="34E80BE0" w14:textId="75D74126" w:rsidR="00B322BD" w:rsidRPr="00E37C43" w:rsidRDefault="00B322BD" w:rsidP="00B322B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7</w:t>
                      </w:r>
                      <w:r w:rsidRPr="00B322BD">
                        <w:t>/2015 - laufend</w:t>
                      </w:r>
                    </w:p>
                    <w:p w14:paraId="451C58E8" w14:textId="4D83DC56" w:rsidR="00B322BD" w:rsidRDefault="00B322BD" w:rsidP="00B322BD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4E45A3" w:rsidRPr="004E45A3">
                        <w:t xml:space="preserve">Gronau IT Cloud </w:t>
                      </w:r>
                      <w:proofErr w:type="spellStart"/>
                      <w:proofErr w:type="gramStart"/>
                      <w:r w:rsidR="004E45A3" w:rsidRPr="004E45A3">
                        <w:t>Cloud</w:t>
                      </w:r>
                      <w:proofErr w:type="spellEnd"/>
                      <w:r w:rsidR="004E45A3" w:rsidRPr="004E45A3">
                        <w:t xml:space="preserve"> Computing</w:t>
                      </w:r>
                      <w:proofErr w:type="gramEnd"/>
                      <w:r w:rsidR="004E45A3" w:rsidRPr="004E45A3">
                        <w:t xml:space="preserve"> GmbH</w:t>
                      </w:r>
                    </w:p>
                    <w:p w14:paraId="6B8B8F86" w14:textId="1C0BB890" w:rsidR="00B322BD" w:rsidRPr="00FD6317" w:rsidRDefault="00B322BD" w:rsidP="00B322BD">
                      <w:pPr>
                        <w:rPr>
                          <w:b/>
                        </w:rPr>
                      </w:pPr>
                      <w:r w:rsidRPr="00FD6317">
                        <w:rPr>
                          <w:b/>
                        </w:rPr>
                        <w:t>Tätigkeit</w:t>
                      </w:r>
                      <w:r w:rsidRPr="00FD6317">
                        <w:rPr>
                          <w:b/>
                        </w:rPr>
                        <w:tab/>
                        <w:t xml:space="preserve">          </w:t>
                      </w:r>
                      <w:r w:rsidR="004E45A3" w:rsidRPr="004E45A3">
                        <w:t>Senior Consulting</w:t>
                      </w:r>
                    </w:p>
                    <w:p w14:paraId="4EB044CD" w14:textId="77777777" w:rsidR="004E45A3" w:rsidRDefault="00B322BD" w:rsidP="00B322BD">
                      <w:r w:rsidRPr="00FD6317">
                        <w:rPr>
                          <w:b/>
                        </w:rPr>
                        <w:t xml:space="preserve">Kurzbeschreibung    </w:t>
                      </w:r>
                      <w:r w:rsidR="004E45A3" w:rsidRPr="004E45A3">
                        <w:t xml:space="preserve">Beratungsunternehmen, EDV-Dienstleistungen, </w:t>
                      </w:r>
                    </w:p>
                    <w:p w14:paraId="640E0050" w14:textId="5B4C4A6E" w:rsidR="00B322BD" w:rsidRPr="004E45A3" w:rsidRDefault="004E45A3" w:rsidP="004E45A3">
                      <w:pPr>
                        <w:ind w:firstLine="1985"/>
                        <w:rPr>
                          <w:b/>
                          <w:lang w:val="en-US"/>
                        </w:rPr>
                      </w:pPr>
                      <w:proofErr w:type="spellStart"/>
                      <w:r w:rsidRPr="004E45A3">
                        <w:rPr>
                          <w:lang w:val="en-US"/>
                        </w:rPr>
                        <w:t>Informations</w:t>
                      </w:r>
                      <w:proofErr w:type="spellEnd"/>
                      <w:r w:rsidRPr="004E45A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E45A3">
                        <w:rPr>
                          <w:lang w:val="en-US"/>
                        </w:rPr>
                        <w:t>Technologie</w:t>
                      </w:r>
                      <w:proofErr w:type="spellEnd"/>
                    </w:p>
                    <w:p w14:paraId="7DC6C80E" w14:textId="77777777" w:rsidR="004E45A3" w:rsidRDefault="00B322BD" w:rsidP="00B322BD">
                      <w:pPr>
                        <w:rPr>
                          <w:lang w:val="en-US"/>
                        </w:rPr>
                      </w:pPr>
                      <w:proofErr w:type="spellStart"/>
                      <w:r w:rsidRPr="004E45A3">
                        <w:rPr>
                          <w:b/>
                          <w:lang w:val="en-US"/>
                        </w:rPr>
                        <w:t>Fähigkeiten</w:t>
                      </w:r>
                      <w:proofErr w:type="spellEnd"/>
                      <w:r w:rsidRPr="004E45A3">
                        <w:rPr>
                          <w:b/>
                          <w:lang w:val="en-US"/>
                        </w:rPr>
                        <w:tab/>
                        <w:t xml:space="preserve"> </w:t>
                      </w:r>
                      <w:r w:rsidR="004E45A3" w:rsidRPr="004E45A3">
                        <w:rPr>
                          <w:b/>
                          <w:lang w:val="en-US"/>
                        </w:rPr>
                        <w:t xml:space="preserve">         </w:t>
                      </w:r>
                      <w:r w:rsidR="004E45A3" w:rsidRPr="004E45A3">
                        <w:rPr>
                          <w:lang w:val="en-US"/>
                        </w:rPr>
                        <w:t>Dell, Ethernet, HP, Monitoring, MS-Office, MS-Visio,</w:t>
                      </w:r>
                    </w:p>
                    <w:p w14:paraId="3B26F405" w14:textId="77777777" w:rsidR="004E45A3" w:rsidRDefault="004E45A3" w:rsidP="004E45A3">
                      <w:pPr>
                        <w:ind w:firstLine="1985"/>
                        <w:rPr>
                          <w:lang w:val="en-US"/>
                        </w:rPr>
                      </w:pPr>
                      <w:r w:rsidRPr="004E45A3">
                        <w:rPr>
                          <w:lang w:val="en-US"/>
                        </w:rPr>
                        <w:t xml:space="preserve">VMware ESX, VPN, Docker, </w:t>
                      </w:r>
                      <w:proofErr w:type="spellStart"/>
                      <w:r w:rsidRPr="004E45A3">
                        <w:rPr>
                          <w:lang w:val="en-US"/>
                        </w:rPr>
                        <w:t>Atlassian</w:t>
                      </w:r>
                      <w:proofErr w:type="spellEnd"/>
                      <w:r w:rsidRPr="004E45A3">
                        <w:rPr>
                          <w:lang w:val="en-US"/>
                        </w:rPr>
                        <w:t xml:space="preserve"> Confluence, </w:t>
                      </w:r>
                    </w:p>
                    <w:p w14:paraId="082EE7FD" w14:textId="606C2B85" w:rsidR="00B322BD" w:rsidRPr="004E45A3" w:rsidRDefault="004E45A3" w:rsidP="004E45A3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4E45A3">
                        <w:rPr>
                          <w:lang w:val="en-US"/>
                        </w:rPr>
                        <w:t>Atlassian</w:t>
                      </w:r>
                      <w:proofErr w:type="spellEnd"/>
                      <w:r w:rsidRPr="004E45A3">
                        <w:rPr>
                          <w:lang w:val="en-US"/>
                        </w:rPr>
                        <w:t xml:space="preserve"> JIRA</w:t>
                      </w:r>
                    </w:p>
                    <w:p w14:paraId="522871E4" w14:textId="154A626B" w:rsidR="004E45A3" w:rsidRPr="004E45A3" w:rsidRDefault="00B322BD" w:rsidP="004E45A3">
                      <w:pPr>
                        <w:rPr>
                          <w:lang w:val="en-US"/>
                        </w:rPr>
                      </w:pPr>
                      <w:proofErr w:type="spellStart"/>
                      <w:r w:rsidRPr="004E45A3">
                        <w:rPr>
                          <w:b/>
                          <w:lang w:val="en-US"/>
                        </w:rPr>
                        <w:t>Aufgaben</w:t>
                      </w:r>
                      <w:proofErr w:type="spellEnd"/>
                      <w:r w:rsidRPr="004E45A3">
                        <w:rPr>
                          <w:b/>
                          <w:lang w:val="en-US"/>
                        </w:rPr>
                        <w:tab/>
                        <w:t xml:space="preserve">         </w:t>
                      </w:r>
                      <w:r w:rsidR="004E45A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E45A3">
                        <w:t>DevOps</w:t>
                      </w:r>
                      <w:proofErr w:type="spellEnd"/>
                      <w:r w:rsidR="004E45A3">
                        <w:t xml:space="preserve"> Cloud Computing</w:t>
                      </w:r>
                    </w:p>
                    <w:p w14:paraId="74A6114A" w14:textId="77777777" w:rsidR="004E45A3" w:rsidRDefault="004E45A3" w:rsidP="004E45A3">
                      <w:pPr>
                        <w:ind w:firstLine="1985"/>
                      </w:pPr>
                      <w:r>
                        <w:t>Virtualisierung</w:t>
                      </w:r>
                    </w:p>
                    <w:p w14:paraId="21F23F71" w14:textId="77777777" w:rsidR="004E45A3" w:rsidRDefault="004E45A3" w:rsidP="004E45A3">
                      <w:pPr>
                        <w:ind w:firstLine="1985"/>
                      </w:pPr>
                      <w:proofErr w:type="spellStart"/>
                      <w:r>
                        <w:t>Dockerisierung</w:t>
                      </w:r>
                      <w:proofErr w:type="spellEnd"/>
                    </w:p>
                    <w:p w14:paraId="657899C1" w14:textId="77777777" w:rsidR="004E45A3" w:rsidRDefault="004E45A3" w:rsidP="004E45A3">
                      <w:pPr>
                        <w:ind w:firstLine="1985"/>
                      </w:pPr>
                      <w:r>
                        <w:t>Foreman</w:t>
                      </w:r>
                    </w:p>
                    <w:p w14:paraId="5EAF7ACC" w14:textId="77777777" w:rsidR="004E45A3" w:rsidRDefault="004E45A3" w:rsidP="004E45A3">
                      <w:pPr>
                        <w:ind w:firstLine="1985"/>
                      </w:pPr>
                      <w:proofErr w:type="spellStart"/>
                      <w:r>
                        <w:t>vSphere</w:t>
                      </w:r>
                      <w:proofErr w:type="spellEnd"/>
                      <w:r>
                        <w:t xml:space="preserve"> 5.5</w:t>
                      </w:r>
                    </w:p>
                    <w:p w14:paraId="0D06BD5A" w14:textId="77777777" w:rsidR="004E45A3" w:rsidRDefault="004E45A3" w:rsidP="004E45A3">
                      <w:pPr>
                        <w:ind w:firstLine="1985"/>
                      </w:pPr>
                      <w:proofErr w:type="spellStart"/>
                      <w:r>
                        <w:t>vSphere</w:t>
                      </w:r>
                      <w:proofErr w:type="spellEnd"/>
                      <w:r>
                        <w:t xml:space="preserve"> 6.0</w:t>
                      </w:r>
                    </w:p>
                    <w:p w14:paraId="569AE5FC" w14:textId="77777777" w:rsidR="004E45A3" w:rsidRDefault="004E45A3" w:rsidP="004E45A3">
                      <w:pPr>
                        <w:ind w:firstLine="1985"/>
                      </w:pPr>
                      <w:r>
                        <w:t>Puppet</w:t>
                      </w:r>
                    </w:p>
                    <w:p w14:paraId="0F75C88B" w14:textId="77777777" w:rsidR="004E45A3" w:rsidRDefault="004E45A3" w:rsidP="004E45A3">
                      <w:pPr>
                        <w:ind w:firstLine="1985"/>
                      </w:pPr>
                      <w:r>
                        <w:t>Linux Systemadministration</w:t>
                      </w:r>
                    </w:p>
                    <w:p w14:paraId="349B47BA" w14:textId="77777777" w:rsidR="004E45A3" w:rsidRDefault="004E45A3" w:rsidP="004E45A3">
                      <w:pPr>
                        <w:ind w:firstLine="1985"/>
                      </w:pPr>
                      <w:proofErr w:type="spellStart"/>
                      <w:r>
                        <w:t>Virtualisierungs</w:t>
                      </w:r>
                      <w:proofErr w:type="spellEnd"/>
                      <w:r>
                        <w:t xml:space="preserve"> Automation</w:t>
                      </w:r>
                    </w:p>
                    <w:p w14:paraId="441B6C22" w14:textId="77777777" w:rsidR="004E45A3" w:rsidRDefault="004E45A3" w:rsidP="004E45A3">
                      <w:pPr>
                        <w:ind w:firstLine="1985"/>
                      </w:pPr>
                      <w:proofErr w:type="spellStart"/>
                      <w:r>
                        <w:t>bash</w:t>
                      </w:r>
                      <w:proofErr w:type="spellEnd"/>
                    </w:p>
                    <w:p w14:paraId="1A203CF8" w14:textId="6B102BB7" w:rsidR="00B322BD" w:rsidRDefault="004E45A3" w:rsidP="004E45A3">
                      <w:pPr>
                        <w:ind w:firstLine="1985"/>
                      </w:pPr>
                      <w:r>
                        <w:t xml:space="preserve">Migration von vSphere5.x auf </w:t>
                      </w:r>
                      <w:proofErr w:type="spellStart"/>
                      <w:r>
                        <w:t>vSphere</w:t>
                      </w:r>
                      <w:proofErr w:type="spellEnd"/>
                      <w:r>
                        <w:t xml:space="preserve"> 6.0 U2</w:t>
                      </w:r>
                    </w:p>
                    <w:p w14:paraId="61AE64A9" w14:textId="77777777" w:rsidR="004E45A3" w:rsidRDefault="004E45A3" w:rsidP="004E45A3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11E62BBF" w14:textId="77777777" w:rsidR="00D52717" w:rsidRPr="00323345" w:rsidRDefault="00D52717" w:rsidP="00A8074D"/>
                    <w:p w14:paraId="1E462548" w14:textId="66CE0D7B" w:rsidR="004E45A3" w:rsidRPr="00E37C43" w:rsidRDefault="004E45A3" w:rsidP="004E45A3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4E45A3">
                        <w:t>7/2015 - 8/2015</w:t>
                      </w:r>
                    </w:p>
                    <w:p w14:paraId="04110B8F" w14:textId="6EA2D8BC" w:rsidR="004E45A3" w:rsidRDefault="004E45A3" w:rsidP="004E45A3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Pr="004E45A3">
                        <w:t>Broetje</w:t>
                      </w:r>
                      <w:proofErr w:type="spellEnd"/>
                    </w:p>
                    <w:p w14:paraId="1CF51C9B" w14:textId="77777777" w:rsidR="004E45A3" w:rsidRPr="00FD6317" w:rsidRDefault="004E45A3" w:rsidP="004E45A3">
                      <w:pPr>
                        <w:rPr>
                          <w:b/>
                        </w:rPr>
                      </w:pPr>
                      <w:r w:rsidRPr="00FD6317">
                        <w:rPr>
                          <w:b/>
                        </w:rPr>
                        <w:t>Tätigkeit</w:t>
                      </w:r>
                      <w:r w:rsidRPr="00FD6317">
                        <w:rPr>
                          <w:b/>
                        </w:rPr>
                        <w:tab/>
                        <w:t xml:space="preserve">          </w:t>
                      </w:r>
                      <w:r w:rsidRPr="004E45A3">
                        <w:t>Senior Consulting</w:t>
                      </w:r>
                    </w:p>
                    <w:p w14:paraId="70E6F45E" w14:textId="420843A4" w:rsidR="004E45A3" w:rsidRPr="004E45A3" w:rsidRDefault="004E45A3" w:rsidP="004E45A3">
                      <w:r w:rsidRPr="004E45A3">
                        <w:rPr>
                          <w:b/>
                        </w:rPr>
                        <w:t>Fähigkeiten</w:t>
                      </w:r>
                      <w:r w:rsidRPr="004E45A3">
                        <w:rPr>
                          <w:b/>
                        </w:rPr>
                        <w:tab/>
                        <w:t xml:space="preserve">          </w:t>
                      </w:r>
                      <w:r w:rsidRPr="004E45A3">
                        <w:t>VMware/</w:t>
                      </w:r>
                      <w:proofErr w:type="spellStart"/>
                      <w:r w:rsidRPr="004E45A3">
                        <w:t>DataCore</w:t>
                      </w:r>
                      <w:proofErr w:type="spellEnd"/>
                      <w:r w:rsidRPr="004E45A3">
                        <w:t xml:space="preserve"> </w:t>
                      </w:r>
                      <w:proofErr w:type="spellStart"/>
                      <w:r w:rsidRPr="004E45A3">
                        <w:t>Healthcheck</w:t>
                      </w:r>
                      <w:proofErr w:type="spellEnd"/>
                      <w:r>
                        <w:t xml:space="preserve">, </w:t>
                      </w:r>
                      <w:r w:rsidRPr="004E45A3">
                        <w:t>12 ESX Server</w:t>
                      </w:r>
                      <w:r>
                        <w:t xml:space="preserve">, </w:t>
                      </w:r>
                      <w:r w:rsidRPr="004E45A3">
                        <w:t>650 VMs</w:t>
                      </w:r>
                      <w:r>
                        <w:t>,</w:t>
                      </w:r>
                    </w:p>
                    <w:p w14:paraId="2B15AA84" w14:textId="77777777" w:rsidR="004E45A3" w:rsidRPr="004E45A3" w:rsidRDefault="004E45A3" w:rsidP="004E45A3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4E45A3">
                        <w:rPr>
                          <w:lang w:val="en-US"/>
                        </w:rPr>
                        <w:t>Härten</w:t>
                      </w:r>
                      <w:proofErr w:type="spellEnd"/>
                      <w:r w:rsidRPr="004E45A3">
                        <w:rPr>
                          <w:lang w:val="en-US"/>
                        </w:rPr>
                        <w:t xml:space="preserve"> von VMs </w:t>
                      </w:r>
                      <w:proofErr w:type="spellStart"/>
                      <w:r w:rsidRPr="004E45A3">
                        <w:rPr>
                          <w:lang w:val="en-US"/>
                        </w:rPr>
                        <w:t>mittels</w:t>
                      </w:r>
                      <w:proofErr w:type="spellEnd"/>
                      <w:r w:rsidRPr="004E45A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E45A3">
                        <w:rPr>
                          <w:lang w:val="en-US"/>
                        </w:rPr>
                        <w:t>PowerCLI</w:t>
                      </w:r>
                      <w:proofErr w:type="spellEnd"/>
                    </w:p>
                    <w:p w14:paraId="15EF0B65" w14:textId="793B5417" w:rsidR="004E45A3" w:rsidRPr="004E45A3" w:rsidRDefault="004E45A3" w:rsidP="004E45A3">
                      <w:pPr>
                        <w:ind w:firstLine="1985"/>
                      </w:pPr>
                      <w:r w:rsidRPr="004E45A3">
                        <w:t xml:space="preserve">Migration von vSphere5.x auf </w:t>
                      </w:r>
                      <w:proofErr w:type="spellStart"/>
                      <w:r w:rsidRPr="004E45A3">
                        <w:t>vSphere</w:t>
                      </w:r>
                      <w:proofErr w:type="spellEnd"/>
                      <w:r w:rsidRPr="004E45A3">
                        <w:t xml:space="preserve"> 5.5 U3</w:t>
                      </w:r>
                    </w:p>
                    <w:p w14:paraId="68A3A01C" w14:textId="77777777" w:rsidR="00B12526" w:rsidRDefault="004E45A3" w:rsidP="004E45A3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B12526" w:rsidRPr="00B12526">
                        <w:t>4/2007 - 4/2015</w:t>
                      </w:r>
                    </w:p>
                    <w:p w14:paraId="53886F65" w14:textId="33FBE658" w:rsidR="004E45A3" w:rsidRDefault="004E45A3" w:rsidP="004E45A3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="00E623D1" w:rsidRPr="00E623D1">
                        <w:t>InterComponentWare</w:t>
                      </w:r>
                      <w:proofErr w:type="spellEnd"/>
                      <w:r w:rsidR="00E623D1" w:rsidRPr="00E623D1">
                        <w:t xml:space="preserve"> AG (ICW) in Walldorf</w:t>
                      </w:r>
                    </w:p>
                    <w:p w14:paraId="34264BC9" w14:textId="4FD2C67D" w:rsidR="004E45A3" w:rsidRPr="00FD6317" w:rsidRDefault="004E45A3" w:rsidP="004E45A3">
                      <w:pPr>
                        <w:rPr>
                          <w:b/>
                        </w:rPr>
                      </w:pPr>
                      <w:r w:rsidRPr="00FD6317">
                        <w:rPr>
                          <w:b/>
                        </w:rPr>
                        <w:t>Tätigkeit</w:t>
                      </w:r>
                      <w:r w:rsidRPr="00FD6317">
                        <w:rPr>
                          <w:b/>
                        </w:rPr>
                        <w:tab/>
                        <w:t xml:space="preserve">          </w:t>
                      </w:r>
                      <w:r w:rsidR="00E623D1" w:rsidRPr="00E623D1">
                        <w:t>Senior Administrator</w:t>
                      </w:r>
                    </w:p>
                    <w:p w14:paraId="214E9662" w14:textId="77777777" w:rsidR="00E623D1" w:rsidRDefault="004E45A3" w:rsidP="00E623D1">
                      <w:pPr>
                        <w:ind w:left="1985" w:hanging="1985"/>
                      </w:pPr>
                      <w:r w:rsidRPr="00FD6317">
                        <w:rPr>
                          <w:b/>
                        </w:rPr>
                        <w:t xml:space="preserve">Kurzbeschreibung    </w:t>
                      </w:r>
                      <w:r w:rsidR="00E623D1" w:rsidRPr="00E623D1">
                        <w:t xml:space="preserve">EDV-Dienstleistungen, </w:t>
                      </w:r>
                      <w:proofErr w:type="spellStart"/>
                      <w:r w:rsidR="00E623D1" w:rsidRPr="00E623D1">
                        <w:t>Informations</w:t>
                      </w:r>
                      <w:proofErr w:type="spellEnd"/>
                      <w:r w:rsidR="00E623D1" w:rsidRPr="00E623D1">
                        <w:t xml:space="preserve"> Technologie, </w:t>
                      </w:r>
                    </w:p>
                    <w:p w14:paraId="729F3997" w14:textId="5EEBF30F" w:rsidR="00E623D1" w:rsidRDefault="00E623D1" w:rsidP="00E623D1">
                      <w:pPr>
                        <w:ind w:left="1985"/>
                      </w:pPr>
                      <w:r w:rsidRPr="00E623D1">
                        <w:t xml:space="preserve">Krankenhaus, Krankenkasse, Medizintechnik, </w:t>
                      </w:r>
                    </w:p>
                    <w:p w14:paraId="2BC01CD5" w14:textId="6171529C" w:rsidR="00E623D1" w:rsidRDefault="00E623D1" w:rsidP="00E623D1">
                      <w:pPr>
                        <w:ind w:left="1985"/>
                      </w:pPr>
                      <w:r w:rsidRPr="00E623D1">
                        <w:t>Softwarehaus</w:t>
                      </w:r>
                    </w:p>
                    <w:p w14:paraId="697BAC28" w14:textId="77777777" w:rsidR="00E623D1" w:rsidRDefault="004E45A3" w:rsidP="00E623D1">
                      <w:r w:rsidRPr="00E623D1">
                        <w:rPr>
                          <w:b/>
                        </w:rPr>
                        <w:t>Fähigkeiten</w:t>
                      </w:r>
                      <w:r w:rsidRPr="00E623D1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="00E623D1" w:rsidRPr="00E623D1">
                        <w:t>Bash</w:t>
                      </w:r>
                      <w:proofErr w:type="spellEnd"/>
                      <w:r w:rsidR="00E623D1" w:rsidRPr="00E623D1">
                        <w:t xml:space="preserve">, Checkpoint, Dell </w:t>
                      </w:r>
                      <w:proofErr w:type="spellStart"/>
                      <w:r w:rsidR="00E623D1" w:rsidRPr="00E623D1">
                        <w:t>EqualLogic</w:t>
                      </w:r>
                      <w:proofErr w:type="spellEnd"/>
                      <w:r w:rsidR="00E623D1" w:rsidRPr="00E623D1">
                        <w:t xml:space="preserve">, Ethernet, </w:t>
                      </w:r>
                    </w:p>
                    <w:p w14:paraId="1CD86EE7" w14:textId="77777777" w:rsidR="00E623D1" w:rsidRDefault="00E623D1" w:rsidP="00E623D1">
                      <w:pPr>
                        <w:ind w:left="1985"/>
                        <w:rPr>
                          <w:lang w:val="en-US"/>
                        </w:rPr>
                      </w:pPr>
                      <w:proofErr w:type="spellStart"/>
                      <w:r w:rsidRPr="00E623D1">
                        <w:rPr>
                          <w:lang w:val="en-US"/>
                        </w:rPr>
                        <w:t>FibreChannel</w:t>
                      </w:r>
                      <w:proofErr w:type="spellEnd"/>
                      <w:r w:rsidRPr="00E623D1">
                        <w:rPr>
                          <w:lang w:val="en-US"/>
                        </w:rPr>
                        <w:t xml:space="preserve">, Firewall, HP, HP-Server, Icinga2, </w:t>
                      </w:r>
                    </w:p>
                    <w:p w14:paraId="358EBED8" w14:textId="36234F56" w:rsidR="00E623D1" w:rsidRDefault="00E623D1" w:rsidP="00E623D1">
                      <w:pPr>
                        <w:ind w:left="1985"/>
                        <w:rPr>
                          <w:lang w:val="en-US"/>
                        </w:rPr>
                      </w:pPr>
                      <w:r w:rsidRPr="00E623D1">
                        <w:rPr>
                          <w:lang w:val="en-US"/>
                        </w:rPr>
                        <w:t xml:space="preserve">Linux, </w:t>
                      </w:r>
                      <w:proofErr w:type="spellStart"/>
                      <w:r w:rsidRPr="00E623D1">
                        <w:rPr>
                          <w:lang w:val="en-US"/>
                        </w:rPr>
                        <w:t>Massenspeicher</w:t>
                      </w:r>
                      <w:proofErr w:type="spellEnd"/>
                      <w:r w:rsidRPr="00E623D1">
                        <w:rPr>
                          <w:lang w:val="en-US"/>
                        </w:rPr>
                        <w:t xml:space="preserve">, Monitoring, MS-Office, </w:t>
                      </w:r>
                    </w:p>
                    <w:p w14:paraId="5E6679F4" w14:textId="77777777" w:rsidR="00E623D1" w:rsidRDefault="00E623D1" w:rsidP="00E623D1">
                      <w:pPr>
                        <w:ind w:left="1985"/>
                        <w:rPr>
                          <w:lang w:val="en-US"/>
                        </w:rPr>
                      </w:pPr>
                      <w:r w:rsidRPr="00E623D1">
                        <w:rPr>
                          <w:lang w:val="en-US"/>
                        </w:rPr>
                        <w:t xml:space="preserve">MS-Visio, Nagios, VMware ESX, Windows, </w:t>
                      </w:r>
                    </w:p>
                    <w:p w14:paraId="39B26497" w14:textId="1C6166C0" w:rsidR="004E45A3" w:rsidRPr="00E623D1" w:rsidRDefault="00E623D1" w:rsidP="00E623D1">
                      <w:pPr>
                        <w:ind w:left="1985"/>
                        <w:rPr>
                          <w:lang w:val="en-US"/>
                        </w:rPr>
                      </w:pPr>
                      <w:r w:rsidRPr="00E623D1">
                        <w:rPr>
                          <w:lang w:val="en-US"/>
                        </w:rPr>
                        <w:t>Sophos, Sophos Firewall, Checkpoint Firewall</w:t>
                      </w:r>
                    </w:p>
                    <w:p w14:paraId="40BDF346" w14:textId="77777777" w:rsidR="00E623D1" w:rsidRDefault="004E45A3" w:rsidP="00E623D1">
                      <w:r w:rsidRPr="004E45A3">
                        <w:rPr>
                          <w:b/>
                        </w:rPr>
                        <w:t>Aufgaben</w:t>
                      </w:r>
                      <w:r w:rsidRPr="004E45A3">
                        <w:rPr>
                          <w:b/>
                        </w:rPr>
                        <w:tab/>
                        <w:t xml:space="preserve">         </w:t>
                      </w:r>
                      <w:r w:rsidRPr="004E45A3">
                        <w:t xml:space="preserve"> </w:t>
                      </w:r>
                      <w:proofErr w:type="spellStart"/>
                      <w:r w:rsidR="00E623D1">
                        <w:t>InterComponentWare</w:t>
                      </w:r>
                      <w:proofErr w:type="spellEnd"/>
                      <w:r w:rsidR="00E623D1">
                        <w:t xml:space="preserve"> AG (ICW) in Walldorf</w:t>
                      </w:r>
                    </w:p>
                    <w:p w14:paraId="03A771A9" w14:textId="77777777" w:rsidR="00E623D1" w:rsidRDefault="00E623D1" w:rsidP="00E623D1">
                      <w:pPr>
                        <w:ind w:left="1985"/>
                      </w:pPr>
                      <w:r>
                        <w:t xml:space="preserve">Erstellung eines </w:t>
                      </w:r>
                      <w:proofErr w:type="spellStart"/>
                      <w:r>
                        <w:t>iSCSI</w:t>
                      </w:r>
                      <w:proofErr w:type="spellEnd"/>
                      <w:r>
                        <w:t xml:space="preserve"> Konzepts auf Basis von </w:t>
                      </w:r>
                    </w:p>
                    <w:p w14:paraId="522A8D7C" w14:textId="49C00496" w:rsidR="00E623D1" w:rsidRDefault="00E623D1" w:rsidP="00E623D1">
                      <w:pPr>
                        <w:ind w:left="1985"/>
                      </w:pPr>
                      <w:r>
                        <w:t xml:space="preserve">Evaluierung </w:t>
                      </w:r>
                      <w:proofErr w:type="spellStart"/>
                      <w:r>
                        <w:t>Equalogic</w:t>
                      </w:r>
                      <w:proofErr w:type="spellEnd"/>
                      <w:r>
                        <w:t>(englisch)</w:t>
                      </w:r>
                    </w:p>
                    <w:p w14:paraId="667CBE10" w14:textId="77777777" w:rsidR="00E623D1" w:rsidRDefault="00E623D1" w:rsidP="00E623D1">
                      <w:pPr>
                        <w:ind w:left="1985"/>
                      </w:pPr>
                      <w:r>
                        <w:t xml:space="preserve">ESX 3.5 auf VMware </w:t>
                      </w:r>
                      <w:proofErr w:type="spellStart"/>
                      <w:r>
                        <w:t>vSphere</w:t>
                      </w:r>
                      <w:proofErr w:type="spellEnd"/>
                      <w:r>
                        <w:t xml:space="preserve"> ESX 4.0 Migration </w:t>
                      </w:r>
                    </w:p>
                    <w:p w14:paraId="4582B72C" w14:textId="5A946844" w:rsidR="00E623D1" w:rsidRDefault="00E623D1" w:rsidP="00E623D1">
                      <w:pPr>
                        <w:ind w:left="1985"/>
                      </w:pPr>
                      <w:r>
                        <w:t>(mehr als 90 ESX Server, ca. 1.200 virtuelle Maschinen)</w:t>
                      </w:r>
                    </w:p>
                    <w:p w14:paraId="42B9E6C1" w14:textId="77777777" w:rsidR="00E623D1" w:rsidRDefault="00E623D1" w:rsidP="00E623D1">
                      <w:pPr>
                        <w:ind w:left="1985"/>
                      </w:pPr>
                      <w:r>
                        <w:t>ESX 2.5x, ESX 3.0x auf ESX 3.5x Migration (mehr als 90 ESX Server, ca. 1.200 virtuelle Maschinen 70 % Linux SLES, 30 % Windows)</w:t>
                      </w:r>
                    </w:p>
                    <w:p w14:paraId="70D656CC" w14:textId="77777777" w:rsidR="00E623D1" w:rsidRDefault="00E623D1" w:rsidP="00E623D1">
                      <w:pPr>
                        <w:ind w:left="1985"/>
                      </w:pPr>
                      <w:r>
                        <w:t>ESX Farm Konsolidierung an mehreren Standorten</w:t>
                      </w:r>
                    </w:p>
                    <w:p w14:paraId="07552562" w14:textId="77777777" w:rsidR="00086C80" w:rsidRDefault="00E623D1" w:rsidP="00E623D1">
                      <w:pPr>
                        <w:ind w:left="1985"/>
                        <w:rPr>
                          <w:lang w:val="en-US"/>
                        </w:rPr>
                      </w:pPr>
                      <w:r w:rsidRPr="00E623D1">
                        <w:rPr>
                          <w:lang w:val="en-US"/>
                        </w:rPr>
                        <w:t xml:space="preserve">SAN Administration EMC AX100, AX150, EMC CX300; </w:t>
                      </w:r>
                    </w:p>
                    <w:p w14:paraId="69CCC465" w14:textId="6887DC64" w:rsidR="00E623D1" w:rsidRPr="00086C80" w:rsidRDefault="00E623D1" w:rsidP="00E623D1">
                      <w:pPr>
                        <w:ind w:left="1985"/>
                      </w:pPr>
                      <w:r w:rsidRPr="00086C80">
                        <w:t xml:space="preserve">HP EVA 4000, HP EVA 6000 und Dell </w:t>
                      </w:r>
                      <w:proofErr w:type="spellStart"/>
                      <w:r w:rsidRPr="00086C80">
                        <w:t>EqualLogic</w:t>
                      </w:r>
                      <w:proofErr w:type="spellEnd"/>
                      <w:r w:rsidRPr="00086C80">
                        <w:t xml:space="preserve"> PS4000, PS5000E, PS6000E, PS6500E</w:t>
                      </w:r>
                    </w:p>
                    <w:p w14:paraId="6F97534B" w14:textId="77777777" w:rsidR="00E623D1" w:rsidRDefault="00E623D1" w:rsidP="00E623D1">
                      <w:pPr>
                        <w:ind w:left="1985"/>
                      </w:pPr>
                      <w:r>
                        <w:t xml:space="preserve">Datenmigration von EMC CX300 auf Dell </w:t>
                      </w:r>
                      <w:proofErr w:type="spellStart"/>
                      <w:r>
                        <w:t>EqualLogic</w:t>
                      </w:r>
                      <w:proofErr w:type="spellEnd"/>
                    </w:p>
                    <w:p w14:paraId="0A70ED98" w14:textId="77777777" w:rsidR="00E623D1" w:rsidRDefault="00E623D1" w:rsidP="00E623D1">
                      <w:pPr>
                        <w:ind w:left="1985"/>
                        <w:rPr>
                          <w:lang w:val="en-US"/>
                        </w:rPr>
                      </w:pPr>
                      <w:r w:rsidRPr="00E623D1">
                        <w:rPr>
                          <w:lang w:val="en-US"/>
                        </w:rPr>
                        <w:t xml:space="preserve">Administration HP Blade Server p-enclosure, </w:t>
                      </w:r>
                    </w:p>
                    <w:p w14:paraId="1B636713" w14:textId="2957A17C" w:rsidR="00E623D1" w:rsidRPr="00E623D1" w:rsidRDefault="00E623D1" w:rsidP="00E623D1">
                      <w:pPr>
                        <w:ind w:left="1985"/>
                        <w:rPr>
                          <w:lang w:val="en-US"/>
                        </w:rPr>
                      </w:pPr>
                      <w:r w:rsidRPr="00E623D1">
                        <w:rPr>
                          <w:lang w:val="en-US"/>
                        </w:rPr>
                        <w:t>c-enclosure C7000</w:t>
                      </w:r>
                    </w:p>
                    <w:p w14:paraId="4F75FD12" w14:textId="77777777" w:rsidR="00E623D1" w:rsidRDefault="00E623D1" w:rsidP="00E623D1">
                      <w:pPr>
                        <w:ind w:left="1985"/>
                      </w:pPr>
                      <w:r>
                        <w:t xml:space="preserve">Bereitstellen von Linux virtuellen Maschinen (Novell SLES 8,9,10,11, Debian, </w:t>
                      </w:r>
                      <w:proofErr w:type="spellStart"/>
                      <w:r>
                        <w:t>CentOS</w:t>
                      </w:r>
                      <w:proofErr w:type="spellEnd"/>
                      <w:r>
                        <w:t>)</w:t>
                      </w:r>
                    </w:p>
                    <w:p w14:paraId="7C7A8C14" w14:textId="77777777" w:rsidR="00E623D1" w:rsidRDefault="00E623D1" w:rsidP="00E623D1">
                      <w:pPr>
                        <w:ind w:left="1985"/>
                      </w:pPr>
                      <w:r>
                        <w:t>Bereitstellen von Windows 2008 Templates</w:t>
                      </w:r>
                    </w:p>
                    <w:p w14:paraId="7859A7FA" w14:textId="77777777" w:rsidR="00E623D1" w:rsidRDefault="00E623D1" w:rsidP="00E623D1">
                      <w:pPr>
                        <w:ind w:left="1985"/>
                      </w:pPr>
                      <w:r>
                        <w:t>Implementierung Lab Manager 3.0</w:t>
                      </w:r>
                    </w:p>
                    <w:p w14:paraId="228E1BCE" w14:textId="77777777" w:rsidR="00E623D1" w:rsidRDefault="00E623D1" w:rsidP="00E623D1">
                      <w:pPr>
                        <w:ind w:left="1985"/>
                      </w:pPr>
                      <w:r>
                        <w:t>Virtualisierung diverser SAP Instanzen</w:t>
                      </w:r>
                    </w:p>
                    <w:p w14:paraId="40CD7C96" w14:textId="77777777" w:rsidR="00E623D1" w:rsidRDefault="00E623D1" w:rsidP="00E623D1">
                      <w:pPr>
                        <w:ind w:left="1985"/>
                      </w:pPr>
                      <w:r>
                        <w:t>Virtualisierung eines Lotus Notes Domino Clusters</w:t>
                      </w:r>
                    </w:p>
                    <w:p w14:paraId="4EBC94E3" w14:textId="77777777" w:rsidR="00E623D1" w:rsidRDefault="00E623D1" w:rsidP="00E623D1">
                      <w:pPr>
                        <w:ind w:left="1985"/>
                      </w:pPr>
                      <w:r>
                        <w:t>Härtung von ESX 3.x und ESX 4.x Servern</w:t>
                      </w:r>
                    </w:p>
                    <w:p w14:paraId="33A8ABF8" w14:textId="77777777" w:rsidR="00E623D1" w:rsidRDefault="00E623D1" w:rsidP="00E623D1">
                      <w:pPr>
                        <w:ind w:left="1985"/>
                      </w:pPr>
                      <w:r>
                        <w:t xml:space="preserve">Administration von </w:t>
                      </w:r>
                      <w:proofErr w:type="spellStart"/>
                      <w:r>
                        <w:t>Linuxsystemen</w:t>
                      </w:r>
                      <w:proofErr w:type="spellEnd"/>
                      <w:r>
                        <w:t xml:space="preserve"> (Apache, MySQL, </w:t>
                      </w:r>
                      <w:proofErr w:type="spellStart"/>
                      <w:r>
                        <w:t>postfix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squid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Yubico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Zurmo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crm</w:t>
                      </w:r>
                      <w:proofErr w:type="spellEnd"/>
                      <w:r>
                        <w:t xml:space="preserve">), Bind, </w:t>
                      </w:r>
                      <w:proofErr w:type="spellStart"/>
                      <w:r>
                        <w:t>Dansguardian</w:t>
                      </w:r>
                      <w:proofErr w:type="spellEnd"/>
                      <w:r>
                        <w:t xml:space="preserve">, Monitoring mit </w:t>
                      </w:r>
                      <w:proofErr w:type="spellStart"/>
                      <w:r>
                        <w:t>Nagios</w:t>
                      </w:r>
                      <w:proofErr w:type="spellEnd"/>
                      <w:r>
                        <w:t>)</w:t>
                      </w:r>
                    </w:p>
                    <w:p w14:paraId="68DA2B53" w14:textId="77777777" w:rsidR="00E623D1" w:rsidRDefault="00E623D1" w:rsidP="00E623D1">
                      <w:pPr>
                        <w:ind w:left="1985"/>
                      </w:pPr>
                      <w:r>
                        <w:t xml:space="preserve">Programmiersprachen Basics Perl und 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)</w:t>
                      </w:r>
                    </w:p>
                    <w:p w14:paraId="0DE9FDD5" w14:textId="77777777" w:rsidR="00086C80" w:rsidRDefault="00E623D1" w:rsidP="00E623D1">
                      <w:pPr>
                        <w:ind w:left="1985"/>
                        <w:rPr>
                          <w:lang w:val="en-US"/>
                        </w:rPr>
                      </w:pPr>
                      <w:r w:rsidRPr="00E623D1">
                        <w:rPr>
                          <w:lang w:val="en-US"/>
                        </w:rPr>
                        <w:t xml:space="preserve">Administration von </w:t>
                      </w:r>
                      <w:proofErr w:type="spellStart"/>
                      <w:r w:rsidRPr="00E623D1">
                        <w:rPr>
                          <w:lang w:val="en-US"/>
                        </w:rPr>
                        <w:t>Backuptools</w:t>
                      </w:r>
                      <w:proofErr w:type="spellEnd"/>
                      <w:r w:rsidRPr="00E623D1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623D1">
                        <w:rPr>
                          <w:lang w:val="en-US"/>
                        </w:rPr>
                        <w:t>Arkeia</w:t>
                      </w:r>
                      <w:proofErr w:type="spellEnd"/>
                      <w:r w:rsidRPr="00E623D1">
                        <w:rPr>
                          <w:lang w:val="en-US"/>
                        </w:rPr>
                        <w:t xml:space="preserve">, Symantec </w:t>
                      </w:r>
                    </w:p>
                    <w:p w14:paraId="14BCEE04" w14:textId="64BB7A71" w:rsidR="00E623D1" w:rsidRPr="00E623D1" w:rsidRDefault="00E623D1" w:rsidP="00E623D1">
                      <w:pPr>
                        <w:ind w:left="1985"/>
                        <w:rPr>
                          <w:lang w:val="en-US"/>
                        </w:rPr>
                      </w:pPr>
                      <w:proofErr w:type="spellStart"/>
                      <w:r w:rsidRPr="00E623D1">
                        <w:rPr>
                          <w:lang w:val="en-US"/>
                        </w:rPr>
                        <w:t>BackupExec</w:t>
                      </w:r>
                      <w:proofErr w:type="spellEnd"/>
                      <w:r w:rsidRPr="00E623D1">
                        <w:rPr>
                          <w:lang w:val="en-US"/>
                        </w:rPr>
                        <w:t>)</w:t>
                      </w:r>
                    </w:p>
                    <w:p w14:paraId="2F03C148" w14:textId="77777777" w:rsidR="00E623D1" w:rsidRPr="00E623D1" w:rsidRDefault="00E623D1" w:rsidP="00E623D1">
                      <w:pPr>
                        <w:ind w:left="1985"/>
                        <w:rPr>
                          <w:lang w:val="en-US"/>
                        </w:rPr>
                      </w:pPr>
                      <w:r w:rsidRPr="00E623D1">
                        <w:rPr>
                          <w:lang w:val="en-US"/>
                        </w:rPr>
                        <w:t xml:space="preserve">Administration von Windows </w:t>
                      </w:r>
                      <w:proofErr w:type="spellStart"/>
                      <w:r w:rsidRPr="00E623D1">
                        <w:rPr>
                          <w:lang w:val="en-US"/>
                        </w:rPr>
                        <w:t>Systemen</w:t>
                      </w:r>
                      <w:proofErr w:type="spellEnd"/>
                      <w:r w:rsidRPr="00E623D1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623D1">
                        <w:rPr>
                          <w:lang w:val="en-US"/>
                        </w:rPr>
                        <w:t>Serv</w:t>
                      </w:r>
                      <w:proofErr w:type="spellEnd"/>
                      <w:r w:rsidRPr="00E623D1">
                        <w:rPr>
                          <w:lang w:val="en-US"/>
                        </w:rPr>
                        <w:t>-U Fileserver, Active Directory, DNS, DHCP)</w:t>
                      </w:r>
                    </w:p>
                    <w:p w14:paraId="21B6103F" w14:textId="77777777" w:rsidR="00086C80" w:rsidRDefault="00E623D1" w:rsidP="00E623D1">
                      <w:pPr>
                        <w:ind w:left="1985"/>
                      </w:pPr>
                      <w:r>
                        <w:t xml:space="preserve">Planung und Koordination von Netzwerk und Firewall </w:t>
                      </w:r>
                    </w:p>
                    <w:p w14:paraId="3F1EE695" w14:textId="77777777" w:rsidR="00086C80" w:rsidRDefault="00E623D1" w:rsidP="00E623D1">
                      <w:pPr>
                        <w:ind w:left="1985"/>
                      </w:pPr>
                      <w:proofErr w:type="spellStart"/>
                      <w:proofErr w:type="gramStart"/>
                      <w:r>
                        <w:t>infrastruktur</w:t>
                      </w:r>
                      <w:proofErr w:type="spellEnd"/>
                      <w:r>
                        <w:t>.(</w:t>
                      </w:r>
                      <w:proofErr w:type="spellStart"/>
                      <w:proofErr w:type="gramEnd"/>
                      <w:r>
                        <w:t>Juniper</w:t>
                      </w:r>
                      <w:proofErr w:type="spellEnd"/>
                      <w:r>
                        <w:t xml:space="preserve"> Switches, Checkpoint Firewall, </w:t>
                      </w:r>
                    </w:p>
                    <w:p w14:paraId="34F80FB6" w14:textId="1F80BE71" w:rsidR="00D52717" w:rsidRPr="00323345" w:rsidRDefault="00E623D1" w:rsidP="00E623D1">
                      <w:pPr>
                        <w:ind w:left="1985"/>
                      </w:pPr>
                      <w:r>
                        <w:t>Sophos Firewa</w:t>
                      </w:r>
                      <w:r>
                        <w:t xml:space="preserve">ll), </w:t>
                      </w:r>
                      <w:r>
                        <w:t>Docker</w:t>
                      </w:r>
                    </w:p>
                    <w:p w14:paraId="2B7F9641" w14:textId="77777777" w:rsidR="00D52717" w:rsidRPr="00323345" w:rsidRDefault="00D52717" w:rsidP="00A8074D">
                      <w:pPr>
                        <w:ind w:firstLine="1985"/>
                      </w:pPr>
                    </w:p>
                    <w:p w14:paraId="0210767C" w14:textId="77777777" w:rsidR="00D52717" w:rsidRPr="00323345" w:rsidRDefault="00D52717" w:rsidP="0013194C">
                      <w:pPr>
                        <w:rPr>
                          <w:b/>
                        </w:rPr>
                      </w:pPr>
                    </w:p>
                    <w:p w14:paraId="21E5975E" w14:textId="601B4CE9" w:rsidR="00D52717" w:rsidRPr="00323345" w:rsidRDefault="00D52717" w:rsidP="0013194C"/>
                  </w:txbxContent>
                </v:textbox>
                <w10:wrap type="square"/>
              </v:shape>
            </w:pict>
          </mc:Fallback>
        </mc:AlternateContent>
      </w:r>
      <w:r w:rsidR="00B210B7">
        <w:rPr>
          <w:noProof/>
          <w:sz w:val="24"/>
          <w:lang w:eastAsia="de-DE" w:bidi="ar-SA"/>
        </w:rPr>
        <w:drawing>
          <wp:anchor distT="0" distB="0" distL="114300" distR="114300" simplePos="0" relativeHeight="251804672" behindDoc="0" locked="0" layoutInCell="1" allowOverlap="1" wp14:anchorId="60EA9C32" wp14:editId="71B3A36C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16" name="Bild 16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E56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10F163" wp14:editId="40771028">
                <wp:simplePos x="0" y="0"/>
                <wp:positionH relativeFrom="column">
                  <wp:posOffset>-16771</wp:posOffset>
                </wp:positionH>
                <wp:positionV relativeFrom="paragraph">
                  <wp:posOffset>165735</wp:posOffset>
                </wp:positionV>
                <wp:extent cx="1299210" cy="8460740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60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B6AB3" id="Rechteck 19" o:spid="_x0000_s1026" style="position:absolute;margin-left:-1.3pt;margin-top:13.05pt;width:102.3pt;height:666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" fillcolor="#eee" stroked="f" strokeweight="1pt"/>
            </w:pict>
          </mc:Fallback>
        </mc:AlternateContent>
      </w:r>
      <w:r w:rsidR="00C57AB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A4831" wp14:editId="528E83F2">
                <wp:simplePos x="0" y="0"/>
                <wp:positionH relativeFrom="column">
                  <wp:posOffset>-67982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BEDB4" w14:textId="77777777" w:rsidR="00D52717" w:rsidRDefault="00D52717" w:rsidP="00343744">
                            <w:pPr>
                              <w:pStyle w:val="berschrift2"/>
                              <w:jc w:val="center"/>
                            </w:pPr>
                            <w:r w:rsidRPr="00343744"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4831" id="Textfeld 18" o:spid="_x0000_s1037" type="#_x0000_t202" style="position:absolute;margin-left:-5.35pt;margin-top:13.6pt;width:106.2pt;height:3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" filled="f" stroked="f">
                <v:textbox>
                  <w:txbxContent>
                    <w:p w14:paraId="1E2BEDB4" w14:textId="77777777" w:rsidR="00D52717" w:rsidRDefault="00D52717" w:rsidP="00343744">
                      <w:pPr>
                        <w:pStyle w:val="berschrift2"/>
                        <w:jc w:val="center"/>
                      </w:pPr>
                      <w:r w:rsidRPr="00343744">
                        <w:t>Projekte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EAB262" w14:textId="18DE5C4B" w:rsidR="00C57AB0" w:rsidRDefault="004D0E56" w:rsidP="00C57AB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13536" behindDoc="1" locked="0" layoutInCell="1" allowOverlap="1" wp14:anchorId="6D87238C" wp14:editId="234E9607">
            <wp:simplePos x="0" y="0"/>
            <wp:positionH relativeFrom="column">
              <wp:posOffset>-118596</wp:posOffset>
            </wp:positionH>
            <wp:positionV relativeFrom="paragraph">
              <wp:posOffset>770890</wp:posOffset>
            </wp:positionV>
            <wp:extent cx="2314575" cy="7886065"/>
            <wp:effectExtent l="0" t="0" r="0" b="0"/>
            <wp:wrapNone/>
            <wp:docPr id="144" name="Bild 144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A4C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FF1D4B" wp14:editId="2587633E">
                <wp:simplePos x="0" y="0"/>
                <wp:positionH relativeFrom="column">
                  <wp:posOffset>14497441</wp:posOffset>
                </wp:positionH>
                <wp:positionV relativeFrom="paragraph">
                  <wp:posOffset>481213160</wp:posOffset>
                </wp:positionV>
                <wp:extent cx="1299210" cy="7432040"/>
                <wp:effectExtent l="0" t="0" r="0" b="1016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4320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FE64" id="Rechteck 29" o:spid="_x0000_s1026" style="position:absolute;margin-left:1141.55pt;margin-top:37890.8pt;width:102.3pt;height:585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" fillcolor="#eee" stroked="f" strokeweight="1pt"/>
            </w:pict>
          </mc:Fallback>
        </mc:AlternateContent>
      </w:r>
      <w:r w:rsidR="00C57AB0">
        <w:rPr>
          <w:sz w:val="24"/>
          <w:lang w:eastAsia="de-DE" w:bidi="ar-SA"/>
        </w:rPr>
        <w:br w:type="page"/>
      </w:r>
    </w:p>
    <w:p w14:paraId="331132C0" w14:textId="4063EC26" w:rsidR="00953A90" w:rsidRDefault="0007585A" w:rsidP="00953A90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EEB564" wp14:editId="3CF51868">
                <wp:simplePos x="0" y="0"/>
                <wp:positionH relativeFrom="column">
                  <wp:posOffset>1475740</wp:posOffset>
                </wp:positionH>
                <wp:positionV relativeFrom="paragraph">
                  <wp:posOffset>394335</wp:posOffset>
                </wp:positionV>
                <wp:extent cx="4970145" cy="8347075"/>
                <wp:effectExtent l="0" t="0" r="0" b="9525"/>
                <wp:wrapSquare wrapText="bothSides"/>
                <wp:docPr id="221" name="Textfel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145" cy="834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B564" id="Textfeld 221" o:spid="_x0000_s1038" type="#_x0000_t202" style="position:absolute;margin-left:116.2pt;margin-top:31.05pt;width:391.35pt;height:65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B210B7">
        <w:rPr>
          <w:noProof/>
          <w:sz w:val="24"/>
          <w:lang w:eastAsia="de-DE" w:bidi="ar-SA"/>
        </w:rPr>
        <w:drawing>
          <wp:anchor distT="0" distB="0" distL="114300" distR="114300" simplePos="0" relativeHeight="251806720" behindDoc="0" locked="0" layoutInCell="1" allowOverlap="1" wp14:anchorId="1F08BDC5" wp14:editId="449EB3E4">
            <wp:simplePos x="0" y="0"/>
            <wp:positionH relativeFrom="column">
              <wp:posOffset>-47391</wp:posOffset>
            </wp:positionH>
            <wp:positionV relativeFrom="paragraph">
              <wp:posOffset>166504</wp:posOffset>
            </wp:positionV>
            <wp:extent cx="1366520" cy="8749665"/>
            <wp:effectExtent l="0" t="0" r="5080" b="0"/>
            <wp:wrapNone/>
            <wp:docPr id="17" name="Bild 17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BB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E9195A3" wp14:editId="54673C8E">
                <wp:simplePos x="0" y="0"/>
                <wp:positionH relativeFrom="column">
                  <wp:posOffset>-16771</wp:posOffset>
                </wp:positionH>
                <wp:positionV relativeFrom="paragraph">
                  <wp:posOffset>165735</wp:posOffset>
                </wp:positionV>
                <wp:extent cx="1299210" cy="8460740"/>
                <wp:effectExtent l="0" t="0" r="0" b="0"/>
                <wp:wrapNone/>
                <wp:docPr id="138" name="Rechtec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60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C6E1C" id="Rechteck 138" o:spid="_x0000_s1026" style="position:absolute;margin-left:-1.3pt;margin-top:13.05pt;width:102.3pt;height:666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" fillcolor="#eee" stroked="f" strokeweight="1pt"/>
            </w:pict>
          </mc:Fallback>
        </mc:AlternateContent>
      </w:r>
      <w:r w:rsidR="00953A9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3CA858" wp14:editId="56EEB56B">
                <wp:simplePos x="0" y="0"/>
                <wp:positionH relativeFrom="column">
                  <wp:posOffset>-67982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E4D02" w14:textId="77777777" w:rsidR="00D52717" w:rsidRDefault="00D52717" w:rsidP="00953A90">
                            <w:pPr>
                              <w:pStyle w:val="berschrift2"/>
                              <w:jc w:val="center"/>
                            </w:pPr>
                            <w:r w:rsidRPr="00343744"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A858" id="Textfeld 30" o:spid="_x0000_s1039" type="#_x0000_t202" style="position:absolute;margin-left:-5.35pt;margin-top:13.6pt;width:106.2pt;height:3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" filled="f" stroked="f">
                <v:textbox>
                  <w:txbxContent>
                    <w:p w14:paraId="4F6E4D02" w14:textId="77777777" w:rsidR="00D52717" w:rsidRDefault="00D52717" w:rsidP="00953A90">
                      <w:pPr>
                        <w:pStyle w:val="berschrift2"/>
                        <w:jc w:val="center"/>
                      </w:pPr>
                      <w:r w:rsidRPr="00343744">
                        <w:t>Projekte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C3A7B6" w14:textId="24098155" w:rsidR="00A209AA" w:rsidRDefault="009F3D46" w:rsidP="00E623D1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09440" behindDoc="1" locked="0" layoutInCell="1" allowOverlap="1" wp14:anchorId="03078DDF" wp14:editId="6903A129">
            <wp:simplePos x="0" y="0"/>
            <wp:positionH relativeFrom="column">
              <wp:posOffset>-129876</wp:posOffset>
            </wp:positionH>
            <wp:positionV relativeFrom="paragraph">
              <wp:posOffset>765175</wp:posOffset>
            </wp:positionV>
            <wp:extent cx="2314575" cy="7886065"/>
            <wp:effectExtent l="0" t="0" r="0" b="0"/>
            <wp:wrapNone/>
            <wp:docPr id="140" name="Bild 140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A9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3291E" wp14:editId="1BB37212">
                <wp:simplePos x="0" y="0"/>
                <wp:positionH relativeFrom="column">
                  <wp:posOffset>1500505</wp:posOffset>
                </wp:positionH>
                <wp:positionV relativeFrom="paragraph">
                  <wp:posOffset>426085</wp:posOffset>
                </wp:positionV>
                <wp:extent cx="4795520" cy="1837690"/>
                <wp:effectExtent l="0" t="0" r="0" b="0"/>
                <wp:wrapSquare wrapText="bothSides"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7328" w14:textId="66A60254" w:rsidR="00D52717" w:rsidRPr="00AA5DFE" w:rsidRDefault="00D52717" w:rsidP="007A7D71">
                            <w:pPr>
                              <w:ind w:firstLine="198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291E" id="Textfeld 32" o:spid="_x0000_s1040" type="#_x0000_t202" style="position:absolute;margin-left:118.15pt;margin-top:33.55pt;width:377.6pt;height:14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" filled="f" stroked="f">
                <v:textbox>
                  <w:txbxContent>
                    <w:p w14:paraId="58A07328" w14:textId="66A60254" w:rsidR="00D52717" w:rsidRPr="00AA5DFE" w:rsidRDefault="00D52717" w:rsidP="007A7D71">
                      <w:pPr>
                        <w:ind w:firstLine="198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6E8244" w14:textId="13C447D9" w:rsidR="00953A90" w:rsidRDefault="009F3D46" w:rsidP="00953A9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59616" behindDoc="1" locked="0" layoutInCell="1" allowOverlap="1" wp14:anchorId="0F453A28" wp14:editId="1759DF81">
            <wp:simplePos x="0" y="0"/>
            <wp:positionH relativeFrom="column">
              <wp:posOffset>-119231</wp:posOffset>
            </wp:positionH>
            <wp:positionV relativeFrom="paragraph">
              <wp:posOffset>772160</wp:posOffset>
            </wp:positionV>
            <wp:extent cx="2314575" cy="7886065"/>
            <wp:effectExtent l="0" t="0" r="0" b="0"/>
            <wp:wrapNone/>
            <wp:docPr id="209" name="Bild 209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35C">
        <w:rPr>
          <w:sz w:val="24"/>
          <w:lang w:eastAsia="de-DE" w:bidi="ar-SA"/>
        </w:rPr>
        <w:br w:type="page"/>
      </w:r>
      <w:bookmarkStart w:id="2" w:name="_GoBack"/>
      <w:bookmarkEnd w:id="2"/>
    </w:p>
    <w:p w14:paraId="61AC705D" w14:textId="39CB7F29" w:rsidR="00A13EB7" w:rsidRDefault="004452D0" w:rsidP="00A13EB7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15936" behindDoc="0" locked="0" layoutInCell="1" allowOverlap="1" wp14:anchorId="45AFF50A" wp14:editId="231EA605">
            <wp:simplePos x="0" y="0"/>
            <wp:positionH relativeFrom="column">
              <wp:posOffset>-44450</wp:posOffset>
            </wp:positionH>
            <wp:positionV relativeFrom="paragraph">
              <wp:posOffset>165735</wp:posOffset>
            </wp:positionV>
            <wp:extent cx="1365885" cy="9004300"/>
            <wp:effectExtent l="0" t="0" r="5715" b="0"/>
            <wp:wrapNone/>
            <wp:docPr id="28" name="Bild 28" descr="../balken_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balken_edu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926"/>
                    <a:stretch/>
                  </pic:blipFill>
                  <pic:spPr bwMode="auto">
                    <a:xfrm>
                      <a:off x="0" y="0"/>
                      <a:ext cx="1365885" cy="900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5B363" w14:textId="4EDA2DDF" w:rsidR="003F0D59" w:rsidRDefault="004452D0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F1567" wp14:editId="241655C0">
                <wp:simplePos x="0" y="0"/>
                <wp:positionH relativeFrom="column">
                  <wp:posOffset>1485900</wp:posOffset>
                </wp:positionH>
                <wp:positionV relativeFrom="paragraph">
                  <wp:posOffset>311785</wp:posOffset>
                </wp:positionV>
                <wp:extent cx="4808220" cy="7998460"/>
                <wp:effectExtent l="0" t="0" r="0" b="2540"/>
                <wp:wrapSquare wrapText="bothSides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799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5">
                        <w:txbxContent>
                          <w:p w14:paraId="167FC132" w14:textId="4D84FF4A" w:rsidR="00032BA1" w:rsidRPr="00E37C43" w:rsidRDefault="00032BA1" w:rsidP="00032BA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032BA1">
                              <w:t>12/2016 - 12/2016</w:t>
                            </w:r>
                          </w:p>
                          <w:p w14:paraId="3E2351A3" w14:textId="0A9178FE" w:rsidR="00032BA1" w:rsidRPr="00F13F61" w:rsidRDefault="00032BA1" w:rsidP="00032BA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proofErr w:type="spellStart"/>
                            <w:r w:rsidR="002D58DD" w:rsidRPr="002D58DD">
                              <w:t>Mirantis</w:t>
                            </w:r>
                            <w:proofErr w:type="spellEnd"/>
                          </w:p>
                          <w:p w14:paraId="6BFFB613" w14:textId="72A95206" w:rsidR="00032BA1" w:rsidRPr="00F13F61" w:rsidRDefault="00032BA1" w:rsidP="00032BA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="002D58DD" w:rsidRPr="002D58DD">
                              <w:t>OpenStack</w:t>
                            </w:r>
                            <w:proofErr w:type="spellEnd"/>
                          </w:p>
                          <w:p w14:paraId="625EC59E" w14:textId="77777777" w:rsidR="002D58DD" w:rsidRDefault="00032BA1" w:rsidP="002D58D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D58DD">
                              <w:rPr>
                                <w:b/>
                                <w:lang w:val="en-US"/>
                              </w:rPr>
                              <w:t>Abschluss</w:t>
                            </w:r>
                            <w:proofErr w:type="spellEnd"/>
                            <w:r w:rsidRPr="002D58DD">
                              <w:rPr>
                                <w:b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 w:rsidR="002D58DD" w:rsidRPr="002D58DD">
                              <w:rPr>
                                <w:lang w:val="en-US"/>
                              </w:rPr>
                              <w:t>Mirantis</w:t>
                            </w:r>
                            <w:proofErr w:type="spellEnd"/>
                            <w:r w:rsidR="002D58DD" w:rsidRPr="002D58DD">
                              <w:rPr>
                                <w:lang w:val="en-US"/>
                              </w:rPr>
                              <w:t xml:space="preserve"> Certified Administrator for </w:t>
                            </w:r>
                            <w:proofErr w:type="spellStart"/>
                            <w:r w:rsidR="002D58DD" w:rsidRPr="002D58DD">
                              <w:rPr>
                                <w:lang w:val="en-US"/>
                              </w:rPr>
                              <w:t>OpenStack</w:t>
                            </w:r>
                            <w:proofErr w:type="spellEnd"/>
                            <w:r w:rsidR="002D58DD" w:rsidRPr="002D58D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DB98CE3" w14:textId="68D0207A" w:rsidR="002D58DD" w:rsidRDefault="002D58DD" w:rsidP="002D58DD">
                            <w:pPr>
                              <w:ind w:firstLine="1985"/>
                            </w:pPr>
                            <w:r w:rsidRPr="002D58DD">
                              <w:t>Professional Level (MCA200)</w:t>
                            </w:r>
                          </w:p>
                          <w:p w14:paraId="2FD7748F" w14:textId="77777777" w:rsidR="004452D0" w:rsidRPr="002D58DD" w:rsidRDefault="004452D0" w:rsidP="004452D0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69BF78CE" w14:textId="77777777" w:rsidR="001614DF" w:rsidRDefault="001614DF" w:rsidP="002D58DD">
                            <w:pPr>
                              <w:rPr>
                                <w:b/>
                              </w:rPr>
                            </w:pPr>
                          </w:p>
                          <w:p w14:paraId="6EFF5AF9" w14:textId="2C4483B6" w:rsidR="002D58DD" w:rsidRPr="00E37C43" w:rsidRDefault="002D58DD" w:rsidP="002D58D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1614DF" w:rsidRPr="001614DF">
                              <w:t>1/2016 - 1/2016</w:t>
                            </w:r>
                          </w:p>
                          <w:p w14:paraId="5551EB5B" w14:textId="07EDE6FC" w:rsidR="002D58DD" w:rsidRPr="00F13F61" w:rsidRDefault="002D58DD" w:rsidP="002D58D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="001614DF" w:rsidRPr="001614DF">
                              <w:t>VMware</w:t>
                            </w:r>
                          </w:p>
                          <w:p w14:paraId="42BEE749" w14:textId="6D258DF2" w:rsidR="002D58DD" w:rsidRPr="001614DF" w:rsidRDefault="002D58DD" w:rsidP="002D58DD">
                            <w:pPr>
                              <w:rPr>
                                <w:b/>
                              </w:rPr>
                            </w:pPr>
                            <w:r w:rsidRPr="001614DF">
                              <w:rPr>
                                <w:b/>
                              </w:rPr>
                              <w:t>Fachgebiet</w:t>
                            </w:r>
                            <w:r w:rsidRPr="001614DF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1614DF" w:rsidRPr="001614DF">
                              <w:t xml:space="preserve">VMware NSX: </w:t>
                            </w:r>
                            <w:proofErr w:type="spellStart"/>
                            <w:r w:rsidR="001614DF" w:rsidRPr="001614DF">
                              <w:t>Install</w:t>
                            </w:r>
                            <w:proofErr w:type="spellEnd"/>
                            <w:r w:rsidR="001614DF" w:rsidRPr="001614DF">
                              <w:t xml:space="preserve">, </w:t>
                            </w:r>
                            <w:proofErr w:type="spellStart"/>
                            <w:r w:rsidR="001614DF" w:rsidRPr="001614DF">
                              <w:t>Configure</w:t>
                            </w:r>
                            <w:proofErr w:type="spellEnd"/>
                            <w:r w:rsidR="001614DF" w:rsidRPr="001614DF">
                              <w:t>, Manager [V6.2]</w:t>
                            </w:r>
                          </w:p>
                          <w:p w14:paraId="2E70E1D8" w14:textId="54C37C8E" w:rsidR="002D58DD" w:rsidRPr="002D58DD" w:rsidRDefault="002D58DD" w:rsidP="001614D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D58DD">
                              <w:rPr>
                                <w:b/>
                                <w:lang w:val="en-US"/>
                              </w:rPr>
                              <w:t>Abschluss</w:t>
                            </w:r>
                            <w:proofErr w:type="spellEnd"/>
                            <w:r w:rsidRPr="002D58DD">
                              <w:rPr>
                                <w:b/>
                                <w:lang w:val="en-US"/>
                              </w:rPr>
                              <w:t xml:space="preserve">                  </w:t>
                            </w:r>
                          </w:p>
                          <w:p w14:paraId="128FAE89" w14:textId="0DFD6933" w:rsidR="00032BA1" w:rsidRDefault="00032BA1" w:rsidP="004452D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79F5BD3" w14:textId="77777777" w:rsidR="004452D0" w:rsidRPr="002D58DD" w:rsidRDefault="004452D0" w:rsidP="002D58D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2F12788" w14:textId="36A274A6" w:rsidR="001614DF" w:rsidRPr="00E37C43" w:rsidRDefault="001614DF" w:rsidP="001614DF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1614DF">
                              <w:t>7/2015 - 7/2015</w:t>
                            </w:r>
                          </w:p>
                          <w:p w14:paraId="28868A5D" w14:textId="560851A0" w:rsidR="001614DF" w:rsidRPr="00F13F61" w:rsidRDefault="001614DF" w:rsidP="001614DF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</w:p>
                          <w:p w14:paraId="4C76D24C" w14:textId="38F93D24" w:rsidR="001614DF" w:rsidRPr="001614DF" w:rsidRDefault="001614DF" w:rsidP="001614DF">
                            <w:pPr>
                              <w:rPr>
                                <w:b/>
                              </w:rPr>
                            </w:pPr>
                            <w:r w:rsidRPr="001614DF">
                              <w:rPr>
                                <w:b/>
                              </w:rPr>
                              <w:t>Fachgebiet</w:t>
                            </w:r>
                            <w:r w:rsidRPr="001614DF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1614DF">
                              <w:t>Scrum</w:t>
                            </w:r>
                            <w:proofErr w:type="spellEnd"/>
                            <w:r w:rsidRPr="001614DF">
                              <w:t xml:space="preserve"> agile Methoden</w:t>
                            </w:r>
                          </w:p>
                          <w:p w14:paraId="2D277871" w14:textId="66368E92" w:rsidR="00032BA1" w:rsidRPr="001614DF" w:rsidRDefault="001614DF" w:rsidP="001614DF">
                            <w:pPr>
                              <w:rPr>
                                <w:b/>
                              </w:rPr>
                            </w:pPr>
                            <w:r w:rsidRPr="001614DF">
                              <w:rPr>
                                <w:b/>
                              </w:rPr>
                              <w:t xml:space="preserve">Abschluss                  </w:t>
                            </w:r>
                            <w:proofErr w:type="spellStart"/>
                            <w:r w:rsidRPr="001614DF">
                              <w:t>Scrum</w:t>
                            </w:r>
                            <w:proofErr w:type="spellEnd"/>
                            <w:r w:rsidRPr="001614DF">
                              <w:t xml:space="preserve"> Master</w:t>
                            </w:r>
                          </w:p>
                          <w:p w14:paraId="5E444324" w14:textId="77777777" w:rsidR="00032BA1" w:rsidRDefault="00032BA1" w:rsidP="004452D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3792B19A" w14:textId="77777777" w:rsidR="004452D0" w:rsidRDefault="004452D0" w:rsidP="00A13EB7">
                            <w:pPr>
                              <w:rPr>
                                <w:b/>
                              </w:rPr>
                            </w:pPr>
                          </w:p>
                          <w:p w14:paraId="49A731D3" w14:textId="1A183F35" w:rsidR="001614DF" w:rsidRPr="00E37C43" w:rsidRDefault="001614DF" w:rsidP="001614DF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1614DF">
                              <w:t>12/2012 - 12/2012</w:t>
                            </w:r>
                          </w:p>
                          <w:p w14:paraId="2E2F4186" w14:textId="16B1F6A8" w:rsidR="001614DF" w:rsidRPr="00F13F61" w:rsidRDefault="001614DF" w:rsidP="001614DF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1614DF">
                              <w:t>VMware</w:t>
                            </w:r>
                          </w:p>
                          <w:p w14:paraId="65F16B4C" w14:textId="41DB5E14" w:rsidR="001614DF" w:rsidRPr="001614DF" w:rsidRDefault="001614DF" w:rsidP="001614DF">
                            <w:pPr>
                              <w:rPr>
                                <w:b/>
                              </w:rPr>
                            </w:pPr>
                            <w:r w:rsidRPr="001614DF">
                              <w:rPr>
                                <w:b/>
                              </w:rPr>
                              <w:t>Fachgebiet</w:t>
                            </w:r>
                            <w:r w:rsidRPr="001614DF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Pr="001614DF">
                              <w:t>Cloud Computing</w:t>
                            </w:r>
                            <w:proofErr w:type="gramEnd"/>
                          </w:p>
                          <w:p w14:paraId="79AE3698" w14:textId="7E21B284" w:rsidR="001614DF" w:rsidRPr="001614DF" w:rsidRDefault="001614DF" w:rsidP="001614DF">
                            <w:pPr>
                              <w:rPr>
                                <w:b/>
                              </w:rPr>
                            </w:pPr>
                            <w:r w:rsidRPr="001614DF">
                              <w:rPr>
                                <w:b/>
                              </w:rPr>
                              <w:t xml:space="preserve">Abschluss                  </w:t>
                            </w:r>
                            <w:r w:rsidRPr="001614DF">
                              <w:t>VMware Certified Professional 5</w:t>
                            </w:r>
                          </w:p>
                          <w:p w14:paraId="1830581F" w14:textId="77777777" w:rsidR="001614DF" w:rsidRDefault="001614DF" w:rsidP="004452D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11B435D8" w14:textId="77777777" w:rsidR="004452D0" w:rsidRDefault="004452D0" w:rsidP="00A13EB7">
                            <w:pPr>
                              <w:rPr>
                                <w:b/>
                              </w:rPr>
                            </w:pPr>
                          </w:p>
                          <w:p w14:paraId="75A4B380" w14:textId="1BACB29B" w:rsidR="005B19D1" w:rsidRPr="00E37C43" w:rsidRDefault="005B19D1" w:rsidP="005B19D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5B19D1">
                              <w:t>12/2009 - 12/2009</w:t>
                            </w:r>
                          </w:p>
                          <w:p w14:paraId="4A8726B7" w14:textId="77777777" w:rsidR="005B19D1" w:rsidRPr="00F13F61" w:rsidRDefault="005B19D1" w:rsidP="005B19D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1614DF">
                              <w:t>VMware</w:t>
                            </w:r>
                          </w:p>
                          <w:p w14:paraId="3DE52601" w14:textId="77777777" w:rsidR="005B19D1" w:rsidRPr="001614DF" w:rsidRDefault="005B19D1" w:rsidP="005B19D1">
                            <w:pPr>
                              <w:rPr>
                                <w:b/>
                              </w:rPr>
                            </w:pPr>
                            <w:r w:rsidRPr="001614DF">
                              <w:rPr>
                                <w:b/>
                              </w:rPr>
                              <w:t>Fachgebiet</w:t>
                            </w:r>
                            <w:r w:rsidRPr="001614DF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Pr="001614DF">
                              <w:t>Cloud Computing</w:t>
                            </w:r>
                            <w:proofErr w:type="gramEnd"/>
                          </w:p>
                          <w:p w14:paraId="1AEFC0F1" w14:textId="56D78FA0" w:rsidR="005B19D1" w:rsidRPr="001614DF" w:rsidRDefault="005B19D1" w:rsidP="005B19D1">
                            <w:pPr>
                              <w:rPr>
                                <w:b/>
                              </w:rPr>
                            </w:pPr>
                            <w:r w:rsidRPr="001614DF">
                              <w:rPr>
                                <w:b/>
                              </w:rPr>
                              <w:t xml:space="preserve">Abschluss                  </w:t>
                            </w:r>
                            <w:r w:rsidRPr="001614DF">
                              <w:t xml:space="preserve">VMware Certified Professional </w:t>
                            </w:r>
                            <w:r>
                              <w:t>4</w:t>
                            </w:r>
                          </w:p>
                          <w:p w14:paraId="11B14D72" w14:textId="77777777" w:rsidR="001614DF" w:rsidRDefault="001614DF" w:rsidP="004452D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49824B3A" w14:textId="77777777" w:rsidR="004452D0" w:rsidRDefault="004452D0" w:rsidP="00A13EB7">
                            <w:pPr>
                              <w:rPr>
                                <w:b/>
                              </w:rPr>
                            </w:pPr>
                          </w:p>
                          <w:p w14:paraId="1DA50C65" w14:textId="00DBEED5" w:rsidR="005B19D1" w:rsidRPr="00E37C43" w:rsidRDefault="005B19D1" w:rsidP="005B19D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5B19D1">
                              <w:t>1/2008 - 1/2008</w:t>
                            </w:r>
                          </w:p>
                          <w:p w14:paraId="5FD93C35" w14:textId="16EF47FC" w:rsidR="005B19D1" w:rsidRPr="00F13F61" w:rsidRDefault="005B19D1" w:rsidP="005B19D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5B19D1">
                              <w:t>TÜV Süd Akademie GmbH</w:t>
                            </w:r>
                          </w:p>
                          <w:p w14:paraId="2BE79BF7" w14:textId="53730335" w:rsidR="005B19D1" w:rsidRPr="001614DF" w:rsidRDefault="005B19D1" w:rsidP="005B19D1">
                            <w:pPr>
                              <w:rPr>
                                <w:b/>
                              </w:rPr>
                            </w:pPr>
                            <w:r w:rsidRPr="001614DF">
                              <w:rPr>
                                <w:b/>
                              </w:rPr>
                              <w:t>Fachgebiet</w:t>
                            </w:r>
                            <w:r w:rsidRPr="001614DF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5B19D1">
                              <w:t>ITIL</w:t>
                            </w:r>
                          </w:p>
                          <w:p w14:paraId="6F571CFB" w14:textId="74C8CB90" w:rsidR="005B19D1" w:rsidRPr="001614DF" w:rsidRDefault="005B19D1" w:rsidP="005B19D1">
                            <w:pPr>
                              <w:rPr>
                                <w:b/>
                              </w:rPr>
                            </w:pPr>
                            <w:r w:rsidRPr="001614DF">
                              <w:rPr>
                                <w:b/>
                              </w:rPr>
                              <w:t xml:space="preserve">Abschluss                  </w:t>
                            </w:r>
                            <w:r w:rsidRPr="005B19D1">
                              <w:t xml:space="preserve">ITIL </w:t>
                            </w:r>
                            <w:proofErr w:type="spellStart"/>
                            <w:r w:rsidRPr="005B19D1">
                              <w:t>Foundation</w:t>
                            </w:r>
                            <w:proofErr w:type="spellEnd"/>
                            <w:r w:rsidRPr="005B19D1">
                              <w:t xml:space="preserve"> v2</w:t>
                            </w:r>
                          </w:p>
                          <w:p w14:paraId="59F4BA05" w14:textId="77777777" w:rsidR="001614DF" w:rsidRDefault="001614DF" w:rsidP="004452D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268CCCE9" w14:textId="77777777" w:rsidR="004452D0" w:rsidRDefault="004452D0" w:rsidP="00A13EB7">
                            <w:pPr>
                              <w:rPr>
                                <w:b/>
                              </w:rPr>
                            </w:pPr>
                          </w:p>
                          <w:p w14:paraId="73A1F486" w14:textId="277E843D" w:rsidR="004A013E" w:rsidRPr="00E37C43" w:rsidRDefault="004A013E" w:rsidP="004A013E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4A013E">
                              <w:t>10/2006 - 10/2006</w:t>
                            </w:r>
                          </w:p>
                          <w:p w14:paraId="272EA81A" w14:textId="2F9F228F" w:rsidR="004A013E" w:rsidRPr="00F13F61" w:rsidRDefault="004A013E" w:rsidP="004A013E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</w:p>
                          <w:p w14:paraId="43F3A4D1" w14:textId="5EA28CF2" w:rsidR="004A013E" w:rsidRPr="001614DF" w:rsidRDefault="004A013E" w:rsidP="004A013E">
                            <w:pPr>
                              <w:rPr>
                                <w:b/>
                              </w:rPr>
                            </w:pPr>
                            <w:r w:rsidRPr="001614DF">
                              <w:rPr>
                                <w:b/>
                              </w:rPr>
                              <w:t>Fachgebiet</w:t>
                            </w:r>
                            <w:r w:rsidRPr="001614DF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4A013E">
                              <w:t>System Administration</w:t>
                            </w:r>
                          </w:p>
                          <w:p w14:paraId="7506C8AE" w14:textId="67F666BB" w:rsidR="004A013E" w:rsidRPr="001614DF" w:rsidRDefault="004A013E" w:rsidP="004A013E">
                            <w:pPr>
                              <w:rPr>
                                <w:b/>
                              </w:rPr>
                            </w:pPr>
                            <w:r w:rsidRPr="001614DF">
                              <w:rPr>
                                <w:b/>
                              </w:rPr>
                              <w:t xml:space="preserve">Abschluss                  </w:t>
                            </w:r>
                            <w:r w:rsidRPr="004A013E">
                              <w:t>LPIC 1</w:t>
                            </w:r>
                          </w:p>
                          <w:p w14:paraId="1C914715" w14:textId="77777777" w:rsidR="001614DF" w:rsidRDefault="001614DF" w:rsidP="00A13EB7">
                            <w:pPr>
                              <w:rPr>
                                <w:b/>
                              </w:rPr>
                            </w:pPr>
                          </w:p>
                          <w:p w14:paraId="575B53D8" w14:textId="0F1549F1" w:rsidR="004A013E" w:rsidRPr="00E37C43" w:rsidRDefault="004A013E" w:rsidP="00F03C29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F03C29">
                              <w:t xml:space="preserve">Zeitraum </w:t>
                            </w:r>
                            <w:r w:rsidR="00F03C29">
                              <w:t>unbekannt</w:t>
                            </w:r>
                          </w:p>
                          <w:p w14:paraId="65AC6034" w14:textId="2CF2601F" w:rsidR="004A013E" w:rsidRPr="00F13F61" w:rsidRDefault="004A013E" w:rsidP="004A013E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proofErr w:type="spellStart"/>
                            <w:r w:rsidR="00F03C29" w:rsidRPr="00CD55E5">
                              <w:t>Techdata</w:t>
                            </w:r>
                            <w:proofErr w:type="spellEnd"/>
                          </w:p>
                          <w:p w14:paraId="423BAEE6" w14:textId="77777777" w:rsidR="00CD55E5" w:rsidRDefault="004A013E" w:rsidP="004A013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D55E5">
                              <w:rPr>
                                <w:b/>
                                <w:lang w:val="en-US"/>
                              </w:rPr>
                              <w:t>Fachgebiet</w:t>
                            </w:r>
                            <w:proofErr w:type="spellEnd"/>
                            <w:r w:rsidRPr="00CD55E5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CD55E5" w:rsidRPr="00CD55E5">
                              <w:rPr>
                                <w:lang w:val="en-US"/>
                              </w:rPr>
                              <w:t xml:space="preserve">VMware Certified Professional 6 – </w:t>
                            </w:r>
                          </w:p>
                          <w:p w14:paraId="20F3A9D2" w14:textId="06B18826" w:rsidR="004A013E" w:rsidRPr="00CD55E5" w:rsidRDefault="00CD55E5" w:rsidP="00CD55E5">
                            <w:pPr>
                              <w:ind w:firstLine="1985"/>
                              <w:rPr>
                                <w:b/>
                                <w:lang w:val="en-US"/>
                              </w:rPr>
                            </w:pPr>
                            <w:r w:rsidRPr="00CD55E5">
                              <w:rPr>
                                <w:lang w:val="en-US"/>
                              </w:rPr>
                              <w:t>Data Center Virtualization</w:t>
                            </w:r>
                          </w:p>
                          <w:p w14:paraId="4D494846" w14:textId="49540B64" w:rsidR="004A013E" w:rsidRPr="00CD55E5" w:rsidRDefault="004A013E" w:rsidP="004A013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CD55E5">
                              <w:rPr>
                                <w:b/>
                                <w:lang w:val="en-US"/>
                              </w:rPr>
                              <w:t>Abschluss</w:t>
                            </w:r>
                            <w:proofErr w:type="spellEnd"/>
                            <w:r w:rsidRPr="00CD55E5">
                              <w:rPr>
                                <w:b/>
                                <w:lang w:val="en-US"/>
                              </w:rPr>
                              <w:t xml:space="preserve">                  </w:t>
                            </w:r>
                            <w:r w:rsidR="00CD55E5" w:rsidRPr="00CD55E5">
                              <w:rPr>
                                <w:lang w:val="en-US"/>
                              </w:rPr>
                              <w:t>VCP6-DCV</w:t>
                            </w:r>
                          </w:p>
                          <w:p w14:paraId="0F667250" w14:textId="77777777" w:rsidR="004A013E" w:rsidRDefault="004A013E" w:rsidP="004452D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55D13250" w14:textId="77777777" w:rsidR="004452D0" w:rsidRDefault="004452D0" w:rsidP="00A13EB7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3CF51C14" w14:textId="77777777" w:rsidR="00BB3FD8" w:rsidRPr="00E37C43" w:rsidRDefault="00BB3FD8" w:rsidP="00BB3FD8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Zeitraum unbekannt</w:t>
                            </w:r>
                          </w:p>
                          <w:p w14:paraId="2242F6A5" w14:textId="0CA89B78" w:rsidR="00BB3FD8" w:rsidRPr="00F13F61" w:rsidRDefault="00BB3FD8" w:rsidP="00BB3FD8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BB3FD8">
                              <w:t>VMware</w:t>
                            </w:r>
                          </w:p>
                          <w:p w14:paraId="6A47A92C" w14:textId="73BC3596" w:rsidR="00BB3FD8" w:rsidRPr="00CD55E5" w:rsidRDefault="00BB3FD8" w:rsidP="00BB3FD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B3FD8">
                              <w:rPr>
                                <w:b/>
                              </w:rPr>
                              <w:t>Fachgebiet</w:t>
                            </w:r>
                            <w:r w:rsidRPr="00BB3FD8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BB3FD8">
                              <w:t xml:space="preserve">VMware Cloud Orchestration </w:t>
                            </w:r>
                            <w:proofErr w:type="spellStart"/>
                            <w:r w:rsidRPr="00BB3FD8">
                              <w:t>and</w:t>
                            </w:r>
                            <w:proofErr w:type="spellEnd"/>
                            <w:r w:rsidRPr="00BB3FD8">
                              <w:t xml:space="preserve"> </w:t>
                            </w:r>
                            <w:proofErr w:type="spellStart"/>
                            <w:r w:rsidRPr="00BB3FD8">
                              <w:t>Extensibility</w:t>
                            </w:r>
                            <w:proofErr w:type="spellEnd"/>
                            <w:r w:rsidRPr="00BB3FD8">
                              <w:t xml:space="preserve"> [V7.1]</w:t>
                            </w:r>
                          </w:p>
                          <w:p w14:paraId="62BC9D27" w14:textId="1660B122" w:rsidR="00BB3FD8" w:rsidRDefault="00BB3FD8" w:rsidP="00BB3FD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CD55E5">
                              <w:rPr>
                                <w:b/>
                                <w:lang w:val="en-US"/>
                              </w:rPr>
                              <w:t>Abschluss</w:t>
                            </w:r>
                            <w:proofErr w:type="spellEnd"/>
                            <w:r w:rsidRPr="00CD55E5">
                              <w:rPr>
                                <w:b/>
                                <w:lang w:val="en-US"/>
                              </w:rPr>
                              <w:t xml:space="preserve">                  </w:t>
                            </w:r>
                          </w:p>
                          <w:p w14:paraId="61B10018" w14:textId="77777777" w:rsidR="001614DF" w:rsidRDefault="001614DF" w:rsidP="004452D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558414E8" w14:textId="77777777" w:rsidR="004452D0" w:rsidRPr="00CD55E5" w:rsidRDefault="004452D0" w:rsidP="00A13EB7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57A63BFA" w14:textId="52878658" w:rsidR="00D52717" w:rsidRPr="00E37C43" w:rsidRDefault="00D52717" w:rsidP="00A13EB7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032BA1" w:rsidRPr="00032BA1">
                              <w:t>9/2004 - 8/2005</w:t>
                            </w:r>
                          </w:p>
                          <w:p w14:paraId="1F57BACB" w14:textId="525DCFFB" w:rsidR="00D52717" w:rsidRPr="00F13F61" w:rsidRDefault="00D52717" w:rsidP="00A13EB7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</w:p>
                          <w:p w14:paraId="03A5B07A" w14:textId="31D1A2C3" w:rsidR="00D52717" w:rsidRPr="00F13F61" w:rsidRDefault="00D52717" w:rsidP="00A13EB7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032BA1" w:rsidRPr="00032BA1">
                              <w:t>Fachhochschulreife</w:t>
                            </w:r>
                          </w:p>
                          <w:p w14:paraId="1C4B878B" w14:textId="77777777" w:rsidR="00032BA1" w:rsidRDefault="00D52717" w:rsidP="00A13EB7"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="00032BA1" w:rsidRPr="00032BA1">
                              <w:t xml:space="preserve">Berufskolleg zum Erwerb der Fachhochschulreife </w:t>
                            </w:r>
                          </w:p>
                          <w:p w14:paraId="066FEAAD" w14:textId="189BB19F" w:rsidR="00D52717" w:rsidRPr="00F13F61" w:rsidRDefault="00032BA1" w:rsidP="00032BA1">
                            <w:pPr>
                              <w:ind w:firstLine="1985"/>
                              <w:rPr>
                                <w:b/>
                              </w:rPr>
                            </w:pPr>
                            <w:r w:rsidRPr="00032BA1">
                              <w:t>(F+U Heidelberg)</w:t>
                            </w:r>
                          </w:p>
                          <w:p w14:paraId="73B49378" w14:textId="718A5F7F" w:rsidR="008904EA" w:rsidRDefault="00D52717" w:rsidP="008904E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0E8AA4B9" w14:textId="3ECDAEB8" w:rsidR="00D52717" w:rsidRPr="00F13F61" w:rsidRDefault="00D52717" w:rsidP="00A13E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>
                              <w:t xml:space="preserve"> </w:t>
                            </w:r>
                          </w:p>
                          <w:p w14:paraId="3D117335" w14:textId="642F6B48" w:rsidR="008904EA" w:rsidRDefault="008904EA" w:rsidP="008904EA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032BA1" w:rsidRPr="00032BA1">
                              <w:t>9/2001 - 7/2004</w:t>
                            </w:r>
                          </w:p>
                          <w:p w14:paraId="617D891A" w14:textId="40172AF8" w:rsidR="008904EA" w:rsidRPr="00F13F61" w:rsidRDefault="008904EA" w:rsidP="008904EA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</w:p>
                          <w:p w14:paraId="280183E9" w14:textId="343A6A92" w:rsidR="008904EA" w:rsidRPr="00F13F61" w:rsidRDefault="008904EA" w:rsidP="008904EA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032BA1" w:rsidRPr="00032BA1">
                              <w:t>Informatik</w:t>
                            </w:r>
                          </w:p>
                          <w:p w14:paraId="182B57A3" w14:textId="54D070B9" w:rsidR="008904EA" w:rsidRDefault="008904EA" w:rsidP="008904EA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</w:t>
                            </w:r>
                            <w:r w:rsidR="00032BA1">
                              <w:rPr>
                                <w:b/>
                              </w:rPr>
                              <w:t xml:space="preserve">         </w:t>
                            </w:r>
                            <w:r w:rsidR="00032BA1" w:rsidRPr="00032BA1">
                              <w:t>Fachinformatiker - Systemintegration</w:t>
                            </w:r>
                          </w:p>
                          <w:p w14:paraId="648967CD" w14:textId="77777777" w:rsidR="008904EA" w:rsidRDefault="008904EA" w:rsidP="008904E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06600A6E" w14:textId="77777777" w:rsidR="008904EA" w:rsidRDefault="008904EA" w:rsidP="008904EA">
                            <w:pPr>
                              <w:rPr>
                                <w:b/>
                              </w:rPr>
                            </w:pPr>
                          </w:p>
                          <w:p w14:paraId="51CDD158" w14:textId="7016CEBB" w:rsidR="008904EA" w:rsidRDefault="008904EA" w:rsidP="008904EA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032BA1" w:rsidRPr="00032BA1">
                              <w:t>5/2000 - 3/2001</w:t>
                            </w:r>
                          </w:p>
                          <w:p w14:paraId="5FE50199" w14:textId="797AE912" w:rsidR="008904EA" w:rsidRDefault="008904EA" w:rsidP="008904EA"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</w:p>
                          <w:p w14:paraId="6F7B223F" w14:textId="7B4C5AF6" w:rsidR="008904EA" w:rsidRDefault="008904EA" w:rsidP="008904EA"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61DDB8A8" w14:textId="1B1E6E51" w:rsidR="008904EA" w:rsidRPr="00F13F61" w:rsidRDefault="008904EA" w:rsidP="008904EA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032BA1" w:rsidRPr="00032BA1">
                              <w:t>Zivildienst auf der Rettungswache</w:t>
                            </w:r>
                          </w:p>
                          <w:p w14:paraId="1201E2EB" w14:textId="77777777" w:rsidR="008904EA" w:rsidRPr="00E37C43" w:rsidRDefault="008904EA" w:rsidP="008904EA"/>
                          <w:p w14:paraId="77DE17AF" w14:textId="104E06C4" w:rsidR="00D52717" w:rsidRPr="00E37C43" w:rsidRDefault="008904EA" w:rsidP="008904EA">
                            <w:r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1567" id="Textfeld 41" o:spid="_x0000_s1041" type="#_x0000_t202" style="position:absolute;margin-left:117pt;margin-top:24.55pt;width:378.6pt;height:62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" filled="f" stroked="f">
                <v:textbox style="mso-next-textbox:#Textfeld 26">
                  <w:txbxContent>
                    <w:p w14:paraId="167FC132" w14:textId="4D84FF4A" w:rsidR="00032BA1" w:rsidRPr="00E37C43" w:rsidRDefault="00032BA1" w:rsidP="00032BA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032BA1">
                        <w:t>12/2016 - 12/2016</w:t>
                      </w:r>
                    </w:p>
                    <w:p w14:paraId="3E2351A3" w14:textId="0A9178FE" w:rsidR="00032BA1" w:rsidRPr="00F13F61" w:rsidRDefault="00032BA1" w:rsidP="00032BA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proofErr w:type="spellStart"/>
                      <w:r w:rsidR="002D58DD" w:rsidRPr="002D58DD">
                        <w:t>Mirantis</w:t>
                      </w:r>
                      <w:proofErr w:type="spellEnd"/>
                    </w:p>
                    <w:p w14:paraId="6BFFB613" w14:textId="72A95206" w:rsidR="00032BA1" w:rsidRPr="00F13F61" w:rsidRDefault="00032BA1" w:rsidP="00032BA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="002D58DD" w:rsidRPr="002D58DD">
                        <w:t>OpenStack</w:t>
                      </w:r>
                      <w:proofErr w:type="spellEnd"/>
                    </w:p>
                    <w:p w14:paraId="625EC59E" w14:textId="77777777" w:rsidR="002D58DD" w:rsidRDefault="00032BA1" w:rsidP="002D58DD">
                      <w:pPr>
                        <w:rPr>
                          <w:lang w:val="en-US"/>
                        </w:rPr>
                      </w:pPr>
                      <w:proofErr w:type="spellStart"/>
                      <w:r w:rsidRPr="002D58DD">
                        <w:rPr>
                          <w:b/>
                          <w:lang w:val="en-US"/>
                        </w:rPr>
                        <w:t>Abschluss</w:t>
                      </w:r>
                      <w:proofErr w:type="spellEnd"/>
                      <w:r w:rsidRPr="002D58DD">
                        <w:rPr>
                          <w:b/>
                          <w:lang w:val="en-US"/>
                        </w:rPr>
                        <w:t xml:space="preserve">                  </w:t>
                      </w:r>
                      <w:proofErr w:type="spellStart"/>
                      <w:r w:rsidR="002D58DD" w:rsidRPr="002D58DD">
                        <w:rPr>
                          <w:lang w:val="en-US"/>
                        </w:rPr>
                        <w:t>Mirantis</w:t>
                      </w:r>
                      <w:proofErr w:type="spellEnd"/>
                      <w:r w:rsidR="002D58DD" w:rsidRPr="002D58DD">
                        <w:rPr>
                          <w:lang w:val="en-US"/>
                        </w:rPr>
                        <w:t xml:space="preserve"> Certified Administrator for </w:t>
                      </w:r>
                      <w:proofErr w:type="spellStart"/>
                      <w:r w:rsidR="002D58DD" w:rsidRPr="002D58DD">
                        <w:rPr>
                          <w:lang w:val="en-US"/>
                        </w:rPr>
                        <w:t>OpenStack</w:t>
                      </w:r>
                      <w:proofErr w:type="spellEnd"/>
                      <w:r w:rsidR="002D58DD" w:rsidRPr="002D58DD">
                        <w:rPr>
                          <w:lang w:val="en-US"/>
                        </w:rPr>
                        <w:t xml:space="preserve"> </w:t>
                      </w:r>
                    </w:p>
                    <w:p w14:paraId="4DB98CE3" w14:textId="68D0207A" w:rsidR="002D58DD" w:rsidRDefault="002D58DD" w:rsidP="002D58DD">
                      <w:pPr>
                        <w:ind w:firstLine="1985"/>
                      </w:pPr>
                      <w:r w:rsidRPr="002D58DD">
                        <w:t>Professional Level (MCA200)</w:t>
                      </w:r>
                    </w:p>
                    <w:p w14:paraId="2FD7748F" w14:textId="77777777" w:rsidR="004452D0" w:rsidRPr="002D58DD" w:rsidRDefault="004452D0" w:rsidP="004452D0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69BF78CE" w14:textId="77777777" w:rsidR="001614DF" w:rsidRDefault="001614DF" w:rsidP="002D58DD">
                      <w:pPr>
                        <w:rPr>
                          <w:b/>
                        </w:rPr>
                      </w:pPr>
                    </w:p>
                    <w:p w14:paraId="6EFF5AF9" w14:textId="2C4483B6" w:rsidR="002D58DD" w:rsidRPr="00E37C43" w:rsidRDefault="002D58DD" w:rsidP="002D58D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1614DF" w:rsidRPr="001614DF">
                        <w:t>1/2016 - 1/2016</w:t>
                      </w:r>
                    </w:p>
                    <w:p w14:paraId="5551EB5B" w14:textId="07EDE6FC" w:rsidR="002D58DD" w:rsidRPr="00F13F61" w:rsidRDefault="002D58DD" w:rsidP="002D58D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="001614DF" w:rsidRPr="001614DF">
                        <w:t>VMware</w:t>
                      </w:r>
                    </w:p>
                    <w:p w14:paraId="42BEE749" w14:textId="6D258DF2" w:rsidR="002D58DD" w:rsidRPr="001614DF" w:rsidRDefault="002D58DD" w:rsidP="002D58DD">
                      <w:pPr>
                        <w:rPr>
                          <w:b/>
                        </w:rPr>
                      </w:pPr>
                      <w:r w:rsidRPr="001614DF">
                        <w:rPr>
                          <w:b/>
                        </w:rPr>
                        <w:t>Fachgebiet</w:t>
                      </w:r>
                      <w:r w:rsidRPr="001614DF">
                        <w:rPr>
                          <w:b/>
                        </w:rPr>
                        <w:tab/>
                        <w:t xml:space="preserve">          </w:t>
                      </w:r>
                      <w:r w:rsidR="001614DF" w:rsidRPr="001614DF">
                        <w:t xml:space="preserve">VMware NSX: </w:t>
                      </w:r>
                      <w:proofErr w:type="spellStart"/>
                      <w:r w:rsidR="001614DF" w:rsidRPr="001614DF">
                        <w:t>Install</w:t>
                      </w:r>
                      <w:proofErr w:type="spellEnd"/>
                      <w:r w:rsidR="001614DF" w:rsidRPr="001614DF">
                        <w:t xml:space="preserve">, </w:t>
                      </w:r>
                      <w:proofErr w:type="spellStart"/>
                      <w:r w:rsidR="001614DF" w:rsidRPr="001614DF">
                        <w:t>Configure</w:t>
                      </w:r>
                      <w:proofErr w:type="spellEnd"/>
                      <w:r w:rsidR="001614DF" w:rsidRPr="001614DF">
                        <w:t>, Manager [V6.2]</w:t>
                      </w:r>
                    </w:p>
                    <w:p w14:paraId="2E70E1D8" w14:textId="54C37C8E" w:rsidR="002D58DD" w:rsidRPr="002D58DD" w:rsidRDefault="002D58DD" w:rsidP="001614DF">
                      <w:pPr>
                        <w:rPr>
                          <w:lang w:val="en-US"/>
                        </w:rPr>
                      </w:pPr>
                      <w:proofErr w:type="spellStart"/>
                      <w:r w:rsidRPr="002D58DD">
                        <w:rPr>
                          <w:b/>
                          <w:lang w:val="en-US"/>
                        </w:rPr>
                        <w:t>Abschluss</w:t>
                      </w:r>
                      <w:proofErr w:type="spellEnd"/>
                      <w:r w:rsidRPr="002D58DD">
                        <w:rPr>
                          <w:b/>
                          <w:lang w:val="en-US"/>
                        </w:rPr>
                        <w:t xml:space="preserve">                  </w:t>
                      </w:r>
                    </w:p>
                    <w:p w14:paraId="128FAE89" w14:textId="0DFD6933" w:rsidR="00032BA1" w:rsidRDefault="00032BA1" w:rsidP="004452D0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lang w:val="en-US"/>
                        </w:rPr>
                      </w:pPr>
                    </w:p>
                    <w:p w14:paraId="779F5BD3" w14:textId="77777777" w:rsidR="004452D0" w:rsidRPr="002D58DD" w:rsidRDefault="004452D0" w:rsidP="002D58DD">
                      <w:pPr>
                        <w:rPr>
                          <w:b/>
                          <w:lang w:val="en-US"/>
                        </w:rPr>
                      </w:pPr>
                    </w:p>
                    <w:p w14:paraId="72F12788" w14:textId="36A274A6" w:rsidR="001614DF" w:rsidRPr="00E37C43" w:rsidRDefault="001614DF" w:rsidP="001614DF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1614DF">
                        <w:t>7/2015 - 7/2015</w:t>
                      </w:r>
                    </w:p>
                    <w:p w14:paraId="28868A5D" w14:textId="560851A0" w:rsidR="001614DF" w:rsidRPr="00F13F61" w:rsidRDefault="001614DF" w:rsidP="001614DF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</w:p>
                    <w:p w14:paraId="4C76D24C" w14:textId="38F93D24" w:rsidR="001614DF" w:rsidRPr="001614DF" w:rsidRDefault="001614DF" w:rsidP="001614DF">
                      <w:pPr>
                        <w:rPr>
                          <w:b/>
                        </w:rPr>
                      </w:pPr>
                      <w:r w:rsidRPr="001614DF">
                        <w:rPr>
                          <w:b/>
                        </w:rPr>
                        <w:t>Fachgebiet</w:t>
                      </w:r>
                      <w:r w:rsidRPr="001614DF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Pr="001614DF">
                        <w:t>Scrum</w:t>
                      </w:r>
                      <w:proofErr w:type="spellEnd"/>
                      <w:r w:rsidRPr="001614DF">
                        <w:t xml:space="preserve"> agile Methoden</w:t>
                      </w:r>
                    </w:p>
                    <w:p w14:paraId="2D277871" w14:textId="66368E92" w:rsidR="00032BA1" w:rsidRPr="001614DF" w:rsidRDefault="001614DF" w:rsidP="001614DF">
                      <w:pPr>
                        <w:rPr>
                          <w:b/>
                        </w:rPr>
                      </w:pPr>
                      <w:r w:rsidRPr="001614DF">
                        <w:rPr>
                          <w:b/>
                        </w:rPr>
                        <w:t xml:space="preserve">Abschluss                  </w:t>
                      </w:r>
                      <w:proofErr w:type="spellStart"/>
                      <w:r w:rsidRPr="001614DF">
                        <w:t>Scrum</w:t>
                      </w:r>
                      <w:proofErr w:type="spellEnd"/>
                      <w:r w:rsidRPr="001614DF">
                        <w:t xml:space="preserve"> Master</w:t>
                      </w:r>
                    </w:p>
                    <w:p w14:paraId="5E444324" w14:textId="77777777" w:rsidR="00032BA1" w:rsidRDefault="00032BA1" w:rsidP="004452D0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3792B19A" w14:textId="77777777" w:rsidR="004452D0" w:rsidRDefault="004452D0" w:rsidP="00A13EB7">
                      <w:pPr>
                        <w:rPr>
                          <w:b/>
                        </w:rPr>
                      </w:pPr>
                    </w:p>
                    <w:p w14:paraId="49A731D3" w14:textId="1A183F35" w:rsidR="001614DF" w:rsidRPr="00E37C43" w:rsidRDefault="001614DF" w:rsidP="001614DF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1614DF">
                        <w:t>12/2012 - 12/2012</w:t>
                      </w:r>
                    </w:p>
                    <w:p w14:paraId="2E2F4186" w14:textId="16B1F6A8" w:rsidR="001614DF" w:rsidRPr="00F13F61" w:rsidRDefault="001614DF" w:rsidP="001614DF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1614DF">
                        <w:t>VMware</w:t>
                      </w:r>
                    </w:p>
                    <w:p w14:paraId="65F16B4C" w14:textId="41DB5E14" w:rsidR="001614DF" w:rsidRPr="001614DF" w:rsidRDefault="001614DF" w:rsidP="001614DF">
                      <w:pPr>
                        <w:rPr>
                          <w:b/>
                        </w:rPr>
                      </w:pPr>
                      <w:r w:rsidRPr="001614DF">
                        <w:rPr>
                          <w:b/>
                        </w:rPr>
                        <w:t>Fachgebiet</w:t>
                      </w:r>
                      <w:r w:rsidRPr="001614DF">
                        <w:rPr>
                          <w:b/>
                        </w:rPr>
                        <w:tab/>
                        <w:t xml:space="preserve">          </w:t>
                      </w:r>
                      <w:proofErr w:type="gramStart"/>
                      <w:r w:rsidRPr="001614DF">
                        <w:t>Cloud Computing</w:t>
                      </w:r>
                      <w:proofErr w:type="gramEnd"/>
                    </w:p>
                    <w:p w14:paraId="79AE3698" w14:textId="7E21B284" w:rsidR="001614DF" w:rsidRPr="001614DF" w:rsidRDefault="001614DF" w:rsidP="001614DF">
                      <w:pPr>
                        <w:rPr>
                          <w:b/>
                        </w:rPr>
                      </w:pPr>
                      <w:r w:rsidRPr="001614DF">
                        <w:rPr>
                          <w:b/>
                        </w:rPr>
                        <w:t xml:space="preserve">Abschluss                  </w:t>
                      </w:r>
                      <w:r w:rsidRPr="001614DF">
                        <w:t>VMware Certified Professional 5</w:t>
                      </w:r>
                    </w:p>
                    <w:p w14:paraId="1830581F" w14:textId="77777777" w:rsidR="001614DF" w:rsidRDefault="001614DF" w:rsidP="004452D0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11B435D8" w14:textId="77777777" w:rsidR="004452D0" w:rsidRDefault="004452D0" w:rsidP="00A13EB7">
                      <w:pPr>
                        <w:rPr>
                          <w:b/>
                        </w:rPr>
                      </w:pPr>
                    </w:p>
                    <w:p w14:paraId="75A4B380" w14:textId="1BACB29B" w:rsidR="005B19D1" w:rsidRPr="00E37C43" w:rsidRDefault="005B19D1" w:rsidP="005B19D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5B19D1">
                        <w:t>12/2009 - 12/2009</w:t>
                      </w:r>
                    </w:p>
                    <w:p w14:paraId="4A8726B7" w14:textId="77777777" w:rsidR="005B19D1" w:rsidRPr="00F13F61" w:rsidRDefault="005B19D1" w:rsidP="005B19D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1614DF">
                        <w:t>VMware</w:t>
                      </w:r>
                    </w:p>
                    <w:p w14:paraId="3DE52601" w14:textId="77777777" w:rsidR="005B19D1" w:rsidRPr="001614DF" w:rsidRDefault="005B19D1" w:rsidP="005B19D1">
                      <w:pPr>
                        <w:rPr>
                          <w:b/>
                        </w:rPr>
                      </w:pPr>
                      <w:r w:rsidRPr="001614DF">
                        <w:rPr>
                          <w:b/>
                        </w:rPr>
                        <w:t>Fachgebiet</w:t>
                      </w:r>
                      <w:r w:rsidRPr="001614DF">
                        <w:rPr>
                          <w:b/>
                        </w:rPr>
                        <w:tab/>
                        <w:t xml:space="preserve">          </w:t>
                      </w:r>
                      <w:proofErr w:type="gramStart"/>
                      <w:r w:rsidRPr="001614DF">
                        <w:t>Cloud Computing</w:t>
                      </w:r>
                      <w:proofErr w:type="gramEnd"/>
                    </w:p>
                    <w:p w14:paraId="1AEFC0F1" w14:textId="56D78FA0" w:rsidR="005B19D1" w:rsidRPr="001614DF" w:rsidRDefault="005B19D1" w:rsidP="005B19D1">
                      <w:pPr>
                        <w:rPr>
                          <w:b/>
                        </w:rPr>
                      </w:pPr>
                      <w:r w:rsidRPr="001614DF">
                        <w:rPr>
                          <w:b/>
                        </w:rPr>
                        <w:t xml:space="preserve">Abschluss                  </w:t>
                      </w:r>
                      <w:r w:rsidRPr="001614DF">
                        <w:t xml:space="preserve">VMware Certified Professional </w:t>
                      </w:r>
                      <w:r>
                        <w:t>4</w:t>
                      </w:r>
                    </w:p>
                    <w:p w14:paraId="11B14D72" w14:textId="77777777" w:rsidR="001614DF" w:rsidRDefault="001614DF" w:rsidP="004452D0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49824B3A" w14:textId="77777777" w:rsidR="004452D0" w:rsidRDefault="004452D0" w:rsidP="00A13EB7">
                      <w:pPr>
                        <w:rPr>
                          <w:b/>
                        </w:rPr>
                      </w:pPr>
                    </w:p>
                    <w:p w14:paraId="1DA50C65" w14:textId="00DBEED5" w:rsidR="005B19D1" w:rsidRPr="00E37C43" w:rsidRDefault="005B19D1" w:rsidP="005B19D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5B19D1">
                        <w:t>1/2008 - 1/2008</w:t>
                      </w:r>
                    </w:p>
                    <w:p w14:paraId="5FD93C35" w14:textId="16EF47FC" w:rsidR="005B19D1" w:rsidRPr="00F13F61" w:rsidRDefault="005B19D1" w:rsidP="005B19D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5B19D1">
                        <w:t>TÜV Süd Akademie GmbH</w:t>
                      </w:r>
                    </w:p>
                    <w:p w14:paraId="2BE79BF7" w14:textId="53730335" w:rsidR="005B19D1" w:rsidRPr="001614DF" w:rsidRDefault="005B19D1" w:rsidP="005B19D1">
                      <w:pPr>
                        <w:rPr>
                          <w:b/>
                        </w:rPr>
                      </w:pPr>
                      <w:r w:rsidRPr="001614DF">
                        <w:rPr>
                          <w:b/>
                        </w:rPr>
                        <w:t>Fachgebiet</w:t>
                      </w:r>
                      <w:r w:rsidRPr="001614DF">
                        <w:rPr>
                          <w:b/>
                        </w:rPr>
                        <w:tab/>
                        <w:t xml:space="preserve">          </w:t>
                      </w:r>
                      <w:r w:rsidRPr="005B19D1">
                        <w:t>ITIL</w:t>
                      </w:r>
                    </w:p>
                    <w:p w14:paraId="6F571CFB" w14:textId="74C8CB90" w:rsidR="005B19D1" w:rsidRPr="001614DF" w:rsidRDefault="005B19D1" w:rsidP="005B19D1">
                      <w:pPr>
                        <w:rPr>
                          <w:b/>
                        </w:rPr>
                      </w:pPr>
                      <w:r w:rsidRPr="001614DF">
                        <w:rPr>
                          <w:b/>
                        </w:rPr>
                        <w:t xml:space="preserve">Abschluss                  </w:t>
                      </w:r>
                      <w:r w:rsidRPr="005B19D1">
                        <w:t xml:space="preserve">ITIL </w:t>
                      </w:r>
                      <w:proofErr w:type="spellStart"/>
                      <w:r w:rsidRPr="005B19D1">
                        <w:t>Foundation</w:t>
                      </w:r>
                      <w:proofErr w:type="spellEnd"/>
                      <w:r w:rsidRPr="005B19D1">
                        <w:t xml:space="preserve"> v2</w:t>
                      </w:r>
                    </w:p>
                    <w:p w14:paraId="59F4BA05" w14:textId="77777777" w:rsidR="001614DF" w:rsidRDefault="001614DF" w:rsidP="004452D0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268CCCE9" w14:textId="77777777" w:rsidR="004452D0" w:rsidRDefault="004452D0" w:rsidP="00A13EB7">
                      <w:pPr>
                        <w:rPr>
                          <w:b/>
                        </w:rPr>
                      </w:pPr>
                    </w:p>
                    <w:p w14:paraId="73A1F486" w14:textId="277E843D" w:rsidR="004A013E" w:rsidRPr="00E37C43" w:rsidRDefault="004A013E" w:rsidP="004A013E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4A013E">
                        <w:t>10/2006 - 10/2006</w:t>
                      </w:r>
                    </w:p>
                    <w:p w14:paraId="272EA81A" w14:textId="2F9F228F" w:rsidR="004A013E" w:rsidRPr="00F13F61" w:rsidRDefault="004A013E" w:rsidP="004A013E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</w:p>
                    <w:p w14:paraId="43F3A4D1" w14:textId="5EA28CF2" w:rsidR="004A013E" w:rsidRPr="001614DF" w:rsidRDefault="004A013E" w:rsidP="004A013E">
                      <w:pPr>
                        <w:rPr>
                          <w:b/>
                        </w:rPr>
                      </w:pPr>
                      <w:r w:rsidRPr="001614DF">
                        <w:rPr>
                          <w:b/>
                        </w:rPr>
                        <w:t>Fachgebiet</w:t>
                      </w:r>
                      <w:r w:rsidRPr="001614DF">
                        <w:rPr>
                          <w:b/>
                        </w:rPr>
                        <w:tab/>
                        <w:t xml:space="preserve">          </w:t>
                      </w:r>
                      <w:r w:rsidRPr="004A013E">
                        <w:t>System Administration</w:t>
                      </w:r>
                    </w:p>
                    <w:p w14:paraId="7506C8AE" w14:textId="67F666BB" w:rsidR="004A013E" w:rsidRPr="001614DF" w:rsidRDefault="004A013E" w:rsidP="004A013E">
                      <w:pPr>
                        <w:rPr>
                          <w:b/>
                        </w:rPr>
                      </w:pPr>
                      <w:r w:rsidRPr="001614DF">
                        <w:rPr>
                          <w:b/>
                        </w:rPr>
                        <w:t xml:space="preserve">Abschluss                  </w:t>
                      </w:r>
                      <w:r w:rsidRPr="004A013E">
                        <w:t>LPIC 1</w:t>
                      </w:r>
                    </w:p>
                    <w:p w14:paraId="1C914715" w14:textId="77777777" w:rsidR="001614DF" w:rsidRDefault="001614DF" w:rsidP="00A13EB7">
                      <w:pPr>
                        <w:rPr>
                          <w:b/>
                        </w:rPr>
                      </w:pPr>
                    </w:p>
                    <w:p w14:paraId="575B53D8" w14:textId="0F1549F1" w:rsidR="004A013E" w:rsidRPr="00E37C43" w:rsidRDefault="004A013E" w:rsidP="00F03C29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F03C29">
                        <w:t xml:space="preserve">Zeitraum </w:t>
                      </w:r>
                      <w:r w:rsidR="00F03C29">
                        <w:t>unbekannt</w:t>
                      </w:r>
                    </w:p>
                    <w:p w14:paraId="65AC6034" w14:textId="2CF2601F" w:rsidR="004A013E" w:rsidRPr="00F13F61" w:rsidRDefault="004A013E" w:rsidP="004A013E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proofErr w:type="spellStart"/>
                      <w:r w:rsidR="00F03C29" w:rsidRPr="00CD55E5">
                        <w:t>Techdata</w:t>
                      </w:r>
                      <w:proofErr w:type="spellEnd"/>
                    </w:p>
                    <w:p w14:paraId="423BAEE6" w14:textId="77777777" w:rsidR="00CD55E5" w:rsidRDefault="004A013E" w:rsidP="004A013E">
                      <w:pPr>
                        <w:rPr>
                          <w:lang w:val="en-US"/>
                        </w:rPr>
                      </w:pPr>
                      <w:proofErr w:type="spellStart"/>
                      <w:r w:rsidRPr="00CD55E5">
                        <w:rPr>
                          <w:b/>
                          <w:lang w:val="en-US"/>
                        </w:rPr>
                        <w:t>Fachgebiet</w:t>
                      </w:r>
                      <w:proofErr w:type="spellEnd"/>
                      <w:r w:rsidRPr="00CD55E5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r w:rsidR="00CD55E5" w:rsidRPr="00CD55E5">
                        <w:rPr>
                          <w:lang w:val="en-US"/>
                        </w:rPr>
                        <w:t xml:space="preserve">VMware Certified Professional 6 – </w:t>
                      </w:r>
                    </w:p>
                    <w:p w14:paraId="20F3A9D2" w14:textId="06B18826" w:rsidR="004A013E" w:rsidRPr="00CD55E5" w:rsidRDefault="00CD55E5" w:rsidP="00CD55E5">
                      <w:pPr>
                        <w:ind w:firstLine="1985"/>
                        <w:rPr>
                          <w:b/>
                          <w:lang w:val="en-US"/>
                        </w:rPr>
                      </w:pPr>
                      <w:r w:rsidRPr="00CD55E5">
                        <w:rPr>
                          <w:lang w:val="en-US"/>
                        </w:rPr>
                        <w:t>Data Center Virtualization</w:t>
                      </w:r>
                    </w:p>
                    <w:p w14:paraId="4D494846" w14:textId="49540B64" w:rsidR="004A013E" w:rsidRPr="00CD55E5" w:rsidRDefault="004A013E" w:rsidP="004A013E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CD55E5">
                        <w:rPr>
                          <w:b/>
                          <w:lang w:val="en-US"/>
                        </w:rPr>
                        <w:t>Abschluss</w:t>
                      </w:r>
                      <w:proofErr w:type="spellEnd"/>
                      <w:r w:rsidRPr="00CD55E5">
                        <w:rPr>
                          <w:b/>
                          <w:lang w:val="en-US"/>
                        </w:rPr>
                        <w:t xml:space="preserve">                  </w:t>
                      </w:r>
                      <w:r w:rsidR="00CD55E5" w:rsidRPr="00CD55E5">
                        <w:rPr>
                          <w:lang w:val="en-US"/>
                        </w:rPr>
                        <w:t>VCP6-DCV</w:t>
                      </w:r>
                    </w:p>
                    <w:p w14:paraId="0F667250" w14:textId="77777777" w:rsidR="004A013E" w:rsidRDefault="004A013E" w:rsidP="004452D0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lang w:val="en-US"/>
                        </w:rPr>
                      </w:pPr>
                    </w:p>
                    <w:p w14:paraId="55D13250" w14:textId="77777777" w:rsidR="004452D0" w:rsidRDefault="004452D0" w:rsidP="00A13EB7">
                      <w:pPr>
                        <w:rPr>
                          <w:b/>
                          <w:lang w:val="en-US"/>
                        </w:rPr>
                      </w:pPr>
                    </w:p>
                    <w:p w14:paraId="3CF51C14" w14:textId="77777777" w:rsidR="00BB3FD8" w:rsidRPr="00E37C43" w:rsidRDefault="00BB3FD8" w:rsidP="00BB3FD8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Zeitraum unbekannt</w:t>
                      </w:r>
                    </w:p>
                    <w:p w14:paraId="2242F6A5" w14:textId="0CA89B78" w:rsidR="00BB3FD8" w:rsidRPr="00F13F61" w:rsidRDefault="00BB3FD8" w:rsidP="00BB3FD8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BB3FD8">
                        <w:t>VMware</w:t>
                      </w:r>
                    </w:p>
                    <w:p w14:paraId="6A47A92C" w14:textId="73BC3596" w:rsidR="00BB3FD8" w:rsidRPr="00CD55E5" w:rsidRDefault="00BB3FD8" w:rsidP="00BB3FD8">
                      <w:pPr>
                        <w:rPr>
                          <w:b/>
                          <w:lang w:val="en-US"/>
                        </w:rPr>
                      </w:pPr>
                      <w:r w:rsidRPr="00BB3FD8">
                        <w:rPr>
                          <w:b/>
                        </w:rPr>
                        <w:t>Fachgebiet</w:t>
                      </w:r>
                      <w:r w:rsidRPr="00BB3FD8">
                        <w:rPr>
                          <w:b/>
                        </w:rPr>
                        <w:tab/>
                        <w:t xml:space="preserve">          </w:t>
                      </w:r>
                      <w:r w:rsidRPr="00BB3FD8">
                        <w:t xml:space="preserve">VMware Cloud Orchestration </w:t>
                      </w:r>
                      <w:proofErr w:type="spellStart"/>
                      <w:r w:rsidRPr="00BB3FD8">
                        <w:t>and</w:t>
                      </w:r>
                      <w:proofErr w:type="spellEnd"/>
                      <w:r w:rsidRPr="00BB3FD8">
                        <w:t xml:space="preserve"> </w:t>
                      </w:r>
                      <w:proofErr w:type="spellStart"/>
                      <w:r w:rsidRPr="00BB3FD8">
                        <w:t>Extensibility</w:t>
                      </w:r>
                      <w:proofErr w:type="spellEnd"/>
                      <w:r w:rsidRPr="00BB3FD8">
                        <w:t xml:space="preserve"> [V7.1]</w:t>
                      </w:r>
                    </w:p>
                    <w:p w14:paraId="62BC9D27" w14:textId="1660B122" w:rsidR="00BB3FD8" w:rsidRDefault="00BB3FD8" w:rsidP="00BB3FD8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CD55E5">
                        <w:rPr>
                          <w:b/>
                          <w:lang w:val="en-US"/>
                        </w:rPr>
                        <w:t>Abschluss</w:t>
                      </w:r>
                      <w:proofErr w:type="spellEnd"/>
                      <w:r w:rsidRPr="00CD55E5">
                        <w:rPr>
                          <w:b/>
                          <w:lang w:val="en-US"/>
                        </w:rPr>
                        <w:t xml:space="preserve">                  </w:t>
                      </w:r>
                    </w:p>
                    <w:p w14:paraId="61B10018" w14:textId="77777777" w:rsidR="001614DF" w:rsidRDefault="001614DF" w:rsidP="004452D0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lang w:val="en-US"/>
                        </w:rPr>
                      </w:pPr>
                    </w:p>
                    <w:p w14:paraId="558414E8" w14:textId="77777777" w:rsidR="004452D0" w:rsidRPr="00CD55E5" w:rsidRDefault="004452D0" w:rsidP="00A13EB7">
                      <w:pPr>
                        <w:rPr>
                          <w:b/>
                          <w:lang w:val="en-US"/>
                        </w:rPr>
                      </w:pPr>
                    </w:p>
                    <w:p w14:paraId="57A63BFA" w14:textId="52878658" w:rsidR="00D52717" w:rsidRPr="00E37C43" w:rsidRDefault="00D52717" w:rsidP="00A13EB7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032BA1" w:rsidRPr="00032BA1">
                        <w:t>9/2004 - 8/2005</w:t>
                      </w:r>
                    </w:p>
                    <w:p w14:paraId="1F57BACB" w14:textId="525DCFFB" w:rsidR="00D52717" w:rsidRPr="00F13F61" w:rsidRDefault="00D52717" w:rsidP="00A13EB7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</w:p>
                    <w:p w14:paraId="03A5B07A" w14:textId="31D1A2C3" w:rsidR="00D52717" w:rsidRPr="00F13F61" w:rsidRDefault="00D52717" w:rsidP="00A13EB7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032BA1" w:rsidRPr="00032BA1">
                        <w:t>Fachhochschulreife</w:t>
                      </w:r>
                    </w:p>
                    <w:p w14:paraId="1C4B878B" w14:textId="77777777" w:rsidR="00032BA1" w:rsidRDefault="00D52717" w:rsidP="00A13EB7"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 w:rsidR="00032BA1" w:rsidRPr="00032BA1">
                        <w:t xml:space="preserve">Berufskolleg zum Erwerb der Fachhochschulreife </w:t>
                      </w:r>
                    </w:p>
                    <w:p w14:paraId="066FEAAD" w14:textId="189BB19F" w:rsidR="00D52717" w:rsidRPr="00F13F61" w:rsidRDefault="00032BA1" w:rsidP="00032BA1">
                      <w:pPr>
                        <w:ind w:firstLine="1985"/>
                        <w:rPr>
                          <w:b/>
                        </w:rPr>
                      </w:pPr>
                      <w:r w:rsidRPr="00032BA1">
                        <w:t>(F+U Heidelberg)</w:t>
                      </w:r>
                    </w:p>
                    <w:p w14:paraId="73B49378" w14:textId="718A5F7F" w:rsidR="008904EA" w:rsidRDefault="00D52717" w:rsidP="008904EA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</w:t>
                      </w:r>
                    </w:p>
                    <w:p w14:paraId="0E8AA4B9" w14:textId="3ECDAEB8" w:rsidR="00D52717" w:rsidRPr="00F13F61" w:rsidRDefault="00D52717" w:rsidP="00A13E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>
                        <w:t xml:space="preserve"> </w:t>
                      </w:r>
                    </w:p>
                    <w:p w14:paraId="3D117335" w14:textId="642F6B48" w:rsidR="008904EA" w:rsidRDefault="008904EA" w:rsidP="008904EA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032BA1" w:rsidRPr="00032BA1">
                        <w:t>9/2001 - 7/2004</w:t>
                      </w:r>
                    </w:p>
                    <w:p w14:paraId="617D891A" w14:textId="40172AF8" w:rsidR="008904EA" w:rsidRPr="00F13F61" w:rsidRDefault="008904EA" w:rsidP="008904EA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</w:p>
                    <w:p w14:paraId="280183E9" w14:textId="343A6A92" w:rsidR="008904EA" w:rsidRPr="00F13F61" w:rsidRDefault="008904EA" w:rsidP="008904EA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032BA1" w:rsidRPr="00032BA1">
                        <w:t>Informatik</w:t>
                      </w:r>
                    </w:p>
                    <w:p w14:paraId="182B57A3" w14:textId="54D070B9" w:rsidR="008904EA" w:rsidRDefault="008904EA" w:rsidP="008904EA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</w:t>
                      </w:r>
                      <w:r w:rsidR="00032BA1">
                        <w:rPr>
                          <w:b/>
                        </w:rPr>
                        <w:t xml:space="preserve">         </w:t>
                      </w:r>
                      <w:r w:rsidR="00032BA1" w:rsidRPr="00032BA1">
                        <w:t>Fachinformatiker - Systemintegration</w:t>
                      </w:r>
                    </w:p>
                    <w:p w14:paraId="648967CD" w14:textId="77777777" w:rsidR="008904EA" w:rsidRDefault="008904EA" w:rsidP="008904EA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06600A6E" w14:textId="77777777" w:rsidR="008904EA" w:rsidRDefault="008904EA" w:rsidP="008904EA">
                      <w:pPr>
                        <w:rPr>
                          <w:b/>
                        </w:rPr>
                      </w:pPr>
                    </w:p>
                    <w:p w14:paraId="51CDD158" w14:textId="7016CEBB" w:rsidR="008904EA" w:rsidRDefault="008904EA" w:rsidP="008904EA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032BA1" w:rsidRPr="00032BA1">
                        <w:t>5/2000 - 3/2001</w:t>
                      </w:r>
                    </w:p>
                    <w:p w14:paraId="5FE50199" w14:textId="797AE912" w:rsidR="008904EA" w:rsidRDefault="008904EA" w:rsidP="008904EA"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</w:p>
                    <w:p w14:paraId="6F7B223F" w14:textId="7B4C5AF6" w:rsidR="008904EA" w:rsidRDefault="008904EA" w:rsidP="008904EA"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61DDB8A8" w14:textId="1B1E6E51" w:rsidR="008904EA" w:rsidRPr="00F13F61" w:rsidRDefault="008904EA" w:rsidP="008904EA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032BA1" w:rsidRPr="00032BA1">
                        <w:t>Zivildienst auf der Rettungswache</w:t>
                      </w:r>
                    </w:p>
                    <w:p w14:paraId="1201E2EB" w14:textId="77777777" w:rsidR="008904EA" w:rsidRPr="00E37C43" w:rsidRDefault="008904EA" w:rsidP="008904EA"/>
                    <w:p w14:paraId="77DE17AF" w14:textId="104E06C4" w:rsidR="00D52717" w:rsidRPr="00E37C43" w:rsidRDefault="008904EA" w:rsidP="008904EA">
                      <w:r>
                        <w:rPr>
                          <w:b/>
                        </w:rPr>
                        <w:t xml:space="preserve">        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864">
        <w:rPr>
          <w:noProof/>
          <w:sz w:val="24"/>
          <w:lang w:eastAsia="de-DE" w:bidi="ar-SA"/>
        </w:rPr>
        <w:drawing>
          <wp:anchor distT="0" distB="0" distL="114300" distR="114300" simplePos="0" relativeHeight="251822080" behindDoc="0" locked="0" layoutInCell="1" allowOverlap="1" wp14:anchorId="005AE1C9" wp14:editId="4EC1228F">
            <wp:simplePos x="0" y="0"/>
            <wp:positionH relativeFrom="column">
              <wp:posOffset>-54306</wp:posOffset>
            </wp:positionH>
            <wp:positionV relativeFrom="paragraph">
              <wp:posOffset>165734</wp:posOffset>
            </wp:positionV>
            <wp:extent cx="1366394" cy="8885583"/>
            <wp:effectExtent l="0" t="0" r="5715" b="0"/>
            <wp:wrapNone/>
            <wp:docPr id="7" name="Bild 7" descr="../balken_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balken_edu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564"/>
                    <a:stretch/>
                  </pic:blipFill>
                  <pic:spPr bwMode="auto">
                    <a:xfrm>
                      <a:off x="0" y="0"/>
                      <a:ext cx="1366520" cy="888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887D4" w14:textId="32D5AE12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074A0BC" w14:textId="2D7CC11B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5472F6D" w14:textId="32D50F73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46F34E5A" w14:textId="29D648F8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F119FF1" w14:textId="3B4A8049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07328EB0" w14:textId="6FA2BD43" w:rsidR="004452D0" w:rsidRDefault="00032BA1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sz w:val="24"/>
          <w:lang w:eastAsia="de-DE" w:bidi="ar-SA"/>
        </w:rPr>
        <w:br w:type="page"/>
      </w:r>
    </w:p>
    <w:p w14:paraId="5143A2C2" w14:textId="4059DDCC" w:rsidR="004452D0" w:rsidRDefault="004452D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EC2A9" wp14:editId="2A59720D">
                <wp:simplePos x="0" y="0"/>
                <wp:positionH relativeFrom="column">
                  <wp:posOffset>1485900</wp:posOffset>
                </wp:positionH>
                <wp:positionV relativeFrom="paragraph">
                  <wp:posOffset>175260</wp:posOffset>
                </wp:positionV>
                <wp:extent cx="4889500" cy="6278880"/>
                <wp:effectExtent l="0" t="0" r="0" b="0"/>
                <wp:wrapSquare wrapText="bothSides"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627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5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C2A9" id="Textfeld 26" o:spid="_x0000_s1042" type="#_x0000_t202" style="position:absolute;margin-left:117pt;margin-top:13.8pt;width:385pt;height:494.4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w:drawing>
          <wp:anchor distT="0" distB="0" distL="114300" distR="114300" simplePos="0" relativeHeight="251824128" behindDoc="0" locked="0" layoutInCell="1" allowOverlap="1" wp14:anchorId="3EC5A121" wp14:editId="1F0595A8">
            <wp:simplePos x="0" y="0"/>
            <wp:positionH relativeFrom="column">
              <wp:posOffset>-44919</wp:posOffset>
            </wp:positionH>
            <wp:positionV relativeFrom="paragraph">
              <wp:posOffset>170870</wp:posOffset>
            </wp:positionV>
            <wp:extent cx="1366394" cy="8885583"/>
            <wp:effectExtent l="0" t="0" r="5715" b="0"/>
            <wp:wrapNone/>
            <wp:docPr id="25" name="Bild 25" descr="../balken_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balken_edu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564"/>
                    <a:stretch/>
                  </pic:blipFill>
                  <pic:spPr bwMode="auto">
                    <a:xfrm>
                      <a:off x="0" y="0"/>
                      <a:ext cx="1366394" cy="888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eastAsia="de-DE" w:bidi="ar-SA"/>
        </w:rPr>
        <w:br w:type="page"/>
      </w:r>
    </w:p>
    <w:p w14:paraId="7847A570" w14:textId="5A2E8B95" w:rsidR="00032BA1" w:rsidRDefault="004452D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0F279F" wp14:editId="1CDFC210">
                <wp:simplePos x="0" y="0"/>
                <wp:positionH relativeFrom="column">
                  <wp:posOffset>1558290</wp:posOffset>
                </wp:positionH>
                <wp:positionV relativeFrom="paragraph">
                  <wp:posOffset>393065</wp:posOffset>
                </wp:positionV>
                <wp:extent cx="4795520" cy="1484630"/>
                <wp:effectExtent l="0" t="0" r="0" b="0"/>
                <wp:wrapSquare wrapText="bothSides"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48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1FD78" w14:textId="55B255DB" w:rsidR="000256AC" w:rsidRDefault="000256AC" w:rsidP="001A75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 w:rsidR="008904EA">
                              <w:rPr>
                                <w:b/>
                              </w:rPr>
                              <w:t xml:space="preserve">uszeichnung           </w:t>
                            </w:r>
                            <w:proofErr w:type="spellStart"/>
                            <w:r w:rsidRPr="000256AC">
                              <w:t>Elastic</w:t>
                            </w:r>
                            <w:proofErr w:type="spellEnd"/>
                            <w:r w:rsidRPr="000256AC">
                              <w:t xml:space="preserve"> Award 2018</w:t>
                            </w:r>
                          </w:p>
                          <w:p w14:paraId="7E0BA39F" w14:textId="00E35113" w:rsidR="000256AC" w:rsidRDefault="000256AC" w:rsidP="001A75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Arbeit                          </w:t>
                            </w:r>
                            <w:proofErr w:type="spellStart"/>
                            <w:r w:rsidRPr="000256AC">
                              <w:t>Refugee</w:t>
                            </w:r>
                            <w:proofErr w:type="spellEnd"/>
                            <w:r w:rsidRPr="000256AC">
                              <w:t xml:space="preserve"> </w:t>
                            </w:r>
                            <w:proofErr w:type="spellStart"/>
                            <w:r w:rsidRPr="000256AC">
                              <w:t>Datathon</w:t>
                            </w:r>
                            <w:proofErr w:type="spellEnd"/>
                            <w:r w:rsidRPr="000256AC">
                              <w:t xml:space="preserve"> </w:t>
                            </w:r>
                            <w:proofErr w:type="spellStart"/>
                            <w:r w:rsidRPr="000256AC">
                              <w:t>Munich</w:t>
                            </w:r>
                            <w:proofErr w:type="spellEnd"/>
                          </w:p>
                          <w:p w14:paraId="2367281C" w14:textId="55A2E8FD" w:rsidR="001A75C9" w:rsidRDefault="001A75C9" w:rsidP="001A75C9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0256AC" w:rsidRPr="000256AC">
                              <w:t>2018</w:t>
                            </w:r>
                          </w:p>
                          <w:p w14:paraId="2B2406D7" w14:textId="00162AFA" w:rsidR="00AF188E" w:rsidRDefault="00AF188E" w:rsidP="00AF188E">
                            <w:r w:rsidRPr="00AF188E">
                              <w:rPr>
                                <w:b/>
                              </w:rPr>
                              <w:t>Verlinkung</w:t>
                            </w:r>
                            <w:r>
                              <w:rPr>
                                <w:b/>
                              </w:rPr>
                              <w:t xml:space="preserve">                 </w:t>
                            </w:r>
                            <w:r>
                              <w:t xml:space="preserve"> </w:t>
                            </w:r>
                            <w:hyperlink r:id="rId24" w:history="1">
                              <w:r w:rsidRPr="00AF188E">
                                <w:rPr>
                                  <w:rStyle w:val="Link"/>
                                </w:rPr>
                                <w:t>www.refugee-datathon-muc.org</w:t>
                              </w:r>
                            </w:hyperlink>
                          </w:p>
                          <w:p w14:paraId="38E53CD0" w14:textId="6A904580" w:rsidR="00AF188E" w:rsidRPr="00AF188E" w:rsidRDefault="00527DA2" w:rsidP="00AF188E">
                            <w:pPr>
                              <w:ind w:left="1985"/>
                            </w:pPr>
                            <w:hyperlink r:id="rId25" w:history="1">
                              <w:r w:rsidR="00AF188E" w:rsidRPr="00AF188E">
                                <w:rPr>
                                  <w:rStyle w:val="Link"/>
                                </w:rPr>
                                <w:t>www.wallstreet-online.de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279F" id="Textfeld 35" o:spid="_x0000_s1043" type="#_x0000_t202" style="position:absolute;margin-left:122.7pt;margin-top:30.95pt;width:377.6pt;height:116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" filled="f" stroked="f">
                <v:textbox>
                  <w:txbxContent>
                    <w:p w14:paraId="51C1FD78" w14:textId="55B255DB" w:rsidR="000256AC" w:rsidRDefault="000256AC" w:rsidP="001A75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 w:rsidR="008904EA">
                        <w:rPr>
                          <w:b/>
                        </w:rPr>
                        <w:t xml:space="preserve">uszeichnung           </w:t>
                      </w:r>
                      <w:proofErr w:type="spellStart"/>
                      <w:r w:rsidRPr="000256AC">
                        <w:t>Elastic</w:t>
                      </w:r>
                      <w:proofErr w:type="spellEnd"/>
                      <w:r w:rsidRPr="000256AC">
                        <w:t xml:space="preserve"> Award 2018</w:t>
                      </w:r>
                    </w:p>
                    <w:p w14:paraId="7E0BA39F" w14:textId="00E35113" w:rsidR="000256AC" w:rsidRDefault="000256AC" w:rsidP="001A75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Arbeit                          </w:t>
                      </w:r>
                      <w:proofErr w:type="spellStart"/>
                      <w:r w:rsidRPr="000256AC">
                        <w:t>Refugee</w:t>
                      </w:r>
                      <w:proofErr w:type="spellEnd"/>
                      <w:r w:rsidRPr="000256AC">
                        <w:t xml:space="preserve"> </w:t>
                      </w:r>
                      <w:proofErr w:type="spellStart"/>
                      <w:r w:rsidRPr="000256AC">
                        <w:t>Datathon</w:t>
                      </w:r>
                      <w:proofErr w:type="spellEnd"/>
                      <w:r w:rsidRPr="000256AC">
                        <w:t xml:space="preserve"> </w:t>
                      </w:r>
                      <w:proofErr w:type="spellStart"/>
                      <w:r w:rsidRPr="000256AC">
                        <w:t>Munich</w:t>
                      </w:r>
                      <w:proofErr w:type="spellEnd"/>
                    </w:p>
                    <w:p w14:paraId="2367281C" w14:textId="55A2E8FD" w:rsidR="001A75C9" w:rsidRDefault="001A75C9" w:rsidP="001A75C9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0256AC" w:rsidRPr="000256AC">
                        <w:t>2018</w:t>
                      </w:r>
                    </w:p>
                    <w:p w14:paraId="2B2406D7" w14:textId="00162AFA" w:rsidR="00AF188E" w:rsidRDefault="00AF188E" w:rsidP="00AF188E">
                      <w:r w:rsidRPr="00AF188E">
                        <w:rPr>
                          <w:b/>
                        </w:rPr>
                        <w:t>Verlinkung</w:t>
                      </w:r>
                      <w:r>
                        <w:rPr>
                          <w:b/>
                        </w:rPr>
                        <w:t xml:space="preserve">                 </w:t>
                      </w:r>
                      <w:r>
                        <w:t xml:space="preserve"> </w:t>
                      </w:r>
                      <w:hyperlink r:id="rId26" w:history="1">
                        <w:r w:rsidRPr="00AF188E">
                          <w:rPr>
                            <w:rStyle w:val="Link"/>
                          </w:rPr>
                          <w:t>www.refugee-datathon-muc.org</w:t>
                        </w:r>
                      </w:hyperlink>
                    </w:p>
                    <w:p w14:paraId="38E53CD0" w14:textId="6A904580" w:rsidR="00AF188E" w:rsidRPr="00AF188E" w:rsidRDefault="00527DA2" w:rsidP="00AF188E">
                      <w:pPr>
                        <w:ind w:left="1985"/>
                      </w:pPr>
                      <w:hyperlink r:id="rId27" w:history="1">
                        <w:r w:rsidR="00AF188E" w:rsidRPr="00AF188E">
                          <w:rPr>
                            <w:rStyle w:val="Link"/>
                          </w:rPr>
                          <w:t>www.wallstreet-online.de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w:drawing>
          <wp:anchor distT="0" distB="0" distL="114300" distR="114300" simplePos="0" relativeHeight="251816960" behindDoc="0" locked="0" layoutInCell="1" allowOverlap="1" wp14:anchorId="64695044" wp14:editId="0B63E93B">
            <wp:simplePos x="0" y="0"/>
            <wp:positionH relativeFrom="column">
              <wp:posOffset>-44754</wp:posOffset>
            </wp:positionH>
            <wp:positionV relativeFrom="paragraph">
              <wp:posOffset>164575</wp:posOffset>
            </wp:positionV>
            <wp:extent cx="1365885" cy="1366520"/>
            <wp:effectExtent l="0" t="0" r="5715" b="5080"/>
            <wp:wrapNone/>
            <wp:docPr id="34" name="Bild 34" descr="../balken_aw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balken_award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72"/>
                    <a:stretch/>
                  </pic:blipFill>
                  <pic:spPr bwMode="auto">
                    <a:xfrm>
                      <a:off x="0" y="0"/>
                      <a:ext cx="136588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1EB2B" w14:textId="0A46D38D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08F6872" w14:textId="33F0501C" w:rsidR="004261F0" w:rsidRDefault="004261F0" w:rsidP="00BF4E94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23B7C5E" w14:textId="3A215BC5" w:rsidR="00777987" w:rsidRPr="000B28A5" w:rsidRDefault="004452D0" w:rsidP="00BF4E94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4A46" wp14:editId="0A17BA8C">
                <wp:simplePos x="0" y="0"/>
                <wp:positionH relativeFrom="column">
                  <wp:posOffset>1483995</wp:posOffset>
                </wp:positionH>
                <wp:positionV relativeFrom="paragraph">
                  <wp:posOffset>598805</wp:posOffset>
                </wp:positionV>
                <wp:extent cx="5033010" cy="1259840"/>
                <wp:effectExtent l="0" t="0" r="0" b="10160"/>
                <wp:wrapSquare wrapText="bothSides"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266EE" w14:textId="77777777" w:rsidR="00380D1F" w:rsidRDefault="00380D1F" w:rsidP="00380D1F">
                            <w:pPr>
                              <w:ind w:right="-40"/>
                            </w:pPr>
                            <w:r w:rsidRPr="006507C0">
                              <w:t xml:space="preserve">Allianz für Cybersicherheit, Bayerischer IT-Sicherheitscluster, </w:t>
                            </w:r>
                            <w:proofErr w:type="spellStart"/>
                            <w:r w:rsidRPr="006507C0">
                              <w:t>bitkom</w:t>
                            </w:r>
                            <w:proofErr w:type="spellEnd"/>
                            <w:r w:rsidRPr="006507C0">
                              <w:t xml:space="preserve">, </w:t>
                            </w:r>
                            <w:r>
                              <w:t>Docker,</w:t>
                            </w:r>
                          </w:p>
                          <w:p w14:paraId="5453943F" w14:textId="77777777" w:rsidR="00380D1F" w:rsidRPr="001C1B6C" w:rsidRDefault="00380D1F" w:rsidP="00380D1F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r w:rsidRPr="001C1B6C">
                              <w:rPr>
                                <w:lang w:val="en-US"/>
                              </w:rPr>
                              <w:t xml:space="preserve">CIS (Center for Internet Security), Cloud Native Computing Foundation (CNCF), CSA (Cloud Security Alliance), Dell, DICO, eco </w:t>
                            </w:r>
                            <w:proofErr w:type="spellStart"/>
                            <w:r w:rsidRPr="001C1B6C">
                              <w:rPr>
                                <w:lang w:val="en-US"/>
                              </w:rPr>
                              <w:t>e.V</w:t>
                            </w:r>
                            <w:proofErr w:type="spellEnd"/>
                            <w:r w:rsidRPr="001C1B6C">
                              <w:rPr>
                                <w:lang w:val="en-US"/>
                              </w:rPr>
                              <w:t xml:space="preserve">., EMC,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KeyI</w:t>
                            </w:r>
                            <w:r w:rsidRPr="001C1B6C">
                              <w:rPr>
                                <w:lang w:val="en-US"/>
                              </w:rPr>
                              <w:t>dentity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GmbH</w:t>
                            </w:r>
                            <w:r w:rsidRPr="001C1B6C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256B2249" w14:textId="77777777" w:rsidR="00380D1F" w:rsidRPr="000B52D6" w:rsidRDefault="00380D1F" w:rsidP="00380D1F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B52D6">
                              <w:rPr>
                                <w:lang w:val="en-US"/>
                              </w:rPr>
                              <w:t>EuroCloud</w:t>
                            </w:r>
                            <w:proofErr w:type="spellEnd"/>
                            <w:r w:rsidRPr="000B52D6">
                              <w:rPr>
                                <w:lang w:val="en-US"/>
                              </w:rPr>
                              <w:t xml:space="preserve"> Deutschland, HL7, SUSE, </w:t>
                            </w:r>
                            <w:proofErr w:type="spellStart"/>
                            <w:r w:rsidRPr="000B52D6">
                              <w:rPr>
                                <w:lang w:val="en-US"/>
                              </w:rPr>
                              <w:t>Teletrust</w:t>
                            </w:r>
                            <w:proofErr w:type="spellEnd"/>
                            <w:r w:rsidRPr="000B52D6">
                              <w:rPr>
                                <w:lang w:val="en-US"/>
                              </w:rPr>
                              <w:t xml:space="preserve">, The Linux Foundation, </w:t>
                            </w:r>
                            <w:r w:rsidRPr="001C1B6C">
                              <w:rPr>
                                <w:lang w:val="en-US"/>
                              </w:rPr>
                              <w:t>ISACA,</w:t>
                            </w:r>
                          </w:p>
                          <w:p w14:paraId="1A0F057E" w14:textId="77777777" w:rsidR="00380D1F" w:rsidRPr="001C1B6C" w:rsidRDefault="00380D1F" w:rsidP="00380D1F">
                            <w:pPr>
                              <w:ind w:right="-40"/>
                            </w:pPr>
                            <w:r w:rsidRPr="006507C0">
                              <w:t>GDD (Gesellschaft für Datenschutz und Datensicherheit e.V.)</w:t>
                            </w:r>
                            <w:r>
                              <w:t>, VMware</w:t>
                            </w:r>
                          </w:p>
                          <w:p w14:paraId="1AA006CE" w14:textId="1F41F00A" w:rsidR="008940C5" w:rsidRPr="006507C0" w:rsidRDefault="008940C5" w:rsidP="008940C5">
                            <w:pPr>
                              <w:ind w:right="-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5999" tIns="45720" rIns="72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4A46" id="Textfeld 31" o:spid="_x0000_s1044" type="#_x0000_t202" style="position:absolute;margin-left:116.85pt;margin-top:47.15pt;width:396.3pt;height:99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" filled="f" stroked="f">
                <v:textbox inset="125999emu,,2mm">
                  <w:txbxContent>
                    <w:p w14:paraId="3FA266EE" w14:textId="77777777" w:rsidR="00380D1F" w:rsidRDefault="00380D1F" w:rsidP="00380D1F">
                      <w:pPr>
                        <w:ind w:right="-40"/>
                      </w:pPr>
                      <w:r w:rsidRPr="006507C0">
                        <w:t xml:space="preserve">Allianz für Cybersicherheit, Bayerischer IT-Sicherheitscluster, </w:t>
                      </w:r>
                      <w:proofErr w:type="spellStart"/>
                      <w:r w:rsidRPr="006507C0">
                        <w:t>bitkom</w:t>
                      </w:r>
                      <w:proofErr w:type="spellEnd"/>
                      <w:r w:rsidRPr="006507C0">
                        <w:t xml:space="preserve">, </w:t>
                      </w:r>
                      <w:r>
                        <w:t>Docker,</w:t>
                      </w:r>
                    </w:p>
                    <w:p w14:paraId="5453943F" w14:textId="77777777" w:rsidR="00380D1F" w:rsidRPr="001C1B6C" w:rsidRDefault="00380D1F" w:rsidP="00380D1F">
                      <w:pPr>
                        <w:ind w:right="-40"/>
                        <w:rPr>
                          <w:lang w:val="en-US"/>
                        </w:rPr>
                      </w:pPr>
                      <w:r w:rsidRPr="001C1B6C">
                        <w:rPr>
                          <w:lang w:val="en-US"/>
                        </w:rPr>
                        <w:t xml:space="preserve">CIS (Center for Internet Security), Cloud Native Computing Foundation (CNCF), CSA (Cloud Security Alliance), Dell, DICO, eco </w:t>
                      </w:r>
                      <w:proofErr w:type="spellStart"/>
                      <w:r w:rsidRPr="001C1B6C">
                        <w:rPr>
                          <w:lang w:val="en-US"/>
                        </w:rPr>
                        <w:t>e.V</w:t>
                      </w:r>
                      <w:proofErr w:type="spellEnd"/>
                      <w:r w:rsidRPr="001C1B6C">
                        <w:rPr>
                          <w:lang w:val="en-US"/>
                        </w:rPr>
                        <w:t xml:space="preserve">., EMC, </w:t>
                      </w:r>
                      <w:proofErr w:type="spellStart"/>
                      <w:r>
                        <w:rPr>
                          <w:lang w:val="en-US"/>
                        </w:rPr>
                        <w:t>KeyI</w:t>
                      </w:r>
                      <w:r w:rsidRPr="001C1B6C">
                        <w:rPr>
                          <w:lang w:val="en-US"/>
                        </w:rPr>
                        <w:t>dentity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GmbH</w:t>
                      </w:r>
                      <w:r w:rsidRPr="001C1B6C">
                        <w:rPr>
                          <w:lang w:val="en-US"/>
                        </w:rPr>
                        <w:t xml:space="preserve">, </w:t>
                      </w:r>
                    </w:p>
                    <w:p w14:paraId="256B2249" w14:textId="77777777" w:rsidR="00380D1F" w:rsidRPr="000B52D6" w:rsidRDefault="00380D1F" w:rsidP="00380D1F">
                      <w:pPr>
                        <w:ind w:right="-40"/>
                        <w:rPr>
                          <w:lang w:val="en-US"/>
                        </w:rPr>
                      </w:pPr>
                      <w:proofErr w:type="spellStart"/>
                      <w:r w:rsidRPr="000B52D6">
                        <w:rPr>
                          <w:lang w:val="en-US"/>
                        </w:rPr>
                        <w:t>EuroCloud</w:t>
                      </w:r>
                      <w:proofErr w:type="spellEnd"/>
                      <w:r w:rsidRPr="000B52D6">
                        <w:rPr>
                          <w:lang w:val="en-US"/>
                        </w:rPr>
                        <w:t xml:space="preserve"> Deutschland, HL7, SUSE, </w:t>
                      </w:r>
                      <w:proofErr w:type="spellStart"/>
                      <w:r w:rsidRPr="000B52D6">
                        <w:rPr>
                          <w:lang w:val="en-US"/>
                        </w:rPr>
                        <w:t>Teletrust</w:t>
                      </w:r>
                      <w:proofErr w:type="spellEnd"/>
                      <w:r w:rsidRPr="000B52D6">
                        <w:rPr>
                          <w:lang w:val="en-US"/>
                        </w:rPr>
                        <w:t xml:space="preserve">, The Linux Foundation, </w:t>
                      </w:r>
                      <w:r w:rsidRPr="001C1B6C">
                        <w:rPr>
                          <w:lang w:val="en-US"/>
                        </w:rPr>
                        <w:t>ISACA,</w:t>
                      </w:r>
                    </w:p>
                    <w:p w14:paraId="1A0F057E" w14:textId="77777777" w:rsidR="00380D1F" w:rsidRPr="001C1B6C" w:rsidRDefault="00380D1F" w:rsidP="00380D1F">
                      <w:pPr>
                        <w:ind w:right="-40"/>
                      </w:pPr>
                      <w:r w:rsidRPr="006507C0">
                        <w:t>GDD (Gesellschaft für Datenschutz und Datensicherheit e.V.)</w:t>
                      </w:r>
                      <w:r>
                        <w:t>, VMware</w:t>
                      </w:r>
                    </w:p>
                    <w:p w14:paraId="1AA006CE" w14:textId="1F41F00A" w:rsidR="008940C5" w:rsidRPr="006507C0" w:rsidRDefault="008940C5" w:rsidP="008940C5">
                      <w:pPr>
                        <w:ind w:right="-4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w:drawing>
          <wp:anchor distT="0" distB="0" distL="114300" distR="114300" simplePos="0" relativeHeight="251820032" behindDoc="0" locked="0" layoutInCell="1" allowOverlap="1" wp14:anchorId="37323ED4" wp14:editId="2CCA6D0F">
            <wp:simplePos x="0" y="0"/>
            <wp:positionH relativeFrom="column">
              <wp:posOffset>-51518</wp:posOffset>
            </wp:positionH>
            <wp:positionV relativeFrom="paragraph">
              <wp:posOffset>478542</wp:posOffset>
            </wp:positionV>
            <wp:extent cx="1366520" cy="1366520"/>
            <wp:effectExtent l="0" t="0" r="5080" b="5080"/>
            <wp:wrapNone/>
            <wp:docPr id="38" name="Bild 38" descr="../balken_part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balken_partn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76"/>
                    <a:stretch/>
                  </pic:blipFill>
                  <pic:spPr bwMode="auto">
                    <a:xfrm>
                      <a:off x="0" y="0"/>
                      <a:ext cx="136652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7987" w:rsidRPr="000B28A5" w:rsidSect="00086C80">
      <w:headerReference w:type="first" r:id="rId30"/>
      <w:type w:val="continuous"/>
      <w:pgSz w:w="11900" w:h="16820" w:code="9"/>
      <w:pgMar w:top="1899" w:right="1009" w:bottom="1134" w:left="1009" w:header="1191" w:footer="0" w:gutter="0"/>
      <w:cols w:num="2" w:space="720"/>
      <w:docGrid w:linePitch="360"/>
      <w:printerSettings r:id="rId3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C8A8E" w14:textId="77777777" w:rsidR="00527DA2" w:rsidRDefault="00527DA2">
      <w:r>
        <w:separator/>
      </w:r>
    </w:p>
    <w:p w14:paraId="3EAC2036" w14:textId="77777777" w:rsidR="00527DA2" w:rsidRDefault="00527DA2"/>
  </w:endnote>
  <w:endnote w:type="continuationSeparator" w:id="0">
    <w:p w14:paraId="32E98DD8" w14:textId="77777777" w:rsidR="00527DA2" w:rsidRDefault="00527DA2">
      <w:r>
        <w:continuationSeparator/>
      </w:r>
    </w:p>
    <w:p w14:paraId="44F37581" w14:textId="77777777" w:rsidR="00527DA2" w:rsidRDefault="00527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FFFFFF" w:themeColor="background1"/>
        <w:lang w:eastAsia="ja-JP" w:bidi="de-DE"/>
      </w:rPr>
      <w:id w:val="732053348"/>
      <w:docPartObj>
        <w:docPartGallery w:val="Page Numbers (Bottom of Page)"/>
        <w:docPartUnique/>
      </w:docPartObj>
    </w:sdtPr>
    <w:sdtEndPr>
      <w:rPr>
        <w:rFonts w:ascii="Times" w:hAnsi="Times" w:cs="Times New Roman"/>
        <w:noProof/>
        <w:color w:val="auto"/>
        <w:lang w:eastAsia="de-DE" w:bidi="ar-SA"/>
      </w:rPr>
    </w:sdtEndPr>
    <w:sdtContent>
      <w:p w14:paraId="7E38AC4E" w14:textId="77777777" w:rsidR="00D52717" w:rsidRDefault="00D52717" w:rsidP="009C6C8F">
        <w:pPr>
          <w:pStyle w:val="western"/>
          <w:spacing w:after="0" w:line="240" w:lineRule="auto"/>
          <w:jc w:val="center"/>
          <w:rPr>
            <w:rFonts w:asciiTheme="minorHAnsi" w:hAnsiTheme="minorHAnsi" w:cstheme="minorBidi"/>
            <w:color w:val="FFFFFF" w:themeColor="background1"/>
            <w:lang w:eastAsia="ja-JP" w:bidi="de-DE"/>
          </w:rPr>
        </w:pPr>
      </w:p>
      <w:p w14:paraId="6255A038" w14:textId="3B89D743" w:rsidR="00D52717" w:rsidRDefault="00D52717" w:rsidP="000665EE">
        <w:pPr>
          <w:pStyle w:val="western"/>
          <w:spacing w:after="0" w:line="240" w:lineRule="auto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09F08094" w14:textId="77777777" w:rsidR="00D52717" w:rsidRPr="002D6BEB" w:rsidRDefault="00D52717" w:rsidP="00964B44">
        <w:pPr>
          <w:pStyle w:val="western"/>
          <w:spacing w:after="0" w:line="240" w:lineRule="auto"/>
          <w:jc w:val="center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6A816762" w14:textId="77777777" w:rsidR="00D52717" w:rsidRPr="00A82A0B" w:rsidRDefault="00527DA2" w:rsidP="00EC714B">
        <w:pPr>
          <w:pStyle w:val="western"/>
          <w:spacing w:after="0" w:line="240" w:lineRule="auto"/>
          <w:rPr>
            <w:rFonts w:ascii="Garamond" w:hAnsi="Garamond"/>
            <w:caps/>
            <w:color w:val="000000"/>
            <w:spacing w:val="30"/>
            <w:sz w:val="14"/>
            <w:szCs w:val="14"/>
          </w:rPr>
        </w:pP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9AC13" w14:textId="77777777" w:rsidR="00D52717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  <w:r w:rsidRPr="002B25A1">
      <w:rPr>
        <w:rFonts w:ascii="Roboto" w:hAnsi="Roboto"/>
        <w:caps/>
        <w:color w:val="000000"/>
        <w:spacing w:val="30"/>
        <w:sz w:val="13"/>
        <w:szCs w:val="13"/>
      </w:rPr>
      <w:t>Gronau IT Cloud Computing Gmb</w:t>
    </w:r>
    <w:r>
      <w:rPr>
        <w:rFonts w:ascii="Roboto" w:hAnsi="Roboto"/>
        <w:caps/>
        <w:color w:val="000000"/>
        <w:spacing w:val="30"/>
        <w:sz w:val="13"/>
        <w:szCs w:val="13"/>
      </w:rPr>
      <w:t>H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GESCHÄFTSFÜHRER Pierre Gronau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 xml:space="preserve">Potsdamer Platz 10, Haus 2, 5.OG • 10785 • Berlin • Phone: +49 30 300 11 48 18 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Deutsche Bank AG, IBAN DE45720700240014447700, BIC/SWIFT-Code DEUTDEDB720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Amtsgericht Charlottenburg HRB 13 56 58 B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Steuernummer 30/318/30245, Umsatzsteuer ID DE 28 07 45 767</w:t>
    </w:r>
  </w:p>
  <w:p w14:paraId="032B2DE2" w14:textId="77777777" w:rsidR="00D52717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  <w:p w14:paraId="2A8BF226" w14:textId="77777777" w:rsidR="00D52717" w:rsidRPr="002B4B6B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E376E" w14:textId="77777777" w:rsidR="00527DA2" w:rsidRDefault="00527DA2">
      <w:r>
        <w:separator/>
      </w:r>
    </w:p>
    <w:p w14:paraId="49E12424" w14:textId="77777777" w:rsidR="00527DA2" w:rsidRDefault="00527DA2"/>
  </w:footnote>
  <w:footnote w:type="continuationSeparator" w:id="0">
    <w:p w14:paraId="3E68CFFF" w14:textId="77777777" w:rsidR="00527DA2" w:rsidRDefault="00527DA2">
      <w:r>
        <w:continuationSeparator/>
      </w:r>
    </w:p>
    <w:p w14:paraId="56003EC1" w14:textId="77777777" w:rsidR="00527DA2" w:rsidRDefault="00527DA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499CF" w14:textId="77777777" w:rsidR="00D52717" w:rsidRDefault="00D52717" w:rsidP="00BE3DE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0288" behindDoc="1" locked="0" layoutInCell="1" allowOverlap="1" wp14:anchorId="7A69D5D4" wp14:editId="493D149C">
          <wp:simplePos x="0" y="0"/>
          <wp:positionH relativeFrom="column">
            <wp:posOffset>-701675</wp:posOffset>
          </wp:positionH>
          <wp:positionV relativeFrom="paragraph">
            <wp:posOffset>-601980</wp:posOffset>
          </wp:positionV>
          <wp:extent cx="7664210" cy="574040"/>
          <wp:effectExtent l="0" t="0" r="6985" b="10160"/>
          <wp:wrapNone/>
          <wp:docPr id="1" name="Picture 11" descr="head_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ead_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49797" w14:textId="77777777" w:rsidR="00D52717" w:rsidRDefault="00D52717" w:rsidP="00BC625C">
    <w:pPr>
      <w:pStyle w:val="Kopfzeile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2DD09" w14:textId="77777777" w:rsidR="00D52717" w:rsidRDefault="00D52717" w:rsidP="00BC625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7456" behindDoc="1" locked="0" layoutInCell="1" allowOverlap="1" wp14:anchorId="46224ED5" wp14:editId="2D371826">
          <wp:simplePos x="0" y="0"/>
          <wp:positionH relativeFrom="column">
            <wp:posOffset>-699770</wp:posOffset>
          </wp:positionH>
          <wp:positionV relativeFrom="paragraph">
            <wp:posOffset>-586740</wp:posOffset>
          </wp:positionV>
          <wp:extent cx="7664210" cy="574040"/>
          <wp:effectExtent l="0" t="0" r="6985" b="10160"/>
          <wp:wrapNone/>
          <wp:docPr id="4" name="Picture 8" descr="head_03_m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ead_03_m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2473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BD8CB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E41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7EAB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1C29E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8885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1AE38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E7431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FFEA8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4B5103"/>
    <w:multiLevelType w:val="hybridMultilevel"/>
    <w:tmpl w:val="AD0AC416"/>
    <w:lvl w:ilvl="0" w:tplc="1A6C1D10">
      <w:start w:val="1"/>
      <w:numFmt w:val="decimal"/>
      <w:pStyle w:val="Listennumm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61C5D"/>
    <w:multiLevelType w:val="hybridMultilevel"/>
    <w:tmpl w:val="9F4A8688"/>
    <w:lvl w:ilvl="0" w:tplc="ABE84DA8">
      <w:start w:val="1"/>
      <w:numFmt w:val="bullet"/>
      <w:pStyle w:val="Aufzhlungszeich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4"/>
  </w:num>
  <w:num w:numId="5">
    <w:abstractNumId w:val="13"/>
  </w:num>
  <w:num w:numId="6">
    <w:abstractNumId w:val="15"/>
  </w:num>
  <w:num w:numId="7">
    <w:abstractNumId w:val="11"/>
  </w:num>
  <w:num w:numId="8">
    <w:abstractNumId w:val="1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A5"/>
    <w:rsid w:val="000038F9"/>
    <w:rsid w:val="00020B78"/>
    <w:rsid w:val="000256AC"/>
    <w:rsid w:val="00025AA8"/>
    <w:rsid w:val="000313B7"/>
    <w:rsid w:val="00032BA1"/>
    <w:rsid w:val="00036C8E"/>
    <w:rsid w:val="0005308C"/>
    <w:rsid w:val="00053530"/>
    <w:rsid w:val="000665EE"/>
    <w:rsid w:val="000713C1"/>
    <w:rsid w:val="0007289D"/>
    <w:rsid w:val="0007585A"/>
    <w:rsid w:val="00075AE5"/>
    <w:rsid w:val="00082AF6"/>
    <w:rsid w:val="00083D15"/>
    <w:rsid w:val="00084EA5"/>
    <w:rsid w:val="00086C80"/>
    <w:rsid w:val="000953B4"/>
    <w:rsid w:val="000965C9"/>
    <w:rsid w:val="00097ECD"/>
    <w:rsid w:val="000A04EB"/>
    <w:rsid w:val="000A0FB8"/>
    <w:rsid w:val="000A3C91"/>
    <w:rsid w:val="000B28A5"/>
    <w:rsid w:val="000B7598"/>
    <w:rsid w:val="000C4219"/>
    <w:rsid w:val="000C6864"/>
    <w:rsid w:val="000C6F21"/>
    <w:rsid w:val="000D25CD"/>
    <w:rsid w:val="000D2DCF"/>
    <w:rsid w:val="000D6A66"/>
    <w:rsid w:val="000D78F1"/>
    <w:rsid w:val="000E2E3E"/>
    <w:rsid w:val="000E672B"/>
    <w:rsid w:val="000F3FC4"/>
    <w:rsid w:val="00100059"/>
    <w:rsid w:val="001042C2"/>
    <w:rsid w:val="0010453F"/>
    <w:rsid w:val="00121235"/>
    <w:rsid w:val="00122AA9"/>
    <w:rsid w:val="001265EE"/>
    <w:rsid w:val="0013194C"/>
    <w:rsid w:val="0013340F"/>
    <w:rsid w:val="00142618"/>
    <w:rsid w:val="00144952"/>
    <w:rsid w:val="00154B2D"/>
    <w:rsid w:val="00157223"/>
    <w:rsid w:val="001614DF"/>
    <w:rsid w:val="001855C0"/>
    <w:rsid w:val="001863EC"/>
    <w:rsid w:val="00193439"/>
    <w:rsid w:val="00196572"/>
    <w:rsid w:val="001A439E"/>
    <w:rsid w:val="001A75C9"/>
    <w:rsid w:val="001B48D7"/>
    <w:rsid w:val="001C597E"/>
    <w:rsid w:val="001D12DB"/>
    <w:rsid w:val="001D5562"/>
    <w:rsid w:val="001E3281"/>
    <w:rsid w:val="001E44B0"/>
    <w:rsid w:val="001F085E"/>
    <w:rsid w:val="00200A46"/>
    <w:rsid w:val="00201A03"/>
    <w:rsid w:val="00203E63"/>
    <w:rsid w:val="0020424B"/>
    <w:rsid w:val="00215FBA"/>
    <w:rsid w:val="00220392"/>
    <w:rsid w:val="002232C5"/>
    <w:rsid w:val="00224409"/>
    <w:rsid w:val="002513AF"/>
    <w:rsid w:val="002626DA"/>
    <w:rsid w:val="00270E2D"/>
    <w:rsid w:val="00272E6E"/>
    <w:rsid w:val="00281133"/>
    <w:rsid w:val="0029722A"/>
    <w:rsid w:val="002A4A8C"/>
    <w:rsid w:val="002B0499"/>
    <w:rsid w:val="002B11B7"/>
    <w:rsid w:val="002B25A1"/>
    <w:rsid w:val="002B35B8"/>
    <w:rsid w:val="002B4B6B"/>
    <w:rsid w:val="002C1124"/>
    <w:rsid w:val="002C11E5"/>
    <w:rsid w:val="002C2AD6"/>
    <w:rsid w:val="002C7B3C"/>
    <w:rsid w:val="002D08D4"/>
    <w:rsid w:val="002D150C"/>
    <w:rsid w:val="002D2658"/>
    <w:rsid w:val="002D58DD"/>
    <w:rsid w:val="002D6BEB"/>
    <w:rsid w:val="002E3A51"/>
    <w:rsid w:val="002E567B"/>
    <w:rsid w:val="002F5317"/>
    <w:rsid w:val="003073CB"/>
    <w:rsid w:val="0031419E"/>
    <w:rsid w:val="00314787"/>
    <w:rsid w:val="00317A3A"/>
    <w:rsid w:val="00323345"/>
    <w:rsid w:val="00326AB6"/>
    <w:rsid w:val="00335073"/>
    <w:rsid w:val="00337526"/>
    <w:rsid w:val="00342A5B"/>
    <w:rsid w:val="00343744"/>
    <w:rsid w:val="00344517"/>
    <w:rsid w:val="003467E5"/>
    <w:rsid w:val="00350399"/>
    <w:rsid w:val="00351D3B"/>
    <w:rsid w:val="00362AC2"/>
    <w:rsid w:val="003665BB"/>
    <w:rsid w:val="00366689"/>
    <w:rsid w:val="00380D1F"/>
    <w:rsid w:val="003841D0"/>
    <w:rsid w:val="003870E2"/>
    <w:rsid w:val="003951DC"/>
    <w:rsid w:val="00395373"/>
    <w:rsid w:val="00395E70"/>
    <w:rsid w:val="00397FA6"/>
    <w:rsid w:val="003B2714"/>
    <w:rsid w:val="003C4255"/>
    <w:rsid w:val="003C5002"/>
    <w:rsid w:val="003D14F2"/>
    <w:rsid w:val="003D3163"/>
    <w:rsid w:val="003D5A0A"/>
    <w:rsid w:val="003D6892"/>
    <w:rsid w:val="003F0D59"/>
    <w:rsid w:val="003F173C"/>
    <w:rsid w:val="003F433F"/>
    <w:rsid w:val="004103DD"/>
    <w:rsid w:val="0041154B"/>
    <w:rsid w:val="00416418"/>
    <w:rsid w:val="004261F0"/>
    <w:rsid w:val="00430D82"/>
    <w:rsid w:val="004336A1"/>
    <w:rsid w:val="004419F3"/>
    <w:rsid w:val="004428C7"/>
    <w:rsid w:val="004433DE"/>
    <w:rsid w:val="004436DE"/>
    <w:rsid w:val="004452D0"/>
    <w:rsid w:val="00446118"/>
    <w:rsid w:val="0045032B"/>
    <w:rsid w:val="004620C6"/>
    <w:rsid w:val="0046237B"/>
    <w:rsid w:val="00464288"/>
    <w:rsid w:val="004668EE"/>
    <w:rsid w:val="00471DBA"/>
    <w:rsid w:val="00473762"/>
    <w:rsid w:val="004859EA"/>
    <w:rsid w:val="0048698A"/>
    <w:rsid w:val="004A013E"/>
    <w:rsid w:val="004A0AAC"/>
    <w:rsid w:val="004B512A"/>
    <w:rsid w:val="004D00CB"/>
    <w:rsid w:val="004D0453"/>
    <w:rsid w:val="004D0E56"/>
    <w:rsid w:val="004D69FF"/>
    <w:rsid w:val="004E0D53"/>
    <w:rsid w:val="004E21CD"/>
    <w:rsid w:val="004E2E9A"/>
    <w:rsid w:val="004E45A3"/>
    <w:rsid w:val="004F5089"/>
    <w:rsid w:val="004F6D6C"/>
    <w:rsid w:val="00500437"/>
    <w:rsid w:val="00501288"/>
    <w:rsid w:val="00503955"/>
    <w:rsid w:val="00512586"/>
    <w:rsid w:val="005125A3"/>
    <w:rsid w:val="005135A0"/>
    <w:rsid w:val="0051390F"/>
    <w:rsid w:val="005173EA"/>
    <w:rsid w:val="00517AE5"/>
    <w:rsid w:val="00517CAF"/>
    <w:rsid w:val="005224C5"/>
    <w:rsid w:val="00527DA2"/>
    <w:rsid w:val="00532C14"/>
    <w:rsid w:val="0054162E"/>
    <w:rsid w:val="00542992"/>
    <w:rsid w:val="005450C4"/>
    <w:rsid w:val="00545146"/>
    <w:rsid w:val="0054564C"/>
    <w:rsid w:val="0055296D"/>
    <w:rsid w:val="0055419F"/>
    <w:rsid w:val="00561353"/>
    <w:rsid w:val="005660C4"/>
    <w:rsid w:val="00571B23"/>
    <w:rsid w:val="0057210F"/>
    <w:rsid w:val="00575CB9"/>
    <w:rsid w:val="005779C8"/>
    <w:rsid w:val="00581F47"/>
    <w:rsid w:val="005859C2"/>
    <w:rsid w:val="00585C39"/>
    <w:rsid w:val="0059098C"/>
    <w:rsid w:val="00597633"/>
    <w:rsid w:val="005A0688"/>
    <w:rsid w:val="005B19D1"/>
    <w:rsid w:val="005B6620"/>
    <w:rsid w:val="005C70A1"/>
    <w:rsid w:val="005D13F5"/>
    <w:rsid w:val="005D3B85"/>
    <w:rsid w:val="005E0045"/>
    <w:rsid w:val="005E1CF7"/>
    <w:rsid w:val="005E78C1"/>
    <w:rsid w:val="005F3620"/>
    <w:rsid w:val="005F3982"/>
    <w:rsid w:val="0060187B"/>
    <w:rsid w:val="00601B7B"/>
    <w:rsid w:val="00602B34"/>
    <w:rsid w:val="006033FE"/>
    <w:rsid w:val="006172D4"/>
    <w:rsid w:val="00622FC5"/>
    <w:rsid w:val="00625385"/>
    <w:rsid w:val="006279A4"/>
    <w:rsid w:val="00630CC2"/>
    <w:rsid w:val="00632BBB"/>
    <w:rsid w:val="006340EB"/>
    <w:rsid w:val="0063554F"/>
    <w:rsid w:val="00636052"/>
    <w:rsid w:val="00655583"/>
    <w:rsid w:val="00675DF1"/>
    <w:rsid w:val="00683261"/>
    <w:rsid w:val="006935FF"/>
    <w:rsid w:val="00695967"/>
    <w:rsid w:val="006B2D5B"/>
    <w:rsid w:val="006B34AA"/>
    <w:rsid w:val="006B6BC2"/>
    <w:rsid w:val="006B7818"/>
    <w:rsid w:val="006C7FAF"/>
    <w:rsid w:val="006D1D5E"/>
    <w:rsid w:val="006D5CEC"/>
    <w:rsid w:val="006E1E4D"/>
    <w:rsid w:val="006E7A5B"/>
    <w:rsid w:val="006F4188"/>
    <w:rsid w:val="006F48D8"/>
    <w:rsid w:val="006F66CD"/>
    <w:rsid w:val="007030AA"/>
    <w:rsid w:val="00704665"/>
    <w:rsid w:val="0071503D"/>
    <w:rsid w:val="00736593"/>
    <w:rsid w:val="00737C12"/>
    <w:rsid w:val="00744EC3"/>
    <w:rsid w:val="007458B8"/>
    <w:rsid w:val="00751825"/>
    <w:rsid w:val="00762494"/>
    <w:rsid w:val="0076639D"/>
    <w:rsid w:val="00777987"/>
    <w:rsid w:val="00790276"/>
    <w:rsid w:val="007963D9"/>
    <w:rsid w:val="007979C5"/>
    <w:rsid w:val="00797EB1"/>
    <w:rsid w:val="007A1813"/>
    <w:rsid w:val="007A6548"/>
    <w:rsid w:val="007A7D71"/>
    <w:rsid w:val="007B118E"/>
    <w:rsid w:val="007B45D8"/>
    <w:rsid w:val="007C76FB"/>
    <w:rsid w:val="007E336C"/>
    <w:rsid w:val="007F00D1"/>
    <w:rsid w:val="007F4443"/>
    <w:rsid w:val="00801749"/>
    <w:rsid w:val="00801F29"/>
    <w:rsid w:val="00811FD4"/>
    <w:rsid w:val="008174B4"/>
    <w:rsid w:val="00823AC1"/>
    <w:rsid w:val="00844EE4"/>
    <w:rsid w:val="00853D05"/>
    <w:rsid w:val="008660F3"/>
    <w:rsid w:val="008664F3"/>
    <w:rsid w:val="00867885"/>
    <w:rsid w:val="008709B2"/>
    <w:rsid w:val="00872A40"/>
    <w:rsid w:val="00880D3A"/>
    <w:rsid w:val="00883E9A"/>
    <w:rsid w:val="00885D8F"/>
    <w:rsid w:val="00887380"/>
    <w:rsid w:val="008904EA"/>
    <w:rsid w:val="008940C5"/>
    <w:rsid w:val="00896205"/>
    <w:rsid w:val="008A224E"/>
    <w:rsid w:val="008A2609"/>
    <w:rsid w:val="008A3A65"/>
    <w:rsid w:val="008A3F78"/>
    <w:rsid w:val="008B4000"/>
    <w:rsid w:val="008D1220"/>
    <w:rsid w:val="008D13F6"/>
    <w:rsid w:val="008D6BA0"/>
    <w:rsid w:val="008F4A7B"/>
    <w:rsid w:val="008F6C94"/>
    <w:rsid w:val="00905C30"/>
    <w:rsid w:val="00910822"/>
    <w:rsid w:val="009134E1"/>
    <w:rsid w:val="00926734"/>
    <w:rsid w:val="00930E69"/>
    <w:rsid w:val="00936611"/>
    <w:rsid w:val="00943364"/>
    <w:rsid w:val="0094699E"/>
    <w:rsid w:val="00953A90"/>
    <w:rsid w:val="00955FDE"/>
    <w:rsid w:val="00960D60"/>
    <w:rsid w:val="00964B44"/>
    <w:rsid w:val="009659D9"/>
    <w:rsid w:val="00973950"/>
    <w:rsid w:val="009742F5"/>
    <w:rsid w:val="00975CE6"/>
    <w:rsid w:val="0099627E"/>
    <w:rsid w:val="009A6668"/>
    <w:rsid w:val="009A7A51"/>
    <w:rsid w:val="009B5231"/>
    <w:rsid w:val="009B661F"/>
    <w:rsid w:val="009B7E71"/>
    <w:rsid w:val="009C0266"/>
    <w:rsid w:val="009C6077"/>
    <w:rsid w:val="009C6C8F"/>
    <w:rsid w:val="009D496A"/>
    <w:rsid w:val="009D6DEA"/>
    <w:rsid w:val="009D7E6D"/>
    <w:rsid w:val="009F3D46"/>
    <w:rsid w:val="009F7709"/>
    <w:rsid w:val="00A0221C"/>
    <w:rsid w:val="00A03F22"/>
    <w:rsid w:val="00A0451B"/>
    <w:rsid w:val="00A05970"/>
    <w:rsid w:val="00A13EB7"/>
    <w:rsid w:val="00A209AA"/>
    <w:rsid w:val="00A214E1"/>
    <w:rsid w:val="00A2258D"/>
    <w:rsid w:val="00A30E33"/>
    <w:rsid w:val="00A36650"/>
    <w:rsid w:val="00A62128"/>
    <w:rsid w:val="00A66CB3"/>
    <w:rsid w:val="00A8040D"/>
    <w:rsid w:val="00A804B5"/>
    <w:rsid w:val="00A8074D"/>
    <w:rsid w:val="00A82A0B"/>
    <w:rsid w:val="00A8577E"/>
    <w:rsid w:val="00A86F6E"/>
    <w:rsid w:val="00A87968"/>
    <w:rsid w:val="00AA4515"/>
    <w:rsid w:val="00AA5DFE"/>
    <w:rsid w:val="00AB0503"/>
    <w:rsid w:val="00AB689F"/>
    <w:rsid w:val="00AE4B2D"/>
    <w:rsid w:val="00AE51C3"/>
    <w:rsid w:val="00AF1857"/>
    <w:rsid w:val="00AF188E"/>
    <w:rsid w:val="00AF209F"/>
    <w:rsid w:val="00B0147B"/>
    <w:rsid w:val="00B0449E"/>
    <w:rsid w:val="00B05A41"/>
    <w:rsid w:val="00B101B2"/>
    <w:rsid w:val="00B109C7"/>
    <w:rsid w:val="00B11138"/>
    <w:rsid w:val="00B12526"/>
    <w:rsid w:val="00B210B7"/>
    <w:rsid w:val="00B22821"/>
    <w:rsid w:val="00B322BD"/>
    <w:rsid w:val="00B408BA"/>
    <w:rsid w:val="00B4221D"/>
    <w:rsid w:val="00B53735"/>
    <w:rsid w:val="00B60DFF"/>
    <w:rsid w:val="00B7392C"/>
    <w:rsid w:val="00B75CF1"/>
    <w:rsid w:val="00B76013"/>
    <w:rsid w:val="00B76F65"/>
    <w:rsid w:val="00B77A60"/>
    <w:rsid w:val="00B81E9C"/>
    <w:rsid w:val="00B84C98"/>
    <w:rsid w:val="00B86215"/>
    <w:rsid w:val="00B862C1"/>
    <w:rsid w:val="00BA2377"/>
    <w:rsid w:val="00BA366E"/>
    <w:rsid w:val="00BB3FD8"/>
    <w:rsid w:val="00BB5999"/>
    <w:rsid w:val="00BB5D6D"/>
    <w:rsid w:val="00BC41BF"/>
    <w:rsid w:val="00BC4A35"/>
    <w:rsid w:val="00BC625C"/>
    <w:rsid w:val="00BC6BF0"/>
    <w:rsid w:val="00BD2150"/>
    <w:rsid w:val="00BE3DEC"/>
    <w:rsid w:val="00BF03EB"/>
    <w:rsid w:val="00BF4E50"/>
    <w:rsid w:val="00BF4E94"/>
    <w:rsid w:val="00BF50E6"/>
    <w:rsid w:val="00BF5FF8"/>
    <w:rsid w:val="00C01625"/>
    <w:rsid w:val="00C01B2E"/>
    <w:rsid w:val="00C1135C"/>
    <w:rsid w:val="00C14AB0"/>
    <w:rsid w:val="00C23DEA"/>
    <w:rsid w:val="00C26270"/>
    <w:rsid w:val="00C3502A"/>
    <w:rsid w:val="00C35660"/>
    <w:rsid w:val="00C50D51"/>
    <w:rsid w:val="00C57AB0"/>
    <w:rsid w:val="00C6282C"/>
    <w:rsid w:val="00C62FDE"/>
    <w:rsid w:val="00C67337"/>
    <w:rsid w:val="00C80720"/>
    <w:rsid w:val="00C83D9A"/>
    <w:rsid w:val="00C85A93"/>
    <w:rsid w:val="00C86DE6"/>
    <w:rsid w:val="00C87CFC"/>
    <w:rsid w:val="00CA6649"/>
    <w:rsid w:val="00CB1F40"/>
    <w:rsid w:val="00CC14E9"/>
    <w:rsid w:val="00CD55E5"/>
    <w:rsid w:val="00CD6CB4"/>
    <w:rsid w:val="00D055D3"/>
    <w:rsid w:val="00D22E22"/>
    <w:rsid w:val="00D312A5"/>
    <w:rsid w:val="00D33DEB"/>
    <w:rsid w:val="00D401ED"/>
    <w:rsid w:val="00D41D21"/>
    <w:rsid w:val="00D52717"/>
    <w:rsid w:val="00D61CA9"/>
    <w:rsid w:val="00D6284F"/>
    <w:rsid w:val="00D6777E"/>
    <w:rsid w:val="00D72779"/>
    <w:rsid w:val="00D74876"/>
    <w:rsid w:val="00D75699"/>
    <w:rsid w:val="00D770F4"/>
    <w:rsid w:val="00D80CBB"/>
    <w:rsid w:val="00D92C9A"/>
    <w:rsid w:val="00D9382D"/>
    <w:rsid w:val="00DA31AF"/>
    <w:rsid w:val="00DB2878"/>
    <w:rsid w:val="00DB3F75"/>
    <w:rsid w:val="00DD1A4C"/>
    <w:rsid w:val="00DE22BB"/>
    <w:rsid w:val="00DE23F2"/>
    <w:rsid w:val="00DE3E22"/>
    <w:rsid w:val="00DE6AEF"/>
    <w:rsid w:val="00E05590"/>
    <w:rsid w:val="00E15897"/>
    <w:rsid w:val="00E20A2F"/>
    <w:rsid w:val="00E221DA"/>
    <w:rsid w:val="00E345F4"/>
    <w:rsid w:val="00E37C43"/>
    <w:rsid w:val="00E40205"/>
    <w:rsid w:val="00E40A46"/>
    <w:rsid w:val="00E522B3"/>
    <w:rsid w:val="00E5253F"/>
    <w:rsid w:val="00E53DEF"/>
    <w:rsid w:val="00E623D1"/>
    <w:rsid w:val="00E67C8C"/>
    <w:rsid w:val="00E77634"/>
    <w:rsid w:val="00E77E49"/>
    <w:rsid w:val="00E77F6D"/>
    <w:rsid w:val="00E8280C"/>
    <w:rsid w:val="00E83495"/>
    <w:rsid w:val="00E84764"/>
    <w:rsid w:val="00E869E6"/>
    <w:rsid w:val="00E87A4D"/>
    <w:rsid w:val="00E92954"/>
    <w:rsid w:val="00EA273A"/>
    <w:rsid w:val="00EA6868"/>
    <w:rsid w:val="00EB1D99"/>
    <w:rsid w:val="00EB25DC"/>
    <w:rsid w:val="00EB6F48"/>
    <w:rsid w:val="00EC11DA"/>
    <w:rsid w:val="00EC389E"/>
    <w:rsid w:val="00EC47EC"/>
    <w:rsid w:val="00EC714B"/>
    <w:rsid w:val="00ED3A20"/>
    <w:rsid w:val="00ED4F4E"/>
    <w:rsid w:val="00EE364D"/>
    <w:rsid w:val="00EF4519"/>
    <w:rsid w:val="00F01492"/>
    <w:rsid w:val="00F017B2"/>
    <w:rsid w:val="00F03C29"/>
    <w:rsid w:val="00F074BC"/>
    <w:rsid w:val="00F07ADB"/>
    <w:rsid w:val="00F07D37"/>
    <w:rsid w:val="00F1271A"/>
    <w:rsid w:val="00F13F61"/>
    <w:rsid w:val="00F207A9"/>
    <w:rsid w:val="00F210F2"/>
    <w:rsid w:val="00F23CBA"/>
    <w:rsid w:val="00F2464C"/>
    <w:rsid w:val="00F24FF5"/>
    <w:rsid w:val="00F25B30"/>
    <w:rsid w:val="00F26ABA"/>
    <w:rsid w:val="00F32702"/>
    <w:rsid w:val="00F400C4"/>
    <w:rsid w:val="00F40EF6"/>
    <w:rsid w:val="00F43A34"/>
    <w:rsid w:val="00F44B3C"/>
    <w:rsid w:val="00F503E9"/>
    <w:rsid w:val="00F51452"/>
    <w:rsid w:val="00F51F84"/>
    <w:rsid w:val="00F55488"/>
    <w:rsid w:val="00F62B28"/>
    <w:rsid w:val="00F6467A"/>
    <w:rsid w:val="00F671DB"/>
    <w:rsid w:val="00F73B32"/>
    <w:rsid w:val="00F9672A"/>
    <w:rsid w:val="00FA007E"/>
    <w:rsid w:val="00FA21FA"/>
    <w:rsid w:val="00FA3B77"/>
    <w:rsid w:val="00FA5ABF"/>
    <w:rsid w:val="00FB67DF"/>
    <w:rsid w:val="00FC3CA1"/>
    <w:rsid w:val="00FC57FF"/>
    <w:rsid w:val="00FD3F67"/>
    <w:rsid w:val="00FD6317"/>
    <w:rsid w:val="00FD7B53"/>
    <w:rsid w:val="00FE5CD9"/>
    <w:rsid w:val="00FF5816"/>
    <w:rsid w:val="00FF594F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B818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e-DE" w:eastAsia="ja-JP" w:bidi="de-DE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0187B"/>
    <w:pPr>
      <w:spacing w:before="120" w:after="120" w:line="240" w:lineRule="auto"/>
      <w:contextualSpacing/>
    </w:pPr>
    <w:rPr>
      <w:rFonts w:ascii="Roboto Light" w:hAnsi="Roboto Light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1857"/>
    <w:pPr>
      <w:keepNext/>
      <w:keepLines/>
      <w:spacing w:before="500" w:after="600"/>
      <w:outlineLvl w:val="0"/>
    </w:pPr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59D9"/>
    <w:pPr>
      <w:keepNext/>
      <w:keepLines/>
      <w:spacing w:before="240" w:after="240"/>
      <w:outlineLvl w:val="1"/>
    </w:pPr>
    <w:rPr>
      <w:rFonts w:ascii="Roboto" w:eastAsiaTheme="majorEastAsia" w:hAnsi="Roboto" w:cstheme="majorBidi"/>
      <w:caps/>
      <w:color w:val="041B2D"/>
      <w:spacing w:val="1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1492"/>
    <w:pPr>
      <w:keepNext/>
      <w:keepLines/>
      <w:spacing w:before="220" w:after="320"/>
      <w:outlineLvl w:val="2"/>
    </w:pPr>
    <w:rPr>
      <w:rFonts w:ascii="Roboto" w:eastAsiaTheme="majorEastAsia" w:hAnsi="Roboto" w:cstheme="majorBidi"/>
      <w:color w:val="5671A9"/>
      <w:sz w:val="3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-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720"/>
    </w:pPr>
    <w:rPr>
      <w:rFonts w:eastAsiaTheme="minorEastAsia"/>
      <w:caps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1857"/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59D9"/>
    <w:rPr>
      <w:rFonts w:ascii="Roboto" w:eastAsiaTheme="majorEastAsia" w:hAnsi="Roboto" w:cstheme="majorBidi"/>
      <w:caps/>
      <w:color w:val="041B2D"/>
      <w:spacing w:val="14"/>
      <w:sz w:val="22"/>
      <w:szCs w:val="26"/>
    </w:rPr>
  </w:style>
  <w:style w:type="paragraph" w:styleId="Aufzhlungszeichen">
    <w:name w:val="List Bullet"/>
    <w:basedOn w:val="Standard"/>
    <w:uiPriority w:val="31"/>
    <w:qFormat/>
    <w:pPr>
      <w:numPr>
        <w:numId w:val="8"/>
      </w:numPr>
    </w:pPr>
  </w:style>
  <w:style w:type="paragraph" w:styleId="Kopfzeile">
    <w:name w:val="header"/>
    <w:basedOn w:val="Standard"/>
    <w:link w:val="KopfzeileZchn"/>
    <w:uiPriority w:val="99"/>
    <w:unhideWhenUsed/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560" w:line="264" w:lineRule="auto"/>
      <w:ind w:left="605" w:right="605"/>
    </w:pPr>
    <w:rPr>
      <w:rFonts w:asciiTheme="majorHAnsi" w:hAnsiTheme="majorHAnsi"/>
      <w:i/>
      <w:iCs/>
      <w:color w:val="F98723" w:themeColor="accent2"/>
      <w:sz w:val="32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NormaleTabelle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0072C6" w:themeColor="accen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/>
      <w:iCs/>
      <w:color w:val="F98723" w:themeColor="accent2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F98723" w:themeColor="accent2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rsid w:val="00AF1857"/>
    <w:pPr>
      <w:spacing w:before="360" w:after="560" w:line="264" w:lineRule="auto"/>
      <w:ind w:left="605" w:right="605"/>
    </w:pPr>
    <w:rPr>
      <w:i/>
      <w:iCs/>
      <w:color w:val="7590BE"/>
      <w:sz w:val="40"/>
    </w:rPr>
  </w:style>
  <w:style w:type="character" w:customStyle="1" w:styleId="ZitatZchn">
    <w:name w:val="Zitat Zchn"/>
    <w:basedOn w:val="Absatz-Standardschriftart"/>
    <w:link w:val="Zitat"/>
    <w:uiPriority w:val="29"/>
    <w:rsid w:val="00AF1857"/>
    <w:rPr>
      <w:rFonts w:ascii="Roboto Light" w:hAnsi="Roboto Light"/>
      <w:i/>
      <w:iCs/>
      <w:color w:val="7590BE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1492"/>
    <w:rPr>
      <w:rFonts w:ascii="Roboto" w:eastAsiaTheme="majorEastAsia" w:hAnsi="Roboto" w:cstheme="majorBidi"/>
      <w:color w:val="5671A9"/>
      <w:sz w:val="32"/>
    </w:rPr>
  </w:style>
  <w:style w:type="paragraph" w:styleId="Listennummer">
    <w:name w:val="List Number"/>
    <w:basedOn w:val="Standard"/>
    <w:uiPriority w:val="32"/>
    <w:qFormat/>
    <w:pPr>
      <w:numPr>
        <w:numId w:val="7"/>
      </w:numPr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StandardWeb">
    <w:name w:val="Normal (Web)"/>
    <w:basedOn w:val="Standard"/>
    <w:uiPriority w:val="99"/>
    <w:semiHidden/>
    <w:unhideWhenUsed/>
    <w:rsid w:val="00121235"/>
    <w:pPr>
      <w:spacing w:before="100" w:beforeAutospacing="1" w:after="115" w:line="288" w:lineRule="auto"/>
    </w:pPr>
    <w:rPr>
      <w:rFonts w:ascii="Times New Roman" w:hAnsi="Times New Roman" w:cs="Times New Roman"/>
      <w:color w:val="auto"/>
      <w:lang w:eastAsia="de-DE" w:bidi="ar-SA"/>
    </w:rPr>
  </w:style>
  <w:style w:type="paragraph" w:customStyle="1" w:styleId="western">
    <w:name w:val="western"/>
    <w:basedOn w:val="Standard"/>
    <w:rsid w:val="00121235"/>
    <w:pPr>
      <w:spacing w:before="100" w:beforeAutospacing="1" w:after="115" w:line="288" w:lineRule="auto"/>
    </w:pPr>
    <w:rPr>
      <w:rFonts w:ascii="Times" w:hAnsi="Times" w:cs="Times New Roman"/>
      <w:color w:val="auto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9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98C"/>
    <w:rPr>
      <w:rFonts w:ascii="Times New Roman" w:hAnsi="Times New Roman" w:cs="Times New Roman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0F3FC4"/>
    <w:rPr>
      <w:rFonts w:asciiTheme="minorHAnsi" w:hAnsiTheme="minorHAnsi" w:cstheme="minorHAnsi"/>
      <w:b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F3FC4"/>
    <w:pPr>
      <w:ind w:left="240"/>
    </w:pPr>
    <w:rPr>
      <w:rFonts w:asciiTheme="minorHAnsi" w:hAnsiTheme="minorHAnsi" w:cstheme="minorHAnsi"/>
      <w:i/>
      <w:iCs/>
      <w:szCs w:val="22"/>
    </w:rPr>
  </w:style>
  <w:style w:type="character" w:styleId="Link">
    <w:name w:val="Hyperlink"/>
    <w:basedOn w:val="Absatz-Standardschriftart"/>
    <w:uiPriority w:val="99"/>
    <w:unhideWhenUsed/>
    <w:rsid w:val="000F3FC4"/>
    <w:rPr>
      <w:color w:val="0072C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F3FC4"/>
    <w:pPr>
      <w:ind w:left="480"/>
    </w:pPr>
    <w:rPr>
      <w:rFonts w:asciiTheme="minorHAnsi" w:hAnsiTheme="minorHAnsi" w:cstheme="minorHAnsi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F3FC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F3FC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F3FC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F3FC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F3FC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F3FC4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p1">
    <w:name w:val="p1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paragraph" w:customStyle="1" w:styleId="p2">
    <w:name w:val="p2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3">
    <w:name w:val="p3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4">
    <w:name w:val="p4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character" w:customStyle="1" w:styleId="s1">
    <w:name w:val="s1"/>
    <w:basedOn w:val="Absatz-Standardschriftart"/>
    <w:rsid w:val="00200A46"/>
    <w:rPr>
      <w:rFonts w:ascii="Roboto" w:hAnsi="Roboto" w:hint="default"/>
      <w:sz w:val="13"/>
      <w:szCs w:val="13"/>
    </w:rPr>
  </w:style>
  <w:style w:type="character" w:customStyle="1" w:styleId="apple-converted-space">
    <w:name w:val="apple-converted-space"/>
    <w:basedOn w:val="Absatz-Standardschriftart"/>
    <w:rsid w:val="00200A46"/>
  </w:style>
  <w:style w:type="paragraph" w:customStyle="1" w:styleId="p5">
    <w:name w:val="p5"/>
    <w:basedOn w:val="Standard"/>
    <w:rsid w:val="004B512A"/>
    <w:rPr>
      <w:rFonts w:cs="Times New Roman"/>
      <w:color w:val="auto"/>
      <w:sz w:val="13"/>
      <w:szCs w:val="13"/>
      <w:lang w:eastAsia="de-DE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32C5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32C5"/>
    <w:rPr>
      <w:rFonts w:ascii="Times New Roman" w:hAnsi="Times New Roman" w:cs="Times New Roman"/>
    </w:rPr>
  </w:style>
  <w:style w:type="paragraph" w:customStyle="1" w:styleId="agbs">
    <w:name w:val="agbs"/>
    <w:basedOn w:val="p3"/>
    <w:qFormat/>
    <w:rsid w:val="00C14AB0"/>
  </w:style>
  <w:style w:type="paragraph" w:styleId="KeinLeerraum">
    <w:name w:val="No Spacing"/>
    <w:link w:val="KeinLeerraumZchn"/>
    <w:uiPriority w:val="1"/>
    <w:qFormat/>
    <w:rsid w:val="000965C9"/>
    <w:pPr>
      <w:spacing w:before="0"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65C9"/>
    <w:rPr>
      <w:rFonts w:eastAsiaTheme="minorEastAsia"/>
      <w:color w:val="auto"/>
      <w:sz w:val="22"/>
      <w:szCs w:val="22"/>
      <w:lang w:val="en-US" w:eastAsia="zh-CN" w:bidi="ar-SA"/>
    </w:rPr>
  </w:style>
  <w:style w:type="character" w:styleId="BesuchterLink">
    <w:name w:val="FollowedHyperlink"/>
    <w:basedOn w:val="Absatz-Standardschriftart"/>
    <w:uiPriority w:val="99"/>
    <w:semiHidden/>
    <w:unhideWhenUsed/>
    <w:rsid w:val="0060187B"/>
    <w:rPr>
      <w:color w:val="79498B" w:themeColor="followed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2D08D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5.jpeg"/><Relationship Id="rId21" Type="http://schemas.openxmlformats.org/officeDocument/2006/relationships/image" Target="media/image6.pn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hyperlink" Target="https://refugee-datathon-muc.org/" TargetMode="External"/><Relationship Id="rId25" Type="http://schemas.openxmlformats.org/officeDocument/2006/relationships/hyperlink" Target="https://www.wallstreet-online.de/nachricht/10324353-elastic-announces-recipients-of-2018-elastic-cause-awards" TargetMode="External"/><Relationship Id="rId26" Type="http://schemas.openxmlformats.org/officeDocument/2006/relationships/hyperlink" Target="https://refugee-datathon-muc.org/" TargetMode="External"/><Relationship Id="rId27" Type="http://schemas.openxmlformats.org/officeDocument/2006/relationships/hyperlink" Target="https://www.wallstreet-online.de/nachricht/10324353-elastic-announces-recipients-of-2018-elastic-cause-awards" TargetMode="External"/><Relationship Id="rId28" Type="http://schemas.openxmlformats.org/officeDocument/2006/relationships/image" Target="media/image9.jpeg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eader" Target="header3.xml"/><Relationship Id="rId31" Type="http://schemas.openxmlformats.org/officeDocument/2006/relationships/printerSettings" Target="printerSettings/printerSettings2.bin"/><Relationship Id="rId32" Type="http://schemas.openxmlformats.org/officeDocument/2006/relationships/fontTable" Target="fontTable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hyperlink" Target="mailto:project-consultancy@gronau-it-cloud-computing.de" TargetMode="External"/><Relationship Id="rId16" Type="http://schemas.openxmlformats.org/officeDocument/2006/relationships/hyperlink" Target="http://www.gronau-it-cloud-computing.de" TargetMode="External"/><Relationship Id="rId17" Type="http://schemas.openxmlformats.org/officeDocument/2006/relationships/hyperlink" Target="mailto:project-consultancy@gronau-it-cloud-computing.de" TargetMode="External"/><Relationship Id="rId18" Type="http://schemas.openxmlformats.org/officeDocument/2006/relationships/hyperlink" Target="http://www.gronau-it-cloud-computing.de" TargetMode="External"/><Relationship Id="rId1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kasliebhold/Desktop/()Gronau%20IT/Word/Bericht/report_18-1-2018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A6EFA9-9F33-4A48-B0D7-776CD069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report_18-1-2018.dotx</Template>
  <TotalTime>0</TotalTime>
  <Pages>7</Pages>
  <Words>9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Dokumententitel</vt:lpstr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Dokumententitel</dc:title>
  <dc:subject>Untertitel</dc:subject>
  <dc:creator>Lukas Liebhold</dc:creator>
  <cp:keywords/>
  <dc:description/>
  <cp:lastModifiedBy>Lukas Liebhold</cp:lastModifiedBy>
  <cp:revision>3</cp:revision>
  <cp:lastPrinted>2018-08-10T08:15:00Z</cp:lastPrinted>
  <dcterms:created xsi:type="dcterms:W3CDTF">2018-08-10T08:15:00Z</dcterms:created>
  <dcterms:modified xsi:type="dcterms:W3CDTF">2018-08-10T08:16:00Z</dcterms:modified>
</cp:coreProperties>
</file>