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6026" w14:textId="50B92255" w:rsidR="00887380" w:rsidRPr="00887380" w:rsidRDefault="00853D05" w:rsidP="000B28A5">
      <w:pPr>
        <w:pStyle w:val="Aufzhlungszeichen"/>
        <w:numPr>
          <w:ilvl w:val="0"/>
          <w:numId w:val="0"/>
        </w:numPr>
        <w:tabs>
          <w:tab w:val="left" w:pos="7600"/>
        </w:tabs>
        <w:rPr>
          <w:sz w:val="14"/>
          <w:szCs w:val="14"/>
        </w:rPr>
        <w:sectPr w:rsidR="00887380" w:rsidRPr="00887380" w:rsidSect="003318F0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0" w:h="16820" w:code="9"/>
          <w:pgMar w:top="1899" w:right="1009" w:bottom="1134" w:left="1009" w:header="1191" w:footer="0" w:gutter="0"/>
          <w:cols w:num="2" w:space="720"/>
          <w:docGrid w:linePitch="360"/>
          <w:printerSettings r:id="rId12"/>
        </w:sectPr>
      </w:pPr>
      <w:bookmarkStart w:id="0" w:name="_Toc503537190"/>
      <w:bookmarkStart w:id="1" w:name="_Toc503537287"/>
      <w:r>
        <w:rPr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53C7211A" wp14:editId="06D3B07E">
            <wp:simplePos x="0" y="0"/>
            <wp:positionH relativeFrom="column">
              <wp:posOffset>-627380</wp:posOffset>
            </wp:positionH>
            <wp:positionV relativeFrom="paragraph">
              <wp:posOffset>-403225</wp:posOffset>
            </wp:positionV>
            <wp:extent cx="7524000" cy="3113949"/>
            <wp:effectExtent l="0" t="0" r="0" b="10795"/>
            <wp:wrapNone/>
            <wp:docPr id="5" name="Bild 5" descr="head_bern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_bernwa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 b="2216"/>
                    <a:stretch/>
                  </pic:blipFill>
                  <pic:spPr bwMode="auto">
                    <a:xfrm>
                      <a:off x="0" y="0"/>
                      <a:ext cx="7524000" cy="31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43F96A45" w14:textId="7CCF9B35" w:rsidR="00777987" w:rsidRDefault="00777987" w:rsidP="000B28A5">
      <w:pPr>
        <w:rPr>
          <w:sz w:val="24"/>
          <w:lang w:eastAsia="de-DE" w:bidi="ar-SA"/>
        </w:rPr>
      </w:pPr>
    </w:p>
    <w:p w14:paraId="411B6FFA" w14:textId="5B95EB85" w:rsidR="00777987" w:rsidRDefault="007D3441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46BE83" wp14:editId="29ADBA9A">
                <wp:simplePos x="0" y="0"/>
                <wp:positionH relativeFrom="column">
                  <wp:posOffset>3494405</wp:posOffset>
                </wp:positionH>
                <wp:positionV relativeFrom="paragraph">
                  <wp:posOffset>7031355</wp:posOffset>
                </wp:positionV>
                <wp:extent cx="2438400" cy="1028065"/>
                <wp:effectExtent l="0" t="0" r="0" b="0"/>
                <wp:wrapSquare wrapText="bothSides"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E453" w14:textId="39516C78" w:rsidR="007B47BC" w:rsidRPr="006172D4" w:rsidRDefault="007B47BC" w:rsidP="007B47BC">
                            <w:pPr>
                              <w:pStyle w:val="berschrift2"/>
                            </w:pPr>
                            <w:r>
                              <w:t>verfügbarkeit</w:t>
                            </w:r>
                          </w:p>
                          <w:p w14:paraId="3FD69FB6" w14:textId="4676A8B1" w:rsidR="007B47BC" w:rsidRDefault="008E07ED" w:rsidP="007B47BC">
                            <w:pPr>
                              <w:ind w:left="720"/>
                            </w:pPr>
                            <w:r>
                              <w:t>01</w:t>
                            </w:r>
                            <w:r w:rsidR="007B47BC" w:rsidRPr="0060187B">
                              <w:t>.</w:t>
                            </w:r>
                            <w:r w:rsidR="003318F0">
                              <w:t>09</w:t>
                            </w:r>
                            <w:bookmarkStart w:id="2" w:name="_GoBack"/>
                            <w:bookmarkEnd w:id="2"/>
                            <w:r w:rsidR="007B47BC" w:rsidRPr="0060187B">
                              <w:t>.2018</w:t>
                            </w:r>
                          </w:p>
                          <w:p w14:paraId="27B9DBEA" w14:textId="77777777" w:rsidR="007B47BC" w:rsidRDefault="007B47BC" w:rsidP="007B47BC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BE83" id="_x0000_t202" coordsize="21600,21600" o:spt="202" path="m0,0l0,21600,21600,21600,21600,0xe">
                <v:stroke joinstyle="miter"/>
                <v:path gradientshapeok="t" o:connecttype="rect"/>
              </v:shapetype>
              <v:shape id="Textfeld 40" o:spid="_x0000_s1026" type="#_x0000_t202" style="position:absolute;margin-left:275.15pt;margin-top:553.65pt;width:192pt;height:80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" filled="f" stroked="f">
                <v:textbox>
                  <w:txbxContent>
                    <w:p w14:paraId="17CCE453" w14:textId="39516C78" w:rsidR="007B47BC" w:rsidRPr="006172D4" w:rsidRDefault="007B47BC" w:rsidP="007B47BC">
                      <w:pPr>
                        <w:pStyle w:val="berschrift2"/>
                      </w:pPr>
                      <w:r>
                        <w:t>verfügbarkeit</w:t>
                      </w:r>
                    </w:p>
                    <w:p w14:paraId="3FD69FB6" w14:textId="4676A8B1" w:rsidR="007B47BC" w:rsidRDefault="008E07ED" w:rsidP="007B47BC">
                      <w:pPr>
                        <w:ind w:left="720"/>
                      </w:pPr>
                      <w:r>
                        <w:t>01</w:t>
                      </w:r>
                      <w:r w:rsidR="007B47BC" w:rsidRPr="0060187B">
                        <w:t>.</w:t>
                      </w:r>
                      <w:r w:rsidR="003318F0">
                        <w:t>09</w:t>
                      </w:r>
                      <w:bookmarkStart w:id="3" w:name="_GoBack"/>
                      <w:bookmarkEnd w:id="3"/>
                      <w:r w:rsidR="007B47BC" w:rsidRPr="0060187B">
                        <w:t>.2018</w:t>
                      </w:r>
                    </w:p>
                    <w:p w14:paraId="27B9DBEA" w14:textId="77777777" w:rsidR="007B47BC" w:rsidRDefault="007B47BC" w:rsidP="007B47BC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788627" wp14:editId="217941E8">
                <wp:simplePos x="0" y="0"/>
                <wp:positionH relativeFrom="column">
                  <wp:posOffset>3484880</wp:posOffset>
                </wp:positionH>
                <wp:positionV relativeFrom="paragraph">
                  <wp:posOffset>5391785</wp:posOffset>
                </wp:positionV>
                <wp:extent cx="3147060" cy="1714500"/>
                <wp:effectExtent l="0" t="0" r="0" b="1270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7222E" w14:textId="1551D06D" w:rsidR="003F3781" w:rsidRPr="006172D4" w:rsidRDefault="003F3781" w:rsidP="003F3781">
                            <w:pPr>
                              <w:pStyle w:val="berschrift2"/>
                            </w:pPr>
                            <w:r>
                              <w:t>Branchen</w:t>
                            </w:r>
                          </w:p>
                          <w:p w14:paraId="6EE3505B" w14:textId="4E49027A" w:rsidR="0004359D" w:rsidRDefault="003F3781" w:rsidP="0004359D">
                            <w:pPr>
                              <w:ind w:firstLine="709"/>
                              <w:jc w:val="both"/>
                            </w:pPr>
                            <w:r>
                              <w:t xml:space="preserve">Beratungsunternehmen, Casino, </w:t>
                            </w:r>
                          </w:p>
                          <w:p w14:paraId="351AC81A" w14:textId="77777777" w:rsidR="007D3441" w:rsidRDefault="003F3781" w:rsidP="0004359D">
                            <w:pPr>
                              <w:ind w:firstLine="709"/>
                              <w:jc w:val="both"/>
                            </w:pPr>
                            <w:r>
                              <w:t>Dienstleistung,</w:t>
                            </w:r>
                            <w:r w:rsidR="007D3441">
                              <w:t xml:space="preserve"> </w:t>
                            </w:r>
                            <w:r>
                              <w:t xml:space="preserve">Einzelhandel, </w:t>
                            </w:r>
                          </w:p>
                          <w:p w14:paraId="66F74858" w14:textId="77777777" w:rsidR="007D3441" w:rsidRDefault="007D3441" w:rsidP="007D3441">
                            <w:pPr>
                              <w:ind w:firstLine="709"/>
                            </w:pPr>
                            <w:r>
                              <w:t xml:space="preserve">Finanzdienstleistung, </w:t>
                            </w:r>
                            <w:r w:rsidR="00E10D7B">
                              <w:t xml:space="preserve">Gastronomie, </w:t>
                            </w:r>
                          </w:p>
                          <w:p w14:paraId="70E73180" w14:textId="3BAE6586" w:rsidR="007D3441" w:rsidRDefault="00E10D7B" w:rsidP="007D3441">
                            <w:pPr>
                              <w:ind w:firstLine="709"/>
                            </w:pPr>
                            <w:proofErr w:type="spellStart"/>
                            <w:r>
                              <w:t>Informations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F3781">
                              <w:t>Technologie,</w:t>
                            </w:r>
                            <w:r w:rsidR="007D3441">
                              <w:t xml:space="preserve"> </w:t>
                            </w:r>
                            <w:r w:rsidR="003F3781">
                              <w:t xml:space="preserve">Unterhaltung, </w:t>
                            </w:r>
                          </w:p>
                          <w:p w14:paraId="66FE3B9F" w14:textId="4D5A4BFC" w:rsidR="003F3781" w:rsidRDefault="003F3781" w:rsidP="007D3441">
                            <w:pPr>
                              <w:ind w:firstLine="709"/>
                            </w:pPr>
                            <w:r>
                              <w:t>Unternehmensberatung,</w:t>
                            </w:r>
                            <w:r w:rsidR="007D3441">
                              <w:t xml:space="preserve"> </w:t>
                            </w:r>
                            <w:r>
                              <w:t>Versicherungen</w:t>
                            </w:r>
                          </w:p>
                          <w:p w14:paraId="3EF72271" w14:textId="2BFEBF50" w:rsidR="003F3781" w:rsidRDefault="003F3781" w:rsidP="003F3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8627" id="Textfeld 12" o:spid="_x0000_s1027" type="#_x0000_t202" style="position:absolute;margin-left:274.4pt;margin-top:424.55pt;width:247.8pt;height:1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" filled="f" stroked="f">
                <v:textbox>
                  <w:txbxContent>
                    <w:p w14:paraId="3747222E" w14:textId="1551D06D" w:rsidR="003F3781" w:rsidRPr="006172D4" w:rsidRDefault="003F3781" w:rsidP="003F3781">
                      <w:pPr>
                        <w:pStyle w:val="berschrift2"/>
                      </w:pPr>
                      <w:r>
                        <w:t>Branchen</w:t>
                      </w:r>
                    </w:p>
                    <w:p w14:paraId="6EE3505B" w14:textId="4E49027A" w:rsidR="0004359D" w:rsidRDefault="003F3781" w:rsidP="0004359D">
                      <w:pPr>
                        <w:ind w:firstLine="709"/>
                        <w:jc w:val="both"/>
                      </w:pPr>
                      <w:r>
                        <w:t xml:space="preserve">Beratungsunternehmen, Casino, </w:t>
                      </w:r>
                    </w:p>
                    <w:p w14:paraId="351AC81A" w14:textId="77777777" w:rsidR="007D3441" w:rsidRDefault="003F3781" w:rsidP="0004359D">
                      <w:pPr>
                        <w:ind w:firstLine="709"/>
                        <w:jc w:val="both"/>
                      </w:pPr>
                      <w:r>
                        <w:t>Dienstleistung,</w:t>
                      </w:r>
                      <w:r w:rsidR="007D3441">
                        <w:t xml:space="preserve"> </w:t>
                      </w:r>
                      <w:r>
                        <w:t xml:space="preserve">Einzelhandel, </w:t>
                      </w:r>
                    </w:p>
                    <w:p w14:paraId="66F74858" w14:textId="77777777" w:rsidR="007D3441" w:rsidRDefault="007D3441" w:rsidP="007D3441">
                      <w:pPr>
                        <w:ind w:firstLine="709"/>
                      </w:pPr>
                      <w:r>
                        <w:t xml:space="preserve">Finanzdienstleistung, </w:t>
                      </w:r>
                      <w:r w:rsidR="00E10D7B">
                        <w:t xml:space="preserve">Gastronomie, </w:t>
                      </w:r>
                    </w:p>
                    <w:p w14:paraId="70E73180" w14:textId="3BAE6586" w:rsidR="007D3441" w:rsidRDefault="00E10D7B" w:rsidP="007D3441">
                      <w:pPr>
                        <w:ind w:firstLine="709"/>
                      </w:pPr>
                      <w:proofErr w:type="spellStart"/>
                      <w:r>
                        <w:t>Informations</w:t>
                      </w:r>
                      <w:proofErr w:type="spellEnd"/>
                      <w:r>
                        <w:t xml:space="preserve"> </w:t>
                      </w:r>
                      <w:r w:rsidR="003F3781">
                        <w:t>Technologie,</w:t>
                      </w:r>
                      <w:r w:rsidR="007D3441">
                        <w:t xml:space="preserve"> </w:t>
                      </w:r>
                      <w:r w:rsidR="003F3781">
                        <w:t xml:space="preserve">Unterhaltung, </w:t>
                      </w:r>
                    </w:p>
                    <w:p w14:paraId="66FE3B9F" w14:textId="4D5A4BFC" w:rsidR="003F3781" w:rsidRDefault="003F3781" w:rsidP="007D3441">
                      <w:pPr>
                        <w:ind w:firstLine="709"/>
                      </w:pPr>
                      <w:r>
                        <w:t>Unternehmensberatung,</w:t>
                      </w:r>
                      <w:r w:rsidR="007D3441">
                        <w:t xml:space="preserve"> </w:t>
                      </w:r>
                      <w:r>
                        <w:t>Versicherungen</w:t>
                      </w:r>
                    </w:p>
                    <w:p w14:paraId="3EF72271" w14:textId="2BFEBF50" w:rsidR="003F3781" w:rsidRDefault="003F3781" w:rsidP="003F3781"/>
                  </w:txbxContent>
                </v:textbox>
                <w10:wrap type="square"/>
              </v:shape>
            </w:pict>
          </mc:Fallback>
        </mc:AlternateContent>
      </w:r>
      <w:r w:rsidR="0004359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AA19AB" wp14:editId="3BEC63CB">
                <wp:simplePos x="0" y="0"/>
                <wp:positionH relativeFrom="column">
                  <wp:posOffset>88900</wp:posOffset>
                </wp:positionH>
                <wp:positionV relativeFrom="paragraph">
                  <wp:posOffset>6671310</wp:posOffset>
                </wp:positionV>
                <wp:extent cx="2438400" cy="102806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E0F4F" w14:textId="34E71B7E" w:rsidR="0004359D" w:rsidRPr="006172D4" w:rsidRDefault="0004359D" w:rsidP="0004359D">
                            <w:pPr>
                              <w:pStyle w:val="berschrift2"/>
                            </w:pPr>
                            <w:r>
                              <w:t>Berufserfahrung</w:t>
                            </w:r>
                          </w:p>
                          <w:p w14:paraId="2BCE2916" w14:textId="565594C8" w:rsidR="0004359D" w:rsidRDefault="0004359D" w:rsidP="0004359D">
                            <w:pPr>
                              <w:ind w:left="720"/>
                            </w:pPr>
                            <w:r>
                              <w:t xml:space="preserve"> 7 Jahre</w:t>
                            </w:r>
                          </w:p>
                          <w:p w14:paraId="1F0AED3D" w14:textId="77777777" w:rsidR="0004359D" w:rsidRDefault="0004359D" w:rsidP="0004359D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19AB" id="Textfeld 2" o:spid="_x0000_s1028" type="#_x0000_t202" style="position:absolute;margin-left:7pt;margin-top:525.3pt;width:192pt;height:80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" filled="f" stroked="f">
                <v:textbox>
                  <w:txbxContent>
                    <w:p w14:paraId="34EE0F4F" w14:textId="34E71B7E" w:rsidR="0004359D" w:rsidRPr="006172D4" w:rsidRDefault="0004359D" w:rsidP="0004359D">
                      <w:pPr>
                        <w:pStyle w:val="berschrift2"/>
                      </w:pPr>
                      <w:r>
                        <w:t>Berufserfahrung</w:t>
                      </w:r>
                    </w:p>
                    <w:p w14:paraId="2BCE2916" w14:textId="565594C8" w:rsidR="0004359D" w:rsidRDefault="0004359D" w:rsidP="0004359D">
                      <w:pPr>
                        <w:ind w:left="720"/>
                      </w:pPr>
                      <w:r>
                        <w:t xml:space="preserve"> 7 Jahre</w:t>
                      </w:r>
                    </w:p>
                    <w:p w14:paraId="1F0AED3D" w14:textId="77777777" w:rsidR="0004359D" w:rsidRDefault="0004359D" w:rsidP="0004359D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359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5648EF" wp14:editId="6D92C021">
                <wp:simplePos x="0" y="0"/>
                <wp:positionH relativeFrom="column">
                  <wp:posOffset>90170</wp:posOffset>
                </wp:positionH>
                <wp:positionV relativeFrom="paragraph">
                  <wp:posOffset>5528310</wp:posOffset>
                </wp:positionV>
                <wp:extent cx="4363085" cy="102806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08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6125F" w14:textId="7F3E2A98" w:rsidR="00D57FC3" w:rsidRPr="006172D4" w:rsidRDefault="00D57FC3" w:rsidP="00D57FC3">
                            <w:pPr>
                              <w:pStyle w:val="berschrift2"/>
                            </w:pPr>
                            <w:r>
                              <w:t>Sprachen</w:t>
                            </w:r>
                          </w:p>
                          <w:p w14:paraId="6CF17126" w14:textId="59D9347B" w:rsidR="00E10D7B" w:rsidRDefault="00D57FC3" w:rsidP="00D57FC3">
                            <w:r>
                              <w:t xml:space="preserve">              Deutsch</w:t>
                            </w:r>
                            <w:r w:rsidR="00E10D7B">
                              <w:t xml:space="preserve"> (Muttersprache)</w:t>
                            </w:r>
                          </w:p>
                          <w:p w14:paraId="630A5CC7" w14:textId="4C01126A" w:rsidR="00D57FC3" w:rsidRDefault="00E10D7B" w:rsidP="00D57FC3">
                            <w:r>
                              <w:t xml:space="preserve">              </w:t>
                            </w:r>
                            <w:r w:rsidR="00D57FC3">
                              <w:t>Englisch</w:t>
                            </w:r>
                            <w:r w:rsidR="00FF667D">
                              <w:t xml:space="preserve"> (Arbeitssprache)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48EF" id="Textfeld 3" o:spid="_x0000_s1029" type="#_x0000_t202" style="position:absolute;margin-left:7.1pt;margin-top:435.3pt;width:343.55pt;height:8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" filled="f" stroked="f">
                <v:textbox>
                  <w:txbxContent>
                    <w:p w14:paraId="4846125F" w14:textId="7F3E2A98" w:rsidR="00D57FC3" w:rsidRPr="006172D4" w:rsidRDefault="00D57FC3" w:rsidP="00D57FC3">
                      <w:pPr>
                        <w:pStyle w:val="berschrift2"/>
                      </w:pPr>
                      <w:r>
                        <w:t>Sprachen</w:t>
                      </w:r>
                    </w:p>
                    <w:p w14:paraId="6CF17126" w14:textId="59D9347B" w:rsidR="00E10D7B" w:rsidRDefault="00D57FC3" w:rsidP="00D57FC3">
                      <w:r>
                        <w:t xml:space="preserve">              Deutsch</w:t>
                      </w:r>
                      <w:r w:rsidR="00E10D7B">
                        <w:t xml:space="preserve"> (Muttersprache)</w:t>
                      </w:r>
                    </w:p>
                    <w:p w14:paraId="630A5CC7" w14:textId="4C01126A" w:rsidR="00D57FC3" w:rsidRDefault="00E10D7B" w:rsidP="00D57FC3">
                      <w:r>
                        <w:t xml:space="preserve">              </w:t>
                      </w:r>
                      <w:r w:rsidR="00D57FC3">
                        <w:t>Englisch</w:t>
                      </w:r>
                      <w:r w:rsidR="00FF667D">
                        <w:t xml:space="preserve"> (Arbeitssprache)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59D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81919" wp14:editId="5C4B7419">
                <wp:simplePos x="0" y="0"/>
                <wp:positionH relativeFrom="column">
                  <wp:posOffset>3487236</wp:posOffset>
                </wp:positionH>
                <wp:positionV relativeFrom="paragraph">
                  <wp:posOffset>4386580</wp:posOffset>
                </wp:positionV>
                <wp:extent cx="3235960" cy="1028065"/>
                <wp:effectExtent l="0" t="0" r="0" b="0"/>
                <wp:wrapSquare wrapText="bothSides"/>
                <wp:docPr id="56" name="Textfel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0FBB7" w14:textId="2B41F309" w:rsidR="000038F9" w:rsidRPr="006172D4" w:rsidRDefault="007B47BC" w:rsidP="000038F9">
                            <w:pPr>
                              <w:pStyle w:val="berschrift2"/>
                            </w:pPr>
                            <w:r>
                              <w:t>projektorte</w:t>
                            </w:r>
                          </w:p>
                          <w:p w14:paraId="167867F6" w14:textId="0F1F11A8" w:rsidR="00A0317D" w:rsidRDefault="000038F9" w:rsidP="007B47BC">
                            <w:pPr>
                              <w:ind w:left="720"/>
                            </w:pPr>
                            <w:r>
                              <w:t>Deutschland, Europaweit, Weltweit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1919" id="Textfeld 56" o:spid="_x0000_s1030" type="#_x0000_t202" style="position:absolute;margin-left:274.6pt;margin-top:345.4pt;width:254.8pt;height:8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" filled="f" stroked="f">
                <v:textbox>
                  <w:txbxContent>
                    <w:p w14:paraId="4A80FBB7" w14:textId="2B41F309" w:rsidR="000038F9" w:rsidRPr="006172D4" w:rsidRDefault="007B47BC" w:rsidP="000038F9">
                      <w:pPr>
                        <w:pStyle w:val="berschrift2"/>
                      </w:pPr>
                      <w:r>
                        <w:t>projektorte</w:t>
                      </w:r>
                    </w:p>
                    <w:p w14:paraId="167867F6" w14:textId="0F1F11A8" w:rsidR="00A0317D" w:rsidRDefault="000038F9" w:rsidP="007B47BC">
                      <w:pPr>
                        <w:ind w:left="720"/>
                      </w:pPr>
                      <w:r>
                        <w:t>Deutschland, Europaweit, Weltweit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EF4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2BD1" wp14:editId="0C7543E1">
                <wp:simplePos x="0" y="0"/>
                <wp:positionH relativeFrom="column">
                  <wp:posOffset>57150</wp:posOffset>
                </wp:positionH>
                <wp:positionV relativeFrom="paragraph">
                  <wp:posOffset>2521585</wp:posOffset>
                </wp:positionV>
                <wp:extent cx="2826385" cy="2315210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315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1BE8" w14:textId="77777777" w:rsidR="006172D4" w:rsidRPr="006172D4" w:rsidRDefault="006172D4" w:rsidP="0060187B">
                            <w:pPr>
                              <w:pStyle w:val="berschrift2"/>
                            </w:pPr>
                            <w:r w:rsidRPr="006172D4">
                              <w:t>Aktuelle Schwerpunkte</w:t>
                            </w:r>
                          </w:p>
                          <w:p w14:paraId="1613C3C1" w14:textId="77777777" w:rsidR="00575EF4" w:rsidRDefault="006172D4" w:rsidP="00602B34">
                            <w:pPr>
                              <w:ind w:left="720"/>
                            </w:pPr>
                            <w:r>
                              <w:t xml:space="preserve">Konzeption, Management, </w:t>
                            </w:r>
                          </w:p>
                          <w:p w14:paraId="1359ADDF" w14:textId="77777777" w:rsidR="00575EF4" w:rsidRDefault="0054564C" w:rsidP="00602B34">
                            <w:pPr>
                              <w:ind w:left="720"/>
                            </w:pPr>
                            <w:r>
                              <w:t xml:space="preserve">Projektleitung, </w:t>
                            </w:r>
                            <w:r w:rsidR="006172D4">
                              <w:t>Projektmanagement, Sicherheit</w:t>
                            </w:r>
                            <w:r>
                              <w:t xml:space="preserve"> Planung und </w:t>
                            </w:r>
                          </w:p>
                          <w:p w14:paraId="06B3590B" w14:textId="726FFF21" w:rsidR="00D6777E" w:rsidRDefault="0054564C" w:rsidP="00602B34">
                            <w:pPr>
                              <w:ind w:left="720"/>
                            </w:pPr>
                            <w:r>
                              <w:t xml:space="preserve">Verwirklichung </w:t>
                            </w:r>
                            <w:r w:rsidR="006172D4">
                              <w:t>von</w:t>
                            </w:r>
                            <w:r>
                              <w:t xml:space="preserve"> unternehmeri</w:t>
                            </w:r>
                            <w:r>
                              <w:softHyphen/>
                              <w:t xml:space="preserve">schen </w:t>
                            </w:r>
                            <w:r w:rsidR="006172D4">
                              <w:t>Ideen, Prozesse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2BD1" id="Textfeld 6" o:spid="_x0000_s1031" type="#_x0000_t202" style="position:absolute;margin-left:4.5pt;margin-top:198.55pt;width:222.55pt;height:1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" filled="f" stroked="f">
                <v:textbox>
                  <w:txbxContent>
                    <w:p w14:paraId="1DD81BE8" w14:textId="77777777" w:rsidR="006172D4" w:rsidRPr="006172D4" w:rsidRDefault="006172D4" w:rsidP="0060187B">
                      <w:pPr>
                        <w:pStyle w:val="berschrift2"/>
                      </w:pPr>
                      <w:r w:rsidRPr="006172D4">
                        <w:t>Aktuelle Schwerpunkte</w:t>
                      </w:r>
                    </w:p>
                    <w:p w14:paraId="1613C3C1" w14:textId="77777777" w:rsidR="00575EF4" w:rsidRDefault="006172D4" w:rsidP="00602B34">
                      <w:pPr>
                        <w:ind w:left="720"/>
                      </w:pPr>
                      <w:r>
                        <w:t xml:space="preserve">Konzeption, Management, </w:t>
                      </w:r>
                    </w:p>
                    <w:p w14:paraId="1359ADDF" w14:textId="77777777" w:rsidR="00575EF4" w:rsidRDefault="0054564C" w:rsidP="00602B34">
                      <w:pPr>
                        <w:ind w:left="720"/>
                      </w:pPr>
                      <w:r>
                        <w:t xml:space="preserve">Projektleitung, </w:t>
                      </w:r>
                      <w:r w:rsidR="006172D4">
                        <w:t>Projektmanagement, Sicherheit</w:t>
                      </w:r>
                      <w:r>
                        <w:t xml:space="preserve"> Planung und </w:t>
                      </w:r>
                    </w:p>
                    <w:p w14:paraId="06B3590B" w14:textId="726FFF21" w:rsidR="00D6777E" w:rsidRDefault="0054564C" w:rsidP="00602B34">
                      <w:pPr>
                        <w:ind w:left="720"/>
                      </w:pPr>
                      <w:r>
                        <w:t xml:space="preserve">Verwirklichung </w:t>
                      </w:r>
                      <w:r w:rsidR="006172D4">
                        <w:t>von</w:t>
                      </w:r>
                      <w:r>
                        <w:t xml:space="preserve"> unternehmeri</w:t>
                      </w:r>
                      <w:r>
                        <w:softHyphen/>
                        <w:t xml:space="preserve">schen </w:t>
                      </w:r>
                      <w:r w:rsidR="006172D4">
                        <w:t>Ideen, Prozesse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EF4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56097" wp14:editId="02BBC189">
                <wp:simplePos x="0" y="0"/>
                <wp:positionH relativeFrom="column">
                  <wp:posOffset>2818622</wp:posOffset>
                </wp:positionH>
                <wp:positionV relativeFrom="paragraph">
                  <wp:posOffset>2089150</wp:posOffset>
                </wp:positionV>
                <wp:extent cx="3847465" cy="2059940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895CE" w14:textId="77777777" w:rsidR="00025AA8" w:rsidRPr="006172D4" w:rsidRDefault="0060187B" w:rsidP="0060187B">
                            <w:pPr>
                              <w:pStyle w:val="berschrift2"/>
                            </w:pPr>
                            <w:r>
                              <w:t>Kontakt</w:t>
                            </w:r>
                          </w:p>
                          <w:p w14:paraId="63B7FAA4" w14:textId="77777777" w:rsidR="00025AA8" w:rsidRDefault="0060187B" w:rsidP="00602B34">
                            <w:pPr>
                              <w:ind w:left="720"/>
                            </w:pPr>
                            <w:r w:rsidRPr="0060187B">
                              <w:t>Potsdamer Platz 10</w:t>
                            </w:r>
                          </w:p>
                          <w:p w14:paraId="24175A9E" w14:textId="77777777" w:rsidR="0060187B" w:rsidRDefault="0060187B" w:rsidP="00602B34">
                            <w:pPr>
                              <w:ind w:left="720"/>
                            </w:pPr>
                            <w:r w:rsidRPr="0060187B">
                              <w:t>10785 Berlin</w:t>
                            </w:r>
                          </w:p>
                          <w:p w14:paraId="1B947D33" w14:textId="3602F8DA" w:rsidR="0060187B" w:rsidRDefault="0060187B" w:rsidP="00602B34">
                            <w:pPr>
                              <w:ind w:left="720"/>
                            </w:pPr>
                            <w:r w:rsidRPr="0060187B">
                              <w:t xml:space="preserve">Tel:  </w:t>
                            </w:r>
                            <w:r w:rsidR="008E07ED" w:rsidRPr="008E07ED">
                              <w:t>+49 30 300 11 48 18</w:t>
                            </w:r>
                          </w:p>
                          <w:p w14:paraId="2A93CA4C" w14:textId="7D6F6DD2" w:rsidR="00E53DEF" w:rsidRDefault="007A744F" w:rsidP="00602B34">
                            <w:pPr>
                              <w:ind w:left="720"/>
                            </w:pPr>
                            <w:hyperlink r:id="rId14" w:history="1">
                              <w:r w:rsidR="00575EF4" w:rsidRPr="00575EF4">
                                <w:rPr>
                                  <w:rStyle w:val="Link"/>
                                </w:rPr>
                                <w:t>project-consultancy</w:t>
                              </w:r>
                              <w:r w:rsidR="0060187B" w:rsidRPr="00764D27">
                                <w:rPr>
                                  <w:rStyle w:val="Link"/>
                                </w:rPr>
                                <w:t>@gronau-it-cloud-computing.de</w:t>
                              </w:r>
                            </w:hyperlink>
                          </w:p>
                          <w:p w14:paraId="02C48501" w14:textId="77777777" w:rsidR="0060187B" w:rsidRDefault="007A744F" w:rsidP="00602B34">
                            <w:pPr>
                              <w:ind w:left="720"/>
                            </w:pPr>
                            <w:hyperlink r:id="rId15" w:history="1">
                              <w:r w:rsidR="0060187B" w:rsidRPr="00764D27">
                                <w:rPr>
                                  <w:rStyle w:val="Link"/>
                                </w:rPr>
                                <w:t>www.gronau-it-cloud-computing.de</w:t>
                              </w:r>
                            </w:hyperlink>
                          </w:p>
                          <w:p w14:paraId="482F1E1A" w14:textId="77777777" w:rsidR="0060187B" w:rsidRDefault="0060187B" w:rsidP="00601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6097" id="Textfeld 8" o:spid="_x0000_s1032" type="#_x0000_t202" style="position:absolute;margin-left:221.95pt;margin-top:164.5pt;width:302.95pt;height:1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" filled="f" stroked="f">
                <v:textbox>
                  <w:txbxContent>
                    <w:p w14:paraId="679895CE" w14:textId="77777777" w:rsidR="00025AA8" w:rsidRPr="006172D4" w:rsidRDefault="0060187B" w:rsidP="0060187B">
                      <w:pPr>
                        <w:pStyle w:val="berschrift2"/>
                      </w:pPr>
                      <w:r>
                        <w:t>Kontakt</w:t>
                      </w:r>
                    </w:p>
                    <w:p w14:paraId="63B7FAA4" w14:textId="77777777" w:rsidR="00025AA8" w:rsidRDefault="0060187B" w:rsidP="00602B34">
                      <w:pPr>
                        <w:ind w:left="720"/>
                      </w:pPr>
                      <w:r w:rsidRPr="0060187B">
                        <w:t>Potsdamer Platz 10</w:t>
                      </w:r>
                    </w:p>
                    <w:p w14:paraId="24175A9E" w14:textId="77777777" w:rsidR="0060187B" w:rsidRDefault="0060187B" w:rsidP="00602B34">
                      <w:pPr>
                        <w:ind w:left="720"/>
                      </w:pPr>
                      <w:r w:rsidRPr="0060187B">
                        <w:t>10785 Berlin</w:t>
                      </w:r>
                    </w:p>
                    <w:p w14:paraId="1B947D33" w14:textId="3602F8DA" w:rsidR="0060187B" w:rsidRDefault="0060187B" w:rsidP="00602B34">
                      <w:pPr>
                        <w:ind w:left="720"/>
                      </w:pPr>
                      <w:r w:rsidRPr="0060187B">
                        <w:t xml:space="preserve">Tel:  </w:t>
                      </w:r>
                      <w:r w:rsidR="008E07ED" w:rsidRPr="008E07ED">
                        <w:t>+49 30 300 11 48 18</w:t>
                      </w:r>
                    </w:p>
                    <w:p w14:paraId="2A93CA4C" w14:textId="7D6F6DD2" w:rsidR="00E53DEF" w:rsidRDefault="007A744F" w:rsidP="00602B34">
                      <w:pPr>
                        <w:ind w:left="720"/>
                      </w:pPr>
                      <w:hyperlink r:id="rId16" w:history="1">
                        <w:r w:rsidR="00575EF4" w:rsidRPr="00575EF4">
                          <w:rPr>
                            <w:rStyle w:val="Link"/>
                          </w:rPr>
                          <w:t>project-consultancy</w:t>
                        </w:r>
                        <w:r w:rsidR="0060187B" w:rsidRPr="00764D27">
                          <w:rPr>
                            <w:rStyle w:val="Link"/>
                          </w:rPr>
                          <w:t>@gronau-it-cloud-computing.de</w:t>
                        </w:r>
                      </w:hyperlink>
                    </w:p>
                    <w:p w14:paraId="02C48501" w14:textId="77777777" w:rsidR="0060187B" w:rsidRDefault="007A744F" w:rsidP="00602B34">
                      <w:pPr>
                        <w:ind w:left="720"/>
                      </w:pPr>
                      <w:hyperlink r:id="rId17" w:history="1">
                        <w:r w:rsidR="0060187B" w:rsidRPr="00764D27">
                          <w:rPr>
                            <w:rStyle w:val="Link"/>
                          </w:rPr>
                          <w:t>www.gronau-it-cloud-computing.de</w:t>
                        </w:r>
                      </w:hyperlink>
                    </w:p>
                    <w:p w14:paraId="482F1E1A" w14:textId="77777777" w:rsidR="0060187B" w:rsidRDefault="0060187B" w:rsidP="0060187B"/>
                  </w:txbxContent>
                </v:textbox>
                <w10:wrap type="square"/>
              </v:shape>
            </w:pict>
          </mc:Fallback>
        </mc:AlternateContent>
      </w:r>
      <w:r w:rsidR="007B47B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7BF10B" wp14:editId="7B5AC6CE">
                <wp:simplePos x="0" y="0"/>
                <wp:positionH relativeFrom="column">
                  <wp:posOffset>87630</wp:posOffset>
                </wp:positionH>
                <wp:positionV relativeFrom="paragraph">
                  <wp:posOffset>4387850</wp:posOffset>
                </wp:positionV>
                <wp:extent cx="4796155" cy="102806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A239" w14:textId="33FCEA1C" w:rsidR="000202DB" w:rsidRPr="006172D4" w:rsidRDefault="00E558D7" w:rsidP="000202DB">
                            <w:pPr>
                              <w:pStyle w:val="berschrift2"/>
                            </w:pPr>
                            <w:r>
                              <w:t>Bevorzugte projekte</w:t>
                            </w:r>
                          </w:p>
                          <w:p w14:paraId="3F2A0EDF" w14:textId="77777777" w:rsidR="007B47BC" w:rsidRDefault="000202DB" w:rsidP="000202DB">
                            <w:r>
                              <w:t xml:space="preserve">              </w:t>
                            </w:r>
                            <w:r w:rsidR="00E558D7" w:rsidRPr="00E558D7">
                              <w:t xml:space="preserve">PMO, Compliance, Datenschutz, </w:t>
                            </w:r>
                          </w:p>
                          <w:p w14:paraId="5E70537D" w14:textId="11512DA6" w:rsidR="000202DB" w:rsidRDefault="007B47BC" w:rsidP="007B47BC">
                            <w:r>
                              <w:t xml:space="preserve">              </w:t>
                            </w:r>
                            <w:r w:rsidR="00E558D7" w:rsidRPr="00E558D7">
                              <w:t>Cyber-Security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F10B" id="Textfeld 7" o:spid="_x0000_s1033" type="#_x0000_t202" style="position:absolute;margin-left:6.9pt;margin-top:345.5pt;width:377.65pt;height:8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" filled="f" stroked="f">
                <v:textbox>
                  <w:txbxContent>
                    <w:p w14:paraId="7E24A239" w14:textId="33FCEA1C" w:rsidR="000202DB" w:rsidRPr="006172D4" w:rsidRDefault="00E558D7" w:rsidP="000202DB">
                      <w:pPr>
                        <w:pStyle w:val="berschrift2"/>
                      </w:pPr>
                      <w:r>
                        <w:t>Bevorzugte projekte</w:t>
                      </w:r>
                    </w:p>
                    <w:p w14:paraId="3F2A0EDF" w14:textId="77777777" w:rsidR="007B47BC" w:rsidRDefault="000202DB" w:rsidP="000202DB">
                      <w:r>
                        <w:t xml:space="preserve">              </w:t>
                      </w:r>
                      <w:r w:rsidR="00E558D7" w:rsidRPr="00E558D7">
                        <w:t xml:space="preserve">PMO, Compliance, Datenschutz, </w:t>
                      </w:r>
                    </w:p>
                    <w:p w14:paraId="5E70537D" w14:textId="11512DA6" w:rsidR="000202DB" w:rsidRDefault="007B47BC" w:rsidP="007B47BC">
                      <w:r>
                        <w:t xml:space="preserve">              </w:t>
                      </w:r>
                      <w:r w:rsidR="00E558D7" w:rsidRPr="00E558D7">
                        <w:t>Cyber-Security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781">
        <w:rPr>
          <w:noProof/>
          <w:sz w:val="24"/>
          <w:lang w:eastAsia="de-DE" w:bidi="ar-SA"/>
        </w:rPr>
        <w:drawing>
          <wp:anchor distT="0" distB="0" distL="114300" distR="114300" simplePos="0" relativeHeight="251748352" behindDoc="1" locked="0" layoutInCell="1" allowOverlap="1" wp14:anchorId="57941891" wp14:editId="09CC82BE">
            <wp:simplePos x="0" y="0"/>
            <wp:positionH relativeFrom="column">
              <wp:posOffset>-612384</wp:posOffset>
            </wp:positionH>
            <wp:positionV relativeFrom="paragraph">
              <wp:posOffset>3469640</wp:posOffset>
            </wp:positionV>
            <wp:extent cx="7522845" cy="4793615"/>
            <wp:effectExtent l="0" t="0" r="0" b="6985"/>
            <wp:wrapNone/>
            <wp:docPr id="11" name="Bild 11" descr="layout_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_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14"/>
                    <a:stretch/>
                  </pic:blipFill>
                  <pic:spPr bwMode="auto">
                    <a:xfrm>
                      <a:off x="0" y="0"/>
                      <a:ext cx="752284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987">
        <w:rPr>
          <w:sz w:val="24"/>
          <w:lang w:eastAsia="de-DE" w:bidi="ar-SA"/>
        </w:rPr>
        <w:br w:type="page"/>
      </w:r>
    </w:p>
    <w:p w14:paraId="534DD0D0" w14:textId="7B95777E" w:rsidR="00751825" w:rsidRDefault="00953A90" w:rsidP="000B28A5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E07B6" wp14:editId="276D7520">
                <wp:simplePos x="0" y="0"/>
                <wp:positionH relativeFrom="column">
                  <wp:posOffset>-18415</wp:posOffset>
                </wp:positionH>
                <wp:positionV relativeFrom="paragraph">
                  <wp:posOffset>165735</wp:posOffset>
                </wp:positionV>
                <wp:extent cx="1299210" cy="6517640"/>
                <wp:effectExtent l="0" t="0" r="0" b="101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65176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33CA" id="Rechteck 14" o:spid="_x0000_s1026" style="position:absolute;margin-left:-1.45pt;margin-top:13.05pt;width:102.3pt;height:5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" fillcolor="#eee" stroked="f" strokeweight="1pt"/>
            </w:pict>
          </mc:Fallback>
        </mc:AlternateContent>
      </w:r>
      <w:r w:rsidR="00EA273A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417BB" wp14:editId="3EECD225">
                <wp:simplePos x="0" y="0"/>
                <wp:positionH relativeFrom="column">
                  <wp:posOffset>-17444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D16AB" w14:textId="65583CB0" w:rsidR="009D7E6D" w:rsidRDefault="009D7E6D" w:rsidP="00343744">
                            <w:pPr>
                              <w:pStyle w:val="berschrift2"/>
                              <w:jc w:val="center"/>
                            </w:pPr>
                            <w:r>
                              <w:t>Fähigkeiten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17BB" id="Textfeld 13" o:spid="_x0000_s1034" type="#_x0000_t202" style="position:absolute;margin-left:-1.35pt;margin-top:13.6pt;width:106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Is7noCAABiBQAADgAAAGRycy9lMm9Eb2MueG1srFRRTxsxDH6ftP8Q5X1cW9rBKq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" filled="f" stroked="f">
                <v:textbox>
                  <w:txbxContent>
                    <w:p w14:paraId="563D16AB" w14:textId="65583CB0" w:rsidR="009D7E6D" w:rsidRDefault="009D7E6D" w:rsidP="00343744">
                      <w:pPr>
                        <w:pStyle w:val="berschrift2"/>
                        <w:jc w:val="center"/>
                      </w:pPr>
                      <w:r>
                        <w:t>Fähigkeiten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8A048" w14:textId="6E81B99D" w:rsidR="00751825" w:rsidRDefault="00F56F9C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1488" behindDoc="1" locked="0" layoutInCell="1" allowOverlap="1" wp14:anchorId="68F9DF5C" wp14:editId="0D2D8645">
            <wp:simplePos x="0" y="0"/>
            <wp:positionH relativeFrom="column">
              <wp:posOffset>-114300</wp:posOffset>
            </wp:positionH>
            <wp:positionV relativeFrom="paragraph">
              <wp:posOffset>535940</wp:posOffset>
            </wp:positionV>
            <wp:extent cx="2314575" cy="7886065"/>
            <wp:effectExtent l="0" t="0" r="0" b="0"/>
            <wp:wrapNone/>
            <wp:docPr id="143" name="Bild 14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5FE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38030" wp14:editId="01BAAC5B">
                <wp:simplePos x="0" y="0"/>
                <wp:positionH relativeFrom="column">
                  <wp:posOffset>1505585</wp:posOffset>
                </wp:positionH>
                <wp:positionV relativeFrom="paragraph">
                  <wp:posOffset>421640</wp:posOffset>
                </wp:positionV>
                <wp:extent cx="4795520" cy="6174740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617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3CF0D" w14:textId="77777777" w:rsidR="003C0A1D" w:rsidRDefault="003C0A1D" w:rsidP="003C0A1D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Betriebssysteme</w:t>
                            </w:r>
                          </w:p>
                          <w:p w14:paraId="55FADB98" w14:textId="6E4041A5" w:rsidR="003C0A1D" w:rsidRDefault="00CD6E7C" w:rsidP="003C0A1D">
                            <w:r>
                              <w:t>Macintosh OSX,</w:t>
                            </w:r>
                            <w:r w:rsidR="003C0A1D" w:rsidRPr="00517AE5">
                              <w:t xml:space="preserve"> Windows</w:t>
                            </w:r>
                          </w:p>
                          <w:p w14:paraId="13C74710" w14:textId="77777777" w:rsidR="003C0A1D" w:rsidRDefault="003C0A1D" w:rsidP="003C0A1D"/>
                          <w:p w14:paraId="5EFDF96B" w14:textId="77777777" w:rsidR="003C0A1D" w:rsidRPr="00517AE5" w:rsidRDefault="003C0A1D" w:rsidP="003C0A1D">
                            <w:pPr>
                              <w:rPr>
                                <w:b/>
                              </w:rPr>
                            </w:pPr>
                            <w:r w:rsidRPr="00517AE5">
                              <w:rPr>
                                <w:b/>
                              </w:rPr>
                              <w:t>Sprachen</w:t>
                            </w:r>
                          </w:p>
                          <w:p w14:paraId="50565816" w14:textId="71EBF302" w:rsidR="003C0A1D" w:rsidRPr="00B84B26" w:rsidRDefault="00CD6E7C" w:rsidP="003C0A1D">
                            <w:r w:rsidRPr="00B84B26">
                              <w:t xml:space="preserve">C, C++, </w:t>
                            </w:r>
                            <w:r w:rsidR="00067613" w:rsidRPr="00B84B26">
                              <w:t>Java, Pe</w:t>
                            </w:r>
                            <w:r w:rsidRPr="00B84B26">
                              <w:t>rl</w:t>
                            </w:r>
                          </w:p>
                          <w:p w14:paraId="6D062058" w14:textId="77777777" w:rsidR="003C0A1D" w:rsidRPr="00B84B26" w:rsidRDefault="003C0A1D" w:rsidP="00714509">
                            <w:pPr>
                              <w:rPr>
                                <w:b/>
                              </w:rPr>
                            </w:pPr>
                          </w:p>
                          <w:p w14:paraId="578BDBB9" w14:textId="77777777" w:rsidR="00714509" w:rsidRPr="00154B2D" w:rsidRDefault="00714509" w:rsidP="0071450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DC/Netze</w:t>
                            </w:r>
                          </w:p>
                          <w:p w14:paraId="2432CD33" w14:textId="6D2447AD" w:rsidR="00714509" w:rsidRPr="00714509" w:rsidRDefault="00714509" w:rsidP="007458B8">
                            <w:r w:rsidRPr="00517AE5">
                              <w:t>DHCP, DNS, I</w:t>
                            </w:r>
                            <w:r>
                              <w:t>SO/OSI, Internet, Intranet</w:t>
                            </w:r>
                          </w:p>
                          <w:p w14:paraId="4BF6D666" w14:textId="77777777" w:rsidR="00714509" w:rsidRPr="00714509" w:rsidRDefault="00714509" w:rsidP="007458B8">
                            <w:pPr>
                              <w:rPr>
                                <w:b/>
                              </w:rPr>
                            </w:pPr>
                          </w:p>
                          <w:p w14:paraId="1C521CE1" w14:textId="77777777" w:rsidR="007458B8" w:rsidRPr="009C15FE" w:rsidRDefault="007458B8" w:rsidP="007458B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C15FE">
                              <w:rPr>
                                <w:b/>
                                <w:lang w:val="en-US"/>
                              </w:rPr>
                              <w:t>Tools</w:t>
                            </w:r>
                          </w:p>
                          <w:p w14:paraId="7B83407E" w14:textId="1AE3E739" w:rsidR="00A30E33" w:rsidRDefault="009C15FE" w:rsidP="007458B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C15FE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9C15FE">
                              <w:rPr>
                                <w:lang w:val="en-US"/>
                              </w:rPr>
                              <w:t xml:space="preserve"> Confluence, </w:t>
                            </w:r>
                            <w:proofErr w:type="spellStart"/>
                            <w:r w:rsidRPr="009C15FE">
                              <w:rPr>
                                <w:lang w:val="en-US"/>
                              </w:rPr>
                              <w:t>Atlassian</w:t>
                            </w:r>
                            <w:proofErr w:type="spellEnd"/>
                            <w:r w:rsidRPr="009C15FE">
                              <w:rPr>
                                <w:lang w:val="en-US"/>
                              </w:rPr>
                              <w:t xml:space="preserve"> JIRA</w:t>
                            </w:r>
                          </w:p>
                          <w:p w14:paraId="038F1A5A" w14:textId="77777777" w:rsidR="00282B40" w:rsidRDefault="00282B40" w:rsidP="007458B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133A59" w14:textId="77777777" w:rsidR="00282B40" w:rsidRPr="00B84B26" w:rsidRDefault="00282B40" w:rsidP="00282B4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4B26">
                              <w:rPr>
                                <w:b/>
                                <w:lang w:val="en-US"/>
                              </w:rPr>
                              <w:t>Hardware</w:t>
                            </w:r>
                          </w:p>
                          <w:p w14:paraId="23F2A791" w14:textId="2807D740" w:rsidR="00282B40" w:rsidRPr="00282B40" w:rsidRDefault="00F56F9C" w:rsidP="007458B8">
                            <w:r>
                              <w:t>Apple, Dell, HP</w:t>
                            </w:r>
                            <w:r w:rsidR="00282B40">
                              <w:t xml:space="preserve"> </w:t>
                            </w:r>
                          </w:p>
                          <w:p w14:paraId="4C1E5FB8" w14:textId="77777777" w:rsidR="009C15FE" w:rsidRPr="00B84B26" w:rsidRDefault="009C15FE" w:rsidP="007458B8">
                            <w:pPr>
                              <w:rPr>
                                <w:b/>
                              </w:rPr>
                            </w:pPr>
                          </w:p>
                          <w:p w14:paraId="1FDDB4CC" w14:textId="6E37921E" w:rsidR="007458B8" w:rsidRPr="00A30E33" w:rsidRDefault="007458B8" w:rsidP="007458B8">
                            <w:pPr>
                              <w:rPr>
                                <w:b/>
                              </w:rPr>
                            </w:pPr>
                            <w:r w:rsidRPr="00A30E33">
                              <w:rPr>
                                <w:b/>
                              </w:rPr>
                              <w:t>BUS, Kommunikation</w:t>
                            </w:r>
                          </w:p>
                          <w:p w14:paraId="176DC995" w14:textId="77777777" w:rsidR="007458B8" w:rsidRDefault="007458B8" w:rsidP="007458B8">
                            <w:r>
                              <w:t>Ethernet, TCP/IP</w:t>
                            </w:r>
                          </w:p>
                          <w:p w14:paraId="086A9282" w14:textId="77777777" w:rsidR="00A30E33" w:rsidRPr="0035566A" w:rsidRDefault="00A30E33" w:rsidP="007458B8">
                            <w:pPr>
                              <w:rPr>
                                <w:b/>
                              </w:rPr>
                            </w:pPr>
                          </w:p>
                          <w:p w14:paraId="69DB19F1" w14:textId="64ED8859" w:rsidR="007458B8" w:rsidRPr="0035566A" w:rsidRDefault="007458B8" w:rsidP="007458B8">
                            <w:pPr>
                              <w:rPr>
                                <w:b/>
                              </w:rPr>
                            </w:pPr>
                            <w:r w:rsidRPr="0035566A">
                              <w:rPr>
                                <w:b/>
                              </w:rPr>
                              <w:t>Funktionen</w:t>
                            </w:r>
                          </w:p>
                          <w:p w14:paraId="157F10F7" w14:textId="77777777" w:rsidR="007458B8" w:rsidRPr="00B84B26" w:rsidRDefault="007458B8" w:rsidP="007458B8">
                            <w:r w:rsidRPr="00B84B26">
                              <w:t>Projektmanagement</w:t>
                            </w:r>
                          </w:p>
                          <w:p w14:paraId="6F024BA9" w14:textId="77777777" w:rsidR="009D7E6D" w:rsidRPr="00B84B26" w:rsidRDefault="009D7E6D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57AE350" w14:textId="77777777" w:rsidR="00282B40" w:rsidRDefault="00282B40" w:rsidP="00282B40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9C15FE">
                              <w:rPr>
                                <w:b/>
                              </w:rPr>
                              <w:t>Prozesse</w:t>
                            </w:r>
                          </w:p>
                          <w:p w14:paraId="213B9EDD" w14:textId="47FAFDDB" w:rsidR="00282B40" w:rsidRPr="00282B40" w:rsidRDefault="00282B40" w:rsidP="00282B40">
                            <w:pPr>
                              <w:jc w:val="both"/>
                            </w:pPr>
                            <w:r>
                              <w:t xml:space="preserve">Agile, </w:t>
                            </w:r>
                            <w:proofErr w:type="spellStart"/>
                            <w:r>
                              <w:t>Scrum</w:t>
                            </w:r>
                            <w:proofErr w:type="spellEnd"/>
                            <w:r>
                              <w:t xml:space="preserve">, ITIL, </w:t>
                            </w:r>
                            <w:r w:rsidRPr="009C15FE">
                              <w:t>Kanban</w:t>
                            </w:r>
                          </w:p>
                          <w:p w14:paraId="074A390A" w14:textId="77777777" w:rsidR="00282B40" w:rsidRPr="00B84B26" w:rsidRDefault="00282B40" w:rsidP="009D7E6D">
                            <w:pPr>
                              <w:rPr>
                                <w:b/>
                              </w:rPr>
                            </w:pPr>
                          </w:p>
                          <w:p w14:paraId="461D84BC" w14:textId="77777777" w:rsidR="009D7E6D" w:rsidRPr="00391F69" w:rsidRDefault="009D7E6D" w:rsidP="009D7E6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391F69">
                              <w:rPr>
                                <w:b/>
                                <w:lang w:val="en-US"/>
                              </w:rPr>
                              <w:t>Weitere</w:t>
                            </w:r>
                            <w:proofErr w:type="spellEnd"/>
                            <w:r w:rsidRPr="00391F6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1F69">
                              <w:rPr>
                                <w:b/>
                                <w:lang w:val="en-US"/>
                              </w:rPr>
                              <w:t>Fähigkeiten</w:t>
                            </w:r>
                            <w:proofErr w:type="spellEnd"/>
                          </w:p>
                          <w:p w14:paraId="757A0153" w14:textId="77777777" w:rsidR="009D7E6D" w:rsidRPr="007458B8" w:rsidRDefault="009D7E6D" w:rsidP="009D7E6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458B8">
                              <w:rPr>
                                <w:lang w:val="en-US"/>
                              </w:rPr>
                              <w:t xml:space="preserve">27001, Agile, Automation, BDSG, BSI,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BaFin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Bayerisches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 IT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Sicherheitscluster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Bitkom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CERT, CSA (Cloud Security Alliance), Cloud Computing, Compliance, Continuous Delivery, Continuous Integration, Data Loss Prevention,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Datensicherung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DevOps,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DevSecs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Digitale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Tranformation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EU-DSGVO,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GDD, ISACA, ISMS, ISO 27001, Infrastructure as a Service (IaaS),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MaRisk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Platform as a Service (PaaS), Scrum,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SecOps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Sicherheit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Software as a Service (SaaS),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58B8">
                              <w:rPr>
                                <w:lang w:val="en-US"/>
                              </w:rPr>
                              <w:t>Virtualisierung</w:t>
                            </w:r>
                            <w:proofErr w:type="spellEnd"/>
                            <w:r w:rsidRPr="007458B8">
                              <w:rPr>
                                <w:lang w:val="en-US"/>
                              </w:rPr>
                              <w:t>, eco</w:t>
                            </w:r>
                          </w:p>
                          <w:p w14:paraId="287F7781" w14:textId="77777777" w:rsidR="009C15FE" w:rsidRPr="00B84B26" w:rsidRDefault="009C15FE" w:rsidP="00E345F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EC1B8F" w14:textId="77777777" w:rsidR="00777987" w:rsidRPr="00B84B26" w:rsidRDefault="007779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8030" id="Textfeld 9" o:spid="_x0000_s1035" type="#_x0000_t202" style="position:absolute;margin-left:118.55pt;margin-top:33.2pt;width:377.6pt;height:48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" filled="f" stroked="f">
                <v:textbox>
                  <w:txbxContent>
                    <w:p w14:paraId="1F13CF0D" w14:textId="77777777" w:rsidR="003C0A1D" w:rsidRDefault="003C0A1D" w:rsidP="003C0A1D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Betriebssysteme</w:t>
                      </w:r>
                    </w:p>
                    <w:p w14:paraId="55FADB98" w14:textId="6E4041A5" w:rsidR="003C0A1D" w:rsidRDefault="00CD6E7C" w:rsidP="003C0A1D">
                      <w:r>
                        <w:t>Macintosh OSX,</w:t>
                      </w:r>
                      <w:r w:rsidR="003C0A1D" w:rsidRPr="00517AE5">
                        <w:t xml:space="preserve"> Windows</w:t>
                      </w:r>
                    </w:p>
                    <w:p w14:paraId="13C74710" w14:textId="77777777" w:rsidR="003C0A1D" w:rsidRDefault="003C0A1D" w:rsidP="003C0A1D"/>
                    <w:p w14:paraId="5EFDF96B" w14:textId="77777777" w:rsidR="003C0A1D" w:rsidRPr="00517AE5" w:rsidRDefault="003C0A1D" w:rsidP="003C0A1D">
                      <w:pPr>
                        <w:rPr>
                          <w:b/>
                        </w:rPr>
                      </w:pPr>
                      <w:r w:rsidRPr="00517AE5">
                        <w:rPr>
                          <w:b/>
                        </w:rPr>
                        <w:t>Sprachen</w:t>
                      </w:r>
                    </w:p>
                    <w:p w14:paraId="50565816" w14:textId="71EBF302" w:rsidR="003C0A1D" w:rsidRPr="00B84B26" w:rsidRDefault="00CD6E7C" w:rsidP="003C0A1D">
                      <w:r w:rsidRPr="00B84B26">
                        <w:t xml:space="preserve">C, C++, </w:t>
                      </w:r>
                      <w:r w:rsidR="00067613" w:rsidRPr="00B84B26">
                        <w:t>Java, Pe</w:t>
                      </w:r>
                      <w:r w:rsidRPr="00B84B26">
                        <w:t>rl</w:t>
                      </w:r>
                    </w:p>
                    <w:p w14:paraId="6D062058" w14:textId="77777777" w:rsidR="003C0A1D" w:rsidRPr="00B84B26" w:rsidRDefault="003C0A1D" w:rsidP="00714509">
                      <w:pPr>
                        <w:rPr>
                          <w:b/>
                        </w:rPr>
                      </w:pPr>
                    </w:p>
                    <w:p w14:paraId="578BDBB9" w14:textId="77777777" w:rsidR="00714509" w:rsidRPr="00154B2D" w:rsidRDefault="00714509" w:rsidP="0071450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DC/Netze</w:t>
                      </w:r>
                    </w:p>
                    <w:p w14:paraId="2432CD33" w14:textId="6D2447AD" w:rsidR="00714509" w:rsidRPr="00714509" w:rsidRDefault="00714509" w:rsidP="007458B8">
                      <w:r w:rsidRPr="00517AE5">
                        <w:t>DHCP, DNS, I</w:t>
                      </w:r>
                      <w:r>
                        <w:t>SO/OSI, Internet, Intranet</w:t>
                      </w:r>
                    </w:p>
                    <w:p w14:paraId="4BF6D666" w14:textId="77777777" w:rsidR="00714509" w:rsidRPr="00714509" w:rsidRDefault="00714509" w:rsidP="007458B8">
                      <w:pPr>
                        <w:rPr>
                          <w:b/>
                        </w:rPr>
                      </w:pPr>
                    </w:p>
                    <w:p w14:paraId="1C521CE1" w14:textId="77777777" w:rsidR="007458B8" w:rsidRPr="009C15FE" w:rsidRDefault="007458B8" w:rsidP="007458B8">
                      <w:pPr>
                        <w:rPr>
                          <w:b/>
                          <w:lang w:val="en-US"/>
                        </w:rPr>
                      </w:pPr>
                      <w:r w:rsidRPr="009C15FE">
                        <w:rPr>
                          <w:b/>
                          <w:lang w:val="en-US"/>
                        </w:rPr>
                        <w:t>Tools</w:t>
                      </w:r>
                    </w:p>
                    <w:p w14:paraId="7B83407E" w14:textId="1AE3E739" w:rsidR="00A30E33" w:rsidRDefault="009C15FE" w:rsidP="007458B8">
                      <w:pPr>
                        <w:rPr>
                          <w:lang w:val="en-US"/>
                        </w:rPr>
                      </w:pPr>
                      <w:proofErr w:type="spellStart"/>
                      <w:r w:rsidRPr="009C15FE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9C15FE">
                        <w:rPr>
                          <w:lang w:val="en-US"/>
                        </w:rPr>
                        <w:t xml:space="preserve"> Confluence, </w:t>
                      </w:r>
                      <w:proofErr w:type="spellStart"/>
                      <w:r w:rsidRPr="009C15FE">
                        <w:rPr>
                          <w:lang w:val="en-US"/>
                        </w:rPr>
                        <w:t>Atlassian</w:t>
                      </w:r>
                      <w:proofErr w:type="spellEnd"/>
                      <w:r w:rsidRPr="009C15FE">
                        <w:rPr>
                          <w:lang w:val="en-US"/>
                        </w:rPr>
                        <w:t xml:space="preserve"> JIRA</w:t>
                      </w:r>
                    </w:p>
                    <w:p w14:paraId="038F1A5A" w14:textId="77777777" w:rsidR="00282B40" w:rsidRDefault="00282B40" w:rsidP="007458B8">
                      <w:pPr>
                        <w:rPr>
                          <w:lang w:val="en-US"/>
                        </w:rPr>
                      </w:pPr>
                    </w:p>
                    <w:p w14:paraId="2F133A59" w14:textId="77777777" w:rsidR="00282B40" w:rsidRPr="00B84B26" w:rsidRDefault="00282B40" w:rsidP="00282B40">
                      <w:pPr>
                        <w:rPr>
                          <w:b/>
                          <w:lang w:val="en-US"/>
                        </w:rPr>
                      </w:pPr>
                      <w:r w:rsidRPr="00B84B26">
                        <w:rPr>
                          <w:b/>
                          <w:lang w:val="en-US"/>
                        </w:rPr>
                        <w:t>Hardware</w:t>
                      </w:r>
                    </w:p>
                    <w:p w14:paraId="23F2A791" w14:textId="2807D740" w:rsidR="00282B40" w:rsidRPr="00282B40" w:rsidRDefault="00F56F9C" w:rsidP="007458B8">
                      <w:r>
                        <w:t>Apple, Dell, HP</w:t>
                      </w:r>
                      <w:r w:rsidR="00282B40">
                        <w:t xml:space="preserve"> </w:t>
                      </w:r>
                    </w:p>
                    <w:p w14:paraId="4C1E5FB8" w14:textId="77777777" w:rsidR="009C15FE" w:rsidRPr="00B84B26" w:rsidRDefault="009C15FE" w:rsidP="007458B8">
                      <w:pPr>
                        <w:rPr>
                          <w:b/>
                        </w:rPr>
                      </w:pPr>
                    </w:p>
                    <w:p w14:paraId="1FDDB4CC" w14:textId="6E37921E" w:rsidR="007458B8" w:rsidRPr="00A30E33" w:rsidRDefault="007458B8" w:rsidP="007458B8">
                      <w:pPr>
                        <w:rPr>
                          <w:b/>
                        </w:rPr>
                      </w:pPr>
                      <w:r w:rsidRPr="00A30E33">
                        <w:rPr>
                          <w:b/>
                        </w:rPr>
                        <w:t>BUS, Kommunikation</w:t>
                      </w:r>
                    </w:p>
                    <w:p w14:paraId="176DC995" w14:textId="77777777" w:rsidR="007458B8" w:rsidRDefault="007458B8" w:rsidP="007458B8">
                      <w:r>
                        <w:t>Ethernet, TCP/IP</w:t>
                      </w:r>
                    </w:p>
                    <w:p w14:paraId="086A9282" w14:textId="77777777" w:rsidR="00A30E33" w:rsidRPr="0035566A" w:rsidRDefault="00A30E33" w:rsidP="007458B8">
                      <w:pPr>
                        <w:rPr>
                          <w:b/>
                        </w:rPr>
                      </w:pPr>
                    </w:p>
                    <w:p w14:paraId="69DB19F1" w14:textId="64ED8859" w:rsidR="007458B8" w:rsidRPr="0035566A" w:rsidRDefault="007458B8" w:rsidP="007458B8">
                      <w:pPr>
                        <w:rPr>
                          <w:b/>
                        </w:rPr>
                      </w:pPr>
                      <w:r w:rsidRPr="0035566A">
                        <w:rPr>
                          <w:b/>
                        </w:rPr>
                        <w:t>Funktionen</w:t>
                      </w:r>
                    </w:p>
                    <w:p w14:paraId="157F10F7" w14:textId="77777777" w:rsidR="007458B8" w:rsidRPr="00B84B26" w:rsidRDefault="007458B8" w:rsidP="007458B8">
                      <w:r w:rsidRPr="00B84B26">
                        <w:t>Projektmanagement</w:t>
                      </w:r>
                    </w:p>
                    <w:p w14:paraId="6F024BA9" w14:textId="77777777" w:rsidR="009D7E6D" w:rsidRPr="00B84B26" w:rsidRDefault="009D7E6D" w:rsidP="009D7E6D">
                      <w:pPr>
                        <w:rPr>
                          <w:b/>
                        </w:rPr>
                      </w:pPr>
                    </w:p>
                    <w:p w14:paraId="457AE350" w14:textId="77777777" w:rsidR="00282B40" w:rsidRDefault="00282B40" w:rsidP="00282B40">
                      <w:pPr>
                        <w:jc w:val="both"/>
                        <w:rPr>
                          <w:b/>
                        </w:rPr>
                      </w:pPr>
                      <w:r w:rsidRPr="009C15FE">
                        <w:rPr>
                          <w:b/>
                        </w:rPr>
                        <w:t>Prozesse</w:t>
                      </w:r>
                    </w:p>
                    <w:p w14:paraId="213B9EDD" w14:textId="47FAFDDB" w:rsidR="00282B40" w:rsidRPr="00282B40" w:rsidRDefault="00282B40" w:rsidP="00282B40">
                      <w:pPr>
                        <w:jc w:val="both"/>
                      </w:pPr>
                      <w:r>
                        <w:t xml:space="preserve">Agile, </w:t>
                      </w:r>
                      <w:proofErr w:type="spellStart"/>
                      <w:r>
                        <w:t>Scrum</w:t>
                      </w:r>
                      <w:proofErr w:type="spellEnd"/>
                      <w:r>
                        <w:t xml:space="preserve">, ITIL, </w:t>
                      </w:r>
                      <w:r w:rsidRPr="009C15FE">
                        <w:t>Kanban</w:t>
                      </w:r>
                    </w:p>
                    <w:p w14:paraId="074A390A" w14:textId="77777777" w:rsidR="00282B40" w:rsidRPr="00B84B26" w:rsidRDefault="00282B40" w:rsidP="009D7E6D">
                      <w:pPr>
                        <w:rPr>
                          <w:b/>
                        </w:rPr>
                      </w:pPr>
                    </w:p>
                    <w:p w14:paraId="461D84BC" w14:textId="77777777" w:rsidR="009D7E6D" w:rsidRPr="00391F69" w:rsidRDefault="009D7E6D" w:rsidP="009D7E6D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391F69">
                        <w:rPr>
                          <w:b/>
                          <w:lang w:val="en-US"/>
                        </w:rPr>
                        <w:t>Weitere</w:t>
                      </w:r>
                      <w:proofErr w:type="spellEnd"/>
                      <w:r w:rsidRPr="00391F69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391F69">
                        <w:rPr>
                          <w:b/>
                          <w:lang w:val="en-US"/>
                        </w:rPr>
                        <w:t>Fähigkeiten</w:t>
                      </w:r>
                      <w:proofErr w:type="spellEnd"/>
                    </w:p>
                    <w:p w14:paraId="757A0153" w14:textId="77777777" w:rsidR="009D7E6D" w:rsidRPr="007458B8" w:rsidRDefault="009D7E6D" w:rsidP="009D7E6D">
                      <w:pPr>
                        <w:jc w:val="both"/>
                        <w:rPr>
                          <w:lang w:val="en-US"/>
                        </w:rPr>
                      </w:pPr>
                      <w:r w:rsidRPr="007458B8">
                        <w:rPr>
                          <w:lang w:val="en-US"/>
                        </w:rPr>
                        <w:t xml:space="preserve">27001, Agile, Automation, BDSG, BSI,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BaFin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Bayerisches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 IT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Sicherheitscluster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Bitkom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CERT, CSA (Cloud Security Alliance), Cloud Computing, Compliance, Continuous Delivery, Continuous Integration, Data Loss Prevention,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Datensicherung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DevOps,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DevSecs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Digitale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Tranformation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EU-DSGVO,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GDD, ISACA, ISMS, ISO 27001, Infrastructure as a Service (IaaS),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MaRisk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Platform as a Service (PaaS), Scrum,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SecOps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Sicherheit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Software as a Service (SaaS),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7458B8">
                        <w:rPr>
                          <w:lang w:val="en-US"/>
                        </w:rPr>
                        <w:t>Virtualisierung</w:t>
                      </w:r>
                      <w:proofErr w:type="spellEnd"/>
                      <w:r w:rsidRPr="007458B8">
                        <w:rPr>
                          <w:lang w:val="en-US"/>
                        </w:rPr>
                        <w:t>, eco</w:t>
                      </w:r>
                    </w:p>
                    <w:p w14:paraId="287F7781" w14:textId="77777777" w:rsidR="009C15FE" w:rsidRPr="00B84B26" w:rsidRDefault="009C15FE" w:rsidP="00E345F4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7EC1B8F" w14:textId="77777777" w:rsidR="00777987" w:rsidRPr="00B84B26" w:rsidRDefault="007779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1825">
        <w:rPr>
          <w:sz w:val="24"/>
          <w:lang w:eastAsia="de-DE" w:bidi="ar-SA"/>
        </w:rPr>
        <w:br w:type="page"/>
      </w:r>
    </w:p>
    <w:p w14:paraId="58A8845C" w14:textId="36D2C187" w:rsidR="00C57AB0" w:rsidRDefault="00630650" w:rsidP="00C57AB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10F163" wp14:editId="308BB958">
                <wp:simplePos x="0" y="0"/>
                <wp:positionH relativeFrom="column">
                  <wp:posOffset>-21283</wp:posOffset>
                </wp:positionH>
                <wp:positionV relativeFrom="paragraph">
                  <wp:posOffset>170651</wp:posOffset>
                </wp:positionV>
                <wp:extent cx="1299210" cy="8455824"/>
                <wp:effectExtent l="0" t="0" r="0" b="254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45582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134" id="Rechteck 19" o:spid="_x0000_s1026" style="position:absolute;margin-left:-1.7pt;margin-top:13.45pt;width:102.3pt;height:665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" fillcolor="#eee" stroked="f" strokeweight="1pt"/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380D" wp14:editId="4E5733FB">
                <wp:simplePos x="0" y="0"/>
                <wp:positionH relativeFrom="column">
                  <wp:posOffset>1500505</wp:posOffset>
                </wp:positionH>
                <wp:positionV relativeFrom="paragraph">
                  <wp:posOffset>279400</wp:posOffset>
                </wp:positionV>
                <wp:extent cx="4795520" cy="1837690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1876" w14:textId="77777777" w:rsidR="00F55488" w:rsidRPr="00E37C43" w:rsidRDefault="00F13F61" w:rsidP="00A66CB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="00BA2377">
                              <w:rPr>
                                <w:b/>
                              </w:rPr>
                              <w:t xml:space="preserve">          </w:t>
                            </w:r>
                            <w:r w:rsidRPr="00E37C43">
                              <w:t>11/2016 - 5/2017</w:t>
                            </w:r>
                          </w:p>
                          <w:p w14:paraId="753A40A1" w14:textId="77777777" w:rsidR="00F13F61" w:rsidRPr="00F13F61" w:rsidRDefault="00F13F61" w:rsidP="00F13F61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</w:p>
                          <w:p w14:paraId="56CE518E" w14:textId="77777777" w:rsidR="00F13F61" w:rsidRPr="00F13F61" w:rsidRDefault="00F13F61" w:rsidP="00A66CB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Tätigkeit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="00BA2377">
                              <w:rPr>
                                <w:b/>
                              </w:rPr>
                              <w:t xml:space="preserve">          </w:t>
                            </w:r>
                            <w:r w:rsidRPr="00E37C43">
                              <w:t>Senior Projektmanager IT</w:t>
                            </w:r>
                          </w:p>
                          <w:p w14:paraId="441B922C" w14:textId="77777777" w:rsidR="00F13F61" w:rsidRPr="00F13F61" w:rsidRDefault="00F13F61" w:rsidP="00A66CB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 w:rsidR="00BA2377">
                              <w:rPr>
                                <w:b/>
                              </w:rPr>
                              <w:t xml:space="preserve">    </w:t>
                            </w:r>
                            <w:r w:rsidRPr="00E37C43">
                              <w:t>Dienstleistung</w:t>
                            </w:r>
                          </w:p>
                          <w:p w14:paraId="70C376CD" w14:textId="77777777" w:rsidR="00BA2377" w:rsidRDefault="00F13F61" w:rsidP="00A66CB3"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="00BA2377">
                              <w:rPr>
                                <w:b/>
                              </w:rPr>
                              <w:t xml:space="preserve">          </w:t>
                            </w:r>
                            <w:proofErr w:type="gramStart"/>
                            <w:r w:rsidRPr="00E37C43">
                              <w:t>Cloud Computing</w:t>
                            </w:r>
                            <w:proofErr w:type="gramEnd"/>
                            <w:r w:rsidRPr="00E37C43">
                              <w:t xml:space="preserve">, Ethernet, </w:t>
                            </w:r>
                            <w:proofErr w:type="spellStart"/>
                            <w:r w:rsidRPr="00E37C43">
                              <w:t>Scrum</w:t>
                            </w:r>
                            <w:proofErr w:type="spellEnd"/>
                            <w:r w:rsidRPr="00E37C43">
                              <w:t xml:space="preserve">, TCP/IP, </w:t>
                            </w:r>
                          </w:p>
                          <w:p w14:paraId="15B187FE" w14:textId="77777777" w:rsidR="00F13F61" w:rsidRPr="00F13F61" w:rsidRDefault="00F13F61" w:rsidP="00A66CB3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E37C43">
                              <w:t>Datensicherung</w:t>
                            </w:r>
                          </w:p>
                          <w:p w14:paraId="56BAD5F1" w14:textId="77777777" w:rsidR="00F13F61" w:rsidRPr="00E37C43" w:rsidRDefault="00F13F61" w:rsidP="00A66CB3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="00BA2377">
                              <w:rPr>
                                <w:b/>
                              </w:rPr>
                              <w:t xml:space="preserve">          </w:t>
                            </w:r>
                            <w:r w:rsidRPr="00E37C43">
                              <w:t>Projektmanagement für IT</w:t>
                            </w:r>
                          </w:p>
                          <w:p w14:paraId="58AE6101" w14:textId="77777777" w:rsidR="00BA2377" w:rsidRDefault="00F13F61" w:rsidP="00A66CB3">
                            <w:pPr>
                              <w:ind w:firstLine="1985"/>
                            </w:pPr>
                            <w:r w:rsidRPr="00E37C43">
                              <w:t xml:space="preserve">Architektur einer </w:t>
                            </w:r>
                            <w:proofErr w:type="gramStart"/>
                            <w:r w:rsidRPr="00E37C43">
                              <w:t>Cloud Computing</w:t>
                            </w:r>
                            <w:proofErr w:type="gramEnd"/>
                            <w:r w:rsidRPr="00E37C43">
                              <w:t xml:space="preserve"> basierten Backup </w:t>
                            </w:r>
                          </w:p>
                          <w:p w14:paraId="34CC5721" w14:textId="77777777" w:rsidR="00C57AB0" w:rsidRPr="00E37C43" w:rsidRDefault="00BA2377" w:rsidP="00A66CB3">
                            <w:pPr>
                              <w:ind w:firstLine="1985"/>
                            </w:pPr>
                            <w:r>
                              <w:t>L</w:t>
                            </w:r>
                            <w:r w:rsidR="00F13F61" w:rsidRPr="00E37C43">
                              <w:t>ösung in Bereich Versicherung.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380D" id="Textfeld 20" o:spid="_x0000_s1036" type="#_x0000_t202" style="position:absolute;margin-left:118.15pt;margin-top:22pt;width:377.6pt;height:14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" filled="f" stroked="f">
                <v:textbox>
                  <w:txbxContent>
                    <w:p w14:paraId="625F1876" w14:textId="77777777" w:rsidR="00F55488" w:rsidRPr="00E37C43" w:rsidRDefault="00F13F61" w:rsidP="00A66CB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 w:rsidR="00BA2377">
                        <w:rPr>
                          <w:b/>
                        </w:rPr>
                        <w:t xml:space="preserve">          </w:t>
                      </w:r>
                      <w:r w:rsidRPr="00E37C43">
                        <w:t>11/2016 - 5/2017</w:t>
                      </w:r>
                    </w:p>
                    <w:p w14:paraId="753A40A1" w14:textId="77777777" w:rsidR="00F13F61" w:rsidRPr="00F13F61" w:rsidRDefault="00F13F61" w:rsidP="00F13F61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</w:p>
                    <w:p w14:paraId="56CE518E" w14:textId="77777777" w:rsidR="00F13F61" w:rsidRPr="00F13F61" w:rsidRDefault="00F13F61" w:rsidP="00A66CB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Tätigkeit</w:t>
                      </w:r>
                      <w:r w:rsidRPr="00F13F61">
                        <w:rPr>
                          <w:b/>
                        </w:rPr>
                        <w:tab/>
                      </w:r>
                      <w:r w:rsidR="00BA2377">
                        <w:rPr>
                          <w:b/>
                        </w:rPr>
                        <w:t xml:space="preserve">          </w:t>
                      </w:r>
                      <w:r w:rsidRPr="00E37C43">
                        <w:t>Senior Projektmanager IT</w:t>
                      </w:r>
                    </w:p>
                    <w:p w14:paraId="441B922C" w14:textId="77777777" w:rsidR="00F13F61" w:rsidRPr="00F13F61" w:rsidRDefault="00F13F61" w:rsidP="00A66CB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 w:rsidR="00BA2377">
                        <w:rPr>
                          <w:b/>
                        </w:rPr>
                        <w:t xml:space="preserve">    </w:t>
                      </w:r>
                      <w:r w:rsidRPr="00E37C43">
                        <w:t>Dienstleistung</w:t>
                      </w:r>
                    </w:p>
                    <w:p w14:paraId="70C376CD" w14:textId="77777777" w:rsidR="00BA2377" w:rsidRDefault="00F13F61" w:rsidP="00A66CB3"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 w:rsidR="00BA2377">
                        <w:rPr>
                          <w:b/>
                        </w:rPr>
                        <w:t xml:space="preserve">          </w:t>
                      </w:r>
                      <w:proofErr w:type="gramStart"/>
                      <w:r w:rsidRPr="00E37C43">
                        <w:t>Cloud Computing</w:t>
                      </w:r>
                      <w:proofErr w:type="gramEnd"/>
                      <w:r w:rsidRPr="00E37C43">
                        <w:t xml:space="preserve">, Ethernet, </w:t>
                      </w:r>
                      <w:proofErr w:type="spellStart"/>
                      <w:r w:rsidRPr="00E37C43">
                        <w:t>Scrum</w:t>
                      </w:r>
                      <w:proofErr w:type="spellEnd"/>
                      <w:r w:rsidRPr="00E37C43">
                        <w:t xml:space="preserve">, TCP/IP, </w:t>
                      </w:r>
                    </w:p>
                    <w:p w14:paraId="15B187FE" w14:textId="77777777" w:rsidR="00F13F61" w:rsidRPr="00F13F61" w:rsidRDefault="00F13F61" w:rsidP="00A66CB3">
                      <w:pPr>
                        <w:ind w:firstLine="1985"/>
                        <w:rPr>
                          <w:b/>
                        </w:rPr>
                      </w:pPr>
                      <w:r w:rsidRPr="00E37C43">
                        <w:t>Datensicherung</w:t>
                      </w:r>
                    </w:p>
                    <w:p w14:paraId="56BAD5F1" w14:textId="77777777" w:rsidR="00F13F61" w:rsidRPr="00E37C43" w:rsidRDefault="00F13F61" w:rsidP="00A66CB3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 w:rsidR="00BA2377">
                        <w:rPr>
                          <w:b/>
                        </w:rPr>
                        <w:t xml:space="preserve">          </w:t>
                      </w:r>
                      <w:r w:rsidRPr="00E37C43">
                        <w:t>Projektmanagement für IT</w:t>
                      </w:r>
                    </w:p>
                    <w:p w14:paraId="58AE6101" w14:textId="77777777" w:rsidR="00BA2377" w:rsidRDefault="00F13F61" w:rsidP="00A66CB3">
                      <w:pPr>
                        <w:ind w:firstLine="1985"/>
                      </w:pPr>
                      <w:r w:rsidRPr="00E37C43">
                        <w:t xml:space="preserve">Architektur einer </w:t>
                      </w:r>
                      <w:proofErr w:type="gramStart"/>
                      <w:r w:rsidRPr="00E37C43">
                        <w:t>Cloud Computing</w:t>
                      </w:r>
                      <w:proofErr w:type="gramEnd"/>
                      <w:r w:rsidRPr="00E37C43">
                        <w:t xml:space="preserve"> basierten Backup </w:t>
                      </w:r>
                    </w:p>
                    <w:p w14:paraId="34CC5721" w14:textId="77777777" w:rsidR="00C57AB0" w:rsidRPr="00E37C43" w:rsidRDefault="00BA2377" w:rsidP="00A66CB3">
                      <w:pPr>
                        <w:ind w:firstLine="1985"/>
                      </w:pPr>
                      <w:r>
                        <w:t>L</w:t>
                      </w:r>
                      <w:r w:rsidR="00F13F61" w:rsidRPr="00E37C43">
                        <w:t>ösung in Bereich Versicherung.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AB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A4831" wp14:editId="528E83F2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EDB4" w14:textId="77777777" w:rsidR="00C57AB0" w:rsidRDefault="00343744" w:rsidP="00343744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4831" id="Textfeld 18" o:spid="_x0000_s1037" type="#_x0000_t202" style="position:absolute;margin-left:-5.35pt;margin-top:13.6pt;width:106.2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" filled="f" stroked="f">
                <v:textbox>
                  <w:txbxContent>
                    <w:p w14:paraId="1E2BEDB4" w14:textId="77777777" w:rsidR="00C57AB0" w:rsidRDefault="00343744" w:rsidP="00343744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EAB262" w14:textId="3AB91878" w:rsidR="00C57AB0" w:rsidRDefault="00630650" w:rsidP="00C57AB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13536" behindDoc="1" locked="0" layoutInCell="1" allowOverlap="1" wp14:anchorId="6D87238C" wp14:editId="6AF5C02F">
            <wp:simplePos x="0" y="0"/>
            <wp:positionH relativeFrom="column">
              <wp:posOffset>-118765</wp:posOffset>
            </wp:positionH>
            <wp:positionV relativeFrom="paragraph">
              <wp:posOffset>770890</wp:posOffset>
            </wp:positionV>
            <wp:extent cx="2314575" cy="7886065"/>
            <wp:effectExtent l="0" t="0" r="0" b="0"/>
            <wp:wrapNone/>
            <wp:docPr id="144" name="Bild 14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51210" wp14:editId="08226526">
                <wp:simplePos x="0" y="0"/>
                <wp:positionH relativeFrom="column">
                  <wp:posOffset>1505585</wp:posOffset>
                </wp:positionH>
                <wp:positionV relativeFrom="paragraph">
                  <wp:posOffset>4196715</wp:posOffset>
                </wp:positionV>
                <wp:extent cx="4947920" cy="4231640"/>
                <wp:effectExtent l="0" t="0" r="0" b="10160"/>
                <wp:wrapSquare wrapText="bothSides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E4CD" w14:textId="77777777" w:rsidR="00B84C98" w:rsidRPr="00E37C43" w:rsidRDefault="00B84C98" w:rsidP="00337526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D72779">
                              <w:t>7</w:t>
                            </w:r>
                            <w:r>
                              <w:t xml:space="preserve">/2016 - </w:t>
                            </w:r>
                            <w:r w:rsidR="00D72779">
                              <w:t>laufend</w:t>
                            </w:r>
                          </w:p>
                          <w:p w14:paraId="47A37A05" w14:textId="77777777" w:rsidR="00B84C98" w:rsidRPr="0035566A" w:rsidRDefault="00B84C98" w:rsidP="00337526">
                            <w:pPr>
                              <w:rPr>
                                <w:b/>
                              </w:rPr>
                            </w:pPr>
                            <w:r w:rsidRPr="0035566A">
                              <w:rPr>
                                <w:b/>
                              </w:rPr>
                              <w:t>Firma/ORT</w:t>
                            </w:r>
                            <w:r w:rsidRPr="0035566A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D72779" w:rsidRPr="0035566A">
                              <w:t>Gronau IT Cloud Computing GmbH</w:t>
                            </w:r>
                          </w:p>
                          <w:p w14:paraId="658CDAB8" w14:textId="77777777" w:rsidR="00D72779" w:rsidRDefault="00B84C98" w:rsidP="00E221D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779">
                              <w:rPr>
                                <w:b/>
                                <w:lang w:val="en-US"/>
                              </w:rPr>
                              <w:t>Tätigkeit</w:t>
                            </w:r>
                            <w:proofErr w:type="spellEnd"/>
                            <w:r w:rsidRPr="00D72779">
                              <w:rPr>
                                <w:b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D72779" w:rsidRPr="00D72779">
                              <w:rPr>
                                <w:lang w:val="en-US"/>
                              </w:rPr>
                              <w:t xml:space="preserve">Senior Governance Consulting, </w:t>
                            </w:r>
                            <w:proofErr w:type="spellStart"/>
                            <w:r w:rsidR="00D72779" w:rsidRPr="00D72779">
                              <w:rPr>
                                <w:lang w:val="en-US"/>
                              </w:rPr>
                              <w:t>Digitale</w:t>
                            </w:r>
                            <w:proofErr w:type="spellEnd"/>
                            <w:r w:rsidR="00D72779" w:rsidRPr="00D72779">
                              <w:rPr>
                                <w:lang w:val="en-US"/>
                              </w:rPr>
                              <w:t xml:space="preserve"> Transformation</w:t>
                            </w:r>
                          </w:p>
                          <w:p w14:paraId="67AFBAEE" w14:textId="77777777" w:rsidR="00B84C98" w:rsidRPr="00E221DA" w:rsidRDefault="00D72779" w:rsidP="00E221DA">
                            <w:pPr>
                              <w:ind w:firstLine="1985"/>
                              <w:rPr>
                                <w:b/>
                                <w:lang w:val="en-US"/>
                              </w:rPr>
                            </w:pPr>
                            <w:r w:rsidRPr="00E221DA">
                              <w:rPr>
                                <w:lang w:val="en-US"/>
                              </w:rPr>
                              <w:t>Consulting</w:t>
                            </w:r>
                          </w:p>
                          <w:p w14:paraId="5BA3207D" w14:textId="77777777" w:rsidR="00D72779" w:rsidRDefault="00B84C98" w:rsidP="00E221DA"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 w:rsidR="00E221DA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72779" w:rsidRPr="00D72779">
                              <w:t xml:space="preserve">Beratungsunternehmen, </w:t>
                            </w:r>
                            <w:proofErr w:type="spellStart"/>
                            <w:r w:rsidR="00D72779" w:rsidRPr="00D72779">
                              <w:t>Informations</w:t>
                            </w:r>
                            <w:proofErr w:type="spellEnd"/>
                            <w:r w:rsidR="00D72779" w:rsidRPr="00D72779">
                              <w:t xml:space="preserve"> Technologie, </w:t>
                            </w:r>
                          </w:p>
                          <w:p w14:paraId="1C22480F" w14:textId="77777777" w:rsidR="00D72779" w:rsidRDefault="00D72779" w:rsidP="00E221DA">
                            <w:pPr>
                              <w:ind w:firstLine="1985"/>
                            </w:pPr>
                            <w:r w:rsidRPr="00D72779">
                              <w:t>Unternehmensberatung, Versicherungen</w:t>
                            </w:r>
                          </w:p>
                          <w:p w14:paraId="6A332975" w14:textId="77777777" w:rsidR="00D72779" w:rsidRPr="00E221DA" w:rsidRDefault="00B84C98" w:rsidP="00E221DA">
                            <w:pPr>
                              <w:jc w:val="both"/>
                            </w:pPr>
                            <w:r w:rsidRPr="00E221DA">
                              <w:rPr>
                                <w:b/>
                              </w:rPr>
                              <w:t>Fähigkeiten</w:t>
                            </w:r>
                            <w:r w:rsidR="00E221DA">
                              <w:rPr>
                                <w:b/>
                              </w:rPr>
                              <w:t xml:space="preserve">                </w:t>
                            </w:r>
                            <w:r w:rsidR="00D72779" w:rsidRPr="00E221DA">
                              <w:t xml:space="preserve">Data Loss </w:t>
                            </w:r>
                            <w:proofErr w:type="spellStart"/>
                            <w:r w:rsidR="00D72779" w:rsidRPr="00E221DA">
                              <w:t>Prevention</w:t>
                            </w:r>
                            <w:proofErr w:type="spellEnd"/>
                            <w:r w:rsidR="00D72779" w:rsidRPr="00E221DA">
                              <w:t xml:space="preserve">, Digitale </w:t>
                            </w:r>
                            <w:proofErr w:type="spellStart"/>
                            <w:r w:rsidR="00D72779" w:rsidRPr="00E221DA">
                              <w:t>Tranformation</w:t>
                            </w:r>
                            <w:proofErr w:type="spellEnd"/>
                            <w:r w:rsidR="00D72779" w:rsidRPr="00E221DA">
                              <w:t xml:space="preserve">, Englisch, </w:t>
                            </w:r>
                          </w:p>
                          <w:p w14:paraId="47CA6EAE" w14:textId="77777777" w:rsidR="00F44B3C" w:rsidRDefault="00D72779" w:rsidP="00E221DA">
                            <w:pPr>
                              <w:ind w:firstLine="1985"/>
                              <w:jc w:val="both"/>
                            </w:pPr>
                            <w:r w:rsidRPr="00F44B3C">
                              <w:t xml:space="preserve">Ethernet, ISMS, ISO 27001, </w:t>
                            </w:r>
                            <w:proofErr w:type="spellStart"/>
                            <w:r w:rsidRPr="00F44B3C">
                              <w:t>Bitkom</w:t>
                            </w:r>
                            <w:proofErr w:type="spellEnd"/>
                            <w:r w:rsidRPr="00F44B3C">
                              <w:t xml:space="preserve">, </w:t>
                            </w:r>
                            <w:proofErr w:type="spellStart"/>
                            <w:r w:rsidRPr="00F44B3C">
                              <w:t>eco</w:t>
                            </w:r>
                            <w:proofErr w:type="spellEnd"/>
                            <w:r w:rsidRPr="00F44B3C">
                              <w:t xml:space="preserve">, </w:t>
                            </w:r>
                            <w:proofErr w:type="spellStart"/>
                            <w:r w:rsidRPr="00F44B3C">
                              <w:t>EuroCloud</w:t>
                            </w:r>
                            <w:proofErr w:type="spellEnd"/>
                            <w:r w:rsidRPr="00F44B3C">
                              <w:t xml:space="preserve">, </w:t>
                            </w:r>
                            <w:proofErr w:type="spellStart"/>
                            <w:r w:rsidRPr="00F44B3C">
                              <w:t>Te</w:t>
                            </w:r>
                            <w:proofErr w:type="spellEnd"/>
                          </w:p>
                          <w:p w14:paraId="3C04E8BF" w14:textId="77777777" w:rsidR="00D72779" w:rsidRPr="00F44B3C" w:rsidRDefault="00D72779" w:rsidP="00E221DA">
                            <w:pPr>
                              <w:ind w:firstLine="1985"/>
                              <w:jc w:val="both"/>
                            </w:pPr>
                            <w:proofErr w:type="spellStart"/>
                            <w:r w:rsidRPr="00F44B3C">
                              <w:t>letrust</w:t>
                            </w:r>
                            <w:proofErr w:type="spellEnd"/>
                            <w:r w:rsidRPr="00F44B3C">
                              <w:t>, Bayerisches IT Sicherheitscluster, Automation,</w:t>
                            </w:r>
                          </w:p>
                          <w:p w14:paraId="2361B191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779">
                              <w:rPr>
                                <w:lang w:val="en-US"/>
                              </w:rPr>
                              <w:t>Virtualisierung</w:t>
                            </w:r>
                            <w:proofErr w:type="spellEnd"/>
                            <w:r w:rsidRPr="00D72779">
                              <w:rPr>
                                <w:lang w:val="en-US"/>
                              </w:rPr>
                              <w:t xml:space="preserve">, Cloud Computing, DevOps, </w:t>
                            </w:r>
                            <w:proofErr w:type="spellStart"/>
                            <w:r w:rsidRPr="00D72779">
                              <w:rPr>
                                <w:lang w:val="en-US"/>
                              </w:rPr>
                              <w:t>SecOps</w:t>
                            </w:r>
                            <w:proofErr w:type="spellEnd"/>
                            <w:r w:rsidRPr="00D72779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75E5DAC5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r w:rsidRPr="00D72779">
                              <w:rPr>
                                <w:lang w:val="en-US"/>
                              </w:rPr>
                              <w:t xml:space="preserve">Continuous Integration, Continuous Delivery, ISACA, </w:t>
                            </w:r>
                          </w:p>
                          <w:p w14:paraId="0E06A245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r w:rsidRPr="00D72779">
                              <w:rPr>
                                <w:lang w:val="en-US"/>
                              </w:rPr>
                              <w:t xml:space="preserve">Scrum, Agile, CERT, BSI, GDD, EU-DSGVO, BDSG, </w:t>
                            </w:r>
                          </w:p>
                          <w:p w14:paraId="2F8BD75B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72779">
                              <w:rPr>
                                <w:lang w:val="en-US"/>
                              </w:rPr>
                              <w:t>Sicherheit</w:t>
                            </w:r>
                            <w:proofErr w:type="spellEnd"/>
                            <w:r w:rsidRPr="00D72779">
                              <w:rPr>
                                <w:lang w:val="en-US"/>
                              </w:rPr>
                              <w:t xml:space="preserve">, CSA (Cloud Security Alliance), Infrastructure </w:t>
                            </w:r>
                          </w:p>
                          <w:p w14:paraId="22D190EE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r w:rsidRPr="00D72779">
                              <w:rPr>
                                <w:lang w:val="en-US"/>
                              </w:rPr>
                              <w:t xml:space="preserve">as a Service (IaaS), Software as a Service (SaaS), </w:t>
                            </w:r>
                          </w:p>
                          <w:p w14:paraId="5CB1D041" w14:textId="77777777" w:rsidR="00D72779" w:rsidRDefault="00D72779" w:rsidP="00E221DA">
                            <w:pPr>
                              <w:ind w:firstLine="1985"/>
                              <w:jc w:val="both"/>
                              <w:rPr>
                                <w:lang w:val="en-US"/>
                              </w:rPr>
                            </w:pPr>
                            <w:r w:rsidRPr="00D72779">
                              <w:rPr>
                                <w:lang w:val="en-US"/>
                              </w:rPr>
                              <w:t xml:space="preserve">Platform as a Service (PaaS), </w:t>
                            </w:r>
                            <w:proofErr w:type="spellStart"/>
                            <w:r w:rsidRPr="00D72779">
                              <w:rPr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Pr="00D72779">
                              <w:rPr>
                                <w:lang w:val="en-US"/>
                              </w:rPr>
                              <w:t>, Compliance,</w:t>
                            </w:r>
                          </w:p>
                          <w:p w14:paraId="2C8F26A1" w14:textId="77777777" w:rsidR="00B84C98" w:rsidRPr="0099627E" w:rsidRDefault="00D72779" w:rsidP="00E221DA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99627E">
                              <w:t xml:space="preserve">BaFin, </w:t>
                            </w:r>
                            <w:proofErr w:type="spellStart"/>
                            <w:r w:rsidRPr="0099627E">
                              <w:t>MaRisk</w:t>
                            </w:r>
                            <w:proofErr w:type="spellEnd"/>
                          </w:p>
                          <w:p w14:paraId="0AC9C03D" w14:textId="77777777" w:rsidR="0099627E" w:rsidRDefault="00B84C98" w:rsidP="006B34AA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D72779">
                              <w:t>ITIL Einführung/Umsetzung</w:t>
                            </w:r>
                            <w:r w:rsidR="0099627E">
                              <w:t xml:space="preserve"> </w:t>
                            </w:r>
                          </w:p>
                          <w:p w14:paraId="78E09E27" w14:textId="77777777" w:rsidR="00D72779" w:rsidRPr="006B34AA" w:rsidRDefault="0099627E" w:rsidP="006B34AA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6B34AA">
                              <w:rPr>
                                <w:lang w:val="en-US"/>
                              </w:rPr>
                              <w:t>G</w:t>
                            </w:r>
                            <w:r w:rsidR="00D72779" w:rsidRPr="006B34AA">
                              <w:rPr>
                                <w:lang w:val="en-US"/>
                              </w:rPr>
                              <w:t>overnance</w:t>
                            </w:r>
                          </w:p>
                          <w:p w14:paraId="5C202EA2" w14:textId="77777777" w:rsidR="00D72779" w:rsidRPr="006B34AA" w:rsidRDefault="0099627E" w:rsidP="006B34AA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 w:rsidRPr="006B34AA">
                              <w:rPr>
                                <w:lang w:val="en-US"/>
                              </w:rPr>
                              <w:t>D</w:t>
                            </w:r>
                            <w:r w:rsidR="00D72779" w:rsidRPr="006B34AA">
                              <w:rPr>
                                <w:lang w:val="en-US"/>
                              </w:rPr>
                              <w:t>ata Loss Prevention</w:t>
                            </w:r>
                          </w:p>
                          <w:p w14:paraId="59A9EF6A" w14:textId="4E46D4E7" w:rsidR="00D72779" w:rsidRPr="00D72779" w:rsidRDefault="006B34AA" w:rsidP="006B34AA">
                            <w:pPr>
                              <w:ind w:firstLine="198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E10D7B">
                              <w:rPr>
                                <w:lang w:val="en-US"/>
                              </w:rPr>
                              <w:t>SO 2700x - BSI securi</w:t>
                            </w:r>
                            <w:r w:rsidR="00D72779" w:rsidRPr="00D72779">
                              <w:rPr>
                                <w:lang w:val="en-US"/>
                              </w:rPr>
                              <w:t>ty controls mapping</w:t>
                            </w:r>
                          </w:p>
                          <w:p w14:paraId="6752AB4B" w14:textId="77777777" w:rsidR="00D72779" w:rsidRDefault="00D72779" w:rsidP="006B34AA">
                            <w:pPr>
                              <w:ind w:firstLine="1985"/>
                            </w:pPr>
                            <w:r>
                              <w:t>Alarmieren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1210" id="Textfeld 28" o:spid="_x0000_s1038" type="#_x0000_t202" style="position:absolute;margin-left:118.55pt;margin-top:330.45pt;width:389.6pt;height:33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" filled="f" stroked="f">
                <v:textbox>
                  <w:txbxContent>
                    <w:p w14:paraId="54B1E4CD" w14:textId="77777777" w:rsidR="00B84C98" w:rsidRPr="00E37C43" w:rsidRDefault="00B84C98" w:rsidP="00337526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D72779">
                        <w:t>7</w:t>
                      </w:r>
                      <w:r>
                        <w:t xml:space="preserve">/2016 - </w:t>
                      </w:r>
                      <w:r w:rsidR="00D72779">
                        <w:t>laufend</w:t>
                      </w:r>
                    </w:p>
                    <w:p w14:paraId="47A37A05" w14:textId="77777777" w:rsidR="00B84C98" w:rsidRPr="0035566A" w:rsidRDefault="00B84C98" w:rsidP="00337526">
                      <w:pPr>
                        <w:rPr>
                          <w:b/>
                        </w:rPr>
                      </w:pPr>
                      <w:r w:rsidRPr="0035566A">
                        <w:rPr>
                          <w:b/>
                        </w:rPr>
                        <w:t>Firma/ORT</w:t>
                      </w:r>
                      <w:r w:rsidRPr="0035566A">
                        <w:rPr>
                          <w:b/>
                        </w:rPr>
                        <w:tab/>
                        <w:t xml:space="preserve">          </w:t>
                      </w:r>
                      <w:r w:rsidR="00D72779" w:rsidRPr="0035566A">
                        <w:t>Gronau IT Cloud Computing GmbH</w:t>
                      </w:r>
                    </w:p>
                    <w:p w14:paraId="658CDAB8" w14:textId="77777777" w:rsidR="00D72779" w:rsidRDefault="00B84C98" w:rsidP="00E221DA">
                      <w:pPr>
                        <w:rPr>
                          <w:lang w:val="en-US"/>
                        </w:rPr>
                      </w:pPr>
                      <w:proofErr w:type="spellStart"/>
                      <w:r w:rsidRPr="00D72779">
                        <w:rPr>
                          <w:b/>
                          <w:lang w:val="en-US"/>
                        </w:rPr>
                        <w:t>Tätigkeit</w:t>
                      </w:r>
                      <w:proofErr w:type="spellEnd"/>
                      <w:r w:rsidRPr="00D72779">
                        <w:rPr>
                          <w:b/>
                          <w:lang w:val="en-US"/>
                        </w:rPr>
                        <w:tab/>
                        <w:t xml:space="preserve">          </w:t>
                      </w:r>
                      <w:r w:rsidR="00D72779" w:rsidRPr="00D72779">
                        <w:rPr>
                          <w:lang w:val="en-US"/>
                        </w:rPr>
                        <w:t xml:space="preserve">Senior Governance Consulting, </w:t>
                      </w:r>
                      <w:proofErr w:type="spellStart"/>
                      <w:r w:rsidR="00D72779" w:rsidRPr="00D72779">
                        <w:rPr>
                          <w:lang w:val="en-US"/>
                        </w:rPr>
                        <w:t>Digitale</w:t>
                      </w:r>
                      <w:proofErr w:type="spellEnd"/>
                      <w:r w:rsidR="00D72779" w:rsidRPr="00D72779">
                        <w:rPr>
                          <w:lang w:val="en-US"/>
                        </w:rPr>
                        <w:t xml:space="preserve"> Transformation</w:t>
                      </w:r>
                    </w:p>
                    <w:p w14:paraId="67AFBAEE" w14:textId="77777777" w:rsidR="00B84C98" w:rsidRPr="00E221DA" w:rsidRDefault="00D72779" w:rsidP="00E221DA">
                      <w:pPr>
                        <w:ind w:firstLine="1985"/>
                        <w:rPr>
                          <w:b/>
                          <w:lang w:val="en-US"/>
                        </w:rPr>
                      </w:pPr>
                      <w:r w:rsidRPr="00E221DA">
                        <w:rPr>
                          <w:lang w:val="en-US"/>
                        </w:rPr>
                        <w:t>Consulting</w:t>
                      </w:r>
                    </w:p>
                    <w:p w14:paraId="5BA3207D" w14:textId="77777777" w:rsidR="00D72779" w:rsidRDefault="00B84C98" w:rsidP="00E221DA">
                      <w:r w:rsidRPr="00F13F61">
                        <w:rPr>
                          <w:b/>
                        </w:rPr>
                        <w:t>Kurzbeschreibung</w:t>
                      </w:r>
                      <w:r w:rsidR="00E221DA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72779" w:rsidRPr="00D72779">
                        <w:t xml:space="preserve">Beratungsunternehmen, </w:t>
                      </w:r>
                      <w:proofErr w:type="spellStart"/>
                      <w:r w:rsidR="00D72779" w:rsidRPr="00D72779">
                        <w:t>Informations</w:t>
                      </w:r>
                      <w:proofErr w:type="spellEnd"/>
                      <w:r w:rsidR="00D72779" w:rsidRPr="00D72779">
                        <w:t xml:space="preserve"> Technologie, </w:t>
                      </w:r>
                    </w:p>
                    <w:p w14:paraId="1C22480F" w14:textId="77777777" w:rsidR="00D72779" w:rsidRDefault="00D72779" w:rsidP="00E221DA">
                      <w:pPr>
                        <w:ind w:firstLine="1985"/>
                      </w:pPr>
                      <w:r w:rsidRPr="00D72779">
                        <w:t>Unternehmensberatung, Versicherungen</w:t>
                      </w:r>
                    </w:p>
                    <w:p w14:paraId="6A332975" w14:textId="77777777" w:rsidR="00D72779" w:rsidRPr="00E221DA" w:rsidRDefault="00B84C98" w:rsidP="00E221DA">
                      <w:pPr>
                        <w:jc w:val="both"/>
                      </w:pPr>
                      <w:r w:rsidRPr="00E221DA">
                        <w:rPr>
                          <w:b/>
                        </w:rPr>
                        <w:t>Fähigkeiten</w:t>
                      </w:r>
                      <w:r w:rsidR="00E221DA">
                        <w:rPr>
                          <w:b/>
                        </w:rPr>
                        <w:t xml:space="preserve">                </w:t>
                      </w:r>
                      <w:r w:rsidR="00D72779" w:rsidRPr="00E221DA">
                        <w:t xml:space="preserve">Data Loss </w:t>
                      </w:r>
                      <w:proofErr w:type="spellStart"/>
                      <w:r w:rsidR="00D72779" w:rsidRPr="00E221DA">
                        <w:t>Prevention</w:t>
                      </w:r>
                      <w:proofErr w:type="spellEnd"/>
                      <w:r w:rsidR="00D72779" w:rsidRPr="00E221DA">
                        <w:t xml:space="preserve">, Digitale </w:t>
                      </w:r>
                      <w:proofErr w:type="spellStart"/>
                      <w:r w:rsidR="00D72779" w:rsidRPr="00E221DA">
                        <w:t>Tranformation</w:t>
                      </w:r>
                      <w:proofErr w:type="spellEnd"/>
                      <w:r w:rsidR="00D72779" w:rsidRPr="00E221DA">
                        <w:t xml:space="preserve">, Englisch, </w:t>
                      </w:r>
                    </w:p>
                    <w:p w14:paraId="47CA6EAE" w14:textId="77777777" w:rsidR="00F44B3C" w:rsidRDefault="00D72779" w:rsidP="00E221DA">
                      <w:pPr>
                        <w:ind w:firstLine="1985"/>
                        <w:jc w:val="both"/>
                      </w:pPr>
                      <w:r w:rsidRPr="00F44B3C">
                        <w:t xml:space="preserve">Ethernet, ISMS, ISO 27001, </w:t>
                      </w:r>
                      <w:proofErr w:type="spellStart"/>
                      <w:r w:rsidRPr="00F44B3C">
                        <w:t>Bitkom</w:t>
                      </w:r>
                      <w:proofErr w:type="spellEnd"/>
                      <w:r w:rsidRPr="00F44B3C">
                        <w:t xml:space="preserve">, </w:t>
                      </w:r>
                      <w:proofErr w:type="spellStart"/>
                      <w:r w:rsidRPr="00F44B3C">
                        <w:t>eco</w:t>
                      </w:r>
                      <w:proofErr w:type="spellEnd"/>
                      <w:r w:rsidRPr="00F44B3C">
                        <w:t xml:space="preserve">, </w:t>
                      </w:r>
                      <w:proofErr w:type="spellStart"/>
                      <w:r w:rsidRPr="00F44B3C">
                        <w:t>EuroCloud</w:t>
                      </w:r>
                      <w:proofErr w:type="spellEnd"/>
                      <w:r w:rsidRPr="00F44B3C">
                        <w:t xml:space="preserve">, </w:t>
                      </w:r>
                      <w:proofErr w:type="spellStart"/>
                      <w:r w:rsidRPr="00F44B3C">
                        <w:t>Te</w:t>
                      </w:r>
                      <w:proofErr w:type="spellEnd"/>
                    </w:p>
                    <w:p w14:paraId="3C04E8BF" w14:textId="77777777" w:rsidR="00D72779" w:rsidRPr="00F44B3C" w:rsidRDefault="00D72779" w:rsidP="00E221DA">
                      <w:pPr>
                        <w:ind w:firstLine="1985"/>
                        <w:jc w:val="both"/>
                      </w:pPr>
                      <w:proofErr w:type="spellStart"/>
                      <w:r w:rsidRPr="00F44B3C">
                        <w:t>letrust</w:t>
                      </w:r>
                      <w:proofErr w:type="spellEnd"/>
                      <w:r w:rsidRPr="00F44B3C">
                        <w:t>, Bayerisches IT Sicherheitscluster, Automation,</w:t>
                      </w:r>
                    </w:p>
                    <w:p w14:paraId="2361B191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72779">
                        <w:rPr>
                          <w:lang w:val="en-US"/>
                        </w:rPr>
                        <w:t>Virtualisierung</w:t>
                      </w:r>
                      <w:proofErr w:type="spellEnd"/>
                      <w:r w:rsidRPr="00D72779">
                        <w:rPr>
                          <w:lang w:val="en-US"/>
                        </w:rPr>
                        <w:t xml:space="preserve">, Cloud Computing, DevOps, </w:t>
                      </w:r>
                      <w:proofErr w:type="spellStart"/>
                      <w:r w:rsidRPr="00D72779">
                        <w:rPr>
                          <w:lang w:val="en-US"/>
                        </w:rPr>
                        <w:t>SecOps</w:t>
                      </w:r>
                      <w:proofErr w:type="spellEnd"/>
                      <w:r w:rsidRPr="00D72779">
                        <w:rPr>
                          <w:lang w:val="en-US"/>
                        </w:rPr>
                        <w:t xml:space="preserve">, </w:t>
                      </w:r>
                    </w:p>
                    <w:p w14:paraId="75E5DAC5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r w:rsidRPr="00D72779">
                        <w:rPr>
                          <w:lang w:val="en-US"/>
                        </w:rPr>
                        <w:t xml:space="preserve">Continuous Integration, Continuous Delivery, ISACA, </w:t>
                      </w:r>
                    </w:p>
                    <w:p w14:paraId="0E06A245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r w:rsidRPr="00D72779">
                        <w:rPr>
                          <w:lang w:val="en-US"/>
                        </w:rPr>
                        <w:t xml:space="preserve">Scrum, Agile, CERT, BSI, GDD, EU-DSGVO, BDSG, </w:t>
                      </w:r>
                    </w:p>
                    <w:p w14:paraId="2F8BD75B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72779">
                        <w:rPr>
                          <w:lang w:val="en-US"/>
                        </w:rPr>
                        <w:t>Sicherheit</w:t>
                      </w:r>
                      <w:proofErr w:type="spellEnd"/>
                      <w:r w:rsidRPr="00D72779">
                        <w:rPr>
                          <w:lang w:val="en-US"/>
                        </w:rPr>
                        <w:t xml:space="preserve">, CSA (Cloud Security Alliance), Infrastructure </w:t>
                      </w:r>
                    </w:p>
                    <w:p w14:paraId="22D190EE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r w:rsidRPr="00D72779">
                        <w:rPr>
                          <w:lang w:val="en-US"/>
                        </w:rPr>
                        <w:t xml:space="preserve">as a Service (IaaS), Software as a Service (SaaS), </w:t>
                      </w:r>
                    </w:p>
                    <w:p w14:paraId="5CB1D041" w14:textId="77777777" w:rsidR="00D72779" w:rsidRDefault="00D72779" w:rsidP="00E221DA">
                      <w:pPr>
                        <w:ind w:firstLine="1985"/>
                        <w:jc w:val="both"/>
                        <w:rPr>
                          <w:lang w:val="en-US"/>
                        </w:rPr>
                      </w:pPr>
                      <w:r w:rsidRPr="00D72779">
                        <w:rPr>
                          <w:lang w:val="en-US"/>
                        </w:rPr>
                        <w:t xml:space="preserve">Platform as a Service (PaaS), </w:t>
                      </w:r>
                      <w:proofErr w:type="spellStart"/>
                      <w:r w:rsidRPr="00D72779">
                        <w:rPr>
                          <w:lang w:val="en-US"/>
                        </w:rPr>
                        <w:t>DevSecOps</w:t>
                      </w:r>
                      <w:proofErr w:type="spellEnd"/>
                      <w:r w:rsidRPr="00D72779">
                        <w:rPr>
                          <w:lang w:val="en-US"/>
                        </w:rPr>
                        <w:t>, Compliance,</w:t>
                      </w:r>
                    </w:p>
                    <w:p w14:paraId="2C8F26A1" w14:textId="77777777" w:rsidR="00B84C98" w:rsidRPr="0099627E" w:rsidRDefault="00D72779" w:rsidP="00E221DA">
                      <w:pPr>
                        <w:ind w:firstLine="1985"/>
                        <w:rPr>
                          <w:b/>
                        </w:rPr>
                      </w:pPr>
                      <w:r w:rsidRPr="0099627E">
                        <w:t xml:space="preserve">BaFin, </w:t>
                      </w:r>
                      <w:proofErr w:type="spellStart"/>
                      <w:r w:rsidRPr="0099627E">
                        <w:t>MaRisk</w:t>
                      </w:r>
                      <w:proofErr w:type="spellEnd"/>
                    </w:p>
                    <w:p w14:paraId="0AC9C03D" w14:textId="77777777" w:rsidR="0099627E" w:rsidRDefault="00B84C98" w:rsidP="006B34AA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D72779">
                        <w:t>ITIL Einführung/Umsetzung</w:t>
                      </w:r>
                      <w:r w:rsidR="0099627E">
                        <w:t xml:space="preserve"> </w:t>
                      </w:r>
                    </w:p>
                    <w:p w14:paraId="78E09E27" w14:textId="77777777" w:rsidR="00D72779" w:rsidRPr="006B34AA" w:rsidRDefault="0099627E" w:rsidP="006B34AA">
                      <w:pPr>
                        <w:ind w:firstLine="1985"/>
                        <w:rPr>
                          <w:lang w:val="en-US"/>
                        </w:rPr>
                      </w:pPr>
                      <w:r w:rsidRPr="006B34AA">
                        <w:rPr>
                          <w:lang w:val="en-US"/>
                        </w:rPr>
                        <w:t>G</w:t>
                      </w:r>
                      <w:r w:rsidR="00D72779" w:rsidRPr="006B34AA">
                        <w:rPr>
                          <w:lang w:val="en-US"/>
                        </w:rPr>
                        <w:t>overnance</w:t>
                      </w:r>
                    </w:p>
                    <w:p w14:paraId="5C202EA2" w14:textId="77777777" w:rsidR="00D72779" w:rsidRPr="006B34AA" w:rsidRDefault="0099627E" w:rsidP="006B34AA">
                      <w:pPr>
                        <w:ind w:firstLine="1985"/>
                        <w:rPr>
                          <w:lang w:val="en-US"/>
                        </w:rPr>
                      </w:pPr>
                      <w:r w:rsidRPr="006B34AA">
                        <w:rPr>
                          <w:lang w:val="en-US"/>
                        </w:rPr>
                        <w:t>D</w:t>
                      </w:r>
                      <w:r w:rsidR="00D72779" w:rsidRPr="006B34AA">
                        <w:rPr>
                          <w:lang w:val="en-US"/>
                        </w:rPr>
                        <w:t>ata Loss Prevention</w:t>
                      </w:r>
                    </w:p>
                    <w:p w14:paraId="59A9EF6A" w14:textId="4E46D4E7" w:rsidR="00D72779" w:rsidRPr="00D72779" w:rsidRDefault="006B34AA" w:rsidP="006B34AA">
                      <w:pPr>
                        <w:ind w:firstLine="198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E10D7B">
                        <w:rPr>
                          <w:lang w:val="en-US"/>
                        </w:rPr>
                        <w:t>SO 2700x - BSI securi</w:t>
                      </w:r>
                      <w:r w:rsidR="00D72779" w:rsidRPr="00D72779">
                        <w:rPr>
                          <w:lang w:val="en-US"/>
                        </w:rPr>
                        <w:t>ty controls mapping</w:t>
                      </w:r>
                    </w:p>
                    <w:p w14:paraId="6752AB4B" w14:textId="77777777" w:rsidR="00D72779" w:rsidRDefault="00D72779" w:rsidP="006B34AA">
                      <w:pPr>
                        <w:ind w:firstLine="1985"/>
                      </w:pPr>
                      <w:r>
                        <w:t>Alarmieren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9A3E1" wp14:editId="44734474">
                <wp:simplePos x="0" y="0"/>
                <wp:positionH relativeFrom="column">
                  <wp:posOffset>1581785</wp:posOffset>
                </wp:positionH>
                <wp:positionV relativeFrom="paragraph">
                  <wp:posOffset>4086225</wp:posOffset>
                </wp:positionV>
                <wp:extent cx="4719955" cy="0"/>
                <wp:effectExtent l="0" t="0" r="29845" b="25400"/>
                <wp:wrapNone/>
                <wp:docPr id="148" name="Gerade Verbindung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18DB8" id="Gerade Verbindung 148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5pt,321.75pt" to="496.2pt,3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10AD9" wp14:editId="43EA10BF">
                <wp:simplePos x="0" y="0"/>
                <wp:positionH relativeFrom="column">
                  <wp:posOffset>1500505</wp:posOffset>
                </wp:positionH>
                <wp:positionV relativeFrom="paragraph">
                  <wp:posOffset>2139950</wp:posOffset>
                </wp:positionV>
                <wp:extent cx="4947920" cy="1837690"/>
                <wp:effectExtent l="0" t="0" r="0" b="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0599E" w14:textId="77777777" w:rsidR="003073CB" w:rsidRPr="00E37C43" w:rsidRDefault="003073CB" w:rsidP="00201A03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11/2016 - 11</w:t>
                            </w:r>
                            <w:r w:rsidRPr="00E37C43">
                              <w:t>/2017</w:t>
                            </w:r>
                          </w:p>
                          <w:p w14:paraId="323ACF80" w14:textId="77777777" w:rsidR="003073CB" w:rsidRPr="00F13F61" w:rsidRDefault="003073CB" w:rsidP="00201A0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073CB">
                              <w:t xml:space="preserve">W.G.G. </w:t>
                            </w:r>
                            <w:proofErr w:type="spellStart"/>
                            <w:r w:rsidRPr="003073CB">
                              <w:t>a.s.</w:t>
                            </w:r>
                            <w:proofErr w:type="spellEnd"/>
                          </w:p>
                          <w:p w14:paraId="153737D2" w14:textId="77777777" w:rsidR="003073CB" w:rsidRPr="00F13F61" w:rsidRDefault="003073CB" w:rsidP="00201A0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Tätigkeit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3073CB">
                              <w:t>Projektmanager</w:t>
                            </w:r>
                          </w:p>
                          <w:p w14:paraId="0265305C" w14:textId="77777777" w:rsidR="003073CB" w:rsidRDefault="003073CB" w:rsidP="00201A03"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 w:rsidR="00201A03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073CB">
                              <w:t xml:space="preserve">Dienstleistung, Finanzdienstleistung, Gastronomie, </w:t>
                            </w:r>
                          </w:p>
                          <w:p w14:paraId="7EFCEE51" w14:textId="77777777" w:rsidR="003073CB" w:rsidRPr="00F13F61" w:rsidRDefault="003073CB" w:rsidP="00201A03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3073CB">
                              <w:t>Informations-Technologie, Unterhaltung</w:t>
                            </w:r>
                          </w:p>
                          <w:p w14:paraId="484FA2C6" w14:textId="77777777" w:rsidR="003073CB" w:rsidRDefault="003073CB" w:rsidP="00201A03"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gramStart"/>
                            <w:r w:rsidRPr="003073CB">
                              <w:t>Cloud Computing</w:t>
                            </w:r>
                            <w:proofErr w:type="gramEnd"/>
                            <w:r>
                              <w:t xml:space="preserve">, Englisch, Ethernet, EU-DSGVO, </w:t>
                            </w:r>
                            <w:r w:rsidRPr="003073CB">
                              <w:t>TCP/IP</w:t>
                            </w:r>
                          </w:p>
                          <w:p w14:paraId="32244E63" w14:textId="77777777" w:rsidR="003073CB" w:rsidRPr="00F13F61" w:rsidRDefault="003073CB" w:rsidP="00201A03">
                            <w:pPr>
                              <w:ind w:firstLine="1985"/>
                              <w:rPr>
                                <w:b/>
                              </w:rPr>
                            </w:pPr>
                            <w:r w:rsidRPr="00E37C43">
                              <w:t>Datensicherung</w:t>
                            </w:r>
                          </w:p>
                          <w:p w14:paraId="35DFF83E" w14:textId="77777777" w:rsidR="003073CB" w:rsidRDefault="003073CB" w:rsidP="00201A03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Beratung in IT, Marketing und Planung bei einem </w:t>
                            </w:r>
                          </w:p>
                          <w:p w14:paraId="6C4338EA" w14:textId="77777777" w:rsidR="003073CB" w:rsidRDefault="003073CB" w:rsidP="00201A03">
                            <w:pPr>
                              <w:ind w:firstLine="1985"/>
                            </w:pPr>
                            <w:r>
                              <w:t>bestehenden und zwei im Bau befindlichen Casinos</w:t>
                            </w:r>
                          </w:p>
                          <w:p w14:paraId="69EB5367" w14:textId="77777777" w:rsidR="003073CB" w:rsidRDefault="003073CB" w:rsidP="003073CB">
                            <w:proofErr w:type="gramStart"/>
                            <w:r>
                              <w:t>Cloud Computing</w:t>
                            </w:r>
                            <w:proofErr w:type="gramEnd"/>
                          </w:p>
                          <w:p w14:paraId="03EB93ED" w14:textId="77777777" w:rsidR="003073CB" w:rsidRDefault="003073CB" w:rsidP="003073CB">
                            <w:r>
                              <w:t>EU-DSGVO</w:t>
                            </w:r>
                          </w:p>
                          <w:p w14:paraId="7F96A816" w14:textId="77777777" w:rsidR="003073CB" w:rsidRPr="00E37C43" w:rsidRDefault="003073CB" w:rsidP="003073CB">
                            <w:r>
                              <w:t>Compliance                                      L</w:t>
                            </w:r>
                            <w:r w:rsidRPr="00E37C43">
                              <w:t>ösung in Bereich Versicherung.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0AD9" id="Textfeld 21" o:spid="_x0000_s1039" type="#_x0000_t202" style="position:absolute;margin-left:118.15pt;margin-top:168.5pt;width:389.6pt;height:14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" filled="f" stroked="f">
                <v:textbox>
                  <w:txbxContent>
                    <w:p w14:paraId="14C0599E" w14:textId="77777777" w:rsidR="003073CB" w:rsidRPr="00E37C43" w:rsidRDefault="003073CB" w:rsidP="00201A03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11/2016 - 11</w:t>
                      </w:r>
                      <w:r w:rsidRPr="00E37C43">
                        <w:t>/2017</w:t>
                      </w:r>
                    </w:p>
                    <w:p w14:paraId="323ACF80" w14:textId="77777777" w:rsidR="003073CB" w:rsidRPr="00F13F61" w:rsidRDefault="003073CB" w:rsidP="00201A0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073CB">
                        <w:t xml:space="preserve">W.G.G. </w:t>
                      </w:r>
                      <w:proofErr w:type="spellStart"/>
                      <w:r w:rsidRPr="003073CB">
                        <w:t>a.s.</w:t>
                      </w:r>
                      <w:proofErr w:type="spellEnd"/>
                    </w:p>
                    <w:p w14:paraId="153737D2" w14:textId="77777777" w:rsidR="003073CB" w:rsidRPr="00F13F61" w:rsidRDefault="003073CB" w:rsidP="00201A0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Tätigkeit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3073CB">
                        <w:t>Projektmanager</w:t>
                      </w:r>
                    </w:p>
                    <w:p w14:paraId="0265305C" w14:textId="77777777" w:rsidR="003073CB" w:rsidRDefault="003073CB" w:rsidP="00201A03">
                      <w:r w:rsidRPr="00F13F61">
                        <w:rPr>
                          <w:b/>
                        </w:rPr>
                        <w:t>Kurzbeschreibung</w:t>
                      </w:r>
                      <w:r w:rsidR="00201A03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073CB">
                        <w:t xml:space="preserve">Dienstleistung, Finanzdienstleistung, Gastronomie, </w:t>
                      </w:r>
                    </w:p>
                    <w:p w14:paraId="7EFCEE51" w14:textId="77777777" w:rsidR="003073CB" w:rsidRPr="00F13F61" w:rsidRDefault="003073CB" w:rsidP="00201A03">
                      <w:pPr>
                        <w:ind w:firstLine="1985"/>
                        <w:rPr>
                          <w:b/>
                        </w:rPr>
                      </w:pPr>
                      <w:r w:rsidRPr="003073CB">
                        <w:t>Informations-Technologie, Unterhaltung</w:t>
                      </w:r>
                    </w:p>
                    <w:p w14:paraId="484FA2C6" w14:textId="77777777" w:rsidR="003073CB" w:rsidRDefault="003073CB" w:rsidP="00201A03"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gramStart"/>
                      <w:r w:rsidRPr="003073CB">
                        <w:t>Cloud Computing</w:t>
                      </w:r>
                      <w:proofErr w:type="gramEnd"/>
                      <w:r>
                        <w:t xml:space="preserve">, Englisch, Ethernet, EU-DSGVO, </w:t>
                      </w:r>
                      <w:r w:rsidRPr="003073CB">
                        <w:t>TCP/IP</w:t>
                      </w:r>
                    </w:p>
                    <w:p w14:paraId="32244E63" w14:textId="77777777" w:rsidR="003073CB" w:rsidRPr="00F13F61" w:rsidRDefault="003073CB" w:rsidP="00201A03">
                      <w:pPr>
                        <w:ind w:firstLine="1985"/>
                        <w:rPr>
                          <w:b/>
                        </w:rPr>
                      </w:pPr>
                      <w:r w:rsidRPr="00E37C43">
                        <w:t>Datensicherung</w:t>
                      </w:r>
                    </w:p>
                    <w:p w14:paraId="35DFF83E" w14:textId="77777777" w:rsidR="003073CB" w:rsidRDefault="003073CB" w:rsidP="00201A03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Beratung in IT, Marketing und Planung bei einem </w:t>
                      </w:r>
                    </w:p>
                    <w:p w14:paraId="6C4338EA" w14:textId="77777777" w:rsidR="003073CB" w:rsidRDefault="003073CB" w:rsidP="00201A03">
                      <w:pPr>
                        <w:ind w:firstLine="1985"/>
                      </w:pPr>
                      <w:r>
                        <w:t>bestehenden und zwei im Bau befindlichen Casinos</w:t>
                      </w:r>
                    </w:p>
                    <w:p w14:paraId="69EB5367" w14:textId="77777777" w:rsidR="003073CB" w:rsidRDefault="003073CB" w:rsidP="003073CB">
                      <w:proofErr w:type="gramStart"/>
                      <w:r>
                        <w:t>Cloud Computing</w:t>
                      </w:r>
                      <w:proofErr w:type="gramEnd"/>
                    </w:p>
                    <w:p w14:paraId="03EB93ED" w14:textId="77777777" w:rsidR="003073CB" w:rsidRDefault="003073CB" w:rsidP="003073CB">
                      <w:r>
                        <w:t>EU-DSGVO</w:t>
                      </w:r>
                    </w:p>
                    <w:p w14:paraId="7F96A816" w14:textId="77777777" w:rsidR="003073CB" w:rsidRPr="00E37C43" w:rsidRDefault="003073CB" w:rsidP="003073CB">
                      <w:r>
                        <w:t>Compliance                                      L</w:t>
                      </w:r>
                      <w:r w:rsidRPr="00E37C43">
                        <w:t>ösung in Bereich Versicherung.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ADE8DA" wp14:editId="69EC7D8C">
                <wp:simplePos x="0" y="0"/>
                <wp:positionH relativeFrom="column">
                  <wp:posOffset>1581785</wp:posOffset>
                </wp:positionH>
                <wp:positionV relativeFrom="paragraph">
                  <wp:posOffset>2026920</wp:posOffset>
                </wp:positionV>
                <wp:extent cx="4719955" cy="0"/>
                <wp:effectExtent l="0" t="0" r="29845" b="25400"/>
                <wp:wrapNone/>
                <wp:docPr id="147" name="Gerade Verbindung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5E14E" id="Gerade Verbindung 147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5pt,159.6pt" to="496.2pt,15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 w:rsidR="00DD1A4C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FF1D4B" wp14:editId="05592950">
                <wp:simplePos x="0" y="0"/>
                <wp:positionH relativeFrom="column">
                  <wp:posOffset>14497441</wp:posOffset>
                </wp:positionH>
                <wp:positionV relativeFrom="paragraph">
                  <wp:posOffset>481213160</wp:posOffset>
                </wp:positionV>
                <wp:extent cx="1299210" cy="7432040"/>
                <wp:effectExtent l="0" t="0" r="0" b="1016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432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C708" id="Rechteck 29" o:spid="_x0000_s1026" style="position:absolute;margin-left:1141.55pt;margin-top:37890.8pt;width:102.3pt;height:585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" fillcolor="#eee" stroked="f" strokeweight="1pt"/>
            </w:pict>
          </mc:Fallback>
        </mc:AlternateContent>
      </w:r>
      <w:r w:rsidR="00C57AB0">
        <w:rPr>
          <w:sz w:val="24"/>
          <w:lang w:eastAsia="de-DE" w:bidi="ar-SA"/>
        </w:rPr>
        <w:br w:type="page"/>
      </w:r>
    </w:p>
    <w:p w14:paraId="331132C0" w14:textId="07769C48" w:rsidR="00953A90" w:rsidRDefault="002E232B" w:rsidP="00953A9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9195A3" wp14:editId="64709143">
                <wp:simplePos x="0" y="0"/>
                <wp:positionH relativeFrom="column">
                  <wp:posOffset>-21283</wp:posOffset>
                </wp:positionH>
                <wp:positionV relativeFrom="paragraph">
                  <wp:posOffset>170651</wp:posOffset>
                </wp:positionV>
                <wp:extent cx="1299210" cy="7770024"/>
                <wp:effectExtent l="0" t="0" r="0" b="2540"/>
                <wp:wrapNone/>
                <wp:docPr id="138" name="Rechtec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7770024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1C687" id="Rechteck 138" o:spid="_x0000_s1026" style="position:absolute;margin-left:-1.7pt;margin-top:13.45pt;width:102.3pt;height:611.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" fillcolor="#eee" stroked="f" strokeweight="1pt"/>
            </w:pict>
          </mc:Fallback>
        </mc:AlternateContent>
      </w:r>
      <w:r w:rsidR="007806EB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3291E" wp14:editId="20875344">
                <wp:simplePos x="0" y="0"/>
                <wp:positionH relativeFrom="column">
                  <wp:posOffset>1500505</wp:posOffset>
                </wp:positionH>
                <wp:positionV relativeFrom="paragraph">
                  <wp:posOffset>283210</wp:posOffset>
                </wp:positionV>
                <wp:extent cx="4795520" cy="1837690"/>
                <wp:effectExtent l="0" t="0" r="0" b="0"/>
                <wp:wrapSquare wrapText="bothSides"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17CD" w14:textId="77777777" w:rsidR="00630650" w:rsidRDefault="00630650" w:rsidP="00630650">
                            <w:pPr>
                              <w:ind w:firstLine="1985"/>
                            </w:pPr>
                            <w:r>
                              <w:t>Projektmanagement</w:t>
                            </w:r>
                          </w:p>
                          <w:p w14:paraId="566FDEC6" w14:textId="77777777" w:rsidR="00630650" w:rsidRPr="00E37C43" w:rsidRDefault="00630650" w:rsidP="00630650">
                            <w:pPr>
                              <w:ind w:firstLine="1985"/>
                            </w:pPr>
                            <w:proofErr w:type="spellStart"/>
                            <w:r>
                              <w:t>Agilee</w:t>
                            </w:r>
                            <w:proofErr w:type="spellEnd"/>
                            <w:r>
                              <w:t xml:space="preserve"> Vorgehen nach </w:t>
                            </w:r>
                            <w:proofErr w:type="spellStart"/>
                            <w:r>
                              <w:t>Scrum</w:t>
                            </w:r>
                            <w:proofErr w:type="spellEnd"/>
                          </w:p>
                          <w:p w14:paraId="15550B8C" w14:textId="77777777" w:rsidR="00630650" w:rsidRDefault="00630650" w:rsidP="00953A90">
                            <w:pPr>
                              <w:rPr>
                                <w:b/>
                              </w:rPr>
                            </w:pPr>
                          </w:p>
                          <w:p w14:paraId="7AA8BA25" w14:textId="77777777" w:rsidR="00630650" w:rsidRDefault="00630650" w:rsidP="00953A90">
                            <w:pPr>
                              <w:rPr>
                                <w:b/>
                              </w:rPr>
                            </w:pPr>
                          </w:p>
                          <w:p w14:paraId="40C71414" w14:textId="77777777" w:rsidR="00953A90" w:rsidRPr="00E37C43" w:rsidRDefault="00953A90" w:rsidP="00953A9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 w:rsidRPr="00A214E1">
                              <w:t>1/2014 - 6/2015</w:t>
                            </w:r>
                          </w:p>
                          <w:p w14:paraId="305A1DA1" w14:textId="77777777" w:rsidR="00953A90" w:rsidRPr="00F13F61" w:rsidRDefault="00953A90" w:rsidP="00A214E1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="00A214E1">
                              <w:rPr>
                                <w:b/>
                              </w:rPr>
                              <w:t xml:space="preserve">                 </w:t>
                            </w:r>
                            <w:r w:rsidR="00A214E1" w:rsidRPr="00A214E1">
                              <w:t>OPUS GmbH</w:t>
                            </w:r>
                          </w:p>
                          <w:p w14:paraId="0C2F8594" w14:textId="77777777" w:rsidR="00953A90" w:rsidRPr="00F13F61" w:rsidRDefault="00953A90" w:rsidP="00953A90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Tätigkeit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 w:rsidRPr="00A214E1">
                              <w:t>Gründungsberater</w:t>
                            </w:r>
                          </w:p>
                          <w:p w14:paraId="16243B50" w14:textId="77777777" w:rsidR="00953A90" w:rsidRPr="00F13F61" w:rsidRDefault="00953A90" w:rsidP="00953A90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A214E1" w:rsidRPr="00A214E1">
                              <w:t>EDV-Dienstleistungen, Informations-Technologie</w:t>
                            </w:r>
                          </w:p>
                          <w:p w14:paraId="0704168D" w14:textId="77777777" w:rsidR="00953A90" w:rsidRPr="00F13F61" w:rsidRDefault="00953A90" w:rsidP="00A214E1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>
                              <w:t xml:space="preserve"> </w:t>
                            </w:r>
                          </w:p>
                          <w:p w14:paraId="42E1D253" w14:textId="77777777" w:rsidR="00953A90" w:rsidRPr="00E37C43" w:rsidRDefault="00953A90" w:rsidP="00A214E1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 w:rsidRPr="00A214E1">
                              <w:t>Entwicklung von Konzepten, Betreuung von 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291E" id="Textfeld 32" o:spid="_x0000_s1040" type="#_x0000_t202" style="position:absolute;margin-left:118.15pt;margin-top:22.3pt;width:377.6pt;height:14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" filled="f" stroked="f">
                <v:textbox>
                  <w:txbxContent>
                    <w:p w14:paraId="35FA17CD" w14:textId="77777777" w:rsidR="00630650" w:rsidRDefault="00630650" w:rsidP="00630650">
                      <w:pPr>
                        <w:ind w:firstLine="1985"/>
                      </w:pPr>
                      <w:r>
                        <w:t>Projektmanagement</w:t>
                      </w:r>
                    </w:p>
                    <w:p w14:paraId="566FDEC6" w14:textId="77777777" w:rsidR="00630650" w:rsidRPr="00E37C43" w:rsidRDefault="00630650" w:rsidP="00630650">
                      <w:pPr>
                        <w:ind w:firstLine="1985"/>
                      </w:pPr>
                      <w:proofErr w:type="spellStart"/>
                      <w:r>
                        <w:t>Agilee</w:t>
                      </w:r>
                      <w:proofErr w:type="spellEnd"/>
                      <w:r>
                        <w:t xml:space="preserve"> Vorgehen nach </w:t>
                      </w:r>
                      <w:proofErr w:type="spellStart"/>
                      <w:r>
                        <w:t>Scrum</w:t>
                      </w:r>
                      <w:proofErr w:type="spellEnd"/>
                    </w:p>
                    <w:p w14:paraId="15550B8C" w14:textId="77777777" w:rsidR="00630650" w:rsidRDefault="00630650" w:rsidP="00953A90">
                      <w:pPr>
                        <w:rPr>
                          <w:b/>
                        </w:rPr>
                      </w:pPr>
                    </w:p>
                    <w:p w14:paraId="7AA8BA25" w14:textId="77777777" w:rsidR="00630650" w:rsidRDefault="00630650" w:rsidP="00953A90">
                      <w:pPr>
                        <w:rPr>
                          <w:b/>
                        </w:rPr>
                      </w:pPr>
                    </w:p>
                    <w:p w14:paraId="40C71414" w14:textId="77777777" w:rsidR="00953A90" w:rsidRPr="00E37C43" w:rsidRDefault="00953A90" w:rsidP="00953A9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 w:rsidRPr="00A214E1">
                        <w:t>1/2014 - 6/2015</w:t>
                      </w:r>
                    </w:p>
                    <w:p w14:paraId="305A1DA1" w14:textId="77777777" w:rsidR="00953A90" w:rsidRPr="00F13F61" w:rsidRDefault="00953A90" w:rsidP="00A214E1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Firma/ORT</w:t>
                      </w:r>
                      <w:r w:rsidR="00A214E1">
                        <w:rPr>
                          <w:b/>
                        </w:rPr>
                        <w:t xml:space="preserve">                 </w:t>
                      </w:r>
                      <w:r w:rsidR="00A214E1" w:rsidRPr="00A214E1">
                        <w:t>OPUS GmbH</w:t>
                      </w:r>
                    </w:p>
                    <w:p w14:paraId="0C2F8594" w14:textId="77777777" w:rsidR="00953A90" w:rsidRPr="00F13F61" w:rsidRDefault="00953A90" w:rsidP="00953A90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Tätigkeit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 w:rsidRPr="00A214E1">
                        <w:t>Gründungsberater</w:t>
                      </w:r>
                    </w:p>
                    <w:p w14:paraId="16243B50" w14:textId="77777777" w:rsidR="00953A90" w:rsidRPr="00F13F61" w:rsidRDefault="00953A90" w:rsidP="00953A90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A214E1" w:rsidRPr="00A214E1">
                        <w:t>EDV-Dienstleistungen, Informations-Technologie</w:t>
                      </w:r>
                    </w:p>
                    <w:p w14:paraId="0704168D" w14:textId="77777777" w:rsidR="00953A90" w:rsidRPr="00F13F61" w:rsidRDefault="00953A90" w:rsidP="00A214E1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>
                        <w:t xml:space="preserve"> </w:t>
                      </w:r>
                    </w:p>
                    <w:p w14:paraId="42E1D253" w14:textId="77777777" w:rsidR="00953A90" w:rsidRPr="00E37C43" w:rsidRDefault="00953A90" w:rsidP="00A214E1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 w:rsidRPr="00A214E1">
                        <w:t>Entwicklung von Konzepten, Betreuung von Kunden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A9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CA858" wp14:editId="2CCCDBB4">
                <wp:simplePos x="0" y="0"/>
                <wp:positionH relativeFrom="column">
                  <wp:posOffset>-67982</wp:posOffset>
                </wp:positionH>
                <wp:positionV relativeFrom="paragraph">
                  <wp:posOffset>172720</wp:posOffset>
                </wp:positionV>
                <wp:extent cx="1348740" cy="452755"/>
                <wp:effectExtent l="0" t="0" r="0" b="4445"/>
                <wp:wrapSquare wrapText="bothSides"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629A" w14:textId="77777777" w:rsidR="00953A90" w:rsidRDefault="00953A90" w:rsidP="00953A90">
                            <w:pPr>
                              <w:pStyle w:val="berschrift2"/>
                              <w:jc w:val="center"/>
                            </w:pPr>
                            <w:r w:rsidRPr="00343744"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A858" id="Textfeld 30" o:spid="_x0000_s1041" type="#_x0000_t202" style="position:absolute;margin-left:-5.35pt;margin-top:13.6pt;width:106.2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" filled="f" stroked="f">
                <v:textbox>
                  <w:txbxContent>
                    <w:p w14:paraId="280F629A" w14:textId="77777777" w:rsidR="00953A90" w:rsidRDefault="00953A90" w:rsidP="00953A90">
                      <w:pPr>
                        <w:pStyle w:val="berschrift2"/>
                        <w:jc w:val="center"/>
                      </w:pPr>
                      <w:r w:rsidRPr="00343744">
                        <w:t>Projekte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4B3B6" w14:textId="6C5635B1" w:rsidR="00953A90" w:rsidRDefault="002E232B" w:rsidP="00953A90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09440" behindDoc="1" locked="0" layoutInCell="1" allowOverlap="1" wp14:anchorId="03078DDF" wp14:editId="5C6A993B">
            <wp:simplePos x="0" y="0"/>
            <wp:positionH relativeFrom="column">
              <wp:posOffset>-121940</wp:posOffset>
            </wp:positionH>
            <wp:positionV relativeFrom="paragraph">
              <wp:posOffset>765810</wp:posOffset>
            </wp:positionV>
            <wp:extent cx="2314575" cy="7886065"/>
            <wp:effectExtent l="0" t="0" r="0" b="0"/>
            <wp:wrapNone/>
            <wp:docPr id="140" name="Bild 140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6EB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56F0C" wp14:editId="58368B42">
                <wp:simplePos x="0" y="0"/>
                <wp:positionH relativeFrom="column">
                  <wp:posOffset>1511300</wp:posOffset>
                </wp:positionH>
                <wp:positionV relativeFrom="paragraph">
                  <wp:posOffset>6136005</wp:posOffset>
                </wp:positionV>
                <wp:extent cx="4947920" cy="2059940"/>
                <wp:effectExtent l="0" t="0" r="0" b="0"/>
                <wp:wrapSquare wrapText="bothSides"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9B384" w14:textId="77777777" w:rsidR="004D00CB" w:rsidRDefault="004D00CB" w:rsidP="004D00CB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D00CB">
                              <w:t>9/2011 - 10/2012</w:t>
                            </w:r>
                          </w:p>
                          <w:p w14:paraId="4B589D8D" w14:textId="77777777" w:rsidR="004D00CB" w:rsidRPr="00953A90" w:rsidRDefault="004D00CB" w:rsidP="004D00CB">
                            <w:pPr>
                              <w:rPr>
                                <w:b/>
                              </w:rPr>
                            </w:pPr>
                            <w:r w:rsidRPr="00953A90">
                              <w:rPr>
                                <w:b/>
                              </w:rPr>
                              <w:t>Firma/ORT</w:t>
                            </w:r>
                            <w:r w:rsidRPr="00953A90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Pr="004D00CB">
                              <w:t>BioFruit</w:t>
                            </w:r>
                            <w:proofErr w:type="spellEnd"/>
                          </w:p>
                          <w:p w14:paraId="21A118D2" w14:textId="77777777" w:rsidR="004D00CB" w:rsidRDefault="004D00CB" w:rsidP="004D00CB">
                            <w:r w:rsidRPr="00C85A93">
                              <w:rPr>
                                <w:b/>
                              </w:rPr>
                              <w:t>Tätigkeit</w:t>
                            </w:r>
                            <w:r w:rsidRPr="00C85A93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4D00CB">
                              <w:t xml:space="preserve">Entwicklung und Gründung einer Gesellschaft für </w:t>
                            </w:r>
                          </w:p>
                          <w:p w14:paraId="3C41E7A9" w14:textId="77777777" w:rsidR="004D00CB" w:rsidRDefault="004D00CB" w:rsidP="004D00CB">
                            <w:pPr>
                              <w:ind w:firstLine="1985"/>
                            </w:pPr>
                            <w:r w:rsidRPr="004D00CB">
                              <w:t>Bio-Getränke</w:t>
                            </w:r>
                          </w:p>
                          <w:p w14:paraId="47612126" w14:textId="77777777" w:rsidR="004D00CB" w:rsidRDefault="004D00CB" w:rsidP="004D00CB"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t>Einzelhandel</w:t>
                            </w:r>
                          </w:p>
                          <w:p w14:paraId="74419813" w14:textId="77777777" w:rsidR="004D00CB" w:rsidRPr="0099627E" w:rsidRDefault="004D00CB" w:rsidP="004D00CB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E221DA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>
                              <w:t xml:space="preserve"> </w:t>
                            </w:r>
                          </w:p>
                          <w:p w14:paraId="137418FA" w14:textId="77777777" w:rsidR="004D00CB" w:rsidRPr="00E37C43" w:rsidRDefault="004D00CB" w:rsidP="004D00CB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4D00CB">
                              <w:t>Produkt-Entwicklung, Gesellsch</w:t>
                            </w:r>
                            <w:r>
                              <w:t>a</w:t>
                            </w:r>
                            <w:r w:rsidRPr="004D00CB">
                              <w:t>ftsgründung,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6F0C" id="Textfeld 35" o:spid="_x0000_s1042" type="#_x0000_t202" style="position:absolute;margin-left:119pt;margin-top:483.15pt;width:389.6pt;height:1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" filled="f" stroked="f">
                <v:textbox>
                  <w:txbxContent>
                    <w:p w14:paraId="2AA9B384" w14:textId="77777777" w:rsidR="004D00CB" w:rsidRDefault="004D00CB" w:rsidP="004D00CB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D00CB">
                        <w:t>9/2011 - 10/2012</w:t>
                      </w:r>
                    </w:p>
                    <w:p w14:paraId="4B589D8D" w14:textId="77777777" w:rsidR="004D00CB" w:rsidRPr="00953A90" w:rsidRDefault="004D00CB" w:rsidP="004D00CB">
                      <w:pPr>
                        <w:rPr>
                          <w:b/>
                        </w:rPr>
                      </w:pPr>
                      <w:r w:rsidRPr="00953A90">
                        <w:rPr>
                          <w:b/>
                        </w:rPr>
                        <w:t>Firma/ORT</w:t>
                      </w:r>
                      <w:r w:rsidRPr="00953A90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Pr="004D00CB">
                        <w:t>BioFruit</w:t>
                      </w:r>
                      <w:proofErr w:type="spellEnd"/>
                    </w:p>
                    <w:p w14:paraId="21A118D2" w14:textId="77777777" w:rsidR="004D00CB" w:rsidRDefault="004D00CB" w:rsidP="004D00CB">
                      <w:r w:rsidRPr="00C85A93">
                        <w:rPr>
                          <w:b/>
                        </w:rPr>
                        <w:t>Tätigkeit</w:t>
                      </w:r>
                      <w:r w:rsidRPr="00C85A93">
                        <w:rPr>
                          <w:b/>
                        </w:rPr>
                        <w:tab/>
                        <w:t xml:space="preserve">          </w:t>
                      </w:r>
                      <w:r w:rsidRPr="004D00CB">
                        <w:t xml:space="preserve">Entwicklung und Gründung einer Gesellschaft für </w:t>
                      </w:r>
                    </w:p>
                    <w:p w14:paraId="3C41E7A9" w14:textId="77777777" w:rsidR="004D00CB" w:rsidRDefault="004D00CB" w:rsidP="004D00CB">
                      <w:pPr>
                        <w:ind w:firstLine="1985"/>
                      </w:pPr>
                      <w:r w:rsidRPr="004D00CB">
                        <w:t>Bio-Getränke</w:t>
                      </w:r>
                    </w:p>
                    <w:p w14:paraId="47612126" w14:textId="77777777" w:rsidR="004D00CB" w:rsidRDefault="004D00CB" w:rsidP="004D00CB"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t>Einzelhandel</w:t>
                      </w:r>
                    </w:p>
                    <w:p w14:paraId="74419813" w14:textId="77777777" w:rsidR="004D00CB" w:rsidRPr="0099627E" w:rsidRDefault="004D00CB" w:rsidP="004D00CB">
                      <w:pPr>
                        <w:jc w:val="both"/>
                        <w:rPr>
                          <w:b/>
                        </w:rPr>
                      </w:pPr>
                      <w:r w:rsidRPr="00E221DA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>
                        <w:t xml:space="preserve"> </w:t>
                      </w:r>
                    </w:p>
                    <w:p w14:paraId="137418FA" w14:textId="77777777" w:rsidR="004D00CB" w:rsidRPr="00E37C43" w:rsidRDefault="004D00CB" w:rsidP="004D00CB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4D00CB">
                        <w:t>Produkt-Entwicklung, Gesellsch</w:t>
                      </w:r>
                      <w:r>
                        <w:t>a</w:t>
                      </w:r>
                      <w:r w:rsidRPr="004D00CB">
                        <w:t>ftsgründung,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6E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47FDDB" wp14:editId="4076F4CA">
                <wp:simplePos x="0" y="0"/>
                <wp:positionH relativeFrom="column">
                  <wp:posOffset>1577975</wp:posOffset>
                </wp:positionH>
                <wp:positionV relativeFrom="paragraph">
                  <wp:posOffset>6029325</wp:posOffset>
                </wp:positionV>
                <wp:extent cx="4719955" cy="0"/>
                <wp:effectExtent l="0" t="0" r="29845" b="25400"/>
                <wp:wrapNone/>
                <wp:docPr id="151" name="Gerade Verbindu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091E8" id="Gerade Verbindung 151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5pt,474.75pt" to="495.9pt,47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 w:rsidR="007806EB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E3096" wp14:editId="5835F97D">
                <wp:simplePos x="0" y="0"/>
                <wp:positionH relativeFrom="column">
                  <wp:posOffset>1510665</wp:posOffset>
                </wp:positionH>
                <wp:positionV relativeFrom="paragraph">
                  <wp:posOffset>4081780</wp:posOffset>
                </wp:positionV>
                <wp:extent cx="4947920" cy="2059940"/>
                <wp:effectExtent l="0" t="0" r="0" b="0"/>
                <wp:wrapSquare wrapText="bothSides"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9CD7" w14:textId="77777777" w:rsidR="00953A90" w:rsidRPr="00E37C43" w:rsidRDefault="00953A90" w:rsidP="00953A9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C85A93" w:rsidRPr="00C85A93">
                              <w:t>6/2012 - 6/2013</w:t>
                            </w:r>
                          </w:p>
                          <w:p w14:paraId="761FB7DF" w14:textId="77777777" w:rsidR="00953A90" w:rsidRPr="00953A90" w:rsidRDefault="00953A90" w:rsidP="00953A90">
                            <w:pPr>
                              <w:rPr>
                                <w:b/>
                              </w:rPr>
                            </w:pPr>
                            <w:r w:rsidRPr="00953A90">
                              <w:rPr>
                                <w:b/>
                              </w:rPr>
                              <w:t>Firma/ORT</w:t>
                            </w:r>
                            <w:r w:rsidRPr="00953A90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C85A93" w:rsidRPr="00C85A93">
                              <w:t>Grosse</w:t>
                            </w:r>
                            <w:proofErr w:type="spellEnd"/>
                            <w:r w:rsidR="00C85A93" w:rsidRPr="00C85A93">
                              <w:t xml:space="preserve"> Weine GmbH</w:t>
                            </w:r>
                          </w:p>
                          <w:p w14:paraId="39DDE910" w14:textId="77777777" w:rsidR="00C85A93" w:rsidRDefault="00953A90" w:rsidP="00C85A93">
                            <w:r w:rsidRPr="00C85A93">
                              <w:rPr>
                                <w:b/>
                              </w:rPr>
                              <w:t>Tätigkeit</w:t>
                            </w:r>
                            <w:r w:rsidRPr="00C85A93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="00C85A93" w:rsidRPr="00C85A93">
                              <w:t xml:space="preserve">Entwicklung einer (Online-) Handelsplattform für seltene </w:t>
                            </w:r>
                          </w:p>
                          <w:p w14:paraId="1142D8D1" w14:textId="77777777" w:rsidR="00C85A93" w:rsidRPr="00C85A93" w:rsidRDefault="00C85A93" w:rsidP="00C85A93">
                            <w:pPr>
                              <w:ind w:firstLine="1985"/>
                            </w:pPr>
                            <w:r w:rsidRPr="00C85A93">
                              <w:t>Weine</w:t>
                            </w:r>
                          </w:p>
                          <w:p w14:paraId="4C8480C6" w14:textId="77777777" w:rsidR="00953A90" w:rsidRDefault="00953A90" w:rsidP="00C85A93"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C85A93">
                              <w:t>Einzelhandel</w:t>
                            </w:r>
                          </w:p>
                          <w:p w14:paraId="124D0446" w14:textId="77777777" w:rsidR="00953A90" w:rsidRPr="0099627E" w:rsidRDefault="00953A90" w:rsidP="00C85A93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E221DA">
                              <w:rPr>
                                <w:b/>
                              </w:rPr>
                              <w:t>Fähigkeiten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="00C85A93">
                              <w:t xml:space="preserve"> </w:t>
                            </w:r>
                          </w:p>
                          <w:p w14:paraId="2FA9AAD3" w14:textId="77777777" w:rsidR="00C85A93" w:rsidRDefault="00953A90" w:rsidP="00C85A93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 w:rsidR="00C85A93">
                              <w:rPr>
                                <w:b/>
                              </w:rPr>
                              <w:t xml:space="preserve">          </w:t>
                            </w:r>
                            <w:r w:rsidR="00C85A93" w:rsidRPr="00C85A93">
                              <w:t>Entwicklung d</w:t>
                            </w:r>
                            <w:r w:rsidR="00C85A93">
                              <w:t xml:space="preserve">es </w:t>
                            </w:r>
                            <w:proofErr w:type="spellStart"/>
                            <w:r w:rsidR="00C85A93">
                              <w:t>Buisnessplans</w:t>
                            </w:r>
                            <w:proofErr w:type="spellEnd"/>
                            <w:r w:rsidR="00C85A93">
                              <w:t xml:space="preserve">, </w:t>
                            </w:r>
                            <w:proofErr w:type="spellStart"/>
                            <w:r w:rsidR="00C85A93">
                              <w:t>Unterszützung</w:t>
                            </w:r>
                            <w:proofErr w:type="spellEnd"/>
                            <w:r w:rsidR="00C85A93">
                              <w:t xml:space="preserve"> </w:t>
                            </w:r>
                            <w:r w:rsidR="00C85A93" w:rsidRPr="00C85A93">
                              <w:t xml:space="preserve">beim </w:t>
                            </w:r>
                            <w:r w:rsidR="00C85A93">
                              <w:t xml:space="preserve"> </w:t>
                            </w:r>
                          </w:p>
                          <w:p w14:paraId="1B0B3FBD" w14:textId="77777777" w:rsidR="00C85A93" w:rsidRDefault="00C85A93" w:rsidP="00C85A93">
                            <w:pPr>
                              <w:ind w:firstLine="1985"/>
                            </w:pPr>
                            <w:r w:rsidRPr="00C85A93">
                              <w:t xml:space="preserve">Gründen einer </w:t>
                            </w:r>
                            <w:proofErr w:type="spellStart"/>
                            <w:r w:rsidRPr="00C85A93">
                              <w:t>Gesellschaft</w:t>
                            </w:r>
                            <w:r w:rsidR="00953A90" w:rsidRPr="00C85A93">
                              <w:t>Lösung</w:t>
                            </w:r>
                            <w:proofErr w:type="spellEnd"/>
                            <w:r w:rsidR="00953A90" w:rsidRPr="00C85A93">
                              <w:t xml:space="preserve"> in Bereich </w:t>
                            </w:r>
                          </w:p>
                          <w:p w14:paraId="1998FC65" w14:textId="77777777" w:rsidR="00953A90" w:rsidRPr="00E37C43" w:rsidRDefault="00953A90" w:rsidP="00C85A93">
                            <w:pPr>
                              <w:ind w:firstLine="1985"/>
                            </w:pPr>
                            <w:r w:rsidRPr="00C85A93">
                              <w:t>Versicherung</w:t>
                            </w:r>
                            <w:r w:rsidRPr="00E37C4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3096" id="Textfeld 34" o:spid="_x0000_s1043" type="#_x0000_t202" style="position:absolute;margin-left:118.95pt;margin-top:321.4pt;width:389.6pt;height:16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" filled="f" stroked="f">
                <v:textbox>
                  <w:txbxContent>
                    <w:p w14:paraId="34BA9CD7" w14:textId="77777777" w:rsidR="00953A90" w:rsidRPr="00E37C43" w:rsidRDefault="00953A90" w:rsidP="00953A9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C85A93" w:rsidRPr="00C85A93">
                        <w:t>6/2012 - 6/2013</w:t>
                      </w:r>
                    </w:p>
                    <w:p w14:paraId="761FB7DF" w14:textId="77777777" w:rsidR="00953A90" w:rsidRPr="00953A90" w:rsidRDefault="00953A90" w:rsidP="00953A90">
                      <w:pPr>
                        <w:rPr>
                          <w:b/>
                        </w:rPr>
                      </w:pPr>
                      <w:r w:rsidRPr="00953A90">
                        <w:rPr>
                          <w:b/>
                        </w:rPr>
                        <w:t>Firma/ORT</w:t>
                      </w:r>
                      <w:r w:rsidRPr="00953A90">
                        <w:rPr>
                          <w:b/>
                        </w:rPr>
                        <w:tab/>
                        <w:t xml:space="preserve">          </w:t>
                      </w:r>
                      <w:proofErr w:type="spellStart"/>
                      <w:r w:rsidR="00C85A93" w:rsidRPr="00C85A93">
                        <w:t>Grosse</w:t>
                      </w:r>
                      <w:proofErr w:type="spellEnd"/>
                      <w:r w:rsidR="00C85A93" w:rsidRPr="00C85A93">
                        <w:t xml:space="preserve"> Weine GmbH</w:t>
                      </w:r>
                    </w:p>
                    <w:p w14:paraId="39DDE910" w14:textId="77777777" w:rsidR="00C85A93" w:rsidRDefault="00953A90" w:rsidP="00C85A93">
                      <w:r w:rsidRPr="00C85A93">
                        <w:rPr>
                          <w:b/>
                        </w:rPr>
                        <w:t>Tätigkeit</w:t>
                      </w:r>
                      <w:r w:rsidRPr="00C85A93">
                        <w:rPr>
                          <w:b/>
                        </w:rPr>
                        <w:tab/>
                        <w:t xml:space="preserve">          </w:t>
                      </w:r>
                      <w:r w:rsidR="00C85A93" w:rsidRPr="00C85A93">
                        <w:t xml:space="preserve">Entwicklung einer (Online-) Handelsplattform für seltene </w:t>
                      </w:r>
                    </w:p>
                    <w:p w14:paraId="1142D8D1" w14:textId="77777777" w:rsidR="00C85A93" w:rsidRPr="00C85A93" w:rsidRDefault="00C85A93" w:rsidP="00C85A93">
                      <w:pPr>
                        <w:ind w:firstLine="1985"/>
                      </w:pPr>
                      <w:r w:rsidRPr="00C85A93">
                        <w:t>Weine</w:t>
                      </w:r>
                    </w:p>
                    <w:p w14:paraId="4C8480C6" w14:textId="77777777" w:rsidR="00953A90" w:rsidRDefault="00953A90" w:rsidP="00C85A93"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C85A93">
                        <w:t>Einzelhandel</w:t>
                      </w:r>
                    </w:p>
                    <w:p w14:paraId="124D0446" w14:textId="77777777" w:rsidR="00953A90" w:rsidRPr="0099627E" w:rsidRDefault="00953A90" w:rsidP="00C85A93">
                      <w:pPr>
                        <w:jc w:val="both"/>
                        <w:rPr>
                          <w:b/>
                        </w:rPr>
                      </w:pPr>
                      <w:r w:rsidRPr="00E221DA">
                        <w:rPr>
                          <w:b/>
                        </w:rPr>
                        <w:t>Fähigkeiten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="00C85A93">
                        <w:t xml:space="preserve"> </w:t>
                      </w:r>
                    </w:p>
                    <w:p w14:paraId="2FA9AAD3" w14:textId="77777777" w:rsidR="00C85A93" w:rsidRDefault="00953A90" w:rsidP="00C85A93">
                      <w:r w:rsidRPr="00F13F61">
                        <w:rPr>
                          <w:b/>
                        </w:rPr>
                        <w:t>Aufgaben</w:t>
                      </w:r>
                      <w:r w:rsidRPr="00F13F61">
                        <w:rPr>
                          <w:b/>
                        </w:rPr>
                        <w:tab/>
                      </w:r>
                      <w:r w:rsidR="00C85A93">
                        <w:rPr>
                          <w:b/>
                        </w:rPr>
                        <w:t xml:space="preserve">          </w:t>
                      </w:r>
                      <w:r w:rsidR="00C85A93" w:rsidRPr="00C85A93">
                        <w:t>Entwicklung d</w:t>
                      </w:r>
                      <w:r w:rsidR="00C85A93">
                        <w:t xml:space="preserve">es </w:t>
                      </w:r>
                      <w:proofErr w:type="spellStart"/>
                      <w:r w:rsidR="00C85A93">
                        <w:t>Buisnessplans</w:t>
                      </w:r>
                      <w:proofErr w:type="spellEnd"/>
                      <w:r w:rsidR="00C85A93">
                        <w:t xml:space="preserve">, </w:t>
                      </w:r>
                      <w:proofErr w:type="spellStart"/>
                      <w:r w:rsidR="00C85A93">
                        <w:t>Unterszützung</w:t>
                      </w:r>
                      <w:proofErr w:type="spellEnd"/>
                      <w:r w:rsidR="00C85A93">
                        <w:t xml:space="preserve"> </w:t>
                      </w:r>
                      <w:r w:rsidR="00C85A93" w:rsidRPr="00C85A93">
                        <w:t xml:space="preserve">beim </w:t>
                      </w:r>
                      <w:r w:rsidR="00C85A93">
                        <w:t xml:space="preserve"> </w:t>
                      </w:r>
                    </w:p>
                    <w:p w14:paraId="1B0B3FBD" w14:textId="77777777" w:rsidR="00C85A93" w:rsidRDefault="00C85A93" w:rsidP="00C85A93">
                      <w:pPr>
                        <w:ind w:firstLine="1985"/>
                      </w:pPr>
                      <w:r w:rsidRPr="00C85A93">
                        <w:t xml:space="preserve">Gründen einer </w:t>
                      </w:r>
                      <w:proofErr w:type="spellStart"/>
                      <w:r w:rsidRPr="00C85A93">
                        <w:t>Gesellschaft</w:t>
                      </w:r>
                      <w:r w:rsidR="00953A90" w:rsidRPr="00C85A93">
                        <w:t>Lösung</w:t>
                      </w:r>
                      <w:proofErr w:type="spellEnd"/>
                      <w:r w:rsidR="00953A90" w:rsidRPr="00C85A93">
                        <w:t xml:space="preserve"> in Bereich </w:t>
                      </w:r>
                    </w:p>
                    <w:p w14:paraId="1998FC65" w14:textId="77777777" w:rsidR="00953A90" w:rsidRPr="00E37C43" w:rsidRDefault="00953A90" w:rsidP="00C85A93">
                      <w:pPr>
                        <w:ind w:firstLine="1985"/>
                      </w:pPr>
                      <w:r w:rsidRPr="00C85A93">
                        <w:t>Versicherung</w:t>
                      </w:r>
                      <w:r w:rsidRPr="00E37C4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6E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EFFF2" wp14:editId="08526F8D">
                <wp:simplePos x="0" y="0"/>
                <wp:positionH relativeFrom="column">
                  <wp:posOffset>1577975</wp:posOffset>
                </wp:positionH>
                <wp:positionV relativeFrom="paragraph">
                  <wp:posOffset>3964305</wp:posOffset>
                </wp:positionV>
                <wp:extent cx="4719955" cy="0"/>
                <wp:effectExtent l="0" t="0" r="29845" b="25400"/>
                <wp:wrapNone/>
                <wp:docPr id="150" name="Gerade Verbindung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4A6256" id="Gerade Verbindung 150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5pt,312.15pt" to="495.9pt,3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 w:rsidR="007806EB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9123F" wp14:editId="2F044A4A">
                <wp:simplePos x="0" y="0"/>
                <wp:positionH relativeFrom="column">
                  <wp:posOffset>1500505</wp:posOffset>
                </wp:positionH>
                <wp:positionV relativeFrom="paragraph">
                  <wp:posOffset>2136775</wp:posOffset>
                </wp:positionV>
                <wp:extent cx="4947920" cy="1837690"/>
                <wp:effectExtent l="0" t="0" r="0" b="0"/>
                <wp:wrapSquare wrapText="bothSides"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183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497E" w14:textId="77777777" w:rsidR="00953A90" w:rsidRPr="00E37C43" w:rsidRDefault="00953A90" w:rsidP="00953A90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 w:rsidRPr="00A214E1">
                              <w:t>9/2013 - 4/2014</w:t>
                            </w:r>
                          </w:p>
                          <w:p w14:paraId="57C864E0" w14:textId="77777777" w:rsidR="00A214E1" w:rsidRDefault="00953A90" w:rsidP="00953A90">
                            <w:r w:rsidRPr="00F13F61">
                              <w:rPr>
                                <w:b/>
                              </w:rPr>
                              <w:t>Firma/ORT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="00A214E1" w:rsidRPr="00A214E1">
                              <w:t>Fizz-Beverage</w:t>
                            </w:r>
                            <w:proofErr w:type="spellEnd"/>
                            <w:r w:rsidR="00A214E1" w:rsidRPr="00A214E1">
                              <w:t xml:space="preserve"> GmbH</w:t>
                            </w:r>
                          </w:p>
                          <w:p w14:paraId="3DD2DA30" w14:textId="77777777" w:rsidR="00953A90" w:rsidRPr="00F13F61" w:rsidRDefault="00953A90" w:rsidP="00953A90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Tätigkeit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A214E1" w:rsidRPr="00A214E1">
                              <w:t>Produkt und Unternehmensentwicklung</w:t>
                            </w:r>
                          </w:p>
                          <w:p w14:paraId="5D094418" w14:textId="77777777" w:rsidR="00A214E1" w:rsidRDefault="00953A90" w:rsidP="00A214E1">
                            <w:r w:rsidRPr="00F13F61">
                              <w:rPr>
                                <w:b/>
                              </w:rPr>
                              <w:t>Kurzbeschreibung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 w:rsidR="00A214E1" w:rsidRPr="00A214E1">
                              <w:t>Beratungsunternehmen</w:t>
                            </w:r>
                          </w:p>
                          <w:p w14:paraId="478632B2" w14:textId="77777777" w:rsidR="00953A90" w:rsidRPr="00F13F61" w:rsidRDefault="00953A90" w:rsidP="00215FBA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>Fähigkeiten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215FBA">
                              <w:t xml:space="preserve"> </w:t>
                            </w:r>
                          </w:p>
                          <w:p w14:paraId="0253B8AD" w14:textId="77777777" w:rsidR="00A214E1" w:rsidRDefault="00953A90" w:rsidP="00A214E1">
                            <w:r w:rsidRPr="00F13F61">
                              <w:rPr>
                                <w:b/>
                              </w:rPr>
                              <w:t>Aufgaben</w:t>
                            </w:r>
                            <w:r w:rsidR="00A214E1">
                              <w:rPr>
                                <w:b/>
                              </w:rPr>
                              <w:t xml:space="preserve">                    </w:t>
                            </w:r>
                            <w:r w:rsidR="00A214E1" w:rsidRPr="00A214E1">
                              <w:t>Entwicklung eines Getr</w:t>
                            </w:r>
                            <w:r w:rsidR="00A214E1">
                              <w:t xml:space="preserve">änkes, erfolgreiches Verhandeln         </w:t>
                            </w:r>
                          </w:p>
                          <w:p w14:paraId="60E06870" w14:textId="77777777" w:rsidR="00A214E1" w:rsidRDefault="00A214E1" w:rsidP="00A214E1">
                            <w:pPr>
                              <w:ind w:firstLine="1985"/>
                            </w:pPr>
                            <w:r w:rsidRPr="00A214E1">
                              <w:t xml:space="preserve">von </w:t>
                            </w:r>
                            <w:proofErr w:type="spellStart"/>
                            <w:r w:rsidRPr="00A214E1">
                              <w:t>Lizensverträgen</w:t>
                            </w:r>
                            <w:proofErr w:type="spellEnd"/>
                            <w:r w:rsidRPr="00A214E1">
                              <w:t xml:space="preserve"> mit "</w:t>
                            </w:r>
                            <w:proofErr w:type="spellStart"/>
                            <w:r w:rsidRPr="00A214E1">
                              <w:t>nicolodeon</w:t>
                            </w:r>
                            <w:proofErr w:type="spellEnd"/>
                            <w:r w:rsidRPr="00A214E1">
                              <w:t xml:space="preserve">" und Gründung </w:t>
                            </w:r>
                          </w:p>
                          <w:p w14:paraId="1C13753F" w14:textId="77777777" w:rsidR="00A214E1" w:rsidRDefault="00A214E1" w:rsidP="00A214E1">
                            <w:pPr>
                              <w:ind w:firstLine="1985"/>
                            </w:pPr>
                            <w:r w:rsidRPr="00A214E1">
                              <w:t>einer</w:t>
                            </w:r>
                            <w:r>
                              <w:t xml:space="preserve"> Gesel</w:t>
                            </w:r>
                            <w:r w:rsidR="004D00CB">
                              <w:t>l</w:t>
                            </w:r>
                            <w:r>
                              <w:t>sch</w:t>
                            </w:r>
                            <w:r w:rsidR="004D00CB">
                              <w:t>a</w:t>
                            </w:r>
                            <w:r>
                              <w:t>ft</w:t>
                            </w:r>
                          </w:p>
                          <w:p w14:paraId="3185B33A" w14:textId="77777777" w:rsidR="00953A90" w:rsidRDefault="00A214E1" w:rsidP="00A214E1">
                            <w:r w:rsidRPr="00A214E1">
                              <w:t xml:space="preserve"> </w:t>
                            </w:r>
                          </w:p>
                          <w:p w14:paraId="71397A87" w14:textId="77777777" w:rsidR="00953A90" w:rsidRPr="00E37C43" w:rsidRDefault="00953A90" w:rsidP="00953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123F" id="Textfeld 33" o:spid="_x0000_s1044" type="#_x0000_t202" style="position:absolute;margin-left:118.15pt;margin-top:168.25pt;width:389.6pt;height:14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" filled="f" stroked="f">
                <v:textbox>
                  <w:txbxContent>
                    <w:p w14:paraId="6D18497E" w14:textId="77777777" w:rsidR="00953A90" w:rsidRPr="00E37C43" w:rsidRDefault="00953A90" w:rsidP="00953A90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 w:rsidRPr="00A214E1">
                        <w:t>9/2013 - 4/2014</w:t>
                      </w:r>
                    </w:p>
                    <w:p w14:paraId="57C864E0" w14:textId="77777777" w:rsidR="00A214E1" w:rsidRDefault="00953A90" w:rsidP="00953A90">
                      <w:r w:rsidRPr="00F13F61">
                        <w:rPr>
                          <w:b/>
                        </w:rPr>
                        <w:t>Firma/ORT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="00A214E1" w:rsidRPr="00A214E1">
                        <w:t>Fizz-Beverage</w:t>
                      </w:r>
                      <w:proofErr w:type="spellEnd"/>
                      <w:r w:rsidR="00A214E1" w:rsidRPr="00A214E1">
                        <w:t xml:space="preserve"> GmbH</w:t>
                      </w:r>
                    </w:p>
                    <w:p w14:paraId="3DD2DA30" w14:textId="77777777" w:rsidR="00953A90" w:rsidRPr="00F13F61" w:rsidRDefault="00953A90" w:rsidP="00953A90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Tätigkeit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A214E1" w:rsidRPr="00A214E1">
                        <w:t>Produkt und Unternehmensentwicklung</w:t>
                      </w:r>
                    </w:p>
                    <w:p w14:paraId="5D094418" w14:textId="77777777" w:rsidR="00A214E1" w:rsidRDefault="00953A90" w:rsidP="00A214E1">
                      <w:r w:rsidRPr="00F13F61">
                        <w:rPr>
                          <w:b/>
                        </w:rPr>
                        <w:t>Kurzbeschreibung</w:t>
                      </w:r>
                      <w:r>
                        <w:rPr>
                          <w:b/>
                        </w:rPr>
                        <w:t xml:space="preserve">    </w:t>
                      </w:r>
                      <w:r w:rsidR="00A214E1" w:rsidRPr="00A214E1">
                        <w:t>Beratungsunternehmen</w:t>
                      </w:r>
                    </w:p>
                    <w:p w14:paraId="478632B2" w14:textId="77777777" w:rsidR="00953A90" w:rsidRPr="00F13F61" w:rsidRDefault="00953A90" w:rsidP="00215FBA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>Fähigkeiten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215FBA">
                        <w:t xml:space="preserve"> </w:t>
                      </w:r>
                    </w:p>
                    <w:p w14:paraId="0253B8AD" w14:textId="77777777" w:rsidR="00A214E1" w:rsidRDefault="00953A90" w:rsidP="00A214E1">
                      <w:r w:rsidRPr="00F13F61">
                        <w:rPr>
                          <w:b/>
                        </w:rPr>
                        <w:t>Aufgaben</w:t>
                      </w:r>
                      <w:r w:rsidR="00A214E1">
                        <w:rPr>
                          <w:b/>
                        </w:rPr>
                        <w:t xml:space="preserve">                    </w:t>
                      </w:r>
                      <w:r w:rsidR="00A214E1" w:rsidRPr="00A214E1">
                        <w:t>Entwicklung eines Getr</w:t>
                      </w:r>
                      <w:r w:rsidR="00A214E1">
                        <w:t xml:space="preserve">änkes, erfolgreiches Verhandeln         </w:t>
                      </w:r>
                    </w:p>
                    <w:p w14:paraId="60E06870" w14:textId="77777777" w:rsidR="00A214E1" w:rsidRDefault="00A214E1" w:rsidP="00A214E1">
                      <w:pPr>
                        <w:ind w:firstLine="1985"/>
                      </w:pPr>
                      <w:r w:rsidRPr="00A214E1">
                        <w:t xml:space="preserve">von </w:t>
                      </w:r>
                      <w:proofErr w:type="spellStart"/>
                      <w:r w:rsidRPr="00A214E1">
                        <w:t>Lizensverträgen</w:t>
                      </w:r>
                      <w:proofErr w:type="spellEnd"/>
                      <w:r w:rsidRPr="00A214E1">
                        <w:t xml:space="preserve"> mit "</w:t>
                      </w:r>
                      <w:proofErr w:type="spellStart"/>
                      <w:r w:rsidRPr="00A214E1">
                        <w:t>nicolodeon</w:t>
                      </w:r>
                      <w:proofErr w:type="spellEnd"/>
                      <w:r w:rsidRPr="00A214E1">
                        <w:t xml:space="preserve">" und Gründung </w:t>
                      </w:r>
                    </w:p>
                    <w:p w14:paraId="1C13753F" w14:textId="77777777" w:rsidR="00A214E1" w:rsidRDefault="00A214E1" w:rsidP="00A214E1">
                      <w:pPr>
                        <w:ind w:firstLine="1985"/>
                      </w:pPr>
                      <w:r w:rsidRPr="00A214E1">
                        <w:t>einer</w:t>
                      </w:r>
                      <w:r>
                        <w:t xml:space="preserve"> Gesel</w:t>
                      </w:r>
                      <w:r w:rsidR="004D00CB">
                        <w:t>l</w:t>
                      </w:r>
                      <w:r>
                        <w:t>sch</w:t>
                      </w:r>
                      <w:r w:rsidR="004D00CB">
                        <w:t>a</w:t>
                      </w:r>
                      <w:r>
                        <w:t>ft</w:t>
                      </w:r>
                    </w:p>
                    <w:p w14:paraId="3185B33A" w14:textId="77777777" w:rsidR="00953A90" w:rsidRDefault="00A214E1" w:rsidP="00A214E1">
                      <w:r w:rsidRPr="00A214E1">
                        <w:t xml:space="preserve"> </w:t>
                      </w:r>
                    </w:p>
                    <w:p w14:paraId="71397A87" w14:textId="77777777" w:rsidR="00953A90" w:rsidRPr="00E37C43" w:rsidRDefault="00953A90" w:rsidP="00953A90"/>
                  </w:txbxContent>
                </v:textbox>
                <w10:wrap type="square"/>
              </v:shape>
            </w:pict>
          </mc:Fallback>
        </mc:AlternateContent>
      </w:r>
      <w:r w:rsidR="007806EB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384D1E" wp14:editId="5105C325">
                <wp:simplePos x="0" y="0"/>
                <wp:positionH relativeFrom="column">
                  <wp:posOffset>1577975</wp:posOffset>
                </wp:positionH>
                <wp:positionV relativeFrom="paragraph">
                  <wp:posOffset>2021205</wp:posOffset>
                </wp:positionV>
                <wp:extent cx="4719955" cy="0"/>
                <wp:effectExtent l="0" t="0" r="29845" b="25400"/>
                <wp:wrapNone/>
                <wp:docPr id="149" name="Gerade Verbindung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A3175" id="Gerade Verbindung 14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5pt,159.15pt" to="495.9pt,15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" strokecolor="#032034" strokeweight=".25pt">
                <v:stroke opacity="16448f" joinstyle="miter"/>
              </v:line>
            </w:pict>
          </mc:Fallback>
        </mc:AlternateContent>
      </w:r>
      <w:r w:rsidR="00953A90">
        <w:rPr>
          <w:sz w:val="24"/>
          <w:lang w:eastAsia="de-DE" w:bidi="ar-SA"/>
        </w:rPr>
        <w:br w:type="page"/>
      </w:r>
    </w:p>
    <w:p w14:paraId="61AC705D" w14:textId="1B7B17F0" w:rsidR="00A13EB7" w:rsidRDefault="003D03C0" w:rsidP="00A13EB7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761664" behindDoc="1" locked="0" layoutInCell="1" allowOverlap="1" wp14:anchorId="18777699" wp14:editId="339D4865">
            <wp:simplePos x="0" y="0"/>
            <wp:positionH relativeFrom="column">
              <wp:posOffset>-117475</wp:posOffset>
            </wp:positionH>
            <wp:positionV relativeFrom="paragraph">
              <wp:posOffset>-522605</wp:posOffset>
            </wp:positionV>
            <wp:extent cx="2314575" cy="8636000"/>
            <wp:effectExtent l="0" t="0" r="0" b="0"/>
            <wp:wrapNone/>
            <wp:docPr id="23" name="Bild 23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80" b="-331"/>
                    <a:stretch/>
                  </pic:blipFill>
                  <pic:spPr bwMode="auto">
                    <a:xfrm>
                      <a:off x="0" y="0"/>
                      <a:ext cx="2314575" cy="8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A4627A" wp14:editId="5C5221D6">
                <wp:simplePos x="0" y="0"/>
                <wp:positionH relativeFrom="column">
                  <wp:posOffset>-18415</wp:posOffset>
                </wp:positionH>
                <wp:positionV relativeFrom="paragraph">
                  <wp:posOffset>165735</wp:posOffset>
                </wp:positionV>
                <wp:extent cx="1299210" cy="6060440"/>
                <wp:effectExtent l="0" t="0" r="0" b="1016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60604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C5C2" id="Rechteck 36" o:spid="_x0000_s1026" style="position:absolute;margin-left:-1.45pt;margin-top:13.05pt;width:102.3pt;height:477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" fillcolor="#eee" stroked="f" strokeweight="1pt"/>
            </w:pict>
          </mc:Fallback>
        </mc:AlternateContent>
      </w:r>
      <w:r w:rsidR="00FF594F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F8916" wp14:editId="6B36F7A6">
                <wp:simplePos x="0" y="0"/>
                <wp:positionH relativeFrom="column">
                  <wp:posOffset>-243840</wp:posOffset>
                </wp:positionH>
                <wp:positionV relativeFrom="paragraph">
                  <wp:posOffset>169545</wp:posOffset>
                </wp:positionV>
                <wp:extent cx="1797050" cy="788670"/>
                <wp:effectExtent l="0" t="0" r="0" b="0"/>
                <wp:wrapSquare wrapText="bothSides"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17EBB" w14:textId="77777777" w:rsidR="00571B23" w:rsidRDefault="00571B23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Ausbildung/</w:t>
                            </w:r>
                          </w:p>
                          <w:p w14:paraId="74D794FC" w14:textId="77777777" w:rsidR="00A13EB7" w:rsidRDefault="00571B23" w:rsidP="00A13EB7">
                            <w:pPr>
                              <w:pStyle w:val="berschrift2"/>
                              <w:jc w:val="center"/>
                            </w:pPr>
                            <w:r w:rsidRPr="00571B23">
                              <w:t>Fortbildung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916" id="Textfeld 37" o:spid="_x0000_s1045" type="#_x0000_t202" style="position:absolute;margin-left:-19.2pt;margin-top:13.35pt;width:141.5pt;height:6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" filled="f" stroked="f">
                <v:textbox>
                  <w:txbxContent>
                    <w:p w14:paraId="3B317EBB" w14:textId="77777777" w:rsidR="00571B23" w:rsidRDefault="00571B23" w:rsidP="00A13EB7">
                      <w:pPr>
                        <w:pStyle w:val="berschrift2"/>
                        <w:jc w:val="center"/>
                      </w:pPr>
                      <w:r w:rsidRPr="00571B23">
                        <w:t>Ausbildung/</w:t>
                      </w:r>
                    </w:p>
                    <w:p w14:paraId="74D794FC" w14:textId="77777777" w:rsidR="00A13EB7" w:rsidRDefault="00571B23" w:rsidP="00A13EB7">
                      <w:pPr>
                        <w:pStyle w:val="berschrift2"/>
                        <w:jc w:val="center"/>
                      </w:pPr>
                      <w:r w:rsidRPr="00571B23">
                        <w:t>Fortbildung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21C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F1567" wp14:editId="6C87EC1D">
                <wp:simplePos x="0" y="0"/>
                <wp:positionH relativeFrom="column">
                  <wp:posOffset>1497330</wp:posOffset>
                </wp:positionH>
                <wp:positionV relativeFrom="paragraph">
                  <wp:posOffset>286629</wp:posOffset>
                </wp:positionV>
                <wp:extent cx="4795520" cy="1259840"/>
                <wp:effectExtent l="0" t="0" r="0" b="10160"/>
                <wp:wrapSquare wrapText="bothSides"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3BFA" w14:textId="77777777" w:rsidR="00A13EB7" w:rsidRPr="00E37C43" w:rsidRDefault="00A13EB7" w:rsidP="00A13EB7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E40A46" w:rsidRPr="00E40A46">
                              <w:t>10/2017 - 10/2017</w:t>
                            </w:r>
                          </w:p>
                          <w:p w14:paraId="1F57BACB" w14:textId="77777777" w:rsidR="00A13EB7" w:rsidRPr="00F13F61" w:rsidRDefault="00E40A46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E40A46">
                              <w:t>TÜV Rheinland</w:t>
                            </w:r>
                          </w:p>
                          <w:p w14:paraId="03A5B07A" w14:textId="77777777" w:rsidR="00A13EB7" w:rsidRPr="00F13F61" w:rsidRDefault="00E40A46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="00A13EB7" w:rsidRPr="00F13F61">
                              <w:rPr>
                                <w:b/>
                              </w:rPr>
                              <w:tab/>
                            </w:r>
                            <w:r w:rsidR="00A13EB7">
                              <w:rPr>
                                <w:b/>
                              </w:rPr>
                              <w:t xml:space="preserve">          </w:t>
                            </w:r>
                            <w:r w:rsidRPr="00E40A46">
                              <w:t>Datenschutz EU-DSGVO</w:t>
                            </w:r>
                          </w:p>
                          <w:p w14:paraId="066FEAAD" w14:textId="77777777" w:rsidR="00A13EB7" w:rsidRPr="00F13F61" w:rsidRDefault="00E40A46" w:rsidP="00A13EB7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r w:rsidR="00A13EB7">
                              <w:rPr>
                                <w:b/>
                              </w:rPr>
                              <w:t xml:space="preserve">    </w:t>
                            </w:r>
                            <w:r w:rsidRPr="00E40A46">
                              <w:t>Datenschutzbeauftragter EU-DSGVO</w:t>
                            </w:r>
                          </w:p>
                          <w:p w14:paraId="0E8AA4B9" w14:textId="77777777" w:rsidR="00A13EB7" w:rsidRPr="00F13F61" w:rsidRDefault="00A13EB7" w:rsidP="00A13EB7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77DE17AF" w14:textId="77777777" w:rsidR="00A13EB7" w:rsidRPr="00E37C43" w:rsidRDefault="00A13EB7" w:rsidP="00A13E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1567" id="Textfeld 41" o:spid="_x0000_s1046" type="#_x0000_t202" style="position:absolute;margin-left:117.9pt;margin-top:22.55pt;width:377.6pt;height:9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" filled="f" stroked="f">
                <v:textbox>
                  <w:txbxContent>
                    <w:p w14:paraId="57A63BFA" w14:textId="77777777" w:rsidR="00A13EB7" w:rsidRPr="00E37C43" w:rsidRDefault="00A13EB7" w:rsidP="00A13EB7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E40A46" w:rsidRPr="00E40A46">
                        <w:t>10/2017 - 10/2017</w:t>
                      </w:r>
                    </w:p>
                    <w:p w14:paraId="1F57BACB" w14:textId="77777777" w:rsidR="00A13EB7" w:rsidRPr="00F13F61" w:rsidRDefault="00E40A46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E40A46">
                        <w:t>TÜV Rheinland</w:t>
                      </w:r>
                    </w:p>
                    <w:p w14:paraId="03A5B07A" w14:textId="77777777" w:rsidR="00A13EB7" w:rsidRPr="00F13F61" w:rsidRDefault="00E40A46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="00A13EB7" w:rsidRPr="00F13F61">
                        <w:rPr>
                          <w:b/>
                        </w:rPr>
                        <w:tab/>
                      </w:r>
                      <w:r w:rsidR="00A13EB7">
                        <w:rPr>
                          <w:b/>
                        </w:rPr>
                        <w:t xml:space="preserve">          </w:t>
                      </w:r>
                      <w:r w:rsidRPr="00E40A46">
                        <w:t>Datenschutz EU-DSGVO</w:t>
                      </w:r>
                    </w:p>
                    <w:p w14:paraId="066FEAAD" w14:textId="77777777" w:rsidR="00A13EB7" w:rsidRPr="00F13F61" w:rsidRDefault="00E40A46" w:rsidP="00A13EB7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</w:t>
                      </w:r>
                      <w:r w:rsidR="00A13EB7">
                        <w:rPr>
                          <w:b/>
                        </w:rPr>
                        <w:t xml:space="preserve">    </w:t>
                      </w:r>
                      <w:r w:rsidRPr="00E40A46">
                        <w:t>Datenschutzbeauftragter EU-DSGVO</w:t>
                      </w:r>
                    </w:p>
                    <w:p w14:paraId="0E8AA4B9" w14:textId="77777777" w:rsidR="00A13EB7" w:rsidRPr="00F13F61" w:rsidRDefault="00A13EB7" w:rsidP="00A13EB7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77DE17AF" w14:textId="77777777" w:rsidR="00A13EB7" w:rsidRPr="00E37C43" w:rsidRDefault="00A13EB7" w:rsidP="00A13EB7"/>
                  </w:txbxContent>
                </v:textbox>
                <w10:wrap type="square"/>
              </v:shape>
            </w:pict>
          </mc:Fallback>
        </mc:AlternateContent>
      </w:r>
    </w:p>
    <w:p w14:paraId="2615B363" w14:textId="29588636" w:rsidR="003F0D59" w:rsidRDefault="00A0221C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74709" wp14:editId="56C17644">
                <wp:simplePos x="0" y="0"/>
                <wp:positionH relativeFrom="column">
                  <wp:posOffset>1585595</wp:posOffset>
                </wp:positionH>
                <wp:positionV relativeFrom="paragraph">
                  <wp:posOffset>3732530</wp:posOffset>
                </wp:positionV>
                <wp:extent cx="4719955" cy="0"/>
                <wp:effectExtent l="0" t="0" r="29845" b="25400"/>
                <wp:wrapNone/>
                <wp:docPr id="154" name="Gerade Verbindu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C5A0A" id="Gerade Verbindung 154" o:spid="_x0000_s1026" style="position:absolute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293.9pt" to="496.5pt,29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8C72EC" wp14:editId="14D9A341">
                <wp:simplePos x="0" y="0"/>
                <wp:positionH relativeFrom="column">
                  <wp:posOffset>1585595</wp:posOffset>
                </wp:positionH>
                <wp:positionV relativeFrom="paragraph">
                  <wp:posOffset>2475230</wp:posOffset>
                </wp:positionV>
                <wp:extent cx="4719955" cy="0"/>
                <wp:effectExtent l="0" t="0" r="29845" b="25400"/>
                <wp:wrapNone/>
                <wp:docPr id="153" name="Gerade Verbindu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2104C" id="Gerade Verbindung 153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194.9pt" to="496.5pt,1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" strokecolor="#032034" strokeweight=".25pt">
                <v:stroke opacity="16448f" joinstyle="miter"/>
              </v:lin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942BC" wp14:editId="137544B6">
                <wp:simplePos x="0" y="0"/>
                <wp:positionH relativeFrom="column">
                  <wp:posOffset>1502410</wp:posOffset>
                </wp:positionH>
                <wp:positionV relativeFrom="paragraph">
                  <wp:posOffset>2591435</wp:posOffset>
                </wp:positionV>
                <wp:extent cx="4795520" cy="1259840"/>
                <wp:effectExtent l="0" t="0" r="0" b="10160"/>
                <wp:wrapSquare wrapText="bothSides"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55F0" w14:textId="77777777" w:rsidR="00B862C1" w:rsidRPr="00E37C43" w:rsidRDefault="00B862C1" w:rsidP="00B862C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8040D">
                              <w:t>9/2017 - 9/2017</w:t>
                            </w:r>
                          </w:p>
                          <w:p w14:paraId="764C7D93" w14:textId="77777777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B862C1">
                              <w:t>ISACA</w:t>
                            </w:r>
                          </w:p>
                          <w:p w14:paraId="6F7A62BE" w14:textId="77777777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proofErr w:type="spellStart"/>
                            <w:r w:rsidRPr="00B862C1">
                              <w:t>Cyber</w:t>
                            </w:r>
                            <w:proofErr w:type="spellEnd"/>
                            <w:r w:rsidRPr="00B862C1">
                              <w:t xml:space="preserve"> Security</w:t>
                            </w:r>
                          </w:p>
                          <w:p w14:paraId="452AF40E" w14:textId="77777777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1BE19F9F" w14:textId="77777777" w:rsidR="00B862C1" w:rsidRPr="00E37C43" w:rsidRDefault="00B862C1" w:rsidP="00B86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42BC" id="Textfeld 43" o:spid="_x0000_s1047" type="#_x0000_t202" style="position:absolute;margin-left:118.3pt;margin-top:204.05pt;width:377.6pt;height:9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" filled="f" stroked="f">
                <v:textbox>
                  <w:txbxContent>
                    <w:p w14:paraId="03EB55F0" w14:textId="77777777" w:rsidR="00B862C1" w:rsidRPr="00E37C43" w:rsidRDefault="00B862C1" w:rsidP="00B862C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8040D">
                        <w:t>9/2017 - 9/2017</w:t>
                      </w:r>
                    </w:p>
                    <w:p w14:paraId="764C7D93" w14:textId="77777777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B862C1">
                        <w:t>ISACA</w:t>
                      </w:r>
                    </w:p>
                    <w:p w14:paraId="6F7A62BE" w14:textId="77777777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proofErr w:type="spellStart"/>
                      <w:r w:rsidRPr="00B862C1">
                        <w:t>Cyber</w:t>
                      </w:r>
                      <w:proofErr w:type="spellEnd"/>
                      <w:r w:rsidRPr="00B862C1">
                        <w:t xml:space="preserve"> Security</w:t>
                      </w:r>
                    </w:p>
                    <w:p w14:paraId="452AF40E" w14:textId="77777777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1BE19F9F" w14:textId="77777777" w:rsidR="00B862C1" w:rsidRPr="00E37C43" w:rsidRDefault="00B862C1" w:rsidP="00B862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400C" wp14:editId="4B8DA164">
                <wp:simplePos x="0" y="0"/>
                <wp:positionH relativeFrom="column">
                  <wp:posOffset>1507490</wp:posOffset>
                </wp:positionH>
                <wp:positionV relativeFrom="paragraph">
                  <wp:posOffset>3846195</wp:posOffset>
                </wp:positionV>
                <wp:extent cx="4795520" cy="1259840"/>
                <wp:effectExtent l="0" t="0" r="0" b="10160"/>
                <wp:wrapSquare wrapText="bothSides"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C0145" w14:textId="55400943" w:rsidR="00B862C1" w:rsidRPr="00E37C43" w:rsidRDefault="00B862C1" w:rsidP="00B862C1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B862C1">
                              <w:t xml:space="preserve">8/2015 - </w:t>
                            </w:r>
                            <w:r w:rsidR="008F6C07">
                              <w:t>3/2016</w:t>
                            </w:r>
                          </w:p>
                          <w:p w14:paraId="1F69ADC1" w14:textId="77777777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B862C1">
                              <w:t xml:space="preserve">New </w:t>
                            </w:r>
                            <w:proofErr w:type="spellStart"/>
                            <w:r w:rsidRPr="00B862C1">
                              <w:t>Horizons</w:t>
                            </w:r>
                            <w:proofErr w:type="spellEnd"/>
                          </w:p>
                          <w:p w14:paraId="343B77FE" w14:textId="55082738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8F56E1">
                              <w:t>Projektmana</w:t>
                            </w:r>
                            <w:r w:rsidRPr="00B862C1">
                              <w:t>gement</w:t>
                            </w:r>
                          </w:p>
                          <w:p w14:paraId="68770B8F" w14:textId="77777777" w:rsidR="00B862C1" w:rsidRPr="00F13F61" w:rsidRDefault="00B862C1" w:rsidP="00B862C1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B862C1">
                              <w:t>ITIL Expert / Prince2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3A03674F" w14:textId="77777777" w:rsidR="00B862C1" w:rsidRPr="00E37C43" w:rsidRDefault="00B862C1" w:rsidP="00B86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400C" id="Textfeld 44" o:spid="_x0000_s1048" type="#_x0000_t202" style="position:absolute;margin-left:118.7pt;margin-top:302.85pt;width:377.6pt;height:9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" filled="f" stroked="f">
                <v:textbox>
                  <w:txbxContent>
                    <w:p w14:paraId="7A1C0145" w14:textId="55400943" w:rsidR="00B862C1" w:rsidRPr="00E37C43" w:rsidRDefault="00B862C1" w:rsidP="00B862C1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B862C1">
                        <w:t xml:space="preserve">8/2015 - </w:t>
                      </w:r>
                      <w:r w:rsidR="008F6C07">
                        <w:t>3/2016</w:t>
                      </w:r>
                    </w:p>
                    <w:p w14:paraId="1F69ADC1" w14:textId="77777777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B862C1">
                        <w:t xml:space="preserve">New </w:t>
                      </w:r>
                      <w:proofErr w:type="spellStart"/>
                      <w:r w:rsidRPr="00B862C1">
                        <w:t>Horizons</w:t>
                      </w:r>
                      <w:proofErr w:type="spellEnd"/>
                    </w:p>
                    <w:p w14:paraId="343B77FE" w14:textId="55082738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="008F56E1">
                        <w:t>Projektmana</w:t>
                      </w:r>
                      <w:r w:rsidRPr="00B862C1">
                        <w:t>gement</w:t>
                      </w:r>
                    </w:p>
                    <w:p w14:paraId="68770B8F" w14:textId="77777777" w:rsidR="00B862C1" w:rsidRPr="00F13F61" w:rsidRDefault="00B862C1" w:rsidP="00B862C1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Pr="00B862C1">
                        <w:t>ITIL Expert / Prince2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3A03674F" w14:textId="77777777" w:rsidR="00B862C1" w:rsidRPr="00E37C43" w:rsidRDefault="00B862C1" w:rsidP="00B862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1351F" wp14:editId="27ADA487">
                <wp:simplePos x="0" y="0"/>
                <wp:positionH relativeFrom="column">
                  <wp:posOffset>1585595</wp:posOffset>
                </wp:positionH>
                <wp:positionV relativeFrom="paragraph">
                  <wp:posOffset>1225550</wp:posOffset>
                </wp:positionV>
                <wp:extent cx="4719955" cy="0"/>
                <wp:effectExtent l="0" t="0" r="29845" b="25400"/>
                <wp:wrapNone/>
                <wp:docPr id="152" name="Gerade Verbindu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1C9D4" id="Gerade Verbindung 15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96.5pt" to="496.5pt,9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" strokecolor="#032034" strokeweight=".25pt">
                <v:stroke opacity="16448f" joinstyle="miter"/>
              </v:line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5385B" wp14:editId="21DBCD88">
                <wp:simplePos x="0" y="0"/>
                <wp:positionH relativeFrom="column">
                  <wp:posOffset>1507490</wp:posOffset>
                </wp:positionH>
                <wp:positionV relativeFrom="paragraph">
                  <wp:posOffset>1339459</wp:posOffset>
                </wp:positionV>
                <wp:extent cx="4795520" cy="1259840"/>
                <wp:effectExtent l="0" t="0" r="0" b="10160"/>
                <wp:wrapSquare wrapText="bothSides"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FC807" w14:textId="77777777" w:rsidR="00A8040D" w:rsidRPr="00E37C43" w:rsidRDefault="00A8040D" w:rsidP="00A8040D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8040D">
                              <w:t>9/2017 - 9/2017</w:t>
                            </w:r>
                          </w:p>
                          <w:p w14:paraId="6F69658B" w14:textId="77777777" w:rsidR="00A8040D" w:rsidRPr="00F13F61" w:rsidRDefault="00A8040D" w:rsidP="00A8040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A8040D">
                              <w:t>scrum-events.de</w:t>
                            </w:r>
                          </w:p>
                          <w:p w14:paraId="39697DC2" w14:textId="77777777" w:rsidR="00A8040D" w:rsidRPr="00F13F61" w:rsidRDefault="00A8040D" w:rsidP="00A8040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8040D">
                              <w:t xml:space="preserve">agile </w:t>
                            </w:r>
                            <w:proofErr w:type="spellStart"/>
                            <w:r w:rsidRPr="00A8040D">
                              <w:t>methods</w:t>
                            </w:r>
                            <w:proofErr w:type="spellEnd"/>
                          </w:p>
                          <w:p w14:paraId="1F0A437C" w14:textId="134A8392" w:rsidR="00A8040D" w:rsidRPr="00F13F61" w:rsidRDefault="00A8040D" w:rsidP="00A8040D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3D03C0" w:rsidRPr="00B76013">
                              <w:t xml:space="preserve">Certified </w:t>
                            </w:r>
                            <w:proofErr w:type="spellStart"/>
                            <w:r w:rsidR="003D03C0" w:rsidRPr="00B76013">
                              <w:t>Scrum</w:t>
                            </w:r>
                            <w:proofErr w:type="spellEnd"/>
                            <w:r w:rsidR="003D03C0" w:rsidRPr="00B76013">
                              <w:t xml:space="preserve"> Master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67CBB4E0" w14:textId="77777777" w:rsidR="00A8040D" w:rsidRPr="00E37C43" w:rsidRDefault="00A8040D" w:rsidP="00A804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385B" id="Textfeld 42" o:spid="_x0000_s1049" type="#_x0000_t202" style="position:absolute;margin-left:118.7pt;margin-top:105.45pt;width:377.6pt;height:9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" filled="f" stroked="f">
                <v:textbox>
                  <w:txbxContent>
                    <w:p w14:paraId="03BFC807" w14:textId="77777777" w:rsidR="00A8040D" w:rsidRPr="00E37C43" w:rsidRDefault="00A8040D" w:rsidP="00A8040D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8040D">
                        <w:t>9/2017 - 9/2017</w:t>
                      </w:r>
                    </w:p>
                    <w:p w14:paraId="6F69658B" w14:textId="77777777" w:rsidR="00A8040D" w:rsidRPr="00F13F61" w:rsidRDefault="00A8040D" w:rsidP="00A8040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A8040D">
                        <w:t>scrum-events.de</w:t>
                      </w:r>
                    </w:p>
                    <w:p w14:paraId="39697DC2" w14:textId="77777777" w:rsidR="00A8040D" w:rsidRPr="00F13F61" w:rsidRDefault="00A8040D" w:rsidP="00A8040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8040D">
                        <w:t xml:space="preserve">agile </w:t>
                      </w:r>
                      <w:proofErr w:type="spellStart"/>
                      <w:r w:rsidRPr="00A8040D">
                        <w:t>methods</w:t>
                      </w:r>
                      <w:proofErr w:type="spellEnd"/>
                    </w:p>
                    <w:p w14:paraId="1F0A437C" w14:textId="134A8392" w:rsidR="00A8040D" w:rsidRPr="00F13F61" w:rsidRDefault="00A8040D" w:rsidP="00A8040D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3D03C0" w:rsidRPr="00B76013">
                        <w:t xml:space="preserve">Certified </w:t>
                      </w:r>
                      <w:proofErr w:type="spellStart"/>
                      <w:r w:rsidR="003D03C0" w:rsidRPr="00B76013">
                        <w:t>Scrum</w:t>
                      </w:r>
                      <w:proofErr w:type="spellEnd"/>
                      <w:r w:rsidR="003D03C0" w:rsidRPr="00B76013">
                        <w:t xml:space="preserve"> Master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67CBB4E0" w14:textId="77777777" w:rsidR="00A8040D" w:rsidRPr="00E37C43" w:rsidRDefault="00A8040D" w:rsidP="00A8040D"/>
                  </w:txbxContent>
                </v:textbox>
                <w10:wrap type="square"/>
              </v:shape>
            </w:pict>
          </mc:Fallback>
        </mc:AlternateContent>
      </w:r>
    </w:p>
    <w:p w14:paraId="000887D4" w14:textId="72113A97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074A0BC" w14:textId="4C4FC776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5472F6D" w14:textId="5A49F168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46F34E5A" w14:textId="57366020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7F119FF1" w14:textId="32B21E32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6231EB2B" w14:textId="2CA7B5B0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172CBFF5" w14:textId="1800BA0D" w:rsidR="00EB1D99" w:rsidRDefault="00EB1D99" w:rsidP="00EB1D99">
      <w:pPr>
        <w:spacing w:before="160" w:after="320" w:line="360" w:lineRule="auto"/>
        <w:contextualSpacing w:val="0"/>
        <w:rPr>
          <w:sz w:val="24"/>
          <w:lang w:eastAsia="de-DE" w:bidi="ar-SA"/>
        </w:rPr>
      </w:pPr>
    </w:p>
    <w:p w14:paraId="298FB203" w14:textId="78F03552" w:rsidR="003F0D59" w:rsidRDefault="003D03C0" w:rsidP="003F0D59">
      <w:pPr>
        <w:spacing w:before="160" w:after="320" w:line="360" w:lineRule="auto"/>
        <w:contextualSpacing w:val="0"/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E960EE" wp14:editId="7366C89D">
                <wp:simplePos x="0" y="0"/>
                <wp:positionH relativeFrom="column">
                  <wp:posOffset>1506220</wp:posOffset>
                </wp:positionH>
                <wp:positionV relativeFrom="paragraph">
                  <wp:posOffset>288925</wp:posOffset>
                </wp:positionV>
                <wp:extent cx="4795520" cy="1259840"/>
                <wp:effectExtent l="0" t="0" r="0" b="10160"/>
                <wp:wrapSquare wrapText="bothSides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9A91E" w14:textId="0BA63D9A" w:rsidR="00A40942" w:rsidRPr="00E37C43" w:rsidRDefault="00A40942" w:rsidP="00A40942">
                            <w:r w:rsidRPr="00E37C43">
                              <w:rPr>
                                <w:b/>
                              </w:rPr>
                              <w:t>Zeitpunkt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Pr="00A40942">
                              <w:t>09.16</w:t>
                            </w:r>
                            <w:r>
                              <w:t xml:space="preserve"> </w:t>
                            </w:r>
                            <w:r w:rsidRPr="00E40A46">
                              <w:t xml:space="preserve">- </w:t>
                            </w:r>
                            <w:r>
                              <w:t>laufend</w:t>
                            </w:r>
                          </w:p>
                          <w:p w14:paraId="77B9D20A" w14:textId="79DDB625" w:rsidR="00A40942" w:rsidRPr="00F13F61" w:rsidRDefault="00A40942" w:rsidP="00A40942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Institut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A40942">
                              <w:t xml:space="preserve">FOM Hochschule für </w:t>
                            </w:r>
                            <w:proofErr w:type="spellStart"/>
                            <w:r w:rsidRPr="00A40942">
                              <w:t>Oekonomie</w:t>
                            </w:r>
                            <w:proofErr w:type="spellEnd"/>
                            <w:r w:rsidRPr="00A40942">
                              <w:t xml:space="preserve"> &amp; Management</w:t>
                            </w:r>
                          </w:p>
                          <w:p w14:paraId="2EBBCA49" w14:textId="2C0C9BB3" w:rsidR="00A40942" w:rsidRPr="00F13F61" w:rsidRDefault="00A40942" w:rsidP="00A40942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Fachgebiet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>Wirtschaftsinformatik</w:t>
                            </w:r>
                          </w:p>
                          <w:p w14:paraId="754C27B6" w14:textId="61D6AEF6" w:rsidR="00A40942" w:rsidRPr="00F13F61" w:rsidRDefault="00A40942" w:rsidP="00A40942">
                            <w:pPr>
                              <w:rPr>
                                <w:b/>
                              </w:rPr>
                            </w:pPr>
                            <w:r w:rsidRPr="00E40A46">
                              <w:rPr>
                                <w:b/>
                              </w:rPr>
                              <w:t>Abschluss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>
                              <w:t>Bachelor</w:t>
                            </w:r>
                          </w:p>
                          <w:p w14:paraId="059C5F1E" w14:textId="77777777" w:rsidR="00A40942" w:rsidRPr="00F13F61" w:rsidRDefault="00A40942" w:rsidP="00A40942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5AF9A7E3" w14:textId="77777777" w:rsidR="00A40942" w:rsidRPr="00E37C43" w:rsidRDefault="00A40942" w:rsidP="00A409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60EE" id="Textfeld 17" o:spid="_x0000_s1050" type="#_x0000_t202" style="position:absolute;margin-left:118.6pt;margin-top:22.75pt;width:377.6pt;height:9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" filled="f" stroked="f">
                <v:textbox>
                  <w:txbxContent>
                    <w:p w14:paraId="5159A91E" w14:textId="0BA63D9A" w:rsidR="00A40942" w:rsidRPr="00E37C43" w:rsidRDefault="00A40942" w:rsidP="00A40942">
                      <w:r w:rsidRPr="00E37C43">
                        <w:rPr>
                          <w:b/>
                        </w:rPr>
                        <w:t>Zeitpunkt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 w:rsidRPr="00A40942">
                        <w:t>09.16</w:t>
                      </w:r>
                      <w:r>
                        <w:t xml:space="preserve"> </w:t>
                      </w:r>
                      <w:r w:rsidRPr="00E40A46">
                        <w:t xml:space="preserve">- </w:t>
                      </w:r>
                      <w:r>
                        <w:t>laufend</w:t>
                      </w:r>
                    </w:p>
                    <w:p w14:paraId="77B9D20A" w14:textId="79DDB625" w:rsidR="00A40942" w:rsidRPr="00F13F61" w:rsidRDefault="00A40942" w:rsidP="00A40942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Institut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A40942">
                        <w:t xml:space="preserve">FOM Hochschule für </w:t>
                      </w:r>
                      <w:proofErr w:type="spellStart"/>
                      <w:r w:rsidRPr="00A40942">
                        <w:t>Oekonomie</w:t>
                      </w:r>
                      <w:proofErr w:type="spellEnd"/>
                      <w:r w:rsidRPr="00A40942">
                        <w:t xml:space="preserve"> &amp; Management</w:t>
                      </w:r>
                    </w:p>
                    <w:p w14:paraId="2EBBCA49" w14:textId="2C0C9BB3" w:rsidR="00A40942" w:rsidRPr="00F13F61" w:rsidRDefault="00A40942" w:rsidP="00A40942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Fachgebiet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>Wirtschaftsinformatik</w:t>
                      </w:r>
                    </w:p>
                    <w:p w14:paraId="754C27B6" w14:textId="61D6AEF6" w:rsidR="00A40942" w:rsidRPr="00F13F61" w:rsidRDefault="00A40942" w:rsidP="00A40942">
                      <w:pPr>
                        <w:rPr>
                          <w:b/>
                        </w:rPr>
                      </w:pPr>
                      <w:r w:rsidRPr="00E40A46">
                        <w:rPr>
                          <w:b/>
                        </w:rPr>
                        <w:t>Abschluss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>
                        <w:t>Bachelor</w:t>
                      </w:r>
                    </w:p>
                    <w:p w14:paraId="059C5F1E" w14:textId="77777777" w:rsidR="00A40942" w:rsidRPr="00F13F61" w:rsidRDefault="00A40942" w:rsidP="00A40942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5AF9A7E3" w14:textId="77777777" w:rsidR="00A40942" w:rsidRPr="00E37C43" w:rsidRDefault="00A40942" w:rsidP="00A4094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9D6EB7" wp14:editId="323A91D0">
                <wp:simplePos x="0" y="0"/>
                <wp:positionH relativeFrom="column">
                  <wp:posOffset>1587500</wp:posOffset>
                </wp:positionH>
                <wp:positionV relativeFrom="paragraph">
                  <wp:posOffset>176530</wp:posOffset>
                </wp:positionV>
                <wp:extent cx="4719955" cy="0"/>
                <wp:effectExtent l="0" t="0" r="29845" b="2540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6E49D" id="Gerade Verbindung 22" o:spid="_x0000_s1026" style="position:absolute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pt,13.9pt" to="496.65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" strokecolor="#032034" strokeweight=".25pt">
                <v:stroke opacity="16448f" joinstyle="miter"/>
              </v:line>
            </w:pict>
          </mc:Fallback>
        </mc:AlternateContent>
      </w:r>
      <w:r w:rsidR="003F0D59">
        <w:rPr>
          <w:sz w:val="24"/>
          <w:lang w:eastAsia="de-DE" w:bidi="ar-SA"/>
        </w:rPr>
        <w:br w:type="page"/>
      </w:r>
    </w:p>
    <w:p w14:paraId="168B842C" w14:textId="5485E689" w:rsidR="003D03C0" w:rsidRDefault="00391F69" w:rsidP="003D03C0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lastRenderedPageBreak/>
        <w:drawing>
          <wp:anchor distT="0" distB="0" distL="114300" distR="114300" simplePos="0" relativeHeight="251757568" behindDoc="1" locked="0" layoutInCell="1" allowOverlap="1" wp14:anchorId="015A56C4" wp14:editId="3DA27972">
            <wp:simplePos x="0" y="0"/>
            <wp:positionH relativeFrom="column">
              <wp:posOffset>-120015</wp:posOffset>
            </wp:positionH>
            <wp:positionV relativeFrom="paragraph">
              <wp:posOffset>-1434465</wp:posOffset>
            </wp:positionV>
            <wp:extent cx="2314575" cy="4914900"/>
            <wp:effectExtent l="0" t="0" r="0" b="12700"/>
            <wp:wrapNone/>
            <wp:docPr id="16" name="Bild 16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80" b="46855"/>
                    <a:stretch/>
                  </pic:blipFill>
                  <pic:spPr bwMode="auto">
                    <a:xfrm>
                      <a:off x="0" y="0"/>
                      <a:ext cx="2314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36960F0" wp14:editId="46556A03">
                <wp:simplePos x="0" y="0"/>
                <wp:positionH relativeFrom="column">
                  <wp:posOffset>-18415</wp:posOffset>
                </wp:positionH>
                <wp:positionV relativeFrom="paragraph">
                  <wp:posOffset>165735</wp:posOffset>
                </wp:positionV>
                <wp:extent cx="1299210" cy="5031740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50317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3EB5" id="Rechteck 10" o:spid="_x0000_s1026" style="position:absolute;margin-left:-1.45pt;margin-top:13.05pt;width:102.3pt;height:396.2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" fillcolor="#eee" stroked="f" strokeweight="1pt"/>
            </w:pict>
          </mc:Fallback>
        </mc:AlternateContent>
      </w:r>
      <w:r w:rsidR="003D03C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8BE4DB" wp14:editId="529F88D0">
                <wp:simplePos x="0" y="0"/>
                <wp:positionH relativeFrom="column">
                  <wp:posOffset>1503680</wp:posOffset>
                </wp:positionH>
                <wp:positionV relativeFrom="paragraph">
                  <wp:posOffset>1306830</wp:posOffset>
                </wp:positionV>
                <wp:extent cx="4795520" cy="1259840"/>
                <wp:effectExtent l="0" t="0" r="0" b="10160"/>
                <wp:wrapSquare wrapText="bothSides"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B3868" w14:textId="19EA318E" w:rsidR="00B76013" w:rsidRPr="00E37C43" w:rsidRDefault="00B76013" w:rsidP="00B76013">
                            <w:r w:rsidRPr="00B76013">
                              <w:rPr>
                                <w:b/>
                              </w:rPr>
                              <w:t>Datum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           </w:t>
                            </w:r>
                            <w:r w:rsidR="00C2562A">
                              <w:t>31.3</w:t>
                            </w:r>
                            <w:r w:rsidR="00322742" w:rsidRPr="00322742">
                              <w:t>.</w:t>
                            </w:r>
                            <w:r w:rsidR="00C2562A">
                              <w:t>2016</w:t>
                            </w:r>
                          </w:p>
                          <w:p w14:paraId="45CFB112" w14:textId="77777777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B76013">
                              <w:rPr>
                                <w:b/>
                              </w:rPr>
                              <w:t>Bezeichnung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Pr="00B76013">
                              <w:t xml:space="preserve">PRINCE2 </w:t>
                            </w:r>
                            <w:proofErr w:type="spellStart"/>
                            <w:r w:rsidRPr="00B76013">
                              <w:t>Practitioner</w:t>
                            </w:r>
                            <w:proofErr w:type="spellEnd"/>
                          </w:p>
                          <w:p w14:paraId="4BC8CE5B" w14:textId="7DF0AB0F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71A146E8" w14:textId="77777777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532A27EB" w14:textId="77777777" w:rsidR="00B76013" w:rsidRPr="00E37C43" w:rsidRDefault="00B76013" w:rsidP="00B76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E4DB" id="Textfeld 52" o:spid="_x0000_s1051" type="#_x0000_t202" style="position:absolute;margin-left:118.4pt;margin-top:102.9pt;width:377.6pt;height:9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" filled="f" stroked="f">
                <v:textbox>
                  <w:txbxContent>
                    <w:p w14:paraId="089B3868" w14:textId="19EA318E" w:rsidR="00B76013" w:rsidRPr="00E37C43" w:rsidRDefault="00B76013" w:rsidP="00B76013">
                      <w:r w:rsidRPr="00B76013">
                        <w:rPr>
                          <w:b/>
                        </w:rPr>
                        <w:t>Datum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           </w:t>
                      </w:r>
                      <w:r w:rsidR="00C2562A">
                        <w:t>31.3</w:t>
                      </w:r>
                      <w:r w:rsidR="00322742" w:rsidRPr="00322742">
                        <w:t>.</w:t>
                      </w:r>
                      <w:r w:rsidR="00C2562A">
                        <w:t>2016</w:t>
                      </w:r>
                    </w:p>
                    <w:p w14:paraId="45CFB112" w14:textId="77777777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B76013">
                        <w:rPr>
                          <w:b/>
                        </w:rPr>
                        <w:t>Bezeichnung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 w:rsidRPr="00B76013">
                        <w:t xml:space="preserve">PRINCE2 </w:t>
                      </w:r>
                      <w:proofErr w:type="spellStart"/>
                      <w:r w:rsidRPr="00B76013">
                        <w:t>Practitioner</w:t>
                      </w:r>
                      <w:proofErr w:type="spellEnd"/>
                    </w:p>
                    <w:p w14:paraId="4BC8CE5B" w14:textId="7DF0AB0F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71A146E8" w14:textId="77777777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532A27EB" w14:textId="77777777" w:rsidR="00B76013" w:rsidRPr="00E37C43" w:rsidRDefault="00B76013" w:rsidP="00B76013"/>
                  </w:txbxContent>
                </v:textbox>
                <w10:wrap type="square"/>
              </v:shape>
            </w:pict>
          </mc:Fallback>
        </mc:AlternateContent>
      </w:r>
      <w:r w:rsidR="003D03C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114FA" wp14:editId="772B4914">
                <wp:simplePos x="0" y="0"/>
                <wp:positionH relativeFrom="column">
                  <wp:posOffset>1487170</wp:posOffset>
                </wp:positionH>
                <wp:positionV relativeFrom="paragraph">
                  <wp:posOffset>276225</wp:posOffset>
                </wp:positionV>
                <wp:extent cx="4795520" cy="1259840"/>
                <wp:effectExtent l="0" t="0" r="0" b="10160"/>
                <wp:wrapSquare wrapText="bothSides"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B9A7" w14:textId="77777777" w:rsidR="003F0D59" w:rsidRPr="00E37C43" w:rsidRDefault="00B76013" w:rsidP="003F0D59">
                            <w:r w:rsidRPr="00B76013">
                              <w:rPr>
                                <w:b/>
                              </w:rPr>
                              <w:t>Datum</w:t>
                            </w:r>
                            <w:r w:rsidR="003F0D59" w:rsidRPr="00F13F61">
                              <w:rPr>
                                <w:b/>
                              </w:rPr>
                              <w:tab/>
                            </w:r>
                            <w:r w:rsidR="003F0D59"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Pr="00B76013">
                              <w:t>27.9.2017</w:t>
                            </w:r>
                          </w:p>
                          <w:p w14:paraId="11035471" w14:textId="4173437B" w:rsidR="003F0D59" w:rsidRPr="00F13F61" w:rsidRDefault="00B76013" w:rsidP="003F0D59">
                            <w:pPr>
                              <w:rPr>
                                <w:b/>
                              </w:rPr>
                            </w:pPr>
                            <w:r w:rsidRPr="00B76013">
                              <w:rPr>
                                <w:b/>
                              </w:rPr>
                              <w:t>Bezeichnung</w:t>
                            </w:r>
                            <w:r w:rsidR="003F0D59">
                              <w:rPr>
                                <w:b/>
                              </w:rPr>
                              <w:t xml:space="preserve">             </w:t>
                            </w:r>
                            <w:r w:rsidRPr="00B76013">
                              <w:t xml:space="preserve">Certified </w:t>
                            </w:r>
                            <w:proofErr w:type="spellStart"/>
                            <w:r w:rsidRPr="00B76013">
                              <w:t>Scrum</w:t>
                            </w:r>
                            <w:proofErr w:type="spellEnd"/>
                            <w:r w:rsidRPr="00B76013">
                              <w:t xml:space="preserve"> Master</w:t>
                            </w:r>
                            <w:r w:rsidR="003F0D59" w:rsidRPr="00F13F61">
                              <w:rPr>
                                <w:b/>
                              </w:rPr>
                              <w:tab/>
                            </w:r>
                            <w:r w:rsidR="003F0D59"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47CB2687" w14:textId="77777777" w:rsidR="003F0D59" w:rsidRPr="00F13F61" w:rsidRDefault="003F0D59" w:rsidP="003F0D59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5791E637" w14:textId="77777777" w:rsidR="003F0D59" w:rsidRPr="00E37C43" w:rsidRDefault="003F0D59" w:rsidP="003F0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14FA" id="Textfeld 51" o:spid="_x0000_s1052" type="#_x0000_t202" style="position:absolute;margin-left:117.1pt;margin-top:21.75pt;width:377.6pt;height:9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" filled="f" stroked="f">
                <v:textbox>
                  <w:txbxContent>
                    <w:p w14:paraId="11FBB9A7" w14:textId="77777777" w:rsidR="003F0D59" w:rsidRPr="00E37C43" w:rsidRDefault="00B76013" w:rsidP="003F0D59">
                      <w:r w:rsidRPr="00B76013">
                        <w:rPr>
                          <w:b/>
                        </w:rPr>
                        <w:t>Datum</w:t>
                      </w:r>
                      <w:r w:rsidR="003F0D59" w:rsidRPr="00F13F61">
                        <w:rPr>
                          <w:b/>
                        </w:rPr>
                        <w:tab/>
                      </w:r>
                      <w:r w:rsidR="003F0D59">
                        <w:rPr>
                          <w:b/>
                        </w:rPr>
                        <w:t xml:space="preserve">          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 w:rsidRPr="00B76013">
                        <w:t>27.9.2017</w:t>
                      </w:r>
                    </w:p>
                    <w:p w14:paraId="11035471" w14:textId="4173437B" w:rsidR="003F0D59" w:rsidRPr="00F13F61" w:rsidRDefault="00B76013" w:rsidP="003F0D59">
                      <w:pPr>
                        <w:rPr>
                          <w:b/>
                        </w:rPr>
                      </w:pPr>
                      <w:r w:rsidRPr="00B76013">
                        <w:rPr>
                          <w:b/>
                        </w:rPr>
                        <w:t>Bezeichnung</w:t>
                      </w:r>
                      <w:r w:rsidR="003F0D59">
                        <w:rPr>
                          <w:b/>
                        </w:rPr>
                        <w:t xml:space="preserve">             </w:t>
                      </w:r>
                      <w:r w:rsidRPr="00B76013">
                        <w:t xml:space="preserve">Certified </w:t>
                      </w:r>
                      <w:proofErr w:type="spellStart"/>
                      <w:r w:rsidRPr="00B76013">
                        <w:t>Scrum</w:t>
                      </w:r>
                      <w:proofErr w:type="spellEnd"/>
                      <w:r w:rsidRPr="00B76013">
                        <w:t xml:space="preserve"> Master</w:t>
                      </w:r>
                      <w:r w:rsidR="003F0D59" w:rsidRPr="00F13F61">
                        <w:rPr>
                          <w:b/>
                        </w:rPr>
                        <w:tab/>
                      </w:r>
                      <w:r w:rsidR="003F0D59">
                        <w:rPr>
                          <w:b/>
                        </w:rPr>
                        <w:t xml:space="preserve">          </w:t>
                      </w:r>
                    </w:p>
                    <w:p w14:paraId="47CB2687" w14:textId="77777777" w:rsidR="003F0D59" w:rsidRPr="00F13F61" w:rsidRDefault="003F0D59" w:rsidP="003F0D59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5791E637" w14:textId="77777777" w:rsidR="003F0D59" w:rsidRPr="00E37C43" w:rsidRDefault="003F0D59" w:rsidP="003F0D59"/>
                  </w:txbxContent>
                </v:textbox>
                <w10:wrap type="square"/>
              </v:shape>
            </w:pict>
          </mc:Fallback>
        </mc:AlternateContent>
      </w:r>
      <w:r w:rsidR="003D03C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E5425F" wp14:editId="3F03283C">
                <wp:simplePos x="0" y="0"/>
                <wp:positionH relativeFrom="column">
                  <wp:posOffset>1499235</wp:posOffset>
                </wp:positionH>
                <wp:positionV relativeFrom="paragraph">
                  <wp:posOffset>2318385</wp:posOffset>
                </wp:positionV>
                <wp:extent cx="4795520" cy="1259840"/>
                <wp:effectExtent l="0" t="0" r="0" b="10160"/>
                <wp:wrapSquare wrapText="bothSides"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5A498" w14:textId="6236B16A" w:rsidR="00B76013" w:rsidRPr="00E37C43" w:rsidRDefault="00B76013" w:rsidP="00B76013">
                            <w:r w:rsidRPr="00B76013">
                              <w:rPr>
                                <w:b/>
                              </w:rPr>
                              <w:t>Datum</w:t>
                            </w: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           </w:t>
                            </w:r>
                            <w:r w:rsidR="00322742" w:rsidRPr="00AD0D5D">
                              <w:t>1.</w:t>
                            </w:r>
                            <w:r w:rsidR="006F28B7">
                              <w:t>7.</w:t>
                            </w:r>
                            <w:r w:rsidR="00322742">
                              <w:t xml:space="preserve"> </w:t>
                            </w:r>
                            <w:r w:rsidR="006F28B7">
                              <w:t>-</w:t>
                            </w:r>
                            <w:r w:rsidR="00322742">
                              <w:t xml:space="preserve"> 11.</w:t>
                            </w:r>
                            <w:r w:rsidR="006F28B7">
                              <w:t>12.</w:t>
                            </w:r>
                            <w:r w:rsidR="00101F23" w:rsidRPr="00101F23">
                              <w:t>2015</w:t>
                            </w:r>
                          </w:p>
                          <w:p w14:paraId="0D28204E" w14:textId="77777777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B76013">
                              <w:rPr>
                                <w:b/>
                              </w:rPr>
                              <w:t>Bezeichnung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Pr="00B76013">
                              <w:t>ITIL Expert</w:t>
                            </w:r>
                          </w:p>
                          <w:p w14:paraId="576C15F1" w14:textId="14DF5570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6892B4EF" w14:textId="77777777" w:rsidR="00B76013" w:rsidRPr="00F13F61" w:rsidRDefault="00B76013" w:rsidP="00B76013">
                            <w:pPr>
                              <w:rPr>
                                <w:b/>
                              </w:rPr>
                            </w:pPr>
                            <w:r w:rsidRPr="00F13F61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>
                              <w:t xml:space="preserve"> </w:t>
                            </w:r>
                          </w:p>
                          <w:p w14:paraId="5F3434BA" w14:textId="77777777" w:rsidR="00B76013" w:rsidRPr="00E37C43" w:rsidRDefault="00B76013" w:rsidP="00B760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425F" id="Textfeld 53" o:spid="_x0000_s1053" type="#_x0000_t202" style="position:absolute;margin-left:118.05pt;margin-top:182.55pt;width:377.6pt;height:9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" filled="f" stroked="f">
                <v:textbox>
                  <w:txbxContent>
                    <w:p w14:paraId="2625A498" w14:textId="6236B16A" w:rsidR="00B76013" w:rsidRPr="00E37C43" w:rsidRDefault="00B76013" w:rsidP="00B76013">
                      <w:r w:rsidRPr="00B76013">
                        <w:rPr>
                          <w:b/>
                        </w:rPr>
                        <w:t>Datum</w:t>
                      </w: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           </w:t>
                      </w:r>
                      <w:r w:rsidR="00322742" w:rsidRPr="00AD0D5D">
                        <w:t>1.</w:t>
                      </w:r>
                      <w:r w:rsidR="006F28B7">
                        <w:t>7.</w:t>
                      </w:r>
                      <w:r w:rsidR="00322742">
                        <w:t xml:space="preserve"> </w:t>
                      </w:r>
                      <w:r w:rsidR="006F28B7">
                        <w:t>-</w:t>
                      </w:r>
                      <w:r w:rsidR="00322742">
                        <w:t xml:space="preserve"> 11.</w:t>
                      </w:r>
                      <w:r w:rsidR="006F28B7">
                        <w:t>12.</w:t>
                      </w:r>
                      <w:r w:rsidR="00101F23" w:rsidRPr="00101F23">
                        <w:t>2015</w:t>
                      </w:r>
                    </w:p>
                    <w:p w14:paraId="0D28204E" w14:textId="77777777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B76013">
                        <w:rPr>
                          <w:b/>
                        </w:rPr>
                        <w:t>Bezeichnung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 w:rsidRPr="00B76013">
                        <w:t>ITIL Expert</w:t>
                      </w:r>
                    </w:p>
                    <w:p w14:paraId="576C15F1" w14:textId="14DF5570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6892B4EF" w14:textId="77777777" w:rsidR="00B76013" w:rsidRPr="00F13F61" w:rsidRDefault="00B76013" w:rsidP="00B76013">
                      <w:pPr>
                        <w:rPr>
                          <w:b/>
                        </w:rPr>
                      </w:pPr>
                      <w:r w:rsidRPr="00F13F61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</w:t>
                      </w:r>
                      <w:r>
                        <w:t xml:space="preserve"> </w:t>
                      </w:r>
                    </w:p>
                    <w:p w14:paraId="5F3434BA" w14:textId="77777777" w:rsidR="00B76013" w:rsidRPr="00E37C43" w:rsidRDefault="00B76013" w:rsidP="00B76013"/>
                  </w:txbxContent>
                </v:textbox>
                <w10:wrap type="square"/>
              </v:shape>
            </w:pict>
          </mc:Fallback>
        </mc:AlternateContent>
      </w:r>
      <w:r w:rsidR="003D03C0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8FA73E" wp14:editId="52B6846D">
                <wp:simplePos x="0" y="0"/>
                <wp:positionH relativeFrom="column">
                  <wp:posOffset>1575435</wp:posOffset>
                </wp:positionH>
                <wp:positionV relativeFrom="paragraph">
                  <wp:posOffset>1190625</wp:posOffset>
                </wp:positionV>
                <wp:extent cx="4719955" cy="0"/>
                <wp:effectExtent l="0" t="0" r="29845" b="25400"/>
                <wp:wrapNone/>
                <wp:docPr id="155" name="Gerade Verbindu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CFE49" id="Gerade Verbindung 155" o:spid="_x0000_s1026" style="position:absolute;flip:y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05pt,93.75pt" to="495.7pt,9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" strokecolor="#032034" strokeweight=".25pt">
                <v:stroke opacity="16448f" joinstyle="miter"/>
              </v:line>
            </w:pict>
          </mc:Fallback>
        </mc:AlternateContent>
      </w:r>
      <w:r w:rsidR="003D03C0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942B0E" wp14:editId="6DA7A01E">
                <wp:simplePos x="0" y="0"/>
                <wp:positionH relativeFrom="column">
                  <wp:posOffset>1572895</wp:posOffset>
                </wp:positionH>
                <wp:positionV relativeFrom="paragraph">
                  <wp:posOffset>2221865</wp:posOffset>
                </wp:positionV>
                <wp:extent cx="4719955" cy="0"/>
                <wp:effectExtent l="0" t="0" r="29845" b="25400"/>
                <wp:wrapNone/>
                <wp:docPr id="156" name="Gerade Verbindung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99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2034">
                              <a:alpha val="2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C36A4B" id="Gerade Verbindung 156" o:spid="_x0000_s1026" style="position:absolute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74.95pt" to="495.5pt,1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" strokecolor="#032034" strokeweight=".25pt">
                <v:stroke opacity="16448f" joinstyle="miter"/>
              </v:line>
            </w:pict>
          </mc:Fallback>
        </mc:AlternateContent>
      </w:r>
      <w:r w:rsidR="003D03C0"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725E5" wp14:editId="4780CE48">
                <wp:simplePos x="0" y="0"/>
                <wp:positionH relativeFrom="column">
                  <wp:posOffset>-257175</wp:posOffset>
                </wp:positionH>
                <wp:positionV relativeFrom="paragraph">
                  <wp:posOffset>170815</wp:posOffset>
                </wp:positionV>
                <wp:extent cx="1797050" cy="788670"/>
                <wp:effectExtent l="0" t="0" r="0" b="0"/>
                <wp:wrapSquare wrapText="bothSides"/>
                <wp:docPr id="185" name="Textfel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618DF" w14:textId="77A6AAA8" w:rsidR="00FF594F" w:rsidRDefault="009B5231" w:rsidP="009B5231">
                            <w:pPr>
                              <w:pStyle w:val="berschrift2"/>
                              <w:jc w:val="center"/>
                            </w:pPr>
                            <w:r>
                              <w:t>Zertifikate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25E5" id="Textfeld 185" o:spid="_x0000_s1054" type="#_x0000_t202" style="position:absolute;margin-left:-20.25pt;margin-top:13.45pt;width:141.5pt;height:6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" filled="f" stroked="f">
                <v:textbox>
                  <w:txbxContent>
                    <w:p w14:paraId="490618DF" w14:textId="77A6AAA8" w:rsidR="00FF594F" w:rsidRDefault="009B5231" w:rsidP="009B5231">
                      <w:pPr>
                        <w:pStyle w:val="berschrift2"/>
                        <w:jc w:val="center"/>
                      </w:pPr>
                      <w:r>
                        <w:t>Zertifikate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F6872" w14:textId="6DC446F1" w:rsidR="00777987" w:rsidRDefault="00777987" w:rsidP="000B28A5">
      <w:pPr>
        <w:rPr>
          <w:sz w:val="24"/>
          <w:lang w:eastAsia="de-DE" w:bidi="ar-SA"/>
        </w:rPr>
      </w:pPr>
    </w:p>
    <w:p w14:paraId="086701F3" w14:textId="52711DDB" w:rsidR="00391F69" w:rsidRDefault="00391F69" w:rsidP="000B28A5">
      <w:pPr>
        <w:rPr>
          <w:sz w:val="24"/>
          <w:lang w:eastAsia="de-DE" w:bidi="ar-SA"/>
        </w:rPr>
      </w:pPr>
    </w:p>
    <w:p w14:paraId="72C2743C" w14:textId="53E9CB4E" w:rsidR="00391F69" w:rsidRDefault="00391F69" w:rsidP="000B28A5">
      <w:pPr>
        <w:rPr>
          <w:sz w:val="24"/>
          <w:lang w:eastAsia="de-DE" w:bidi="ar-SA"/>
        </w:rPr>
      </w:pPr>
    </w:p>
    <w:p w14:paraId="28F21208" w14:textId="529BB9D8" w:rsidR="00391F69" w:rsidRDefault="00391F69" w:rsidP="000B28A5">
      <w:pPr>
        <w:rPr>
          <w:sz w:val="24"/>
          <w:lang w:eastAsia="de-DE" w:bidi="ar-SA"/>
        </w:rPr>
      </w:pPr>
    </w:p>
    <w:p w14:paraId="69AA8B5B" w14:textId="535C3D52" w:rsidR="00391F69" w:rsidRDefault="00391F69" w:rsidP="000B28A5">
      <w:pPr>
        <w:rPr>
          <w:sz w:val="24"/>
          <w:lang w:eastAsia="de-DE" w:bidi="ar-SA"/>
        </w:rPr>
      </w:pPr>
    </w:p>
    <w:p w14:paraId="4EB102B7" w14:textId="13319F57" w:rsidR="00391F69" w:rsidRDefault="00391F69" w:rsidP="000B28A5">
      <w:pPr>
        <w:rPr>
          <w:sz w:val="24"/>
          <w:lang w:eastAsia="de-DE" w:bidi="ar-SA"/>
        </w:rPr>
      </w:pPr>
    </w:p>
    <w:p w14:paraId="77C20C74" w14:textId="4F9B4BE5" w:rsidR="00391F69" w:rsidRDefault="00391F69" w:rsidP="000B28A5">
      <w:pPr>
        <w:rPr>
          <w:sz w:val="24"/>
          <w:lang w:eastAsia="de-DE" w:bidi="ar-SA"/>
        </w:rPr>
      </w:pPr>
    </w:p>
    <w:p w14:paraId="6A64C682" w14:textId="2E0BFD00" w:rsidR="00391F69" w:rsidRDefault="00391F69" w:rsidP="000B28A5">
      <w:pPr>
        <w:rPr>
          <w:sz w:val="24"/>
          <w:lang w:eastAsia="de-DE" w:bidi="ar-SA"/>
        </w:rPr>
      </w:pPr>
    </w:p>
    <w:p w14:paraId="3720598C" w14:textId="1CF5A34C" w:rsidR="00391F69" w:rsidRDefault="00E935D7" w:rsidP="000B28A5">
      <w:pPr>
        <w:rPr>
          <w:sz w:val="24"/>
          <w:lang w:eastAsia="de-DE" w:bidi="ar-SA"/>
        </w:rPr>
      </w:pPr>
      <w:r>
        <w:rPr>
          <w:noProof/>
          <w:sz w:val="24"/>
          <w:lang w:eastAsia="de-DE" w:bidi="ar-SA"/>
        </w:rPr>
        <w:drawing>
          <wp:anchor distT="0" distB="0" distL="114300" distR="114300" simplePos="0" relativeHeight="251767808" behindDoc="1" locked="0" layoutInCell="1" allowOverlap="1" wp14:anchorId="3929E8EC" wp14:editId="7FF52BB2">
            <wp:simplePos x="0" y="0"/>
            <wp:positionH relativeFrom="column">
              <wp:posOffset>-125095</wp:posOffset>
            </wp:positionH>
            <wp:positionV relativeFrom="paragraph">
              <wp:posOffset>232410</wp:posOffset>
            </wp:positionV>
            <wp:extent cx="2314575" cy="4914900"/>
            <wp:effectExtent l="0" t="0" r="0" b="12700"/>
            <wp:wrapNone/>
            <wp:docPr id="24" name="Bild 24" descr="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t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80" b="46855"/>
                    <a:stretch/>
                  </pic:blipFill>
                  <pic:spPr bwMode="auto">
                    <a:xfrm>
                      <a:off x="0" y="0"/>
                      <a:ext cx="23145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80E0C" w14:textId="4FB506ED" w:rsidR="00391F69" w:rsidRDefault="00E935D7" w:rsidP="000B28A5">
      <w:pPr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D016B8" wp14:editId="7D343DF1">
                <wp:simplePos x="0" y="0"/>
                <wp:positionH relativeFrom="column">
                  <wp:posOffset>1483360</wp:posOffset>
                </wp:positionH>
                <wp:positionV relativeFrom="paragraph">
                  <wp:posOffset>1062990</wp:posOffset>
                </wp:positionV>
                <wp:extent cx="5033010" cy="1259840"/>
                <wp:effectExtent l="0" t="0" r="0" b="1016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28FCE" w14:textId="77777777" w:rsidR="00391F69" w:rsidRDefault="00391F69" w:rsidP="00391F69">
                            <w:pPr>
                              <w:ind w:right="-40"/>
                            </w:pPr>
                            <w:r w:rsidRPr="006507C0">
                              <w:t xml:space="preserve">Allianz für Cybersicherheit, Bayerischer IT-Sicherheitscluster, </w:t>
                            </w:r>
                            <w:proofErr w:type="spellStart"/>
                            <w:r w:rsidRPr="006507C0">
                              <w:t>bitkom</w:t>
                            </w:r>
                            <w:proofErr w:type="spellEnd"/>
                            <w:r w:rsidRPr="006507C0">
                              <w:t xml:space="preserve">, </w:t>
                            </w:r>
                            <w:r>
                              <w:t>Docker,</w:t>
                            </w:r>
                          </w:p>
                          <w:p w14:paraId="2DB38AA3" w14:textId="77777777" w:rsidR="00391F69" w:rsidRPr="005C3E63" w:rsidRDefault="00391F69" w:rsidP="00391F69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r w:rsidRPr="005C3E63">
                              <w:rPr>
                                <w:lang w:val="en-US"/>
                              </w:rPr>
                              <w:t>CIS (Center for Internet Security), Cl</w:t>
                            </w:r>
                            <w:r>
                              <w:rPr>
                                <w:lang w:val="en-US"/>
                              </w:rPr>
                              <w:t xml:space="preserve">oud Native Computing Foundation </w:t>
                            </w:r>
                            <w:r w:rsidRPr="005C3E63">
                              <w:rPr>
                                <w:lang w:val="en-US"/>
                              </w:rPr>
                              <w:t xml:space="preserve">(CNCF), CSA (Cloud Security Alliance), eco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Verband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Internetwirtschaft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C3E63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C3E63">
                              <w:rPr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lang w:val="en-US"/>
                              </w:rPr>
                              <w:t>Dell,</w:t>
                            </w:r>
                          </w:p>
                          <w:p w14:paraId="5BDA4D8E" w14:textId="77777777" w:rsidR="00391F69" w:rsidRPr="00583A08" w:rsidRDefault="00391F69" w:rsidP="00391F69">
                            <w:pPr>
                              <w:ind w:right="-4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EuroCloud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Deutschland_eco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e.V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., ISACA, </w:t>
                            </w:r>
                            <w:proofErr w:type="spellStart"/>
                            <w:r w:rsidRPr="00583A08">
                              <w:rPr>
                                <w:lang w:val="en-US"/>
                              </w:rPr>
                              <w:t>Teletrust</w:t>
                            </w:r>
                            <w:proofErr w:type="spellEnd"/>
                            <w:r w:rsidRPr="00583A08">
                              <w:rPr>
                                <w:lang w:val="en-US"/>
                              </w:rPr>
                              <w:t xml:space="preserve">, The Linux Foundation, </w:t>
                            </w:r>
                          </w:p>
                          <w:p w14:paraId="60DE1F38" w14:textId="77777777" w:rsidR="00391F69" w:rsidRPr="006507C0" w:rsidRDefault="00391F69" w:rsidP="00391F69">
                            <w:pPr>
                              <w:ind w:right="-40"/>
                            </w:pPr>
                            <w:r w:rsidRPr="006507C0">
                              <w:t>GDD (Gesellschaft für Datenschutz und Datensicherheit e.V.)</w:t>
                            </w:r>
                            <w:r>
                              <w:t>, VMware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25999" tIns="45720" rIns="72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16B8" id="Textfeld 31" o:spid="_x0000_s1055" type="#_x0000_t202" style="position:absolute;margin-left:116.8pt;margin-top:83.7pt;width:396.3pt;height:9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" filled="f" stroked="f">
                <v:textbox inset="125999emu,,2mm">
                  <w:txbxContent>
                    <w:p w14:paraId="2BE28FCE" w14:textId="77777777" w:rsidR="00391F69" w:rsidRDefault="00391F69" w:rsidP="00391F69">
                      <w:pPr>
                        <w:ind w:right="-40"/>
                      </w:pPr>
                      <w:r w:rsidRPr="006507C0">
                        <w:t xml:space="preserve">Allianz für Cybersicherheit, Bayerischer IT-Sicherheitscluster, </w:t>
                      </w:r>
                      <w:proofErr w:type="spellStart"/>
                      <w:r w:rsidRPr="006507C0">
                        <w:t>bitkom</w:t>
                      </w:r>
                      <w:proofErr w:type="spellEnd"/>
                      <w:r w:rsidRPr="006507C0">
                        <w:t xml:space="preserve">, </w:t>
                      </w:r>
                      <w:r>
                        <w:t>Docker,</w:t>
                      </w:r>
                    </w:p>
                    <w:p w14:paraId="2DB38AA3" w14:textId="77777777" w:rsidR="00391F69" w:rsidRPr="005C3E63" w:rsidRDefault="00391F69" w:rsidP="00391F69">
                      <w:pPr>
                        <w:ind w:right="-40"/>
                        <w:rPr>
                          <w:lang w:val="en-US"/>
                        </w:rPr>
                      </w:pPr>
                      <w:r w:rsidRPr="005C3E63">
                        <w:rPr>
                          <w:lang w:val="en-US"/>
                        </w:rPr>
                        <w:t>CIS (Center for Internet Security), Cl</w:t>
                      </w:r>
                      <w:r>
                        <w:rPr>
                          <w:lang w:val="en-US"/>
                        </w:rPr>
                        <w:t xml:space="preserve">oud Native Computing Foundation </w:t>
                      </w:r>
                      <w:r w:rsidRPr="005C3E63">
                        <w:rPr>
                          <w:lang w:val="en-US"/>
                        </w:rPr>
                        <w:t xml:space="preserve">(CNCF), CSA (Cloud Security Alliance), eco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Verband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der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Internetwirtschaft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C3E63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C3E63">
                        <w:rPr>
                          <w:lang w:val="en-US"/>
                        </w:rPr>
                        <w:t xml:space="preserve">., </w:t>
                      </w:r>
                      <w:r>
                        <w:rPr>
                          <w:lang w:val="en-US"/>
                        </w:rPr>
                        <w:t>Dell,</w:t>
                      </w:r>
                    </w:p>
                    <w:p w14:paraId="5BDA4D8E" w14:textId="77777777" w:rsidR="00391F69" w:rsidRPr="00583A08" w:rsidRDefault="00391F69" w:rsidP="00391F69">
                      <w:pPr>
                        <w:ind w:right="-40"/>
                        <w:rPr>
                          <w:lang w:val="en-US"/>
                        </w:rPr>
                      </w:pPr>
                      <w:proofErr w:type="spellStart"/>
                      <w:r w:rsidRPr="00583A08">
                        <w:rPr>
                          <w:lang w:val="en-US"/>
                        </w:rPr>
                        <w:t>EuroCloud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Deutschland_eco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e.V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., ISACA, </w:t>
                      </w:r>
                      <w:proofErr w:type="spellStart"/>
                      <w:r w:rsidRPr="00583A08">
                        <w:rPr>
                          <w:lang w:val="en-US"/>
                        </w:rPr>
                        <w:t>Teletrust</w:t>
                      </w:r>
                      <w:proofErr w:type="spellEnd"/>
                      <w:r w:rsidRPr="00583A08">
                        <w:rPr>
                          <w:lang w:val="en-US"/>
                        </w:rPr>
                        <w:t xml:space="preserve">, The Linux Foundation, </w:t>
                      </w:r>
                    </w:p>
                    <w:p w14:paraId="60DE1F38" w14:textId="77777777" w:rsidR="00391F69" w:rsidRPr="006507C0" w:rsidRDefault="00391F69" w:rsidP="00391F69">
                      <w:pPr>
                        <w:ind w:right="-40"/>
                      </w:pPr>
                      <w:r w:rsidRPr="006507C0">
                        <w:t>GDD (Gesellschaft für Datenschutz und Datensicherheit e.V.)</w:t>
                      </w:r>
                      <w:r>
                        <w:t>, VMware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F69">
        <w:rPr>
          <w:noProof/>
          <w:sz w:val="24"/>
          <w:lang w:eastAsia="de-DE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A73E75" wp14:editId="5659817F">
                <wp:simplePos x="0" y="0"/>
                <wp:positionH relativeFrom="column">
                  <wp:posOffset>-265430</wp:posOffset>
                </wp:positionH>
                <wp:positionV relativeFrom="paragraph">
                  <wp:posOffset>261620</wp:posOffset>
                </wp:positionV>
                <wp:extent cx="1905000" cy="683260"/>
                <wp:effectExtent l="0" t="0" r="0" b="2540"/>
                <wp:wrapThrough wrapText="bothSides">
                  <wp:wrapPolygon edited="0">
                    <wp:start x="0" y="0"/>
                    <wp:lineTo x="0" y="20877"/>
                    <wp:lineTo x="21312" y="20877"/>
                    <wp:lineTo x="21312" y="0"/>
                    <wp:lineTo x="0" y="0"/>
                  </wp:wrapPolygon>
                </wp:wrapThrough>
                <wp:docPr id="183" name="Rechtec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83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6002D" id="Rechteck 183" o:spid="_x0000_s1026" style="position:absolute;margin-left:-20.9pt;margin-top:20.6pt;width:150pt;height:53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" fillcolor="white [3212]" stroked="f" strokeweight="1pt">
                <w10:wrap type="through"/>
              </v:rect>
            </w:pict>
          </mc:Fallback>
        </mc:AlternateContent>
      </w:r>
    </w:p>
    <w:p w14:paraId="08DFD96D" w14:textId="320B3701" w:rsidR="00391F69" w:rsidRDefault="00E935D7" w:rsidP="000B28A5">
      <w:pPr>
        <w:rPr>
          <w:sz w:val="24"/>
          <w:lang w:eastAsia="de-DE" w:bidi="ar-SA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9F944C" wp14:editId="4CA55562">
                <wp:simplePos x="0" y="0"/>
                <wp:positionH relativeFrom="column">
                  <wp:posOffset>163830</wp:posOffset>
                </wp:positionH>
                <wp:positionV relativeFrom="paragraph">
                  <wp:posOffset>852170</wp:posOffset>
                </wp:positionV>
                <wp:extent cx="1052830" cy="788670"/>
                <wp:effectExtent l="0" t="0" r="0" b="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BDE5" w14:textId="77777777" w:rsidR="00391F69" w:rsidRDefault="00391F69" w:rsidP="00391F69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Partner-</w:t>
                            </w:r>
                          </w:p>
                          <w:p w14:paraId="2646C067" w14:textId="77777777" w:rsidR="00391F69" w:rsidRPr="006507C0" w:rsidRDefault="00391F69" w:rsidP="00391F69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</w:pPr>
                            <w:r w:rsidRPr="006507C0">
                              <w:rPr>
                                <w:rFonts w:ascii="Roboto" w:eastAsiaTheme="majorEastAsia" w:hAnsi="Roboto" w:cstheme="majorBidi"/>
                                <w:caps/>
                                <w:color w:val="041B2D"/>
                                <w:spacing w:val="14"/>
                                <w:szCs w:val="26"/>
                              </w:rPr>
                              <w:t>schaften</w:t>
                            </w:r>
                          </w:p>
                          <w:p w14:paraId="034FEA77" w14:textId="77777777" w:rsidR="00391F69" w:rsidRDefault="00391F69" w:rsidP="00391F69">
                            <w:pPr>
                              <w:pStyle w:val="berschrift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944C" id="Textfeld 15" o:spid="_x0000_s1056" type="#_x0000_t202" style="position:absolute;margin-left:12.9pt;margin-top:67.1pt;width:82.9pt;height:6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" filled="f" stroked="f">
                <v:textbox inset="1mm">
                  <w:txbxContent>
                    <w:p w14:paraId="1389BDE5" w14:textId="77777777" w:rsidR="00391F69" w:rsidRDefault="00391F69" w:rsidP="00391F69">
                      <w:pPr>
                        <w:jc w:val="center"/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Partner-</w:t>
                      </w:r>
                    </w:p>
                    <w:p w14:paraId="2646C067" w14:textId="77777777" w:rsidR="00391F69" w:rsidRPr="006507C0" w:rsidRDefault="00391F69" w:rsidP="00391F69">
                      <w:pPr>
                        <w:jc w:val="center"/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</w:pPr>
                      <w:r w:rsidRPr="006507C0">
                        <w:rPr>
                          <w:rFonts w:ascii="Roboto" w:eastAsiaTheme="majorEastAsia" w:hAnsi="Roboto" w:cstheme="majorBidi"/>
                          <w:caps/>
                          <w:color w:val="041B2D"/>
                          <w:spacing w:val="14"/>
                          <w:szCs w:val="26"/>
                        </w:rPr>
                        <w:t>schaften</w:t>
                      </w:r>
                    </w:p>
                    <w:p w14:paraId="034FEA77" w14:textId="77777777" w:rsidR="00391F69" w:rsidRDefault="00391F69" w:rsidP="00391F69">
                      <w:pPr>
                        <w:pStyle w:val="berschrift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4CFD7" w14:textId="712A57D2" w:rsidR="00391F69" w:rsidRDefault="00391F69" w:rsidP="000B28A5">
      <w:pPr>
        <w:rPr>
          <w:sz w:val="24"/>
          <w:lang w:eastAsia="de-DE" w:bidi="ar-SA"/>
        </w:rPr>
      </w:pPr>
    </w:p>
    <w:p w14:paraId="63C62925" w14:textId="567571DC" w:rsidR="00391F69" w:rsidRDefault="00391F69" w:rsidP="000B28A5">
      <w:pPr>
        <w:rPr>
          <w:sz w:val="24"/>
          <w:lang w:eastAsia="de-DE" w:bidi="ar-SA"/>
        </w:rPr>
      </w:pPr>
    </w:p>
    <w:p w14:paraId="44255991" w14:textId="27A529AC" w:rsidR="00391F69" w:rsidRDefault="00391F69" w:rsidP="000B28A5">
      <w:pPr>
        <w:rPr>
          <w:sz w:val="24"/>
          <w:lang w:eastAsia="de-DE" w:bidi="ar-SA"/>
        </w:rPr>
      </w:pPr>
    </w:p>
    <w:p w14:paraId="67E9E372" w14:textId="56D2AF15" w:rsidR="00391F69" w:rsidRDefault="00391F69" w:rsidP="000B28A5">
      <w:pPr>
        <w:rPr>
          <w:sz w:val="24"/>
          <w:lang w:eastAsia="de-DE" w:bidi="ar-SA"/>
        </w:rPr>
      </w:pPr>
    </w:p>
    <w:p w14:paraId="12C7691A" w14:textId="067C1BD6" w:rsidR="00391F69" w:rsidRPr="000B28A5" w:rsidRDefault="00391F69" w:rsidP="000B28A5">
      <w:pPr>
        <w:rPr>
          <w:sz w:val="24"/>
          <w:lang w:eastAsia="de-DE" w:bidi="ar-SA"/>
        </w:rPr>
      </w:pPr>
    </w:p>
    <w:sectPr w:rsidR="00391F69" w:rsidRPr="000B28A5" w:rsidSect="007721C1">
      <w:headerReference w:type="first" r:id="rId20"/>
      <w:type w:val="continuous"/>
      <w:pgSz w:w="11900" w:h="16820" w:code="9"/>
      <w:pgMar w:top="1899" w:right="1009" w:bottom="1134" w:left="1009" w:header="1191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866AC" w14:textId="77777777" w:rsidR="007A744F" w:rsidRDefault="007A744F">
      <w:r>
        <w:separator/>
      </w:r>
    </w:p>
    <w:p w14:paraId="20D79274" w14:textId="77777777" w:rsidR="007A744F" w:rsidRDefault="007A744F"/>
  </w:endnote>
  <w:endnote w:type="continuationSeparator" w:id="0">
    <w:p w14:paraId="4B7AD3B7" w14:textId="77777777" w:rsidR="007A744F" w:rsidRDefault="007A744F">
      <w:r>
        <w:continuationSeparator/>
      </w:r>
    </w:p>
    <w:p w14:paraId="4218EFCB" w14:textId="77777777" w:rsidR="007A744F" w:rsidRDefault="007A7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FFFFFF" w:themeColor="background1"/>
        <w:lang w:eastAsia="ja-JP" w:bidi="de-DE"/>
      </w:rPr>
      <w:id w:val="732053348"/>
      <w:docPartObj>
        <w:docPartGallery w:val="Page Numbers (Bottom of Page)"/>
        <w:docPartUnique/>
      </w:docPartObj>
    </w:sdtPr>
    <w:sdtEndPr>
      <w:rPr>
        <w:rFonts w:ascii="Times" w:hAnsi="Times" w:cs="Times New Roman"/>
        <w:noProof/>
        <w:color w:val="auto"/>
        <w:lang w:eastAsia="de-DE" w:bidi="ar-SA"/>
      </w:rPr>
    </w:sdtEndPr>
    <w:sdtContent>
      <w:p w14:paraId="7E38AC4E" w14:textId="77777777" w:rsidR="009C6C8F" w:rsidRDefault="009C6C8F" w:rsidP="009C6C8F">
        <w:pPr>
          <w:pStyle w:val="western"/>
          <w:spacing w:after="0" w:line="240" w:lineRule="auto"/>
          <w:jc w:val="center"/>
          <w:rPr>
            <w:rFonts w:asciiTheme="minorHAnsi" w:hAnsiTheme="minorHAnsi" w:cstheme="minorBidi"/>
            <w:color w:val="FFFFFF" w:themeColor="background1"/>
            <w:lang w:eastAsia="ja-JP" w:bidi="de-DE"/>
          </w:rPr>
        </w:pPr>
      </w:p>
      <w:p w14:paraId="6255A038" w14:textId="3B89D743" w:rsidR="003C4255" w:rsidRDefault="003C4255" w:rsidP="000665EE">
        <w:pPr>
          <w:pStyle w:val="western"/>
          <w:spacing w:after="0" w:line="240" w:lineRule="auto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09F08094" w14:textId="77777777" w:rsidR="003C4255" w:rsidRPr="002D6BEB" w:rsidRDefault="003C4255" w:rsidP="00964B44">
        <w:pPr>
          <w:pStyle w:val="western"/>
          <w:spacing w:after="0" w:line="240" w:lineRule="auto"/>
          <w:jc w:val="center"/>
          <w:rPr>
            <w:rFonts w:ascii="Roboto" w:hAnsi="Roboto"/>
            <w:caps/>
            <w:color w:val="000000"/>
            <w:spacing w:val="30"/>
            <w:sz w:val="13"/>
            <w:szCs w:val="13"/>
          </w:rPr>
        </w:pPr>
      </w:p>
      <w:p w14:paraId="6A816762" w14:textId="77777777" w:rsidR="00532C14" w:rsidRPr="00A82A0B" w:rsidRDefault="007A744F" w:rsidP="00EC714B">
        <w:pPr>
          <w:pStyle w:val="western"/>
          <w:spacing w:after="0" w:line="240" w:lineRule="auto"/>
          <w:rPr>
            <w:rFonts w:ascii="Garamond" w:hAnsi="Garamond"/>
            <w:caps/>
            <w:color w:val="000000"/>
            <w:spacing w:val="30"/>
            <w:sz w:val="14"/>
            <w:szCs w:val="14"/>
          </w:rPr>
        </w:pP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9AC13" w14:textId="77777777" w:rsidR="002B25A1" w:rsidRDefault="002B4B6B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  <w:r w:rsidRPr="002B25A1">
      <w:rPr>
        <w:rFonts w:ascii="Roboto" w:hAnsi="Roboto"/>
        <w:caps/>
        <w:color w:val="000000"/>
        <w:spacing w:val="30"/>
        <w:sz w:val="13"/>
        <w:szCs w:val="13"/>
      </w:rPr>
      <w:t>Gronau IT Cloud Computing Gmb</w:t>
    </w:r>
    <w:r>
      <w:rPr>
        <w:rFonts w:ascii="Roboto" w:hAnsi="Roboto"/>
        <w:caps/>
        <w:color w:val="000000"/>
        <w:spacing w:val="30"/>
        <w:sz w:val="13"/>
        <w:szCs w:val="13"/>
      </w:rPr>
      <w:t>H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GESCHÄFTSFÜHRER Pierre Gronau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 xml:space="preserve">Potsdamer Platz 10, Haus 2, 5.OG • 10785 • Berlin • Phone: +49 30 300 11 48 18 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Deutsche Bank AG, IBAN DE45720700240014447700, BIC/SWIFT-Code DEUTDEDB720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Amtsgericht Charlottenburg HRB 13 56 58 B</w:t>
    </w:r>
    <w:r w:rsidRPr="002B25A1">
      <w:rPr>
        <w:rFonts w:ascii="Roboto" w:hAnsi="Roboto"/>
        <w:caps/>
        <w:color w:val="000000"/>
        <w:spacing w:val="30"/>
        <w:sz w:val="13"/>
        <w:szCs w:val="13"/>
      </w:rPr>
      <w:br/>
      <w:t>Steuernummer 30/318/30245, Umsatzsteuer ID DE 28 07 45 767</w:t>
    </w:r>
  </w:p>
  <w:p w14:paraId="032B2DE2" w14:textId="77777777" w:rsidR="002B4B6B" w:rsidRDefault="002B4B6B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  <w:p w14:paraId="2A8BF226" w14:textId="77777777" w:rsidR="00D41D21" w:rsidRPr="002B4B6B" w:rsidRDefault="00D41D21" w:rsidP="002B4B6B">
    <w:pPr>
      <w:pStyle w:val="western"/>
      <w:spacing w:after="0" w:line="240" w:lineRule="auto"/>
      <w:jc w:val="center"/>
      <w:rPr>
        <w:rFonts w:ascii="Roboto" w:hAnsi="Roboto"/>
        <w:caps/>
        <w:color w:val="000000"/>
        <w:spacing w:val="3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80422" w14:textId="77777777" w:rsidR="007A744F" w:rsidRDefault="007A744F">
      <w:r>
        <w:separator/>
      </w:r>
    </w:p>
    <w:p w14:paraId="7BB36E48" w14:textId="77777777" w:rsidR="007A744F" w:rsidRDefault="007A744F"/>
  </w:footnote>
  <w:footnote w:type="continuationSeparator" w:id="0">
    <w:p w14:paraId="2165A2B1" w14:textId="77777777" w:rsidR="007A744F" w:rsidRDefault="007A744F">
      <w:r>
        <w:continuationSeparator/>
      </w:r>
    </w:p>
    <w:p w14:paraId="531F1832" w14:textId="77777777" w:rsidR="007A744F" w:rsidRDefault="007A744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99CF" w14:textId="77777777" w:rsidR="00BE3DEC" w:rsidRDefault="00910822" w:rsidP="00BE3DE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0288" behindDoc="1" locked="0" layoutInCell="1" allowOverlap="1" wp14:anchorId="7A69D5D4" wp14:editId="493D149C">
          <wp:simplePos x="0" y="0"/>
          <wp:positionH relativeFrom="column">
            <wp:posOffset>-701675</wp:posOffset>
          </wp:positionH>
          <wp:positionV relativeFrom="paragraph">
            <wp:posOffset>-601980</wp:posOffset>
          </wp:positionV>
          <wp:extent cx="7664210" cy="574040"/>
          <wp:effectExtent l="0" t="0" r="6985" b="10160"/>
          <wp:wrapNone/>
          <wp:docPr id="1" name="Picture 11" descr="head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49797" w14:textId="77777777" w:rsidR="00532C14" w:rsidRDefault="00532C14" w:rsidP="00BC625C">
    <w:pPr>
      <w:pStyle w:val="Kopfzeil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2DD09" w14:textId="77777777" w:rsidR="004B512A" w:rsidRDefault="004B512A" w:rsidP="00BC625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67456" behindDoc="1" locked="0" layoutInCell="1" allowOverlap="1" wp14:anchorId="46224ED5" wp14:editId="2D371826">
          <wp:simplePos x="0" y="0"/>
          <wp:positionH relativeFrom="column">
            <wp:posOffset>-699770</wp:posOffset>
          </wp:positionH>
          <wp:positionV relativeFrom="paragraph">
            <wp:posOffset>-586740</wp:posOffset>
          </wp:positionV>
          <wp:extent cx="7664210" cy="574040"/>
          <wp:effectExtent l="0" t="0" r="6985" b="10160"/>
          <wp:wrapNone/>
          <wp:docPr id="4" name="Picture 8" descr="head_03_m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ead_03_m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21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247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D8C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BE41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7EAB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1C2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885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AE38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E7431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FEA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A5"/>
    <w:rsid w:val="000038F9"/>
    <w:rsid w:val="000202DB"/>
    <w:rsid w:val="00020B78"/>
    <w:rsid w:val="00025AA8"/>
    <w:rsid w:val="00036C8E"/>
    <w:rsid w:val="0004359D"/>
    <w:rsid w:val="00053530"/>
    <w:rsid w:val="000665EE"/>
    <w:rsid w:val="00067613"/>
    <w:rsid w:val="000713C1"/>
    <w:rsid w:val="0007289D"/>
    <w:rsid w:val="00077DF1"/>
    <w:rsid w:val="00082AF6"/>
    <w:rsid w:val="00094E45"/>
    <w:rsid w:val="000953B4"/>
    <w:rsid w:val="000965C9"/>
    <w:rsid w:val="00097ECD"/>
    <w:rsid w:val="000A3C91"/>
    <w:rsid w:val="000B28A5"/>
    <w:rsid w:val="000B6E12"/>
    <w:rsid w:val="000C6F21"/>
    <w:rsid w:val="000D25CD"/>
    <w:rsid w:val="000D2DCF"/>
    <w:rsid w:val="000D3E09"/>
    <w:rsid w:val="000E2E3E"/>
    <w:rsid w:val="000E672B"/>
    <w:rsid w:val="000F3FC4"/>
    <w:rsid w:val="000F4669"/>
    <w:rsid w:val="00101F23"/>
    <w:rsid w:val="00104398"/>
    <w:rsid w:val="00121235"/>
    <w:rsid w:val="00122AA9"/>
    <w:rsid w:val="0013340F"/>
    <w:rsid w:val="00144952"/>
    <w:rsid w:val="00167D9B"/>
    <w:rsid w:val="00193439"/>
    <w:rsid w:val="001A439E"/>
    <w:rsid w:val="001B48D7"/>
    <w:rsid w:val="001D12DB"/>
    <w:rsid w:val="001D5562"/>
    <w:rsid w:val="001E3281"/>
    <w:rsid w:val="001E44B0"/>
    <w:rsid w:val="00200A46"/>
    <w:rsid w:val="00201A03"/>
    <w:rsid w:val="00203E63"/>
    <w:rsid w:val="0020424B"/>
    <w:rsid w:val="00215FBA"/>
    <w:rsid w:val="002232C5"/>
    <w:rsid w:val="002626DA"/>
    <w:rsid w:val="00270E2D"/>
    <w:rsid w:val="00272E6E"/>
    <w:rsid w:val="00281133"/>
    <w:rsid w:val="00282B40"/>
    <w:rsid w:val="0029722A"/>
    <w:rsid w:val="002B11B7"/>
    <w:rsid w:val="002B25A1"/>
    <w:rsid w:val="002B4B6B"/>
    <w:rsid w:val="002C1124"/>
    <w:rsid w:val="002C7B3C"/>
    <w:rsid w:val="002D150C"/>
    <w:rsid w:val="002D6BEB"/>
    <w:rsid w:val="002E232B"/>
    <w:rsid w:val="002E567B"/>
    <w:rsid w:val="003073CB"/>
    <w:rsid w:val="0031419E"/>
    <w:rsid w:val="00314787"/>
    <w:rsid w:val="00317A3A"/>
    <w:rsid w:val="00322742"/>
    <w:rsid w:val="003318F0"/>
    <w:rsid w:val="00337526"/>
    <w:rsid w:val="00342A5B"/>
    <w:rsid w:val="00343744"/>
    <w:rsid w:val="003467E5"/>
    <w:rsid w:val="00351D3B"/>
    <w:rsid w:val="0035566A"/>
    <w:rsid w:val="003841D0"/>
    <w:rsid w:val="00386DE2"/>
    <w:rsid w:val="003870E2"/>
    <w:rsid w:val="00391F69"/>
    <w:rsid w:val="003B2714"/>
    <w:rsid w:val="003C0A1D"/>
    <w:rsid w:val="003C4255"/>
    <w:rsid w:val="003C5002"/>
    <w:rsid w:val="003D03C0"/>
    <w:rsid w:val="003D14F2"/>
    <w:rsid w:val="003D3163"/>
    <w:rsid w:val="003D5A0A"/>
    <w:rsid w:val="003D6892"/>
    <w:rsid w:val="003F0D59"/>
    <w:rsid w:val="003F173C"/>
    <w:rsid w:val="003F3781"/>
    <w:rsid w:val="004103DD"/>
    <w:rsid w:val="0041154B"/>
    <w:rsid w:val="00426999"/>
    <w:rsid w:val="004336A1"/>
    <w:rsid w:val="004419F3"/>
    <w:rsid w:val="004433DE"/>
    <w:rsid w:val="00446118"/>
    <w:rsid w:val="004615D3"/>
    <w:rsid w:val="004620C6"/>
    <w:rsid w:val="0046237B"/>
    <w:rsid w:val="00464288"/>
    <w:rsid w:val="004668EE"/>
    <w:rsid w:val="004859EA"/>
    <w:rsid w:val="004A0AAC"/>
    <w:rsid w:val="004B3D99"/>
    <w:rsid w:val="004B512A"/>
    <w:rsid w:val="004D00CB"/>
    <w:rsid w:val="004D0453"/>
    <w:rsid w:val="004E2E9A"/>
    <w:rsid w:val="004F2158"/>
    <w:rsid w:val="004F5089"/>
    <w:rsid w:val="004F6D6C"/>
    <w:rsid w:val="00500437"/>
    <w:rsid w:val="005125A3"/>
    <w:rsid w:val="005173EA"/>
    <w:rsid w:val="005224C5"/>
    <w:rsid w:val="005320C2"/>
    <w:rsid w:val="00532C14"/>
    <w:rsid w:val="00543FFF"/>
    <w:rsid w:val="005450C4"/>
    <w:rsid w:val="0054564C"/>
    <w:rsid w:val="0055419F"/>
    <w:rsid w:val="00561353"/>
    <w:rsid w:val="005660C4"/>
    <w:rsid w:val="00571B23"/>
    <w:rsid w:val="00575EF4"/>
    <w:rsid w:val="00581F47"/>
    <w:rsid w:val="00585C39"/>
    <w:rsid w:val="0059098C"/>
    <w:rsid w:val="00597633"/>
    <w:rsid w:val="005A0688"/>
    <w:rsid w:val="005E78C1"/>
    <w:rsid w:val="0060187B"/>
    <w:rsid w:val="00601B7B"/>
    <w:rsid w:val="00602B34"/>
    <w:rsid w:val="006033FE"/>
    <w:rsid w:val="006172D4"/>
    <w:rsid w:val="00622FC5"/>
    <w:rsid w:val="00625385"/>
    <w:rsid w:val="00630650"/>
    <w:rsid w:val="00644281"/>
    <w:rsid w:val="00655583"/>
    <w:rsid w:val="00675DF1"/>
    <w:rsid w:val="00683261"/>
    <w:rsid w:val="00687CB2"/>
    <w:rsid w:val="0069237A"/>
    <w:rsid w:val="006935FF"/>
    <w:rsid w:val="006B0152"/>
    <w:rsid w:val="006B34AA"/>
    <w:rsid w:val="006B7818"/>
    <w:rsid w:val="006C7FAF"/>
    <w:rsid w:val="006D1D5E"/>
    <w:rsid w:val="006E1E4D"/>
    <w:rsid w:val="006F28B7"/>
    <w:rsid w:val="006F4188"/>
    <w:rsid w:val="006F66CD"/>
    <w:rsid w:val="00704665"/>
    <w:rsid w:val="00714509"/>
    <w:rsid w:val="007277DC"/>
    <w:rsid w:val="007458B8"/>
    <w:rsid w:val="00751825"/>
    <w:rsid w:val="0076639D"/>
    <w:rsid w:val="007721C1"/>
    <w:rsid w:val="00777987"/>
    <w:rsid w:val="007806EB"/>
    <w:rsid w:val="00796435"/>
    <w:rsid w:val="007979C5"/>
    <w:rsid w:val="007A744F"/>
    <w:rsid w:val="007B47BC"/>
    <w:rsid w:val="007D3441"/>
    <w:rsid w:val="007E336C"/>
    <w:rsid w:val="007F00D1"/>
    <w:rsid w:val="00801749"/>
    <w:rsid w:val="008174B4"/>
    <w:rsid w:val="00823AC1"/>
    <w:rsid w:val="00827431"/>
    <w:rsid w:val="00844EE4"/>
    <w:rsid w:val="00853D05"/>
    <w:rsid w:val="008664F3"/>
    <w:rsid w:val="00881CC9"/>
    <w:rsid w:val="00883E9A"/>
    <w:rsid w:val="00885D8F"/>
    <w:rsid w:val="00887380"/>
    <w:rsid w:val="008A2609"/>
    <w:rsid w:val="008A3A65"/>
    <w:rsid w:val="008A3F78"/>
    <w:rsid w:val="008B1BCF"/>
    <w:rsid w:val="008D1220"/>
    <w:rsid w:val="008D6BA0"/>
    <w:rsid w:val="008E07ED"/>
    <w:rsid w:val="008F56E1"/>
    <w:rsid w:val="008F6C07"/>
    <w:rsid w:val="00905C30"/>
    <w:rsid w:val="00910822"/>
    <w:rsid w:val="00930E69"/>
    <w:rsid w:val="0094699E"/>
    <w:rsid w:val="00953A90"/>
    <w:rsid w:val="00955FDE"/>
    <w:rsid w:val="00964B44"/>
    <w:rsid w:val="009659D9"/>
    <w:rsid w:val="0097565E"/>
    <w:rsid w:val="00975E45"/>
    <w:rsid w:val="0099627E"/>
    <w:rsid w:val="009B5231"/>
    <w:rsid w:val="009B7E71"/>
    <w:rsid w:val="009C15FE"/>
    <w:rsid w:val="009C6077"/>
    <w:rsid w:val="009C6C8F"/>
    <w:rsid w:val="009D448F"/>
    <w:rsid w:val="009D6DEA"/>
    <w:rsid w:val="009D7E6D"/>
    <w:rsid w:val="00A0221C"/>
    <w:rsid w:val="00A0317D"/>
    <w:rsid w:val="00A13EB7"/>
    <w:rsid w:val="00A154C2"/>
    <w:rsid w:val="00A214E1"/>
    <w:rsid w:val="00A30E33"/>
    <w:rsid w:val="00A35377"/>
    <w:rsid w:val="00A36650"/>
    <w:rsid w:val="00A40942"/>
    <w:rsid w:val="00A62128"/>
    <w:rsid w:val="00A66CB3"/>
    <w:rsid w:val="00A7352E"/>
    <w:rsid w:val="00A8040D"/>
    <w:rsid w:val="00A804B5"/>
    <w:rsid w:val="00A82A0B"/>
    <w:rsid w:val="00A8577E"/>
    <w:rsid w:val="00A86F6E"/>
    <w:rsid w:val="00A87968"/>
    <w:rsid w:val="00AA4515"/>
    <w:rsid w:val="00AB0503"/>
    <w:rsid w:val="00AB689F"/>
    <w:rsid w:val="00AD0D5D"/>
    <w:rsid w:val="00AE4B2D"/>
    <w:rsid w:val="00AF1857"/>
    <w:rsid w:val="00AF209F"/>
    <w:rsid w:val="00B04810"/>
    <w:rsid w:val="00B101B2"/>
    <w:rsid w:val="00B1219A"/>
    <w:rsid w:val="00B22821"/>
    <w:rsid w:val="00B4221D"/>
    <w:rsid w:val="00B60DFF"/>
    <w:rsid w:val="00B669EC"/>
    <w:rsid w:val="00B7392C"/>
    <w:rsid w:val="00B75CF1"/>
    <w:rsid w:val="00B76013"/>
    <w:rsid w:val="00B76F65"/>
    <w:rsid w:val="00B77A60"/>
    <w:rsid w:val="00B81E9C"/>
    <w:rsid w:val="00B84B26"/>
    <w:rsid w:val="00B84C98"/>
    <w:rsid w:val="00B86215"/>
    <w:rsid w:val="00B862C1"/>
    <w:rsid w:val="00BA2377"/>
    <w:rsid w:val="00BA29F6"/>
    <w:rsid w:val="00BB5A10"/>
    <w:rsid w:val="00BC4A35"/>
    <w:rsid w:val="00BC625C"/>
    <w:rsid w:val="00BD2150"/>
    <w:rsid w:val="00BE3DEC"/>
    <w:rsid w:val="00BF03EB"/>
    <w:rsid w:val="00BF4E50"/>
    <w:rsid w:val="00BF5FF8"/>
    <w:rsid w:val="00C01625"/>
    <w:rsid w:val="00C01B2E"/>
    <w:rsid w:val="00C14AB0"/>
    <w:rsid w:val="00C2562A"/>
    <w:rsid w:val="00C3502A"/>
    <w:rsid w:val="00C35660"/>
    <w:rsid w:val="00C503F4"/>
    <w:rsid w:val="00C57AB0"/>
    <w:rsid w:val="00C6282C"/>
    <w:rsid w:val="00C62FDE"/>
    <w:rsid w:val="00C81325"/>
    <w:rsid w:val="00C83D9A"/>
    <w:rsid w:val="00C85A93"/>
    <w:rsid w:val="00C86DE6"/>
    <w:rsid w:val="00CA6649"/>
    <w:rsid w:val="00CC14E9"/>
    <w:rsid w:val="00CD6CB4"/>
    <w:rsid w:val="00CD6E7C"/>
    <w:rsid w:val="00D055D3"/>
    <w:rsid w:val="00D312A5"/>
    <w:rsid w:val="00D401ED"/>
    <w:rsid w:val="00D41D21"/>
    <w:rsid w:val="00D57FC3"/>
    <w:rsid w:val="00D6777E"/>
    <w:rsid w:val="00D72779"/>
    <w:rsid w:val="00D74876"/>
    <w:rsid w:val="00D75699"/>
    <w:rsid w:val="00D770F4"/>
    <w:rsid w:val="00D92CC1"/>
    <w:rsid w:val="00D9382D"/>
    <w:rsid w:val="00DA1912"/>
    <w:rsid w:val="00DB3F75"/>
    <w:rsid w:val="00DD1A4C"/>
    <w:rsid w:val="00DE22BB"/>
    <w:rsid w:val="00DE6AEF"/>
    <w:rsid w:val="00E05590"/>
    <w:rsid w:val="00E10D7B"/>
    <w:rsid w:val="00E15897"/>
    <w:rsid w:val="00E221DA"/>
    <w:rsid w:val="00E345F4"/>
    <w:rsid w:val="00E37C43"/>
    <w:rsid w:val="00E40A46"/>
    <w:rsid w:val="00E53DEF"/>
    <w:rsid w:val="00E558D7"/>
    <w:rsid w:val="00E67C8C"/>
    <w:rsid w:val="00E77F6D"/>
    <w:rsid w:val="00E8280C"/>
    <w:rsid w:val="00E84764"/>
    <w:rsid w:val="00E87A4D"/>
    <w:rsid w:val="00E92954"/>
    <w:rsid w:val="00E935D7"/>
    <w:rsid w:val="00EA273A"/>
    <w:rsid w:val="00EA6868"/>
    <w:rsid w:val="00EB1D99"/>
    <w:rsid w:val="00EB6F48"/>
    <w:rsid w:val="00EC389E"/>
    <w:rsid w:val="00EC47EC"/>
    <w:rsid w:val="00EC714B"/>
    <w:rsid w:val="00ED3A20"/>
    <w:rsid w:val="00EE364D"/>
    <w:rsid w:val="00F01492"/>
    <w:rsid w:val="00F074BC"/>
    <w:rsid w:val="00F07D37"/>
    <w:rsid w:val="00F1271A"/>
    <w:rsid w:val="00F13F61"/>
    <w:rsid w:val="00F210F2"/>
    <w:rsid w:val="00F24FF5"/>
    <w:rsid w:val="00F25B30"/>
    <w:rsid w:val="00F26ABA"/>
    <w:rsid w:val="00F30971"/>
    <w:rsid w:val="00F32702"/>
    <w:rsid w:val="00F369BA"/>
    <w:rsid w:val="00F40EF6"/>
    <w:rsid w:val="00F44B3C"/>
    <w:rsid w:val="00F503E9"/>
    <w:rsid w:val="00F55488"/>
    <w:rsid w:val="00F56F9C"/>
    <w:rsid w:val="00F62B28"/>
    <w:rsid w:val="00F6467A"/>
    <w:rsid w:val="00F73B32"/>
    <w:rsid w:val="00F9672A"/>
    <w:rsid w:val="00FA3B77"/>
    <w:rsid w:val="00FA5ABF"/>
    <w:rsid w:val="00FB67DF"/>
    <w:rsid w:val="00FC3CA1"/>
    <w:rsid w:val="00FC57FF"/>
    <w:rsid w:val="00FD3F67"/>
    <w:rsid w:val="00FE5CD9"/>
    <w:rsid w:val="00FF594F"/>
    <w:rsid w:val="00FF667D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818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187B"/>
    <w:pPr>
      <w:spacing w:before="120" w:after="120" w:line="240" w:lineRule="auto"/>
      <w:contextualSpacing/>
    </w:pPr>
    <w:rPr>
      <w:rFonts w:ascii="Roboto Light" w:hAnsi="Roboto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1857"/>
    <w:pPr>
      <w:keepNext/>
      <w:keepLines/>
      <w:spacing w:before="500" w:after="600"/>
      <w:outlineLvl w:val="0"/>
    </w:pPr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59D9"/>
    <w:pPr>
      <w:keepNext/>
      <w:keepLines/>
      <w:spacing w:before="240" w:after="240"/>
      <w:outlineLvl w:val="1"/>
    </w:pPr>
    <w:rPr>
      <w:rFonts w:ascii="Roboto" w:eastAsiaTheme="majorEastAsia" w:hAnsi="Roboto" w:cstheme="majorBidi"/>
      <w:caps/>
      <w:color w:val="041B2D"/>
      <w:spacing w:val="1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1492"/>
    <w:pPr>
      <w:keepNext/>
      <w:keepLines/>
      <w:spacing w:before="220" w:after="320"/>
      <w:outlineLvl w:val="2"/>
    </w:pPr>
    <w:rPr>
      <w:rFonts w:ascii="Roboto" w:eastAsiaTheme="majorEastAsia" w:hAnsi="Roboto" w:cstheme="majorBidi"/>
      <w:color w:val="5671A9"/>
      <w:sz w:val="3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720"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1857"/>
    <w:rPr>
      <w:rFonts w:ascii="Roboto" w:eastAsiaTheme="majorEastAsia" w:hAnsi="Roboto" w:cstheme="majorBidi"/>
      <w:caps/>
      <w:color w:val="3C5A9B"/>
      <w:spacing w:val="14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59D9"/>
    <w:rPr>
      <w:rFonts w:ascii="Roboto" w:eastAsiaTheme="majorEastAsia" w:hAnsi="Roboto" w:cstheme="majorBidi"/>
      <w:caps/>
      <w:color w:val="041B2D"/>
      <w:spacing w:val="14"/>
      <w:sz w:val="22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AF1857"/>
    <w:pPr>
      <w:spacing w:before="360" w:after="560" w:line="264" w:lineRule="auto"/>
      <w:ind w:left="605" w:right="605"/>
    </w:pPr>
    <w:rPr>
      <w:i/>
      <w:iCs/>
      <w:color w:val="7590BE"/>
      <w:sz w:val="40"/>
    </w:rPr>
  </w:style>
  <w:style w:type="character" w:customStyle="1" w:styleId="ZitatZchn">
    <w:name w:val="Zitat Zchn"/>
    <w:basedOn w:val="Absatz-Standardschriftart"/>
    <w:link w:val="Zitat"/>
    <w:uiPriority w:val="29"/>
    <w:rsid w:val="00AF1857"/>
    <w:rPr>
      <w:rFonts w:ascii="Roboto Light" w:hAnsi="Roboto Light"/>
      <w:i/>
      <w:iCs/>
      <w:color w:val="7590BE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1492"/>
    <w:rPr>
      <w:rFonts w:ascii="Roboto" w:eastAsiaTheme="majorEastAsia" w:hAnsi="Roboto" w:cstheme="majorBidi"/>
      <w:color w:val="5671A9"/>
      <w:sz w:val="32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StandardWeb">
    <w:name w:val="Normal (Web)"/>
    <w:basedOn w:val="Standard"/>
    <w:uiPriority w:val="99"/>
    <w:semiHidden/>
    <w:unhideWhenUsed/>
    <w:rsid w:val="00121235"/>
    <w:pPr>
      <w:spacing w:before="100" w:beforeAutospacing="1" w:after="115" w:line="288" w:lineRule="auto"/>
    </w:pPr>
    <w:rPr>
      <w:rFonts w:ascii="Times New Roman" w:hAnsi="Times New Roman" w:cs="Times New Roman"/>
      <w:color w:val="auto"/>
      <w:lang w:eastAsia="de-DE" w:bidi="ar-SA"/>
    </w:rPr>
  </w:style>
  <w:style w:type="paragraph" w:customStyle="1" w:styleId="western">
    <w:name w:val="western"/>
    <w:basedOn w:val="Standard"/>
    <w:rsid w:val="00121235"/>
    <w:pPr>
      <w:spacing w:before="100" w:beforeAutospacing="1" w:after="115" w:line="288" w:lineRule="auto"/>
    </w:pPr>
    <w:rPr>
      <w:rFonts w:ascii="Times" w:hAnsi="Times" w:cs="Times New Roman"/>
      <w:color w:val="auto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9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98C"/>
    <w:rPr>
      <w:rFonts w:ascii="Times New Roman" w:hAnsi="Times New Roman" w:cs="Times New Roman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0F3FC4"/>
    <w:rPr>
      <w:rFonts w:asciiTheme="minorHAnsi" w:hAnsiTheme="minorHAnsi" w:cstheme="minorHAnsi"/>
      <w:b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F3FC4"/>
    <w:pPr>
      <w:ind w:left="240"/>
    </w:pPr>
    <w:rPr>
      <w:rFonts w:asciiTheme="minorHAnsi" w:hAnsiTheme="minorHAnsi" w:cstheme="minorHAnsi"/>
      <w:i/>
      <w:iCs/>
      <w:szCs w:val="22"/>
    </w:rPr>
  </w:style>
  <w:style w:type="character" w:styleId="Link">
    <w:name w:val="Hyperlink"/>
    <w:basedOn w:val="Absatz-Standardschriftart"/>
    <w:uiPriority w:val="99"/>
    <w:unhideWhenUsed/>
    <w:rsid w:val="000F3FC4"/>
    <w:rPr>
      <w:color w:val="0072C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F3FC4"/>
    <w:pPr>
      <w:ind w:left="480"/>
    </w:pPr>
    <w:rPr>
      <w:rFonts w:asciiTheme="minorHAnsi" w:hAnsiTheme="minorHAns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F3FC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F3FC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F3FC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F3FC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F3FC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F3FC4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p1">
    <w:name w:val="p1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paragraph" w:customStyle="1" w:styleId="p2">
    <w:name w:val="p2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3">
    <w:name w:val="p3"/>
    <w:basedOn w:val="Standard"/>
    <w:rsid w:val="00200A46"/>
    <w:pPr>
      <w:jc w:val="both"/>
    </w:pPr>
    <w:rPr>
      <w:rFonts w:cs="Times New Roman"/>
      <w:color w:val="auto"/>
      <w:sz w:val="13"/>
      <w:szCs w:val="13"/>
      <w:lang w:eastAsia="de-DE" w:bidi="ar-SA"/>
    </w:rPr>
  </w:style>
  <w:style w:type="paragraph" w:customStyle="1" w:styleId="p4">
    <w:name w:val="p4"/>
    <w:basedOn w:val="Standard"/>
    <w:rsid w:val="00200A46"/>
    <w:pPr>
      <w:jc w:val="both"/>
    </w:pPr>
    <w:rPr>
      <w:rFonts w:ascii="Roboto" w:hAnsi="Roboto" w:cs="Times New Roman"/>
      <w:color w:val="auto"/>
      <w:sz w:val="13"/>
      <w:szCs w:val="13"/>
      <w:lang w:eastAsia="de-DE" w:bidi="ar-SA"/>
    </w:rPr>
  </w:style>
  <w:style w:type="character" w:customStyle="1" w:styleId="s1">
    <w:name w:val="s1"/>
    <w:basedOn w:val="Absatz-Standardschriftart"/>
    <w:rsid w:val="00200A46"/>
    <w:rPr>
      <w:rFonts w:ascii="Roboto" w:hAnsi="Roboto" w:hint="default"/>
      <w:sz w:val="13"/>
      <w:szCs w:val="13"/>
    </w:rPr>
  </w:style>
  <w:style w:type="character" w:customStyle="1" w:styleId="apple-converted-space">
    <w:name w:val="apple-converted-space"/>
    <w:basedOn w:val="Absatz-Standardschriftart"/>
    <w:rsid w:val="00200A46"/>
  </w:style>
  <w:style w:type="paragraph" w:customStyle="1" w:styleId="p5">
    <w:name w:val="p5"/>
    <w:basedOn w:val="Standard"/>
    <w:rsid w:val="004B512A"/>
    <w:rPr>
      <w:rFonts w:cs="Times New Roman"/>
      <w:color w:val="auto"/>
      <w:sz w:val="13"/>
      <w:szCs w:val="13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32C5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32C5"/>
    <w:rPr>
      <w:rFonts w:ascii="Times New Roman" w:hAnsi="Times New Roman" w:cs="Times New Roman"/>
    </w:rPr>
  </w:style>
  <w:style w:type="paragraph" w:customStyle="1" w:styleId="agbs">
    <w:name w:val="agbs"/>
    <w:basedOn w:val="p3"/>
    <w:qFormat/>
    <w:rsid w:val="00C14AB0"/>
  </w:style>
  <w:style w:type="paragraph" w:styleId="KeinLeerraum">
    <w:name w:val="No Spacing"/>
    <w:link w:val="KeinLeerraumZchn"/>
    <w:uiPriority w:val="1"/>
    <w:qFormat/>
    <w:rsid w:val="000965C9"/>
    <w:pPr>
      <w:spacing w:before="0"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65C9"/>
    <w:rPr>
      <w:rFonts w:eastAsiaTheme="minorEastAsia"/>
      <w:color w:val="auto"/>
      <w:sz w:val="22"/>
      <w:szCs w:val="22"/>
      <w:lang w:val="en-US" w:eastAsia="zh-CN" w:bidi="ar-SA"/>
    </w:rPr>
  </w:style>
  <w:style w:type="character" w:styleId="BesuchterLink">
    <w:name w:val="FollowedHyperlink"/>
    <w:basedOn w:val="Absatz-Standardschriftart"/>
    <w:uiPriority w:val="99"/>
    <w:semiHidden/>
    <w:unhideWhenUsed/>
    <w:rsid w:val="0060187B"/>
    <w:rPr>
      <w:color w:val="7949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image" Target="media/image2.jpeg"/><Relationship Id="rId14" Type="http://schemas.openxmlformats.org/officeDocument/2006/relationships/hyperlink" Target="mailto:bernward.althof@gronau-it-cloud-computing.de" TargetMode="External"/><Relationship Id="rId15" Type="http://schemas.openxmlformats.org/officeDocument/2006/relationships/hyperlink" Target="http://www.gronau-it-cloud-computing.de" TargetMode="External"/><Relationship Id="rId16" Type="http://schemas.openxmlformats.org/officeDocument/2006/relationships/hyperlink" Target="mailto:bernward.althof@gronau-it-cloud-computing.de" TargetMode="External"/><Relationship Id="rId17" Type="http://schemas.openxmlformats.org/officeDocument/2006/relationships/hyperlink" Target="http://www.gronau-it-cloud-computing.de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asliebhold/Desktop/()Gronau%20IT/Word/Bericht/report_18-1-2018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BA9B36-3630-B240-A607-F5537739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report_18-1-2018.dotx</Template>
  <TotalTime>0</TotalTime>
  <Pages>6</Pages>
  <Words>13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Dokumententitel</vt:lpstr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Dokumententitel</dc:title>
  <dc:subject>Untertitel</dc:subject>
  <dc:creator>Lukas Liebhold</dc:creator>
  <cp:keywords/>
  <dc:description/>
  <cp:lastModifiedBy>Lukas Liebhold</cp:lastModifiedBy>
  <cp:revision>2</cp:revision>
  <cp:lastPrinted>2018-01-30T12:06:00Z</cp:lastPrinted>
  <dcterms:created xsi:type="dcterms:W3CDTF">2018-08-07T12:23:00Z</dcterms:created>
  <dcterms:modified xsi:type="dcterms:W3CDTF">2018-08-07T12:23:00Z</dcterms:modified>
</cp:coreProperties>
</file>