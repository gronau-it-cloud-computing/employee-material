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76026" w14:textId="5409C270" w:rsidR="00887380" w:rsidRPr="00887380" w:rsidRDefault="00142618" w:rsidP="000B28A5">
      <w:pPr>
        <w:pStyle w:val="Aufzhlungszeichen"/>
        <w:numPr>
          <w:ilvl w:val="0"/>
          <w:numId w:val="0"/>
        </w:numPr>
        <w:tabs>
          <w:tab w:val="left" w:pos="7600"/>
        </w:tabs>
        <w:rPr>
          <w:sz w:val="14"/>
          <w:szCs w:val="14"/>
        </w:rPr>
        <w:sectPr w:rsidR="00887380" w:rsidRPr="00887380" w:rsidSect="00975CE6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0" w:h="16820" w:code="9"/>
          <w:pgMar w:top="1899" w:right="1009" w:bottom="1134" w:left="1009" w:header="1191" w:footer="0" w:gutter="0"/>
          <w:cols w:num="2" w:space="720"/>
          <w:docGrid w:linePitch="360"/>
          <w:printerSettings r:id="rId12"/>
        </w:sectPr>
      </w:pPr>
      <w:bookmarkStart w:id="0" w:name="_Toc503537190"/>
      <w:bookmarkStart w:id="1" w:name="_Toc503537287"/>
      <w:bookmarkStart w:id="2" w:name="_GoBack"/>
      <w:bookmarkEnd w:id="2"/>
      <w:r>
        <w:rPr>
          <w:noProof/>
          <w:sz w:val="24"/>
          <w:lang w:eastAsia="de-DE" w:bidi="ar-SA"/>
        </w:rPr>
        <w:drawing>
          <wp:anchor distT="0" distB="0" distL="114300" distR="114300" simplePos="0" relativeHeight="251743232" behindDoc="1" locked="0" layoutInCell="1" allowOverlap="1" wp14:anchorId="644826DA" wp14:editId="525DF35C">
            <wp:simplePos x="0" y="0"/>
            <wp:positionH relativeFrom="column">
              <wp:posOffset>-628015</wp:posOffset>
            </wp:positionH>
            <wp:positionV relativeFrom="paragraph">
              <wp:posOffset>-443865</wp:posOffset>
            </wp:positionV>
            <wp:extent cx="7523480" cy="3212274"/>
            <wp:effectExtent l="0" t="0" r="0" b="0"/>
            <wp:wrapNone/>
            <wp:docPr id="187" name="Bild 187" descr="head_su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ad_sun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8" b="1"/>
                    <a:stretch/>
                  </pic:blipFill>
                  <pic:spPr bwMode="auto">
                    <a:xfrm>
                      <a:off x="0" y="0"/>
                      <a:ext cx="7524000" cy="321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14:paraId="43F96A45" w14:textId="5B6A9118" w:rsidR="00777987" w:rsidRDefault="00777987" w:rsidP="000B28A5">
      <w:pPr>
        <w:rPr>
          <w:sz w:val="24"/>
          <w:lang w:eastAsia="de-DE" w:bidi="ar-SA"/>
        </w:rPr>
      </w:pPr>
    </w:p>
    <w:p w14:paraId="411B6FFA" w14:textId="6A5E6B37" w:rsidR="00777987" w:rsidRDefault="002C11E5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4B3192" wp14:editId="19BDD14B">
                <wp:simplePos x="0" y="0"/>
                <wp:positionH relativeFrom="column">
                  <wp:posOffset>100330</wp:posOffset>
                </wp:positionH>
                <wp:positionV relativeFrom="paragraph">
                  <wp:posOffset>5801995</wp:posOffset>
                </wp:positionV>
                <wp:extent cx="2793365" cy="1252220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F5B8A" w14:textId="77777777" w:rsidR="00416418" w:rsidRPr="006172D4" w:rsidRDefault="00416418" w:rsidP="00416418">
                            <w:pPr>
                              <w:pStyle w:val="berschrift2"/>
                            </w:pPr>
                            <w:r>
                              <w:t>Sprachen</w:t>
                            </w:r>
                          </w:p>
                          <w:p w14:paraId="0B014C09" w14:textId="55E96957" w:rsidR="002C11E5" w:rsidRDefault="00D61CA9" w:rsidP="00D61CA9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>
                              <w:tab/>
                            </w:r>
                            <w:r w:rsidR="00416418">
                              <w:t>Deutsch</w:t>
                            </w:r>
                            <w:r w:rsidR="003F433F">
                              <w:t xml:space="preserve"> (Muttersprache)</w:t>
                            </w:r>
                            <w:r w:rsidR="00416418">
                              <w:t xml:space="preserve"> </w:t>
                            </w:r>
                          </w:p>
                          <w:p w14:paraId="5138240D" w14:textId="36221E19" w:rsidR="002C11E5" w:rsidRDefault="00416418" w:rsidP="002C11E5">
                            <w:pPr>
                              <w:ind w:left="709"/>
                            </w:pPr>
                            <w:r>
                              <w:t>Englisch</w:t>
                            </w:r>
                            <w:r w:rsidR="003F433F">
                              <w:t xml:space="preserve"> (Arbeitssprache)</w:t>
                            </w:r>
                          </w:p>
                          <w:p w14:paraId="4B177900" w14:textId="71CBE521" w:rsidR="00416418" w:rsidRDefault="00220392" w:rsidP="002C11E5">
                            <w:pPr>
                              <w:ind w:left="709"/>
                            </w:pPr>
                            <w:r>
                              <w:t>Koreanisch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B3192" id="_x0000_t202" coordsize="21600,21600" o:spt="202" path="m0,0l0,21600,21600,21600,21600,0xe">
                <v:stroke joinstyle="miter"/>
                <v:path gradientshapeok="t" o:connecttype="rect"/>
              </v:shapetype>
              <v:shape id="Textfeld 3" o:spid="_x0000_s1026" type="#_x0000_t202" style="position:absolute;margin-left:7.9pt;margin-top:456.85pt;width:219.95pt;height:98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" filled="f" stroked="f">
                <v:textbox>
                  <w:txbxContent>
                    <w:p w14:paraId="006F5B8A" w14:textId="77777777" w:rsidR="00416418" w:rsidRPr="006172D4" w:rsidRDefault="00416418" w:rsidP="00416418">
                      <w:pPr>
                        <w:pStyle w:val="berschrift2"/>
                      </w:pPr>
                      <w:r>
                        <w:t>Sprachen</w:t>
                      </w:r>
                    </w:p>
                    <w:p w14:paraId="0B014C09" w14:textId="55E96957" w:rsidR="002C11E5" w:rsidRDefault="00D61CA9" w:rsidP="00D61CA9">
                      <w:pPr>
                        <w:ind w:left="709" w:hanging="709"/>
                      </w:pPr>
                      <w:r>
                        <w:t xml:space="preserve">             </w:t>
                      </w:r>
                      <w:r>
                        <w:tab/>
                      </w:r>
                      <w:r w:rsidR="00416418">
                        <w:t>Deutsch</w:t>
                      </w:r>
                      <w:r w:rsidR="003F433F">
                        <w:t xml:space="preserve"> (Muttersprache)</w:t>
                      </w:r>
                      <w:r w:rsidR="00416418">
                        <w:t xml:space="preserve"> </w:t>
                      </w:r>
                    </w:p>
                    <w:p w14:paraId="5138240D" w14:textId="36221E19" w:rsidR="002C11E5" w:rsidRDefault="00416418" w:rsidP="002C11E5">
                      <w:pPr>
                        <w:ind w:left="709"/>
                      </w:pPr>
                      <w:r>
                        <w:t>Englisch</w:t>
                      </w:r>
                      <w:r w:rsidR="003F433F">
                        <w:t xml:space="preserve"> (Arbeitssprache)</w:t>
                      </w:r>
                    </w:p>
                    <w:p w14:paraId="4B177900" w14:textId="71CBE521" w:rsidR="00416418" w:rsidRDefault="00220392" w:rsidP="002C11E5">
                      <w:pPr>
                        <w:ind w:left="709"/>
                      </w:pPr>
                      <w:r>
                        <w:t>Koreanisch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6771C2" wp14:editId="31FE7A3A">
                <wp:simplePos x="0" y="0"/>
                <wp:positionH relativeFrom="column">
                  <wp:posOffset>87630</wp:posOffset>
                </wp:positionH>
                <wp:positionV relativeFrom="paragraph">
                  <wp:posOffset>7016917</wp:posOffset>
                </wp:positionV>
                <wp:extent cx="2304415" cy="1252220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3FDA" w14:textId="67A4865E" w:rsidR="005C70A1" w:rsidRPr="006172D4" w:rsidRDefault="005C70A1" w:rsidP="005C70A1">
                            <w:pPr>
                              <w:pStyle w:val="berschrift2"/>
                            </w:pPr>
                            <w:r>
                              <w:t>berufserfahrung</w:t>
                            </w:r>
                          </w:p>
                          <w:p w14:paraId="219095E5" w14:textId="713EF3A0" w:rsidR="005C70A1" w:rsidRDefault="00D80CBB" w:rsidP="005C70A1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>
                              <w:tab/>
                              <w:t>18</w:t>
                            </w:r>
                            <w:r w:rsidR="005C70A1">
                              <w:t xml:space="preserve"> Jahre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71C2" id="Textfeld 10" o:spid="_x0000_s1027" type="#_x0000_t202" style="position:absolute;margin-left:6.9pt;margin-top:552.5pt;width:181.45pt;height:98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" filled="f" stroked="f">
                <v:textbox>
                  <w:txbxContent>
                    <w:p w14:paraId="7D9A3FDA" w14:textId="67A4865E" w:rsidR="005C70A1" w:rsidRPr="006172D4" w:rsidRDefault="005C70A1" w:rsidP="005C70A1">
                      <w:pPr>
                        <w:pStyle w:val="berschrift2"/>
                      </w:pPr>
                      <w:r>
                        <w:t>berufserfahrung</w:t>
                      </w:r>
                    </w:p>
                    <w:p w14:paraId="219095E5" w14:textId="713EF3A0" w:rsidR="005C70A1" w:rsidRDefault="00D80CBB" w:rsidP="005C70A1">
                      <w:pPr>
                        <w:ind w:left="709" w:hanging="709"/>
                      </w:pPr>
                      <w:r>
                        <w:t xml:space="preserve">             </w:t>
                      </w:r>
                      <w:r>
                        <w:tab/>
                        <w:t>18</w:t>
                      </w:r>
                      <w:r w:rsidR="005C70A1">
                        <w:t xml:space="preserve"> Jahre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0757A5" wp14:editId="0FA7E83D">
                <wp:simplePos x="0" y="0"/>
                <wp:positionH relativeFrom="column">
                  <wp:posOffset>90805</wp:posOffset>
                </wp:positionH>
                <wp:positionV relativeFrom="paragraph">
                  <wp:posOffset>4618355</wp:posOffset>
                </wp:positionV>
                <wp:extent cx="2933065" cy="1367790"/>
                <wp:effectExtent l="0" t="0" r="0" b="3810"/>
                <wp:wrapSquare wrapText="bothSides"/>
                <wp:docPr id="189" name="Textfeld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136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A76ED" w14:textId="77777777" w:rsidR="007A1813" w:rsidRPr="009F7709" w:rsidRDefault="007A1813" w:rsidP="007A1813">
                            <w:pPr>
                              <w:pStyle w:val="berschrift2"/>
                              <w:rPr>
                                <w:lang w:val="en-US"/>
                              </w:rPr>
                            </w:pPr>
                            <w:r w:rsidRPr="009F7709">
                              <w:rPr>
                                <w:lang w:val="en-US"/>
                              </w:rPr>
                              <w:t>Bevorzugte projekte</w:t>
                            </w:r>
                          </w:p>
                          <w:p w14:paraId="29C89F3D" w14:textId="77777777" w:rsidR="002C11E5" w:rsidRDefault="002C11E5" w:rsidP="002C11E5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390CBA">
                              <w:rPr>
                                <w:lang w:val="en-US"/>
                              </w:rPr>
                              <w:t>Data Architecture and</w:t>
                            </w:r>
                            <w:r w:rsidRPr="000C4219">
                              <w:rPr>
                                <w:lang w:val="en-US"/>
                              </w:rPr>
                              <w:t xml:space="preserve"> Pipelines,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8A5555C" w14:textId="37852C4D" w:rsidR="002C11E5" w:rsidRPr="00390CBA" w:rsidRDefault="002C11E5" w:rsidP="002C11E5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Automation</w:t>
                            </w:r>
                            <w:r w:rsidRPr="000C4219">
                              <w:rPr>
                                <w:lang w:val="en-US"/>
                              </w:rPr>
                              <w:t xml:space="preserve">, Linux, agile, continuous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C4219">
                              <w:rPr>
                                <w:lang w:val="en-US"/>
                              </w:rPr>
                              <w:t>deployment</w:t>
                            </w:r>
                          </w:p>
                          <w:p w14:paraId="31F2E552" w14:textId="004B6D1B" w:rsidR="00D52717" w:rsidRPr="000C4219" w:rsidRDefault="00D52717" w:rsidP="000C4219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57A5" id="Textfeld 189" o:spid="_x0000_s1028" type="#_x0000_t202" style="position:absolute;margin-left:7.15pt;margin-top:363.65pt;width:230.95pt;height:10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" filled="f" stroked="f">
                <v:textbox>
                  <w:txbxContent>
                    <w:p w14:paraId="296A76ED" w14:textId="77777777" w:rsidR="007A1813" w:rsidRPr="009F7709" w:rsidRDefault="007A1813" w:rsidP="007A1813">
                      <w:pPr>
                        <w:pStyle w:val="berschrift2"/>
                        <w:rPr>
                          <w:lang w:val="en-US"/>
                        </w:rPr>
                      </w:pPr>
                      <w:r w:rsidRPr="009F7709">
                        <w:rPr>
                          <w:lang w:val="en-US"/>
                        </w:rPr>
                        <w:t>Bevorzugte projekte</w:t>
                      </w:r>
                    </w:p>
                    <w:p w14:paraId="29C89F3D" w14:textId="77777777" w:rsidR="002C11E5" w:rsidRDefault="002C11E5" w:rsidP="002C11E5">
                      <w:pPr>
                        <w:ind w:left="720"/>
                        <w:rPr>
                          <w:lang w:val="en-US"/>
                        </w:rPr>
                      </w:pPr>
                      <w:r w:rsidRPr="00390CBA">
                        <w:rPr>
                          <w:lang w:val="en-US"/>
                        </w:rPr>
                        <w:t>Data Architecture and</w:t>
                      </w:r>
                      <w:r w:rsidRPr="000C4219">
                        <w:rPr>
                          <w:lang w:val="en-US"/>
                        </w:rPr>
                        <w:t xml:space="preserve"> Pipelines,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8A5555C" w14:textId="37852C4D" w:rsidR="002C11E5" w:rsidRPr="00390CBA" w:rsidRDefault="002C11E5" w:rsidP="002C11E5">
                      <w:pPr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Automation</w:t>
                      </w:r>
                      <w:r w:rsidRPr="000C4219">
                        <w:rPr>
                          <w:lang w:val="en-US"/>
                        </w:rPr>
                        <w:t xml:space="preserve">, Linux, agile, continuous 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C4219">
                        <w:rPr>
                          <w:lang w:val="en-US"/>
                        </w:rPr>
                        <w:t>deployment</w:t>
                      </w:r>
                    </w:p>
                    <w:p w14:paraId="31F2E552" w14:textId="004B6D1B" w:rsidR="00D52717" w:rsidRPr="000C4219" w:rsidRDefault="00D52717" w:rsidP="000C4219">
                      <w:pPr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51DC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E2BD1" wp14:editId="0A939281">
                <wp:simplePos x="0" y="0"/>
                <wp:positionH relativeFrom="column">
                  <wp:posOffset>-44249</wp:posOffset>
                </wp:positionH>
                <wp:positionV relativeFrom="paragraph">
                  <wp:posOffset>2522855</wp:posOffset>
                </wp:positionV>
                <wp:extent cx="3275965" cy="2315210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2315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D54D2" w14:textId="77777777" w:rsidR="00D52717" w:rsidRPr="006172D4" w:rsidRDefault="00D52717" w:rsidP="0060187B">
                            <w:pPr>
                              <w:pStyle w:val="berschrift2"/>
                            </w:pPr>
                            <w:r w:rsidRPr="006172D4">
                              <w:t>Aktuelle Schwerpunkte</w:t>
                            </w:r>
                          </w:p>
                          <w:p w14:paraId="765BDD8B" w14:textId="0E0E4844" w:rsidR="00D52717" w:rsidRDefault="000C4219" w:rsidP="000C4219">
                            <w:pPr>
                              <w:ind w:left="720"/>
                            </w:pPr>
                            <w:proofErr w:type="spellStart"/>
                            <w:r>
                              <w:t>Elastic</w:t>
                            </w:r>
                            <w:proofErr w:type="spellEnd"/>
                            <w:r>
                              <w:t xml:space="preserve"> Stack (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Logstash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Kibana</w:t>
                            </w:r>
                            <w:proofErr w:type="spellEnd"/>
                            <w:r>
                              <w:t>), Datenbanken, Linux, Automation, Konfigurationsmanagement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2BD1" id="Textfeld 6" o:spid="_x0000_s1029" type="#_x0000_t202" style="position:absolute;margin-left:-3.5pt;margin-top:198.65pt;width:257.95pt;height:18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" filled="f" stroked="f">
                <v:textbox>
                  <w:txbxContent>
                    <w:p w14:paraId="4D6D54D2" w14:textId="77777777" w:rsidR="00D52717" w:rsidRPr="006172D4" w:rsidRDefault="00D52717" w:rsidP="0060187B">
                      <w:pPr>
                        <w:pStyle w:val="berschrift2"/>
                      </w:pPr>
                      <w:r w:rsidRPr="006172D4">
                        <w:t>Aktuelle Schwerpunkte</w:t>
                      </w:r>
                    </w:p>
                    <w:p w14:paraId="765BDD8B" w14:textId="0E0E4844" w:rsidR="00D52717" w:rsidRDefault="000C4219" w:rsidP="000C4219">
                      <w:pPr>
                        <w:ind w:left="720"/>
                      </w:pPr>
                      <w:proofErr w:type="spellStart"/>
                      <w:r>
                        <w:t>Elastic</w:t>
                      </w:r>
                      <w:proofErr w:type="spellEnd"/>
                      <w:r>
                        <w:t xml:space="preserve"> Stack (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Logstash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Kibana</w:t>
                      </w:r>
                      <w:proofErr w:type="spellEnd"/>
                      <w:r>
                        <w:t>), Datenbanken, Linux, Automation, Konfigurationsmanagement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1DC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56097" wp14:editId="4343FE16">
                <wp:simplePos x="0" y="0"/>
                <wp:positionH relativeFrom="column">
                  <wp:posOffset>2881831</wp:posOffset>
                </wp:positionH>
                <wp:positionV relativeFrom="paragraph">
                  <wp:posOffset>2096135</wp:posOffset>
                </wp:positionV>
                <wp:extent cx="3910330" cy="2059940"/>
                <wp:effectExtent l="0" t="0" r="0" b="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330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5F56" w14:textId="77777777" w:rsidR="00D52717" w:rsidRPr="006172D4" w:rsidRDefault="00D52717" w:rsidP="0060187B">
                            <w:pPr>
                              <w:pStyle w:val="berschrift2"/>
                            </w:pPr>
                            <w:r>
                              <w:t>Kontakt</w:t>
                            </w:r>
                          </w:p>
                          <w:p w14:paraId="3B8026AE" w14:textId="77777777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>Potsdamer Platz 10</w:t>
                            </w:r>
                          </w:p>
                          <w:p w14:paraId="3E58C325" w14:textId="77777777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>10785 Berlin</w:t>
                            </w:r>
                          </w:p>
                          <w:p w14:paraId="20FFAF46" w14:textId="570266E2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 xml:space="preserve">Tel:  </w:t>
                            </w:r>
                            <w:r w:rsidR="007A6548" w:rsidRPr="007A6548">
                              <w:t>+49 30 300 11 48 18</w:t>
                            </w:r>
                          </w:p>
                          <w:p w14:paraId="0BF3E0D5" w14:textId="3001B104" w:rsidR="00D52717" w:rsidRDefault="0063554F" w:rsidP="00602B34">
                            <w:pPr>
                              <w:ind w:left="720"/>
                            </w:pPr>
                            <w:hyperlink r:id="rId14" w:history="1">
                              <w:r w:rsidR="003951DC" w:rsidRPr="00DF4F94">
                                <w:rPr>
                                  <w:rStyle w:val="Link"/>
                                </w:rPr>
                                <w:t>project-consultancy@gronau-it-cloud-computing.de</w:t>
                              </w:r>
                            </w:hyperlink>
                          </w:p>
                          <w:p w14:paraId="2604FB09" w14:textId="77777777" w:rsidR="00D52717" w:rsidRDefault="0063554F" w:rsidP="00602B34">
                            <w:pPr>
                              <w:ind w:left="720"/>
                            </w:pPr>
                            <w:hyperlink r:id="rId15" w:history="1">
                              <w:r w:rsidR="00D52717" w:rsidRPr="00764D27">
                                <w:rPr>
                                  <w:rStyle w:val="Link"/>
                                </w:rPr>
                                <w:t>www.gronau-it-cloud-computing.de</w:t>
                              </w:r>
                            </w:hyperlink>
                          </w:p>
                          <w:p w14:paraId="281F4FD4" w14:textId="77777777" w:rsidR="00D52717" w:rsidRDefault="00D52717" w:rsidP="00601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6097" id="Textfeld 8" o:spid="_x0000_s1030" type="#_x0000_t202" style="position:absolute;margin-left:226.9pt;margin-top:165.05pt;width:307.9pt;height:16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" filled="f" stroked="f">
                <v:textbox>
                  <w:txbxContent>
                    <w:p w14:paraId="24325F56" w14:textId="77777777" w:rsidR="00D52717" w:rsidRPr="006172D4" w:rsidRDefault="00D52717" w:rsidP="0060187B">
                      <w:pPr>
                        <w:pStyle w:val="berschrift2"/>
                      </w:pPr>
                      <w:r>
                        <w:t>Kontakt</w:t>
                      </w:r>
                    </w:p>
                    <w:p w14:paraId="3B8026AE" w14:textId="77777777" w:rsidR="00D52717" w:rsidRDefault="00D52717" w:rsidP="00602B34">
                      <w:pPr>
                        <w:ind w:left="720"/>
                      </w:pPr>
                      <w:r w:rsidRPr="0060187B">
                        <w:t>Potsdamer Platz 10</w:t>
                      </w:r>
                    </w:p>
                    <w:p w14:paraId="3E58C325" w14:textId="77777777" w:rsidR="00D52717" w:rsidRDefault="00D52717" w:rsidP="00602B34">
                      <w:pPr>
                        <w:ind w:left="720"/>
                      </w:pPr>
                      <w:r w:rsidRPr="0060187B">
                        <w:t>10785 Berlin</w:t>
                      </w:r>
                    </w:p>
                    <w:p w14:paraId="20FFAF46" w14:textId="570266E2" w:rsidR="00D52717" w:rsidRDefault="00D52717" w:rsidP="00602B34">
                      <w:pPr>
                        <w:ind w:left="720"/>
                      </w:pPr>
                      <w:r w:rsidRPr="0060187B">
                        <w:t xml:space="preserve">Tel:  </w:t>
                      </w:r>
                      <w:r w:rsidR="007A6548" w:rsidRPr="007A6548">
                        <w:t>+49 30 300 11 48 18</w:t>
                      </w:r>
                    </w:p>
                    <w:p w14:paraId="0BF3E0D5" w14:textId="3001B104" w:rsidR="00D52717" w:rsidRDefault="0063554F" w:rsidP="00602B34">
                      <w:pPr>
                        <w:ind w:left="720"/>
                      </w:pPr>
                      <w:hyperlink r:id="rId16" w:history="1">
                        <w:r w:rsidR="003951DC" w:rsidRPr="00DF4F94">
                          <w:rPr>
                            <w:rStyle w:val="Link"/>
                          </w:rPr>
                          <w:t>project-consultancy@gronau-it-cloud-computing.de</w:t>
                        </w:r>
                      </w:hyperlink>
                    </w:p>
                    <w:p w14:paraId="2604FB09" w14:textId="77777777" w:rsidR="00D52717" w:rsidRDefault="0063554F" w:rsidP="00602B34">
                      <w:pPr>
                        <w:ind w:left="720"/>
                      </w:pPr>
                      <w:hyperlink r:id="rId17" w:history="1">
                        <w:r w:rsidR="00D52717" w:rsidRPr="00764D27">
                          <w:rPr>
                            <w:rStyle w:val="Link"/>
                          </w:rPr>
                          <w:t>www.gronau-it-cloud-computing.de</w:t>
                        </w:r>
                      </w:hyperlink>
                    </w:p>
                    <w:p w14:paraId="281F4FD4" w14:textId="77777777" w:rsidR="00D52717" w:rsidRDefault="00D52717" w:rsidP="0060187B"/>
                  </w:txbxContent>
                </v:textbox>
                <w10:wrap type="square"/>
              </v:shape>
            </w:pict>
          </mc:Fallback>
        </mc:AlternateContent>
      </w:r>
      <w:r w:rsidR="00EF4519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375A96" wp14:editId="1050ACCD">
                <wp:simplePos x="0" y="0"/>
                <wp:positionH relativeFrom="column">
                  <wp:posOffset>3459480</wp:posOffset>
                </wp:positionH>
                <wp:positionV relativeFrom="paragraph">
                  <wp:posOffset>5307965</wp:posOffset>
                </wp:positionV>
                <wp:extent cx="2916555" cy="1720215"/>
                <wp:effectExtent l="0" t="0" r="0" b="698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172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34C49" w14:textId="77777777" w:rsidR="002B0499" w:rsidRDefault="002B0499" w:rsidP="002B0499">
                            <w:pPr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</w:pPr>
                            <w:r w:rsidRPr="002B0499"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  <w:t>Branchen</w:t>
                            </w:r>
                          </w:p>
                          <w:p w14:paraId="7FCF457C" w14:textId="77777777" w:rsidR="002B0499" w:rsidRDefault="002B0499" w:rsidP="002B0499">
                            <w:pPr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</w:pPr>
                          </w:p>
                          <w:p w14:paraId="032FD148" w14:textId="03976F17" w:rsidR="00D61CA9" w:rsidRDefault="00196572" w:rsidP="009D496A">
                            <w:pPr>
                              <w:ind w:left="709" w:hanging="142"/>
                            </w:pPr>
                            <w:r>
                              <w:t xml:space="preserve">  </w:t>
                            </w:r>
                            <w:r w:rsidR="00D61CA9">
                              <w:tab/>
                            </w:r>
                            <w:r w:rsidR="002B0499">
                              <w:t xml:space="preserve">Banken, Beratungsunternehmen, Dienstleistung, Finanzdienstleistung, </w:t>
                            </w:r>
                          </w:p>
                          <w:p w14:paraId="2A38AC94" w14:textId="77777777" w:rsidR="009D496A" w:rsidRDefault="002B0499" w:rsidP="009D496A">
                            <w:pPr>
                              <w:ind w:left="709"/>
                            </w:pPr>
                            <w:r>
                              <w:t xml:space="preserve">Handelskonzern, </w:t>
                            </w:r>
                            <w:r w:rsidR="009D496A">
                              <w:t>Informations-</w:t>
                            </w:r>
                          </w:p>
                          <w:p w14:paraId="1ACD5998" w14:textId="5B416E79" w:rsidR="002B0499" w:rsidRDefault="002B0499" w:rsidP="009D496A">
                            <w:pPr>
                              <w:ind w:left="709"/>
                            </w:pPr>
                            <w:r>
                              <w:t>Technologie, Versicherungen</w:t>
                            </w:r>
                            <w:r w:rsidR="00C23DEA">
                              <w:t xml:space="preserve"> </w:t>
                            </w:r>
                          </w:p>
                          <w:p w14:paraId="150F06FC" w14:textId="1790DD40" w:rsidR="002B0499" w:rsidRDefault="002B0499" w:rsidP="002B0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5A96" id="Textfeld 2" o:spid="_x0000_s1031" type="#_x0000_t202" style="position:absolute;margin-left:272.4pt;margin-top:417.95pt;width:229.65pt;height:135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" filled="f" stroked="f">
                <v:textbox>
                  <w:txbxContent>
                    <w:p w14:paraId="0FA34C49" w14:textId="77777777" w:rsidR="002B0499" w:rsidRDefault="002B0499" w:rsidP="002B0499">
                      <w:pPr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</w:pPr>
                      <w:r w:rsidRPr="002B0499"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  <w:t>Branchen</w:t>
                      </w:r>
                    </w:p>
                    <w:p w14:paraId="7FCF457C" w14:textId="77777777" w:rsidR="002B0499" w:rsidRDefault="002B0499" w:rsidP="002B0499">
                      <w:pPr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</w:pPr>
                    </w:p>
                    <w:p w14:paraId="032FD148" w14:textId="03976F17" w:rsidR="00D61CA9" w:rsidRDefault="00196572" w:rsidP="009D496A">
                      <w:pPr>
                        <w:ind w:left="709" w:hanging="142"/>
                      </w:pPr>
                      <w:r>
                        <w:t xml:space="preserve">  </w:t>
                      </w:r>
                      <w:r w:rsidR="00D61CA9">
                        <w:tab/>
                      </w:r>
                      <w:r w:rsidR="002B0499">
                        <w:t xml:space="preserve">Banken, Beratungsunternehmen, Dienstleistung, Finanzdienstleistung, </w:t>
                      </w:r>
                    </w:p>
                    <w:p w14:paraId="2A38AC94" w14:textId="77777777" w:rsidR="009D496A" w:rsidRDefault="002B0499" w:rsidP="009D496A">
                      <w:pPr>
                        <w:ind w:left="709"/>
                      </w:pPr>
                      <w:r>
                        <w:t xml:space="preserve">Handelskonzern, </w:t>
                      </w:r>
                      <w:r w:rsidR="009D496A">
                        <w:t>Informations-</w:t>
                      </w:r>
                    </w:p>
                    <w:p w14:paraId="1ACD5998" w14:textId="5B416E79" w:rsidR="002B0499" w:rsidRDefault="002B0499" w:rsidP="009D496A">
                      <w:pPr>
                        <w:ind w:left="709"/>
                      </w:pPr>
                      <w:r>
                        <w:t>Technologie, Versicherungen</w:t>
                      </w:r>
                      <w:r w:rsidR="00C23DEA">
                        <w:t xml:space="preserve"> </w:t>
                      </w:r>
                    </w:p>
                    <w:p w14:paraId="150F06FC" w14:textId="1790DD40" w:rsidR="002B0499" w:rsidRDefault="002B0499" w:rsidP="002B0499"/>
                  </w:txbxContent>
                </v:textbox>
                <w10:wrap type="square"/>
              </v:shape>
            </w:pict>
          </mc:Fallback>
        </mc:AlternateContent>
      </w:r>
      <w:r w:rsidR="00EF4519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81919" wp14:editId="27466F80">
                <wp:simplePos x="0" y="0"/>
                <wp:positionH relativeFrom="column">
                  <wp:posOffset>3447415</wp:posOffset>
                </wp:positionH>
                <wp:positionV relativeFrom="paragraph">
                  <wp:posOffset>4265930</wp:posOffset>
                </wp:positionV>
                <wp:extent cx="2472690" cy="1029970"/>
                <wp:effectExtent l="0" t="0" r="0" b="11430"/>
                <wp:wrapSquare wrapText="bothSides"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90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FC2C8" w14:textId="77777777" w:rsidR="00D52717" w:rsidRPr="006172D4" w:rsidRDefault="00D52717" w:rsidP="000038F9">
                            <w:pPr>
                              <w:pStyle w:val="berschrift2"/>
                            </w:pPr>
                            <w:r>
                              <w:t>projektorte</w:t>
                            </w:r>
                          </w:p>
                          <w:p w14:paraId="28CEEFD3" w14:textId="1584A95D" w:rsidR="00157223" w:rsidRPr="005C70A1" w:rsidRDefault="00D52717" w:rsidP="0057210F">
                            <w:r>
                              <w:tab/>
                            </w:r>
                            <w:r w:rsidR="0057210F">
                              <w:t>Metropolregion München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1919" id="Textfeld 56" o:spid="_x0000_s1032" type="#_x0000_t202" style="position:absolute;margin-left:271.45pt;margin-top:335.9pt;width:194.7pt;height:8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" filled="f" stroked="f">
                <v:textbox>
                  <w:txbxContent>
                    <w:p w14:paraId="105FC2C8" w14:textId="77777777" w:rsidR="00D52717" w:rsidRPr="006172D4" w:rsidRDefault="00D52717" w:rsidP="000038F9">
                      <w:pPr>
                        <w:pStyle w:val="berschrift2"/>
                      </w:pPr>
                      <w:r>
                        <w:t>projektorte</w:t>
                      </w:r>
                    </w:p>
                    <w:p w14:paraId="28CEEFD3" w14:textId="1584A95D" w:rsidR="00157223" w:rsidRPr="005C70A1" w:rsidRDefault="00D52717" w:rsidP="0057210F">
                      <w:r>
                        <w:tab/>
                      </w:r>
                      <w:r w:rsidR="0057210F">
                        <w:t>Metropolregion München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762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45B7EF" wp14:editId="3EDCE3BE">
                <wp:simplePos x="0" y="0"/>
                <wp:positionH relativeFrom="column">
                  <wp:posOffset>3443605</wp:posOffset>
                </wp:positionH>
                <wp:positionV relativeFrom="paragraph">
                  <wp:posOffset>6666965</wp:posOffset>
                </wp:positionV>
                <wp:extent cx="2304415" cy="1252220"/>
                <wp:effectExtent l="0" t="0" r="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4FD94" w14:textId="73622422" w:rsidR="005C70A1" w:rsidRPr="006172D4" w:rsidRDefault="005C70A1" w:rsidP="005C70A1">
                            <w:pPr>
                              <w:pStyle w:val="berschrift2"/>
                            </w:pPr>
                            <w:r>
                              <w:t>verfügbar ab</w:t>
                            </w:r>
                          </w:p>
                          <w:p w14:paraId="2850CD9D" w14:textId="4B911432" w:rsidR="005C70A1" w:rsidRDefault="005C70A1" w:rsidP="005C70A1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 w:rsidR="00E522B3">
                              <w:t>0</w:t>
                            </w:r>
                            <w:r>
                              <w:t>1.</w:t>
                            </w:r>
                            <w:r w:rsidR="002C11E5">
                              <w:t>10</w:t>
                            </w:r>
                            <w:r>
                              <w:t>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B7EF" id="Textfeld 12" o:spid="_x0000_s1033" type="#_x0000_t202" style="position:absolute;margin-left:271.15pt;margin-top:524.95pt;width:181.45pt;height:98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" filled="f" stroked="f">
                <v:textbox>
                  <w:txbxContent>
                    <w:p w14:paraId="0814FD94" w14:textId="73622422" w:rsidR="005C70A1" w:rsidRPr="006172D4" w:rsidRDefault="005C70A1" w:rsidP="005C70A1">
                      <w:pPr>
                        <w:pStyle w:val="berschrift2"/>
                      </w:pPr>
                      <w:r>
                        <w:t>verfügbar ab</w:t>
                      </w:r>
                    </w:p>
                    <w:p w14:paraId="2850CD9D" w14:textId="4B911432" w:rsidR="005C70A1" w:rsidRDefault="005C70A1" w:rsidP="005C70A1">
                      <w:pPr>
                        <w:ind w:left="709" w:hanging="709"/>
                      </w:pPr>
                      <w:r>
                        <w:t xml:space="preserve">             </w:t>
                      </w:r>
                      <w:r w:rsidR="00E522B3">
                        <w:t>0</w:t>
                      </w:r>
                      <w:r>
                        <w:t>1.</w:t>
                      </w:r>
                      <w:r w:rsidR="002C11E5">
                        <w:t>10</w:t>
                      </w:r>
                      <w:r>
                        <w:t>.2018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317">
        <w:rPr>
          <w:noProof/>
          <w:sz w:val="24"/>
          <w:lang w:eastAsia="de-DE" w:bidi="ar-SA"/>
        </w:rPr>
        <w:drawing>
          <wp:anchor distT="0" distB="0" distL="114300" distR="114300" simplePos="0" relativeHeight="251664384" behindDoc="1" locked="0" layoutInCell="1" allowOverlap="1" wp14:anchorId="76E95805" wp14:editId="02FF9EA2">
            <wp:simplePos x="0" y="0"/>
            <wp:positionH relativeFrom="column">
              <wp:posOffset>-619125</wp:posOffset>
            </wp:positionH>
            <wp:positionV relativeFrom="paragraph">
              <wp:posOffset>3477260</wp:posOffset>
            </wp:positionV>
            <wp:extent cx="7524000" cy="4795200"/>
            <wp:effectExtent l="0" t="0" r="0" b="5715"/>
            <wp:wrapNone/>
            <wp:docPr id="11" name="Bild 11" descr="layout_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_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914"/>
                    <a:stretch/>
                  </pic:blipFill>
                  <pic:spPr bwMode="auto">
                    <a:xfrm>
                      <a:off x="0" y="0"/>
                      <a:ext cx="7524000" cy="47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987">
        <w:rPr>
          <w:sz w:val="24"/>
          <w:lang w:eastAsia="de-DE" w:bidi="ar-SA"/>
        </w:rPr>
        <w:br w:type="page"/>
      </w:r>
    </w:p>
    <w:p w14:paraId="534DD0D0" w14:textId="5292821F" w:rsidR="00751825" w:rsidRDefault="00512586" w:rsidP="000B28A5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03648" behindDoc="0" locked="0" layoutInCell="1" allowOverlap="1" wp14:anchorId="752044C6" wp14:editId="69241A09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15" name="Bild 15" descr="../balken_ski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balken_skill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9B2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9E07B6" wp14:editId="66C238DE">
                <wp:simplePos x="0" y="0"/>
                <wp:positionH relativeFrom="column">
                  <wp:posOffset>-15073</wp:posOffset>
                </wp:positionH>
                <wp:positionV relativeFrom="paragraph">
                  <wp:posOffset>170548</wp:posOffset>
                </wp:positionV>
                <wp:extent cx="1299210" cy="7998727"/>
                <wp:effectExtent l="0" t="0" r="0" b="254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998727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B154" id="Rechteck 14" o:spid="_x0000_s1026" style="position:absolute;margin-left:-1.2pt;margin-top:13.45pt;width:102.3pt;height:629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" fillcolor="#eee" stroked="f" strokeweight="1pt"/>
            </w:pict>
          </mc:Fallback>
        </mc:AlternateContent>
      </w:r>
      <w:r w:rsidR="008709B2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38030" wp14:editId="0349AB2A">
                <wp:simplePos x="0" y="0"/>
                <wp:positionH relativeFrom="column">
                  <wp:posOffset>1503680</wp:posOffset>
                </wp:positionH>
                <wp:positionV relativeFrom="paragraph">
                  <wp:posOffset>510406</wp:posOffset>
                </wp:positionV>
                <wp:extent cx="4795520" cy="8117840"/>
                <wp:effectExtent l="0" t="0" r="0" b="1016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811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260C1" w14:textId="77777777" w:rsidR="00BB5D6D" w:rsidRPr="00C87CFC" w:rsidRDefault="00BB5D6D" w:rsidP="00BB5D6D">
                            <w:pPr>
                              <w:rPr>
                                <w:b/>
                              </w:rPr>
                            </w:pPr>
                            <w:r w:rsidRPr="00517AE5">
                              <w:rPr>
                                <w:b/>
                              </w:rPr>
                              <w:t>Betriebssysteme</w:t>
                            </w:r>
                          </w:p>
                          <w:p w14:paraId="3966B77C" w14:textId="77777777" w:rsidR="00BB5D6D" w:rsidRPr="00C87CFC" w:rsidRDefault="00BB5D6D" w:rsidP="00BB5D6D">
                            <w:r w:rsidRPr="00C87CFC">
                              <w:t xml:space="preserve">Linux, </w:t>
                            </w:r>
                            <w:r>
                              <w:t>UNIX</w:t>
                            </w:r>
                          </w:p>
                          <w:p w14:paraId="3499F50D" w14:textId="77777777" w:rsidR="00BB5D6D" w:rsidRPr="00C87CFC" w:rsidRDefault="00BB5D6D" w:rsidP="00BB5D6D"/>
                          <w:p w14:paraId="115AC7DF" w14:textId="77777777" w:rsidR="00BB5D6D" w:rsidRPr="000C4219" w:rsidRDefault="00BB5D6D" w:rsidP="00BB5D6D">
                            <w:pPr>
                              <w:rPr>
                                <w:b/>
                              </w:rPr>
                            </w:pPr>
                            <w:r w:rsidRPr="000C4219">
                              <w:rPr>
                                <w:b/>
                              </w:rPr>
                              <w:t>Sprachen</w:t>
                            </w:r>
                          </w:p>
                          <w:p w14:paraId="62B268D0" w14:textId="77777777" w:rsidR="00BB5D6D" w:rsidRPr="00BB5D6D" w:rsidRDefault="00BB5D6D" w:rsidP="00BB5D6D">
                            <w:r w:rsidRPr="00BB5D6D">
                              <w:t>Python, SQL, Shell-Scripts, R, C</w:t>
                            </w:r>
                          </w:p>
                          <w:p w14:paraId="716BD33E" w14:textId="77777777" w:rsidR="00BB5D6D" w:rsidRPr="00BB5D6D" w:rsidRDefault="00BB5D6D" w:rsidP="00BB5D6D"/>
                          <w:p w14:paraId="5093F000" w14:textId="77777777" w:rsidR="00BB5D6D" w:rsidRPr="00BB5D6D" w:rsidRDefault="00BB5D6D" w:rsidP="00BB5D6D">
                            <w:pPr>
                              <w:rPr>
                                <w:b/>
                              </w:rPr>
                            </w:pPr>
                            <w:r w:rsidRPr="00BB5D6D">
                              <w:rPr>
                                <w:b/>
                              </w:rPr>
                              <w:t>Datensysteme</w:t>
                            </w:r>
                          </w:p>
                          <w:p w14:paraId="566B2137" w14:textId="77777777" w:rsidR="00BB5D6D" w:rsidRPr="00BB5D6D" w:rsidRDefault="00BB5D6D" w:rsidP="00BB5D6D">
                            <w:r w:rsidRPr="00BB5D6D">
                              <w:t xml:space="preserve">Oracle, </w:t>
                            </w:r>
                            <w:proofErr w:type="spellStart"/>
                            <w:r w:rsidRPr="00BB5D6D">
                              <w:t>PostgresSQL</w:t>
                            </w:r>
                            <w:proofErr w:type="spellEnd"/>
                            <w:r w:rsidRPr="00BB5D6D">
                              <w:t xml:space="preserve">, MySQL, </w:t>
                            </w:r>
                            <w:proofErr w:type="spellStart"/>
                            <w:r w:rsidRPr="00BB5D6D">
                              <w:t>Elasticsearch</w:t>
                            </w:r>
                            <w:proofErr w:type="spellEnd"/>
                            <w:r w:rsidRPr="00BB5D6D">
                              <w:t xml:space="preserve">, </w:t>
                            </w:r>
                            <w:proofErr w:type="spellStart"/>
                            <w:r w:rsidRPr="00BB5D6D">
                              <w:t>Logstash</w:t>
                            </w:r>
                            <w:proofErr w:type="spellEnd"/>
                          </w:p>
                          <w:p w14:paraId="66E6266D" w14:textId="77777777" w:rsidR="00BB5D6D" w:rsidRPr="00BB5D6D" w:rsidRDefault="00BB5D6D" w:rsidP="00BB5D6D"/>
                          <w:p w14:paraId="265D0F92" w14:textId="77777777" w:rsidR="00BB5D6D" w:rsidRPr="000E4C94" w:rsidRDefault="00BB5D6D" w:rsidP="00BB5D6D">
                            <w:pPr>
                              <w:rPr>
                                <w:b/>
                              </w:rPr>
                            </w:pPr>
                            <w:r w:rsidRPr="000E4C94">
                              <w:rPr>
                                <w:b/>
                              </w:rPr>
                              <w:t>Automatisierungstechnologien</w:t>
                            </w:r>
                          </w:p>
                          <w:p w14:paraId="5B2B2410" w14:textId="77777777" w:rsidR="00BB5D6D" w:rsidRPr="000E4C94" w:rsidRDefault="00BB5D6D" w:rsidP="00BB5D6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E4C94">
                              <w:rPr>
                                <w:lang w:val="en-US"/>
                              </w:rPr>
                              <w:t xml:space="preserve">Puppet, </w:t>
                            </w:r>
                            <w:proofErr w:type="spellStart"/>
                            <w:r w:rsidRPr="000E4C94">
                              <w:rPr>
                                <w:lang w:val="en-US"/>
                              </w:rPr>
                              <w:t>Ansible</w:t>
                            </w:r>
                            <w:proofErr w:type="spellEnd"/>
                            <w:r w:rsidRPr="000E4C94">
                              <w:rPr>
                                <w:lang w:val="en-US"/>
                              </w:rPr>
                              <w:t xml:space="preserve">, Docker, Kubernetes, </w:t>
                            </w:r>
                            <w:proofErr w:type="spellStart"/>
                            <w:r w:rsidRPr="000E4C94">
                              <w:rPr>
                                <w:lang w:val="en-US"/>
                              </w:rPr>
                              <w:t>OpenShift</w:t>
                            </w:r>
                            <w:proofErr w:type="spellEnd"/>
                            <w:r w:rsidRPr="000E4C94">
                              <w:rPr>
                                <w:lang w:val="en-US"/>
                              </w:rPr>
                              <w:t xml:space="preserve">, AWS </w:t>
                            </w:r>
                            <w:proofErr w:type="spellStart"/>
                            <w:r w:rsidRPr="000E4C94">
                              <w:rPr>
                                <w:lang w:val="en-US"/>
                              </w:rPr>
                              <w:t>Cloudformation</w:t>
                            </w:r>
                            <w:proofErr w:type="spellEnd"/>
                          </w:p>
                          <w:p w14:paraId="2113535B" w14:textId="77777777" w:rsidR="00BB5D6D" w:rsidRPr="000E4C94" w:rsidRDefault="00BB5D6D" w:rsidP="00BB5D6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D717FDB" w14:textId="77777777" w:rsidR="00BB5D6D" w:rsidRPr="001F4AED" w:rsidRDefault="00BB5D6D" w:rsidP="00BB5D6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F4AED">
                              <w:rPr>
                                <w:b/>
                                <w:lang w:val="en-US"/>
                              </w:rPr>
                              <w:t>Tools</w:t>
                            </w:r>
                          </w:p>
                          <w:p w14:paraId="0642DE70" w14:textId="77777777" w:rsidR="00BB5D6D" w:rsidRPr="001F4AED" w:rsidRDefault="00BB5D6D" w:rsidP="00BB5D6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Jenkins, Team City, </w:t>
                            </w:r>
                            <w:r w:rsidRPr="001F4AED">
                              <w:rPr>
                                <w:lang w:val="en-US"/>
                              </w:rPr>
                              <w:t>IBM Tivoli Storage Manager (TSM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E5C1520" w14:textId="77777777" w:rsidR="00BB5D6D" w:rsidRPr="001F4AED" w:rsidRDefault="00BB5D6D" w:rsidP="00BB5D6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3DA34D6F" w14:textId="77777777" w:rsidR="00BB5D6D" w:rsidRDefault="00BB5D6D" w:rsidP="00BB5D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Prozesse</w:t>
                            </w:r>
                          </w:p>
                          <w:p w14:paraId="3CDE68E0" w14:textId="77777777" w:rsidR="00BB5D6D" w:rsidRPr="009F7709" w:rsidRDefault="00BB5D6D" w:rsidP="00BB5D6D">
                            <w:r w:rsidRPr="009F7709">
                              <w:t xml:space="preserve">Agile, </w:t>
                            </w:r>
                            <w:proofErr w:type="spellStart"/>
                            <w:r w:rsidRPr="009F7709">
                              <w:t>Scrum</w:t>
                            </w:r>
                            <w:proofErr w:type="spellEnd"/>
                            <w:r w:rsidRPr="009F7709">
                              <w:t>, Kanban</w:t>
                            </w:r>
                          </w:p>
                          <w:p w14:paraId="1F7089DA" w14:textId="77777777" w:rsidR="00A2258D" w:rsidRPr="009F7709" w:rsidRDefault="00A2258D" w:rsidP="009D7E6D">
                            <w:pPr>
                              <w:rPr>
                                <w:b/>
                              </w:rPr>
                            </w:pPr>
                          </w:p>
                          <w:p w14:paraId="41571289" w14:textId="77777777" w:rsidR="00D52717" w:rsidRPr="009F7709" w:rsidRDefault="00D52717" w:rsidP="009D7E6D">
                            <w:pPr>
                              <w:rPr>
                                <w:b/>
                              </w:rPr>
                            </w:pPr>
                            <w:r w:rsidRPr="009F7709">
                              <w:rPr>
                                <w:b/>
                              </w:rPr>
                              <w:t>Weitere Fähigkeiten</w:t>
                            </w:r>
                          </w:p>
                          <w:p w14:paraId="766E65E9" w14:textId="77777777" w:rsidR="0054162E" w:rsidRDefault="00960D60" w:rsidP="0054162E">
                            <w:pPr>
                              <w:spacing w:before="0" w:after="0"/>
                              <w:contextualSpacing w:val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Apache Web Server, </w:t>
                            </w:r>
                            <w:proofErr w:type="spellStart"/>
                            <w:r w:rsidRPr="00DB2878">
                              <w:rPr>
                                <w:lang w:val="en-US"/>
                              </w:rPr>
                              <w:t>Atlassian</w:t>
                            </w:r>
                            <w:proofErr w:type="spellEnd"/>
                            <w:r w:rsidRPr="00DB2878">
                              <w:rPr>
                                <w:lang w:val="en-US"/>
                              </w:rPr>
                              <w:t xml:space="preserve"> Confluence, </w:t>
                            </w:r>
                            <w:proofErr w:type="spellStart"/>
                            <w:r w:rsidRPr="00DB2878">
                              <w:rPr>
                                <w:lang w:val="en-US"/>
                              </w:rPr>
                              <w:t>Atlassian</w:t>
                            </w:r>
                            <w:proofErr w:type="spellEnd"/>
                            <w:r w:rsidR="009F7709">
                              <w:rPr>
                                <w:lang w:val="en-US"/>
                              </w:rPr>
                              <w:t xml:space="preserve"> Jira</w:t>
                            </w:r>
                            <w:r w:rsidR="00501288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DB2878">
                              <w:rPr>
                                <w:lang w:val="en-US"/>
                              </w:rPr>
                              <w:t xml:space="preserve">Automation, Bash, Cloud Computing, Continuous Delivery, Continuous Integration, DevOps, </w:t>
                            </w:r>
                            <w:proofErr w:type="spellStart"/>
                            <w:r w:rsidRPr="00DB2878">
                              <w:rPr>
                                <w:lang w:val="en-US"/>
                              </w:rPr>
                              <w:t>DevSecOps</w:t>
                            </w:r>
                            <w:proofErr w:type="spellEnd"/>
                            <w:r w:rsidRPr="00DB2878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Docker Swarm, </w:t>
                            </w:r>
                            <w:proofErr w:type="spellStart"/>
                            <w:r w:rsidRPr="00DB2878">
                              <w:rPr>
                                <w:lang w:val="en-US"/>
                              </w:rPr>
                              <w:t>Elasticsearch</w:t>
                            </w:r>
                            <w:proofErr w:type="spellEnd"/>
                            <w:r w:rsidRPr="00DB287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Endeca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Filebeat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Grafana</w:t>
                            </w:r>
                            <w:proofErr w:type="spellEnd"/>
                            <w:r w:rsidRPr="00DB2878">
                              <w:rPr>
                                <w:lang w:val="en-US"/>
                              </w:rPr>
                              <w:t xml:space="preserve">, IaaS (Infrastructure as a Service), Icinga2 Monitoring, </w:t>
                            </w:r>
                          </w:p>
                          <w:p w14:paraId="0906EC5A" w14:textId="0448940F" w:rsidR="0054162E" w:rsidRPr="0054162E" w:rsidRDefault="00960D60" w:rsidP="0054162E">
                            <w:pPr>
                              <w:spacing w:before="0" w:after="0"/>
                              <w:contextualSpacing w:val="0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lang w:val="en-US" w:eastAsia="de-DE" w:bidi="ar-SA"/>
                              </w:rPr>
                            </w:pPr>
                            <w:r w:rsidRPr="00DB2878">
                              <w:rPr>
                                <w:lang w:val="en-US"/>
                              </w:rPr>
                              <w:t>Infrastructure as a Service (IaaS),</w:t>
                            </w:r>
                            <w:r w:rsidR="0050128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01288" w:rsidRPr="00DB2878">
                              <w:rPr>
                                <w:lang w:val="en-US"/>
                              </w:rPr>
                              <w:t>JIRA,</w:t>
                            </w:r>
                            <w:r w:rsidRPr="00DB2878">
                              <w:rPr>
                                <w:lang w:val="en-US"/>
                              </w:rPr>
                              <w:t xml:space="preserve"> Kafka, </w:t>
                            </w:r>
                            <w:proofErr w:type="spellStart"/>
                            <w:r w:rsidRPr="00DB2878"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  <w:r w:rsidRPr="00DB2878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Nagios</w:t>
                            </w:r>
                            <w:r w:rsidRPr="00DB2878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54162E" w:rsidRPr="0054162E">
                              <w:rPr>
                                <w:rFonts w:eastAsia="Times New Roman"/>
                                <w:lang w:val="en-US"/>
                              </w:rPr>
                              <w:t>Neo4j</w:t>
                            </w:r>
                          </w:p>
                          <w:p w14:paraId="6F64B307" w14:textId="77777777" w:rsidR="0054162E" w:rsidRDefault="0054162E" w:rsidP="00541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501288">
                              <w:rPr>
                                <w:lang w:val="en-US"/>
                              </w:rPr>
                              <w:t>Octave</w:t>
                            </w:r>
                            <w:proofErr w:type="gramEnd"/>
                            <w:r w:rsidR="00501288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960D60">
                              <w:rPr>
                                <w:lang w:val="en-US"/>
                              </w:rPr>
                              <w:t xml:space="preserve">Prometheus, </w:t>
                            </w:r>
                            <w:r w:rsidR="00960D60" w:rsidRPr="00DB2878">
                              <w:rPr>
                                <w:lang w:val="en-US"/>
                              </w:rPr>
                              <w:t xml:space="preserve">PRTG Monitoring, Pair Programming, Platform as a Service (PaaS), </w:t>
                            </w:r>
                            <w:r w:rsidR="00960D60">
                              <w:rPr>
                                <w:lang w:val="en-US"/>
                              </w:rPr>
                              <w:t xml:space="preserve">PL/SQL, </w:t>
                            </w:r>
                            <w:proofErr w:type="spellStart"/>
                            <w:r w:rsidR="00960D60" w:rsidRPr="00DB2878">
                              <w:rPr>
                                <w:lang w:val="en-US"/>
                              </w:rPr>
                              <w:t>RabbitMQ</w:t>
                            </w:r>
                            <w:proofErr w:type="spellEnd"/>
                            <w:r w:rsidR="00960D60" w:rsidRPr="00DB2878">
                              <w:rPr>
                                <w:lang w:val="en-US"/>
                              </w:rPr>
                              <w:t xml:space="preserve">, Red Hat Linux, </w:t>
                            </w:r>
                            <w:proofErr w:type="spellStart"/>
                            <w:r w:rsidR="00960D60">
                              <w:rPr>
                                <w:lang w:val="en-US"/>
                              </w:rPr>
                              <w:t>Redis</w:t>
                            </w:r>
                            <w:proofErr w:type="spellEnd"/>
                            <w:r w:rsidR="00960D60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960D60" w:rsidRPr="00DB2878">
                              <w:rPr>
                                <w:lang w:val="en-US"/>
                              </w:rPr>
                              <w:t xml:space="preserve">Scrum, </w:t>
                            </w:r>
                          </w:p>
                          <w:p w14:paraId="6DE46D42" w14:textId="0534FA80" w:rsidR="00D52717" w:rsidRPr="003C5002" w:rsidRDefault="00960D60" w:rsidP="0054162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DB2878">
                              <w:rPr>
                                <w:lang w:val="en-US"/>
                              </w:rPr>
                              <w:t>Sicherheit</w:t>
                            </w:r>
                            <w:proofErr w:type="spellEnd"/>
                            <w:r w:rsidRPr="00DB2878">
                              <w:rPr>
                                <w:lang w:val="en-US"/>
                              </w:rPr>
                              <w:t>, Software as a Servi</w:t>
                            </w:r>
                            <w:r>
                              <w:rPr>
                                <w:lang w:val="en-US"/>
                              </w:rPr>
                              <w:t xml:space="preserve">ce </w:t>
                            </w:r>
                            <w:r w:rsidR="00501288">
                              <w:rPr>
                                <w:lang w:val="en-US"/>
                              </w:rPr>
                              <w:t xml:space="preserve">(SaaS), </w:t>
                            </w:r>
                            <w:proofErr w:type="spellStart"/>
                            <w:r w:rsidR="00501288">
                              <w:rPr>
                                <w:lang w:val="en-US"/>
                              </w:rPr>
                              <w:t>Statistik</w:t>
                            </w:r>
                            <w:proofErr w:type="spellEnd"/>
                            <w:r w:rsidR="00501288">
                              <w:rPr>
                                <w:lang w:val="en-US"/>
                              </w:rPr>
                              <w:t>, Ubuntu Linux</w:t>
                            </w:r>
                          </w:p>
                          <w:p w14:paraId="171ACA87" w14:textId="77777777" w:rsidR="00D52717" w:rsidRPr="008F6C94" w:rsidRDefault="00D527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8030" id="Textfeld 9" o:spid="_x0000_s1034" type="#_x0000_t202" style="position:absolute;margin-left:118.4pt;margin-top:40.2pt;width:377.6pt;height:6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" filled="f" stroked="f">
                <v:textbox>
                  <w:txbxContent>
                    <w:p w14:paraId="5DA260C1" w14:textId="77777777" w:rsidR="00BB5D6D" w:rsidRPr="00C87CFC" w:rsidRDefault="00BB5D6D" w:rsidP="00BB5D6D">
                      <w:pPr>
                        <w:rPr>
                          <w:b/>
                        </w:rPr>
                      </w:pPr>
                      <w:r w:rsidRPr="00517AE5">
                        <w:rPr>
                          <w:b/>
                        </w:rPr>
                        <w:t>Betriebssysteme</w:t>
                      </w:r>
                    </w:p>
                    <w:p w14:paraId="3966B77C" w14:textId="77777777" w:rsidR="00BB5D6D" w:rsidRPr="00C87CFC" w:rsidRDefault="00BB5D6D" w:rsidP="00BB5D6D">
                      <w:r w:rsidRPr="00C87CFC">
                        <w:t xml:space="preserve">Linux, </w:t>
                      </w:r>
                      <w:r>
                        <w:t>UNIX</w:t>
                      </w:r>
                    </w:p>
                    <w:p w14:paraId="3499F50D" w14:textId="77777777" w:rsidR="00BB5D6D" w:rsidRPr="00C87CFC" w:rsidRDefault="00BB5D6D" w:rsidP="00BB5D6D"/>
                    <w:p w14:paraId="115AC7DF" w14:textId="77777777" w:rsidR="00BB5D6D" w:rsidRPr="000C4219" w:rsidRDefault="00BB5D6D" w:rsidP="00BB5D6D">
                      <w:pPr>
                        <w:rPr>
                          <w:b/>
                        </w:rPr>
                      </w:pPr>
                      <w:r w:rsidRPr="000C4219">
                        <w:rPr>
                          <w:b/>
                        </w:rPr>
                        <w:t>Sprachen</w:t>
                      </w:r>
                    </w:p>
                    <w:p w14:paraId="62B268D0" w14:textId="77777777" w:rsidR="00BB5D6D" w:rsidRPr="00BB5D6D" w:rsidRDefault="00BB5D6D" w:rsidP="00BB5D6D">
                      <w:r w:rsidRPr="00BB5D6D">
                        <w:t>Python, SQL, Shell-Scripts, R, C</w:t>
                      </w:r>
                    </w:p>
                    <w:p w14:paraId="716BD33E" w14:textId="77777777" w:rsidR="00BB5D6D" w:rsidRPr="00BB5D6D" w:rsidRDefault="00BB5D6D" w:rsidP="00BB5D6D"/>
                    <w:p w14:paraId="5093F000" w14:textId="77777777" w:rsidR="00BB5D6D" w:rsidRPr="00BB5D6D" w:rsidRDefault="00BB5D6D" w:rsidP="00BB5D6D">
                      <w:pPr>
                        <w:rPr>
                          <w:b/>
                        </w:rPr>
                      </w:pPr>
                      <w:r w:rsidRPr="00BB5D6D">
                        <w:rPr>
                          <w:b/>
                        </w:rPr>
                        <w:t>Datensysteme</w:t>
                      </w:r>
                    </w:p>
                    <w:p w14:paraId="566B2137" w14:textId="77777777" w:rsidR="00BB5D6D" w:rsidRPr="00BB5D6D" w:rsidRDefault="00BB5D6D" w:rsidP="00BB5D6D">
                      <w:r w:rsidRPr="00BB5D6D">
                        <w:t xml:space="preserve">Oracle, </w:t>
                      </w:r>
                      <w:proofErr w:type="spellStart"/>
                      <w:r w:rsidRPr="00BB5D6D">
                        <w:t>PostgresSQL</w:t>
                      </w:r>
                      <w:proofErr w:type="spellEnd"/>
                      <w:r w:rsidRPr="00BB5D6D">
                        <w:t xml:space="preserve">, MySQL, </w:t>
                      </w:r>
                      <w:proofErr w:type="spellStart"/>
                      <w:r w:rsidRPr="00BB5D6D">
                        <w:t>Elasticsearch</w:t>
                      </w:r>
                      <w:proofErr w:type="spellEnd"/>
                      <w:r w:rsidRPr="00BB5D6D">
                        <w:t xml:space="preserve">, </w:t>
                      </w:r>
                      <w:proofErr w:type="spellStart"/>
                      <w:r w:rsidRPr="00BB5D6D">
                        <w:t>Logstash</w:t>
                      </w:r>
                      <w:proofErr w:type="spellEnd"/>
                    </w:p>
                    <w:p w14:paraId="66E6266D" w14:textId="77777777" w:rsidR="00BB5D6D" w:rsidRPr="00BB5D6D" w:rsidRDefault="00BB5D6D" w:rsidP="00BB5D6D"/>
                    <w:p w14:paraId="265D0F92" w14:textId="77777777" w:rsidR="00BB5D6D" w:rsidRPr="000E4C94" w:rsidRDefault="00BB5D6D" w:rsidP="00BB5D6D">
                      <w:pPr>
                        <w:rPr>
                          <w:b/>
                        </w:rPr>
                      </w:pPr>
                      <w:r w:rsidRPr="000E4C94">
                        <w:rPr>
                          <w:b/>
                        </w:rPr>
                        <w:t>Automatisierungstechnologien</w:t>
                      </w:r>
                    </w:p>
                    <w:p w14:paraId="5B2B2410" w14:textId="77777777" w:rsidR="00BB5D6D" w:rsidRPr="000E4C94" w:rsidRDefault="00BB5D6D" w:rsidP="00BB5D6D">
                      <w:pPr>
                        <w:rPr>
                          <w:b/>
                          <w:lang w:val="en-US"/>
                        </w:rPr>
                      </w:pPr>
                      <w:r w:rsidRPr="000E4C94">
                        <w:rPr>
                          <w:lang w:val="en-US"/>
                        </w:rPr>
                        <w:t xml:space="preserve">Puppet, </w:t>
                      </w:r>
                      <w:proofErr w:type="spellStart"/>
                      <w:r w:rsidRPr="000E4C94">
                        <w:rPr>
                          <w:lang w:val="en-US"/>
                        </w:rPr>
                        <w:t>Ansible</w:t>
                      </w:r>
                      <w:proofErr w:type="spellEnd"/>
                      <w:r w:rsidRPr="000E4C94">
                        <w:rPr>
                          <w:lang w:val="en-US"/>
                        </w:rPr>
                        <w:t xml:space="preserve">, Docker, Kubernetes, </w:t>
                      </w:r>
                      <w:proofErr w:type="spellStart"/>
                      <w:r w:rsidRPr="000E4C94">
                        <w:rPr>
                          <w:lang w:val="en-US"/>
                        </w:rPr>
                        <w:t>OpenShift</w:t>
                      </w:r>
                      <w:proofErr w:type="spellEnd"/>
                      <w:r w:rsidRPr="000E4C94">
                        <w:rPr>
                          <w:lang w:val="en-US"/>
                        </w:rPr>
                        <w:t xml:space="preserve">, AWS </w:t>
                      </w:r>
                      <w:proofErr w:type="spellStart"/>
                      <w:r w:rsidRPr="000E4C94">
                        <w:rPr>
                          <w:lang w:val="en-US"/>
                        </w:rPr>
                        <w:t>Cloudformation</w:t>
                      </w:r>
                      <w:proofErr w:type="spellEnd"/>
                    </w:p>
                    <w:p w14:paraId="2113535B" w14:textId="77777777" w:rsidR="00BB5D6D" w:rsidRPr="000E4C94" w:rsidRDefault="00BB5D6D" w:rsidP="00BB5D6D">
                      <w:pPr>
                        <w:rPr>
                          <w:b/>
                          <w:lang w:val="en-US"/>
                        </w:rPr>
                      </w:pPr>
                    </w:p>
                    <w:p w14:paraId="7D717FDB" w14:textId="77777777" w:rsidR="00BB5D6D" w:rsidRPr="001F4AED" w:rsidRDefault="00BB5D6D" w:rsidP="00BB5D6D">
                      <w:pPr>
                        <w:rPr>
                          <w:b/>
                          <w:lang w:val="en-US"/>
                        </w:rPr>
                      </w:pPr>
                      <w:r w:rsidRPr="001F4AED">
                        <w:rPr>
                          <w:b/>
                          <w:lang w:val="en-US"/>
                        </w:rPr>
                        <w:t>Tools</w:t>
                      </w:r>
                    </w:p>
                    <w:p w14:paraId="0642DE70" w14:textId="77777777" w:rsidR="00BB5D6D" w:rsidRPr="001F4AED" w:rsidRDefault="00BB5D6D" w:rsidP="00BB5D6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Jenkins, Team City, </w:t>
                      </w:r>
                      <w:r w:rsidRPr="001F4AED">
                        <w:rPr>
                          <w:lang w:val="en-US"/>
                        </w:rPr>
                        <w:t>IBM Tivoli Storage Manager (TSM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E5C1520" w14:textId="77777777" w:rsidR="00BB5D6D" w:rsidRPr="001F4AED" w:rsidRDefault="00BB5D6D" w:rsidP="00BB5D6D">
                      <w:pPr>
                        <w:rPr>
                          <w:b/>
                          <w:lang w:val="en-US"/>
                        </w:rPr>
                      </w:pPr>
                    </w:p>
                    <w:p w14:paraId="3DA34D6F" w14:textId="77777777" w:rsidR="00BB5D6D" w:rsidRDefault="00BB5D6D" w:rsidP="00BB5D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Prozesse</w:t>
                      </w:r>
                    </w:p>
                    <w:p w14:paraId="3CDE68E0" w14:textId="77777777" w:rsidR="00BB5D6D" w:rsidRPr="009F7709" w:rsidRDefault="00BB5D6D" w:rsidP="00BB5D6D">
                      <w:r w:rsidRPr="009F7709">
                        <w:t xml:space="preserve">Agile, </w:t>
                      </w:r>
                      <w:proofErr w:type="spellStart"/>
                      <w:r w:rsidRPr="009F7709">
                        <w:t>Scrum</w:t>
                      </w:r>
                      <w:proofErr w:type="spellEnd"/>
                      <w:r w:rsidRPr="009F7709">
                        <w:t>, Kanban</w:t>
                      </w:r>
                    </w:p>
                    <w:p w14:paraId="1F7089DA" w14:textId="77777777" w:rsidR="00A2258D" w:rsidRPr="009F7709" w:rsidRDefault="00A2258D" w:rsidP="009D7E6D">
                      <w:pPr>
                        <w:rPr>
                          <w:b/>
                        </w:rPr>
                      </w:pPr>
                    </w:p>
                    <w:p w14:paraId="41571289" w14:textId="77777777" w:rsidR="00D52717" w:rsidRPr="009F7709" w:rsidRDefault="00D52717" w:rsidP="009D7E6D">
                      <w:pPr>
                        <w:rPr>
                          <w:b/>
                        </w:rPr>
                      </w:pPr>
                      <w:r w:rsidRPr="009F7709">
                        <w:rPr>
                          <w:b/>
                        </w:rPr>
                        <w:t>Weitere Fähigkeiten</w:t>
                      </w:r>
                    </w:p>
                    <w:p w14:paraId="766E65E9" w14:textId="77777777" w:rsidR="0054162E" w:rsidRDefault="00960D60" w:rsidP="0054162E">
                      <w:pPr>
                        <w:spacing w:before="0" w:after="0"/>
                        <w:contextualSpacing w:val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Apache Web Server, </w:t>
                      </w:r>
                      <w:proofErr w:type="spellStart"/>
                      <w:r w:rsidRPr="00DB2878">
                        <w:rPr>
                          <w:lang w:val="en-US"/>
                        </w:rPr>
                        <w:t>Atlassian</w:t>
                      </w:r>
                      <w:proofErr w:type="spellEnd"/>
                      <w:r w:rsidRPr="00DB2878">
                        <w:rPr>
                          <w:lang w:val="en-US"/>
                        </w:rPr>
                        <w:t xml:space="preserve"> Confluence, </w:t>
                      </w:r>
                      <w:proofErr w:type="spellStart"/>
                      <w:r w:rsidRPr="00DB2878">
                        <w:rPr>
                          <w:lang w:val="en-US"/>
                        </w:rPr>
                        <w:t>Atlassian</w:t>
                      </w:r>
                      <w:proofErr w:type="spellEnd"/>
                      <w:r w:rsidR="009F7709">
                        <w:rPr>
                          <w:lang w:val="en-US"/>
                        </w:rPr>
                        <w:t xml:space="preserve"> Jira</w:t>
                      </w:r>
                      <w:r w:rsidR="00501288">
                        <w:rPr>
                          <w:lang w:val="en-US"/>
                        </w:rPr>
                        <w:t xml:space="preserve">, </w:t>
                      </w:r>
                      <w:r w:rsidRPr="00DB2878">
                        <w:rPr>
                          <w:lang w:val="en-US"/>
                        </w:rPr>
                        <w:t xml:space="preserve">Automation, Bash, Cloud Computing, Continuous Delivery, Continuous Integration, DevOps, </w:t>
                      </w:r>
                      <w:proofErr w:type="spellStart"/>
                      <w:r w:rsidRPr="00DB2878">
                        <w:rPr>
                          <w:lang w:val="en-US"/>
                        </w:rPr>
                        <w:t>DevSecOps</w:t>
                      </w:r>
                      <w:proofErr w:type="spellEnd"/>
                      <w:r w:rsidRPr="00DB2878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Docker Swarm, </w:t>
                      </w:r>
                      <w:proofErr w:type="spellStart"/>
                      <w:r w:rsidRPr="00DB2878">
                        <w:rPr>
                          <w:lang w:val="en-US"/>
                        </w:rPr>
                        <w:t>Elasticsearch</w:t>
                      </w:r>
                      <w:proofErr w:type="spellEnd"/>
                      <w:r w:rsidRPr="00DB287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Endeca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Filebeat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Grafana</w:t>
                      </w:r>
                      <w:proofErr w:type="spellEnd"/>
                      <w:r w:rsidRPr="00DB2878">
                        <w:rPr>
                          <w:lang w:val="en-US"/>
                        </w:rPr>
                        <w:t xml:space="preserve">, IaaS (Infrastructure as a Service), Icinga2 Monitoring, </w:t>
                      </w:r>
                    </w:p>
                    <w:p w14:paraId="0906EC5A" w14:textId="0448940F" w:rsidR="0054162E" w:rsidRPr="0054162E" w:rsidRDefault="00960D60" w:rsidP="0054162E">
                      <w:pPr>
                        <w:spacing w:before="0" w:after="0"/>
                        <w:contextualSpacing w:val="0"/>
                        <w:rPr>
                          <w:rFonts w:ascii="Times New Roman" w:eastAsia="Times New Roman" w:hAnsi="Times New Roman"/>
                          <w:color w:val="auto"/>
                          <w:sz w:val="24"/>
                          <w:lang w:val="en-US" w:eastAsia="de-DE" w:bidi="ar-SA"/>
                        </w:rPr>
                      </w:pPr>
                      <w:r w:rsidRPr="00DB2878">
                        <w:rPr>
                          <w:lang w:val="en-US"/>
                        </w:rPr>
                        <w:t>Infrastructure as a Service (IaaS),</w:t>
                      </w:r>
                      <w:r w:rsidR="00501288">
                        <w:rPr>
                          <w:lang w:val="en-US"/>
                        </w:rPr>
                        <w:t xml:space="preserve"> </w:t>
                      </w:r>
                      <w:r w:rsidR="00501288" w:rsidRPr="00DB2878">
                        <w:rPr>
                          <w:lang w:val="en-US"/>
                        </w:rPr>
                        <w:t>JIRA,</w:t>
                      </w:r>
                      <w:r w:rsidRPr="00DB2878">
                        <w:rPr>
                          <w:lang w:val="en-US"/>
                        </w:rPr>
                        <w:t xml:space="preserve"> Kafka, </w:t>
                      </w:r>
                      <w:proofErr w:type="spellStart"/>
                      <w:r w:rsidRPr="00DB2878">
                        <w:rPr>
                          <w:lang w:val="en-US"/>
                        </w:rPr>
                        <w:t>Kibana</w:t>
                      </w:r>
                      <w:proofErr w:type="spellEnd"/>
                      <w:r w:rsidRPr="00DB2878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Nagios</w:t>
                      </w:r>
                      <w:r w:rsidRPr="00DB2878">
                        <w:rPr>
                          <w:lang w:val="en-US"/>
                        </w:rPr>
                        <w:t xml:space="preserve">, </w:t>
                      </w:r>
                      <w:r w:rsidR="0054162E" w:rsidRPr="0054162E">
                        <w:rPr>
                          <w:rFonts w:eastAsia="Times New Roman"/>
                          <w:lang w:val="en-US"/>
                        </w:rPr>
                        <w:t>Neo4j</w:t>
                      </w:r>
                    </w:p>
                    <w:p w14:paraId="6F64B307" w14:textId="77777777" w:rsidR="0054162E" w:rsidRDefault="0054162E" w:rsidP="00541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 w:rsidR="00501288">
                        <w:rPr>
                          <w:lang w:val="en-US"/>
                        </w:rPr>
                        <w:t>Octave</w:t>
                      </w:r>
                      <w:proofErr w:type="gramEnd"/>
                      <w:r w:rsidR="00501288">
                        <w:rPr>
                          <w:lang w:val="en-US"/>
                        </w:rPr>
                        <w:t xml:space="preserve">, </w:t>
                      </w:r>
                      <w:r w:rsidR="00960D60">
                        <w:rPr>
                          <w:lang w:val="en-US"/>
                        </w:rPr>
                        <w:t xml:space="preserve">Prometheus, </w:t>
                      </w:r>
                      <w:r w:rsidR="00960D60" w:rsidRPr="00DB2878">
                        <w:rPr>
                          <w:lang w:val="en-US"/>
                        </w:rPr>
                        <w:t xml:space="preserve">PRTG Monitoring, Pair Programming, Platform as a Service (PaaS), </w:t>
                      </w:r>
                      <w:r w:rsidR="00960D60">
                        <w:rPr>
                          <w:lang w:val="en-US"/>
                        </w:rPr>
                        <w:t xml:space="preserve">PL/SQL, </w:t>
                      </w:r>
                      <w:proofErr w:type="spellStart"/>
                      <w:r w:rsidR="00960D60" w:rsidRPr="00DB2878">
                        <w:rPr>
                          <w:lang w:val="en-US"/>
                        </w:rPr>
                        <w:t>RabbitMQ</w:t>
                      </w:r>
                      <w:proofErr w:type="spellEnd"/>
                      <w:r w:rsidR="00960D60" w:rsidRPr="00DB2878">
                        <w:rPr>
                          <w:lang w:val="en-US"/>
                        </w:rPr>
                        <w:t xml:space="preserve">, Red Hat Linux, </w:t>
                      </w:r>
                      <w:proofErr w:type="spellStart"/>
                      <w:r w:rsidR="00960D60">
                        <w:rPr>
                          <w:lang w:val="en-US"/>
                        </w:rPr>
                        <w:t>Redis</w:t>
                      </w:r>
                      <w:proofErr w:type="spellEnd"/>
                      <w:r w:rsidR="00960D60">
                        <w:rPr>
                          <w:lang w:val="en-US"/>
                        </w:rPr>
                        <w:t xml:space="preserve">, </w:t>
                      </w:r>
                      <w:r w:rsidR="00960D60" w:rsidRPr="00DB2878">
                        <w:rPr>
                          <w:lang w:val="en-US"/>
                        </w:rPr>
                        <w:t xml:space="preserve">Scrum, </w:t>
                      </w:r>
                    </w:p>
                    <w:p w14:paraId="6DE46D42" w14:textId="0534FA80" w:rsidR="00D52717" w:rsidRPr="003C5002" w:rsidRDefault="00960D60" w:rsidP="0054162E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DB2878">
                        <w:rPr>
                          <w:lang w:val="en-US"/>
                        </w:rPr>
                        <w:t>Sicherheit</w:t>
                      </w:r>
                      <w:proofErr w:type="spellEnd"/>
                      <w:r w:rsidRPr="00DB2878">
                        <w:rPr>
                          <w:lang w:val="en-US"/>
                        </w:rPr>
                        <w:t>, Software as a Servi</w:t>
                      </w:r>
                      <w:r>
                        <w:rPr>
                          <w:lang w:val="en-US"/>
                        </w:rPr>
                        <w:t xml:space="preserve">ce </w:t>
                      </w:r>
                      <w:r w:rsidR="00501288">
                        <w:rPr>
                          <w:lang w:val="en-US"/>
                        </w:rPr>
                        <w:t xml:space="preserve">(SaaS), </w:t>
                      </w:r>
                      <w:proofErr w:type="spellStart"/>
                      <w:r w:rsidR="00501288">
                        <w:rPr>
                          <w:lang w:val="en-US"/>
                        </w:rPr>
                        <w:t>Statistik</w:t>
                      </w:r>
                      <w:proofErr w:type="spellEnd"/>
                      <w:r w:rsidR="00501288">
                        <w:rPr>
                          <w:lang w:val="en-US"/>
                        </w:rPr>
                        <w:t>, Ubuntu Linux</w:t>
                      </w:r>
                    </w:p>
                    <w:p w14:paraId="171ACA87" w14:textId="77777777" w:rsidR="00D52717" w:rsidRPr="008F6C94" w:rsidRDefault="00D527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273A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417BB" wp14:editId="302020E4">
                <wp:simplePos x="0" y="0"/>
                <wp:positionH relativeFrom="column">
                  <wp:posOffset>-17444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31C3" w14:textId="77777777" w:rsidR="00D52717" w:rsidRDefault="00D52717" w:rsidP="00343744">
                            <w:pPr>
                              <w:pStyle w:val="berschrift2"/>
                              <w:jc w:val="center"/>
                            </w:pPr>
                            <w:r>
                              <w:t>Fähigkeiten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17BB" id="Textfeld 13" o:spid="_x0000_s1035" type="#_x0000_t202" style="position:absolute;margin-left:-1.35pt;margin-top:13.6pt;width:106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" filled="f" stroked="f">
                <v:textbox>
                  <w:txbxContent>
                    <w:p w14:paraId="27C831C3" w14:textId="77777777" w:rsidR="00D52717" w:rsidRDefault="00D52717" w:rsidP="00343744">
                      <w:pPr>
                        <w:pStyle w:val="berschrift2"/>
                        <w:jc w:val="center"/>
                      </w:pPr>
                      <w:r>
                        <w:t>Fähigkeiten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9B77A4" w14:textId="1E3AD88E" w:rsidR="00751825" w:rsidRDefault="008709B2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11488" behindDoc="1" locked="0" layoutInCell="1" allowOverlap="1" wp14:anchorId="68F9DF5C" wp14:editId="6D439286">
            <wp:simplePos x="0" y="0"/>
            <wp:positionH relativeFrom="column">
              <wp:posOffset>-115336</wp:posOffset>
            </wp:positionH>
            <wp:positionV relativeFrom="paragraph">
              <wp:posOffset>311785</wp:posOffset>
            </wp:positionV>
            <wp:extent cx="2314575" cy="7886065"/>
            <wp:effectExtent l="0" t="0" r="0" b="0"/>
            <wp:wrapNone/>
            <wp:docPr id="143" name="Bild 143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825">
        <w:rPr>
          <w:sz w:val="24"/>
          <w:lang w:eastAsia="de-DE" w:bidi="ar-SA"/>
        </w:rPr>
        <w:br w:type="page"/>
      </w:r>
    </w:p>
    <w:p w14:paraId="58A8845C" w14:textId="37DD50F1" w:rsidR="00C57AB0" w:rsidRDefault="0007585A" w:rsidP="00C57AB0">
      <w:pPr>
        <w:rPr>
          <w:sz w:val="24"/>
          <w:lang w:eastAsia="de-DE" w:bidi="ar-SA"/>
        </w:rPr>
      </w:pPr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A380D" wp14:editId="472E10A5">
                <wp:simplePos x="0" y="0"/>
                <wp:positionH relativeFrom="column">
                  <wp:posOffset>1485900</wp:posOffset>
                </wp:positionH>
                <wp:positionV relativeFrom="paragraph">
                  <wp:posOffset>282575</wp:posOffset>
                </wp:positionV>
                <wp:extent cx="4795520" cy="8465820"/>
                <wp:effectExtent l="0" t="0" r="0" b="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846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1">
                        <w:txbxContent>
                          <w:p w14:paraId="7CBFE5CB" w14:textId="5AD6C8FE" w:rsidR="00FD6317" w:rsidRPr="00E37C43" w:rsidRDefault="00FD6317" w:rsidP="00FD6317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04/2018 -</w:t>
                            </w:r>
                            <w:r w:rsidRPr="00B109C7">
                              <w:t xml:space="preserve"> </w:t>
                            </w:r>
                            <w:r>
                              <w:t>09/2018</w:t>
                            </w:r>
                          </w:p>
                          <w:p w14:paraId="68DFA02B" w14:textId="40AAB84E" w:rsidR="00FD6317" w:rsidRDefault="00FD6317" w:rsidP="00FD6317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Allianz in München</w:t>
                            </w:r>
                          </w:p>
                          <w:p w14:paraId="226CB7B5" w14:textId="69BD8C99" w:rsidR="00FD6317" w:rsidRPr="00FD6317" w:rsidRDefault="00FD6317" w:rsidP="00FD6317">
                            <w:pPr>
                              <w:rPr>
                                <w:b/>
                              </w:rPr>
                            </w:pPr>
                            <w:r w:rsidRPr="00FD6317">
                              <w:rPr>
                                <w:b/>
                              </w:rPr>
                              <w:t>Tätigkeit</w:t>
                            </w:r>
                            <w:r w:rsidRPr="00FD631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1C7E89">
                              <w:t>Elastic</w:t>
                            </w:r>
                            <w:proofErr w:type="spellEnd"/>
                            <w:r w:rsidRPr="001C7E89">
                              <w:t xml:space="preserve"> Stack </w:t>
                            </w:r>
                            <w:proofErr w:type="spellStart"/>
                            <w:r w:rsidRPr="001C7E89">
                              <w:t>DevOps</w:t>
                            </w:r>
                            <w:proofErr w:type="spellEnd"/>
                          </w:p>
                          <w:p w14:paraId="3FD070D9" w14:textId="58043C86" w:rsidR="00FD6317" w:rsidRPr="00FD6317" w:rsidRDefault="00FD6317" w:rsidP="00FD6317">
                            <w:pPr>
                              <w:rPr>
                                <w:b/>
                              </w:rPr>
                            </w:pPr>
                            <w:r w:rsidRPr="00FD6317">
                              <w:rPr>
                                <w:b/>
                              </w:rPr>
                              <w:t xml:space="preserve">Kurzbeschreibung    </w:t>
                            </w:r>
                            <w:r w:rsidRPr="001C7E89">
                              <w:t>Versicherungen</w:t>
                            </w:r>
                          </w:p>
                          <w:p w14:paraId="6DCCB65A" w14:textId="77777777" w:rsidR="00FD6317" w:rsidRPr="00FD6317" w:rsidRDefault="00FD6317" w:rsidP="00FD63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109C7">
                              <w:rPr>
                                <w:b/>
                                <w:lang w:val="en-US"/>
                              </w:rPr>
                              <w:t>Fähigkeiten</w:t>
                            </w:r>
                            <w:proofErr w:type="spellEnd"/>
                            <w:r w:rsidRPr="00B109C7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B109C7">
                              <w:rPr>
                                <w:lang w:val="en-US"/>
                              </w:rPr>
                              <w:t>Ansible</w:t>
                            </w:r>
                            <w:proofErr w:type="spellEnd"/>
                            <w:r w:rsidRPr="00B109C7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AWS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Cloudformation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Fluent, </w:t>
                            </w:r>
                            <w:proofErr w:type="spellStart"/>
                            <w:r w:rsidRPr="00FD6317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FD6317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0AD9FCB6" w14:textId="617C7BBA" w:rsidR="00FD6317" w:rsidRPr="00FD6317" w:rsidRDefault="00FD6317" w:rsidP="00FD6317">
                            <w:pPr>
                              <w:ind w:firstLine="1985"/>
                            </w:pPr>
                            <w:proofErr w:type="spellStart"/>
                            <w:r w:rsidRPr="00FD6317">
                              <w:t>OpenShift</w:t>
                            </w:r>
                            <w:proofErr w:type="spellEnd"/>
                            <w:r w:rsidRPr="00FD6317">
                              <w:t xml:space="preserve">, </w:t>
                            </w:r>
                            <w:proofErr w:type="spellStart"/>
                            <w:r w:rsidRPr="00FD6317">
                              <w:t>Elasticsearch</w:t>
                            </w:r>
                            <w:proofErr w:type="spellEnd"/>
                            <w:r w:rsidRPr="00FD6317">
                              <w:t>, Jenkins</w:t>
                            </w:r>
                            <w:r w:rsidRPr="00B109C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4664E7C" w14:textId="77777777" w:rsidR="00FD6317" w:rsidRDefault="00FD6317" w:rsidP="00FD6317">
                            <w:r w:rsidRPr="00B109C7">
                              <w:rPr>
                                <w:b/>
                              </w:rPr>
                              <w:t>Aufgaben</w:t>
                            </w:r>
                            <w:r w:rsidRPr="00B109C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>
                              <w:t xml:space="preserve">Stabilisierung eines </w:t>
                            </w:r>
                            <w:proofErr w:type="spellStart"/>
                            <w:r>
                              <w:t>Elastic</w:t>
                            </w:r>
                            <w:proofErr w:type="spellEnd"/>
                            <w:r>
                              <w:t xml:space="preserve"> Stack </w:t>
                            </w:r>
                            <w:r w:rsidRPr="001C7E89">
                              <w:t xml:space="preserve">Automatisierung der </w:t>
                            </w:r>
                          </w:p>
                          <w:p w14:paraId="473D6FCD" w14:textId="69423EE6" w:rsidR="00FD6317" w:rsidRDefault="00FD6317" w:rsidP="00FD6317">
                            <w:pPr>
                              <w:ind w:firstLine="1985"/>
                            </w:pPr>
                            <w:r w:rsidRPr="001C7E89">
                              <w:t xml:space="preserve">Installation, Konfiguration und des </w:t>
                            </w:r>
                            <w:proofErr w:type="spellStart"/>
                            <w:r w:rsidRPr="001C7E89">
                              <w:t>Deployments</w:t>
                            </w:r>
                            <w:proofErr w:type="spellEnd"/>
                          </w:p>
                          <w:p w14:paraId="6DDA1F20" w14:textId="0ACD3602" w:rsidR="00FD6317" w:rsidRDefault="00FD6317" w:rsidP="00FD631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63E9005D" w14:textId="77777777" w:rsidR="00FD6317" w:rsidRDefault="00FD6317" w:rsidP="00896205">
                            <w:pPr>
                              <w:rPr>
                                <w:b/>
                              </w:rPr>
                            </w:pPr>
                          </w:p>
                          <w:p w14:paraId="2878F24E" w14:textId="70451BE2" w:rsidR="00896205" w:rsidRPr="00E37C43" w:rsidRDefault="00896205" w:rsidP="00896205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335073">
                              <w:t>11</w:t>
                            </w:r>
                            <w:r w:rsidR="00FD6317" w:rsidRPr="00B109C7">
                              <w:t xml:space="preserve">/2017 </w:t>
                            </w:r>
                            <w:r w:rsidR="00FD6317">
                              <w:t>- 03/2018</w:t>
                            </w:r>
                          </w:p>
                          <w:p w14:paraId="42F4735A" w14:textId="77777777" w:rsidR="00896205" w:rsidRDefault="00896205" w:rsidP="00896205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B109C7">
                              <w:t xml:space="preserve">Ing </w:t>
                            </w:r>
                            <w:proofErr w:type="spellStart"/>
                            <w:r w:rsidRPr="00B109C7">
                              <w:t>DiBa</w:t>
                            </w:r>
                            <w:proofErr w:type="spellEnd"/>
                            <w:r w:rsidRPr="00B109C7">
                              <w:t xml:space="preserve"> in Nürnberg</w:t>
                            </w:r>
                          </w:p>
                          <w:p w14:paraId="33157069" w14:textId="7E8D57B6" w:rsidR="00896205" w:rsidRPr="009F7709" w:rsidRDefault="00896205" w:rsidP="00FD6317">
                            <w:pPr>
                              <w:rPr>
                                <w:b/>
                              </w:rPr>
                            </w:pPr>
                            <w:r w:rsidRPr="009F7709">
                              <w:rPr>
                                <w:b/>
                              </w:rPr>
                              <w:t>Tätigkeit</w:t>
                            </w:r>
                            <w:r w:rsidRPr="009F770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FD6317" w:rsidRPr="001C7E89">
                              <w:t>Elastic</w:t>
                            </w:r>
                            <w:proofErr w:type="spellEnd"/>
                            <w:r w:rsidR="00FD6317" w:rsidRPr="001C7E89">
                              <w:t xml:space="preserve"> Stack </w:t>
                            </w:r>
                            <w:proofErr w:type="spellStart"/>
                            <w:r w:rsidR="00FD6317" w:rsidRPr="001C7E89">
                              <w:t>DevOps</w:t>
                            </w:r>
                            <w:proofErr w:type="spellEnd"/>
                          </w:p>
                          <w:p w14:paraId="5886363F" w14:textId="77777777" w:rsidR="00896205" w:rsidRPr="009F7709" w:rsidRDefault="00896205" w:rsidP="00896205">
                            <w:pPr>
                              <w:rPr>
                                <w:b/>
                              </w:rPr>
                            </w:pPr>
                            <w:r w:rsidRPr="009F7709">
                              <w:rPr>
                                <w:b/>
                              </w:rPr>
                              <w:t xml:space="preserve">Kurzbeschreibung    </w:t>
                            </w:r>
                            <w:r w:rsidRPr="009F7709">
                              <w:t>Banken</w:t>
                            </w:r>
                          </w:p>
                          <w:p w14:paraId="4B5A7826" w14:textId="77777777" w:rsidR="00FD6317" w:rsidRPr="00FD6317" w:rsidRDefault="00896205" w:rsidP="00FD6317">
                            <w:r w:rsidRPr="00FD6317">
                              <w:rPr>
                                <w:b/>
                              </w:rPr>
                              <w:t>Fähigkeiten</w:t>
                            </w:r>
                            <w:r w:rsidRPr="00FD631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FD6317" w:rsidRPr="00FD6317">
                              <w:t>OpenShift</w:t>
                            </w:r>
                            <w:proofErr w:type="spellEnd"/>
                            <w:r w:rsidR="00FD6317" w:rsidRPr="00FD6317">
                              <w:t xml:space="preserve">, </w:t>
                            </w:r>
                            <w:proofErr w:type="spellStart"/>
                            <w:r w:rsidR="00FD6317" w:rsidRPr="00FD6317">
                              <w:t>Ansible</w:t>
                            </w:r>
                            <w:proofErr w:type="spellEnd"/>
                            <w:r w:rsidR="00FD6317" w:rsidRPr="00FD6317">
                              <w:t xml:space="preserve">, Docker, </w:t>
                            </w:r>
                            <w:proofErr w:type="spellStart"/>
                            <w:r w:rsidR="00FD6317" w:rsidRPr="00FD6317">
                              <w:t>Elastic</w:t>
                            </w:r>
                            <w:proofErr w:type="spellEnd"/>
                            <w:r w:rsidR="00FD6317" w:rsidRPr="00FD6317">
                              <w:t xml:space="preserve"> Stack, Security und </w:t>
                            </w:r>
                          </w:p>
                          <w:p w14:paraId="59AB29F1" w14:textId="68C014BB" w:rsidR="00896205" w:rsidRPr="00B109C7" w:rsidRDefault="00FD6317" w:rsidP="00FD6317">
                            <w:pPr>
                              <w:ind w:firstLine="1985"/>
                            </w:pPr>
                            <w:r w:rsidRPr="001C7E89">
                              <w:t>Härtung, Kafka</w:t>
                            </w:r>
                          </w:p>
                          <w:p w14:paraId="2460EB80" w14:textId="0BA160FA" w:rsidR="00896205" w:rsidRDefault="00896205" w:rsidP="00FD6317">
                            <w:pPr>
                              <w:rPr>
                                <w:b/>
                              </w:rPr>
                            </w:pPr>
                            <w:r w:rsidRPr="00B109C7">
                              <w:rPr>
                                <w:b/>
                              </w:rPr>
                              <w:t>Aufgaben</w:t>
                            </w:r>
                            <w:r w:rsidRPr="00B109C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FD6317" w:rsidRPr="00D74A7A">
                              <w:t>Elasticsearch</w:t>
                            </w:r>
                            <w:proofErr w:type="spellEnd"/>
                            <w:r w:rsidR="00FD6317" w:rsidRPr="00D74A7A">
                              <w:t xml:space="preserve"> als Software </w:t>
                            </w:r>
                            <w:proofErr w:type="spellStart"/>
                            <w:r w:rsidR="00FD6317" w:rsidRPr="00D74A7A">
                              <w:t>as</w:t>
                            </w:r>
                            <w:proofErr w:type="spellEnd"/>
                            <w:r w:rsidR="00FD6317" w:rsidRPr="00D74A7A">
                              <w:t xml:space="preserve"> a Service auf </w:t>
                            </w:r>
                            <w:proofErr w:type="spellStart"/>
                            <w:r w:rsidR="00FD6317" w:rsidRPr="00D74A7A">
                              <w:t>OpenShift</w:t>
                            </w:r>
                            <w:proofErr w:type="spellEnd"/>
                          </w:p>
                          <w:p w14:paraId="55F70BA0" w14:textId="77777777" w:rsidR="0007585A" w:rsidRDefault="0007585A" w:rsidP="0007585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3537605F" w14:textId="77777777" w:rsidR="00896205" w:rsidRDefault="00896205" w:rsidP="00A66CB3">
                            <w:pPr>
                              <w:rPr>
                                <w:b/>
                              </w:rPr>
                            </w:pPr>
                          </w:p>
                          <w:p w14:paraId="363E516B" w14:textId="46656C8D" w:rsidR="00D52717" w:rsidRPr="00E37C43" w:rsidRDefault="00D52717" w:rsidP="00A66CB3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B408BA">
                              <w:t>10/2017 - 11</w:t>
                            </w:r>
                            <w:r w:rsidRPr="008F4A7B">
                              <w:t>/2017</w:t>
                            </w:r>
                          </w:p>
                          <w:p w14:paraId="0FC642E7" w14:textId="77777777" w:rsidR="00D52717" w:rsidRPr="001265EE" w:rsidRDefault="00D52717" w:rsidP="00F13F61">
                            <w:pPr>
                              <w:rPr>
                                <w:b/>
                              </w:rPr>
                            </w:pPr>
                            <w:r w:rsidRPr="001265EE">
                              <w:rPr>
                                <w:b/>
                              </w:rPr>
                              <w:t>Firma/ORT</w:t>
                            </w:r>
                            <w:r w:rsidRPr="001265EE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1265EE">
                              <w:t>Scout24 in München</w:t>
                            </w:r>
                          </w:p>
                          <w:p w14:paraId="1F690162" w14:textId="77777777" w:rsidR="006F48D8" w:rsidRDefault="00D52717" w:rsidP="006F48D8">
                            <w:r w:rsidRPr="006F48D8">
                              <w:rPr>
                                <w:b/>
                              </w:rPr>
                              <w:t>Tätigkeit</w:t>
                            </w:r>
                            <w:r w:rsidRPr="006F48D8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6F48D8" w:rsidRPr="006F48D8">
                              <w:t xml:space="preserve">Standardisierung und Dokumentation der </w:t>
                            </w:r>
                          </w:p>
                          <w:p w14:paraId="7F23C577" w14:textId="1A66D98E" w:rsidR="00D52717" w:rsidRPr="006F48D8" w:rsidRDefault="006F48D8" w:rsidP="006F48D8">
                            <w:pPr>
                              <w:ind w:firstLine="1985"/>
                            </w:pPr>
                            <w:r w:rsidRPr="006F48D8">
                              <w:t>Datenbanklandschaft</w:t>
                            </w:r>
                          </w:p>
                          <w:p w14:paraId="1A5B677C" w14:textId="77777777" w:rsidR="00D52717" w:rsidRPr="00F13F61" w:rsidRDefault="00D52717" w:rsidP="00A66CB3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Kurzbeschreibung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13194C">
                              <w:t xml:space="preserve">Handelskonzern, </w:t>
                            </w:r>
                            <w:proofErr w:type="spellStart"/>
                            <w:r w:rsidRPr="0013194C">
                              <w:t>Informations</w:t>
                            </w:r>
                            <w:proofErr w:type="spellEnd"/>
                            <w:r w:rsidRPr="0013194C">
                              <w:t xml:space="preserve"> Technologie</w:t>
                            </w:r>
                          </w:p>
                          <w:p w14:paraId="3F9DC043" w14:textId="48F4488D" w:rsidR="00D52717" w:rsidRPr="00975CE6" w:rsidRDefault="00D52717" w:rsidP="0013194C">
                            <w:pPr>
                              <w:rPr>
                                <w:b/>
                              </w:rPr>
                            </w:pPr>
                            <w:r w:rsidRPr="00975CE6">
                              <w:rPr>
                                <w:b/>
                              </w:rPr>
                              <w:t>Fähigkeiten</w:t>
                            </w:r>
                            <w:r w:rsidRPr="00975CE6">
                              <w:rPr>
                                <w:b/>
                              </w:rPr>
                              <w:tab/>
                            </w:r>
                            <w:r w:rsidRPr="00975CE6">
                              <w:t xml:space="preserve"> </w:t>
                            </w:r>
                            <w:r w:rsidR="006F48D8" w:rsidRPr="00975CE6">
                              <w:t xml:space="preserve">         </w:t>
                            </w:r>
                            <w:r w:rsidR="00335073" w:rsidRPr="00975CE6">
                              <w:t>Senior Database and Systems Engineer</w:t>
                            </w:r>
                            <w:r w:rsidR="00335073" w:rsidRPr="00975C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3BD4B688" w14:textId="59B518F5" w:rsidR="00D52717" w:rsidRPr="00975CE6" w:rsidRDefault="00D52717" w:rsidP="0013194C">
                            <w:pPr>
                              <w:rPr>
                                <w:b/>
                              </w:rPr>
                            </w:pPr>
                            <w:r w:rsidRPr="00975CE6">
                              <w:rPr>
                                <w:b/>
                              </w:rPr>
                              <w:t>Aufgaben</w:t>
                            </w:r>
                            <w:r w:rsidRPr="00975CE6">
                              <w:rPr>
                                <w:b/>
                              </w:rPr>
                              <w:tab/>
                            </w:r>
                            <w:r w:rsidRPr="00975CE6">
                              <w:t xml:space="preserve"> </w:t>
                            </w:r>
                            <w:r w:rsidR="00335073" w:rsidRPr="00975CE6">
                              <w:t xml:space="preserve">         Oracle, Linux, Bash, Puppet, MySQL</w:t>
                            </w:r>
                          </w:p>
                          <w:p w14:paraId="09ACD4DC" w14:textId="77777777" w:rsidR="0007585A" w:rsidRPr="00975CE6" w:rsidRDefault="0007585A" w:rsidP="0007585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0A47FF3E" w14:textId="77777777" w:rsidR="00D52717" w:rsidRPr="00975CE6" w:rsidRDefault="00D52717" w:rsidP="0013194C">
                            <w:pPr>
                              <w:rPr>
                                <w:b/>
                              </w:rPr>
                            </w:pPr>
                          </w:p>
                          <w:p w14:paraId="381610D9" w14:textId="77777777" w:rsidR="00D52717" w:rsidRPr="00E37C43" w:rsidRDefault="00D52717" w:rsidP="00A8074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0D78F1">
                              <w:t>2/2017 - 8/2017</w:t>
                            </w:r>
                          </w:p>
                          <w:p w14:paraId="419121DC" w14:textId="77777777" w:rsidR="00D52717" w:rsidRDefault="00D52717" w:rsidP="00A8074D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0D78F1">
                              <w:t>Scout24 in München</w:t>
                            </w:r>
                          </w:p>
                          <w:p w14:paraId="0592729F" w14:textId="4DD50B56" w:rsidR="00D52717" w:rsidRPr="00975CE6" w:rsidRDefault="00D52717" w:rsidP="00224409">
                            <w:pPr>
                              <w:rPr>
                                <w:b/>
                              </w:rPr>
                            </w:pPr>
                            <w:r w:rsidRPr="00975CE6">
                              <w:rPr>
                                <w:b/>
                              </w:rPr>
                              <w:t>Tätigkeit</w:t>
                            </w:r>
                            <w:r w:rsidRPr="00975CE6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224409" w:rsidRPr="00975CE6">
                              <w:t>Senior Data and Automation Engineer</w:t>
                            </w:r>
                          </w:p>
                          <w:p w14:paraId="5E43F26F" w14:textId="77777777" w:rsidR="00D52717" w:rsidRPr="00A8074D" w:rsidRDefault="00D52717" w:rsidP="00A8074D">
                            <w:r w:rsidRPr="00A8074D">
                              <w:rPr>
                                <w:b/>
                              </w:rPr>
                              <w:t xml:space="preserve">Kurzbeschreibung    </w:t>
                            </w:r>
                            <w:r w:rsidRPr="00A8074D">
                              <w:t xml:space="preserve">Dienstleistung, </w:t>
                            </w:r>
                            <w:proofErr w:type="spellStart"/>
                            <w:r w:rsidRPr="00A8074D">
                              <w:t>Informations</w:t>
                            </w:r>
                            <w:proofErr w:type="spellEnd"/>
                            <w:r w:rsidRPr="00A8074D">
                              <w:t xml:space="preserve"> Technologie</w:t>
                            </w:r>
                          </w:p>
                          <w:p w14:paraId="2F0A1038" w14:textId="77777777" w:rsidR="00224409" w:rsidRPr="00975CE6" w:rsidRDefault="00D52717" w:rsidP="00224409">
                            <w:pPr>
                              <w:rPr>
                                <w:lang w:val="en-US"/>
                              </w:rPr>
                            </w:pPr>
                            <w:r w:rsidRPr="00975CE6">
                              <w:rPr>
                                <w:b/>
                                <w:lang w:val="en-US"/>
                              </w:rPr>
                              <w:t>Fähigkeiten</w:t>
                            </w:r>
                            <w:r w:rsidRPr="00975CE6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975CE6"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224409" w:rsidRPr="00975CE6">
                              <w:rPr>
                                <w:lang w:val="en-US"/>
                              </w:rPr>
                              <w:t xml:space="preserve">Oracle RDBMS, Python, Pair Programming, Team City, </w:t>
                            </w:r>
                          </w:p>
                          <w:p w14:paraId="281070B3" w14:textId="301CF60F" w:rsidR="00D52717" w:rsidRPr="00224409" w:rsidRDefault="00224409" w:rsidP="00224409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224409">
                              <w:rPr>
                                <w:lang w:val="en-US"/>
                              </w:rPr>
                              <w:t>Continuous Deployment, Bash, Linux, Performance Tuning, Oracle Enterprise Manager, SQL, PL/SQL, DevOps, Puppet, Kafka</w:t>
                            </w:r>
                          </w:p>
                          <w:p w14:paraId="0B950B39" w14:textId="77777777" w:rsidR="002B35B8" w:rsidRDefault="00D52717" w:rsidP="00224409">
                            <w:pPr>
                              <w:ind w:left="1985" w:hanging="1985"/>
                            </w:pPr>
                            <w:r w:rsidRPr="00AA5DFE">
                              <w:rPr>
                                <w:b/>
                              </w:rPr>
                              <w:t>Aufgaben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="00CB1F40">
                              <w:rPr>
                                <w:b/>
                              </w:rPr>
                              <w:tab/>
                            </w:r>
                            <w:r w:rsidR="00224409" w:rsidRPr="00224409">
                              <w:t xml:space="preserve">Automatisierung der Bereitstellung von </w:t>
                            </w:r>
                          </w:p>
                          <w:p w14:paraId="6B0D4FC2" w14:textId="6FDC53E2" w:rsidR="00D52717" w:rsidRPr="00224409" w:rsidRDefault="00224409" w:rsidP="002B35B8">
                            <w:pPr>
                              <w:ind w:left="1985"/>
                            </w:pPr>
                            <w:r w:rsidRPr="00224409">
                              <w:t xml:space="preserve">Testdatenbanken, Database Tuning </w:t>
                            </w:r>
                          </w:p>
                          <w:p w14:paraId="60AFAC62" w14:textId="77777777" w:rsidR="00D52717" w:rsidRDefault="00D52717" w:rsidP="00A8074D">
                            <w:pPr>
                              <w:ind w:firstLine="1985"/>
                            </w:pPr>
                          </w:p>
                          <w:p w14:paraId="62176B2E" w14:textId="77777777" w:rsidR="00A05970" w:rsidRPr="008940C5" w:rsidRDefault="00A05970" w:rsidP="00A8074D">
                            <w:pPr>
                              <w:ind w:firstLine="1985"/>
                            </w:pPr>
                          </w:p>
                          <w:p w14:paraId="43EC6017" w14:textId="77777777" w:rsidR="00224409" w:rsidRDefault="00224409" w:rsidP="00A0451B">
                            <w:pPr>
                              <w:rPr>
                                <w:b/>
                              </w:rPr>
                            </w:pPr>
                          </w:p>
                          <w:p w14:paraId="5E2F3C87" w14:textId="77777777" w:rsidR="00224409" w:rsidRDefault="00224409" w:rsidP="00A0451B">
                            <w:pPr>
                              <w:rPr>
                                <w:b/>
                              </w:rPr>
                            </w:pPr>
                          </w:p>
                          <w:p w14:paraId="5531EFA4" w14:textId="77777777" w:rsidR="00224409" w:rsidRDefault="00224409" w:rsidP="00A0451B">
                            <w:pPr>
                              <w:rPr>
                                <w:b/>
                              </w:rPr>
                            </w:pPr>
                          </w:p>
                          <w:p w14:paraId="77C3564B" w14:textId="77777777" w:rsidR="00224409" w:rsidRDefault="00224409" w:rsidP="00A0451B">
                            <w:pPr>
                              <w:rPr>
                                <w:b/>
                              </w:rPr>
                            </w:pPr>
                          </w:p>
                          <w:p w14:paraId="39868E9A" w14:textId="77777777" w:rsidR="00D52717" w:rsidRPr="00975CE6" w:rsidRDefault="00D52717" w:rsidP="00A0451B">
                            <w:pPr>
                              <w:rPr>
                                <w:lang w:val="en-US"/>
                              </w:rPr>
                            </w:pPr>
                            <w:r w:rsidRPr="00975CE6">
                              <w:rPr>
                                <w:b/>
                                <w:lang w:val="en-US"/>
                              </w:rPr>
                              <w:t>Zeitpunkt</w:t>
                            </w:r>
                            <w:r w:rsidRPr="00975CE6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975CE6">
                              <w:rPr>
                                <w:lang w:val="en-US"/>
                              </w:rPr>
                              <w:t>1/2017 - laufend</w:t>
                            </w:r>
                          </w:p>
                          <w:p w14:paraId="7A196AE8" w14:textId="77777777" w:rsidR="00D52717" w:rsidRPr="00975CE6" w:rsidRDefault="00D52717" w:rsidP="00A0451B">
                            <w:pPr>
                              <w:rPr>
                                <w:lang w:val="en-US"/>
                              </w:rPr>
                            </w:pPr>
                            <w:r w:rsidRPr="00975CE6">
                              <w:rPr>
                                <w:b/>
                                <w:lang w:val="en-US"/>
                              </w:rPr>
                              <w:t>Firma/ORT</w:t>
                            </w:r>
                            <w:r w:rsidRPr="00975CE6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975CE6">
                              <w:rPr>
                                <w:lang w:val="en-US"/>
                              </w:rPr>
                              <w:t>Gronau IT Cloud Computing GmbH in Berlin</w:t>
                            </w:r>
                          </w:p>
                          <w:p w14:paraId="26B03726" w14:textId="77777777" w:rsidR="00D52717" w:rsidRDefault="00D52717" w:rsidP="00A0451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109C7">
                              <w:rPr>
                                <w:b/>
                                <w:lang w:val="en-US"/>
                              </w:rPr>
                              <w:t>Tätigkeit</w:t>
                            </w:r>
                            <w:proofErr w:type="spellEnd"/>
                            <w:r w:rsidRPr="00B109C7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B109C7">
                              <w:rPr>
                                <w:lang w:val="en-US"/>
                              </w:rPr>
                              <w:t xml:space="preserve">Senior Data Engineer with data science ambitions </w:t>
                            </w:r>
                          </w:p>
                          <w:p w14:paraId="46CE1724" w14:textId="324C6732" w:rsidR="00D52717" w:rsidRPr="00416418" w:rsidRDefault="00D52717" w:rsidP="00A0451B">
                            <w:pPr>
                              <w:ind w:firstLine="1985"/>
                            </w:pPr>
                            <w:proofErr w:type="spellStart"/>
                            <w:r w:rsidRPr="00416418">
                              <w:t>with</w:t>
                            </w:r>
                            <w:proofErr w:type="spellEnd"/>
                            <w:r w:rsidRPr="00416418">
                              <w:t xml:space="preserve"> </w:t>
                            </w:r>
                            <w:proofErr w:type="spellStart"/>
                            <w:r w:rsidRPr="00A0451B">
                              <w:t>statistics</w:t>
                            </w:r>
                            <w:proofErr w:type="spellEnd"/>
                            <w:r w:rsidRPr="00A0451B">
                              <w:t xml:space="preserve"> </w:t>
                            </w:r>
                            <w:proofErr w:type="spellStart"/>
                            <w:r w:rsidRPr="00A0451B">
                              <w:t>background</w:t>
                            </w:r>
                            <w:proofErr w:type="spellEnd"/>
                          </w:p>
                          <w:p w14:paraId="381FA6E8" w14:textId="77777777" w:rsidR="00D52717" w:rsidRDefault="00D52717" w:rsidP="00A0451B">
                            <w:r w:rsidRPr="00A0451B">
                              <w:rPr>
                                <w:b/>
                              </w:rPr>
                              <w:t xml:space="preserve">Kurzbeschreibung    </w:t>
                            </w:r>
                            <w:r w:rsidRPr="00A0451B">
                              <w:t xml:space="preserve">Beratungsunternehmen, Dienstleistung, </w:t>
                            </w:r>
                          </w:p>
                          <w:p w14:paraId="0CC44A13" w14:textId="535648A9" w:rsidR="00D52717" w:rsidRPr="00416418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16418">
                              <w:rPr>
                                <w:lang w:val="en-US"/>
                              </w:rPr>
                              <w:t>Informations</w:t>
                            </w:r>
                            <w:proofErr w:type="spellEnd"/>
                            <w:r w:rsidRPr="0041641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Technologie</w:t>
                            </w:r>
                            <w:proofErr w:type="spellEnd"/>
                          </w:p>
                          <w:p w14:paraId="615A6DA1" w14:textId="77777777" w:rsidR="00D52717" w:rsidRDefault="00D52717" w:rsidP="00A0451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109C7">
                              <w:rPr>
                                <w:b/>
                                <w:lang w:val="en-US"/>
                              </w:rPr>
                              <w:t>Fähigkeiten</w:t>
                            </w:r>
                            <w:proofErr w:type="spellEnd"/>
                            <w:r w:rsidRPr="00B109C7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7A7D71">
                              <w:rPr>
                                <w:lang w:val="en-US"/>
                              </w:rPr>
                              <w:t xml:space="preserve">Apache,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Atlassian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 Confluence,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Atlassian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 JIRA, </w:t>
                            </w:r>
                          </w:p>
                          <w:p w14:paraId="652C9234" w14:textId="77777777" w:rsidR="00D52717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7A7D71">
                              <w:rPr>
                                <w:lang w:val="en-US"/>
                              </w:rPr>
                              <w:t xml:space="preserve">Automation, Bash, C, Cloud Computing, Continuous </w:t>
                            </w:r>
                          </w:p>
                          <w:p w14:paraId="63DA3703" w14:textId="77777777" w:rsidR="00D52717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7A7D71">
                              <w:rPr>
                                <w:lang w:val="en-US"/>
                              </w:rPr>
                              <w:t xml:space="preserve">Delivery, Continuous Delivery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Teamcity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4887EE2A" w14:textId="77777777" w:rsidR="00D52717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7A7D71">
                              <w:rPr>
                                <w:lang w:val="en-US"/>
                              </w:rPr>
                              <w:t xml:space="preserve">ontinuous Integration, DevOps,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DevSecOps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4FE90959" w14:textId="21C88F2F" w:rsidR="00D52717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7A7D71">
                              <w:rPr>
                                <w:lang w:val="en-US"/>
                              </w:rPr>
                              <w:t xml:space="preserve">Docker,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Elasticsearch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, ELK,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DC303E4" w14:textId="77777777" w:rsidR="00D52717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, Hadoop, IaaS (Infrastructure as a Service), </w:t>
                            </w:r>
                          </w:p>
                          <w:p w14:paraId="5978F1F4" w14:textId="2D78FADA" w:rsidR="00D52717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7A7D71">
                              <w:rPr>
                                <w:lang w:val="en-US"/>
                              </w:rPr>
                              <w:t>IBM TSM, Infrastructure as a Service (IaaS),</w:t>
                            </w:r>
                          </w:p>
                          <w:p w14:paraId="153C3971" w14:textId="77777777" w:rsidR="00D52717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7A7D71">
                              <w:rPr>
                                <w:lang w:val="en-US"/>
                              </w:rPr>
                              <w:t xml:space="preserve">Jenkins, Kafka,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, Linux,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410FAD4B" w14:textId="77777777" w:rsidR="00D52717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7A7D71">
                              <w:rPr>
                                <w:lang w:val="en-US"/>
                              </w:rPr>
                              <w:t>Oracle,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A7D71">
                              <w:rPr>
                                <w:lang w:val="en-US"/>
                              </w:rPr>
                              <w:t xml:space="preserve">Oracle DB, Platform as a Service (PaaS), </w:t>
                            </w:r>
                          </w:p>
                          <w:p w14:paraId="743786F0" w14:textId="77777777" w:rsidR="00D52717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PostgresSQL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A7D71">
                              <w:rPr>
                                <w:lang w:val="en-US"/>
                              </w:rPr>
                              <w:t xml:space="preserve">Puppet, Python, R, </w:t>
                            </w:r>
                            <w:proofErr w:type="spellStart"/>
                            <w:r w:rsidRPr="007A7D71">
                              <w:rPr>
                                <w:lang w:val="en-US"/>
                              </w:rPr>
                              <w:t>RabbitMQ</w:t>
                            </w:r>
                            <w:proofErr w:type="spellEnd"/>
                            <w:r w:rsidRPr="007A7D71">
                              <w:rPr>
                                <w:lang w:val="en-US"/>
                              </w:rPr>
                              <w:t xml:space="preserve">, Red </w:t>
                            </w:r>
                          </w:p>
                          <w:p w14:paraId="169E2A34" w14:textId="77777777" w:rsidR="00D52717" w:rsidRPr="00A0451B" w:rsidRDefault="00D52717" w:rsidP="00A0451B">
                            <w:pPr>
                              <w:ind w:firstLine="1985"/>
                            </w:pPr>
                            <w:r w:rsidRPr="00A0451B">
                              <w:t xml:space="preserve">Hat, </w:t>
                            </w:r>
                            <w:proofErr w:type="spellStart"/>
                            <w:r w:rsidRPr="00A0451B">
                              <w:t>Red</w:t>
                            </w:r>
                            <w:proofErr w:type="spellEnd"/>
                            <w:r w:rsidRPr="00A0451B">
                              <w:t xml:space="preserve"> Hat Linux, Sicherheit, Software </w:t>
                            </w:r>
                            <w:proofErr w:type="spellStart"/>
                            <w:r w:rsidRPr="00A0451B">
                              <w:t>as</w:t>
                            </w:r>
                            <w:proofErr w:type="spellEnd"/>
                            <w:r w:rsidRPr="00A0451B">
                              <w:t xml:space="preserve"> a </w:t>
                            </w:r>
                          </w:p>
                          <w:p w14:paraId="05903921" w14:textId="77777777" w:rsidR="00D52717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A0451B">
                              <w:rPr>
                                <w:lang w:val="en-US"/>
                              </w:rPr>
                              <w:t xml:space="preserve">Service (SaaS), </w:t>
                            </w:r>
                            <w:proofErr w:type="spellStart"/>
                            <w:r w:rsidRPr="00A0451B">
                              <w:rPr>
                                <w:lang w:val="en-US"/>
                              </w:rPr>
                              <w:t>Statistik</w:t>
                            </w:r>
                            <w:proofErr w:type="spellEnd"/>
                            <w:r w:rsidRPr="00A0451B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A7D71">
                              <w:rPr>
                                <w:lang w:val="en-US"/>
                              </w:rPr>
                              <w:t xml:space="preserve">TCP/IP, Ubuntu Linux, </w:t>
                            </w:r>
                          </w:p>
                          <w:p w14:paraId="4CCC6254" w14:textId="0C41F074" w:rsidR="00D52717" w:rsidRPr="00A0451B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7A7D71">
                              <w:rPr>
                                <w:lang w:val="en-US"/>
                              </w:rPr>
                              <w:t>VMware ESX, Continuous Delivery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451B"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A0451B">
                              <w:rPr>
                                <w:lang w:val="en-US"/>
                              </w:rPr>
                              <w:t xml:space="preserve"> Jenkins</w:t>
                            </w:r>
                          </w:p>
                          <w:p w14:paraId="58B2587F" w14:textId="77777777" w:rsidR="00D52717" w:rsidRDefault="00D52717" w:rsidP="00A0451B">
                            <w:r w:rsidRPr="00A0451B">
                              <w:rPr>
                                <w:b/>
                              </w:rPr>
                              <w:t>Aufgaben</w:t>
                            </w:r>
                            <w:r w:rsidRPr="00A0451B">
                              <w:tab/>
                              <w:t xml:space="preserve">          Datenanalysen mittels ELK (</w:t>
                            </w:r>
                            <w:proofErr w:type="spellStart"/>
                            <w:r w:rsidRPr="00A0451B">
                              <w:t>Elasticsearch</w:t>
                            </w:r>
                            <w:proofErr w:type="spellEnd"/>
                            <w:r w:rsidRPr="00A0451B">
                              <w:t xml:space="preserve">, </w:t>
                            </w:r>
                          </w:p>
                          <w:p w14:paraId="31EC0052" w14:textId="77777777" w:rsidR="00D52717" w:rsidRPr="00416418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16418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41641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16418"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  <w:r w:rsidRPr="00416418">
                              <w:rPr>
                                <w:lang w:val="en-US"/>
                              </w:rPr>
                              <w:t xml:space="preserve">), Kafka, </w:t>
                            </w:r>
                            <w:proofErr w:type="spellStart"/>
                            <w:r w:rsidRPr="00416418">
                              <w:rPr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416418">
                              <w:rPr>
                                <w:lang w:val="en-US"/>
                              </w:rPr>
                              <w:t xml:space="preserve">, Hadoop, </w:t>
                            </w:r>
                          </w:p>
                          <w:p w14:paraId="088619D7" w14:textId="45D528CC" w:rsidR="00D52717" w:rsidRPr="00416418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16418">
                              <w:rPr>
                                <w:lang w:val="en-US"/>
                              </w:rPr>
                              <w:t>RabbitMQ</w:t>
                            </w:r>
                            <w:proofErr w:type="spellEnd"/>
                            <w:r w:rsidRPr="00416418">
                              <w:rPr>
                                <w:lang w:val="en-US"/>
                              </w:rPr>
                              <w:t xml:space="preserve">, Oracle DB, </w:t>
                            </w:r>
                          </w:p>
                          <w:p w14:paraId="1B99EFF3" w14:textId="77777777" w:rsidR="00D52717" w:rsidRPr="00801F29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01F29">
                              <w:rPr>
                                <w:lang w:val="en-US"/>
                              </w:rPr>
                              <w:t>PostgresSQL</w:t>
                            </w:r>
                            <w:proofErr w:type="spellEnd"/>
                            <w:r w:rsidRPr="00801F29">
                              <w:rPr>
                                <w:lang w:val="en-US"/>
                              </w:rPr>
                              <w:t>, MongoDB</w:t>
                            </w:r>
                          </w:p>
                          <w:p w14:paraId="7B970282" w14:textId="77777777" w:rsidR="00D52717" w:rsidRPr="00A0451B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0451B">
                              <w:rPr>
                                <w:lang w:val="en-US"/>
                              </w:rPr>
                              <w:t>Echtzeitanalyse</w:t>
                            </w:r>
                            <w:proofErr w:type="spellEnd"/>
                            <w:r w:rsidRPr="00A0451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451B"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A0451B">
                              <w:rPr>
                                <w:lang w:val="en-US"/>
                              </w:rPr>
                              <w:t xml:space="preserve"> SIEM (Security Information and </w:t>
                            </w:r>
                          </w:p>
                          <w:p w14:paraId="6B482F22" w14:textId="77777777" w:rsidR="00D52717" w:rsidRPr="00A0451B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A0451B">
                              <w:rPr>
                                <w:lang w:val="en-US"/>
                              </w:rPr>
                              <w:t>Event Management)</w:t>
                            </w:r>
                          </w:p>
                          <w:p w14:paraId="4B451992" w14:textId="77777777" w:rsidR="00D52717" w:rsidRPr="00A0451B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A0451B">
                              <w:rPr>
                                <w:lang w:val="en-US"/>
                              </w:rPr>
                              <w:t xml:space="preserve">Automation </w:t>
                            </w:r>
                            <w:proofErr w:type="spellStart"/>
                            <w:r w:rsidRPr="00A0451B">
                              <w:rPr>
                                <w:lang w:val="en-US"/>
                              </w:rPr>
                              <w:t>mittels</w:t>
                            </w:r>
                            <w:proofErr w:type="spellEnd"/>
                            <w:r w:rsidRPr="00A0451B">
                              <w:rPr>
                                <w:lang w:val="en-US"/>
                              </w:rPr>
                              <w:t xml:space="preserve"> Puppet und Docker</w:t>
                            </w:r>
                          </w:p>
                          <w:p w14:paraId="34F2D75F" w14:textId="77777777" w:rsidR="00D52717" w:rsidRPr="00A0451B" w:rsidRDefault="00D52717" w:rsidP="00A0451B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A0451B">
                              <w:rPr>
                                <w:lang w:val="en-US"/>
                              </w:rPr>
                              <w:t xml:space="preserve">Puppet </w:t>
                            </w:r>
                            <w:proofErr w:type="spellStart"/>
                            <w:r w:rsidRPr="00A0451B">
                              <w:rPr>
                                <w:lang w:val="en-US"/>
                              </w:rPr>
                              <w:t>Rezepte</w:t>
                            </w:r>
                            <w:proofErr w:type="spellEnd"/>
                            <w:r w:rsidRPr="00A0451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451B">
                              <w:rPr>
                                <w:lang w:val="en-US"/>
                              </w:rPr>
                              <w:t>entwickeln</w:t>
                            </w:r>
                            <w:proofErr w:type="spellEnd"/>
                          </w:p>
                          <w:p w14:paraId="633D2F7A" w14:textId="77777777" w:rsidR="00D52717" w:rsidRPr="00416418" w:rsidRDefault="00D52717" w:rsidP="00A0451B">
                            <w:pPr>
                              <w:ind w:firstLine="1985"/>
                            </w:pPr>
                            <w:proofErr w:type="spellStart"/>
                            <w:r w:rsidRPr="00416418">
                              <w:t>Ansible</w:t>
                            </w:r>
                            <w:proofErr w:type="spellEnd"/>
                            <w:r w:rsidRPr="00416418">
                              <w:t xml:space="preserve"> </w:t>
                            </w:r>
                            <w:proofErr w:type="spellStart"/>
                            <w:r w:rsidRPr="00416418">
                              <w:t>scripting</w:t>
                            </w:r>
                            <w:proofErr w:type="spellEnd"/>
                          </w:p>
                          <w:p w14:paraId="3D533E9A" w14:textId="77777777" w:rsidR="00D52717" w:rsidRPr="00416418" w:rsidRDefault="00D52717" w:rsidP="00A0451B">
                            <w:pPr>
                              <w:ind w:firstLine="1985"/>
                            </w:pPr>
                            <w:proofErr w:type="spellStart"/>
                            <w:r w:rsidRPr="00416418">
                              <w:t>bash</w:t>
                            </w:r>
                            <w:proofErr w:type="spellEnd"/>
                            <w:r w:rsidRPr="00416418">
                              <w:t xml:space="preserve"> </w:t>
                            </w:r>
                            <w:proofErr w:type="spellStart"/>
                            <w:r w:rsidRPr="00416418">
                              <w:t>scripting</w:t>
                            </w:r>
                            <w:proofErr w:type="spellEnd"/>
                          </w:p>
                          <w:p w14:paraId="3D956746" w14:textId="77777777" w:rsidR="00D52717" w:rsidRPr="00416418" w:rsidRDefault="00D52717" w:rsidP="00A0451B">
                            <w:pPr>
                              <w:ind w:firstLine="1985"/>
                            </w:pPr>
                            <w:r w:rsidRPr="00416418">
                              <w:t>Statistik</w:t>
                            </w:r>
                          </w:p>
                          <w:p w14:paraId="13DA7CFC" w14:textId="1FD82B23" w:rsidR="00D52717" w:rsidRPr="00736593" w:rsidRDefault="00D52717" w:rsidP="00790276">
                            <w:pPr>
                              <w:tabs>
                                <w:tab w:val="left" w:pos="1985"/>
                              </w:tabs>
                              <w:ind w:firstLine="1985"/>
                              <w:rPr>
                                <w:b/>
                              </w:rPr>
                            </w:pPr>
                            <w:r>
                              <w:t>Datensicherung mit IBM TSM</w:t>
                            </w:r>
                          </w:p>
                          <w:p w14:paraId="3FF99BE6" w14:textId="77777777" w:rsidR="00D52717" w:rsidRPr="00416418" w:rsidRDefault="00D52717" w:rsidP="00323345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416418">
                              <w:rPr>
                                <w:lang w:val="en-US"/>
                              </w:rPr>
                              <w:t xml:space="preserve">Continuous Delivery </w:t>
                            </w:r>
                            <w:proofErr w:type="spellStart"/>
                            <w:r w:rsidRPr="00416418"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416418">
                              <w:rPr>
                                <w:lang w:val="en-US"/>
                              </w:rPr>
                              <w:t xml:space="preserve"> Jenkins, </w:t>
                            </w:r>
                            <w:proofErr w:type="spellStart"/>
                            <w:r w:rsidRPr="00416418">
                              <w:rPr>
                                <w:lang w:val="en-US"/>
                              </w:rPr>
                              <w:t>Teamcity</w:t>
                            </w:r>
                            <w:proofErr w:type="spellEnd"/>
                          </w:p>
                          <w:p w14:paraId="65DEA3EA" w14:textId="77777777" w:rsidR="00D52717" w:rsidRPr="000A0FB8" w:rsidRDefault="00D52717" w:rsidP="00323345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0FB8"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14:paraId="29432E49" w14:textId="77777777" w:rsidR="00D52717" w:rsidRPr="000A0FB8" w:rsidRDefault="00D52717" w:rsidP="00323345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0A0FB8">
                              <w:rPr>
                                <w:lang w:val="en-US"/>
                              </w:rPr>
                              <w:t>ELK (</w:t>
                            </w:r>
                            <w:proofErr w:type="spellStart"/>
                            <w:r w:rsidRPr="000A0FB8">
                              <w:rPr>
                                <w:lang w:val="en-US"/>
                              </w:rPr>
                              <w:t>Elasticsearch</w:t>
                            </w:r>
                            <w:proofErr w:type="spellEnd"/>
                            <w:r w:rsidRPr="000A0FB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A0FB8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0A0FB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A0FB8"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  <w:r w:rsidRPr="000A0FB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1537E0A" w14:textId="77777777" w:rsidR="00D52717" w:rsidRPr="00416418" w:rsidRDefault="00D52717" w:rsidP="00323345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416418">
                              <w:rPr>
                                <w:lang w:val="en-US"/>
                              </w:rPr>
                              <w:t>Kafka</w:t>
                            </w:r>
                          </w:p>
                          <w:p w14:paraId="57318CE7" w14:textId="3777A0FF" w:rsidR="0007585A" w:rsidRDefault="00D52717" w:rsidP="00A05970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16418">
                              <w:rPr>
                                <w:lang w:val="en-US"/>
                              </w:rPr>
                              <w:t>NiFi</w:t>
                            </w:r>
                            <w:proofErr w:type="spellEnd"/>
                          </w:p>
                          <w:p w14:paraId="036835F3" w14:textId="77777777" w:rsidR="00A05970" w:rsidRDefault="00A05970" w:rsidP="00A05970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</w:p>
                          <w:p w14:paraId="4FEA608D" w14:textId="77777777" w:rsidR="00A05970" w:rsidRDefault="00A05970" w:rsidP="00A05970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</w:p>
                          <w:p w14:paraId="6D86E0AE" w14:textId="77777777" w:rsidR="00A05970" w:rsidRDefault="00A05970" w:rsidP="00A05970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</w:p>
                          <w:p w14:paraId="6A665CC8" w14:textId="77777777" w:rsidR="00A05970" w:rsidRDefault="00A05970" w:rsidP="00A05970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</w:p>
                          <w:p w14:paraId="7402624F" w14:textId="77777777" w:rsidR="00A05970" w:rsidRDefault="00A05970" w:rsidP="00A05970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</w:p>
                          <w:p w14:paraId="1A8261FE" w14:textId="77777777" w:rsidR="00A05970" w:rsidRDefault="00A05970" w:rsidP="00A05970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</w:p>
                          <w:p w14:paraId="16F61954" w14:textId="77777777" w:rsidR="00A05970" w:rsidRDefault="00A05970" w:rsidP="00A05970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</w:p>
                          <w:p w14:paraId="692D8221" w14:textId="77777777" w:rsidR="00D52717" w:rsidRDefault="00D52717" w:rsidP="00A8074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C09610" w14:textId="77777777" w:rsidR="00D52717" w:rsidRPr="00323345" w:rsidRDefault="00D52717" w:rsidP="00323345">
                            <w:r w:rsidRPr="00323345">
                              <w:rPr>
                                <w:b/>
                              </w:rPr>
                              <w:t>Zeitpunkt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323345">
                              <w:t>5/2015 - 12/2016</w:t>
                            </w:r>
                          </w:p>
                          <w:p w14:paraId="67277D30" w14:textId="77777777" w:rsidR="00D52717" w:rsidRDefault="00D52717" w:rsidP="00323345">
                            <w:r w:rsidRPr="00323345">
                              <w:rPr>
                                <w:b/>
                              </w:rPr>
                              <w:t>Firma/ORT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323345">
                              <w:t>Teradata</w:t>
                            </w:r>
                            <w:proofErr w:type="spellEnd"/>
                            <w:r w:rsidRPr="00323345">
                              <w:t xml:space="preserve"> </w:t>
                            </w:r>
                            <w:proofErr w:type="spellStart"/>
                            <w:r w:rsidRPr="00323345">
                              <w:t>Applications</w:t>
                            </w:r>
                            <w:proofErr w:type="spellEnd"/>
                            <w:r w:rsidRPr="00323345">
                              <w:t xml:space="preserve"> in München (heute “</w:t>
                            </w:r>
                            <w:proofErr w:type="spellStart"/>
                            <w:r w:rsidRPr="00323345">
                              <w:t>Mapp</w:t>
                            </w:r>
                            <w:proofErr w:type="spellEnd"/>
                            <w:r w:rsidRPr="00323345">
                              <w:t xml:space="preserve"> </w:t>
                            </w:r>
                          </w:p>
                          <w:p w14:paraId="4649B4A9" w14:textId="70FA95D7" w:rsidR="00D52717" w:rsidRPr="00323345" w:rsidRDefault="00D52717" w:rsidP="00323345">
                            <w:pPr>
                              <w:ind w:firstLine="1985"/>
                            </w:pPr>
                            <w:r w:rsidRPr="00323345">
                              <w:t>Digital”)</w:t>
                            </w:r>
                          </w:p>
                          <w:p w14:paraId="14A490DD" w14:textId="3E92F14B" w:rsidR="00D52717" w:rsidRPr="00323345" w:rsidRDefault="00D52717" w:rsidP="00323345">
                            <w:r w:rsidRPr="00323345">
                              <w:rPr>
                                <w:b/>
                              </w:rPr>
                              <w:t>Tätigkeit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A05970" w:rsidRPr="00A05970">
                              <w:t xml:space="preserve">Root </w:t>
                            </w:r>
                            <w:proofErr w:type="spellStart"/>
                            <w:r w:rsidR="00A05970" w:rsidRPr="00A05970">
                              <w:t>Cause</w:t>
                            </w:r>
                            <w:proofErr w:type="spellEnd"/>
                            <w:r w:rsidR="00A05970" w:rsidRPr="00A05970">
                              <w:t xml:space="preserve"> Analyst</w:t>
                            </w:r>
                          </w:p>
                          <w:p w14:paraId="75634FA1" w14:textId="77777777" w:rsidR="001265EE" w:rsidRDefault="00D52717" w:rsidP="001265EE">
                            <w:r w:rsidRPr="00323345">
                              <w:rPr>
                                <w:b/>
                              </w:rPr>
                              <w:t xml:space="preserve">Kurzbeschreibung    </w:t>
                            </w:r>
                            <w:r w:rsidR="001265EE" w:rsidRPr="001265EE">
                              <w:t xml:space="preserve">Dienstleistung, Marketing, </w:t>
                            </w:r>
                            <w:proofErr w:type="spellStart"/>
                            <w:r w:rsidR="001265EE" w:rsidRPr="001265EE">
                              <w:t>Platform</w:t>
                            </w:r>
                            <w:proofErr w:type="spellEnd"/>
                            <w:r w:rsidR="001265EE" w:rsidRPr="001265EE">
                              <w:t xml:space="preserve"> </w:t>
                            </w:r>
                            <w:proofErr w:type="spellStart"/>
                            <w:r w:rsidR="001265EE" w:rsidRPr="001265EE">
                              <w:t>as</w:t>
                            </w:r>
                            <w:proofErr w:type="spellEnd"/>
                            <w:r w:rsidR="001265EE" w:rsidRPr="001265EE">
                              <w:t xml:space="preserve"> a Service</w:t>
                            </w:r>
                          </w:p>
                          <w:p w14:paraId="47C69985" w14:textId="787033DF" w:rsidR="001265EE" w:rsidRDefault="001265EE" w:rsidP="001265EE">
                            <w:pPr>
                              <w:ind w:firstLine="1985"/>
                            </w:pPr>
                            <w:r>
                              <w:t>(</w:t>
                            </w:r>
                            <w:proofErr w:type="spellStart"/>
                            <w:r w:rsidRPr="001265EE">
                              <w:t>PaaS</w:t>
                            </w:r>
                            <w:proofErr w:type="spellEnd"/>
                            <w:r w:rsidRPr="001265EE">
                              <w:t>), Informationstechnologie</w:t>
                            </w:r>
                          </w:p>
                          <w:p w14:paraId="580D1DF9" w14:textId="77777777" w:rsidR="001265EE" w:rsidRDefault="00D52717" w:rsidP="001265EE">
                            <w:r w:rsidRPr="001265EE">
                              <w:rPr>
                                <w:b/>
                              </w:rPr>
                              <w:t>Fähigkeiten</w:t>
                            </w:r>
                            <w:r w:rsidRPr="001265EE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1265EE" w:rsidRPr="001265EE">
                              <w:t>Elasticsearch</w:t>
                            </w:r>
                            <w:proofErr w:type="spellEnd"/>
                            <w:r w:rsidR="001265EE" w:rsidRPr="001265EE">
                              <w:t xml:space="preserve">, </w:t>
                            </w:r>
                            <w:proofErr w:type="spellStart"/>
                            <w:r w:rsidR="001265EE" w:rsidRPr="001265EE">
                              <w:t>Logstash</w:t>
                            </w:r>
                            <w:proofErr w:type="spellEnd"/>
                            <w:r w:rsidR="001265EE" w:rsidRPr="001265EE">
                              <w:t xml:space="preserve">, </w:t>
                            </w:r>
                            <w:proofErr w:type="spellStart"/>
                            <w:r w:rsidR="001265EE" w:rsidRPr="001265EE">
                              <w:t>Kibana</w:t>
                            </w:r>
                            <w:proofErr w:type="spellEnd"/>
                            <w:r w:rsidR="001265EE" w:rsidRPr="001265EE">
                              <w:t xml:space="preserve">, Linux, Puppet, </w:t>
                            </w:r>
                          </w:p>
                          <w:p w14:paraId="7A66A80F" w14:textId="0A43CCDA" w:rsidR="00D52717" w:rsidRPr="001265EE" w:rsidRDefault="001265EE" w:rsidP="001265EE">
                            <w:pPr>
                              <w:ind w:firstLine="1985"/>
                            </w:pPr>
                            <w:r w:rsidRPr="001265EE">
                              <w:t xml:space="preserve">Docker, Jenkins, </w:t>
                            </w:r>
                            <w:proofErr w:type="spellStart"/>
                            <w:r w:rsidRPr="001265EE">
                              <w:t>Bash</w:t>
                            </w:r>
                            <w:proofErr w:type="spellEnd"/>
                            <w:r w:rsidRPr="001265EE">
                              <w:t>, Security / Userkonzept</w:t>
                            </w:r>
                          </w:p>
                          <w:p w14:paraId="7D029DCC" w14:textId="77777777" w:rsidR="001265EE" w:rsidRDefault="00D52717" w:rsidP="001265EE">
                            <w:r w:rsidRPr="00323345">
                              <w:rPr>
                                <w:b/>
                              </w:rPr>
                              <w:t>Aufgaben</w:t>
                            </w:r>
                            <w:r w:rsidRPr="00323345">
                              <w:tab/>
                              <w:t xml:space="preserve">          </w:t>
                            </w:r>
                            <w:r w:rsidR="001265EE" w:rsidRPr="001265EE">
                              <w:t xml:space="preserve">Automatisierter Aufbau und Betrieb von </w:t>
                            </w:r>
                            <w:proofErr w:type="spellStart"/>
                            <w:r w:rsidR="001265EE" w:rsidRPr="001265EE">
                              <w:t>Elastic</w:t>
                            </w:r>
                            <w:proofErr w:type="spellEnd"/>
                            <w:r w:rsidR="001265EE" w:rsidRPr="001265EE">
                              <w:t xml:space="preserve"> </w:t>
                            </w:r>
                          </w:p>
                          <w:p w14:paraId="295E4016" w14:textId="77777777" w:rsidR="001265EE" w:rsidRDefault="001265EE" w:rsidP="001265EE">
                            <w:pPr>
                              <w:ind w:left="1985"/>
                            </w:pPr>
                            <w:r w:rsidRPr="001265EE">
                              <w:t xml:space="preserve">Stacks, Echtzeitanalyse, interne Beratung und </w:t>
                            </w:r>
                          </w:p>
                          <w:p w14:paraId="210E4480" w14:textId="77777777" w:rsidR="001265EE" w:rsidRDefault="001265EE" w:rsidP="001265EE">
                            <w:pPr>
                              <w:ind w:left="1985"/>
                            </w:pPr>
                            <w:r w:rsidRPr="001265EE">
                              <w:t xml:space="preserve">Schulungen, Evaluierung und Einführung von </w:t>
                            </w:r>
                          </w:p>
                          <w:p w14:paraId="45346AB7" w14:textId="3B669E25" w:rsidR="00D52717" w:rsidRDefault="001265EE" w:rsidP="001265EE">
                            <w:pPr>
                              <w:ind w:left="1985"/>
                            </w:pPr>
                            <w:r w:rsidRPr="001265EE">
                              <w:t>neuen Tools</w:t>
                            </w:r>
                          </w:p>
                          <w:p w14:paraId="6ACDBB65" w14:textId="77777777" w:rsidR="001265EE" w:rsidRDefault="001265EE" w:rsidP="001265EE">
                            <w:pPr>
                              <w:pBdr>
                                <w:bottom w:val="single" w:sz="4" w:space="1" w:color="auto"/>
                              </w:pBdr>
                              <w:ind w:left="1985" w:hanging="1985"/>
                            </w:pPr>
                          </w:p>
                          <w:p w14:paraId="0AA87E51" w14:textId="77777777" w:rsidR="001265EE" w:rsidRDefault="001265EE" w:rsidP="001265EE"/>
                          <w:p w14:paraId="02157CEA" w14:textId="77777777" w:rsidR="00D52717" w:rsidRPr="00E37C43" w:rsidRDefault="00D52717" w:rsidP="007B118E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4E0D53">
                              <w:t>10/2014 - 3/2015</w:t>
                            </w:r>
                          </w:p>
                          <w:p w14:paraId="0D65DF2C" w14:textId="77777777" w:rsidR="00D52717" w:rsidRDefault="00D52717" w:rsidP="007B118E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Pr="004E0D53">
                              <w:t>Clueda</w:t>
                            </w:r>
                            <w:proofErr w:type="spellEnd"/>
                            <w:r w:rsidRPr="004E0D53">
                              <w:t xml:space="preserve"> AG in München</w:t>
                            </w:r>
                          </w:p>
                          <w:p w14:paraId="182F5D60" w14:textId="77777777" w:rsidR="00D52717" w:rsidRDefault="00D52717" w:rsidP="007B118E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4E0D53">
                              <w:t xml:space="preserve">Senior Big Data </w:t>
                            </w:r>
                            <w:proofErr w:type="spellStart"/>
                            <w:r w:rsidRPr="004E0D53">
                              <w:t>Scientistin</w:t>
                            </w:r>
                            <w:proofErr w:type="spellEnd"/>
                          </w:p>
                          <w:p w14:paraId="6C1DF3CE" w14:textId="77777777" w:rsidR="00D52717" w:rsidRDefault="00D52717" w:rsidP="007B118E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  <w:proofErr w:type="spellStart"/>
                            <w:r w:rsidRPr="004E0D53">
                              <w:t>Informations</w:t>
                            </w:r>
                            <w:proofErr w:type="spellEnd"/>
                            <w:r w:rsidRPr="004E0D53">
                              <w:t xml:space="preserve"> Technologie</w:t>
                            </w:r>
                          </w:p>
                          <w:p w14:paraId="541F0E0F" w14:textId="77777777" w:rsidR="00D52717" w:rsidRDefault="00D52717" w:rsidP="007B118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109C7">
                              <w:rPr>
                                <w:b/>
                                <w:lang w:val="en-US"/>
                              </w:rPr>
                              <w:t>Fähigkeiten</w:t>
                            </w:r>
                            <w:proofErr w:type="spellEnd"/>
                            <w:r w:rsidRPr="00B109C7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5F3620">
                              <w:rPr>
                                <w:lang w:val="en-US"/>
                              </w:rPr>
                              <w:t xml:space="preserve">Apache, </w:t>
                            </w:r>
                            <w:proofErr w:type="spellStart"/>
                            <w:r w:rsidRPr="005F3620">
                              <w:rPr>
                                <w:lang w:val="en-US"/>
                              </w:rPr>
                              <w:t>Atlassian</w:t>
                            </w:r>
                            <w:proofErr w:type="spellEnd"/>
                            <w:r w:rsidRPr="005F3620">
                              <w:rPr>
                                <w:lang w:val="en-US"/>
                              </w:rPr>
                              <w:t xml:space="preserve"> Confluence, </w:t>
                            </w:r>
                            <w:proofErr w:type="spellStart"/>
                            <w:r w:rsidRPr="005F3620">
                              <w:rPr>
                                <w:lang w:val="en-US"/>
                              </w:rPr>
                              <w:t>Atlassian</w:t>
                            </w:r>
                            <w:proofErr w:type="spellEnd"/>
                            <w:r w:rsidRPr="005F3620">
                              <w:rPr>
                                <w:lang w:val="en-US"/>
                              </w:rPr>
                              <w:t xml:space="preserve"> JIRA, </w:t>
                            </w:r>
                          </w:p>
                          <w:p w14:paraId="466B48C4" w14:textId="77777777" w:rsidR="00D52717" w:rsidRDefault="00D52717" w:rsidP="007B118E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5F3620">
                              <w:rPr>
                                <w:lang w:val="en-US"/>
                              </w:rPr>
                              <w:t xml:space="preserve">Automation, Bash, Cloud Computing, DevOps, </w:t>
                            </w:r>
                          </w:p>
                          <w:p w14:paraId="1CD34F96" w14:textId="77777777" w:rsidR="00D52717" w:rsidRDefault="00D52717" w:rsidP="007B118E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F3620">
                              <w:rPr>
                                <w:lang w:val="en-US"/>
                              </w:rPr>
                              <w:t>DevSecOps</w:t>
                            </w:r>
                            <w:proofErr w:type="spellEnd"/>
                            <w:r w:rsidRPr="005F3620">
                              <w:rPr>
                                <w:lang w:val="en-US"/>
                              </w:rPr>
                              <w:t xml:space="preserve">, IaaS (Infrastructure as a Service), Linux, </w:t>
                            </w:r>
                          </w:p>
                          <w:p w14:paraId="71A0F2CC" w14:textId="77777777" w:rsidR="00D52717" w:rsidRDefault="00D52717" w:rsidP="007B118E">
                            <w:pPr>
                              <w:ind w:firstLine="1985"/>
                            </w:pPr>
                            <w:r w:rsidRPr="002E3A51">
                              <w:t>semantische Textanalyse, Shell-Scripts, Sicherheit</w:t>
                            </w:r>
                          </w:p>
                          <w:p w14:paraId="468F7CFC" w14:textId="77777777" w:rsidR="00D52717" w:rsidRDefault="00D52717" w:rsidP="007B118E">
                            <w:r w:rsidRPr="002E3A51">
                              <w:rPr>
                                <w:b/>
                              </w:rPr>
                              <w:t>Aufgaben</w:t>
                            </w:r>
                            <w:r w:rsidRPr="002E3A51">
                              <w:tab/>
                              <w:t xml:space="preserve">          </w:t>
                            </w:r>
                            <w:proofErr w:type="spellStart"/>
                            <w:r>
                              <w:t>Clueda</w:t>
                            </w:r>
                            <w:proofErr w:type="spellEnd"/>
                            <w:r>
                              <w:t xml:space="preserve"> AG in München</w:t>
                            </w:r>
                          </w:p>
                          <w:p w14:paraId="4DF11426" w14:textId="77777777" w:rsidR="00D52717" w:rsidRDefault="00D52717" w:rsidP="007B118E">
                            <w:pPr>
                              <w:ind w:firstLine="1985"/>
                            </w:pPr>
                            <w:proofErr w:type="spellStart"/>
                            <w:r>
                              <w:t>Clueda</w:t>
                            </w:r>
                            <w:proofErr w:type="spellEnd"/>
                            <w:r>
                              <w:t xml:space="preserve"> war ein Startup, das in Echtzeit große </w:t>
                            </w:r>
                          </w:p>
                          <w:p w14:paraId="09BAB993" w14:textId="349EE1A1" w:rsidR="00D52717" w:rsidRDefault="00D52717" w:rsidP="007B118E">
                            <w:pPr>
                              <w:ind w:firstLine="1985"/>
                            </w:pPr>
                            <w:r>
                              <w:t xml:space="preserve">Volumen </w:t>
                            </w:r>
                          </w:p>
                          <w:p w14:paraId="5B6DF0B3" w14:textId="77777777" w:rsidR="00D52717" w:rsidRDefault="00D52717" w:rsidP="007B118E">
                            <w:pPr>
                              <w:ind w:firstLine="1985"/>
                            </w:pPr>
                            <w:r>
                              <w:t xml:space="preserve">von Textdaten verdichtet darstellte, inklusive Natural </w:t>
                            </w:r>
                          </w:p>
                          <w:p w14:paraId="23B7FAFD" w14:textId="77777777" w:rsidR="00D52717" w:rsidRDefault="00D52717" w:rsidP="007B118E">
                            <w:pPr>
                              <w:ind w:firstLine="1985"/>
                            </w:pPr>
                            <w:r>
                              <w:t>Language Processing</w:t>
                            </w:r>
                          </w:p>
                          <w:p w14:paraId="4E429F93" w14:textId="77777777" w:rsidR="00D52717" w:rsidRDefault="00D52717" w:rsidP="007B118E">
                            <w:pPr>
                              <w:ind w:firstLine="1985"/>
                            </w:pPr>
                            <w:r>
                              <w:t>- Automatisierung der Installation und Konfiguration</w:t>
                            </w:r>
                          </w:p>
                          <w:p w14:paraId="69752539" w14:textId="4B6AA898" w:rsidR="00D52717" w:rsidRDefault="00D52717" w:rsidP="007B118E">
                            <w:pPr>
                              <w:ind w:firstLine="1985"/>
                            </w:pPr>
                            <w:r>
                              <w:t xml:space="preserve">  der Applikationscluster (Puppet)</w:t>
                            </w:r>
                          </w:p>
                          <w:p w14:paraId="4E21ED73" w14:textId="77777777" w:rsidR="00D52717" w:rsidRDefault="00D52717" w:rsidP="007B118E">
                            <w:pPr>
                              <w:ind w:firstLine="1985"/>
                            </w:pPr>
                            <w:r>
                              <w:t xml:space="preserve">- Evaluation von </w:t>
                            </w:r>
                            <w:proofErr w:type="spellStart"/>
                            <w:r>
                              <w:t>Graphendatenbanken</w:t>
                            </w:r>
                            <w:proofErr w:type="spellEnd"/>
                            <w:r>
                              <w:t xml:space="preserve"> (Neo4j)</w:t>
                            </w:r>
                          </w:p>
                          <w:p w14:paraId="55D2A0F7" w14:textId="77777777" w:rsidR="00D52717" w:rsidRDefault="00D52717" w:rsidP="007B118E">
                            <w:pPr>
                              <w:ind w:firstLine="1985"/>
                            </w:pPr>
                            <w:r>
                              <w:t xml:space="preserve">- Optimierung die Datensysteme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223F86EB" w14:textId="12CBAA08" w:rsidR="00D52717" w:rsidRDefault="00D52717" w:rsidP="007B118E">
                            <w:pPr>
                              <w:ind w:firstLine="1985"/>
                            </w:pPr>
                            <w:r>
                              <w:t xml:space="preserve">  MySQL, 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RabbitMQ</w:t>
                            </w:r>
                            <w:proofErr w:type="spellEnd"/>
                          </w:p>
                          <w:p w14:paraId="0646FBA4" w14:textId="2303993F" w:rsidR="00D52717" w:rsidRDefault="00D52717" w:rsidP="007B118E">
                            <w:pPr>
                              <w:ind w:firstLine="1985"/>
                            </w:pPr>
                            <w:r>
                              <w:t>- Support des Hauptkunden</w:t>
                            </w:r>
                          </w:p>
                          <w:p w14:paraId="01B0BFB7" w14:textId="77777777" w:rsidR="0007585A" w:rsidRDefault="0007585A" w:rsidP="0007585A">
                            <w:pPr>
                              <w:pBdr>
                                <w:bottom w:val="single" w:sz="4" w:space="1" w:color="auto"/>
                              </w:pBdr>
                              <w:ind w:firstLine="1985"/>
                            </w:pPr>
                          </w:p>
                          <w:p w14:paraId="5512A50D" w14:textId="77777777" w:rsidR="00D52717" w:rsidRDefault="00D52717" w:rsidP="00EC11DA">
                            <w:pPr>
                              <w:rPr>
                                <w:b/>
                              </w:rPr>
                            </w:pPr>
                          </w:p>
                          <w:p w14:paraId="1AC621E8" w14:textId="77777777" w:rsidR="00D52717" w:rsidRPr="00E37C43" w:rsidRDefault="00D52717" w:rsidP="00EC11DA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2D2658">
                              <w:t>2/2008 - 9/2014</w:t>
                            </w:r>
                          </w:p>
                          <w:p w14:paraId="3E0F8026" w14:textId="77777777" w:rsidR="00D52717" w:rsidRDefault="00D52717" w:rsidP="00EC11DA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2D2658">
                              <w:t>AutoScout24 in München</w:t>
                            </w:r>
                          </w:p>
                          <w:p w14:paraId="73B3F47D" w14:textId="77777777" w:rsidR="00D52717" w:rsidRDefault="00D52717" w:rsidP="00EC11DA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2D2658">
                              <w:t xml:space="preserve">Senior System- und </w:t>
                            </w:r>
                            <w:proofErr w:type="spellStart"/>
                            <w:r w:rsidRPr="002D2658">
                              <w:t>Databank</w:t>
                            </w:r>
                            <w:proofErr w:type="spellEnd"/>
                            <w:r w:rsidRPr="002D2658">
                              <w:t xml:space="preserve"> Administratorin, Senior </w:t>
                            </w:r>
                          </w:p>
                          <w:p w14:paraId="59B75293" w14:textId="77777777" w:rsidR="00D52717" w:rsidRDefault="00D52717" w:rsidP="00EC11DA">
                            <w:pPr>
                              <w:ind w:firstLine="1985"/>
                            </w:pPr>
                            <w:r w:rsidRPr="002D2658">
                              <w:t>Datenanalystin</w:t>
                            </w:r>
                          </w:p>
                          <w:p w14:paraId="68E7B248" w14:textId="77777777" w:rsidR="00D52717" w:rsidRDefault="00D52717" w:rsidP="00EC11DA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  <w:r w:rsidRPr="002D2658">
                              <w:t xml:space="preserve">Dienstleistung, </w:t>
                            </w:r>
                            <w:proofErr w:type="spellStart"/>
                            <w:r w:rsidRPr="002D2658">
                              <w:t>Informations</w:t>
                            </w:r>
                            <w:proofErr w:type="spellEnd"/>
                            <w:r w:rsidRPr="002D2658">
                              <w:t xml:space="preserve"> Technologie</w:t>
                            </w:r>
                          </w:p>
                          <w:p w14:paraId="42A9F089" w14:textId="77777777" w:rsidR="00811FD4" w:rsidRDefault="00D52717" w:rsidP="00811FD4">
                            <w:r w:rsidRPr="00EC11DA">
                              <w:rPr>
                                <w:b/>
                              </w:rPr>
                              <w:t>Fähigkeiten</w:t>
                            </w:r>
                            <w:r w:rsidRPr="00EC11DA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811FD4" w:rsidRPr="00811FD4">
                              <w:t xml:space="preserve">Linux, Oracle, </w:t>
                            </w:r>
                            <w:proofErr w:type="spellStart"/>
                            <w:r w:rsidR="00811FD4" w:rsidRPr="00811FD4">
                              <w:t>Postgresql</w:t>
                            </w:r>
                            <w:proofErr w:type="spellEnd"/>
                            <w:r w:rsidR="00811FD4" w:rsidRPr="00811FD4">
                              <w:t xml:space="preserve">, MySQL, </w:t>
                            </w:r>
                            <w:proofErr w:type="spellStart"/>
                            <w:r w:rsidR="00811FD4" w:rsidRPr="00811FD4">
                              <w:t>MongoDB</w:t>
                            </w:r>
                            <w:proofErr w:type="spellEnd"/>
                            <w:r w:rsidR="00811FD4" w:rsidRPr="00811FD4">
                              <w:t xml:space="preserve">, </w:t>
                            </w:r>
                          </w:p>
                          <w:p w14:paraId="46A71219" w14:textId="77777777" w:rsidR="00811FD4" w:rsidRDefault="00811FD4" w:rsidP="00811FD4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11FD4">
                              <w:rPr>
                                <w:lang w:val="en-US"/>
                              </w:rPr>
                              <w:t>Elasticsearch</w:t>
                            </w:r>
                            <w:proofErr w:type="spellEnd"/>
                            <w:r w:rsidRPr="00811FD4">
                              <w:rPr>
                                <w:lang w:val="en-US"/>
                              </w:rPr>
                              <w:t xml:space="preserve">, Puppet, Bash, Google Analytics, </w:t>
                            </w:r>
                          </w:p>
                          <w:p w14:paraId="1316144D" w14:textId="29B02A16" w:rsidR="00D52717" w:rsidRDefault="00811FD4" w:rsidP="00811FD4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811FD4">
                              <w:rPr>
                                <w:lang w:val="en-US"/>
                              </w:rPr>
                              <w:t xml:space="preserve">Hadoop, Hive, TeamCity, </w:t>
                            </w:r>
                            <w:proofErr w:type="spellStart"/>
                            <w:r w:rsidRPr="00811FD4">
                              <w:rPr>
                                <w:lang w:val="en-US"/>
                              </w:rPr>
                              <w:t>Continous</w:t>
                            </w:r>
                            <w:proofErr w:type="spellEnd"/>
                            <w:r w:rsidRPr="00811FD4">
                              <w:rPr>
                                <w:lang w:val="en-US"/>
                              </w:rPr>
                              <w:t xml:space="preserve"> Delivery, </w:t>
                            </w:r>
                            <w:proofErr w:type="spellStart"/>
                            <w:r w:rsidRPr="00811FD4">
                              <w:rPr>
                                <w:lang w:val="en-US"/>
                              </w:rPr>
                              <w:t>Endeca</w:t>
                            </w:r>
                            <w:proofErr w:type="spellEnd"/>
                            <w:r w:rsidRPr="00811FD4">
                              <w:rPr>
                                <w:lang w:val="en-US"/>
                              </w:rPr>
                              <w:t xml:space="preserve">, Python, SQL, PL/SQL, </w:t>
                            </w:r>
                            <w:proofErr w:type="spellStart"/>
                            <w:r w:rsidRPr="00811FD4"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811FD4">
                              <w:rPr>
                                <w:lang w:val="en-US"/>
                              </w:rPr>
                              <w:t>, SVN, PRTG, Nagios, AIX, VMWare ESX, TSM (Tivoli Storage Manager)</w:t>
                            </w:r>
                            <w:r w:rsidR="00D52717" w:rsidRPr="00811FD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FD59369" w14:textId="77777777" w:rsidR="00811FD4" w:rsidRDefault="00D52717" w:rsidP="00811FD4">
                            <w:r w:rsidRPr="002D2658">
                              <w:rPr>
                                <w:b/>
                              </w:rPr>
                              <w:t>Aufgaben</w:t>
                            </w:r>
                            <w:r w:rsidRPr="002D2658">
                              <w:tab/>
                              <w:t xml:space="preserve">        </w:t>
                            </w:r>
                            <w:r>
                              <w:t xml:space="preserve">  </w:t>
                            </w:r>
                            <w:r w:rsidR="00811FD4" w:rsidRPr="00811FD4">
                              <w:t>Aufbau und Betrieb von Betriebs- und Datensystemen,</w:t>
                            </w:r>
                          </w:p>
                          <w:p w14:paraId="1B68C70A" w14:textId="00EA60D5" w:rsidR="00811FD4" w:rsidRDefault="00811FD4" w:rsidP="00811FD4">
                            <w:pPr>
                              <w:ind w:left="1985"/>
                            </w:pPr>
                            <w:r w:rsidRPr="00811FD4">
                              <w:t>in enger Zusammenarbeit mit den Applikations</w:t>
                            </w:r>
                            <w:r>
                              <w:t>-</w:t>
                            </w:r>
                          </w:p>
                          <w:p w14:paraId="3A917783" w14:textId="77777777" w:rsidR="00811FD4" w:rsidRDefault="00811FD4" w:rsidP="00811FD4">
                            <w:pPr>
                              <w:ind w:left="1985"/>
                            </w:pPr>
                            <w:proofErr w:type="spellStart"/>
                            <w:r w:rsidRPr="00811FD4">
                              <w:t>entwicklern</w:t>
                            </w:r>
                            <w:proofErr w:type="spellEnd"/>
                            <w:r w:rsidRPr="00811FD4">
                              <w:t xml:space="preserve">, Aufbau der Backuplandschaft, </w:t>
                            </w:r>
                          </w:p>
                          <w:p w14:paraId="72295800" w14:textId="77777777" w:rsidR="00811FD4" w:rsidRDefault="00811FD4" w:rsidP="00811FD4">
                            <w:pPr>
                              <w:ind w:left="1985"/>
                            </w:pPr>
                            <w:r w:rsidRPr="00811FD4">
                              <w:t xml:space="preserve">Monitoring, Bereitstellung von Testumgebungen, </w:t>
                            </w:r>
                          </w:p>
                          <w:p w14:paraId="2A89D3AD" w14:textId="77777777" w:rsidR="00811FD4" w:rsidRDefault="00811FD4" w:rsidP="00811FD4">
                            <w:pPr>
                              <w:ind w:left="1985"/>
                            </w:pPr>
                            <w:r w:rsidRPr="00811FD4">
                              <w:t xml:space="preserve">Aufbau einer neuen Architektur für die Suche mit </w:t>
                            </w:r>
                          </w:p>
                          <w:p w14:paraId="6C358C2A" w14:textId="048A6BD1" w:rsidR="00736593" w:rsidRDefault="00811FD4" w:rsidP="00811FD4">
                            <w:pPr>
                              <w:ind w:left="1985"/>
                            </w:pPr>
                            <w:proofErr w:type="spellStart"/>
                            <w:r w:rsidRPr="00811FD4">
                              <w:t>Elasticsearch</w:t>
                            </w:r>
                            <w:proofErr w:type="spellEnd"/>
                            <w:r w:rsidRPr="00811FD4">
                              <w:t xml:space="preserve">, Datenanalyse, </w:t>
                            </w:r>
                            <w:proofErr w:type="spellStart"/>
                            <w:r w:rsidRPr="00811FD4">
                              <w:t>Varnish</w:t>
                            </w:r>
                            <w:proofErr w:type="spellEnd"/>
                          </w:p>
                          <w:p w14:paraId="4D56EDD8" w14:textId="77777777" w:rsidR="00811FD4" w:rsidRDefault="00811FD4" w:rsidP="00811FD4">
                            <w:pPr>
                              <w:pBdr>
                                <w:bottom w:val="single" w:sz="4" w:space="1" w:color="auto"/>
                              </w:pBdr>
                              <w:ind w:left="1985" w:hanging="1985"/>
                            </w:pPr>
                          </w:p>
                          <w:p w14:paraId="6E8C8BE4" w14:textId="77777777" w:rsidR="00D52717" w:rsidRDefault="00D52717" w:rsidP="00EC11DA">
                            <w:pPr>
                              <w:rPr>
                                <w:b/>
                              </w:rPr>
                            </w:pPr>
                          </w:p>
                          <w:p w14:paraId="0C482B87" w14:textId="77777777" w:rsidR="00D52717" w:rsidRPr="00E37C43" w:rsidRDefault="00D52717" w:rsidP="00EC11DA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 w:rsidRPr="00545146">
                              <w:t xml:space="preserve">          2/2004 - 1/2008</w:t>
                            </w:r>
                          </w:p>
                          <w:p w14:paraId="47BA99CF" w14:textId="77777777" w:rsidR="00D52717" w:rsidRDefault="00D52717" w:rsidP="00EC11DA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IZB in München</w:t>
                            </w:r>
                          </w:p>
                          <w:p w14:paraId="5CAB63C7" w14:textId="77777777" w:rsidR="00D52717" w:rsidRDefault="00D52717" w:rsidP="00EC11DA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545146">
                              <w:t>Senior Oracle Database Administratorin auf UNIX</w:t>
                            </w:r>
                          </w:p>
                          <w:p w14:paraId="361FB15F" w14:textId="77777777" w:rsidR="00D52717" w:rsidRDefault="00D52717" w:rsidP="00EC11DA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  <w:r>
                              <w:t>Banken</w:t>
                            </w:r>
                          </w:p>
                          <w:p w14:paraId="1EF50FAD" w14:textId="77777777" w:rsidR="00575CB9" w:rsidRDefault="00D52717" w:rsidP="00575CB9">
                            <w:r w:rsidRPr="00C1135C">
                              <w:rPr>
                                <w:b/>
                              </w:rPr>
                              <w:t>Fähigkeiten</w:t>
                            </w:r>
                            <w:r w:rsidRPr="00C1135C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575CB9" w:rsidRPr="00575CB9">
                              <w:t xml:space="preserve">AIX, Solaris, Linux, Cluster, Oracle, RAC, Standby, </w:t>
                            </w:r>
                          </w:p>
                          <w:p w14:paraId="179B383E" w14:textId="3A6712E0" w:rsidR="00575CB9" w:rsidRDefault="00575CB9" w:rsidP="00575CB9">
                            <w:pPr>
                              <w:ind w:firstLine="1985"/>
                            </w:pPr>
                            <w:r w:rsidRPr="00575CB9">
                              <w:t xml:space="preserve">Monitoring, </w:t>
                            </w:r>
                            <w:proofErr w:type="gramStart"/>
                            <w:r w:rsidRPr="00575CB9">
                              <w:t>Change Management</w:t>
                            </w:r>
                            <w:proofErr w:type="gramEnd"/>
                          </w:p>
                          <w:p w14:paraId="1B6DE370" w14:textId="3E4D84B3" w:rsidR="00D52717" w:rsidRDefault="00D52717" w:rsidP="00575CB9">
                            <w:r w:rsidRPr="002D2658">
                              <w:rPr>
                                <w:b/>
                              </w:rPr>
                              <w:t>Aufgaben</w:t>
                            </w:r>
                            <w:r w:rsidRPr="002D2658">
                              <w:tab/>
                              <w:t xml:space="preserve">        </w:t>
                            </w:r>
                            <w:r>
                              <w:t xml:space="preserve">  Oracle-Administratorin beim IZB München, einem </w:t>
                            </w:r>
                          </w:p>
                          <w:p w14:paraId="61BB0598" w14:textId="77777777" w:rsidR="00D52717" w:rsidRDefault="00D52717" w:rsidP="00EC11DA">
                            <w:pPr>
                              <w:ind w:firstLine="1985"/>
                            </w:pPr>
                            <w:r>
                              <w:t xml:space="preserve">Systemhaus für Sparkassen und die Bayerische </w:t>
                            </w:r>
                          </w:p>
                          <w:p w14:paraId="5ED2841D" w14:textId="77777777" w:rsidR="00D52717" w:rsidRDefault="00D52717" w:rsidP="00EC11DA">
                            <w:pPr>
                              <w:ind w:firstLine="1985"/>
                            </w:pPr>
                            <w:r>
                              <w:t>Landesbank,</w:t>
                            </w:r>
                          </w:p>
                          <w:p w14:paraId="4D233BF4" w14:textId="77777777" w:rsidR="00D52717" w:rsidRDefault="00D52717" w:rsidP="00EC11DA">
                            <w:pPr>
                              <w:ind w:firstLine="1985"/>
                            </w:pPr>
                            <w:r>
                              <w:t xml:space="preserve">im Bereich UNIX Planung. Betrieb von ORACLE </w:t>
                            </w:r>
                          </w:p>
                          <w:p w14:paraId="5BBFDD4D" w14:textId="77777777" w:rsidR="00D52717" w:rsidRDefault="00D52717" w:rsidP="00EC11DA">
                            <w:pPr>
                              <w:ind w:firstLine="1985"/>
                            </w:pPr>
                            <w:r>
                              <w:t xml:space="preserve">Datenbanken für Kunden im Bankenumfeld, inklusive </w:t>
                            </w:r>
                          </w:p>
                          <w:p w14:paraId="6A99AEC2" w14:textId="77777777" w:rsidR="00D52717" w:rsidRDefault="00D52717" w:rsidP="00EC11DA">
                            <w:pPr>
                              <w:ind w:firstLine="1985"/>
                            </w:pPr>
                            <w:r>
                              <w:t xml:space="preserve">Planung, Installation, Betrieb, Fehlerbehebung und </w:t>
                            </w:r>
                          </w:p>
                          <w:p w14:paraId="24D235E0" w14:textId="77777777" w:rsidR="00D52717" w:rsidRDefault="00D52717" w:rsidP="00EC11DA">
                            <w:pPr>
                              <w:ind w:firstLine="1985"/>
                            </w:pPr>
                            <w:r>
                              <w:t>Performanceberatung.</w:t>
                            </w:r>
                          </w:p>
                          <w:p w14:paraId="2F698D58" w14:textId="77777777" w:rsidR="00D52717" w:rsidRDefault="00D52717" w:rsidP="00EC11DA">
                            <w:pPr>
                              <w:ind w:firstLine="1985"/>
                            </w:pPr>
                            <w:r>
                              <w:t xml:space="preserve">Planung und Durchführung von Migrationen. </w:t>
                            </w:r>
                          </w:p>
                          <w:p w14:paraId="7F6040EE" w14:textId="77777777" w:rsidR="00D52717" w:rsidRDefault="00D52717" w:rsidP="00EC11DA">
                            <w:pPr>
                              <w:ind w:firstLine="1985"/>
                            </w:pPr>
                            <w:r>
                              <w:t xml:space="preserve">Verantwortlich für das </w:t>
                            </w:r>
                            <w:proofErr w:type="spellStart"/>
                            <w:r>
                              <w:t>Datenbankmonitoring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AA7F41B" w14:textId="77777777" w:rsidR="00D52717" w:rsidRDefault="00D52717" w:rsidP="00EC11DA">
                            <w:pPr>
                              <w:ind w:firstLine="1985"/>
                            </w:pPr>
                            <w:r>
                              <w:t xml:space="preserve">Langjährige Betriebserfahrung mit Datenbanken und </w:t>
                            </w:r>
                          </w:p>
                          <w:p w14:paraId="577F8565" w14:textId="0A14C1A4" w:rsidR="00D52717" w:rsidRDefault="00D52717" w:rsidP="00EC11DA">
                            <w:pPr>
                              <w:ind w:firstLine="1985"/>
                            </w:pPr>
                            <w:r>
                              <w:t>UNIX in einem hochkritischen Bankenumfeld</w:t>
                            </w:r>
                          </w:p>
                          <w:p w14:paraId="2C449474" w14:textId="77777777" w:rsidR="00736593" w:rsidRDefault="00736593" w:rsidP="00736593">
                            <w:pPr>
                              <w:pBdr>
                                <w:bottom w:val="single" w:sz="4" w:space="1" w:color="auto"/>
                              </w:pBdr>
                              <w:ind w:firstLine="1985"/>
                            </w:pPr>
                          </w:p>
                          <w:p w14:paraId="543FC51D" w14:textId="77777777" w:rsidR="00397FA6" w:rsidRDefault="00397FA6" w:rsidP="00D52717">
                            <w:pPr>
                              <w:rPr>
                                <w:b/>
                              </w:rPr>
                            </w:pPr>
                          </w:p>
                          <w:p w14:paraId="67A5DED1" w14:textId="454DD73D" w:rsidR="00D52717" w:rsidRDefault="00D52717" w:rsidP="00D52717">
                            <w:r w:rsidRPr="00D52717">
                              <w:rPr>
                                <w:b/>
                              </w:rPr>
                              <w:t>Zeitpunkt</w:t>
                            </w:r>
                            <w:r>
                              <w:tab/>
                              <w:t xml:space="preserve">          1/2002 - 2/2003</w:t>
                            </w:r>
                          </w:p>
                          <w:p w14:paraId="6161EF36" w14:textId="4B5BCF37" w:rsidR="00D52717" w:rsidRDefault="00D52717" w:rsidP="00D52717">
                            <w:r w:rsidRPr="00D52717">
                              <w:rPr>
                                <w:b/>
                              </w:rPr>
                              <w:t>Firma/ORT</w:t>
                            </w:r>
                            <w:r>
                              <w:tab/>
                              <w:t xml:space="preserve">          IZB in München</w:t>
                            </w:r>
                          </w:p>
                          <w:p w14:paraId="0522CB0E" w14:textId="1C29565C" w:rsidR="00D52717" w:rsidRDefault="00D52717" w:rsidP="00D52717">
                            <w:r w:rsidRPr="00D52717">
                              <w:rPr>
                                <w:b/>
                              </w:rPr>
                              <w:t>Tätigkeit</w:t>
                            </w:r>
                            <w:r>
                              <w:tab/>
                              <w:t xml:space="preserve">          Senior UNIX Administratorin</w:t>
                            </w:r>
                          </w:p>
                          <w:p w14:paraId="22D482CC" w14:textId="318708EC" w:rsidR="00D52717" w:rsidRDefault="00D52717" w:rsidP="00D52717">
                            <w:r w:rsidRPr="00D52717">
                              <w:rPr>
                                <w:b/>
                              </w:rPr>
                              <w:t>Kurzbeschreibung</w:t>
                            </w:r>
                            <w:r>
                              <w:t xml:space="preserve">    Banken</w:t>
                            </w:r>
                          </w:p>
                          <w:p w14:paraId="4DAA941D" w14:textId="1E78ED3E" w:rsidR="00D52717" w:rsidRDefault="00D52717" w:rsidP="00D52717">
                            <w:r w:rsidRPr="00D52717">
                              <w:rPr>
                                <w:b/>
                              </w:rPr>
                              <w:t>Fähigkeiten</w:t>
                            </w:r>
                            <w:r>
                              <w:tab/>
                              <w:t xml:space="preserve">          </w:t>
                            </w:r>
                            <w:r w:rsidR="00575CB9" w:rsidRPr="00575CB9">
                              <w:t>SQL, UNIX, Monitoring</w:t>
                            </w:r>
                          </w:p>
                          <w:p w14:paraId="55C494C1" w14:textId="77777777" w:rsidR="00575CB9" w:rsidRDefault="00D52717" w:rsidP="00575CB9">
                            <w:r w:rsidRPr="00D52717">
                              <w:rPr>
                                <w:b/>
                              </w:rPr>
                              <w:t>Aufgaben</w:t>
                            </w:r>
                            <w:r>
                              <w:tab/>
                              <w:t xml:space="preserve">          </w:t>
                            </w:r>
                            <w:r w:rsidR="00575CB9" w:rsidRPr="00575CB9">
                              <w:t>UNIX Betrieb, End-</w:t>
                            </w:r>
                            <w:proofErr w:type="spellStart"/>
                            <w:r w:rsidR="00575CB9" w:rsidRPr="00575CB9">
                              <w:t>to</w:t>
                            </w:r>
                            <w:proofErr w:type="spellEnd"/>
                            <w:r w:rsidR="00575CB9" w:rsidRPr="00575CB9">
                              <w:t xml:space="preserve">-End Monitoring des Online </w:t>
                            </w:r>
                          </w:p>
                          <w:p w14:paraId="23FE3B68" w14:textId="718B847B" w:rsidR="00575CB9" w:rsidRDefault="00575CB9" w:rsidP="00575CB9">
                            <w:pPr>
                              <w:ind w:firstLine="1985"/>
                              <w:rPr>
                                <w:b/>
                              </w:rPr>
                            </w:pPr>
                            <w:r w:rsidRPr="00575CB9">
                              <w:t>Banking</w:t>
                            </w:r>
                          </w:p>
                          <w:p w14:paraId="6B39DA6C" w14:textId="77777777" w:rsidR="00575CB9" w:rsidRDefault="00575CB9" w:rsidP="00397FA6">
                            <w:pPr>
                              <w:rPr>
                                <w:b/>
                              </w:rPr>
                            </w:pPr>
                          </w:p>
                          <w:p w14:paraId="257D52AE" w14:textId="77777777" w:rsidR="00575CB9" w:rsidRDefault="00575CB9" w:rsidP="00397FA6">
                            <w:pPr>
                              <w:rPr>
                                <w:b/>
                              </w:rPr>
                            </w:pPr>
                          </w:p>
                          <w:p w14:paraId="53D990FC" w14:textId="77777777" w:rsidR="00575CB9" w:rsidRDefault="00575CB9" w:rsidP="00397FA6">
                            <w:pPr>
                              <w:rPr>
                                <w:b/>
                              </w:rPr>
                            </w:pPr>
                          </w:p>
                          <w:p w14:paraId="5C9C0117" w14:textId="77777777" w:rsidR="00575CB9" w:rsidRDefault="00575CB9" w:rsidP="00397FA6">
                            <w:pPr>
                              <w:rPr>
                                <w:b/>
                              </w:rPr>
                            </w:pPr>
                          </w:p>
                          <w:p w14:paraId="67E2BE9F" w14:textId="77777777" w:rsidR="00575CB9" w:rsidRDefault="00575CB9" w:rsidP="00397FA6">
                            <w:pPr>
                              <w:rPr>
                                <w:b/>
                              </w:rPr>
                            </w:pPr>
                          </w:p>
                          <w:p w14:paraId="00B7CFDA" w14:textId="77777777" w:rsidR="00575CB9" w:rsidRDefault="00575CB9" w:rsidP="00397FA6">
                            <w:pPr>
                              <w:rPr>
                                <w:b/>
                              </w:rPr>
                            </w:pPr>
                          </w:p>
                          <w:p w14:paraId="52D5C2A6" w14:textId="77777777" w:rsidR="00BF50E6" w:rsidRDefault="00BF50E6" w:rsidP="00397FA6">
                            <w:pPr>
                              <w:rPr>
                                <w:b/>
                              </w:rPr>
                            </w:pPr>
                          </w:p>
                          <w:p w14:paraId="6D994992" w14:textId="77777777" w:rsidR="00BF50E6" w:rsidRDefault="00BF50E6" w:rsidP="00397FA6">
                            <w:pPr>
                              <w:rPr>
                                <w:b/>
                              </w:rPr>
                            </w:pPr>
                          </w:p>
                          <w:p w14:paraId="2CA85C21" w14:textId="77777777" w:rsidR="00BF50E6" w:rsidRDefault="00BF50E6" w:rsidP="00397FA6">
                            <w:pPr>
                              <w:rPr>
                                <w:b/>
                              </w:rPr>
                            </w:pPr>
                          </w:p>
                          <w:p w14:paraId="51E31BA7" w14:textId="77777777" w:rsidR="00BF50E6" w:rsidRDefault="00BF50E6" w:rsidP="00397FA6">
                            <w:pPr>
                              <w:rPr>
                                <w:b/>
                              </w:rPr>
                            </w:pPr>
                          </w:p>
                          <w:p w14:paraId="10206274" w14:textId="3D8BDAE2" w:rsidR="00397FA6" w:rsidRDefault="00397FA6" w:rsidP="00397FA6">
                            <w:r w:rsidRPr="00397FA6">
                              <w:rPr>
                                <w:b/>
                              </w:rPr>
                              <w:t>Zeitpunkt</w:t>
                            </w:r>
                            <w:r>
                              <w:tab/>
                              <w:t xml:space="preserve">          10/1998 - 9/2000</w:t>
                            </w:r>
                          </w:p>
                          <w:p w14:paraId="456DBEFA" w14:textId="481692C1" w:rsidR="00397FA6" w:rsidRDefault="00397FA6" w:rsidP="005D13F5">
                            <w:pPr>
                              <w:ind w:left="1985" w:hanging="1985"/>
                            </w:pPr>
                            <w:r w:rsidRPr="00397FA6">
                              <w:rPr>
                                <w:b/>
                              </w:rPr>
                              <w:t>Firma/ORT</w:t>
                            </w:r>
                            <w:r>
                              <w:tab/>
                              <w:t>FJA in Zürich</w:t>
                            </w:r>
                          </w:p>
                          <w:p w14:paraId="1E445790" w14:textId="2508BE59" w:rsidR="00397FA6" w:rsidRDefault="00397FA6" w:rsidP="005D13F5">
                            <w:pPr>
                              <w:ind w:left="1985" w:hanging="1985"/>
                            </w:pPr>
                            <w:r w:rsidRPr="00397FA6">
                              <w:rPr>
                                <w:b/>
                              </w:rPr>
                              <w:t>Tätigkeit</w:t>
                            </w:r>
                            <w:r>
                              <w:tab/>
                              <w:t>Software Entwicklerin</w:t>
                            </w:r>
                          </w:p>
                          <w:p w14:paraId="3EDFE184" w14:textId="4271CBA4" w:rsidR="00397FA6" w:rsidRDefault="00397FA6" w:rsidP="005D13F5">
                            <w:pPr>
                              <w:ind w:left="1985" w:hanging="1985"/>
                            </w:pPr>
                            <w:r w:rsidRPr="00397FA6">
                              <w:rPr>
                                <w:b/>
                              </w:rPr>
                              <w:t>Kurzbeschreibung</w:t>
                            </w:r>
                            <w:r w:rsidR="005D13F5">
                              <w:t xml:space="preserve">    </w:t>
                            </w:r>
                            <w:r w:rsidR="005D13F5">
                              <w:tab/>
                            </w:r>
                            <w:r>
                              <w:t>Versicherungen</w:t>
                            </w:r>
                          </w:p>
                          <w:p w14:paraId="2DDB5341" w14:textId="59754E88" w:rsidR="00397FA6" w:rsidRDefault="00397FA6" w:rsidP="005D13F5">
                            <w:pPr>
                              <w:ind w:left="1985" w:hanging="1985"/>
                            </w:pPr>
                            <w:r w:rsidRPr="00397FA6">
                              <w:rPr>
                                <w:b/>
                              </w:rPr>
                              <w:t>Fähigkeiten</w:t>
                            </w:r>
                            <w:r>
                              <w:tab/>
                            </w:r>
                            <w:r w:rsidR="00BF50E6" w:rsidRPr="00BF50E6">
                              <w:t>C, SQL</w:t>
                            </w:r>
                          </w:p>
                          <w:p w14:paraId="1AD9178E" w14:textId="1C675D94" w:rsidR="00736593" w:rsidRDefault="00397FA6" w:rsidP="00BF50E6">
                            <w:pPr>
                              <w:ind w:left="1985" w:hanging="1985"/>
                            </w:pPr>
                            <w:r w:rsidRPr="00397FA6">
                              <w:rPr>
                                <w:b/>
                              </w:rPr>
                              <w:t>Aufgaben</w:t>
                            </w:r>
                            <w:r w:rsidR="005D13F5">
                              <w:tab/>
                            </w:r>
                            <w:r w:rsidR="00BF50E6" w:rsidRPr="00BF50E6">
                              <w:t>Anwendungsentwicklung, Debugging, Customizing</w:t>
                            </w:r>
                          </w:p>
                          <w:p w14:paraId="447DA7D8" w14:textId="77777777" w:rsidR="00BF50E6" w:rsidRDefault="00BF50E6" w:rsidP="00BF50E6">
                            <w:pPr>
                              <w:pBdr>
                                <w:bottom w:val="single" w:sz="4" w:space="1" w:color="auto"/>
                              </w:pBdr>
                              <w:ind w:left="1985" w:hanging="1985"/>
                            </w:pPr>
                          </w:p>
                          <w:p w14:paraId="5E738FEF" w14:textId="77777777" w:rsidR="00397FA6" w:rsidRDefault="00397FA6" w:rsidP="00397FA6">
                            <w:pPr>
                              <w:ind w:firstLine="1985"/>
                            </w:pPr>
                          </w:p>
                          <w:p w14:paraId="5224A538" w14:textId="7F23BF17" w:rsidR="00397FA6" w:rsidRDefault="00397FA6" w:rsidP="00397FA6">
                            <w:r w:rsidRPr="00397FA6">
                              <w:rPr>
                                <w:b/>
                              </w:rPr>
                              <w:t>Zeitpunkt</w:t>
                            </w:r>
                            <w:r>
                              <w:tab/>
                              <w:t xml:space="preserve">           8/1996 - 9/1996</w:t>
                            </w:r>
                          </w:p>
                          <w:p w14:paraId="62E34566" w14:textId="1966DE8D" w:rsidR="00397FA6" w:rsidRDefault="00397FA6" w:rsidP="00397FA6">
                            <w:r w:rsidRPr="00397FA6">
                              <w:rPr>
                                <w:b/>
                              </w:rPr>
                              <w:t>Firma/ORT</w:t>
                            </w:r>
                            <w:r>
                              <w:tab/>
                              <w:t xml:space="preserve">           Dicke &amp; </w:t>
                            </w:r>
                            <w:proofErr w:type="spellStart"/>
                            <w:r>
                              <w:t>Wicharz</w:t>
                            </w:r>
                            <w:proofErr w:type="spellEnd"/>
                            <w:r>
                              <w:t xml:space="preserve"> in Neuss</w:t>
                            </w:r>
                          </w:p>
                          <w:p w14:paraId="43EA395D" w14:textId="5EF0219D" w:rsidR="00397FA6" w:rsidRDefault="00397FA6" w:rsidP="00397FA6">
                            <w:r w:rsidRPr="00397FA6">
                              <w:rPr>
                                <w:b/>
                              </w:rPr>
                              <w:t>Tätigkeit</w:t>
                            </w:r>
                            <w:r>
                              <w:tab/>
                              <w:t xml:space="preserve">           Praktikum als Management Consultant</w:t>
                            </w:r>
                          </w:p>
                          <w:p w14:paraId="0BA7806D" w14:textId="5326E288" w:rsidR="00397FA6" w:rsidRDefault="00397FA6" w:rsidP="00397FA6">
                            <w:r w:rsidRPr="00397FA6">
                              <w:rPr>
                                <w:b/>
                              </w:rPr>
                              <w:t>Kurzbeschreibung</w:t>
                            </w:r>
                            <w:r>
                              <w:t xml:space="preserve">     Beratungsunternehmen</w:t>
                            </w:r>
                          </w:p>
                          <w:p w14:paraId="33F68EB2" w14:textId="77110484" w:rsidR="00397FA6" w:rsidRPr="005B6620" w:rsidRDefault="00397FA6" w:rsidP="00397FA6">
                            <w:r w:rsidRPr="00397FA6">
                              <w:rPr>
                                <w:b/>
                              </w:rPr>
                              <w:t>Fähigkeiten</w:t>
                            </w:r>
                            <w:r w:rsidRPr="00397FA6">
                              <w:rPr>
                                <w:b/>
                              </w:rPr>
                              <w:tab/>
                            </w:r>
                            <w:r w:rsidR="005B6620">
                              <w:rPr>
                                <w:b/>
                              </w:rPr>
                              <w:t xml:space="preserve">           </w:t>
                            </w:r>
                            <w:r w:rsidR="005B6620" w:rsidRPr="005B6620">
                              <w:t>Wirtschaftliche Analyse, Excel</w:t>
                            </w:r>
                          </w:p>
                          <w:p w14:paraId="29A34B51" w14:textId="723A2005" w:rsidR="00D52717" w:rsidRDefault="00397FA6" w:rsidP="00397FA6">
                            <w:r w:rsidRPr="00397FA6">
                              <w:rPr>
                                <w:b/>
                              </w:rPr>
                              <w:t>Aufgaben</w:t>
                            </w:r>
                            <w:r>
                              <w:tab/>
                              <w:t xml:space="preserve">           Praktikum als Management Consultant</w:t>
                            </w:r>
                          </w:p>
                          <w:p w14:paraId="298BB7A8" w14:textId="77777777" w:rsidR="00D52717" w:rsidRPr="00323345" w:rsidRDefault="00D52717" w:rsidP="00323345">
                            <w:pPr>
                              <w:ind w:firstLine="1985"/>
                            </w:pPr>
                          </w:p>
                          <w:p w14:paraId="11E62BBF" w14:textId="77777777" w:rsidR="00D52717" w:rsidRPr="00323345" w:rsidRDefault="00D52717" w:rsidP="00A8074D"/>
                          <w:p w14:paraId="34F80FB6" w14:textId="77777777" w:rsidR="00D52717" w:rsidRPr="00323345" w:rsidRDefault="00D52717" w:rsidP="00A8074D">
                            <w:pPr>
                              <w:ind w:firstLine="1985"/>
                            </w:pPr>
                          </w:p>
                          <w:p w14:paraId="2B7F9641" w14:textId="77777777" w:rsidR="00D52717" w:rsidRPr="00323345" w:rsidRDefault="00D52717" w:rsidP="00A8074D">
                            <w:pPr>
                              <w:ind w:firstLine="1985"/>
                            </w:pPr>
                          </w:p>
                          <w:p w14:paraId="0210767C" w14:textId="77777777" w:rsidR="00D52717" w:rsidRPr="00323345" w:rsidRDefault="00D52717" w:rsidP="0013194C">
                            <w:pPr>
                              <w:rPr>
                                <w:b/>
                              </w:rPr>
                            </w:pPr>
                          </w:p>
                          <w:p w14:paraId="21E5975E" w14:textId="77777777" w:rsidR="00D52717" w:rsidRPr="00323345" w:rsidRDefault="00D52717" w:rsidP="0013194C">
                            <w:r w:rsidRPr="0032334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380D" id="Textfeld 20" o:spid="_x0000_s1036" type="#_x0000_t202" style="position:absolute;margin-left:117pt;margin-top:22.25pt;width:377.6pt;height:6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" filled="f" stroked="f">
                <v:textbox style="mso-next-textbox:#Textfeld 221">
                  <w:txbxContent>
                    <w:p w14:paraId="7CBFE5CB" w14:textId="5AD6C8FE" w:rsidR="00FD6317" w:rsidRPr="00E37C43" w:rsidRDefault="00FD6317" w:rsidP="00FD6317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04/2018 -</w:t>
                      </w:r>
                      <w:r w:rsidRPr="00B109C7">
                        <w:t xml:space="preserve"> </w:t>
                      </w:r>
                      <w:r>
                        <w:t>09/2018</w:t>
                      </w:r>
                    </w:p>
                    <w:p w14:paraId="68DFA02B" w14:textId="40AAB84E" w:rsidR="00FD6317" w:rsidRDefault="00FD6317" w:rsidP="00FD6317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Allianz in München</w:t>
                      </w:r>
                    </w:p>
                    <w:p w14:paraId="226CB7B5" w14:textId="69BD8C99" w:rsidR="00FD6317" w:rsidRPr="00FD6317" w:rsidRDefault="00FD6317" w:rsidP="00FD6317">
                      <w:pPr>
                        <w:rPr>
                          <w:b/>
                        </w:rPr>
                      </w:pPr>
                      <w:r w:rsidRPr="00FD6317">
                        <w:rPr>
                          <w:b/>
                        </w:rPr>
                        <w:t>Tätigkeit</w:t>
                      </w:r>
                      <w:r w:rsidRPr="00FD6317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Pr="001C7E89">
                        <w:t>Elastic</w:t>
                      </w:r>
                      <w:proofErr w:type="spellEnd"/>
                      <w:r w:rsidRPr="001C7E89">
                        <w:t xml:space="preserve"> Stack </w:t>
                      </w:r>
                      <w:proofErr w:type="spellStart"/>
                      <w:r w:rsidRPr="001C7E89">
                        <w:t>DevOps</w:t>
                      </w:r>
                      <w:proofErr w:type="spellEnd"/>
                    </w:p>
                    <w:p w14:paraId="3FD070D9" w14:textId="58043C86" w:rsidR="00FD6317" w:rsidRPr="00FD6317" w:rsidRDefault="00FD6317" w:rsidP="00FD6317">
                      <w:pPr>
                        <w:rPr>
                          <w:b/>
                        </w:rPr>
                      </w:pPr>
                      <w:r w:rsidRPr="00FD6317">
                        <w:rPr>
                          <w:b/>
                        </w:rPr>
                        <w:t xml:space="preserve">Kurzbeschreibung    </w:t>
                      </w:r>
                      <w:r w:rsidRPr="001C7E89">
                        <w:t>Versicherungen</w:t>
                      </w:r>
                    </w:p>
                    <w:p w14:paraId="6DCCB65A" w14:textId="77777777" w:rsidR="00FD6317" w:rsidRPr="00FD6317" w:rsidRDefault="00FD6317" w:rsidP="00FD6317">
                      <w:pPr>
                        <w:rPr>
                          <w:lang w:val="en-US"/>
                        </w:rPr>
                      </w:pPr>
                      <w:proofErr w:type="spellStart"/>
                      <w:r w:rsidRPr="00B109C7">
                        <w:rPr>
                          <w:b/>
                          <w:lang w:val="en-US"/>
                        </w:rPr>
                        <w:t>Fähigkeiten</w:t>
                      </w:r>
                      <w:proofErr w:type="spellEnd"/>
                      <w:r w:rsidRPr="00B109C7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proofErr w:type="spellStart"/>
                      <w:r w:rsidRPr="00B109C7">
                        <w:rPr>
                          <w:lang w:val="en-US"/>
                        </w:rPr>
                        <w:t>Ansible</w:t>
                      </w:r>
                      <w:proofErr w:type="spellEnd"/>
                      <w:r w:rsidRPr="00B109C7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AWS </w:t>
                      </w:r>
                      <w:proofErr w:type="spellStart"/>
                      <w:r>
                        <w:rPr>
                          <w:lang w:val="en-US"/>
                        </w:rPr>
                        <w:t>Cloudformation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Fluent, </w:t>
                      </w:r>
                      <w:proofErr w:type="spellStart"/>
                      <w:r w:rsidRPr="00FD6317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FD6317">
                        <w:rPr>
                          <w:lang w:val="en-US"/>
                        </w:rPr>
                        <w:t xml:space="preserve">, </w:t>
                      </w:r>
                    </w:p>
                    <w:p w14:paraId="0AD9FCB6" w14:textId="617C7BBA" w:rsidR="00FD6317" w:rsidRPr="00FD6317" w:rsidRDefault="00FD6317" w:rsidP="00FD6317">
                      <w:pPr>
                        <w:ind w:firstLine="1985"/>
                      </w:pPr>
                      <w:proofErr w:type="spellStart"/>
                      <w:r w:rsidRPr="00FD6317">
                        <w:t>OpenShift</w:t>
                      </w:r>
                      <w:proofErr w:type="spellEnd"/>
                      <w:r w:rsidRPr="00FD6317">
                        <w:t xml:space="preserve">, </w:t>
                      </w:r>
                      <w:proofErr w:type="spellStart"/>
                      <w:r w:rsidRPr="00FD6317">
                        <w:t>Elasticsearch</w:t>
                      </w:r>
                      <w:proofErr w:type="spellEnd"/>
                      <w:r w:rsidRPr="00FD6317">
                        <w:t>, Jenkins</w:t>
                      </w:r>
                      <w:r w:rsidRPr="00B109C7">
                        <w:rPr>
                          <w:b/>
                        </w:rPr>
                        <w:t xml:space="preserve"> </w:t>
                      </w:r>
                    </w:p>
                    <w:p w14:paraId="24664E7C" w14:textId="77777777" w:rsidR="00FD6317" w:rsidRDefault="00FD6317" w:rsidP="00FD6317">
                      <w:r w:rsidRPr="00B109C7">
                        <w:rPr>
                          <w:b/>
                        </w:rPr>
                        <w:t>Aufgaben</w:t>
                      </w:r>
                      <w:r w:rsidRPr="00B109C7">
                        <w:rPr>
                          <w:b/>
                        </w:rPr>
                        <w:tab/>
                        <w:t xml:space="preserve">          </w:t>
                      </w:r>
                      <w:r>
                        <w:t xml:space="preserve">Stabilisierung eines </w:t>
                      </w:r>
                      <w:proofErr w:type="spellStart"/>
                      <w:r>
                        <w:t>Elastic</w:t>
                      </w:r>
                      <w:proofErr w:type="spellEnd"/>
                      <w:r>
                        <w:t xml:space="preserve"> Stack </w:t>
                      </w:r>
                      <w:r w:rsidRPr="001C7E89">
                        <w:t xml:space="preserve">Automatisierung der </w:t>
                      </w:r>
                    </w:p>
                    <w:p w14:paraId="473D6FCD" w14:textId="69423EE6" w:rsidR="00FD6317" w:rsidRDefault="00FD6317" w:rsidP="00FD6317">
                      <w:pPr>
                        <w:ind w:firstLine="1985"/>
                      </w:pPr>
                      <w:r w:rsidRPr="001C7E89">
                        <w:t xml:space="preserve">Installation, Konfiguration und des </w:t>
                      </w:r>
                      <w:proofErr w:type="spellStart"/>
                      <w:r w:rsidRPr="001C7E89">
                        <w:t>Deployments</w:t>
                      </w:r>
                      <w:proofErr w:type="spellEnd"/>
                    </w:p>
                    <w:p w14:paraId="6DDA1F20" w14:textId="0ACD3602" w:rsidR="00FD6317" w:rsidRDefault="00FD6317" w:rsidP="00FD6317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63E9005D" w14:textId="77777777" w:rsidR="00FD6317" w:rsidRDefault="00FD6317" w:rsidP="00896205">
                      <w:pPr>
                        <w:rPr>
                          <w:b/>
                        </w:rPr>
                      </w:pPr>
                    </w:p>
                    <w:p w14:paraId="2878F24E" w14:textId="70451BE2" w:rsidR="00896205" w:rsidRPr="00E37C43" w:rsidRDefault="00896205" w:rsidP="00896205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335073">
                        <w:t>11</w:t>
                      </w:r>
                      <w:r w:rsidR="00FD6317" w:rsidRPr="00B109C7">
                        <w:t xml:space="preserve">/2017 </w:t>
                      </w:r>
                      <w:r w:rsidR="00FD6317">
                        <w:t>- 03/2018</w:t>
                      </w:r>
                    </w:p>
                    <w:p w14:paraId="42F4735A" w14:textId="77777777" w:rsidR="00896205" w:rsidRDefault="00896205" w:rsidP="00896205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B109C7">
                        <w:t xml:space="preserve">Ing </w:t>
                      </w:r>
                      <w:proofErr w:type="spellStart"/>
                      <w:r w:rsidRPr="00B109C7">
                        <w:t>DiBa</w:t>
                      </w:r>
                      <w:proofErr w:type="spellEnd"/>
                      <w:r w:rsidRPr="00B109C7">
                        <w:t xml:space="preserve"> in Nürnberg</w:t>
                      </w:r>
                    </w:p>
                    <w:p w14:paraId="33157069" w14:textId="7E8D57B6" w:rsidR="00896205" w:rsidRPr="009F7709" w:rsidRDefault="00896205" w:rsidP="00FD6317">
                      <w:pPr>
                        <w:rPr>
                          <w:b/>
                        </w:rPr>
                      </w:pPr>
                      <w:r w:rsidRPr="009F7709">
                        <w:rPr>
                          <w:b/>
                        </w:rPr>
                        <w:t>Tätigkeit</w:t>
                      </w:r>
                      <w:r w:rsidRPr="009F7709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="00FD6317" w:rsidRPr="001C7E89">
                        <w:t>Elastic</w:t>
                      </w:r>
                      <w:proofErr w:type="spellEnd"/>
                      <w:r w:rsidR="00FD6317" w:rsidRPr="001C7E89">
                        <w:t xml:space="preserve"> Stack </w:t>
                      </w:r>
                      <w:proofErr w:type="spellStart"/>
                      <w:r w:rsidR="00FD6317" w:rsidRPr="001C7E89">
                        <w:t>DevOps</w:t>
                      </w:r>
                      <w:proofErr w:type="spellEnd"/>
                    </w:p>
                    <w:p w14:paraId="5886363F" w14:textId="77777777" w:rsidR="00896205" w:rsidRPr="009F7709" w:rsidRDefault="00896205" w:rsidP="00896205">
                      <w:pPr>
                        <w:rPr>
                          <w:b/>
                        </w:rPr>
                      </w:pPr>
                      <w:r w:rsidRPr="009F7709">
                        <w:rPr>
                          <w:b/>
                        </w:rPr>
                        <w:t xml:space="preserve">Kurzbeschreibung    </w:t>
                      </w:r>
                      <w:r w:rsidRPr="009F7709">
                        <w:t>Banken</w:t>
                      </w:r>
                    </w:p>
                    <w:p w14:paraId="4B5A7826" w14:textId="77777777" w:rsidR="00FD6317" w:rsidRPr="00FD6317" w:rsidRDefault="00896205" w:rsidP="00FD6317">
                      <w:r w:rsidRPr="00FD6317">
                        <w:rPr>
                          <w:b/>
                        </w:rPr>
                        <w:t>Fähigkeiten</w:t>
                      </w:r>
                      <w:r w:rsidRPr="00FD6317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="00FD6317" w:rsidRPr="00FD6317">
                        <w:t>OpenShift</w:t>
                      </w:r>
                      <w:proofErr w:type="spellEnd"/>
                      <w:r w:rsidR="00FD6317" w:rsidRPr="00FD6317">
                        <w:t xml:space="preserve">, </w:t>
                      </w:r>
                      <w:proofErr w:type="spellStart"/>
                      <w:r w:rsidR="00FD6317" w:rsidRPr="00FD6317">
                        <w:t>Ansible</w:t>
                      </w:r>
                      <w:proofErr w:type="spellEnd"/>
                      <w:r w:rsidR="00FD6317" w:rsidRPr="00FD6317">
                        <w:t xml:space="preserve">, Docker, </w:t>
                      </w:r>
                      <w:proofErr w:type="spellStart"/>
                      <w:r w:rsidR="00FD6317" w:rsidRPr="00FD6317">
                        <w:t>Elastic</w:t>
                      </w:r>
                      <w:proofErr w:type="spellEnd"/>
                      <w:r w:rsidR="00FD6317" w:rsidRPr="00FD6317">
                        <w:t xml:space="preserve"> Stack, Security und </w:t>
                      </w:r>
                    </w:p>
                    <w:p w14:paraId="59AB29F1" w14:textId="68C014BB" w:rsidR="00896205" w:rsidRPr="00B109C7" w:rsidRDefault="00FD6317" w:rsidP="00FD6317">
                      <w:pPr>
                        <w:ind w:firstLine="1985"/>
                      </w:pPr>
                      <w:r w:rsidRPr="001C7E89">
                        <w:t>Härtung, Kafka</w:t>
                      </w:r>
                    </w:p>
                    <w:p w14:paraId="2460EB80" w14:textId="0BA160FA" w:rsidR="00896205" w:rsidRDefault="00896205" w:rsidP="00FD6317">
                      <w:pPr>
                        <w:rPr>
                          <w:b/>
                        </w:rPr>
                      </w:pPr>
                      <w:r w:rsidRPr="00B109C7">
                        <w:rPr>
                          <w:b/>
                        </w:rPr>
                        <w:t>Aufgaben</w:t>
                      </w:r>
                      <w:r w:rsidRPr="00B109C7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="00FD6317" w:rsidRPr="00D74A7A">
                        <w:t>Elasticsearch</w:t>
                      </w:r>
                      <w:proofErr w:type="spellEnd"/>
                      <w:r w:rsidR="00FD6317" w:rsidRPr="00D74A7A">
                        <w:t xml:space="preserve"> als Software </w:t>
                      </w:r>
                      <w:proofErr w:type="spellStart"/>
                      <w:r w:rsidR="00FD6317" w:rsidRPr="00D74A7A">
                        <w:t>as</w:t>
                      </w:r>
                      <w:proofErr w:type="spellEnd"/>
                      <w:r w:rsidR="00FD6317" w:rsidRPr="00D74A7A">
                        <w:t xml:space="preserve"> a Service auf </w:t>
                      </w:r>
                      <w:proofErr w:type="spellStart"/>
                      <w:r w:rsidR="00FD6317" w:rsidRPr="00D74A7A">
                        <w:t>OpenShift</w:t>
                      </w:r>
                      <w:proofErr w:type="spellEnd"/>
                    </w:p>
                    <w:p w14:paraId="55F70BA0" w14:textId="77777777" w:rsidR="0007585A" w:rsidRDefault="0007585A" w:rsidP="0007585A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3537605F" w14:textId="77777777" w:rsidR="00896205" w:rsidRDefault="00896205" w:rsidP="00A66CB3">
                      <w:pPr>
                        <w:rPr>
                          <w:b/>
                        </w:rPr>
                      </w:pPr>
                    </w:p>
                    <w:p w14:paraId="363E516B" w14:textId="46656C8D" w:rsidR="00D52717" w:rsidRPr="00E37C43" w:rsidRDefault="00D52717" w:rsidP="00A66CB3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B408BA">
                        <w:t>10/2017 - 11</w:t>
                      </w:r>
                      <w:r w:rsidRPr="008F4A7B">
                        <w:t>/2017</w:t>
                      </w:r>
                    </w:p>
                    <w:p w14:paraId="0FC642E7" w14:textId="77777777" w:rsidR="00D52717" w:rsidRPr="001265EE" w:rsidRDefault="00D52717" w:rsidP="00F13F61">
                      <w:pPr>
                        <w:rPr>
                          <w:b/>
                        </w:rPr>
                      </w:pPr>
                      <w:r w:rsidRPr="001265EE">
                        <w:rPr>
                          <w:b/>
                        </w:rPr>
                        <w:t>Firma/ORT</w:t>
                      </w:r>
                      <w:r w:rsidRPr="001265EE">
                        <w:rPr>
                          <w:b/>
                        </w:rPr>
                        <w:tab/>
                        <w:t xml:space="preserve">          </w:t>
                      </w:r>
                      <w:r w:rsidRPr="001265EE">
                        <w:t>Scout24 in München</w:t>
                      </w:r>
                    </w:p>
                    <w:p w14:paraId="1F690162" w14:textId="77777777" w:rsidR="006F48D8" w:rsidRDefault="00D52717" w:rsidP="006F48D8">
                      <w:r w:rsidRPr="006F48D8">
                        <w:rPr>
                          <w:b/>
                        </w:rPr>
                        <w:t>Tätigkeit</w:t>
                      </w:r>
                      <w:r w:rsidRPr="006F48D8">
                        <w:rPr>
                          <w:b/>
                        </w:rPr>
                        <w:tab/>
                        <w:t xml:space="preserve">          </w:t>
                      </w:r>
                      <w:r w:rsidR="006F48D8" w:rsidRPr="006F48D8">
                        <w:t xml:space="preserve">Standardisierung und Dokumentation der </w:t>
                      </w:r>
                    </w:p>
                    <w:p w14:paraId="7F23C577" w14:textId="1A66D98E" w:rsidR="00D52717" w:rsidRPr="006F48D8" w:rsidRDefault="006F48D8" w:rsidP="006F48D8">
                      <w:pPr>
                        <w:ind w:firstLine="1985"/>
                      </w:pPr>
                      <w:r w:rsidRPr="006F48D8">
                        <w:t>Datenbanklandschaft</w:t>
                      </w:r>
                    </w:p>
                    <w:p w14:paraId="1A5B677C" w14:textId="77777777" w:rsidR="00D52717" w:rsidRPr="00F13F61" w:rsidRDefault="00D52717" w:rsidP="00A66CB3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Kurzbeschreibung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13194C">
                        <w:t xml:space="preserve">Handelskonzern, </w:t>
                      </w:r>
                      <w:proofErr w:type="spellStart"/>
                      <w:r w:rsidRPr="0013194C">
                        <w:t>Informations</w:t>
                      </w:r>
                      <w:proofErr w:type="spellEnd"/>
                      <w:r w:rsidRPr="0013194C">
                        <w:t xml:space="preserve"> Technologie</w:t>
                      </w:r>
                    </w:p>
                    <w:p w14:paraId="3F9DC043" w14:textId="48F4488D" w:rsidR="00D52717" w:rsidRPr="00975CE6" w:rsidRDefault="00D52717" w:rsidP="0013194C">
                      <w:pPr>
                        <w:rPr>
                          <w:b/>
                        </w:rPr>
                      </w:pPr>
                      <w:r w:rsidRPr="00975CE6">
                        <w:rPr>
                          <w:b/>
                        </w:rPr>
                        <w:t>Fähigkeiten</w:t>
                      </w:r>
                      <w:r w:rsidRPr="00975CE6">
                        <w:rPr>
                          <w:b/>
                        </w:rPr>
                        <w:tab/>
                      </w:r>
                      <w:r w:rsidRPr="00975CE6">
                        <w:t xml:space="preserve"> </w:t>
                      </w:r>
                      <w:r w:rsidR="006F48D8" w:rsidRPr="00975CE6">
                        <w:t xml:space="preserve">         </w:t>
                      </w:r>
                      <w:r w:rsidR="00335073" w:rsidRPr="00975CE6">
                        <w:t>Senior Database and Systems Engineer</w:t>
                      </w:r>
                      <w:r w:rsidR="00335073" w:rsidRPr="00975CE6">
                        <w:rPr>
                          <w:b/>
                        </w:rPr>
                        <w:t xml:space="preserve"> </w:t>
                      </w:r>
                    </w:p>
                    <w:p w14:paraId="3BD4B688" w14:textId="59B518F5" w:rsidR="00D52717" w:rsidRPr="00975CE6" w:rsidRDefault="00D52717" w:rsidP="0013194C">
                      <w:pPr>
                        <w:rPr>
                          <w:b/>
                        </w:rPr>
                      </w:pPr>
                      <w:r w:rsidRPr="00975CE6">
                        <w:rPr>
                          <w:b/>
                        </w:rPr>
                        <w:t>Aufgaben</w:t>
                      </w:r>
                      <w:r w:rsidRPr="00975CE6">
                        <w:rPr>
                          <w:b/>
                        </w:rPr>
                        <w:tab/>
                      </w:r>
                      <w:r w:rsidRPr="00975CE6">
                        <w:t xml:space="preserve"> </w:t>
                      </w:r>
                      <w:r w:rsidR="00335073" w:rsidRPr="00975CE6">
                        <w:t xml:space="preserve">         Oracle, Linux, Bash, Puppet, MySQL</w:t>
                      </w:r>
                    </w:p>
                    <w:p w14:paraId="09ACD4DC" w14:textId="77777777" w:rsidR="0007585A" w:rsidRPr="00975CE6" w:rsidRDefault="0007585A" w:rsidP="0007585A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0A47FF3E" w14:textId="77777777" w:rsidR="00D52717" w:rsidRPr="00975CE6" w:rsidRDefault="00D52717" w:rsidP="0013194C">
                      <w:pPr>
                        <w:rPr>
                          <w:b/>
                        </w:rPr>
                      </w:pPr>
                    </w:p>
                    <w:p w14:paraId="381610D9" w14:textId="77777777" w:rsidR="00D52717" w:rsidRPr="00E37C43" w:rsidRDefault="00D52717" w:rsidP="00A8074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0D78F1">
                        <w:t>2/2017 - 8/2017</w:t>
                      </w:r>
                    </w:p>
                    <w:p w14:paraId="419121DC" w14:textId="77777777" w:rsidR="00D52717" w:rsidRDefault="00D52717" w:rsidP="00A8074D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0D78F1">
                        <w:t>Scout24 in München</w:t>
                      </w:r>
                    </w:p>
                    <w:p w14:paraId="0592729F" w14:textId="4DD50B56" w:rsidR="00D52717" w:rsidRPr="00975CE6" w:rsidRDefault="00D52717" w:rsidP="00224409">
                      <w:pPr>
                        <w:rPr>
                          <w:b/>
                        </w:rPr>
                      </w:pPr>
                      <w:r w:rsidRPr="00975CE6">
                        <w:rPr>
                          <w:b/>
                        </w:rPr>
                        <w:t>Tätigkeit</w:t>
                      </w:r>
                      <w:r w:rsidRPr="00975CE6">
                        <w:rPr>
                          <w:b/>
                        </w:rPr>
                        <w:tab/>
                        <w:t xml:space="preserve">          </w:t>
                      </w:r>
                      <w:r w:rsidR="00224409" w:rsidRPr="00975CE6">
                        <w:t>Senior Data and Automation Engineer</w:t>
                      </w:r>
                    </w:p>
                    <w:p w14:paraId="5E43F26F" w14:textId="77777777" w:rsidR="00D52717" w:rsidRPr="00A8074D" w:rsidRDefault="00D52717" w:rsidP="00A8074D">
                      <w:r w:rsidRPr="00A8074D">
                        <w:rPr>
                          <w:b/>
                        </w:rPr>
                        <w:t xml:space="preserve">Kurzbeschreibung    </w:t>
                      </w:r>
                      <w:r w:rsidRPr="00A8074D">
                        <w:t xml:space="preserve">Dienstleistung, </w:t>
                      </w:r>
                      <w:proofErr w:type="spellStart"/>
                      <w:r w:rsidRPr="00A8074D">
                        <w:t>Informations</w:t>
                      </w:r>
                      <w:proofErr w:type="spellEnd"/>
                      <w:r w:rsidRPr="00A8074D">
                        <w:t xml:space="preserve"> Technologie</w:t>
                      </w:r>
                    </w:p>
                    <w:p w14:paraId="2F0A1038" w14:textId="77777777" w:rsidR="00224409" w:rsidRPr="00975CE6" w:rsidRDefault="00D52717" w:rsidP="00224409">
                      <w:pPr>
                        <w:rPr>
                          <w:lang w:val="en-US"/>
                        </w:rPr>
                      </w:pPr>
                      <w:r w:rsidRPr="00975CE6">
                        <w:rPr>
                          <w:b/>
                          <w:lang w:val="en-US"/>
                        </w:rPr>
                        <w:t>Fähigkeiten</w:t>
                      </w:r>
                      <w:r w:rsidRPr="00975CE6">
                        <w:rPr>
                          <w:b/>
                          <w:lang w:val="en-US"/>
                        </w:rPr>
                        <w:tab/>
                      </w:r>
                      <w:r w:rsidRPr="00975CE6">
                        <w:rPr>
                          <w:lang w:val="en-US"/>
                        </w:rPr>
                        <w:t xml:space="preserve">          </w:t>
                      </w:r>
                      <w:r w:rsidR="00224409" w:rsidRPr="00975CE6">
                        <w:rPr>
                          <w:lang w:val="en-US"/>
                        </w:rPr>
                        <w:t xml:space="preserve">Oracle RDBMS, Python, Pair Programming, Team City, </w:t>
                      </w:r>
                    </w:p>
                    <w:p w14:paraId="281070B3" w14:textId="301CF60F" w:rsidR="00D52717" w:rsidRPr="00224409" w:rsidRDefault="00224409" w:rsidP="00224409">
                      <w:pPr>
                        <w:ind w:left="1985"/>
                        <w:rPr>
                          <w:lang w:val="en-US"/>
                        </w:rPr>
                      </w:pPr>
                      <w:r w:rsidRPr="00224409">
                        <w:rPr>
                          <w:lang w:val="en-US"/>
                        </w:rPr>
                        <w:t>Continuous Deployment, Bash, Linux, Performance Tuning, Oracle Enterprise Manager, SQL, PL/SQL, DevOps, Puppet, Kafka</w:t>
                      </w:r>
                    </w:p>
                    <w:p w14:paraId="0B950B39" w14:textId="77777777" w:rsidR="002B35B8" w:rsidRDefault="00D52717" w:rsidP="00224409">
                      <w:pPr>
                        <w:ind w:left="1985" w:hanging="1985"/>
                      </w:pPr>
                      <w:r w:rsidRPr="00AA5DFE">
                        <w:rPr>
                          <w:b/>
                        </w:rPr>
                        <w:t>Aufgaben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 w:rsidR="00CB1F40">
                        <w:rPr>
                          <w:b/>
                        </w:rPr>
                        <w:tab/>
                      </w:r>
                      <w:r w:rsidR="00224409" w:rsidRPr="00224409">
                        <w:t xml:space="preserve">Automatisierung der Bereitstellung von </w:t>
                      </w:r>
                    </w:p>
                    <w:p w14:paraId="6B0D4FC2" w14:textId="6FDC53E2" w:rsidR="00D52717" w:rsidRPr="00224409" w:rsidRDefault="00224409" w:rsidP="002B35B8">
                      <w:pPr>
                        <w:ind w:left="1985"/>
                      </w:pPr>
                      <w:r w:rsidRPr="00224409">
                        <w:t xml:space="preserve">Testdatenbanken, Database Tuning </w:t>
                      </w:r>
                    </w:p>
                    <w:p w14:paraId="60AFAC62" w14:textId="77777777" w:rsidR="00D52717" w:rsidRDefault="00D52717" w:rsidP="00A8074D">
                      <w:pPr>
                        <w:ind w:firstLine="1985"/>
                      </w:pPr>
                    </w:p>
                    <w:p w14:paraId="62176B2E" w14:textId="77777777" w:rsidR="00A05970" w:rsidRPr="008940C5" w:rsidRDefault="00A05970" w:rsidP="00A8074D">
                      <w:pPr>
                        <w:ind w:firstLine="1985"/>
                      </w:pPr>
                    </w:p>
                    <w:p w14:paraId="43EC6017" w14:textId="77777777" w:rsidR="00224409" w:rsidRDefault="00224409" w:rsidP="00A0451B">
                      <w:pPr>
                        <w:rPr>
                          <w:b/>
                        </w:rPr>
                      </w:pPr>
                    </w:p>
                    <w:p w14:paraId="5E2F3C87" w14:textId="77777777" w:rsidR="00224409" w:rsidRDefault="00224409" w:rsidP="00A0451B">
                      <w:pPr>
                        <w:rPr>
                          <w:b/>
                        </w:rPr>
                      </w:pPr>
                    </w:p>
                    <w:p w14:paraId="5531EFA4" w14:textId="77777777" w:rsidR="00224409" w:rsidRDefault="00224409" w:rsidP="00A0451B">
                      <w:pPr>
                        <w:rPr>
                          <w:b/>
                        </w:rPr>
                      </w:pPr>
                    </w:p>
                    <w:p w14:paraId="77C3564B" w14:textId="77777777" w:rsidR="00224409" w:rsidRDefault="00224409" w:rsidP="00A0451B">
                      <w:pPr>
                        <w:rPr>
                          <w:b/>
                        </w:rPr>
                      </w:pPr>
                    </w:p>
                    <w:p w14:paraId="39868E9A" w14:textId="77777777" w:rsidR="00D52717" w:rsidRPr="00975CE6" w:rsidRDefault="00D52717" w:rsidP="00A0451B">
                      <w:pPr>
                        <w:rPr>
                          <w:lang w:val="en-US"/>
                        </w:rPr>
                      </w:pPr>
                      <w:r w:rsidRPr="00975CE6">
                        <w:rPr>
                          <w:b/>
                          <w:lang w:val="en-US"/>
                        </w:rPr>
                        <w:t>Zeitpunkt</w:t>
                      </w:r>
                      <w:r w:rsidRPr="00975CE6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r w:rsidRPr="00975CE6">
                        <w:rPr>
                          <w:lang w:val="en-US"/>
                        </w:rPr>
                        <w:t>1/2017 - laufend</w:t>
                      </w:r>
                    </w:p>
                    <w:p w14:paraId="7A196AE8" w14:textId="77777777" w:rsidR="00D52717" w:rsidRPr="00975CE6" w:rsidRDefault="00D52717" w:rsidP="00A0451B">
                      <w:pPr>
                        <w:rPr>
                          <w:lang w:val="en-US"/>
                        </w:rPr>
                      </w:pPr>
                      <w:r w:rsidRPr="00975CE6">
                        <w:rPr>
                          <w:b/>
                          <w:lang w:val="en-US"/>
                        </w:rPr>
                        <w:t>Firma/ORT</w:t>
                      </w:r>
                      <w:r w:rsidRPr="00975CE6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r w:rsidRPr="00975CE6">
                        <w:rPr>
                          <w:lang w:val="en-US"/>
                        </w:rPr>
                        <w:t>Gronau IT Cloud Computing GmbH in Berlin</w:t>
                      </w:r>
                    </w:p>
                    <w:p w14:paraId="26B03726" w14:textId="77777777" w:rsidR="00D52717" w:rsidRDefault="00D52717" w:rsidP="00A0451B">
                      <w:pPr>
                        <w:rPr>
                          <w:lang w:val="en-US"/>
                        </w:rPr>
                      </w:pPr>
                      <w:proofErr w:type="spellStart"/>
                      <w:r w:rsidRPr="00B109C7">
                        <w:rPr>
                          <w:b/>
                          <w:lang w:val="en-US"/>
                        </w:rPr>
                        <w:t>Tätigkeit</w:t>
                      </w:r>
                      <w:proofErr w:type="spellEnd"/>
                      <w:r w:rsidRPr="00B109C7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r w:rsidRPr="00B109C7">
                        <w:rPr>
                          <w:lang w:val="en-US"/>
                        </w:rPr>
                        <w:t xml:space="preserve">Senior Data Engineer with data science ambitions </w:t>
                      </w:r>
                    </w:p>
                    <w:p w14:paraId="46CE1724" w14:textId="324C6732" w:rsidR="00D52717" w:rsidRPr="00416418" w:rsidRDefault="00D52717" w:rsidP="00A0451B">
                      <w:pPr>
                        <w:ind w:firstLine="1985"/>
                      </w:pPr>
                      <w:proofErr w:type="spellStart"/>
                      <w:r w:rsidRPr="00416418">
                        <w:t>with</w:t>
                      </w:r>
                      <w:proofErr w:type="spellEnd"/>
                      <w:r w:rsidRPr="00416418">
                        <w:t xml:space="preserve"> </w:t>
                      </w:r>
                      <w:proofErr w:type="spellStart"/>
                      <w:r w:rsidRPr="00A0451B">
                        <w:t>statistics</w:t>
                      </w:r>
                      <w:proofErr w:type="spellEnd"/>
                      <w:r w:rsidRPr="00A0451B">
                        <w:t xml:space="preserve"> </w:t>
                      </w:r>
                      <w:proofErr w:type="spellStart"/>
                      <w:r w:rsidRPr="00A0451B">
                        <w:t>background</w:t>
                      </w:r>
                      <w:proofErr w:type="spellEnd"/>
                    </w:p>
                    <w:p w14:paraId="381FA6E8" w14:textId="77777777" w:rsidR="00D52717" w:rsidRDefault="00D52717" w:rsidP="00A0451B">
                      <w:r w:rsidRPr="00A0451B">
                        <w:rPr>
                          <w:b/>
                        </w:rPr>
                        <w:t xml:space="preserve">Kurzbeschreibung    </w:t>
                      </w:r>
                      <w:r w:rsidRPr="00A0451B">
                        <w:t xml:space="preserve">Beratungsunternehmen, Dienstleistung, </w:t>
                      </w:r>
                    </w:p>
                    <w:p w14:paraId="0CC44A13" w14:textId="535648A9" w:rsidR="00D52717" w:rsidRPr="00416418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416418">
                        <w:rPr>
                          <w:lang w:val="en-US"/>
                        </w:rPr>
                        <w:t>Informations</w:t>
                      </w:r>
                      <w:proofErr w:type="spellEnd"/>
                      <w:r w:rsidRPr="0041641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Technologie</w:t>
                      </w:r>
                      <w:proofErr w:type="spellEnd"/>
                    </w:p>
                    <w:p w14:paraId="615A6DA1" w14:textId="77777777" w:rsidR="00D52717" w:rsidRDefault="00D52717" w:rsidP="00A0451B">
                      <w:pPr>
                        <w:rPr>
                          <w:lang w:val="en-US"/>
                        </w:rPr>
                      </w:pPr>
                      <w:proofErr w:type="spellStart"/>
                      <w:r w:rsidRPr="00B109C7">
                        <w:rPr>
                          <w:b/>
                          <w:lang w:val="en-US"/>
                        </w:rPr>
                        <w:t>Fähigkeiten</w:t>
                      </w:r>
                      <w:proofErr w:type="spellEnd"/>
                      <w:r w:rsidRPr="00B109C7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r w:rsidRPr="007A7D71">
                        <w:rPr>
                          <w:lang w:val="en-US"/>
                        </w:rPr>
                        <w:t xml:space="preserve">Apache,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Atlassian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 Confluence,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Atlassian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 JIRA, </w:t>
                      </w:r>
                    </w:p>
                    <w:p w14:paraId="652C9234" w14:textId="77777777" w:rsidR="00D52717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 w:rsidRPr="007A7D71">
                        <w:rPr>
                          <w:lang w:val="en-US"/>
                        </w:rPr>
                        <w:t xml:space="preserve">Automation, Bash, C, Cloud Computing, Continuous </w:t>
                      </w:r>
                    </w:p>
                    <w:p w14:paraId="63DA3703" w14:textId="77777777" w:rsidR="00D52717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 w:rsidRPr="007A7D71">
                        <w:rPr>
                          <w:lang w:val="en-US"/>
                        </w:rPr>
                        <w:t xml:space="preserve">Delivery, Continuous Delivery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mit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Teamcity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, </w:t>
                      </w:r>
                    </w:p>
                    <w:p w14:paraId="4887EE2A" w14:textId="77777777" w:rsidR="00D52717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Pr="007A7D71">
                        <w:rPr>
                          <w:lang w:val="en-US"/>
                        </w:rPr>
                        <w:t xml:space="preserve">ontinuous Integration, DevOps,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DevSecOps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, </w:t>
                      </w:r>
                    </w:p>
                    <w:p w14:paraId="4FE90959" w14:textId="21C88F2F" w:rsidR="00D52717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 w:rsidRPr="007A7D71">
                        <w:rPr>
                          <w:lang w:val="en-US"/>
                        </w:rPr>
                        <w:t xml:space="preserve">Docker,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Elasticsearch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, ELK,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Filebeat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Git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>,</w:t>
                      </w:r>
                    </w:p>
                    <w:p w14:paraId="2DC303E4" w14:textId="77777777" w:rsidR="00D52717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7A7D71">
                        <w:rPr>
                          <w:lang w:val="en-US"/>
                        </w:rPr>
                        <w:t>Github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, Hadoop, IaaS (Infrastructure as a Service), </w:t>
                      </w:r>
                    </w:p>
                    <w:p w14:paraId="5978F1F4" w14:textId="2D78FADA" w:rsidR="00D52717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 w:rsidRPr="007A7D71">
                        <w:rPr>
                          <w:lang w:val="en-US"/>
                        </w:rPr>
                        <w:t>IBM TSM, Infrastructure as a Service (IaaS),</w:t>
                      </w:r>
                    </w:p>
                    <w:p w14:paraId="153C3971" w14:textId="77777777" w:rsidR="00D52717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 w:rsidRPr="007A7D71">
                        <w:rPr>
                          <w:lang w:val="en-US"/>
                        </w:rPr>
                        <w:t xml:space="preserve">Jenkins, Kafka,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Kibana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, Linux,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mySQL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, </w:t>
                      </w:r>
                    </w:p>
                    <w:p w14:paraId="410FAD4B" w14:textId="77777777" w:rsidR="00D52717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 w:rsidRPr="007A7D71">
                        <w:rPr>
                          <w:lang w:val="en-US"/>
                        </w:rPr>
                        <w:t>Oracle,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A7D71">
                        <w:rPr>
                          <w:lang w:val="en-US"/>
                        </w:rPr>
                        <w:t xml:space="preserve">Oracle DB, Platform as a Service (PaaS), </w:t>
                      </w:r>
                    </w:p>
                    <w:p w14:paraId="743786F0" w14:textId="77777777" w:rsidR="00D52717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7A7D71">
                        <w:rPr>
                          <w:lang w:val="en-US"/>
                        </w:rPr>
                        <w:t>PostgresSQL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A7D71">
                        <w:rPr>
                          <w:lang w:val="en-US"/>
                        </w:rPr>
                        <w:t xml:space="preserve">Puppet, Python, R, </w:t>
                      </w:r>
                      <w:proofErr w:type="spellStart"/>
                      <w:r w:rsidRPr="007A7D71">
                        <w:rPr>
                          <w:lang w:val="en-US"/>
                        </w:rPr>
                        <w:t>RabbitMQ</w:t>
                      </w:r>
                      <w:proofErr w:type="spellEnd"/>
                      <w:r w:rsidRPr="007A7D71">
                        <w:rPr>
                          <w:lang w:val="en-US"/>
                        </w:rPr>
                        <w:t xml:space="preserve">, Red </w:t>
                      </w:r>
                    </w:p>
                    <w:p w14:paraId="169E2A34" w14:textId="77777777" w:rsidR="00D52717" w:rsidRPr="00A0451B" w:rsidRDefault="00D52717" w:rsidP="00A0451B">
                      <w:pPr>
                        <w:ind w:firstLine="1985"/>
                      </w:pPr>
                      <w:r w:rsidRPr="00A0451B">
                        <w:t xml:space="preserve">Hat, </w:t>
                      </w:r>
                      <w:proofErr w:type="spellStart"/>
                      <w:r w:rsidRPr="00A0451B">
                        <w:t>Red</w:t>
                      </w:r>
                      <w:proofErr w:type="spellEnd"/>
                      <w:r w:rsidRPr="00A0451B">
                        <w:t xml:space="preserve"> Hat Linux, Sicherheit, Software </w:t>
                      </w:r>
                      <w:proofErr w:type="spellStart"/>
                      <w:r w:rsidRPr="00A0451B">
                        <w:t>as</w:t>
                      </w:r>
                      <w:proofErr w:type="spellEnd"/>
                      <w:r w:rsidRPr="00A0451B">
                        <w:t xml:space="preserve"> a </w:t>
                      </w:r>
                    </w:p>
                    <w:p w14:paraId="05903921" w14:textId="77777777" w:rsidR="00D52717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 w:rsidRPr="00A0451B">
                        <w:rPr>
                          <w:lang w:val="en-US"/>
                        </w:rPr>
                        <w:t xml:space="preserve">Service (SaaS), </w:t>
                      </w:r>
                      <w:proofErr w:type="spellStart"/>
                      <w:r w:rsidRPr="00A0451B">
                        <w:rPr>
                          <w:lang w:val="en-US"/>
                        </w:rPr>
                        <w:t>Statistik</w:t>
                      </w:r>
                      <w:proofErr w:type="spellEnd"/>
                      <w:r w:rsidRPr="00A0451B">
                        <w:rPr>
                          <w:lang w:val="en-US"/>
                        </w:rPr>
                        <w:t xml:space="preserve">, </w:t>
                      </w:r>
                      <w:r w:rsidRPr="007A7D71">
                        <w:rPr>
                          <w:lang w:val="en-US"/>
                        </w:rPr>
                        <w:t xml:space="preserve">TCP/IP, Ubuntu Linux, </w:t>
                      </w:r>
                    </w:p>
                    <w:p w14:paraId="4CCC6254" w14:textId="0C41F074" w:rsidR="00D52717" w:rsidRPr="00A0451B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 w:rsidRPr="007A7D71">
                        <w:rPr>
                          <w:lang w:val="en-US"/>
                        </w:rPr>
                        <w:t>VMware ESX, Continuous Delivery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0451B">
                        <w:rPr>
                          <w:lang w:val="en-US"/>
                        </w:rPr>
                        <w:t>mit</w:t>
                      </w:r>
                      <w:proofErr w:type="spellEnd"/>
                      <w:r w:rsidRPr="00A0451B">
                        <w:rPr>
                          <w:lang w:val="en-US"/>
                        </w:rPr>
                        <w:t xml:space="preserve"> Jenkins</w:t>
                      </w:r>
                    </w:p>
                    <w:p w14:paraId="58B2587F" w14:textId="77777777" w:rsidR="00D52717" w:rsidRDefault="00D52717" w:rsidP="00A0451B">
                      <w:r w:rsidRPr="00A0451B">
                        <w:rPr>
                          <w:b/>
                        </w:rPr>
                        <w:t>Aufgaben</w:t>
                      </w:r>
                      <w:r w:rsidRPr="00A0451B">
                        <w:tab/>
                        <w:t xml:space="preserve">          Datenanalysen mittels ELK (</w:t>
                      </w:r>
                      <w:proofErr w:type="spellStart"/>
                      <w:r w:rsidRPr="00A0451B">
                        <w:t>Elasticsearch</w:t>
                      </w:r>
                      <w:proofErr w:type="spellEnd"/>
                      <w:r w:rsidRPr="00A0451B">
                        <w:t xml:space="preserve">, </w:t>
                      </w:r>
                    </w:p>
                    <w:p w14:paraId="31EC0052" w14:textId="77777777" w:rsidR="00D52717" w:rsidRPr="00416418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416418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41641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416418">
                        <w:rPr>
                          <w:lang w:val="en-US"/>
                        </w:rPr>
                        <w:t>Kibana</w:t>
                      </w:r>
                      <w:proofErr w:type="spellEnd"/>
                      <w:r w:rsidRPr="00416418">
                        <w:rPr>
                          <w:lang w:val="en-US"/>
                        </w:rPr>
                        <w:t xml:space="preserve">), Kafka, </w:t>
                      </w:r>
                      <w:proofErr w:type="spellStart"/>
                      <w:r w:rsidRPr="00416418">
                        <w:rPr>
                          <w:lang w:val="en-US"/>
                        </w:rPr>
                        <w:t>Filebeat</w:t>
                      </w:r>
                      <w:proofErr w:type="spellEnd"/>
                      <w:r w:rsidRPr="00416418">
                        <w:rPr>
                          <w:lang w:val="en-US"/>
                        </w:rPr>
                        <w:t xml:space="preserve">, Hadoop, </w:t>
                      </w:r>
                    </w:p>
                    <w:p w14:paraId="088619D7" w14:textId="45D528CC" w:rsidR="00D52717" w:rsidRPr="00416418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416418">
                        <w:rPr>
                          <w:lang w:val="en-US"/>
                        </w:rPr>
                        <w:t>RabbitMQ</w:t>
                      </w:r>
                      <w:proofErr w:type="spellEnd"/>
                      <w:r w:rsidRPr="00416418">
                        <w:rPr>
                          <w:lang w:val="en-US"/>
                        </w:rPr>
                        <w:t xml:space="preserve">, Oracle DB, </w:t>
                      </w:r>
                    </w:p>
                    <w:p w14:paraId="1B99EFF3" w14:textId="77777777" w:rsidR="00D52717" w:rsidRPr="00801F29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801F29">
                        <w:rPr>
                          <w:lang w:val="en-US"/>
                        </w:rPr>
                        <w:t>PostgresSQL</w:t>
                      </w:r>
                      <w:proofErr w:type="spellEnd"/>
                      <w:r w:rsidRPr="00801F29">
                        <w:rPr>
                          <w:lang w:val="en-US"/>
                        </w:rPr>
                        <w:t>, MongoDB</w:t>
                      </w:r>
                    </w:p>
                    <w:p w14:paraId="7B970282" w14:textId="77777777" w:rsidR="00D52717" w:rsidRPr="00A0451B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A0451B">
                        <w:rPr>
                          <w:lang w:val="en-US"/>
                        </w:rPr>
                        <w:t>Echtzeitanalyse</w:t>
                      </w:r>
                      <w:proofErr w:type="spellEnd"/>
                      <w:r w:rsidRPr="00A0451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0451B">
                        <w:rPr>
                          <w:lang w:val="en-US"/>
                        </w:rPr>
                        <w:t>mit</w:t>
                      </w:r>
                      <w:proofErr w:type="spellEnd"/>
                      <w:r w:rsidRPr="00A0451B">
                        <w:rPr>
                          <w:lang w:val="en-US"/>
                        </w:rPr>
                        <w:t xml:space="preserve"> SIEM (Security Information and </w:t>
                      </w:r>
                    </w:p>
                    <w:p w14:paraId="6B482F22" w14:textId="77777777" w:rsidR="00D52717" w:rsidRPr="00A0451B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 w:rsidRPr="00A0451B">
                        <w:rPr>
                          <w:lang w:val="en-US"/>
                        </w:rPr>
                        <w:t>Event Management)</w:t>
                      </w:r>
                    </w:p>
                    <w:p w14:paraId="4B451992" w14:textId="77777777" w:rsidR="00D52717" w:rsidRPr="00A0451B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 w:rsidRPr="00A0451B">
                        <w:rPr>
                          <w:lang w:val="en-US"/>
                        </w:rPr>
                        <w:t xml:space="preserve">Automation </w:t>
                      </w:r>
                      <w:proofErr w:type="spellStart"/>
                      <w:r w:rsidRPr="00A0451B">
                        <w:rPr>
                          <w:lang w:val="en-US"/>
                        </w:rPr>
                        <w:t>mittels</w:t>
                      </w:r>
                      <w:proofErr w:type="spellEnd"/>
                      <w:r w:rsidRPr="00A0451B">
                        <w:rPr>
                          <w:lang w:val="en-US"/>
                        </w:rPr>
                        <w:t xml:space="preserve"> Puppet und Docker</w:t>
                      </w:r>
                    </w:p>
                    <w:p w14:paraId="34F2D75F" w14:textId="77777777" w:rsidR="00D52717" w:rsidRPr="00A0451B" w:rsidRDefault="00D52717" w:rsidP="00A0451B">
                      <w:pPr>
                        <w:ind w:firstLine="1985"/>
                        <w:rPr>
                          <w:lang w:val="en-US"/>
                        </w:rPr>
                      </w:pPr>
                      <w:r w:rsidRPr="00A0451B">
                        <w:rPr>
                          <w:lang w:val="en-US"/>
                        </w:rPr>
                        <w:t xml:space="preserve">Puppet </w:t>
                      </w:r>
                      <w:proofErr w:type="spellStart"/>
                      <w:r w:rsidRPr="00A0451B">
                        <w:rPr>
                          <w:lang w:val="en-US"/>
                        </w:rPr>
                        <w:t>Rezepte</w:t>
                      </w:r>
                      <w:proofErr w:type="spellEnd"/>
                      <w:r w:rsidRPr="00A0451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0451B">
                        <w:rPr>
                          <w:lang w:val="en-US"/>
                        </w:rPr>
                        <w:t>entwickeln</w:t>
                      </w:r>
                      <w:proofErr w:type="spellEnd"/>
                    </w:p>
                    <w:p w14:paraId="633D2F7A" w14:textId="77777777" w:rsidR="00D52717" w:rsidRPr="00416418" w:rsidRDefault="00D52717" w:rsidP="00A0451B">
                      <w:pPr>
                        <w:ind w:firstLine="1985"/>
                      </w:pPr>
                      <w:proofErr w:type="spellStart"/>
                      <w:r w:rsidRPr="00416418">
                        <w:t>Ansible</w:t>
                      </w:r>
                      <w:proofErr w:type="spellEnd"/>
                      <w:r w:rsidRPr="00416418">
                        <w:t xml:space="preserve"> </w:t>
                      </w:r>
                      <w:proofErr w:type="spellStart"/>
                      <w:r w:rsidRPr="00416418">
                        <w:t>scripting</w:t>
                      </w:r>
                      <w:proofErr w:type="spellEnd"/>
                    </w:p>
                    <w:p w14:paraId="3D533E9A" w14:textId="77777777" w:rsidR="00D52717" w:rsidRPr="00416418" w:rsidRDefault="00D52717" w:rsidP="00A0451B">
                      <w:pPr>
                        <w:ind w:firstLine="1985"/>
                      </w:pPr>
                      <w:proofErr w:type="spellStart"/>
                      <w:r w:rsidRPr="00416418">
                        <w:t>bash</w:t>
                      </w:r>
                      <w:proofErr w:type="spellEnd"/>
                      <w:r w:rsidRPr="00416418">
                        <w:t xml:space="preserve"> </w:t>
                      </w:r>
                      <w:proofErr w:type="spellStart"/>
                      <w:r w:rsidRPr="00416418">
                        <w:t>scripting</w:t>
                      </w:r>
                      <w:proofErr w:type="spellEnd"/>
                    </w:p>
                    <w:p w14:paraId="3D956746" w14:textId="77777777" w:rsidR="00D52717" w:rsidRPr="00416418" w:rsidRDefault="00D52717" w:rsidP="00A0451B">
                      <w:pPr>
                        <w:ind w:firstLine="1985"/>
                      </w:pPr>
                      <w:r w:rsidRPr="00416418">
                        <w:t>Statistik</w:t>
                      </w:r>
                    </w:p>
                    <w:p w14:paraId="13DA7CFC" w14:textId="1FD82B23" w:rsidR="00D52717" w:rsidRPr="00736593" w:rsidRDefault="00D52717" w:rsidP="00790276">
                      <w:pPr>
                        <w:tabs>
                          <w:tab w:val="left" w:pos="1985"/>
                        </w:tabs>
                        <w:ind w:firstLine="1985"/>
                        <w:rPr>
                          <w:b/>
                        </w:rPr>
                      </w:pPr>
                      <w:r>
                        <w:t>Datensicherung mit IBM TSM</w:t>
                      </w:r>
                    </w:p>
                    <w:p w14:paraId="3FF99BE6" w14:textId="77777777" w:rsidR="00D52717" w:rsidRPr="00416418" w:rsidRDefault="00D52717" w:rsidP="00323345">
                      <w:pPr>
                        <w:ind w:firstLine="1985"/>
                        <w:rPr>
                          <w:lang w:val="en-US"/>
                        </w:rPr>
                      </w:pPr>
                      <w:r w:rsidRPr="00416418">
                        <w:rPr>
                          <w:lang w:val="en-US"/>
                        </w:rPr>
                        <w:t xml:space="preserve">Continuous Delivery </w:t>
                      </w:r>
                      <w:proofErr w:type="spellStart"/>
                      <w:r w:rsidRPr="00416418">
                        <w:rPr>
                          <w:lang w:val="en-US"/>
                        </w:rPr>
                        <w:t>mit</w:t>
                      </w:r>
                      <w:proofErr w:type="spellEnd"/>
                      <w:r w:rsidRPr="00416418">
                        <w:rPr>
                          <w:lang w:val="en-US"/>
                        </w:rPr>
                        <w:t xml:space="preserve"> Jenkins, </w:t>
                      </w:r>
                      <w:proofErr w:type="spellStart"/>
                      <w:r w:rsidRPr="00416418">
                        <w:rPr>
                          <w:lang w:val="en-US"/>
                        </w:rPr>
                        <w:t>Teamcity</w:t>
                      </w:r>
                      <w:proofErr w:type="spellEnd"/>
                    </w:p>
                    <w:p w14:paraId="65DEA3EA" w14:textId="77777777" w:rsidR="00D52717" w:rsidRPr="000A0FB8" w:rsidRDefault="00D52717" w:rsidP="00323345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0A0FB8">
                        <w:rPr>
                          <w:lang w:val="en-US"/>
                        </w:rPr>
                        <w:t>Git</w:t>
                      </w:r>
                      <w:proofErr w:type="spellEnd"/>
                    </w:p>
                    <w:p w14:paraId="29432E49" w14:textId="77777777" w:rsidR="00D52717" w:rsidRPr="000A0FB8" w:rsidRDefault="00D52717" w:rsidP="00323345">
                      <w:pPr>
                        <w:ind w:firstLine="1985"/>
                        <w:rPr>
                          <w:lang w:val="en-US"/>
                        </w:rPr>
                      </w:pPr>
                      <w:r w:rsidRPr="000A0FB8">
                        <w:rPr>
                          <w:lang w:val="en-US"/>
                        </w:rPr>
                        <w:t>ELK (</w:t>
                      </w:r>
                      <w:proofErr w:type="spellStart"/>
                      <w:r w:rsidRPr="000A0FB8">
                        <w:rPr>
                          <w:lang w:val="en-US"/>
                        </w:rPr>
                        <w:t>Elasticsearch</w:t>
                      </w:r>
                      <w:proofErr w:type="spellEnd"/>
                      <w:r w:rsidRPr="000A0FB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A0FB8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0A0FB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A0FB8">
                        <w:rPr>
                          <w:lang w:val="en-US"/>
                        </w:rPr>
                        <w:t>Kibana</w:t>
                      </w:r>
                      <w:proofErr w:type="spellEnd"/>
                      <w:r w:rsidRPr="000A0FB8">
                        <w:rPr>
                          <w:lang w:val="en-US"/>
                        </w:rPr>
                        <w:t>)</w:t>
                      </w:r>
                    </w:p>
                    <w:p w14:paraId="11537E0A" w14:textId="77777777" w:rsidR="00D52717" w:rsidRPr="00416418" w:rsidRDefault="00D52717" w:rsidP="00323345">
                      <w:pPr>
                        <w:ind w:firstLine="1985"/>
                        <w:rPr>
                          <w:lang w:val="en-US"/>
                        </w:rPr>
                      </w:pPr>
                      <w:r w:rsidRPr="00416418">
                        <w:rPr>
                          <w:lang w:val="en-US"/>
                        </w:rPr>
                        <w:t>Kafka</w:t>
                      </w:r>
                    </w:p>
                    <w:p w14:paraId="57318CE7" w14:textId="3777A0FF" w:rsidR="0007585A" w:rsidRDefault="00D52717" w:rsidP="00A05970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416418">
                        <w:rPr>
                          <w:lang w:val="en-US"/>
                        </w:rPr>
                        <w:t>NiFi</w:t>
                      </w:r>
                      <w:proofErr w:type="spellEnd"/>
                    </w:p>
                    <w:p w14:paraId="036835F3" w14:textId="77777777" w:rsidR="00A05970" w:rsidRDefault="00A05970" w:rsidP="00A05970">
                      <w:pPr>
                        <w:ind w:firstLine="1985"/>
                        <w:rPr>
                          <w:lang w:val="en-US"/>
                        </w:rPr>
                      </w:pPr>
                    </w:p>
                    <w:p w14:paraId="4FEA608D" w14:textId="77777777" w:rsidR="00A05970" w:rsidRDefault="00A05970" w:rsidP="00A05970">
                      <w:pPr>
                        <w:ind w:firstLine="1985"/>
                        <w:rPr>
                          <w:lang w:val="en-US"/>
                        </w:rPr>
                      </w:pPr>
                    </w:p>
                    <w:p w14:paraId="6D86E0AE" w14:textId="77777777" w:rsidR="00A05970" w:rsidRDefault="00A05970" w:rsidP="00A05970">
                      <w:pPr>
                        <w:ind w:firstLine="1985"/>
                        <w:rPr>
                          <w:lang w:val="en-US"/>
                        </w:rPr>
                      </w:pPr>
                    </w:p>
                    <w:p w14:paraId="6A665CC8" w14:textId="77777777" w:rsidR="00A05970" w:rsidRDefault="00A05970" w:rsidP="00A05970">
                      <w:pPr>
                        <w:ind w:firstLine="1985"/>
                        <w:rPr>
                          <w:lang w:val="en-US"/>
                        </w:rPr>
                      </w:pPr>
                    </w:p>
                    <w:p w14:paraId="7402624F" w14:textId="77777777" w:rsidR="00A05970" w:rsidRDefault="00A05970" w:rsidP="00A05970">
                      <w:pPr>
                        <w:ind w:firstLine="1985"/>
                        <w:rPr>
                          <w:lang w:val="en-US"/>
                        </w:rPr>
                      </w:pPr>
                    </w:p>
                    <w:p w14:paraId="1A8261FE" w14:textId="77777777" w:rsidR="00A05970" w:rsidRDefault="00A05970" w:rsidP="00A05970">
                      <w:pPr>
                        <w:ind w:firstLine="1985"/>
                        <w:rPr>
                          <w:lang w:val="en-US"/>
                        </w:rPr>
                      </w:pPr>
                    </w:p>
                    <w:p w14:paraId="16F61954" w14:textId="77777777" w:rsidR="00A05970" w:rsidRDefault="00A05970" w:rsidP="00A05970">
                      <w:pPr>
                        <w:ind w:firstLine="1985"/>
                        <w:rPr>
                          <w:lang w:val="en-US"/>
                        </w:rPr>
                      </w:pPr>
                    </w:p>
                    <w:p w14:paraId="692D8221" w14:textId="77777777" w:rsidR="00D52717" w:rsidRDefault="00D52717" w:rsidP="00A8074D">
                      <w:pPr>
                        <w:rPr>
                          <w:lang w:val="en-US"/>
                        </w:rPr>
                      </w:pPr>
                    </w:p>
                    <w:p w14:paraId="1BC09610" w14:textId="77777777" w:rsidR="00D52717" w:rsidRPr="00323345" w:rsidRDefault="00D52717" w:rsidP="00323345">
                      <w:r w:rsidRPr="00323345">
                        <w:rPr>
                          <w:b/>
                        </w:rPr>
                        <w:t>Zeitpunkt</w:t>
                      </w:r>
                      <w:r w:rsidRPr="00323345">
                        <w:rPr>
                          <w:b/>
                        </w:rPr>
                        <w:tab/>
                        <w:t xml:space="preserve">          </w:t>
                      </w:r>
                      <w:r w:rsidRPr="00323345">
                        <w:t>5/2015 - 12/2016</w:t>
                      </w:r>
                    </w:p>
                    <w:p w14:paraId="67277D30" w14:textId="77777777" w:rsidR="00D52717" w:rsidRDefault="00D52717" w:rsidP="00323345">
                      <w:r w:rsidRPr="00323345">
                        <w:rPr>
                          <w:b/>
                        </w:rPr>
                        <w:t>Firma/ORT</w:t>
                      </w:r>
                      <w:r w:rsidRPr="00323345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Pr="00323345">
                        <w:t>Teradata</w:t>
                      </w:r>
                      <w:proofErr w:type="spellEnd"/>
                      <w:r w:rsidRPr="00323345">
                        <w:t xml:space="preserve"> </w:t>
                      </w:r>
                      <w:proofErr w:type="spellStart"/>
                      <w:r w:rsidRPr="00323345">
                        <w:t>Applications</w:t>
                      </w:r>
                      <w:proofErr w:type="spellEnd"/>
                      <w:r w:rsidRPr="00323345">
                        <w:t xml:space="preserve"> in München (heute “</w:t>
                      </w:r>
                      <w:proofErr w:type="spellStart"/>
                      <w:r w:rsidRPr="00323345">
                        <w:t>Mapp</w:t>
                      </w:r>
                      <w:proofErr w:type="spellEnd"/>
                      <w:r w:rsidRPr="00323345">
                        <w:t xml:space="preserve"> </w:t>
                      </w:r>
                    </w:p>
                    <w:p w14:paraId="4649B4A9" w14:textId="70FA95D7" w:rsidR="00D52717" w:rsidRPr="00323345" w:rsidRDefault="00D52717" w:rsidP="00323345">
                      <w:pPr>
                        <w:ind w:firstLine="1985"/>
                      </w:pPr>
                      <w:r w:rsidRPr="00323345">
                        <w:t>Digital”)</w:t>
                      </w:r>
                    </w:p>
                    <w:p w14:paraId="14A490DD" w14:textId="3E92F14B" w:rsidR="00D52717" w:rsidRPr="00323345" w:rsidRDefault="00D52717" w:rsidP="00323345">
                      <w:r w:rsidRPr="00323345">
                        <w:rPr>
                          <w:b/>
                        </w:rPr>
                        <w:t>Tätigkeit</w:t>
                      </w:r>
                      <w:r w:rsidRPr="00323345">
                        <w:rPr>
                          <w:b/>
                        </w:rPr>
                        <w:tab/>
                        <w:t xml:space="preserve">          </w:t>
                      </w:r>
                      <w:r w:rsidR="00A05970" w:rsidRPr="00A05970">
                        <w:t xml:space="preserve">Root </w:t>
                      </w:r>
                      <w:proofErr w:type="spellStart"/>
                      <w:r w:rsidR="00A05970" w:rsidRPr="00A05970">
                        <w:t>Cause</w:t>
                      </w:r>
                      <w:proofErr w:type="spellEnd"/>
                      <w:r w:rsidR="00A05970" w:rsidRPr="00A05970">
                        <w:t xml:space="preserve"> Analyst</w:t>
                      </w:r>
                    </w:p>
                    <w:p w14:paraId="75634FA1" w14:textId="77777777" w:rsidR="001265EE" w:rsidRDefault="00D52717" w:rsidP="001265EE">
                      <w:r w:rsidRPr="00323345">
                        <w:rPr>
                          <w:b/>
                        </w:rPr>
                        <w:t xml:space="preserve">Kurzbeschreibung    </w:t>
                      </w:r>
                      <w:r w:rsidR="001265EE" w:rsidRPr="001265EE">
                        <w:t xml:space="preserve">Dienstleistung, Marketing, </w:t>
                      </w:r>
                      <w:proofErr w:type="spellStart"/>
                      <w:r w:rsidR="001265EE" w:rsidRPr="001265EE">
                        <w:t>Platform</w:t>
                      </w:r>
                      <w:proofErr w:type="spellEnd"/>
                      <w:r w:rsidR="001265EE" w:rsidRPr="001265EE">
                        <w:t xml:space="preserve"> </w:t>
                      </w:r>
                      <w:proofErr w:type="spellStart"/>
                      <w:r w:rsidR="001265EE" w:rsidRPr="001265EE">
                        <w:t>as</w:t>
                      </w:r>
                      <w:proofErr w:type="spellEnd"/>
                      <w:r w:rsidR="001265EE" w:rsidRPr="001265EE">
                        <w:t xml:space="preserve"> a Service</w:t>
                      </w:r>
                    </w:p>
                    <w:p w14:paraId="47C69985" w14:textId="787033DF" w:rsidR="001265EE" w:rsidRDefault="001265EE" w:rsidP="001265EE">
                      <w:pPr>
                        <w:ind w:firstLine="1985"/>
                      </w:pPr>
                      <w:r>
                        <w:t>(</w:t>
                      </w:r>
                      <w:proofErr w:type="spellStart"/>
                      <w:r w:rsidRPr="001265EE">
                        <w:t>PaaS</w:t>
                      </w:r>
                      <w:proofErr w:type="spellEnd"/>
                      <w:r w:rsidRPr="001265EE">
                        <w:t>), Informationstechnologie</w:t>
                      </w:r>
                    </w:p>
                    <w:p w14:paraId="580D1DF9" w14:textId="77777777" w:rsidR="001265EE" w:rsidRDefault="00D52717" w:rsidP="001265EE">
                      <w:r w:rsidRPr="001265EE">
                        <w:rPr>
                          <w:b/>
                        </w:rPr>
                        <w:t>Fähigkeiten</w:t>
                      </w:r>
                      <w:r w:rsidRPr="001265EE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="001265EE" w:rsidRPr="001265EE">
                        <w:t>Elasticsearch</w:t>
                      </w:r>
                      <w:proofErr w:type="spellEnd"/>
                      <w:r w:rsidR="001265EE" w:rsidRPr="001265EE">
                        <w:t xml:space="preserve">, </w:t>
                      </w:r>
                      <w:proofErr w:type="spellStart"/>
                      <w:r w:rsidR="001265EE" w:rsidRPr="001265EE">
                        <w:t>Logstash</w:t>
                      </w:r>
                      <w:proofErr w:type="spellEnd"/>
                      <w:r w:rsidR="001265EE" w:rsidRPr="001265EE">
                        <w:t xml:space="preserve">, </w:t>
                      </w:r>
                      <w:proofErr w:type="spellStart"/>
                      <w:r w:rsidR="001265EE" w:rsidRPr="001265EE">
                        <w:t>Kibana</w:t>
                      </w:r>
                      <w:proofErr w:type="spellEnd"/>
                      <w:r w:rsidR="001265EE" w:rsidRPr="001265EE">
                        <w:t xml:space="preserve">, Linux, Puppet, </w:t>
                      </w:r>
                    </w:p>
                    <w:p w14:paraId="7A66A80F" w14:textId="0A43CCDA" w:rsidR="00D52717" w:rsidRPr="001265EE" w:rsidRDefault="001265EE" w:rsidP="001265EE">
                      <w:pPr>
                        <w:ind w:firstLine="1985"/>
                      </w:pPr>
                      <w:r w:rsidRPr="001265EE">
                        <w:t xml:space="preserve">Docker, Jenkins, </w:t>
                      </w:r>
                      <w:proofErr w:type="spellStart"/>
                      <w:r w:rsidRPr="001265EE">
                        <w:t>Bash</w:t>
                      </w:r>
                      <w:proofErr w:type="spellEnd"/>
                      <w:r w:rsidRPr="001265EE">
                        <w:t>, Security / Userkonzept</w:t>
                      </w:r>
                    </w:p>
                    <w:p w14:paraId="7D029DCC" w14:textId="77777777" w:rsidR="001265EE" w:rsidRDefault="00D52717" w:rsidP="001265EE">
                      <w:r w:rsidRPr="00323345">
                        <w:rPr>
                          <w:b/>
                        </w:rPr>
                        <w:t>Aufgaben</w:t>
                      </w:r>
                      <w:r w:rsidRPr="00323345">
                        <w:tab/>
                        <w:t xml:space="preserve">          </w:t>
                      </w:r>
                      <w:r w:rsidR="001265EE" w:rsidRPr="001265EE">
                        <w:t xml:space="preserve">Automatisierter Aufbau und Betrieb von </w:t>
                      </w:r>
                      <w:proofErr w:type="spellStart"/>
                      <w:r w:rsidR="001265EE" w:rsidRPr="001265EE">
                        <w:t>Elastic</w:t>
                      </w:r>
                      <w:proofErr w:type="spellEnd"/>
                      <w:r w:rsidR="001265EE" w:rsidRPr="001265EE">
                        <w:t xml:space="preserve"> </w:t>
                      </w:r>
                    </w:p>
                    <w:p w14:paraId="295E4016" w14:textId="77777777" w:rsidR="001265EE" w:rsidRDefault="001265EE" w:rsidP="001265EE">
                      <w:pPr>
                        <w:ind w:left="1985"/>
                      </w:pPr>
                      <w:r w:rsidRPr="001265EE">
                        <w:t xml:space="preserve">Stacks, Echtzeitanalyse, interne Beratung und </w:t>
                      </w:r>
                    </w:p>
                    <w:p w14:paraId="210E4480" w14:textId="77777777" w:rsidR="001265EE" w:rsidRDefault="001265EE" w:rsidP="001265EE">
                      <w:pPr>
                        <w:ind w:left="1985"/>
                      </w:pPr>
                      <w:r w:rsidRPr="001265EE">
                        <w:t xml:space="preserve">Schulungen, Evaluierung und Einführung von </w:t>
                      </w:r>
                    </w:p>
                    <w:p w14:paraId="45346AB7" w14:textId="3B669E25" w:rsidR="00D52717" w:rsidRDefault="001265EE" w:rsidP="001265EE">
                      <w:pPr>
                        <w:ind w:left="1985"/>
                      </w:pPr>
                      <w:r w:rsidRPr="001265EE">
                        <w:t>neuen Tools</w:t>
                      </w:r>
                    </w:p>
                    <w:p w14:paraId="6ACDBB65" w14:textId="77777777" w:rsidR="001265EE" w:rsidRDefault="001265EE" w:rsidP="001265EE">
                      <w:pPr>
                        <w:pBdr>
                          <w:bottom w:val="single" w:sz="4" w:space="1" w:color="auto"/>
                        </w:pBdr>
                        <w:ind w:left="1985" w:hanging="1985"/>
                      </w:pPr>
                    </w:p>
                    <w:p w14:paraId="0AA87E51" w14:textId="77777777" w:rsidR="001265EE" w:rsidRDefault="001265EE" w:rsidP="001265EE"/>
                    <w:p w14:paraId="02157CEA" w14:textId="77777777" w:rsidR="00D52717" w:rsidRPr="00E37C43" w:rsidRDefault="00D52717" w:rsidP="007B118E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4E0D53">
                        <w:t>10/2014 - 3/2015</w:t>
                      </w:r>
                    </w:p>
                    <w:p w14:paraId="0D65DF2C" w14:textId="77777777" w:rsidR="00D52717" w:rsidRDefault="00D52717" w:rsidP="007B118E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Pr="004E0D53">
                        <w:t>Clueda</w:t>
                      </w:r>
                      <w:proofErr w:type="spellEnd"/>
                      <w:r w:rsidRPr="004E0D53">
                        <w:t xml:space="preserve"> AG in München</w:t>
                      </w:r>
                    </w:p>
                    <w:p w14:paraId="182F5D60" w14:textId="77777777" w:rsidR="00D52717" w:rsidRDefault="00D52717" w:rsidP="007B118E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Pr="004E0D53">
                        <w:t xml:space="preserve">Senior Big Data </w:t>
                      </w:r>
                      <w:proofErr w:type="spellStart"/>
                      <w:r w:rsidRPr="004E0D53">
                        <w:t>Scientistin</w:t>
                      </w:r>
                      <w:proofErr w:type="spellEnd"/>
                    </w:p>
                    <w:p w14:paraId="6C1DF3CE" w14:textId="77777777" w:rsidR="00D52717" w:rsidRDefault="00D52717" w:rsidP="007B118E">
                      <w:r w:rsidRPr="00FD7B53">
                        <w:rPr>
                          <w:b/>
                        </w:rPr>
                        <w:t xml:space="preserve">Kurzbeschreibung    </w:t>
                      </w:r>
                      <w:proofErr w:type="spellStart"/>
                      <w:r w:rsidRPr="004E0D53">
                        <w:t>Informations</w:t>
                      </w:r>
                      <w:proofErr w:type="spellEnd"/>
                      <w:r w:rsidRPr="004E0D53">
                        <w:t xml:space="preserve"> Technologie</w:t>
                      </w:r>
                    </w:p>
                    <w:p w14:paraId="541F0E0F" w14:textId="77777777" w:rsidR="00D52717" w:rsidRDefault="00D52717" w:rsidP="007B118E">
                      <w:pPr>
                        <w:rPr>
                          <w:lang w:val="en-US"/>
                        </w:rPr>
                      </w:pPr>
                      <w:proofErr w:type="spellStart"/>
                      <w:r w:rsidRPr="00B109C7">
                        <w:rPr>
                          <w:b/>
                          <w:lang w:val="en-US"/>
                        </w:rPr>
                        <w:t>Fähigkeiten</w:t>
                      </w:r>
                      <w:proofErr w:type="spellEnd"/>
                      <w:r w:rsidRPr="00B109C7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r w:rsidRPr="005F3620">
                        <w:rPr>
                          <w:lang w:val="en-US"/>
                        </w:rPr>
                        <w:t xml:space="preserve">Apache, </w:t>
                      </w:r>
                      <w:proofErr w:type="spellStart"/>
                      <w:r w:rsidRPr="005F3620">
                        <w:rPr>
                          <w:lang w:val="en-US"/>
                        </w:rPr>
                        <w:t>Atlassian</w:t>
                      </w:r>
                      <w:proofErr w:type="spellEnd"/>
                      <w:r w:rsidRPr="005F3620">
                        <w:rPr>
                          <w:lang w:val="en-US"/>
                        </w:rPr>
                        <w:t xml:space="preserve"> Confluence, </w:t>
                      </w:r>
                      <w:proofErr w:type="spellStart"/>
                      <w:r w:rsidRPr="005F3620">
                        <w:rPr>
                          <w:lang w:val="en-US"/>
                        </w:rPr>
                        <w:t>Atlassian</w:t>
                      </w:r>
                      <w:proofErr w:type="spellEnd"/>
                      <w:r w:rsidRPr="005F3620">
                        <w:rPr>
                          <w:lang w:val="en-US"/>
                        </w:rPr>
                        <w:t xml:space="preserve"> JIRA, </w:t>
                      </w:r>
                    </w:p>
                    <w:p w14:paraId="466B48C4" w14:textId="77777777" w:rsidR="00D52717" w:rsidRDefault="00D52717" w:rsidP="007B118E">
                      <w:pPr>
                        <w:ind w:firstLine="1985"/>
                        <w:rPr>
                          <w:lang w:val="en-US"/>
                        </w:rPr>
                      </w:pPr>
                      <w:r w:rsidRPr="005F3620">
                        <w:rPr>
                          <w:lang w:val="en-US"/>
                        </w:rPr>
                        <w:t xml:space="preserve">Automation, Bash, Cloud Computing, DevOps, </w:t>
                      </w:r>
                    </w:p>
                    <w:p w14:paraId="1CD34F96" w14:textId="77777777" w:rsidR="00D52717" w:rsidRDefault="00D52717" w:rsidP="007B118E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5F3620">
                        <w:rPr>
                          <w:lang w:val="en-US"/>
                        </w:rPr>
                        <w:t>DevSecOps</w:t>
                      </w:r>
                      <w:proofErr w:type="spellEnd"/>
                      <w:r w:rsidRPr="005F3620">
                        <w:rPr>
                          <w:lang w:val="en-US"/>
                        </w:rPr>
                        <w:t xml:space="preserve">, IaaS (Infrastructure as a Service), Linux, </w:t>
                      </w:r>
                    </w:p>
                    <w:p w14:paraId="71A0F2CC" w14:textId="77777777" w:rsidR="00D52717" w:rsidRDefault="00D52717" w:rsidP="007B118E">
                      <w:pPr>
                        <w:ind w:firstLine="1985"/>
                      </w:pPr>
                      <w:r w:rsidRPr="002E3A51">
                        <w:t>semantische Textanalyse, Shell-Scripts, Sicherheit</w:t>
                      </w:r>
                    </w:p>
                    <w:p w14:paraId="468F7CFC" w14:textId="77777777" w:rsidR="00D52717" w:rsidRDefault="00D52717" w:rsidP="007B118E">
                      <w:r w:rsidRPr="002E3A51">
                        <w:rPr>
                          <w:b/>
                        </w:rPr>
                        <w:t>Aufgaben</w:t>
                      </w:r>
                      <w:r w:rsidRPr="002E3A51">
                        <w:tab/>
                        <w:t xml:space="preserve">          </w:t>
                      </w:r>
                      <w:proofErr w:type="spellStart"/>
                      <w:r>
                        <w:t>Clueda</w:t>
                      </w:r>
                      <w:proofErr w:type="spellEnd"/>
                      <w:r>
                        <w:t xml:space="preserve"> AG in München</w:t>
                      </w:r>
                    </w:p>
                    <w:p w14:paraId="4DF11426" w14:textId="77777777" w:rsidR="00D52717" w:rsidRDefault="00D52717" w:rsidP="007B118E">
                      <w:pPr>
                        <w:ind w:firstLine="1985"/>
                      </w:pPr>
                      <w:proofErr w:type="spellStart"/>
                      <w:r>
                        <w:t>Clueda</w:t>
                      </w:r>
                      <w:proofErr w:type="spellEnd"/>
                      <w:r>
                        <w:t xml:space="preserve"> war ein Startup, das in Echtzeit große </w:t>
                      </w:r>
                    </w:p>
                    <w:p w14:paraId="09BAB993" w14:textId="349EE1A1" w:rsidR="00D52717" w:rsidRDefault="00D52717" w:rsidP="007B118E">
                      <w:pPr>
                        <w:ind w:firstLine="1985"/>
                      </w:pPr>
                      <w:r>
                        <w:t xml:space="preserve">Volumen </w:t>
                      </w:r>
                    </w:p>
                    <w:p w14:paraId="5B6DF0B3" w14:textId="77777777" w:rsidR="00D52717" w:rsidRDefault="00D52717" w:rsidP="007B118E">
                      <w:pPr>
                        <w:ind w:firstLine="1985"/>
                      </w:pPr>
                      <w:r>
                        <w:t xml:space="preserve">von Textdaten verdichtet darstellte, inklusive Natural </w:t>
                      </w:r>
                    </w:p>
                    <w:p w14:paraId="23B7FAFD" w14:textId="77777777" w:rsidR="00D52717" w:rsidRDefault="00D52717" w:rsidP="007B118E">
                      <w:pPr>
                        <w:ind w:firstLine="1985"/>
                      </w:pPr>
                      <w:r>
                        <w:t>Language Processing</w:t>
                      </w:r>
                    </w:p>
                    <w:p w14:paraId="4E429F93" w14:textId="77777777" w:rsidR="00D52717" w:rsidRDefault="00D52717" w:rsidP="007B118E">
                      <w:pPr>
                        <w:ind w:firstLine="1985"/>
                      </w:pPr>
                      <w:r>
                        <w:t>- Automatisierung der Installation und Konfiguration</w:t>
                      </w:r>
                    </w:p>
                    <w:p w14:paraId="69752539" w14:textId="4B6AA898" w:rsidR="00D52717" w:rsidRDefault="00D52717" w:rsidP="007B118E">
                      <w:pPr>
                        <w:ind w:firstLine="1985"/>
                      </w:pPr>
                      <w:r>
                        <w:t xml:space="preserve">  der Applikationscluster (Puppet)</w:t>
                      </w:r>
                    </w:p>
                    <w:p w14:paraId="4E21ED73" w14:textId="77777777" w:rsidR="00D52717" w:rsidRDefault="00D52717" w:rsidP="007B118E">
                      <w:pPr>
                        <w:ind w:firstLine="1985"/>
                      </w:pPr>
                      <w:r>
                        <w:t xml:space="preserve">- Evaluation von </w:t>
                      </w:r>
                      <w:proofErr w:type="spellStart"/>
                      <w:r>
                        <w:t>Graphendatenbanken</w:t>
                      </w:r>
                      <w:proofErr w:type="spellEnd"/>
                      <w:r>
                        <w:t xml:space="preserve"> (Neo4j)</w:t>
                      </w:r>
                    </w:p>
                    <w:p w14:paraId="55D2A0F7" w14:textId="77777777" w:rsidR="00D52717" w:rsidRDefault="00D52717" w:rsidP="007B118E">
                      <w:pPr>
                        <w:ind w:firstLine="1985"/>
                      </w:pPr>
                      <w:r>
                        <w:t xml:space="preserve">- Optimierung die Datensysteme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, </w:t>
                      </w:r>
                    </w:p>
                    <w:p w14:paraId="223F86EB" w14:textId="12CBAA08" w:rsidR="00D52717" w:rsidRDefault="00D52717" w:rsidP="007B118E">
                      <w:pPr>
                        <w:ind w:firstLine="1985"/>
                      </w:pPr>
                      <w:r>
                        <w:t xml:space="preserve">  MySQL, 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RabbitMQ</w:t>
                      </w:r>
                      <w:proofErr w:type="spellEnd"/>
                    </w:p>
                    <w:p w14:paraId="0646FBA4" w14:textId="2303993F" w:rsidR="00D52717" w:rsidRDefault="00D52717" w:rsidP="007B118E">
                      <w:pPr>
                        <w:ind w:firstLine="1985"/>
                      </w:pPr>
                      <w:r>
                        <w:t>- Support des Hauptkunden</w:t>
                      </w:r>
                    </w:p>
                    <w:p w14:paraId="01B0BFB7" w14:textId="77777777" w:rsidR="0007585A" w:rsidRDefault="0007585A" w:rsidP="0007585A">
                      <w:pPr>
                        <w:pBdr>
                          <w:bottom w:val="single" w:sz="4" w:space="1" w:color="auto"/>
                        </w:pBdr>
                        <w:ind w:firstLine="1985"/>
                      </w:pPr>
                    </w:p>
                    <w:p w14:paraId="5512A50D" w14:textId="77777777" w:rsidR="00D52717" w:rsidRDefault="00D52717" w:rsidP="00EC11DA">
                      <w:pPr>
                        <w:rPr>
                          <w:b/>
                        </w:rPr>
                      </w:pPr>
                    </w:p>
                    <w:p w14:paraId="1AC621E8" w14:textId="77777777" w:rsidR="00D52717" w:rsidRPr="00E37C43" w:rsidRDefault="00D52717" w:rsidP="00EC11DA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2D2658">
                        <w:t>2/2008 - 9/2014</w:t>
                      </w:r>
                    </w:p>
                    <w:p w14:paraId="3E0F8026" w14:textId="77777777" w:rsidR="00D52717" w:rsidRDefault="00D52717" w:rsidP="00EC11DA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2D2658">
                        <w:t>AutoScout24 in München</w:t>
                      </w:r>
                    </w:p>
                    <w:p w14:paraId="73B3F47D" w14:textId="77777777" w:rsidR="00D52717" w:rsidRDefault="00D52717" w:rsidP="00EC11DA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Pr="002D2658">
                        <w:t xml:space="preserve">Senior System- und </w:t>
                      </w:r>
                      <w:proofErr w:type="spellStart"/>
                      <w:r w:rsidRPr="002D2658">
                        <w:t>Databank</w:t>
                      </w:r>
                      <w:proofErr w:type="spellEnd"/>
                      <w:r w:rsidRPr="002D2658">
                        <w:t xml:space="preserve"> Administratorin, Senior </w:t>
                      </w:r>
                    </w:p>
                    <w:p w14:paraId="59B75293" w14:textId="77777777" w:rsidR="00D52717" w:rsidRDefault="00D52717" w:rsidP="00EC11DA">
                      <w:pPr>
                        <w:ind w:firstLine="1985"/>
                      </w:pPr>
                      <w:r w:rsidRPr="002D2658">
                        <w:t>Datenanalystin</w:t>
                      </w:r>
                    </w:p>
                    <w:p w14:paraId="68E7B248" w14:textId="77777777" w:rsidR="00D52717" w:rsidRDefault="00D52717" w:rsidP="00EC11DA">
                      <w:r w:rsidRPr="00FD7B53">
                        <w:rPr>
                          <w:b/>
                        </w:rPr>
                        <w:t xml:space="preserve">Kurzbeschreibung    </w:t>
                      </w:r>
                      <w:r w:rsidRPr="002D2658">
                        <w:t xml:space="preserve">Dienstleistung, </w:t>
                      </w:r>
                      <w:proofErr w:type="spellStart"/>
                      <w:r w:rsidRPr="002D2658">
                        <w:t>Informations</w:t>
                      </w:r>
                      <w:proofErr w:type="spellEnd"/>
                      <w:r w:rsidRPr="002D2658">
                        <w:t xml:space="preserve"> Technologie</w:t>
                      </w:r>
                    </w:p>
                    <w:p w14:paraId="42A9F089" w14:textId="77777777" w:rsidR="00811FD4" w:rsidRDefault="00D52717" w:rsidP="00811FD4">
                      <w:r w:rsidRPr="00EC11DA">
                        <w:rPr>
                          <w:b/>
                        </w:rPr>
                        <w:t>Fähigkeiten</w:t>
                      </w:r>
                      <w:r w:rsidRPr="00EC11DA">
                        <w:rPr>
                          <w:b/>
                        </w:rPr>
                        <w:tab/>
                        <w:t xml:space="preserve">          </w:t>
                      </w:r>
                      <w:r w:rsidR="00811FD4" w:rsidRPr="00811FD4">
                        <w:t xml:space="preserve">Linux, Oracle, </w:t>
                      </w:r>
                      <w:proofErr w:type="spellStart"/>
                      <w:r w:rsidR="00811FD4" w:rsidRPr="00811FD4">
                        <w:t>Postgresql</w:t>
                      </w:r>
                      <w:proofErr w:type="spellEnd"/>
                      <w:r w:rsidR="00811FD4" w:rsidRPr="00811FD4">
                        <w:t xml:space="preserve">, MySQL, </w:t>
                      </w:r>
                      <w:proofErr w:type="spellStart"/>
                      <w:r w:rsidR="00811FD4" w:rsidRPr="00811FD4">
                        <w:t>MongoDB</w:t>
                      </w:r>
                      <w:proofErr w:type="spellEnd"/>
                      <w:r w:rsidR="00811FD4" w:rsidRPr="00811FD4">
                        <w:t xml:space="preserve">, </w:t>
                      </w:r>
                    </w:p>
                    <w:p w14:paraId="46A71219" w14:textId="77777777" w:rsidR="00811FD4" w:rsidRDefault="00811FD4" w:rsidP="00811FD4">
                      <w:pPr>
                        <w:ind w:left="1985"/>
                        <w:rPr>
                          <w:lang w:val="en-US"/>
                        </w:rPr>
                      </w:pPr>
                      <w:proofErr w:type="spellStart"/>
                      <w:r w:rsidRPr="00811FD4">
                        <w:rPr>
                          <w:lang w:val="en-US"/>
                        </w:rPr>
                        <w:t>Elasticsearch</w:t>
                      </w:r>
                      <w:proofErr w:type="spellEnd"/>
                      <w:r w:rsidRPr="00811FD4">
                        <w:rPr>
                          <w:lang w:val="en-US"/>
                        </w:rPr>
                        <w:t xml:space="preserve">, Puppet, Bash, Google Analytics, </w:t>
                      </w:r>
                    </w:p>
                    <w:p w14:paraId="1316144D" w14:textId="29B02A16" w:rsidR="00D52717" w:rsidRDefault="00811FD4" w:rsidP="00811FD4">
                      <w:pPr>
                        <w:ind w:left="1985"/>
                        <w:rPr>
                          <w:lang w:val="en-US"/>
                        </w:rPr>
                      </w:pPr>
                      <w:r w:rsidRPr="00811FD4">
                        <w:rPr>
                          <w:lang w:val="en-US"/>
                        </w:rPr>
                        <w:t xml:space="preserve">Hadoop, Hive, TeamCity, </w:t>
                      </w:r>
                      <w:proofErr w:type="spellStart"/>
                      <w:r w:rsidRPr="00811FD4">
                        <w:rPr>
                          <w:lang w:val="en-US"/>
                        </w:rPr>
                        <w:t>Continous</w:t>
                      </w:r>
                      <w:proofErr w:type="spellEnd"/>
                      <w:r w:rsidRPr="00811FD4">
                        <w:rPr>
                          <w:lang w:val="en-US"/>
                        </w:rPr>
                        <w:t xml:space="preserve"> Delivery, </w:t>
                      </w:r>
                      <w:proofErr w:type="spellStart"/>
                      <w:r w:rsidRPr="00811FD4">
                        <w:rPr>
                          <w:lang w:val="en-US"/>
                        </w:rPr>
                        <w:t>Endeca</w:t>
                      </w:r>
                      <w:proofErr w:type="spellEnd"/>
                      <w:r w:rsidRPr="00811FD4">
                        <w:rPr>
                          <w:lang w:val="en-US"/>
                        </w:rPr>
                        <w:t xml:space="preserve">, Python, SQL, PL/SQL, </w:t>
                      </w:r>
                      <w:proofErr w:type="spellStart"/>
                      <w:r w:rsidRPr="00811FD4">
                        <w:rPr>
                          <w:lang w:val="en-US"/>
                        </w:rPr>
                        <w:t>Git</w:t>
                      </w:r>
                      <w:proofErr w:type="spellEnd"/>
                      <w:r w:rsidRPr="00811FD4">
                        <w:rPr>
                          <w:lang w:val="en-US"/>
                        </w:rPr>
                        <w:t>, SVN, PRTG, Nagios, AIX, VMWare ESX, TSM (Tivoli Storage Manager)</w:t>
                      </w:r>
                      <w:r w:rsidR="00D52717" w:rsidRPr="00811FD4">
                        <w:rPr>
                          <w:lang w:val="en-US"/>
                        </w:rPr>
                        <w:t xml:space="preserve"> </w:t>
                      </w:r>
                    </w:p>
                    <w:p w14:paraId="2FD59369" w14:textId="77777777" w:rsidR="00811FD4" w:rsidRDefault="00D52717" w:rsidP="00811FD4">
                      <w:r w:rsidRPr="002D2658">
                        <w:rPr>
                          <w:b/>
                        </w:rPr>
                        <w:t>Aufgaben</w:t>
                      </w:r>
                      <w:r w:rsidRPr="002D2658">
                        <w:tab/>
                        <w:t xml:space="preserve">        </w:t>
                      </w:r>
                      <w:r>
                        <w:t xml:space="preserve">  </w:t>
                      </w:r>
                      <w:r w:rsidR="00811FD4" w:rsidRPr="00811FD4">
                        <w:t>Aufbau und Betrieb von Betriebs- und Datensystemen,</w:t>
                      </w:r>
                    </w:p>
                    <w:p w14:paraId="1B68C70A" w14:textId="00EA60D5" w:rsidR="00811FD4" w:rsidRDefault="00811FD4" w:rsidP="00811FD4">
                      <w:pPr>
                        <w:ind w:left="1985"/>
                      </w:pPr>
                      <w:r w:rsidRPr="00811FD4">
                        <w:t>in enger Zusammenarbeit mit den Applikations</w:t>
                      </w:r>
                      <w:r>
                        <w:t>-</w:t>
                      </w:r>
                    </w:p>
                    <w:p w14:paraId="3A917783" w14:textId="77777777" w:rsidR="00811FD4" w:rsidRDefault="00811FD4" w:rsidP="00811FD4">
                      <w:pPr>
                        <w:ind w:left="1985"/>
                      </w:pPr>
                      <w:proofErr w:type="spellStart"/>
                      <w:r w:rsidRPr="00811FD4">
                        <w:t>entwicklern</w:t>
                      </w:r>
                      <w:proofErr w:type="spellEnd"/>
                      <w:r w:rsidRPr="00811FD4">
                        <w:t xml:space="preserve">, Aufbau der Backuplandschaft, </w:t>
                      </w:r>
                    </w:p>
                    <w:p w14:paraId="72295800" w14:textId="77777777" w:rsidR="00811FD4" w:rsidRDefault="00811FD4" w:rsidP="00811FD4">
                      <w:pPr>
                        <w:ind w:left="1985"/>
                      </w:pPr>
                      <w:r w:rsidRPr="00811FD4">
                        <w:t xml:space="preserve">Monitoring, Bereitstellung von Testumgebungen, </w:t>
                      </w:r>
                    </w:p>
                    <w:p w14:paraId="2A89D3AD" w14:textId="77777777" w:rsidR="00811FD4" w:rsidRDefault="00811FD4" w:rsidP="00811FD4">
                      <w:pPr>
                        <w:ind w:left="1985"/>
                      </w:pPr>
                      <w:r w:rsidRPr="00811FD4">
                        <w:t xml:space="preserve">Aufbau einer neuen Architektur für die Suche mit </w:t>
                      </w:r>
                    </w:p>
                    <w:p w14:paraId="6C358C2A" w14:textId="048A6BD1" w:rsidR="00736593" w:rsidRDefault="00811FD4" w:rsidP="00811FD4">
                      <w:pPr>
                        <w:ind w:left="1985"/>
                      </w:pPr>
                      <w:proofErr w:type="spellStart"/>
                      <w:r w:rsidRPr="00811FD4">
                        <w:t>Elasticsearch</w:t>
                      </w:r>
                      <w:proofErr w:type="spellEnd"/>
                      <w:r w:rsidRPr="00811FD4">
                        <w:t xml:space="preserve">, Datenanalyse, </w:t>
                      </w:r>
                      <w:proofErr w:type="spellStart"/>
                      <w:r w:rsidRPr="00811FD4">
                        <w:t>Varnish</w:t>
                      </w:r>
                      <w:proofErr w:type="spellEnd"/>
                    </w:p>
                    <w:p w14:paraId="4D56EDD8" w14:textId="77777777" w:rsidR="00811FD4" w:rsidRDefault="00811FD4" w:rsidP="00811FD4">
                      <w:pPr>
                        <w:pBdr>
                          <w:bottom w:val="single" w:sz="4" w:space="1" w:color="auto"/>
                        </w:pBdr>
                        <w:ind w:left="1985" w:hanging="1985"/>
                      </w:pPr>
                    </w:p>
                    <w:p w14:paraId="6E8C8BE4" w14:textId="77777777" w:rsidR="00D52717" w:rsidRDefault="00D52717" w:rsidP="00EC11DA">
                      <w:pPr>
                        <w:rPr>
                          <w:b/>
                        </w:rPr>
                      </w:pPr>
                    </w:p>
                    <w:p w14:paraId="0C482B87" w14:textId="77777777" w:rsidR="00D52717" w:rsidRPr="00E37C43" w:rsidRDefault="00D52717" w:rsidP="00EC11DA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 w:rsidRPr="00545146">
                        <w:t xml:space="preserve">          2/2004 - 1/2008</w:t>
                      </w:r>
                    </w:p>
                    <w:p w14:paraId="47BA99CF" w14:textId="77777777" w:rsidR="00D52717" w:rsidRDefault="00D52717" w:rsidP="00EC11DA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IZB in München</w:t>
                      </w:r>
                    </w:p>
                    <w:p w14:paraId="5CAB63C7" w14:textId="77777777" w:rsidR="00D52717" w:rsidRDefault="00D52717" w:rsidP="00EC11DA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Pr="00545146">
                        <w:t>Senior Oracle Database Administratorin auf UNIX</w:t>
                      </w:r>
                    </w:p>
                    <w:p w14:paraId="361FB15F" w14:textId="77777777" w:rsidR="00D52717" w:rsidRDefault="00D52717" w:rsidP="00EC11DA">
                      <w:r w:rsidRPr="00FD7B53">
                        <w:rPr>
                          <w:b/>
                        </w:rPr>
                        <w:t xml:space="preserve">Kurzbeschreibung    </w:t>
                      </w:r>
                      <w:r>
                        <w:t>Banken</w:t>
                      </w:r>
                    </w:p>
                    <w:p w14:paraId="1EF50FAD" w14:textId="77777777" w:rsidR="00575CB9" w:rsidRDefault="00D52717" w:rsidP="00575CB9">
                      <w:r w:rsidRPr="00C1135C">
                        <w:rPr>
                          <w:b/>
                        </w:rPr>
                        <w:t>Fähigkeiten</w:t>
                      </w:r>
                      <w:r w:rsidRPr="00C1135C">
                        <w:rPr>
                          <w:b/>
                        </w:rPr>
                        <w:tab/>
                        <w:t xml:space="preserve">          </w:t>
                      </w:r>
                      <w:r w:rsidR="00575CB9" w:rsidRPr="00575CB9">
                        <w:t xml:space="preserve">AIX, Solaris, Linux, Cluster, Oracle, RAC, Standby, </w:t>
                      </w:r>
                    </w:p>
                    <w:p w14:paraId="179B383E" w14:textId="3A6712E0" w:rsidR="00575CB9" w:rsidRDefault="00575CB9" w:rsidP="00575CB9">
                      <w:pPr>
                        <w:ind w:firstLine="1985"/>
                      </w:pPr>
                      <w:r w:rsidRPr="00575CB9">
                        <w:t xml:space="preserve">Monitoring, </w:t>
                      </w:r>
                      <w:proofErr w:type="gramStart"/>
                      <w:r w:rsidRPr="00575CB9">
                        <w:t>Change Management</w:t>
                      </w:r>
                      <w:proofErr w:type="gramEnd"/>
                    </w:p>
                    <w:p w14:paraId="1B6DE370" w14:textId="3E4D84B3" w:rsidR="00D52717" w:rsidRDefault="00D52717" w:rsidP="00575CB9">
                      <w:r w:rsidRPr="002D2658">
                        <w:rPr>
                          <w:b/>
                        </w:rPr>
                        <w:t>Aufgaben</w:t>
                      </w:r>
                      <w:r w:rsidRPr="002D2658">
                        <w:tab/>
                        <w:t xml:space="preserve">        </w:t>
                      </w:r>
                      <w:r>
                        <w:t xml:space="preserve">  Oracle-Administratorin beim IZB München, einem </w:t>
                      </w:r>
                    </w:p>
                    <w:p w14:paraId="61BB0598" w14:textId="77777777" w:rsidR="00D52717" w:rsidRDefault="00D52717" w:rsidP="00EC11DA">
                      <w:pPr>
                        <w:ind w:firstLine="1985"/>
                      </w:pPr>
                      <w:r>
                        <w:t xml:space="preserve">Systemhaus für Sparkassen und die Bayerische </w:t>
                      </w:r>
                    </w:p>
                    <w:p w14:paraId="5ED2841D" w14:textId="77777777" w:rsidR="00D52717" w:rsidRDefault="00D52717" w:rsidP="00EC11DA">
                      <w:pPr>
                        <w:ind w:firstLine="1985"/>
                      </w:pPr>
                      <w:r>
                        <w:t>Landesbank,</w:t>
                      </w:r>
                    </w:p>
                    <w:p w14:paraId="4D233BF4" w14:textId="77777777" w:rsidR="00D52717" w:rsidRDefault="00D52717" w:rsidP="00EC11DA">
                      <w:pPr>
                        <w:ind w:firstLine="1985"/>
                      </w:pPr>
                      <w:r>
                        <w:t xml:space="preserve">im Bereich UNIX Planung. Betrieb von ORACLE </w:t>
                      </w:r>
                    </w:p>
                    <w:p w14:paraId="5BBFDD4D" w14:textId="77777777" w:rsidR="00D52717" w:rsidRDefault="00D52717" w:rsidP="00EC11DA">
                      <w:pPr>
                        <w:ind w:firstLine="1985"/>
                      </w:pPr>
                      <w:r>
                        <w:t xml:space="preserve">Datenbanken für Kunden im Bankenumfeld, inklusive </w:t>
                      </w:r>
                    </w:p>
                    <w:p w14:paraId="6A99AEC2" w14:textId="77777777" w:rsidR="00D52717" w:rsidRDefault="00D52717" w:rsidP="00EC11DA">
                      <w:pPr>
                        <w:ind w:firstLine="1985"/>
                      </w:pPr>
                      <w:r>
                        <w:t xml:space="preserve">Planung, Installation, Betrieb, Fehlerbehebung und </w:t>
                      </w:r>
                    </w:p>
                    <w:p w14:paraId="24D235E0" w14:textId="77777777" w:rsidR="00D52717" w:rsidRDefault="00D52717" w:rsidP="00EC11DA">
                      <w:pPr>
                        <w:ind w:firstLine="1985"/>
                      </w:pPr>
                      <w:r>
                        <w:t>Performanceberatung.</w:t>
                      </w:r>
                    </w:p>
                    <w:p w14:paraId="2F698D58" w14:textId="77777777" w:rsidR="00D52717" w:rsidRDefault="00D52717" w:rsidP="00EC11DA">
                      <w:pPr>
                        <w:ind w:firstLine="1985"/>
                      </w:pPr>
                      <w:r>
                        <w:t xml:space="preserve">Planung und Durchführung von Migrationen. </w:t>
                      </w:r>
                    </w:p>
                    <w:p w14:paraId="7F6040EE" w14:textId="77777777" w:rsidR="00D52717" w:rsidRDefault="00D52717" w:rsidP="00EC11DA">
                      <w:pPr>
                        <w:ind w:firstLine="1985"/>
                      </w:pPr>
                      <w:r>
                        <w:t xml:space="preserve">Verantwortlich für das </w:t>
                      </w:r>
                      <w:proofErr w:type="spellStart"/>
                      <w:r>
                        <w:t>Datenbankmonitoring</w:t>
                      </w:r>
                      <w:proofErr w:type="spellEnd"/>
                      <w:r>
                        <w:t>.</w:t>
                      </w:r>
                    </w:p>
                    <w:p w14:paraId="2AA7F41B" w14:textId="77777777" w:rsidR="00D52717" w:rsidRDefault="00D52717" w:rsidP="00EC11DA">
                      <w:pPr>
                        <w:ind w:firstLine="1985"/>
                      </w:pPr>
                      <w:r>
                        <w:t xml:space="preserve">Langjährige Betriebserfahrung mit Datenbanken und </w:t>
                      </w:r>
                    </w:p>
                    <w:p w14:paraId="577F8565" w14:textId="0A14C1A4" w:rsidR="00D52717" w:rsidRDefault="00D52717" w:rsidP="00EC11DA">
                      <w:pPr>
                        <w:ind w:firstLine="1985"/>
                      </w:pPr>
                      <w:r>
                        <w:t>UNIX in einem hochkritischen Bankenumfeld</w:t>
                      </w:r>
                    </w:p>
                    <w:p w14:paraId="2C449474" w14:textId="77777777" w:rsidR="00736593" w:rsidRDefault="00736593" w:rsidP="00736593">
                      <w:pPr>
                        <w:pBdr>
                          <w:bottom w:val="single" w:sz="4" w:space="1" w:color="auto"/>
                        </w:pBdr>
                        <w:ind w:firstLine="1985"/>
                      </w:pPr>
                    </w:p>
                    <w:p w14:paraId="543FC51D" w14:textId="77777777" w:rsidR="00397FA6" w:rsidRDefault="00397FA6" w:rsidP="00D52717">
                      <w:pPr>
                        <w:rPr>
                          <w:b/>
                        </w:rPr>
                      </w:pPr>
                    </w:p>
                    <w:p w14:paraId="67A5DED1" w14:textId="454DD73D" w:rsidR="00D52717" w:rsidRDefault="00D52717" w:rsidP="00D52717">
                      <w:r w:rsidRPr="00D52717">
                        <w:rPr>
                          <w:b/>
                        </w:rPr>
                        <w:t>Zeitpunkt</w:t>
                      </w:r>
                      <w:r>
                        <w:tab/>
                        <w:t xml:space="preserve">          1/2002 - 2/2003</w:t>
                      </w:r>
                    </w:p>
                    <w:p w14:paraId="6161EF36" w14:textId="4B5BCF37" w:rsidR="00D52717" w:rsidRDefault="00D52717" w:rsidP="00D52717">
                      <w:r w:rsidRPr="00D52717">
                        <w:rPr>
                          <w:b/>
                        </w:rPr>
                        <w:t>Firma/ORT</w:t>
                      </w:r>
                      <w:r>
                        <w:tab/>
                        <w:t xml:space="preserve">          IZB in München</w:t>
                      </w:r>
                    </w:p>
                    <w:p w14:paraId="0522CB0E" w14:textId="1C29565C" w:rsidR="00D52717" w:rsidRDefault="00D52717" w:rsidP="00D52717">
                      <w:r w:rsidRPr="00D52717">
                        <w:rPr>
                          <w:b/>
                        </w:rPr>
                        <w:t>Tätigkeit</w:t>
                      </w:r>
                      <w:r>
                        <w:tab/>
                        <w:t xml:space="preserve">          Senior UNIX Administratorin</w:t>
                      </w:r>
                    </w:p>
                    <w:p w14:paraId="22D482CC" w14:textId="318708EC" w:rsidR="00D52717" w:rsidRDefault="00D52717" w:rsidP="00D52717">
                      <w:r w:rsidRPr="00D52717">
                        <w:rPr>
                          <w:b/>
                        </w:rPr>
                        <w:t>Kurzbeschreibung</w:t>
                      </w:r>
                      <w:r>
                        <w:t xml:space="preserve">    Banken</w:t>
                      </w:r>
                    </w:p>
                    <w:p w14:paraId="4DAA941D" w14:textId="1E78ED3E" w:rsidR="00D52717" w:rsidRDefault="00D52717" w:rsidP="00D52717">
                      <w:r w:rsidRPr="00D52717">
                        <w:rPr>
                          <w:b/>
                        </w:rPr>
                        <w:t>Fähigkeiten</w:t>
                      </w:r>
                      <w:r>
                        <w:tab/>
                        <w:t xml:space="preserve">          </w:t>
                      </w:r>
                      <w:r w:rsidR="00575CB9" w:rsidRPr="00575CB9">
                        <w:t>SQL, UNIX, Monitoring</w:t>
                      </w:r>
                    </w:p>
                    <w:p w14:paraId="55C494C1" w14:textId="77777777" w:rsidR="00575CB9" w:rsidRDefault="00D52717" w:rsidP="00575CB9">
                      <w:r w:rsidRPr="00D52717">
                        <w:rPr>
                          <w:b/>
                        </w:rPr>
                        <w:t>Aufgaben</w:t>
                      </w:r>
                      <w:r>
                        <w:tab/>
                        <w:t xml:space="preserve">          </w:t>
                      </w:r>
                      <w:r w:rsidR="00575CB9" w:rsidRPr="00575CB9">
                        <w:t>UNIX Betrieb, End-</w:t>
                      </w:r>
                      <w:proofErr w:type="spellStart"/>
                      <w:r w:rsidR="00575CB9" w:rsidRPr="00575CB9">
                        <w:t>to</w:t>
                      </w:r>
                      <w:proofErr w:type="spellEnd"/>
                      <w:r w:rsidR="00575CB9" w:rsidRPr="00575CB9">
                        <w:t xml:space="preserve">-End Monitoring des Online </w:t>
                      </w:r>
                    </w:p>
                    <w:p w14:paraId="23FE3B68" w14:textId="718B847B" w:rsidR="00575CB9" w:rsidRDefault="00575CB9" w:rsidP="00575CB9">
                      <w:pPr>
                        <w:ind w:firstLine="1985"/>
                        <w:rPr>
                          <w:b/>
                        </w:rPr>
                      </w:pPr>
                      <w:r w:rsidRPr="00575CB9">
                        <w:t>Banking</w:t>
                      </w:r>
                    </w:p>
                    <w:p w14:paraId="6B39DA6C" w14:textId="77777777" w:rsidR="00575CB9" w:rsidRDefault="00575CB9" w:rsidP="00397FA6">
                      <w:pPr>
                        <w:rPr>
                          <w:b/>
                        </w:rPr>
                      </w:pPr>
                    </w:p>
                    <w:p w14:paraId="257D52AE" w14:textId="77777777" w:rsidR="00575CB9" w:rsidRDefault="00575CB9" w:rsidP="00397FA6">
                      <w:pPr>
                        <w:rPr>
                          <w:b/>
                        </w:rPr>
                      </w:pPr>
                    </w:p>
                    <w:p w14:paraId="53D990FC" w14:textId="77777777" w:rsidR="00575CB9" w:rsidRDefault="00575CB9" w:rsidP="00397FA6">
                      <w:pPr>
                        <w:rPr>
                          <w:b/>
                        </w:rPr>
                      </w:pPr>
                    </w:p>
                    <w:p w14:paraId="5C9C0117" w14:textId="77777777" w:rsidR="00575CB9" w:rsidRDefault="00575CB9" w:rsidP="00397FA6">
                      <w:pPr>
                        <w:rPr>
                          <w:b/>
                        </w:rPr>
                      </w:pPr>
                    </w:p>
                    <w:p w14:paraId="67E2BE9F" w14:textId="77777777" w:rsidR="00575CB9" w:rsidRDefault="00575CB9" w:rsidP="00397FA6">
                      <w:pPr>
                        <w:rPr>
                          <w:b/>
                        </w:rPr>
                      </w:pPr>
                    </w:p>
                    <w:p w14:paraId="00B7CFDA" w14:textId="77777777" w:rsidR="00575CB9" w:rsidRDefault="00575CB9" w:rsidP="00397FA6">
                      <w:pPr>
                        <w:rPr>
                          <w:b/>
                        </w:rPr>
                      </w:pPr>
                    </w:p>
                    <w:p w14:paraId="52D5C2A6" w14:textId="77777777" w:rsidR="00BF50E6" w:rsidRDefault="00BF50E6" w:rsidP="00397FA6">
                      <w:pPr>
                        <w:rPr>
                          <w:b/>
                        </w:rPr>
                      </w:pPr>
                    </w:p>
                    <w:p w14:paraId="6D994992" w14:textId="77777777" w:rsidR="00BF50E6" w:rsidRDefault="00BF50E6" w:rsidP="00397FA6">
                      <w:pPr>
                        <w:rPr>
                          <w:b/>
                        </w:rPr>
                      </w:pPr>
                    </w:p>
                    <w:p w14:paraId="2CA85C21" w14:textId="77777777" w:rsidR="00BF50E6" w:rsidRDefault="00BF50E6" w:rsidP="00397FA6">
                      <w:pPr>
                        <w:rPr>
                          <w:b/>
                        </w:rPr>
                      </w:pPr>
                    </w:p>
                    <w:p w14:paraId="51E31BA7" w14:textId="77777777" w:rsidR="00BF50E6" w:rsidRDefault="00BF50E6" w:rsidP="00397FA6">
                      <w:pPr>
                        <w:rPr>
                          <w:b/>
                        </w:rPr>
                      </w:pPr>
                    </w:p>
                    <w:p w14:paraId="10206274" w14:textId="3D8BDAE2" w:rsidR="00397FA6" w:rsidRDefault="00397FA6" w:rsidP="00397FA6">
                      <w:r w:rsidRPr="00397FA6">
                        <w:rPr>
                          <w:b/>
                        </w:rPr>
                        <w:t>Zeitpunkt</w:t>
                      </w:r>
                      <w:r>
                        <w:tab/>
                        <w:t xml:space="preserve">          10/1998 - 9/2000</w:t>
                      </w:r>
                    </w:p>
                    <w:p w14:paraId="456DBEFA" w14:textId="481692C1" w:rsidR="00397FA6" w:rsidRDefault="00397FA6" w:rsidP="005D13F5">
                      <w:pPr>
                        <w:ind w:left="1985" w:hanging="1985"/>
                      </w:pPr>
                      <w:r w:rsidRPr="00397FA6">
                        <w:rPr>
                          <w:b/>
                        </w:rPr>
                        <w:t>Firma/ORT</w:t>
                      </w:r>
                      <w:r>
                        <w:tab/>
                        <w:t>FJA in Zürich</w:t>
                      </w:r>
                    </w:p>
                    <w:p w14:paraId="1E445790" w14:textId="2508BE59" w:rsidR="00397FA6" w:rsidRDefault="00397FA6" w:rsidP="005D13F5">
                      <w:pPr>
                        <w:ind w:left="1985" w:hanging="1985"/>
                      </w:pPr>
                      <w:r w:rsidRPr="00397FA6">
                        <w:rPr>
                          <w:b/>
                        </w:rPr>
                        <w:t>Tätigkeit</w:t>
                      </w:r>
                      <w:r>
                        <w:tab/>
                        <w:t>Software Entwicklerin</w:t>
                      </w:r>
                    </w:p>
                    <w:p w14:paraId="3EDFE184" w14:textId="4271CBA4" w:rsidR="00397FA6" w:rsidRDefault="00397FA6" w:rsidP="005D13F5">
                      <w:pPr>
                        <w:ind w:left="1985" w:hanging="1985"/>
                      </w:pPr>
                      <w:r w:rsidRPr="00397FA6">
                        <w:rPr>
                          <w:b/>
                        </w:rPr>
                        <w:t>Kurzbeschreibung</w:t>
                      </w:r>
                      <w:r w:rsidR="005D13F5">
                        <w:t xml:space="preserve">    </w:t>
                      </w:r>
                      <w:r w:rsidR="005D13F5">
                        <w:tab/>
                      </w:r>
                      <w:r>
                        <w:t>Versicherungen</w:t>
                      </w:r>
                    </w:p>
                    <w:p w14:paraId="2DDB5341" w14:textId="59754E88" w:rsidR="00397FA6" w:rsidRDefault="00397FA6" w:rsidP="005D13F5">
                      <w:pPr>
                        <w:ind w:left="1985" w:hanging="1985"/>
                      </w:pPr>
                      <w:r w:rsidRPr="00397FA6">
                        <w:rPr>
                          <w:b/>
                        </w:rPr>
                        <w:t>Fähigkeiten</w:t>
                      </w:r>
                      <w:r>
                        <w:tab/>
                      </w:r>
                      <w:r w:rsidR="00BF50E6" w:rsidRPr="00BF50E6">
                        <w:t>C, SQL</w:t>
                      </w:r>
                    </w:p>
                    <w:p w14:paraId="1AD9178E" w14:textId="1C675D94" w:rsidR="00736593" w:rsidRDefault="00397FA6" w:rsidP="00BF50E6">
                      <w:pPr>
                        <w:ind w:left="1985" w:hanging="1985"/>
                      </w:pPr>
                      <w:r w:rsidRPr="00397FA6">
                        <w:rPr>
                          <w:b/>
                        </w:rPr>
                        <w:t>Aufgaben</w:t>
                      </w:r>
                      <w:r w:rsidR="005D13F5">
                        <w:tab/>
                      </w:r>
                      <w:r w:rsidR="00BF50E6" w:rsidRPr="00BF50E6">
                        <w:t>Anwendungsentwicklung, Debugging, Customizing</w:t>
                      </w:r>
                    </w:p>
                    <w:p w14:paraId="447DA7D8" w14:textId="77777777" w:rsidR="00BF50E6" w:rsidRDefault="00BF50E6" w:rsidP="00BF50E6">
                      <w:pPr>
                        <w:pBdr>
                          <w:bottom w:val="single" w:sz="4" w:space="1" w:color="auto"/>
                        </w:pBdr>
                        <w:ind w:left="1985" w:hanging="1985"/>
                      </w:pPr>
                    </w:p>
                    <w:p w14:paraId="5E738FEF" w14:textId="77777777" w:rsidR="00397FA6" w:rsidRDefault="00397FA6" w:rsidP="00397FA6">
                      <w:pPr>
                        <w:ind w:firstLine="1985"/>
                      </w:pPr>
                    </w:p>
                    <w:p w14:paraId="5224A538" w14:textId="7F23BF17" w:rsidR="00397FA6" w:rsidRDefault="00397FA6" w:rsidP="00397FA6">
                      <w:r w:rsidRPr="00397FA6">
                        <w:rPr>
                          <w:b/>
                        </w:rPr>
                        <w:t>Zeitpunkt</w:t>
                      </w:r>
                      <w:r>
                        <w:tab/>
                        <w:t xml:space="preserve">           8/1996 - 9/1996</w:t>
                      </w:r>
                    </w:p>
                    <w:p w14:paraId="62E34566" w14:textId="1966DE8D" w:rsidR="00397FA6" w:rsidRDefault="00397FA6" w:rsidP="00397FA6">
                      <w:r w:rsidRPr="00397FA6">
                        <w:rPr>
                          <w:b/>
                        </w:rPr>
                        <w:t>Firma/ORT</w:t>
                      </w:r>
                      <w:r>
                        <w:tab/>
                        <w:t xml:space="preserve">           Dicke &amp; </w:t>
                      </w:r>
                      <w:proofErr w:type="spellStart"/>
                      <w:r>
                        <w:t>Wicharz</w:t>
                      </w:r>
                      <w:proofErr w:type="spellEnd"/>
                      <w:r>
                        <w:t xml:space="preserve"> in Neuss</w:t>
                      </w:r>
                    </w:p>
                    <w:p w14:paraId="43EA395D" w14:textId="5EF0219D" w:rsidR="00397FA6" w:rsidRDefault="00397FA6" w:rsidP="00397FA6">
                      <w:r w:rsidRPr="00397FA6">
                        <w:rPr>
                          <w:b/>
                        </w:rPr>
                        <w:t>Tätigkeit</w:t>
                      </w:r>
                      <w:r>
                        <w:tab/>
                        <w:t xml:space="preserve">           Praktikum als Management Consultant</w:t>
                      </w:r>
                    </w:p>
                    <w:p w14:paraId="0BA7806D" w14:textId="5326E288" w:rsidR="00397FA6" w:rsidRDefault="00397FA6" w:rsidP="00397FA6">
                      <w:r w:rsidRPr="00397FA6">
                        <w:rPr>
                          <w:b/>
                        </w:rPr>
                        <w:t>Kurzbeschreibung</w:t>
                      </w:r>
                      <w:r>
                        <w:t xml:space="preserve">     Beratungsunternehmen</w:t>
                      </w:r>
                    </w:p>
                    <w:p w14:paraId="33F68EB2" w14:textId="77110484" w:rsidR="00397FA6" w:rsidRPr="005B6620" w:rsidRDefault="00397FA6" w:rsidP="00397FA6">
                      <w:r w:rsidRPr="00397FA6">
                        <w:rPr>
                          <w:b/>
                        </w:rPr>
                        <w:t>Fähigkeiten</w:t>
                      </w:r>
                      <w:r w:rsidRPr="00397FA6">
                        <w:rPr>
                          <w:b/>
                        </w:rPr>
                        <w:tab/>
                      </w:r>
                      <w:r w:rsidR="005B6620">
                        <w:rPr>
                          <w:b/>
                        </w:rPr>
                        <w:t xml:space="preserve">           </w:t>
                      </w:r>
                      <w:r w:rsidR="005B6620" w:rsidRPr="005B6620">
                        <w:t>Wirtschaftliche Analyse, Excel</w:t>
                      </w:r>
                    </w:p>
                    <w:p w14:paraId="29A34B51" w14:textId="723A2005" w:rsidR="00D52717" w:rsidRDefault="00397FA6" w:rsidP="00397FA6">
                      <w:r w:rsidRPr="00397FA6">
                        <w:rPr>
                          <w:b/>
                        </w:rPr>
                        <w:t>Aufgaben</w:t>
                      </w:r>
                      <w:r>
                        <w:tab/>
                        <w:t xml:space="preserve">           Praktikum als Management Consultant</w:t>
                      </w:r>
                    </w:p>
                    <w:p w14:paraId="298BB7A8" w14:textId="77777777" w:rsidR="00D52717" w:rsidRPr="00323345" w:rsidRDefault="00D52717" w:rsidP="00323345">
                      <w:pPr>
                        <w:ind w:firstLine="1985"/>
                      </w:pPr>
                    </w:p>
                    <w:p w14:paraId="11E62BBF" w14:textId="77777777" w:rsidR="00D52717" w:rsidRPr="00323345" w:rsidRDefault="00D52717" w:rsidP="00A8074D"/>
                    <w:p w14:paraId="34F80FB6" w14:textId="77777777" w:rsidR="00D52717" w:rsidRPr="00323345" w:rsidRDefault="00D52717" w:rsidP="00A8074D">
                      <w:pPr>
                        <w:ind w:firstLine="1985"/>
                      </w:pPr>
                    </w:p>
                    <w:p w14:paraId="2B7F9641" w14:textId="77777777" w:rsidR="00D52717" w:rsidRPr="00323345" w:rsidRDefault="00D52717" w:rsidP="00A8074D">
                      <w:pPr>
                        <w:ind w:firstLine="1985"/>
                      </w:pPr>
                    </w:p>
                    <w:p w14:paraId="0210767C" w14:textId="77777777" w:rsidR="00D52717" w:rsidRPr="00323345" w:rsidRDefault="00D52717" w:rsidP="0013194C">
                      <w:pPr>
                        <w:rPr>
                          <w:b/>
                        </w:rPr>
                      </w:pPr>
                    </w:p>
                    <w:p w14:paraId="21E5975E" w14:textId="77777777" w:rsidR="00D52717" w:rsidRPr="00323345" w:rsidRDefault="00D52717" w:rsidP="0013194C">
                      <w:r w:rsidRPr="0032334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0B7">
        <w:rPr>
          <w:noProof/>
          <w:sz w:val="24"/>
          <w:lang w:eastAsia="de-DE" w:bidi="ar-SA"/>
        </w:rPr>
        <w:drawing>
          <wp:anchor distT="0" distB="0" distL="114300" distR="114300" simplePos="0" relativeHeight="251804672" behindDoc="0" locked="0" layoutInCell="1" allowOverlap="1" wp14:anchorId="60EA9C32" wp14:editId="71B3A36C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16" name="Bild 16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E56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10F163" wp14:editId="40771028">
                <wp:simplePos x="0" y="0"/>
                <wp:positionH relativeFrom="column">
                  <wp:posOffset>-16771</wp:posOffset>
                </wp:positionH>
                <wp:positionV relativeFrom="paragraph">
                  <wp:posOffset>165735</wp:posOffset>
                </wp:positionV>
                <wp:extent cx="1299210" cy="8460740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60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B6AB3" id="Rechteck 19" o:spid="_x0000_s1026" style="position:absolute;margin-left:-1.3pt;margin-top:13.05pt;width:102.3pt;height:666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" fillcolor="#eee" stroked="f" strokeweight="1pt"/>
            </w:pict>
          </mc:Fallback>
        </mc:AlternateContent>
      </w:r>
      <w:r w:rsidR="00C57AB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A4831" wp14:editId="528E83F2">
                <wp:simplePos x="0" y="0"/>
                <wp:positionH relativeFrom="column">
                  <wp:posOffset>-67982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BEDB4" w14:textId="77777777" w:rsidR="00D52717" w:rsidRDefault="00D52717" w:rsidP="00343744">
                            <w:pPr>
                              <w:pStyle w:val="berschrift2"/>
                              <w:jc w:val="center"/>
                            </w:pPr>
                            <w:r w:rsidRPr="00343744"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4831" id="Textfeld 18" o:spid="_x0000_s1037" type="#_x0000_t202" style="position:absolute;margin-left:-5.35pt;margin-top:13.6pt;width:106.2pt;height:3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" filled="f" stroked="f">
                <v:textbox>
                  <w:txbxContent>
                    <w:p w14:paraId="1E2BEDB4" w14:textId="77777777" w:rsidR="00D52717" w:rsidRDefault="00D52717" w:rsidP="00343744">
                      <w:pPr>
                        <w:pStyle w:val="berschrift2"/>
                        <w:jc w:val="center"/>
                      </w:pPr>
                      <w:r w:rsidRPr="00343744">
                        <w:t>Projekte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EAB262" w14:textId="18DE5C4B" w:rsidR="00C57AB0" w:rsidRDefault="004D0E56" w:rsidP="00C57AB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13536" behindDoc="1" locked="0" layoutInCell="1" allowOverlap="1" wp14:anchorId="6D87238C" wp14:editId="234E9607">
            <wp:simplePos x="0" y="0"/>
            <wp:positionH relativeFrom="column">
              <wp:posOffset>-118596</wp:posOffset>
            </wp:positionH>
            <wp:positionV relativeFrom="paragraph">
              <wp:posOffset>770890</wp:posOffset>
            </wp:positionV>
            <wp:extent cx="2314575" cy="7886065"/>
            <wp:effectExtent l="0" t="0" r="0" b="0"/>
            <wp:wrapNone/>
            <wp:docPr id="144" name="Bild 144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A4C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FF1D4B" wp14:editId="2587633E">
                <wp:simplePos x="0" y="0"/>
                <wp:positionH relativeFrom="column">
                  <wp:posOffset>14497441</wp:posOffset>
                </wp:positionH>
                <wp:positionV relativeFrom="paragraph">
                  <wp:posOffset>481213160</wp:posOffset>
                </wp:positionV>
                <wp:extent cx="1299210" cy="7432040"/>
                <wp:effectExtent l="0" t="0" r="0" b="1016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4320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FE64" id="Rechteck 29" o:spid="_x0000_s1026" style="position:absolute;margin-left:1141.55pt;margin-top:37890.8pt;width:102.3pt;height:585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" fillcolor="#eee" stroked="f" strokeweight="1pt"/>
            </w:pict>
          </mc:Fallback>
        </mc:AlternateContent>
      </w:r>
      <w:r w:rsidR="00C57AB0">
        <w:rPr>
          <w:sz w:val="24"/>
          <w:lang w:eastAsia="de-DE" w:bidi="ar-SA"/>
        </w:rPr>
        <w:br w:type="page"/>
      </w:r>
    </w:p>
    <w:p w14:paraId="331132C0" w14:textId="4063EC26" w:rsidR="00953A90" w:rsidRDefault="0007585A" w:rsidP="00953A90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EEB564" wp14:editId="71C6378C">
                <wp:simplePos x="0" y="0"/>
                <wp:positionH relativeFrom="column">
                  <wp:posOffset>1476375</wp:posOffset>
                </wp:positionH>
                <wp:positionV relativeFrom="paragraph">
                  <wp:posOffset>394970</wp:posOffset>
                </wp:positionV>
                <wp:extent cx="4610100" cy="8347075"/>
                <wp:effectExtent l="0" t="0" r="0" b="9525"/>
                <wp:wrapSquare wrapText="bothSides"/>
                <wp:docPr id="221" name="Textfel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834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B564" id="Textfeld 221" o:spid="_x0000_s1038" type="#_x0000_t202" style="position:absolute;margin-left:116.25pt;margin-top:31.1pt;width:363pt;height:657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" filled="f" stroked="f">
                <v:textbox style="mso-next-textbox:#Textfeld 222">
                  <w:txbxContent/>
                </v:textbox>
                <w10:wrap type="square"/>
              </v:shape>
            </w:pict>
          </mc:Fallback>
        </mc:AlternateContent>
      </w:r>
      <w:r w:rsidR="00B210B7">
        <w:rPr>
          <w:noProof/>
          <w:sz w:val="24"/>
          <w:lang w:eastAsia="de-DE" w:bidi="ar-SA"/>
        </w:rPr>
        <w:drawing>
          <wp:anchor distT="0" distB="0" distL="114300" distR="114300" simplePos="0" relativeHeight="251806720" behindDoc="0" locked="0" layoutInCell="1" allowOverlap="1" wp14:anchorId="1F08BDC5" wp14:editId="449EB3E4">
            <wp:simplePos x="0" y="0"/>
            <wp:positionH relativeFrom="column">
              <wp:posOffset>-47391</wp:posOffset>
            </wp:positionH>
            <wp:positionV relativeFrom="paragraph">
              <wp:posOffset>166504</wp:posOffset>
            </wp:positionV>
            <wp:extent cx="1366520" cy="8749665"/>
            <wp:effectExtent l="0" t="0" r="5080" b="0"/>
            <wp:wrapNone/>
            <wp:docPr id="17" name="Bild 17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BB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E9195A3" wp14:editId="54673C8E">
                <wp:simplePos x="0" y="0"/>
                <wp:positionH relativeFrom="column">
                  <wp:posOffset>-16771</wp:posOffset>
                </wp:positionH>
                <wp:positionV relativeFrom="paragraph">
                  <wp:posOffset>165735</wp:posOffset>
                </wp:positionV>
                <wp:extent cx="1299210" cy="8460740"/>
                <wp:effectExtent l="0" t="0" r="0" b="0"/>
                <wp:wrapNone/>
                <wp:docPr id="138" name="Rechtec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60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C6E1C" id="Rechteck 138" o:spid="_x0000_s1026" style="position:absolute;margin-left:-1.3pt;margin-top:13.05pt;width:102.3pt;height:666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" fillcolor="#eee" stroked="f" strokeweight="1pt"/>
            </w:pict>
          </mc:Fallback>
        </mc:AlternateContent>
      </w:r>
      <w:r w:rsidR="00953A9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3CA858" wp14:editId="56EEB56B">
                <wp:simplePos x="0" y="0"/>
                <wp:positionH relativeFrom="column">
                  <wp:posOffset>-67982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E4D02" w14:textId="77777777" w:rsidR="00D52717" w:rsidRDefault="00D52717" w:rsidP="00953A90">
                            <w:pPr>
                              <w:pStyle w:val="berschrift2"/>
                              <w:jc w:val="center"/>
                            </w:pPr>
                            <w:r w:rsidRPr="00343744"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A858" id="Textfeld 30" o:spid="_x0000_s1039" type="#_x0000_t202" style="position:absolute;margin-left:-5.35pt;margin-top:13.6pt;width:106.2pt;height:3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" filled="f" stroked="f">
                <v:textbox>
                  <w:txbxContent>
                    <w:p w14:paraId="4F6E4D02" w14:textId="77777777" w:rsidR="00D52717" w:rsidRDefault="00D52717" w:rsidP="00953A90">
                      <w:pPr>
                        <w:pStyle w:val="berschrift2"/>
                        <w:jc w:val="center"/>
                      </w:pPr>
                      <w:r w:rsidRPr="00343744">
                        <w:t>Projekte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D4B3B6" w14:textId="3E35C46D" w:rsidR="00FD7B53" w:rsidRDefault="009F3D46" w:rsidP="00953A9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09440" behindDoc="1" locked="0" layoutInCell="1" allowOverlap="1" wp14:anchorId="03078DDF" wp14:editId="6903A129">
            <wp:simplePos x="0" y="0"/>
            <wp:positionH relativeFrom="column">
              <wp:posOffset>-129876</wp:posOffset>
            </wp:positionH>
            <wp:positionV relativeFrom="paragraph">
              <wp:posOffset>765175</wp:posOffset>
            </wp:positionV>
            <wp:extent cx="2314575" cy="7886065"/>
            <wp:effectExtent l="0" t="0" r="0" b="0"/>
            <wp:wrapNone/>
            <wp:docPr id="140" name="Bild 140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D71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524A8FE6" wp14:editId="2FBD4C96">
                <wp:simplePos x="0" y="0"/>
                <wp:positionH relativeFrom="column">
                  <wp:posOffset>1492885</wp:posOffset>
                </wp:positionH>
                <wp:positionV relativeFrom="paragraph">
                  <wp:posOffset>2485390</wp:posOffset>
                </wp:positionV>
                <wp:extent cx="4947920" cy="6053455"/>
                <wp:effectExtent l="0" t="0" r="0" b="0"/>
                <wp:wrapSquare wrapText="bothSides"/>
                <wp:docPr id="196" name="Textfel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605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CCF2" w14:textId="2F20F7A6" w:rsidR="00D52717" w:rsidRPr="007A7D71" w:rsidRDefault="00D52717" w:rsidP="00801F29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8FE6" id="Textfeld 196" o:spid="_x0000_s1040" type="#_x0000_t202" style="position:absolute;margin-left:117.55pt;margin-top:195.7pt;width:389.6pt;height:476.65pt;z-index:251744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" filled="f" stroked="f">
                <v:textbox>
                  <w:txbxContent>
                    <w:p w14:paraId="13A3CCF2" w14:textId="2F20F7A6" w:rsidR="00D52717" w:rsidRPr="007A7D71" w:rsidRDefault="00D52717" w:rsidP="00801F29">
                      <w:pPr>
                        <w:ind w:firstLine="1985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3A9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3291E" wp14:editId="6F11F685">
                <wp:simplePos x="0" y="0"/>
                <wp:positionH relativeFrom="column">
                  <wp:posOffset>1500505</wp:posOffset>
                </wp:positionH>
                <wp:positionV relativeFrom="paragraph">
                  <wp:posOffset>426085</wp:posOffset>
                </wp:positionV>
                <wp:extent cx="4795520" cy="1837690"/>
                <wp:effectExtent l="0" t="0" r="0" b="0"/>
                <wp:wrapSquare wrapText="bothSides"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7328" w14:textId="66A60254" w:rsidR="00D52717" w:rsidRPr="00AA5DFE" w:rsidRDefault="00D52717" w:rsidP="007A7D71">
                            <w:pPr>
                              <w:ind w:firstLine="198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291E" id="Textfeld 32" o:spid="_x0000_s1041" type="#_x0000_t202" style="position:absolute;margin-left:118.15pt;margin-top:33.55pt;width:377.6pt;height:14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" filled="f" stroked="f">
                <v:textbox>
                  <w:txbxContent>
                    <w:p w14:paraId="58A07328" w14:textId="66A60254" w:rsidR="00D52717" w:rsidRPr="00AA5DFE" w:rsidRDefault="00D52717" w:rsidP="007A7D71">
                      <w:pPr>
                        <w:ind w:firstLine="198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3A90">
        <w:rPr>
          <w:sz w:val="24"/>
          <w:lang w:eastAsia="de-DE" w:bidi="ar-SA"/>
        </w:rPr>
        <w:br w:type="page"/>
      </w:r>
    </w:p>
    <w:p w14:paraId="253E2228" w14:textId="1C609EBF" w:rsidR="00A209AA" w:rsidRDefault="0007585A" w:rsidP="0048698A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8E0C71" wp14:editId="5B9F4FEC">
                <wp:simplePos x="0" y="0"/>
                <wp:positionH relativeFrom="column">
                  <wp:posOffset>1486468</wp:posOffset>
                </wp:positionH>
                <wp:positionV relativeFrom="paragraph">
                  <wp:posOffset>289059</wp:posOffset>
                </wp:positionV>
                <wp:extent cx="4749800" cy="8463146"/>
                <wp:effectExtent l="0" t="0" r="0" b="0"/>
                <wp:wrapSquare wrapText="bothSides"/>
                <wp:docPr id="222" name="Textfel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8463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0C71" id="Textfeld 222" o:spid="_x0000_s1042" type="#_x0000_t202" style="position:absolute;margin-left:117.05pt;margin-top:22.75pt;width:374pt;height:666.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" filled="f" stroked="f">
                <v:textbox style="mso-next-textbox:#Textfeld 224">
                  <w:txbxContent/>
                </v:textbox>
                <w10:wrap type="square"/>
              </v:shape>
            </w:pict>
          </mc:Fallback>
        </mc:AlternateContent>
      </w:r>
      <w:r w:rsidR="002A4A8C">
        <w:rPr>
          <w:noProof/>
          <w:sz w:val="24"/>
          <w:lang w:eastAsia="de-DE" w:bidi="ar-SA"/>
        </w:rPr>
        <w:drawing>
          <wp:anchor distT="0" distB="0" distL="114300" distR="114300" simplePos="0" relativeHeight="251808768" behindDoc="0" locked="0" layoutInCell="1" allowOverlap="1" wp14:anchorId="665CD430" wp14:editId="13E98E8B">
            <wp:simplePos x="0" y="0"/>
            <wp:positionH relativeFrom="column">
              <wp:posOffset>-53708</wp:posOffset>
            </wp:positionH>
            <wp:positionV relativeFrom="paragraph">
              <wp:posOffset>170347</wp:posOffset>
            </wp:positionV>
            <wp:extent cx="1366520" cy="8749665"/>
            <wp:effectExtent l="0" t="0" r="5080" b="0"/>
            <wp:wrapNone/>
            <wp:docPr id="21" name="Bild 21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E70">
        <w:rPr>
          <w:noProof/>
          <w:sz w:val="24"/>
          <w:lang w:eastAsia="de-DE" w:bidi="ar-SA"/>
        </w:rPr>
        <w:drawing>
          <wp:anchor distT="0" distB="0" distL="114300" distR="114300" simplePos="0" relativeHeight="251752448" behindDoc="1" locked="0" layoutInCell="1" allowOverlap="1" wp14:anchorId="240B8A32" wp14:editId="5039B337">
            <wp:simplePos x="0" y="0"/>
            <wp:positionH relativeFrom="column">
              <wp:posOffset>-122840</wp:posOffset>
            </wp:positionH>
            <wp:positionV relativeFrom="paragraph">
              <wp:posOffset>1083310</wp:posOffset>
            </wp:positionV>
            <wp:extent cx="2314575" cy="7886065"/>
            <wp:effectExtent l="0" t="0" r="0" b="0"/>
            <wp:wrapNone/>
            <wp:docPr id="203" name="Bild 203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E70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5C62778" wp14:editId="41B6CBD2">
                <wp:simplePos x="0" y="0"/>
                <wp:positionH relativeFrom="column">
                  <wp:posOffset>-41625</wp:posOffset>
                </wp:positionH>
                <wp:positionV relativeFrom="paragraph">
                  <wp:posOffset>170990</wp:posOffset>
                </wp:positionV>
                <wp:extent cx="1299210" cy="8455485"/>
                <wp:effectExtent l="0" t="0" r="0" b="3175"/>
                <wp:wrapNone/>
                <wp:docPr id="198" name="Rechtec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5548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BF7BC" id="Rechteck 198" o:spid="_x0000_s1026" style="position:absolute;margin-left:-3.3pt;margin-top:13.45pt;width:102.3pt;height:665.8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" fillcolor="#eee" stroked="f" strokeweight="1pt"/>
            </w:pict>
          </mc:Fallback>
        </mc:AlternateContent>
      </w:r>
      <w:r w:rsidR="00FD7B53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3E0E54" wp14:editId="67B84A69">
                <wp:simplePos x="0" y="0"/>
                <wp:positionH relativeFrom="column">
                  <wp:posOffset>-67982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199" name="Textfel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E1E5E" w14:textId="77777777" w:rsidR="00D52717" w:rsidRDefault="00D52717" w:rsidP="00FD7B53">
                            <w:pPr>
                              <w:pStyle w:val="berschrift2"/>
                              <w:jc w:val="center"/>
                            </w:pPr>
                            <w:r w:rsidRPr="00343744"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0E54" id="Textfeld 199" o:spid="_x0000_s1043" type="#_x0000_t202" style="position:absolute;margin-left:-5.35pt;margin-top:13.6pt;width:106.2pt;height:3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" filled="f" stroked="f">
                <v:textbox>
                  <w:txbxContent>
                    <w:p w14:paraId="784E1E5E" w14:textId="77777777" w:rsidR="00D52717" w:rsidRDefault="00D52717" w:rsidP="00FD7B53">
                      <w:pPr>
                        <w:pStyle w:val="berschrift2"/>
                        <w:jc w:val="center"/>
                      </w:pPr>
                      <w:r w:rsidRPr="00343744">
                        <w:t>Projekte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B53">
        <w:rPr>
          <w:sz w:val="24"/>
          <w:lang w:eastAsia="de-DE" w:bidi="ar-SA"/>
        </w:rPr>
        <w:br w:type="page"/>
      </w:r>
    </w:p>
    <w:p w14:paraId="43C3A7B6" w14:textId="68D6C6B2" w:rsidR="00A209AA" w:rsidRDefault="00F07ADB" w:rsidP="00A209AA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7C9B70" wp14:editId="3C7A80BF">
                <wp:simplePos x="0" y="0"/>
                <wp:positionH relativeFrom="column">
                  <wp:posOffset>1486535</wp:posOffset>
                </wp:positionH>
                <wp:positionV relativeFrom="paragraph">
                  <wp:posOffset>391795</wp:posOffset>
                </wp:positionV>
                <wp:extent cx="4749800" cy="8338820"/>
                <wp:effectExtent l="0" t="0" r="0" b="0"/>
                <wp:wrapSquare wrapText="bothSides"/>
                <wp:docPr id="224" name="Textfeld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833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1" seq="3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9B70" id="Textfeld 224" o:spid="_x0000_s1044" type="#_x0000_t202" style="position:absolute;margin-left:117.05pt;margin-top:30.85pt;width:374pt;height:656.6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" filled="f" stroked="f">
                <v:textbox style="mso-next-textbox:#Textfeld 225">
                  <w:txbxContent/>
                </v:textbox>
                <w10:wrap type="square"/>
              </v:shape>
            </w:pict>
          </mc:Fallback>
        </mc:AlternateContent>
      </w:r>
      <w:r w:rsidR="002A4A8C">
        <w:rPr>
          <w:noProof/>
          <w:sz w:val="24"/>
          <w:lang w:eastAsia="de-DE" w:bidi="ar-SA"/>
        </w:rPr>
        <w:drawing>
          <wp:anchor distT="0" distB="0" distL="114300" distR="114300" simplePos="0" relativeHeight="251810816" behindDoc="0" locked="0" layoutInCell="1" allowOverlap="1" wp14:anchorId="75D6C624" wp14:editId="1087C5A0">
            <wp:simplePos x="0" y="0"/>
            <wp:positionH relativeFrom="column">
              <wp:posOffset>-54276</wp:posOffset>
            </wp:positionH>
            <wp:positionV relativeFrom="paragraph">
              <wp:posOffset>170347</wp:posOffset>
            </wp:positionV>
            <wp:extent cx="1366520" cy="8749665"/>
            <wp:effectExtent l="0" t="0" r="5080" b="0"/>
            <wp:wrapNone/>
            <wp:docPr id="23" name="Bild 23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D46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DBAE581" wp14:editId="12919AF2">
                <wp:simplePos x="0" y="0"/>
                <wp:positionH relativeFrom="column">
                  <wp:posOffset>-16771</wp:posOffset>
                </wp:positionH>
                <wp:positionV relativeFrom="paragraph">
                  <wp:posOffset>165735</wp:posOffset>
                </wp:positionV>
                <wp:extent cx="1299210" cy="8460740"/>
                <wp:effectExtent l="0" t="0" r="0" b="0"/>
                <wp:wrapNone/>
                <wp:docPr id="204" name="Rechtec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60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68B3" id="Rechteck 204" o:spid="_x0000_s1026" style="position:absolute;margin-left:-1.3pt;margin-top:13.05pt;width:102.3pt;height:666.2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" fillcolor="#eee" stroked="f" strokeweight="1pt"/>
            </w:pict>
          </mc:Fallback>
        </mc:AlternateContent>
      </w:r>
      <w:r w:rsidR="00A209AA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B5227E" wp14:editId="57F93A7A">
                <wp:simplePos x="0" y="0"/>
                <wp:positionH relativeFrom="column">
                  <wp:posOffset>-67982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205" name="Textfel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FB260" w14:textId="77777777" w:rsidR="00D52717" w:rsidRDefault="00D52717" w:rsidP="00A209AA">
                            <w:pPr>
                              <w:pStyle w:val="berschrift2"/>
                              <w:jc w:val="center"/>
                            </w:pPr>
                            <w:r w:rsidRPr="00343744"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227E" id="Textfeld 205" o:spid="_x0000_s1045" type="#_x0000_t202" style="position:absolute;margin-left:-5.35pt;margin-top:13.6pt;width:106.2pt;height:35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" filled="f" stroked="f">
                <v:textbox>
                  <w:txbxContent>
                    <w:p w14:paraId="454FB260" w14:textId="77777777" w:rsidR="00D52717" w:rsidRDefault="00D52717" w:rsidP="00A209AA">
                      <w:pPr>
                        <w:pStyle w:val="berschrift2"/>
                        <w:jc w:val="center"/>
                      </w:pPr>
                      <w:r w:rsidRPr="00343744">
                        <w:t>Projekte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89128A" w14:textId="3E05DB09" w:rsidR="00C1135C" w:rsidRDefault="009F3D46" w:rsidP="00953A9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59616" behindDoc="1" locked="0" layoutInCell="1" allowOverlap="1" wp14:anchorId="0F453A28" wp14:editId="4B8F4A97">
            <wp:simplePos x="0" y="0"/>
            <wp:positionH relativeFrom="column">
              <wp:posOffset>-119231</wp:posOffset>
            </wp:positionH>
            <wp:positionV relativeFrom="paragraph">
              <wp:posOffset>772160</wp:posOffset>
            </wp:positionV>
            <wp:extent cx="2314575" cy="7886065"/>
            <wp:effectExtent l="0" t="0" r="0" b="0"/>
            <wp:wrapNone/>
            <wp:docPr id="209" name="Bild 209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9AA">
        <w:rPr>
          <w:sz w:val="24"/>
          <w:lang w:eastAsia="de-DE" w:bidi="ar-SA"/>
        </w:rPr>
        <w:br w:type="page"/>
      </w:r>
    </w:p>
    <w:p w14:paraId="1CFFC03F" w14:textId="0E66F87A" w:rsidR="00C1135C" w:rsidRDefault="00736593" w:rsidP="00C1135C">
      <w:pPr>
        <w:rPr>
          <w:sz w:val="24"/>
          <w:lang w:eastAsia="de-DE" w:bidi="ar-SA"/>
        </w:rPr>
      </w:pPr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9C0B20" wp14:editId="4E9D247C">
                <wp:simplePos x="0" y="0"/>
                <wp:positionH relativeFrom="column">
                  <wp:posOffset>1485900</wp:posOffset>
                </wp:positionH>
                <wp:positionV relativeFrom="paragraph">
                  <wp:posOffset>394970</wp:posOffset>
                </wp:positionV>
                <wp:extent cx="4959350" cy="8355965"/>
                <wp:effectExtent l="0" t="0" r="0" b="635"/>
                <wp:wrapSquare wrapText="bothSides"/>
                <wp:docPr id="225" name="Textfeld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835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1" seq="4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0B20" id="Textfeld 225" o:spid="_x0000_s1046" type="#_x0000_t202" style="position:absolute;margin-left:117pt;margin-top:31.1pt;width:390.5pt;height:657.9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" filled="f" stroked="f">
                <v:textbox style="mso-next-textbox:#Textfeld 234">
                  <w:txbxContent/>
                </v:textbox>
                <w10:wrap type="square"/>
              </v:shape>
            </w:pict>
          </mc:Fallback>
        </mc:AlternateContent>
      </w:r>
      <w:r w:rsidR="002A4A8C">
        <w:rPr>
          <w:noProof/>
          <w:sz w:val="24"/>
          <w:lang w:eastAsia="de-DE" w:bidi="ar-SA"/>
        </w:rPr>
        <w:drawing>
          <wp:anchor distT="0" distB="0" distL="114300" distR="114300" simplePos="0" relativeHeight="251812864" behindDoc="0" locked="0" layoutInCell="1" allowOverlap="1" wp14:anchorId="6124F3CC" wp14:editId="636CCCA7">
            <wp:simplePos x="0" y="0"/>
            <wp:positionH relativeFrom="column">
              <wp:posOffset>-54276</wp:posOffset>
            </wp:positionH>
            <wp:positionV relativeFrom="paragraph">
              <wp:posOffset>170347</wp:posOffset>
            </wp:positionV>
            <wp:extent cx="1366520" cy="8749665"/>
            <wp:effectExtent l="0" t="0" r="5080" b="0"/>
            <wp:wrapNone/>
            <wp:docPr id="24" name="Bild 24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E56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13C7343" wp14:editId="03F48A95">
                <wp:simplePos x="0" y="0"/>
                <wp:positionH relativeFrom="column">
                  <wp:posOffset>-20605</wp:posOffset>
                </wp:positionH>
                <wp:positionV relativeFrom="paragraph">
                  <wp:posOffset>170989</wp:posOffset>
                </wp:positionV>
                <wp:extent cx="1299210" cy="8455485"/>
                <wp:effectExtent l="0" t="0" r="0" b="3175"/>
                <wp:wrapNone/>
                <wp:docPr id="211" name="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5548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66985" id="Rechteck 211" o:spid="_x0000_s1026" style="position:absolute;margin-left:-1.6pt;margin-top:13.45pt;width:102.3pt;height:665.8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" fillcolor="#eee" stroked="f" strokeweight="1pt"/>
            </w:pict>
          </mc:Fallback>
        </mc:AlternateContent>
      </w:r>
      <w:r w:rsidR="00C1135C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C8ACDD" wp14:editId="329C76E6">
                <wp:simplePos x="0" y="0"/>
                <wp:positionH relativeFrom="column">
                  <wp:posOffset>-67982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212" name="Textfel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2B17" w14:textId="77777777" w:rsidR="00D52717" w:rsidRDefault="00D52717" w:rsidP="00C1135C">
                            <w:pPr>
                              <w:pStyle w:val="berschrift2"/>
                              <w:jc w:val="center"/>
                            </w:pPr>
                            <w:r w:rsidRPr="00343744"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ACDD" id="Textfeld 212" o:spid="_x0000_s1047" type="#_x0000_t202" style="position:absolute;margin-left:-5.35pt;margin-top:13.6pt;width:106.2pt;height:35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" filled="f" stroked="f">
                <v:textbox>
                  <w:txbxContent>
                    <w:p w14:paraId="6B122B17" w14:textId="77777777" w:rsidR="00D52717" w:rsidRDefault="00D52717" w:rsidP="00C1135C">
                      <w:pPr>
                        <w:pStyle w:val="berschrift2"/>
                        <w:jc w:val="center"/>
                      </w:pPr>
                      <w:r w:rsidRPr="00343744">
                        <w:t>Projekte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6E8244" w14:textId="4202CCFF" w:rsidR="00953A90" w:rsidRDefault="00C1135C" w:rsidP="00953A9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sz w:val="24"/>
          <w:lang w:eastAsia="de-DE" w:bidi="ar-SA"/>
        </w:rPr>
        <w:br w:type="page"/>
      </w:r>
    </w:p>
    <w:p w14:paraId="61AC705D" w14:textId="03C51153" w:rsidR="00A13EB7" w:rsidRDefault="006340EB" w:rsidP="00A13EB7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15936" behindDoc="0" locked="0" layoutInCell="1" allowOverlap="1" wp14:anchorId="45AFF50A" wp14:editId="27E0EFE8">
            <wp:simplePos x="0" y="0"/>
            <wp:positionH relativeFrom="column">
              <wp:posOffset>-49296</wp:posOffset>
            </wp:positionH>
            <wp:positionV relativeFrom="paragraph">
              <wp:posOffset>167907</wp:posOffset>
            </wp:positionV>
            <wp:extent cx="1366520" cy="3628724"/>
            <wp:effectExtent l="0" t="0" r="5080" b="3810"/>
            <wp:wrapNone/>
            <wp:docPr id="28" name="Bild 28" descr="../balken_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balken_edu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27"/>
                    <a:stretch/>
                  </pic:blipFill>
                  <pic:spPr bwMode="auto">
                    <a:xfrm>
                      <a:off x="0" y="0"/>
                      <a:ext cx="1366520" cy="36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4EA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F1567" wp14:editId="3B0068AF">
                <wp:simplePos x="0" y="0"/>
                <wp:positionH relativeFrom="column">
                  <wp:posOffset>1428115</wp:posOffset>
                </wp:positionH>
                <wp:positionV relativeFrom="paragraph">
                  <wp:posOffset>285750</wp:posOffset>
                </wp:positionV>
                <wp:extent cx="4795520" cy="3310890"/>
                <wp:effectExtent l="0" t="0" r="0" b="0"/>
                <wp:wrapSquare wrapText="bothSides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331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3BFA" w14:textId="371D82FF" w:rsidR="00D52717" w:rsidRPr="00E37C43" w:rsidRDefault="00D52717" w:rsidP="00A13EB7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F51F84" w:rsidRPr="00F51F84">
                              <w:t>1/1993 - 12/1998</w:t>
                            </w:r>
                          </w:p>
                          <w:p w14:paraId="1F57BACB" w14:textId="5E3BCDC1" w:rsidR="00D52717" w:rsidRPr="00F13F61" w:rsidRDefault="00D52717" w:rsidP="00A13EB7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="00F51F84" w:rsidRPr="00F51F84">
                              <w:t>Universität Zürich</w:t>
                            </w:r>
                          </w:p>
                          <w:p w14:paraId="03A5B07A" w14:textId="32E9A992" w:rsidR="00D52717" w:rsidRPr="00F13F61" w:rsidRDefault="00D52717" w:rsidP="00A13EB7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="00F51F84" w:rsidRPr="00F51F84">
                              <w:t>Mathematics</w:t>
                            </w:r>
                            <w:proofErr w:type="spellEnd"/>
                            <w:r w:rsidR="00F51F84" w:rsidRPr="00F51F84">
                              <w:t xml:space="preserve">, </w:t>
                            </w:r>
                            <w:proofErr w:type="spellStart"/>
                            <w:r w:rsidR="00F51F84" w:rsidRPr="00F51F84">
                              <w:t>Macroeconomics</w:t>
                            </w:r>
                            <w:proofErr w:type="spellEnd"/>
                            <w:r w:rsidR="00F51F84" w:rsidRPr="00F51F84">
                              <w:t>, Chinese Studies</w:t>
                            </w:r>
                          </w:p>
                          <w:p w14:paraId="066FEAAD" w14:textId="49033127" w:rsidR="00D52717" w:rsidRPr="00F13F61" w:rsidRDefault="00D52717" w:rsidP="00A13EB7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="00F51F84" w:rsidRPr="00F51F84">
                              <w:t>Diplom</w:t>
                            </w:r>
                          </w:p>
                          <w:p w14:paraId="73B49378" w14:textId="718A5F7F" w:rsidR="008904EA" w:rsidRDefault="00D52717" w:rsidP="008904E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0E8AA4B9" w14:textId="3ECDAEB8" w:rsidR="00D52717" w:rsidRPr="00F13F61" w:rsidRDefault="00D52717" w:rsidP="00A13E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>
                              <w:t xml:space="preserve"> </w:t>
                            </w:r>
                          </w:p>
                          <w:p w14:paraId="3D117335" w14:textId="77777777" w:rsidR="008904EA" w:rsidRDefault="008904EA" w:rsidP="008904EA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F51F84">
                              <w:t>1/1990 - 12/1991</w:t>
                            </w:r>
                          </w:p>
                          <w:p w14:paraId="617D891A" w14:textId="77777777" w:rsidR="008904EA" w:rsidRPr="00F13F61" w:rsidRDefault="008904EA" w:rsidP="008904EA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F51F84">
                              <w:t xml:space="preserve">Universität </w:t>
                            </w:r>
                            <w:proofErr w:type="spellStart"/>
                            <w:r w:rsidRPr="00F51F84">
                              <w:t>Yonsei</w:t>
                            </w:r>
                            <w:proofErr w:type="spellEnd"/>
                          </w:p>
                          <w:p w14:paraId="280183E9" w14:textId="77777777" w:rsidR="008904EA" w:rsidRPr="00F13F61" w:rsidRDefault="008904EA" w:rsidP="008904EA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F51F84">
                              <w:t>Koreanisch</w:t>
                            </w:r>
                          </w:p>
                          <w:p w14:paraId="182B57A3" w14:textId="647E838B" w:rsidR="008904EA" w:rsidRDefault="008904EA" w:rsidP="008904EA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</w:t>
                            </w:r>
                          </w:p>
                          <w:p w14:paraId="648967CD" w14:textId="77777777" w:rsidR="008904EA" w:rsidRDefault="008904EA" w:rsidP="008904E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06600A6E" w14:textId="77777777" w:rsidR="008904EA" w:rsidRDefault="008904EA" w:rsidP="008904EA">
                            <w:pPr>
                              <w:rPr>
                                <w:b/>
                              </w:rPr>
                            </w:pPr>
                          </w:p>
                          <w:p w14:paraId="51CDD158" w14:textId="77777777" w:rsidR="008904EA" w:rsidRDefault="008904EA" w:rsidP="008904EA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936611">
                              <w:t xml:space="preserve">1989 </w:t>
                            </w:r>
                            <w:r>
                              <w:t>–</w:t>
                            </w:r>
                            <w:r w:rsidRPr="00936611">
                              <w:t xml:space="preserve"> 1993</w:t>
                            </w:r>
                          </w:p>
                          <w:p w14:paraId="5FE50199" w14:textId="77777777" w:rsidR="008904EA" w:rsidRDefault="008904EA" w:rsidP="008904EA"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B0147B">
                              <w:t>Universität Bochum</w:t>
                            </w:r>
                          </w:p>
                          <w:p w14:paraId="6F7B223F" w14:textId="77777777" w:rsidR="008904EA" w:rsidRDefault="008904EA" w:rsidP="008904EA"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B0147B">
                              <w:t>Koreanisch, Mathematik</w:t>
                            </w:r>
                          </w:p>
                          <w:p w14:paraId="61DDB8A8" w14:textId="77777777" w:rsidR="008904EA" w:rsidRPr="00F13F61" w:rsidRDefault="008904EA" w:rsidP="008904EA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B0147B">
                              <w:t>Diplom</w:t>
                            </w:r>
                          </w:p>
                          <w:p w14:paraId="1201E2EB" w14:textId="77777777" w:rsidR="008904EA" w:rsidRPr="00E37C43" w:rsidRDefault="008904EA" w:rsidP="008904EA"/>
                          <w:p w14:paraId="77DE17AF" w14:textId="104E06C4" w:rsidR="00D52717" w:rsidRPr="00E37C43" w:rsidRDefault="008904EA" w:rsidP="008904EA">
                            <w:r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1567" id="Textfeld 41" o:spid="_x0000_s1048" type="#_x0000_t202" style="position:absolute;margin-left:112.45pt;margin-top:22.5pt;width:377.6pt;height:26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" filled="f" stroked="f">
                <v:textbox>
                  <w:txbxContent>
                    <w:p w14:paraId="57A63BFA" w14:textId="371D82FF" w:rsidR="00D52717" w:rsidRPr="00E37C43" w:rsidRDefault="00D52717" w:rsidP="00A13EB7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F51F84" w:rsidRPr="00F51F84">
                        <w:t>1/1993 - 12/1998</w:t>
                      </w:r>
                    </w:p>
                    <w:p w14:paraId="1F57BACB" w14:textId="5E3BCDC1" w:rsidR="00D52717" w:rsidRPr="00F13F61" w:rsidRDefault="00D52717" w:rsidP="00A13EB7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="00F51F84" w:rsidRPr="00F51F84">
                        <w:t>Universität Zürich</w:t>
                      </w:r>
                    </w:p>
                    <w:p w14:paraId="03A5B07A" w14:textId="32E9A992" w:rsidR="00D52717" w:rsidRPr="00F13F61" w:rsidRDefault="00D52717" w:rsidP="00A13EB7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="00F51F84" w:rsidRPr="00F51F84">
                        <w:t>Mathematics</w:t>
                      </w:r>
                      <w:proofErr w:type="spellEnd"/>
                      <w:r w:rsidR="00F51F84" w:rsidRPr="00F51F84">
                        <w:t xml:space="preserve">, </w:t>
                      </w:r>
                      <w:proofErr w:type="spellStart"/>
                      <w:r w:rsidR="00F51F84" w:rsidRPr="00F51F84">
                        <w:t>Macroeconomics</w:t>
                      </w:r>
                      <w:proofErr w:type="spellEnd"/>
                      <w:r w:rsidR="00F51F84" w:rsidRPr="00F51F84">
                        <w:t>, Chinese Studies</w:t>
                      </w:r>
                    </w:p>
                    <w:p w14:paraId="066FEAAD" w14:textId="49033127" w:rsidR="00D52717" w:rsidRPr="00F13F61" w:rsidRDefault="00D52717" w:rsidP="00A13EB7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 w:rsidR="00F51F84" w:rsidRPr="00F51F84">
                        <w:t>Diplom</w:t>
                      </w:r>
                    </w:p>
                    <w:p w14:paraId="73B49378" w14:textId="718A5F7F" w:rsidR="008904EA" w:rsidRDefault="00D52717" w:rsidP="008904EA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</w:t>
                      </w:r>
                    </w:p>
                    <w:p w14:paraId="0E8AA4B9" w14:textId="3ECDAEB8" w:rsidR="00D52717" w:rsidRPr="00F13F61" w:rsidRDefault="00D52717" w:rsidP="00A13E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>
                        <w:t xml:space="preserve"> </w:t>
                      </w:r>
                    </w:p>
                    <w:p w14:paraId="3D117335" w14:textId="77777777" w:rsidR="008904EA" w:rsidRDefault="008904EA" w:rsidP="008904EA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F51F84">
                        <w:t>1/1990 - 12/1991</w:t>
                      </w:r>
                    </w:p>
                    <w:p w14:paraId="617D891A" w14:textId="77777777" w:rsidR="008904EA" w:rsidRPr="00F13F61" w:rsidRDefault="008904EA" w:rsidP="008904EA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F51F84">
                        <w:t xml:space="preserve">Universität </w:t>
                      </w:r>
                      <w:proofErr w:type="spellStart"/>
                      <w:r w:rsidRPr="00F51F84">
                        <w:t>Yonsei</w:t>
                      </w:r>
                      <w:proofErr w:type="spellEnd"/>
                    </w:p>
                    <w:p w14:paraId="280183E9" w14:textId="77777777" w:rsidR="008904EA" w:rsidRPr="00F13F61" w:rsidRDefault="008904EA" w:rsidP="008904EA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F51F84">
                        <w:t>Koreanisch</w:t>
                      </w:r>
                    </w:p>
                    <w:p w14:paraId="182B57A3" w14:textId="647E838B" w:rsidR="008904EA" w:rsidRDefault="008904EA" w:rsidP="008904EA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</w:t>
                      </w:r>
                    </w:p>
                    <w:p w14:paraId="648967CD" w14:textId="77777777" w:rsidR="008904EA" w:rsidRDefault="008904EA" w:rsidP="008904EA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06600A6E" w14:textId="77777777" w:rsidR="008904EA" w:rsidRDefault="008904EA" w:rsidP="008904EA">
                      <w:pPr>
                        <w:rPr>
                          <w:b/>
                        </w:rPr>
                      </w:pPr>
                    </w:p>
                    <w:p w14:paraId="51CDD158" w14:textId="77777777" w:rsidR="008904EA" w:rsidRDefault="008904EA" w:rsidP="008904EA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936611">
                        <w:t xml:space="preserve">1989 </w:t>
                      </w:r>
                      <w:r>
                        <w:t>–</w:t>
                      </w:r>
                      <w:r w:rsidRPr="00936611">
                        <w:t xml:space="preserve"> 1993</w:t>
                      </w:r>
                    </w:p>
                    <w:p w14:paraId="5FE50199" w14:textId="77777777" w:rsidR="008904EA" w:rsidRDefault="008904EA" w:rsidP="008904EA"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B0147B">
                        <w:t>Universität Bochum</w:t>
                      </w:r>
                    </w:p>
                    <w:p w14:paraId="6F7B223F" w14:textId="77777777" w:rsidR="008904EA" w:rsidRDefault="008904EA" w:rsidP="008904EA"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B0147B">
                        <w:t>Koreanisch, Mathematik</w:t>
                      </w:r>
                    </w:p>
                    <w:p w14:paraId="61DDB8A8" w14:textId="77777777" w:rsidR="008904EA" w:rsidRPr="00F13F61" w:rsidRDefault="008904EA" w:rsidP="008904EA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B0147B">
                        <w:t>Diplom</w:t>
                      </w:r>
                    </w:p>
                    <w:p w14:paraId="1201E2EB" w14:textId="77777777" w:rsidR="008904EA" w:rsidRPr="00E37C43" w:rsidRDefault="008904EA" w:rsidP="008904EA"/>
                    <w:p w14:paraId="77DE17AF" w14:textId="104E06C4" w:rsidR="00D52717" w:rsidRPr="00E37C43" w:rsidRDefault="008904EA" w:rsidP="008904EA">
                      <w:r>
                        <w:rPr>
                          <w:b/>
                        </w:rPr>
                        <w:t xml:space="preserve">        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816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0F8916" wp14:editId="3A36483D">
                <wp:simplePos x="0" y="0"/>
                <wp:positionH relativeFrom="column">
                  <wp:posOffset>-263987</wp:posOffset>
                </wp:positionH>
                <wp:positionV relativeFrom="paragraph">
                  <wp:posOffset>169545</wp:posOffset>
                </wp:positionV>
                <wp:extent cx="1797050" cy="788670"/>
                <wp:effectExtent l="0" t="0" r="0" b="0"/>
                <wp:wrapSquare wrapText="bothSides"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17EBB" w14:textId="77777777" w:rsidR="00D52717" w:rsidRDefault="00D52717" w:rsidP="00A13EB7">
                            <w:pPr>
                              <w:pStyle w:val="berschrift2"/>
                              <w:jc w:val="center"/>
                            </w:pPr>
                            <w:r w:rsidRPr="00571B23">
                              <w:t>Ausbildung/</w:t>
                            </w:r>
                          </w:p>
                          <w:p w14:paraId="74D794FC" w14:textId="77777777" w:rsidR="00D52717" w:rsidRDefault="00D52717" w:rsidP="00A13EB7">
                            <w:pPr>
                              <w:pStyle w:val="berschrift2"/>
                              <w:jc w:val="center"/>
                            </w:pPr>
                            <w:r w:rsidRPr="00571B23">
                              <w:t>Fortbildung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8916" id="Textfeld 37" o:spid="_x0000_s1049" type="#_x0000_t202" style="position:absolute;margin-left:-20.8pt;margin-top:13.35pt;width:141.5pt;height:6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" filled="f" stroked="f">
                <v:textbox inset="1mm">
                  <w:txbxContent>
                    <w:p w14:paraId="3B317EBB" w14:textId="77777777" w:rsidR="00D52717" w:rsidRDefault="00D52717" w:rsidP="00A13EB7">
                      <w:pPr>
                        <w:pStyle w:val="berschrift2"/>
                        <w:jc w:val="center"/>
                      </w:pPr>
                      <w:r w:rsidRPr="00571B23">
                        <w:t>Ausbildung/</w:t>
                      </w:r>
                    </w:p>
                    <w:p w14:paraId="74D794FC" w14:textId="77777777" w:rsidR="00D52717" w:rsidRDefault="00D52717" w:rsidP="00A13EB7">
                      <w:pPr>
                        <w:pStyle w:val="berschrift2"/>
                        <w:jc w:val="center"/>
                      </w:pPr>
                      <w:r w:rsidRPr="00571B23">
                        <w:t>Fortbildung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15B363" w14:textId="7C82CAF3" w:rsidR="003F0D59" w:rsidRDefault="003F0D5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000887D4" w14:textId="32D5AE12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074A0BC" w14:textId="2D7CC11B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5472F6D" w14:textId="32D50F73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46F34E5A" w14:textId="29D648F8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F119FF1" w14:textId="579812C2" w:rsidR="00EB1D99" w:rsidRDefault="008940C5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601DF3" wp14:editId="2D4AE4BE">
                <wp:simplePos x="0" y="0"/>
                <wp:positionH relativeFrom="column">
                  <wp:posOffset>-255905</wp:posOffset>
                </wp:positionH>
                <wp:positionV relativeFrom="paragraph">
                  <wp:posOffset>204470</wp:posOffset>
                </wp:positionV>
                <wp:extent cx="1905000" cy="789940"/>
                <wp:effectExtent l="0" t="0" r="0" b="0"/>
                <wp:wrapThrough wrapText="bothSides">
                  <wp:wrapPolygon edited="0">
                    <wp:start x="0" y="0"/>
                    <wp:lineTo x="0" y="20836"/>
                    <wp:lineTo x="21312" y="20836"/>
                    <wp:lineTo x="21312" y="0"/>
                    <wp:lineTo x="0" y="0"/>
                  </wp:wrapPolygon>
                </wp:wrapThrough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89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C50C7" id="Rechteck 5" o:spid="_x0000_s1026" style="position:absolute;margin-left:-20.15pt;margin-top:16.1pt;width:150pt;height:62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" fillcolor="white [3212]" stroked="f" strokeweight="1pt">
                <w10:wrap type="through"/>
              </v:rect>
            </w:pict>
          </mc:Fallback>
        </mc:AlternateContent>
      </w:r>
    </w:p>
    <w:p w14:paraId="6231EB2B" w14:textId="4E4CED9C" w:rsidR="00EB1D99" w:rsidRDefault="00AF188E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816960" behindDoc="0" locked="0" layoutInCell="1" allowOverlap="1" wp14:anchorId="64695044" wp14:editId="6BAEE128">
            <wp:simplePos x="0" y="0"/>
            <wp:positionH relativeFrom="column">
              <wp:posOffset>-44450</wp:posOffset>
            </wp:positionH>
            <wp:positionV relativeFrom="paragraph">
              <wp:posOffset>499110</wp:posOffset>
            </wp:positionV>
            <wp:extent cx="1365885" cy="1366520"/>
            <wp:effectExtent l="0" t="0" r="5715" b="5080"/>
            <wp:wrapNone/>
            <wp:docPr id="34" name="Bild 34" descr="../balken_aw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balken_award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72"/>
                    <a:stretch/>
                  </pic:blipFill>
                  <pic:spPr bwMode="auto">
                    <a:xfrm>
                      <a:off x="0" y="0"/>
                      <a:ext cx="136588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0F279F" wp14:editId="78445B27">
                <wp:simplePos x="0" y="0"/>
                <wp:positionH relativeFrom="column">
                  <wp:posOffset>1485900</wp:posOffset>
                </wp:positionH>
                <wp:positionV relativeFrom="paragraph">
                  <wp:posOffset>614680</wp:posOffset>
                </wp:positionV>
                <wp:extent cx="4795520" cy="1484630"/>
                <wp:effectExtent l="0" t="0" r="0" b="0"/>
                <wp:wrapSquare wrapText="bothSides"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48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1FD78" w14:textId="55B255DB" w:rsidR="000256AC" w:rsidRDefault="000256AC" w:rsidP="001A75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 w:rsidR="008904EA">
                              <w:rPr>
                                <w:b/>
                              </w:rPr>
                              <w:t xml:space="preserve">uszeichnung           </w:t>
                            </w:r>
                            <w:proofErr w:type="spellStart"/>
                            <w:r w:rsidRPr="000256AC">
                              <w:t>Elastic</w:t>
                            </w:r>
                            <w:proofErr w:type="spellEnd"/>
                            <w:r w:rsidRPr="000256AC">
                              <w:t xml:space="preserve"> Award 2018</w:t>
                            </w:r>
                          </w:p>
                          <w:p w14:paraId="7E0BA39F" w14:textId="00E35113" w:rsidR="000256AC" w:rsidRDefault="000256AC" w:rsidP="001A75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Arbeit                          </w:t>
                            </w:r>
                            <w:proofErr w:type="spellStart"/>
                            <w:r w:rsidRPr="000256AC">
                              <w:t>Refugee</w:t>
                            </w:r>
                            <w:proofErr w:type="spellEnd"/>
                            <w:r w:rsidRPr="000256AC">
                              <w:t xml:space="preserve"> </w:t>
                            </w:r>
                            <w:proofErr w:type="spellStart"/>
                            <w:r w:rsidRPr="000256AC">
                              <w:t>Datathon</w:t>
                            </w:r>
                            <w:proofErr w:type="spellEnd"/>
                            <w:r w:rsidRPr="000256AC">
                              <w:t xml:space="preserve"> </w:t>
                            </w:r>
                            <w:proofErr w:type="spellStart"/>
                            <w:r w:rsidRPr="000256AC">
                              <w:t>Munich</w:t>
                            </w:r>
                            <w:proofErr w:type="spellEnd"/>
                          </w:p>
                          <w:p w14:paraId="2367281C" w14:textId="55A2E8FD" w:rsidR="001A75C9" w:rsidRDefault="001A75C9" w:rsidP="001A75C9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0256AC" w:rsidRPr="000256AC">
                              <w:t>2018</w:t>
                            </w:r>
                          </w:p>
                          <w:p w14:paraId="2B2406D7" w14:textId="00162AFA" w:rsidR="00AF188E" w:rsidRDefault="00AF188E" w:rsidP="00AF188E">
                            <w:r w:rsidRPr="00AF188E">
                              <w:rPr>
                                <w:b/>
                              </w:rPr>
                              <w:t>Verlinkung</w:t>
                            </w:r>
                            <w:r>
                              <w:rPr>
                                <w:b/>
                              </w:rPr>
                              <w:t xml:space="preserve">                 </w:t>
                            </w:r>
                            <w:r>
                              <w:t xml:space="preserve"> </w:t>
                            </w:r>
                            <w:hyperlink r:id="rId24" w:history="1">
                              <w:r w:rsidRPr="00AF188E">
                                <w:rPr>
                                  <w:rStyle w:val="Link"/>
                                </w:rPr>
                                <w:t>www.refugee-datathon-muc.org</w:t>
                              </w:r>
                            </w:hyperlink>
                          </w:p>
                          <w:p w14:paraId="38E53CD0" w14:textId="6A904580" w:rsidR="00AF188E" w:rsidRPr="00AF188E" w:rsidRDefault="0063554F" w:rsidP="00AF188E">
                            <w:pPr>
                              <w:ind w:left="1985"/>
                            </w:pPr>
                            <w:hyperlink r:id="rId25" w:history="1">
                              <w:r w:rsidR="00AF188E" w:rsidRPr="00AF188E">
                                <w:rPr>
                                  <w:rStyle w:val="Link"/>
                                </w:rPr>
                                <w:t>www.wallstreet-online.de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279F" id="Textfeld 35" o:spid="_x0000_s1050" type="#_x0000_t202" style="position:absolute;margin-left:117pt;margin-top:48.4pt;width:377.6pt;height:116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" filled="f" stroked="f">
                <v:textbox>
                  <w:txbxContent>
                    <w:p w14:paraId="51C1FD78" w14:textId="55B255DB" w:rsidR="000256AC" w:rsidRDefault="000256AC" w:rsidP="001A75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 w:rsidR="008904EA">
                        <w:rPr>
                          <w:b/>
                        </w:rPr>
                        <w:t xml:space="preserve">uszeichnung           </w:t>
                      </w:r>
                      <w:proofErr w:type="spellStart"/>
                      <w:r w:rsidRPr="000256AC">
                        <w:t>Elastic</w:t>
                      </w:r>
                      <w:proofErr w:type="spellEnd"/>
                      <w:r w:rsidRPr="000256AC">
                        <w:t xml:space="preserve"> Award 2018</w:t>
                      </w:r>
                    </w:p>
                    <w:p w14:paraId="7E0BA39F" w14:textId="00E35113" w:rsidR="000256AC" w:rsidRDefault="000256AC" w:rsidP="001A75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Arbeit                          </w:t>
                      </w:r>
                      <w:proofErr w:type="spellStart"/>
                      <w:r w:rsidRPr="000256AC">
                        <w:t>Refugee</w:t>
                      </w:r>
                      <w:proofErr w:type="spellEnd"/>
                      <w:r w:rsidRPr="000256AC">
                        <w:t xml:space="preserve"> </w:t>
                      </w:r>
                      <w:proofErr w:type="spellStart"/>
                      <w:r w:rsidRPr="000256AC">
                        <w:t>Datathon</w:t>
                      </w:r>
                      <w:proofErr w:type="spellEnd"/>
                      <w:r w:rsidRPr="000256AC">
                        <w:t xml:space="preserve"> </w:t>
                      </w:r>
                      <w:proofErr w:type="spellStart"/>
                      <w:r w:rsidRPr="000256AC">
                        <w:t>Munich</w:t>
                      </w:r>
                      <w:proofErr w:type="spellEnd"/>
                    </w:p>
                    <w:p w14:paraId="2367281C" w14:textId="55A2E8FD" w:rsidR="001A75C9" w:rsidRDefault="001A75C9" w:rsidP="001A75C9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0256AC" w:rsidRPr="000256AC">
                        <w:t>2018</w:t>
                      </w:r>
                    </w:p>
                    <w:p w14:paraId="2B2406D7" w14:textId="00162AFA" w:rsidR="00AF188E" w:rsidRDefault="00AF188E" w:rsidP="00AF188E">
                      <w:r w:rsidRPr="00AF188E">
                        <w:rPr>
                          <w:b/>
                        </w:rPr>
                        <w:t>Verlinkung</w:t>
                      </w:r>
                      <w:r>
                        <w:rPr>
                          <w:b/>
                        </w:rPr>
                        <w:t xml:space="preserve">                 </w:t>
                      </w:r>
                      <w:r>
                        <w:t xml:space="preserve"> </w:t>
                      </w:r>
                      <w:hyperlink r:id="rId26" w:history="1">
                        <w:r w:rsidRPr="00AF188E">
                          <w:rPr>
                            <w:rStyle w:val="Link"/>
                          </w:rPr>
                          <w:t>www.refugee-datathon-muc.org</w:t>
                        </w:r>
                      </w:hyperlink>
                    </w:p>
                    <w:p w14:paraId="38E53CD0" w14:textId="6A904580" w:rsidR="00AF188E" w:rsidRPr="00AF188E" w:rsidRDefault="0063554F" w:rsidP="00AF188E">
                      <w:pPr>
                        <w:ind w:left="1985"/>
                      </w:pPr>
                      <w:hyperlink r:id="rId27" w:history="1">
                        <w:r w:rsidR="00AF188E" w:rsidRPr="00AF188E">
                          <w:rPr>
                            <w:rStyle w:val="Link"/>
                          </w:rPr>
                          <w:t>www.wallstreet-online.de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3665BB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3A3440" wp14:editId="6B6B8E08">
                <wp:simplePos x="0" y="0"/>
                <wp:positionH relativeFrom="column">
                  <wp:posOffset>93980</wp:posOffset>
                </wp:positionH>
                <wp:positionV relativeFrom="paragraph">
                  <wp:posOffset>610870</wp:posOffset>
                </wp:positionV>
                <wp:extent cx="1052830" cy="788670"/>
                <wp:effectExtent l="0" t="0" r="0" b="0"/>
                <wp:wrapSquare wrapText="bothSides"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83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8D93A" w14:textId="77777777" w:rsidR="008940C5" w:rsidRDefault="008940C5" w:rsidP="008940C5">
                            <w:pPr>
                              <w:jc w:val="center"/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</w:pPr>
                            <w:r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  <w:t>Partner-</w:t>
                            </w:r>
                          </w:p>
                          <w:p w14:paraId="01228142" w14:textId="77777777" w:rsidR="008940C5" w:rsidRPr="006507C0" w:rsidRDefault="008940C5" w:rsidP="008940C5">
                            <w:pPr>
                              <w:jc w:val="center"/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</w:pPr>
                            <w:r w:rsidRPr="006507C0"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  <w:t>schaften</w:t>
                            </w:r>
                          </w:p>
                          <w:p w14:paraId="23C565C5" w14:textId="77777777" w:rsidR="008940C5" w:rsidRDefault="008940C5" w:rsidP="008940C5">
                            <w:pPr>
                              <w:pStyle w:val="berschrift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3440" id="Textfeld 22" o:spid="_x0000_s1051" type="#_x0000_t202" style="position:absolute;margin-left:7.4pt;margin-top:48.1pt;width:82.9pt;height:62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" filled="f" stroked="f">
                <v:textbox inset="1mm">
                  <w:txbxContent>
                    <w:p w14:paraId="7328D93A" w14:textId="77777777" w:rsidR="008940C5" w:rsidRDefault="008940C5" w:rsidP="008940C5">
                      <w:pPr>
                        <w:jc w:val="center"/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</w:pPr>
                      <w:r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  <w:t>Partner-</w:t>
                      </w:r>
                    </w:p>
                    <w:p w14:paraId="01228142" w14:textId="77777777" w:rsidR="008940C5" w:rsidRPr="006507C0" w:rsidRDefault="008940C5" w:rsidP="008940C5">
                      <w:pPr>
                        <w:jc w:val="center"/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</w:pPr>
                      <w:r w:rsidRPr="006507C0"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  <w:t>schaften</w:t>
                      </w:r>
                    </w:p>
                    <w:p w14:paraId="23C565C5" w14:textId="77777777" w:rsidR="008940C5" w:rsidRDefault="008940C5" w:rsidP="008940C5">
                      <w:pPr>
                        <w:pStyle w:val="berschrift2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8F6872" w14:textId="33F0501C" w:rsidR="004261F0" w:rsidRDefault="004261F0" w:rsidP="00BF4E94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23B7C5E" w14:textId="2A0D61AD" w:rsidR="00777987" w:rsidRPr="000B28A5" w:rsidRDefault="00762494" w:rsidP="00BF4E94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4A46" wp14:editId="0D14318A">
                <wp:simplePos x="0" y="0"/>
                <wp:positionH relativeFrom="column">
                  <wp:posOffset>1482725</wp:posOffset>
                </wp:positionH>
                <wp:positionV relativeFrom="paragraph">
                  <wp:posOffset>770890</wp:posOffset>
                </wp:positionV>
                <wp:extent cx="5033010" cy="1259840"/>
                <wp:effectExtent l="0" t="0" r="0" b="10160"/>
                <wp:wrapSquare wrapText="bothSides"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998E2" w14:textId="77777777" w:rsidR="008940C5" w:rsidRDefault="008940C5" w:rsidP="008940C5">
                            <w:pPr>
                              <w:ind w:right="-40"/>
                            </w:pPr>
                            <w:r w:rsidRPr="006507C0">
                              <w:t xml:space="preserve">Allianz für Cybersicherheit, Bayerischer IT-Sicherheitscluster, </w:t>
                            </w:r>
                            <w:proofErr w:type="spellStart"/>
                            <w:r w:rsidRPr="006507C0">
                              <w:t>bitkom</w:t>
                            </w:r>
                            <w:proofErr w:type="spellEnd"/>
                            <w:r w:rsidRPr="006507C0">
                              <w:t xml:space="preserve">, </w:t>
                            </w:r>
                            <w:r>
                              <w:t>Docker,</w:t>
                            </w:r>
                          </w:p>
                          <w:p w14:paraId="32EAF650" w14:textId="77777777" w:rsidR="008940C5" w:rsidRPr="005C3E63" w:rsidRDefault="008940C5" w:rsidP="008940C5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r w:rsidRPr="005C3E63">
                              <w:rPr>
                                <w:lang w:val="en-US"/>
                              </w:rPr>
                              <w:t>CIS (Center for Internet Security), Cl</w:t>
                            </w:r>
                            <w:r>
                              <w:rPr>
                                <w:lang w:val="en-US"/>
                              </w:rPr>
                              <w:t xml:space="preserve">oud Native Computing Foundation </w:t>
                            </w:r>
                            <w:r w:rsidRPr="005C3E63">
                              <w:rPr>
                                <w:lang w:val="en-US"/>
                              </w:rPr>
                              <w:t xml:space="preserve">(CNCF), CSA (Cloud Security Alliance), eco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Verband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 der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Internetwirtschaft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e.V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., </w:t>
                            </w:r>
                            <w:r>
                              <w:rPr>
                                <w:lang w:val="en-US"/>
                              </w:rPr>
                              <w:t>Dell,</w:t>
                            </w:r>
                          </w:p>
                          <w:p w14:paraId="7AF8173A" w14:textId="77777777" w:rsidR="008940C5" w:rsidRPr="00583A08" w:rsidRDefault="008940C5" w:rsidP="008940C5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EuroCloud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Deutschland_eco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e.V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., ISACA,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Teletrust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, The Linux Foundation, </w:t>
                            </w:r>
                          </w:p>
                          <w:p w14:paraId="1AA006CE" w14:textId="77777777" w:rsidR="008940C5" w:rsidRPr="006507C0" w:rsidRDefault="008940C5" w:rsidP="008940C5">
                            <w:pPr>
                              <w:ind w:right="-40"/>
                            </w:pPr>
                            <w:r w:rsidRPr="006507C0">
                              <w:t>GDD (Gesellschaft für Datenschutz und Datensicherheit e.V.)</w:t>
                            </w:r>
                            <w:r>
                              <w:t>, VMware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25999" tIns="45720" rIns="72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4A46" id="Textfeld 31" o:spid="_x0000_s1052" type="#_x0000_t202" style="position:absolute;margin-left:116.75pt;margin-top:60.7pt;width:396.3pt;height:99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" filled="f" stroked="f">
                <v:textbox inset="125999emu,,2mm">
                  <w:txbxContent>
                    <w:p w14:paraId="6B7998E2" w14:textId="77777777" w:rsidR="008940C5" w:rsidRDefault="008940C5" w:rsidP="008940C5">
                      <w:pPr>
                        <w:ind w:right="-40"/>
                      </w:pPr>
                      <w:r w:rsidRPr="006507C0">
                        <w:t xml:space="preserve">Allianz für Cybersicherheit, Bayerischer IT-Sicherheitscluster, </w:t>
                      </w:r>
                      <w:proofErr w:type="spellStart"/>
                      <w:r w:rsidRPr="006507C0">
                        <w:t>bitkom</w:t>
                      </w:r>
                      <w:proofErr w:type="spellEnd"/>
                      <w:r w:rsidRPr="006507C0">
                        <w:t xml:space="preserve">, </w:t>
                      </w:r>
                      <w:r>
                        <w:t>Docker,</w:t>
                      </w:r>
                    </w:p>
                    <w:p w14:paraId="32EAF650" w14:textId="77777777" w:rsidR="008940C5" w:rsidRPr="005C3E63" w:rsidRDefault="008940C5" w:rsidP="008940C5">
                      <w:pPr>
                        <w:ind w:right="-40"/>
                        <w:rPr>
                          <w:lang w:val="en-US"/>
                        </w:rPr>
                      </w:pPr>
                      <w:r w:rsidRPr="005C3E63">
                        <w:rPr>
                          <w:lang w:val="en-US"/>
                        </w:rPr>
                        <w:t>CIS (Center for Internet Security), Cl</w:t>
                      </w:r>
                      <w:r>
                        <w:rPr>
                          <w:lang w:val="en-US"/>
                        </w:rPr>
                        <w:t xml:space="preserve">oud Native Computing Foundation </w:t>
                      </w:r>
                      <w:r w:rsidRPr="005C3E63">
                        <w:rPr>
                          <w:lang w:val="en-US"/>
                        </w:rPr>
                        <w:t xml:space="preserve">(CNCF), CSA (Cloud Security Alliance), eco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Verband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 der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Internetwirtschaft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e.V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., </w:t>
                      </w:r>
                      <w:r>
                        <w:rPr>
                          <w:lang w:val="en-US"/>
                        </w:rPr>
                        <w:t>Dell,</w:t>
                      </w:r>
                    </w:p>
                    <w:p w14:paraId="7AF8173A" w14:textId="77777777" w:rsidR="008940C5" w:rsidRPr="00583A08" w:rsidRDefault="008940C5" w:rsidP="008940C5">
                      <w:pPr>
                        <w:ind w:right="-40"/>
                        <w:rPr>
                          <w:lang w:val="en-US"/>
                        </w:rPr>
                      </w:pPr>
                      <w:proofErr w:type="spellStart"/>
                      <w:r w:rsidRPr="00583A08">
                        <w:rPr>
                          <w:lang w:val="en-US"/>
                        </w:rPr>
                        <w:t>EuroCloud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Deutschland_eco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e.V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., ISACA,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Teletrust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, The Linux Foundation, </w:t>
                      </w:r>
                    </w:p>
                    <w:p w14:paraId="1AA006CE" w14:textId="77777777" w:rsidR="008940C5" w:rsidRPr="006507C0" w:rsidRDefault="008940C5" w:rsidP="008940C5">
                      <w:pPr>
                        <w:ind w:right="-40"/>
                      </w:pPr>
                      <w:r w:rsidRPr="006507C0">
                        <w:t>GDD (Gesellschaft für Datenschutz und Datensicherheit e.V.)</w:t>
                      </w:r>
                      <w:r>
                        <w:t>, VMware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w:drawing>
          <wp:anchor distT="0" distB="0" distL="114300" distR="114300" simplePos="0" relativeHeight="251820032" behindDoc="0" locked="0" layoutInCell="1" allowOverlap="1" wp14:anchorId="37323ED4" wp14:editId="4C059439">
            <wp:simplePos x="0" y="0"/>
            <wp:positionH relativeFrom="column">
              <wp:posOffset>-51368</wp:posOffset>
            </wp:positionH>
            <wp:positionV relativeFrom="paragraph">
              <wp:posOffset>663876</wp:posOffset>
            </wp:positionV>
            <wp:extent cx="1366520" cy="1366520"/>
            <wp:effectExtent l="0" t="0" r="5080" b="5080"/>
            <wp:wrapNone/>
            <wp:docPr id="38" name="Bild 38" descr="../balken_part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balken_partn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76"/>
                    <a:stretch/>
                  </pic:blipFill>
                  <pic:spPr bwMode="auto">
                    <a:xfrm>
                      <a:off x="0" y="0"/>
                      <a:ext cx="136652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7987" w:rsidRPr="000B28A5" w:rsidSect="0051390F">
      <w:headerReference w:type="first" r:id="rId29"/>
      <w:type w:val="continuous"/>
      <w:pgSz w:w="11900" w:h="16820" w:code="9"/>
      <w:pgMar w:top="1899" w:right="1009" w:bottom="1134" w:left="1009" w:header="1191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191A6" w14:textId="77777777" w:rsidR="0063554F" w:rsidRDefault="0063554F">
      <w:r>
        <w:separator/>
      </w:r>
    </w:p>
    <w:p w14:paraId="2B8D698C" w14:textId="77777777" w:rsidR="0063554F" w:rsidRDefault="0063554F"/>
  </w:endnote>
  <w:endnote w:type="continuationSeparator" w:id="0">
    <w:p w14:paraId="66DB8EB9" w14:textId="77777777" w:rsidR="0063554F" w:rsidRDefault="0063554F">
      <w:r>
        <w:continuationSeparator/>
      </w:r>
    </w:p>
    <w:p w14:paraId="0FFF2A40" w14:textId="77777777" w:rsidR="0063554F" w:rsidRDefault="006355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FFFFFF" w:themeColor="background1"/>
        <w:lang w:eastAsia="ja-JP" w:bidi="de-DE"/>
      </w:rPr>
      <w:id w:val="732053348"/>
      <w:docPartObj>
        <w:docPartGallery w:val="Page Numbers (Bottom of Page)"/>
        <w:docPartUnique/>
      </w:docPartObj>
    </w:sdtPr>
    <w:sdtEndPr>
      <w:rPr>
        <w:rFonts w:ascii="Times" w:hAnsi="Times" w:cs="Times New Roman"/>
        <w:noProof/>
        <w:color w:val="auto"/>
        <w:lang w:eastAsia="de-DE" w:bidi="ar-SA"/>
      </w:rPr>
    </w:sdtEndPr>
    <w:sdtContent>
      <w:p w14:paraId="7E38AC4E" w14:textId="77777777" w:rsidR="00D52717" w:rsidRDefault="00D52717" w:rsidP="009C6C8F">
        <w:pPr>
          <w:pStyle w:val="western"/>
          <w:spacing w:after="0" w:line="240" w:lineRule="auto"/>
          <w:jc w:val="center"/>
          <w:rPr>
            <w:rFonts w:asciiTheme="minorHAnsi" w:hAnsiTheme="minorHAnsi" w:cstheme="minorBidi"/>
            <w:color w:val="FFFFFF" w:themeColor="background1"/>
            <w:lang w:eastAsia="ja-JP" w:bidi="de-DE"/>
          </w:rPr>
        </w:pPr>
      </w:p>
      <w:p w14:paraId="6255A038" w14:textId="3B89D743" w:rsidR="00D52717" w:rsidRDefault="00D52717" w:rsidP="000665EE">
        <w:pPr>
          <w:pStyle w:val="western"/>
          <w:spacing w:after="0" w:line="240" w:lineRule="auto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09F08094" w14:textId="77777777" w:rsidR="00D52717" w:rsidRPr="002D6BEB" w:rsidRDefault="00D52717" w:rsidP="00964B44">
        <w:pPr>
          <w:pStyle w:val="western"/>
          <w:spacing w:after="0" w:line="240" w:lineRule="auto"/>
          <w:jc w:val="center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6A816762" w14:textId="77777777" w:rsidR="00D52717" w:rsidRPr="00A82A0B" w:rsidRDefault="0063554F" w:rsidP="00EC714B">
        <w:pPr>
          <w:pStyle w:val="western"/>
          <w:spacing w:after="0" w:line="240" w:lineRule="auto"/>
          <w:rPr>
            <w:rFonts w:ascii="Garamond" w:hAnsi="Garamond"/>
            <w:caps/>
            <w:color w:val="000000"/>
            <w:spacing w:val="30"/>
            <w:sz w:val="14"/>
            <w:szCs w:val="14"/>
          </w:rPr>
        </w:pP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9AC13" w14:textId="77777777" w:rsidR="00D52717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  <w:r w:rsidRPr="002B25A1">
      <w:rPr>
        <w:rFonts w:ascii="Roboto" w:hAnsi="Roboto"/>
        <w:caps/>
        <w:color w:val="000000"/>
        <w:spacing w:val="30"/>
        <w:sz w:val="13"/>
        <w:szCs w:val="13"/>
      </w:rPr>
      <w:t>Gronau IT Cloud Computing Gmb</w:t>
    </w:r>
    <w:r>
      <w:rPr>
        <w:rFonts w:ascii="Roboto" w:hAnsi="Roboto"/>
        <w:caps/>
        <w:color w:val="000000"/>
        <w:spacing w:val="30"/>
        <w:sz w:val="13"/>
        <w:szCs w:val="13"/>
      </w:rPr>
      <w:t>H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GESCHÄFTSFÜHRER Pierre Gronau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 xml:space="preserve">Potsdamer Platz 10, Haus 2, 5.OG • 10785 • Berlin • Phone: +49 30 300 11 48 18 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Deutsche Bank AG, IBAN DE45720700240014447700, BIC/SWIFT-Code DEUTDEDB720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Amtsgericht Charlottenburg HRB 13 56 58 B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Steuernummer 30/318/30245, Umsatzsteuer ID DE 28 07 45 767</w:t>
    </w:r>
  </w:p>
  <w:p w14:paraId="032B2DE2" w14:textId="77777777" w:rsidR="00D52717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  <w:p w14:paraId="2A8BF226" w14:textId="77777777" w:rsidR="00D52717" w:rsidRPr="002B4B6B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99283" w14:textId="77777777" w:rsidR="0063554F" w:rsidRDefault="0063554F">
      <w:r>
        <w:separator/>
      </w:r>
    </w:p>
    <w:p w14:paraId="2FB664FC" w14:textId="77777777" w:rsidR="0063554F" w:rsidRDefault="0063554F"/>
  </w:footnote>
  <w:footnote w:type="continuationSeparator" w:id="0">
    <w:p w14:paraId="3A9E6B96" w14:textId="77777777" w:rsidR="0063554F" w:rsidRDefault="0063554F">
      <w:r>
        <w:continuationSeparator/>
      </w:r>
    </w:p>
    <w:p w14:paraId="6A921EF3" w14:textId="77777777" w:rsidR="0063554F" w:rsidRDefault="0063554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499CF" w14:textId="77777777" w:rsidR="00D52717" w:rsidRDefault="00D52717" w:rsidP="00BE3DE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0288" behindDoc="1" locked="0" layoutInCell="1" allowOverlap="1" wp14:anchorId="7A69D5D4" wp14:editId="493D149C">
          <wp:simplePos x="0" y="0"/>
          <wp:positionH relativeFrom="column">
            <wp:posOffset>-701675</wp:posOffset>
          </wp:positionH>
          <wp:positionV relativeFrom="paragraph">
            <wp:posOffset>-601980</wp:posOffset>
          </wp:positionV>
          <wp:extent cx="7664210" cy="574040"/>
          <wp:effectExtent l="0" t="0" r="6985" b="10160"/>
          <wp:wrapNone/>
          <wp:docPr id="1" name="Picture 11" descr="head_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ead_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49797" w14:textId="77777777" w:rsidR="00D52717" w:rsidRDefault="00D52717" w:rsidP="00BC625C">
    <w:pPr>
      <w:pStyle w:val="Kopfzeile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2DD09" w14:textId="77777777" w:rsidR="00D52717" w:rsidRDefault="00D52717" w:rsidP="00BC625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7456" behindDoc="1" locked="0" layoutInCell="1" allowOverlap="1" wp14:anchorId="46224ED5" wp14:editId="2D371826">
          <wp:simplePos x="0" y="0"/>
          <wp:positionH relativeFrom="column">
            <wp:posOffset>-699770</wp:posOffset>
          </wp:positionH>
          <wp:positionV relativeFrom="paragraph">
            <wp:posOffset>-586740</wp:posOffset>
          </wp:positionV>
          <wp:extent cx="7664210" cy="574040"/>
          <wp:effectExtent l="0" t="0" r="6985" b="10160"/>
          <wp:wrapNone/>
          <wp:docPr id="4" name="Picture 8" descr="head_03_m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ead_03_m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2473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BD8CB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E41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7EAB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1C29E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8885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1AE38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E7431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FFEA8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4B5103"/>
    <w:multiLevelType w:val="hybridMultilevel"/>
    <w:tmpl w:val="AD0AC416"/>
    <w:lvl w:ilvl="0" w:tplc="1A6C1D10">
      <w:start w:val="1"/>
      <w:numFmt w:val="decimal"/>
      <w:pStyle w:val="Listennumm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61C5D"/>
    <w:multiLevelType w:val="hybridMultilevel"/>
    <w:tmpl w:val="9F4A8688"/>
    <w:lvl w:ilvl="0" w:tplc="ABE84DA8">
      <w:start w:val="1"/>
      <w:numFmt w:val="bullet"/>
      <w:pStyle w:val="Aufzhlungszeich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4"/>
  </w:num>
  <w:num w:numId="5">
    <w:abstractNumId w:val="13"/>
  </w:num>
  <w:num w:numId="6">
    <w:abstractNumId w:val="15"/>
  </w:num>
  <w:num w:numId="7">
    <w:abstractNumId w:val="11"/>
  </w:num>
  <w:num w:numId="8">
    <w:abstractNumId w:val="1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A5"/>
    <w:rsid w:val="000038F9"/>
    <w:rsid w:val="00020B78"/>
    <w:rsid w:val="000256AC"/>
    <w:rsid w:val="00025AA8"/>
    <w:rsid w:val="00036C8E"/>
    <w:rsid w:val="00053530"/>
    <w:rsid w:val="000665EE"/>
    <w:rsid w:val="000713C1"/>
    <w:rsid w:val="0007289D"/>
    <w:rsid w:val="0007585A"/>
    <w:rsid w:val="00075AE5"/>
    <w:rsid w:val="00082AF6"/>
    <w:rsid w:val="00083D15"/>
    <w:rsid w:val="00084EA5"/>
    <w:rsid w:val="000953B4"/>
    <w:rsid w:val="000965C9"/>
    <w:rsid w:val="00097ECD"/>
    <w:rsid w:val="000A04EB"/>
    <w:rsid w:val="000A0FB8"/>
    <w:rsid w:val="000A3C91"/>
    <w:rsid w:val="000B28A5"/>
    <w:rsid w:val="000B7598"/>
    <w:rsid w:val="000C4219"/>
    <w:rsid w:val="000C6F21"/>
    <w:rsid w:val="000D25CD"/>
    <w:rsid w:val="000D2DCF"/>
    <w:rsid w:val="000D6A66"/>
    <w:rsid w:val="000D78F1"/>
    <w:rsid w:val="000E2E3E"/>
    <w:rsid w:val="000E672B"/>
    <w:rsid w:val="000F3FC4"/>
    <w:rsid w:val="00100059"/>
    <w:rsid w:val="001042C2"/>
    <w:rsid w:val="0010453F"/>
    <w:rsid w:val="00121235"/>
    <w:rsid w:val="00122AA9"/>
    <w:rsid w:val="001265EE"/>
    <w:rsid w:val="0013194C"/>
    <w:rsid w:val="0013340F"/>
    <w:rsid w:val="00142618"/>
    <w:rsid w:val="00144952"/>
    <w:rsid w:val="00154B2D"/>
    <w:rsid w:val="00157223"/>
    <w:rsid w:val="001855C0"/>
    <w:rsid w:val="001863EC"/>
    <w:rsid w:val="00193439"/>
    <w:rsid w:val="00196572"/>
    <w:rsid w:val="001A439E"/>
    <w:rsid w:val="001A75C9"/>
    <w:rsid w:val="001B48D7"/>
    <w:rsid w:val="001C597E"/>
    <w:rsid w:val="001D12DB"/>
    <w:rsid w:val="001D5562"/>
    <w:rsid w:val="001E3281"/>
    <w:rsid w:val="001E44B0"/>
    <w:rsid w:val="001F085E"/>
    <w:rsid w:val="00200A46"/>
    <w:rsid w:val="00201A03"/>
    <w:rsid w:val="00203E63"/>
    <w:rsid w:val="0020424B"/>
    <w:rsid w:val="00215FBA"/>
    <w:rsid w:val="00220392"/>
    <w:rsid w:val="002232C5"/>
    <w:rsid w:val="00224409"/>
    <w:rsid w:val="002513AF"/>
    <w:rsid w:val="002626DA"/>
    <w:rsid w:val="00270E2D"/>
    <w:rsid w:val="00272E6E"/>
    <w:rsid w:val="00281133"/>
    <w:rsid w:val="0029722A"/>
    <w:rsid w:val="002A4A8C"/>
    <w:rsid w:val="002B0499"/>
    <w:rsid w:val="002B11B7"/>
    <w:rsid w:val="002B25A1"/>
    <w:rsid w:val="002B35B8"/>
    <w:rsid w:val="002B4B6B"/>
    <w:rsid w:val="002C1124"/>
    <w:rsid w:val="002C11E5"/>
    <w:rsid w:val="002C2AD6"/>
    <w:rsid w:val="002C7B3C"/>
    <w:rsid w:val="002D08D4"/>
    <w:rsid w:val="002D150C"/>
    <w:rsid w:val="002D2658"/>
    <w:rsid w:val="002D6BEB"/>
    <w:rsid w:val="002E3A51"/>
    <w:rsid w:val="002E567B"/>
    <w:rsid w:val="002F5317"/>
    <w:rsid w:val="003073CB"/>
    <w:rsid w:val="0031419E"/>
    <w:rsid w:val="00314787"/>
    <w:rsid w:val="00317A3A"/>
    <w:rsid w:val="00323345"/>
    <w:rsid w:val="00326AB6"/>
    <w:rsid w:val="00335073"/>
    <w:rsid w:val="00337526"/>
    <w:rsid w:val="00342A5B"/>
    <w:rsid w:val="00343744"/>
    <w:rsid w:val="00344517"/>
    <w:rsid w:val="003467E5"/>
    <w:rsid w:val="00350399"/>
    <w:rsid w:val="00351D3B"/>
    <w:rsid w:val="00362AC2"/>
    <w:rsid w:val="003665BB"/>
    <w:rsid w:val="00366689"/>
    <w:rsid w:val="003841D0"/>
    <w:rsid w:val="003870E2"/>
    <w:rsid w:val="003951DC"/>
    <w:rsid w:val="00395373"/>
    <w:rsid w:val="00395E70"/>
    <w:rsid w:val="00397FA6"/>
    <w:rsid w:val="003B2714"/>
    <w:rsid w:val="003C4255"/>
    <w:rsid w:val="003C5002"/>
    <w:rsid w:val="003D14F2"/>
    <w:rsid w:val="003D3163"/>
    <w:rsid w:val="003D5A0A"/>
    <w:rsid w:val="003D6892"/>
    <w:rsid w:val="003F0D59"/>
    <w:rsid w:val="003F173C"/>
    <w:rsid w:val="003F433F"/>
    <w:rsid w:val="004103DD"/>
    <w:rsid w:val="0041154B"/>
    <w:rsid w:val="00416418"/>
    <w:rsid w:val="004261F0"/>
    <w:rsid w:val="00430D82"/>
    <w:rsid w:val="004336A1"/>
    <w:rsid w:val="004419F3"/>
    <w:rsid w:val="004428C7"/>
    <w:rsid w:val="004433DE"/>
    <w:rsid w:val="004436DE"/>
    <w:rsid w:val="00446118"/>
    <w:rsid w:val="0045032B"/>
    <w:rsid w:val="004620C6"/>
    <w:rsid w:val="0046237B"/>
    <w:rsid w:val="00464288"/>
    <w:rsid w:val="004668EE"/>
    <w:rsid w:val="00471DBA"/>
    <w:rsid w:val="00473762"/>
    <w:rsid w:val="004859EA"/>
    <w:rsid w:val="0048698A"/>
    <w:rsid w:val="004A0AAC"/>
    <w:rsid w:val="004B512A"/>
    <w:rsid w:val="004D00CB"/>
    <w:rsid w:val="004D0453"/>
    <w:rsid w:val="004D0E56"/>
    <w:rsid w:val="004D69FF"/>
    <w:rsid w:val="004E0D53"/>
    <w:rsid w:val="004E21CD"/>
    <w:rsid w:val="004E2E9A"/>
    <w:rsid w:val="004F5089"/>
    <w:rsid w:val="004F6D6C"/>
    <w:rsid w:val="00500437"/>
    <w:rsid w:val="00501288"/>
    <w:rsid w:val="00503955"/>
    <w:rsid w:val="00512586"/>
    <w:rsid w:val="005125A3"/>
    <w:rsid w:val="005135A0"/>
    <w:rsid w:val="0051390F"/>
    <w:rsid w:val="005173EA"/>
    <w:rsid w:val="00517AE5"/>
    <w:rsid w:val="00517CAF"/>
    <w:rsid w:val="005224C5"/>
    <w:rsid w:val="00532C14"/>
    <w:rsid w:val="0054162E"/>
    <w:rsid w:val="00542992"/>
    <w:rsid w:val="005450C4"/>
    <w:rsid w:val="00545146"/>
    <w:rsid w:val="0054564C"/>
    <w:rsid w:val="0055296D"/>
    <w:rsid w:val="0055419F"/>
    <w:rsid w:val="00561353"/>
    <w:rsid w:val="005660C4"/>
    <w:rsid w:val="00571B23"/>
    <w:rsid w:val="0057210F"/>
    <w:rsid w:val="00575CB9"/>
    <w:rsid w:val="005779C8"/>
    <w:rsid w:val="00581F47"/>
    <w:rsid w:val="005859C2"/>
    <w:rsid w:val="00585C39"/>
    <w:rsid w:val="0059098C"/>
    <w:rsid w:val="00597633"/>
    <w:rsid w:val="005A0688"/>
    <w:rsid w:val="005B6620"/>
    <w:rsid w:val="005C70A1"/>
    <w:rsid w:val="005D13F5"/>
    <w:rsid w:val="005D3B85"/>
    <w:rsid w:val="005E0045"/>
    <w:rsid w:val="005E1CF7"/>
    <w:rsid w:val="005E78C1"/>
    <w:rsid w:val="005F3620"/>
    <w:rsid w:val="005F3982"/>
    <w:rsid w:val="0060187B"/>
    <w:rsid w:val="00601B7B"/>
    <w:rsid w:val="00602B34"/>
    <w:rsid w:val="006033FE"/>
    <w:rsid w:val="006172D4"/>
    <w:rsid w:val="00622FC5"/>
    <w:rsid w:val="00625385"/>
    <w:rsid w:val="006279A4"/>
    <w:rsid w:val="00630CC2"/>
    <w:rsid w:val="00632BBB"/>
    <w:rsid w:val="006340EB"/>
    <w:rsid w:val="0063554F"/>
    <w:rsid w:val="00636052"/>
    <w:rsid w:val="00655583"/>
    <w:rsid w:val="00675DF1"/>
    <w:rsid w:val="00683261"/>
    <w:rsid w:val="006935FF"/>
    <w:rsid w:val="00695967"/>
    <w:rsid w:val="006B2D5B"/>
    <w:rsid w:val="006B34AA"/>
    <w:rsid w:val="006B6BC2"/>
    <w:rsid w:val="006B7818"/>
    <w:rsid w:val="006C7FAF"/>
    <w:rsid w:val="006D1D5E"/>
    <w:rsid w:val="006D5CEC"/>
    <w:rsid w:val="006E1E4D"/>
    <w:rsid w:val="006E7A5B"/>
    <w:rsid w:val="006F4188"/>
    <w:rsid w:val="006F48D8"/>
    <w:rsid w:val="006F66CD"/>
    <w:rsid w:val="007030AA"/>
    <w:rsid w:val="00704665"/>
    <w:rsid w:val="0071503D"/>
    <w:rsid w:val="00736593"/>
    <w:rsid w:val="00737C12"/>
    <w:rsid w:val="00744EC3"/>
    <w:rsid w:val="007458B8"/>
    <w:rsid w:val="00751825"/>
    <w:rsid w:val="00762494"/>
    <w:rsid w:val="0076639D"/>
    <w:rsid w:val="00777987"/>
    <w:rsid w:val="00790276"/>
    <w:rsid w:val="007963D9"/>
    <w:rsid w:val="007979C5"/>
    <w:rsid w:val="00797EB1"/>
    <w:rsid w:val="007A1813"/>
    <w:rsid w:val="007A6548"/>
    <w:rsid w:val="007A7D71"/>
    <w:rsid w:val="007B118E"/>
    <w:rsid w:val="007B45D8"/>
    <w:rsid w:val="007C76FB"/>
    <w:rsid w:val="007E336C"/>
    <w:rsid w:val="007F00D1"/>
    <w:rsid w:val="007F4443"/>
    <w:rsid w:val="00801749"/>
    <w:rsid w:val="00801F29"/>
    <w:rsid w:val="00811FD4"/>
    <w:rsid w:val="008174B4"/>
    <w:rsid w:val="00823AC1"/>
    <w:rsid w:val="00844EE4"/>
    <w:rsid w:val="00853D05"/>
    <w:rsid w:val="008660F3"/>
    <w:rsid w:val="008664F3"/>
    <w:rsid w:val="00867885"/>
    <w:rsid w:val="008709B2"/>
    <w:rsid w:val="00872A40"/>
    <w:rsid w:val="00880D3A"/>
    <w:rsid w:val="00883E9A"/>
    <w:rsid w:val="00885D8F"/>
    <w:rsid w:val="00887380"/>
    <w:rsid w:val="008904EA"/>
    <w:rsid w:val="008940C5"/>
    <w:rsid w:val="00896205"/>
    <w:rsid w:val="008A224E"/>
    <w:rsid w:val="008A2609"/>
    <w:rsid w:val="008A3A65"/>
    <w:rsid w:val="008A3F78"/>
    <w:rsid w:val="008B4000"/>
    <w:rsid w:val="008D1220"/>
    <w:rsid w:val="008D13F6"/>
    <w:rsid w:val="008D6BA0"/>
    <w:rsid w:val="008F4A7B"/>
    <w:rsid w:val="008F6C94"/>
    <w:rsid w:val="00905C30"/>
    <w:rsid w:val="00910822"/>
    <w:rsid w:val="009134E1"/>
    <w:rsid w:val="00926734"/>
    <w:rsid w:val="00930E69"/>
    <w:rsid w:val="00936611"/>
    <w:rsid w:val="00943364"/>
    <w:rsid w:val="0094699E"/>
    <w:rsid w:val="00953A90"/>
    <w:rsid w:val="00955FDE"/>
    <w:rsid w:val="00960D60"/>
    <w:rsid w:val="00964B44"/>
    <w:rsid w:val="009659D9"/>
    <w:rsid w:val="00973950"/>
    <w:rsid w:val="009742F5"/>
    <w:rsid w:val="00975CE6"/>
    <w:rsid w:val="0099627E"/>
    <w:rsid w:val="009A6668"/>
    <w:rsid w:val="009A7A51"/>
    <w:rsid w:val="009B5231"/>
    <w:rsid w:val="009B661F"/>
    <w:rsid w:val="009B7E71"/>
    <w:rsid w:val="009C6077"/>
    <w:rsid w:val="009C6C8F"/>
    <w:rsid w:val="009D496A"/>
    <w:rsid w:val="009D6DEA"/>
    <w:rsid w:val="009D7E6D"/>
    <w:rsid w:val="009F3D46"/>
    <w:rsid w:val="009F7709"/>
    <w:rsid w:val="00A0221C"/>
    <w:rsid w:val="00A03F22"/>
    <w:rsid w:val="00A0451B"/>
    <w:rsid w:val="00A05970"/>
    <w:rsid w:val="00A13EB7"/>
    <w:rsid w:val="00A209AA"/>
    <w:rsid w:val="00A214E1"/>
    <w:rsid w:val="00A2258D"/>
    <w:rsid w:val="00A30E33"/>
    <w:rsid w:val="00A36650"/>
    <w:rsid w:val="00A62128"/>
    <w:rsid w:val="00A66CB3"/>
    <w:rsid w:val="00A8040D"/>
    <w:rsid w:val="00A804B5"/>
    <w:rsid w:val="00A8074D"/>
    <w:rsid w:val="00A82A0B"/>
    <w:rsid w:val="00A8577E"/>
    <w:rsid w:val="00A86F6E"/>
    <w:rsid w:val="00A87968"/>
    <w:rsid w:val="00AA4515"/>
    <w:rsid w:val="00AA5DFE"/>
    <w:rsid w:val="00AB0503"/>
    <w:rsid w:val="00AB689F"/>
    <w:rsid w:val="00AE4B2D"/>
    <w:rsid w:val="00AE51C3"/>
    <w:rsid w:val="00AF1857"/>
    <w:rsid w:val="00AF188E"/>
    <w:rsid w:val="00AF209F"/>
    <w:rsid w:val="00B0147B"/>
    <w:rsid w:val="00B0449E"/>
    <w:rsid w:val="00B101B2"/>
    <w:rsid w:val="00B109C7"/>
    <w:rsid w:val="00B11138"/>
    <w:rsid w:val="00B210B7"/>
    <w:rsid w:val="00B22821"/>
    <w:rsid w:val="00B408BA"/>
    <w:rsid w:val="00B4221D"/>
    <w:rsid w:val="00B53735"/>
    <w:rsid w:val="00B60DFF"/>
    <w:rsid w:val="00B7392C"/>
    <w:rsid w:val="00B75CF1"/>
    <w:rsid w:val="00B76013"/>
    <w:rsid w:val="00B76F65"/>
    <w:rsid w:val="00B77A60"/>
    <w:rsid w:val="00B81E9C"/>
    <w:rsid w:val="00B84C98"/>
    <w:rsid w:val="00B86215"/>
    <w:rsid w:val="00B862C1"/>
    <w:rsid w:val="00BA2377"/>
    <w:rsid w:val="00BA366E"/>
    <w:rsid w:val="00BB5999"/>
    <w:rsid w:val="00BB5D6D"/>
    <w:rsid w:val="00BC41BF"/>
    <w:rsid w:val="00BC4A35"/>
    <w:rsid w:val="00BC625C"/>
    <w:rsid w:val="00BC6BF0"/>
    <w:rsid w:val="00BD2150"/>
    <w:rsid w:val="00BE3DEC"/>
    <w:rsid w:val="00BF03EB"/>
    <w:rsid w:val="00BF4E50"/>
    <w:rsid w:val="00BF4E94"/>
    <w:rsid w:val="00BF50E6"/>
    <w:rsid w:val="00BF5FF8"/>
    <w:rsid w:val="00C01625"/>
    <w:rsid w:val="00C01B2E"/>
    <w:rsid w:val="00C1135C"/>
    <w:rsid w:val="00C14AB0"/>
    <w:rsid w:val="00C23DEA"/>
    <w:rsid w:val="00C26270"/>
    <w:rsid w:val="00C3502A"/>
    <w:rsid w:val="00C35660"/>
    <w:rsid w:val="00C50D51"/>
    <w:rsid w:val="00C57AB0"/>
    <w:rsid w:val="00C6282C"/>
    <w:rsid w:val="00C62FDE"/>
    <w:rsid w:val="00C67337"/>
    <w:rsid w:val="00C80720"/>
    <w:rsid w:val="00C83D9A"/>
    <w:rsid w:val="00C85A93"/>
    <w:rsid w:val="00C86DE6"/>
    <w:rsid w:val="00C87CFC"/>
    <w:rsid w:val="00CA6649"/>
    <w:rsid w:val="00CB1F40"/>
    <w:rsid w:val="00CC14E9"/>
    <w:rsid w:val="00CD6CB4"/>
    <w:rsid w:val="00D055D3"/>
    <w:rsid w:val="00D22E22"/>
    <w:rsid w:val="00D312A5"/>
    <w:rsid w:val="00D33DEB"/>
    <w:rsid w:val="00D401ED"/>
    <w:rsid w:val="00D41D21"/>
    <w:rsid w:val="00D52717"/>
    <w:rsid w:val="00D61CA9"/>
    <w:rsid w:val="00D6284F"/>
    <w:rsid w:val="00D6777E"/>
    <w:rsid w:val="00D72779"/>
    <w:rsid w:val="00D74876"/>
    <w:rsid w:val="00D75699"/>
    <w:rsid w:val="00D770F4"/>
    <w:rsid w:val="00D80CBB"/>
    <w:rsid w:val="00D9382D"/>
    <w:rsid w:val="00DA31AF"/>
    <w:rsid w:val="00DB2878"/>
    <w:rsid w:val="00DB3F75"/>
    <w:rsid w:val="00DD1A4C"/>
    <w:rsid w:val="00DE22BB"/>
    <w:rsid w:val="00DE23F2"/>
    <w:rsid w:val="00DE3E22"/>
    <w:rsid w:val="00DE6AEF"/>
    <w:rsid w:val="00E05590"/>
    <w:rsid w:val="00E15897"/>
    <w:rsid w:val="00E20A2F"/>
    <w:rsid w:val="00E221DA"/>
    <w:rsid w:val="00E345F4"/>
    <w:rsid w:val="00E37C43"/>
    <w:rsid w:val="00E40205"/>
    <w:rsid w:val="00E40A46"/>
    <w:rsid w:val="00E522B3"/>
    <w:rsid w:val="00E5253F"/>
    <w:rsid w:val="00E53DEF"/>
    <w:rsid w:val="00E67C8C"/>
    <w:rsid w:val="00E77634"/>
    <w:rsid w:val="00E77E49"/>
    <w:rsid w:val="00E77F6D"/>
    <w:rsid w:val="00E8280C"/>
    <w:rsid w:val="00E83495"/>
    <w:rsid w:val="00E84764"/>
    <w:rsid w:val="00E869E6"/>
    <w:rsid w:val="00E87A4D"/>
    <w:rsid w:val="00E92954"/>
    <w:rsid w:val="00EA273A"/>
    <w:rsid w:val="00EA6868"/>
    <w:rsid w:val="00EB1D99"/>
    <w:rsid w:val="00EB25DC"/>
    <w:rsid w:val="00EB6F48"/>
    <w:rsid w:val="00EC11DA"/>
    <w:rsid w:val="00EC389E"/>
    <w:rsid w:val="00EC47EC"/>
    <w:rsid w:val="00EC714B"/>
    <w:rsid w:val="00ED3A20"/>
    <w:rsid w:val="00ED4F4E"/>
    <w:rsid w:val="00EE364D"/>
    <w:rsid w:val="00EF4519"/>
    <w:rsid w:val="00F01492"/>
    <w:rsid w:val="00F074BC"/>
    <w:rsid w:val="00F07ADB"/>
    <w:rsid w:val="00F07D37"/>
    <w:rsid w:val="00F1271A"/>
    <w:rsid w:val="00F13F61"/>
    <w:rsid w:val="00F207A9"/>
    <w:rsid w:val="00F210F2"/>
    <w:rsid w:val="00F23CBA"/>
    <w:rsid w:val="00F2464C"/>
    <w:rsid w:val="00F24FF5"/>
    <w:rsid w:val="00F25B30"/>
    <w:rsid w:val="00F26ABA"/>
    <w:rsid w:val="00F32702"/>
    <w:rsid w:val="00F400C4"/>
    <w:rsid w:val="00F40EF6"/>
    <w:rsid w:val="00F44B3C"/>
    <w:rsid w:val="00F503E9"/>
    <w:rsid w:val="00F51452"/>
    <w:rsid w:val="00F51F84"/>
    <w:rsid w:val="00F55488"/>
    <w:rsid w:val="00F62B28"/>
    <w:rsid w:val="00F6467A"/>
    <w:rsid w:val="00F671DB"/>
    <w:rsid w:val="00F73B32"/>
    <w:rsid w:val="00F9672A"/>
    <w:rsid w:val="00FA007E"/>
    <w:rsid w:val="00FA21FA"/>
    <w:rsid w:val="00FA3B77"/>
    <w:rsid w:val="00FA5ABF"/>
    <w:rsid w:val="00FB67DF"/>
    <w:rsid w:val="00FC3CA1"/>
    <w:rsid w:val="00FC57FF"/>
    <w:rsid w:val="00FD3F67"/>
    <w:rsid w:val="00FD6317"/>
    <w:rsid w:val="00FD7B53"/>
    <w:rsid w:val="00FE5CD9"/>
    <w:rsid w:val="00FF5816"/>
    <w:rsid w:val="00FF594F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B818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e-DE" w:eastAsia="ja-JP" w:bidi="de-DE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0187B"/>
    <w:pPr>
      <w:spacing w:before="120" w:after="120" w:line="240" w:lineRule="auto"/>
      <w:contextualSpacing/>
    </w:pPr>
    <w:rPr>
      <w:rFonts w:ascii="Roboto Light" w:hAnsi="Roboto Light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1857"/>
    <w:pPr>
      <w:keepNext/>
      <w:keepLines/>
      <w:spacing w:before="500" w:after="600"/>
      <w:outlineLvl w:val="0"/>
    </w:pPr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59D9"/>
    <w:pPr>
      <w:keepNext/>
      <w:keepLines/>
      <w:spacing w:before="240" w:after="240"/>
      <w:outlineLvl w:val="1"/>
    </w:pPr>
    <w:rPr>
      <w:rFonts w:ascii="Roboto" w:eastAsiaTheme="majorEastAsia" w:hAnsi="Roboto" w:cstheme="majorBidi"/>
      <w:caps/>
      <w:color w:val="041B2D"/>
      <w:spacing w:val="1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1492"/>
    <w:pPr>
      <w:keepNext/>
      <w:keepLines/>
      <w:spacing w:before="220" w:after="320"/>
      <w:outlineLvl w:val="2"/>
    </w:pPr>
    <w:rPr>
      <w:rFonts w:ascii="Roboto" w:eastAsiaTheme="majorEastAsia" w:hAnsi="Roboto" w:cstheme="majorBidi"/>
      <w:color w:val="5671A9"/>
      <w:sz w:val="3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-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720"/>
    </w:pPr>
    <w:rPr>
      <w:rFonts w:eastAsiaTheme="minorEastAsia"/>
      <w:caps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1857"/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59D9"/>
    <w:rPr>
      <w:rFonts w:ascii="Roboto" w:eastAsiaTheme="majorEastAsia" w:hAnsi="Roboto" w:cstheme="majorBidi"/>
      <w:caps/>
      <w:color w:val="041B2D"/>
      <w:spacing w:val="14"/>
      <w:sz w:val="22"/>
      <w:szCs w:val="26"/>
    </w:rPr>
  </w:style>
  <w:style w:type="paragraph" w:styleId="Aufzhlungszeichen">
    <w:name w:val="List Bullet"/>
    <w:basedOn w:val="Standard"/>
    <w:uiPriority w:val="31"/>
    <w:qFormat/>
    <w:pPr>
      <w:numPr>
        <w:numId w:val="8"/>
      </w:numPr>
    </w:pPr>
  </w:style>
  <w:style w:type="paragraph" w:styleId="Kopfzeile">
    <w:name w:val="header"/>
    <w:basedOn w:val="Standard"/>
    <w:link w:val="KopfzeileZchn"/>
    <w:uiPriority w:val="99"/>
    <w:unhideWhenUsed/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560" w:line="264" w:lineRule="auto"/>
      <w:ind w:left="605" w:right="605"/>
    </w:pPr>
    <w:rPr>
      <w:rFonts w:asciiTheme="majorHAnsi" w:hAnsiTheme="majorHAnsi"/>
      <w:i/>
      <w:iCs/>
      <w:color w:val="F98723" w:themeColor="accent2"/>
      <w:sz w:val="32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NormaleTabelle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0072C6" w:themeColor="accen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/>
      <w:iCs/>
      <w:color w:val="F98723" w:themeColor="accent2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F98723" w:themeColor="accent2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rsid w:val="00AF1857"/>
    <w:pPr>
      <w:spacing w:before="360" w:after="560" w:line="264" w:lineRule="auto"/>
      <w:ind w:left="605" w:right="605"/>
    </w:pPr>
    <w:rPr>
      <w:i/>
      <w:iCs/>
      <w:color w:val="7590BE"/>
      <w:sz w:val="40"/>
    </w:rPr>
  </w:style>
  <w:style w:type="character" w:customStyle="1" w:styleId="ZitatZchn">
    <w:name w:val="Zitat Zchn"/>
    <w:basedOn w:val="Absatz-Standardschriftart"/>
    <w:link w:val="Zitat"/>
    <w:uiPriority w:val="29"/>
    <w:rsid w:val="00AF1857"/>
    <w:rPr>
      <w:rFonts w:ascii="Roboto Light" w:hAnsi="Roboto Light"/>
      <w:i/>
      <w:iCs/>
      <w:color w:val="7590BE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1492"/>
    <w:rPr>
      <w:rFonts w:ascii="Roboto" w:eastAsiaTheme="majorEastAsia" w:hAnsi="Roboto" w:cstheme="majorBidi"/>
      <w:color w:val="5671A9"/>
      <w:sz w:val="32"/>
    </w:rPr>
  </w:style>
  <w:style w:type="paragraph" w:styleId="Listennummer">
    <w:name w:val="List Number"/>
    <w:basedOn w:val="Standard"/>
    <w:uiPriority w:val="32"/>
    <w:qFormat/>
    <w:pPr>
      <w:numPr>
        <w:numId w:val="7"/>
      </w:numPr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StandardWeb">
    <w:name w:val="Normal (Web)"/>
    <w:basedOn w:val="Standard"/>
    <w:uiPriority w:val="99"/>
    <w:semiHidden/>
    <w:unhideWhenUsed/>
    <w:rsid w:val="00121235"/>
    <w:pPr>
      <w:spacing w:before="100" w:beforeAutospacing="1" w:after="115" w:line="288" w:lineRule="auto"/>
    </w:pPr>
    <w:rPr>
      <w:rFonts w:ascii="Times New Roman" w:hAnsi="Times New Roman" w:cs="Times New Roman"/>
      <w:color w:val="auto"/>
      <w:lang w:eastAsia="de-DE" w:bidi="ar-SA"/>
    </w:rPr>
  </w:style>
  <w:style w:type="paragraph" w:customStyle="1" w:styleId="western">
    <w:name w:val="western"/>
    <w:basedOn w:val="Standard"/>
    <w:rsid w:val="00121235"/>
    <w:pPr>
      <w:spacing w:before="100" w:beforeAutospacing="1" w:after="115" w:line="288" w:lineRule="auto"/>
    </w:pPr>
    <w:rPr>
      <w:rFonts w:ascii="Times" w:hAnsi="Times" w:cs="Times New Roman"/>
      <w:color w:val="auto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9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98C"/>
    <w:rPr>
      <w:rFonts w:ascii="Times New Roman" w:hAnsi="Times New Roman" w:cs="Times New Roman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0F3FC4"/>
    <w:rPr>
      <w:rFonts w:asciiTheme="minorHAnsi" w:hAnsiTheme="minorHAnsi" w:cstheme="minorHAnsi"/>
      <w:b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F3FC4"/>
    <w:pPr>
      <w:ind w:left="240"/>
    </w:pPr>
    <w:rPr>
      <w:rFonts w:asciiTheme="minorHAnsi" w:hAnsiTheme="minorHAnsi" w:cstheme="minorHAnsi"/>
      <w:i/>
      <w:iCs/>
      <w:szCs w:val="22"/>
    </w:rPr>
  </w:style>
  <w:style w:type="character" w:styleId="Link">
    <w:name w:val="Hyperlink"/>
    <w:basedOn w:val="Absatz-Standardschriftart"/>
    <w:uiPriority w:val="99"/>
    <w:unhideWhenUsed/>
    <w:rsid w:val="000F3FC4"/>
    <w:rPr>
      <w:color w:val="0072C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F3FC4"/>
    <w:pPr>
      <w:ind w:left="480"/>
    </w:pPr>
    <w:rPr>
      <w:rFonts w:asciiTheme="minorHAnsi" w:hAnsiTheme="minorHAnsi" w:cstheme="minorHAnsi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F3FC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F3FC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F3FC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F3FC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F3FC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F3FC4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p1">
    <w:name w:val="p1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paragraph" w:customStyle="1" w:styleId="p2">
    <w:name w:val="p2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3">
    <w:name w:val="p3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4">
    <w:name w:val="p4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character" w:customStyle="1" w:styleId="s1">
    <w:name w:val="s1"/>
    <w:basedOn w:val="Absatz-Standardschriftart"/>
    <w:rsid w:val="00200A46"/>
    <w:rPr>
      <w:rFonts w:ascii="Roboto" w:hAnsi="Roboto" w:hint="default"/>
      <w:sz w:val="13"/>
      <w:szCs w:val="13"/>
    </w:rPr>
  </w:style>
  <w:style w:type="character" w:customStyle="1" w:styleId="apple-converted-space">
    <w:name w:val="apple-converted-space"/>
    <w:basedOn w:val="Absatz-Standardschriftart"/>
    <w:rsid w:val="00200A46"/>
  </w:style>
  <w:style w:type="paragraph" w:customStyle="1" w:styleId="p5">
    <w:name w:val="p5"/>
    <w:basedOn w:val="Standard"/>
    <w:rsid w:val="004B512A"/>
    <w:rPr>
      <w:rFonts w:cs="Times New Roman"/>
      <w:color w:val="auto"/>
      <w:sz w:val="13"/>
      <w:szCs w:val="13"/>
      <w:lang w:eastAsia="de-DE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32C5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32C5"/>
    <w:rPr>
      <w:rFonts w:ascii="Times New Roman" w:hAnsi="Times New Roman" w:cs="Times New Roman"/>
    </w:rPr>
  </w:style>
  <w:style w:type="paragraph" w:customStyle="1" w:styleId="agbs">
    <w:name w:val="agbs"/>
    <w:basedOn w:val="p3"/>
    <w:qFormat/>
    <w:rsid w:val="00C14AB0"/>
  </w:style>
  <w:style w:type="paragraph" w:styleId="KeinLeerraum">
    <w:name w:val="No Spacing"/>
    <w:link w:val="KeinLeerraumZchn"/>
    <w:uiPriority w:val="1"/>
    <w:qFormat/>
    <w:rsid w:val="000965C9"/>
    <w:pPr>
      <w:spacing w:before="0"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65C9"/>
    <w:rPr>
      <w:rFonts w:eastAsiaTheme="minorEastAsia"/>
      <w:color w:val="auto"/>
      <w:sz w:val="22"/>
      <w:szCs w:val="22"/>
      <w:lang w:val="en-US" w:eastAsia="zh-CN" w:bidi="ar-SA"/>
    </w:rPr>
  </w:style>
  <w:style w:type="character" w:styleId="BesuchterLink">
    <w:name w:val="FollowedHyperlink"/>
    <w:basedOn w:val="Absatz-Standardschriftart"/>
    <w:uiPriority w:val="99"/>
    <w:semiHidden/>
    <w:unhideWhenUsed/>
    <w:rsid w:val="0060187B"/>
    <w:rPr>
      <w:color w:val="79498B" w:themeColor="followed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2D08D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5.pn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hyperlink" Target="https://refugee-datathon-muc.org/" TargetMode="External"/><Relationship Id="rId25" Type="http://schemas.openxmlformats.org/officeDocument/2006/relationships/hyperlink" Target="https://www.wallstreet-online.de/nachricht/10324353-elastic-announces-recipients-of-2018-elastic-cause-awards" TargetMode="External"/><Relationship Id="rId26" Type="http://schemas.openxmlformats.org/officeDocument/2006/relationships/hyperlink" Target="https://refugee-datathon-muc.org/" TargetMode="External"/><Relationship Id="rId27" Type="http://schemas.openxmlformats.org/officeDocument/2006/relationships/hyperlink" Target="https://www.wallstreet-online.de/nachricht/10324353-elastic-announces-recipients-of-2018-elastic-cause-awards" TargetMode="External"/><Relationship Id="rId28" Type="http://schemas.openxmlformats.org/officeDocument/2006/relationships/image" Target="media/image9.jpeg"/><Relationship Id="rId29" Type="http://schemas.openxmlformats.org/officeDocument/2006/relationships/header" Target="header3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image" Target="media/image2.jpeg"/><Relationship Id="rId14" Type="http://schemas.openxmlformats.org/officeDocument/2006/relationships/hyperlink" Target="mailto:project-consultancy@gronau-it-cloud-computing.de" TargetMode="External"/><Relationship Id="rId15" Type="http://schemas.openxmlformats.org/officeDocument/2006/relationships/hyperlink" Target="http://www.gronau-it-cloud-computing.de" TargetMode="External"/><Relationship Id="rId16" Type="http://schemas.openxmlformats.org/officeDocument/2006/relationships/hyperlink" Target="mailto:project-consultancy@gronau-it-cloud-computing.de" TargetMode="External"/><Relationship Id="rId17" Type="http://schemas.openxmlformats.org/officeDocument/2006/relationships/hyperlink" Target="http://www.gronau-it-cloud-computing.de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kasliebhold/Desktop/()Gronau%20IT/Word/Bericht/report_18-1-2018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40893D-59E3-0543-B571-0ED3D0FA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report_18-1-2018.dotx</Template>
  <TotalTime>0</TotalTime>
  <Pages>8</Pages>
  <Words>11</Words>
  <Characters>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Dokumententitel</vt:lpstr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Dokumententitel</dc:title>
  <dc:subject>Untertitel</dc:subject>
  <dc:creator>Lukas Liebhold</dc:creator>
  <cp:keywords/>
  <dc:description/>
  <cp:lastModifiedBy>Lukas Liebhold</cp:lastModifiedBy>
  <cp:revision>2</cp:revision>
  <cp:lastPrinted>2018-04-06T09:59:00Z</cp:lastPrinted>
  <dcterms:created xsi:type="dcterms:W3CDTF">2018-08-07T16:27:00Z</dcterms:created>
  <dcterms:modified xsi:type="dcterms:W3CDTF">2018-08-07T16:27:00Z</dcterms:modified>
</cp:coreProperties>
</file>