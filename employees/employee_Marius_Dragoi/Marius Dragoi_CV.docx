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76026" w14:textId="51E62288" w:rsidR="00887380" w:rsidRPr="00887380" w:rsidRDefault="00992EEE" w:rsidP="000B28A5">
      <w:pPr>
        <w:pStyle w:val="Aufzhlungszeichen"/>
        <w:numPr>
          <w:ilvl w:val="0"/>
          <w:numId w:val="0"/>
        </w:numPr>
        <w:tabs>
          <w:tab w:val="left" w:pos="7600"/>
        </w:tabs>
        <w:rPr>
          <w:sz w:val="14"/>
          <w:szCs w:val="14"/>
        </w:rPr>
        <w:sectPr w:rsidR="00887380" w:rsidRPr="00887380" w:rsidSect="006E7519">
          <w:headerReference w:type="default" r:id="rId8"/>
          <w:footerReference w:type="default" r:id="rId9"/>
          <w:headerReference w:type="first" r:id="rId10"/>
          <w:footerReference w:type="first" r:id="rId11"/>
          <w:type w:val="continuous"/>
          <w:pgSz w:w="11900" w:h="16820" w:code="9"/>
          <w:pgMar w:top="1899" w:right="1009" w:bottom="1134" w:left="1009" w:header="1191" w:footer="0" w:gutter="0"/>
          <w:cols w:num="2" w:space="720"/>
          <w:docGrid w:linePitch="360"/>
          <w:printerSettings r:id="rId12"/>
        </w:sectPr>
      </w:pPr>
      <w:bookmarkStart w:id="0" w:name="_Toc503537190"/>
      <w:bookmarkStart w:id="1" w:name="_Toc503537287"/>
      <w:r>
        <w:rPr>
          <w:noProof/>
          <w:sz w:val="24"/>
          <w:lang w:eastAsia="de-DE" w:bidi="ar-SA"/>
        </w:rPr>
        <w:drawing>
          <wp:anchor distT="0" distB="0" distL="114300" distR="114300" simplePos="0" relativeHeight="251813888" behindDoc="0" locked="0" layoutInCell="1" allowOverlap="1" wp14:anchorId="3BEE98CF" wp14:editId="15E7E40D">
            <wp:simplePos x="0" y="0"/>
            <wp:positionH relativeFrom="column">
              <wp:posOffset>-649939</wp:posOffset>
            </wp:positionH>
            <wp:positionV relativeFrom="paragraph">
              <wp:posOffset>-406400</wp:posOffset>
            </wp:positionV>
            <wp:extent cx="7544435" cy="3205948"/>
            <wp:effectExtent l="0" t="0" r="0" b="0"/>
            <wp:wrapNone/>
            <wp:docPr id="5" name="Bild 5" descr="head_mar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_marius.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46"/>
                    <a:stretch/>
                  </pic:blipFill>
                  <pic:spPr bwMode="auto">
                    <a:xfrm>
                      <a:off x="0" y="0"/>
                      <a:ext cx="7544435" cy="320594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0"/>
    <w:bookmarkEnd w:id="1"/>
    <w:p w14:paraId="43F96A45" w14:textId="009BD20F" w:rsidR="00777987" w:rsidRDefault="00777987" w:rsidP="000B28A5">
      <w:pPr>
        <w:rPr>
          <w:sz w:val="24"/>
          <w:lang w:eastAsia="de-DE" w:bidi="ar-SA"/>
        </w:rPr>
      </w:pPr>
    </w:p>
    <w:p w14:paraId="411B6FFA" w14:textId="12D663CE" w:rsidR="00777987" w:rsidRDefault="00FE0062">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800576" behindDoc="0" locked="0" layoutInCell="1" allowOverlap="1" wp14:anchorId="4B6771C2" wp14:editId="78998676">
                <wp:simplePos x="0" y="0"/>
                <wp:positionH relativeFrom="column">
                  <wp:posOffset>90805</wp:posOffset>
                </wp:positionH>
                <wp:positionV relativeFrom="paragraph">
                  <wp:posOffset>6900177</wp:posOffset>
                </wp:positionV>
                <wp:extent cx="2304415" cy="1016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04415" cy="1016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A3FDA" w14:textId="67A4865E" w:rsidR="005C70A1" w:rsidRPr="006172D4" w:rsidRDefault="005C70A1" w:rsidP="005C70A1">
                            <w:pPr>
                              <w:pStyle w:val="berschrift2"/>
                            </w:pPr>
                            <w:r>
                              <w:t>berufserfahrung</w:t>
                            </w:r>
                          </w:p>
                          <w:p w14:paraId="219095E5" w14:textId="4F12F466" w:rsidR="005C70A1" w:rsidRDefault="00C34DB4" w:rsidP="005C70A1">
                            <w:pPr>
                              <w:ind w:left="709" w:hanging="709"/>
                            </w:pPr>
                            <w:r>
                              <w:t xml:space="preserve">             </w:t>
                            </w:r>
                            <w:r>
                              <w:tab/>
                              <w:t>13</w:t>
                            </w:r>
                            <w:r w:rsidR="005C70A1">
                              <w:t xml:space="preserve">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771C2" id="_x0000_t202" coordsize="21600,21600" o:spt="202" path="m0,0l0,21600,21600,21600,21600,0xe">
                <v:stroke joinstyle="miter"/>
                <v:path gradientshapeok="t" o:connecttype="rect"/>
              </v:shapetype>
              <v:shape id="Textfeld 10" o:spid="_x0000_s1026" type="#_x0000_t202" style="position:absolute;margin-left:7.15pt;margin-top:543.3pt;width:181.45pt;height:80.0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" filled="f" stroked="f">
                <v:textbox>
                  <w:txbxContent>
                    <w:p w14:paraId="7D9A3FDA" w14:textId="67A4865E" w:rsidR="005C70A1" w:rsidRPr="006172D4" w:rsidRDefault="005C70A1" w:rsidP="005C70A1">
                      <w:pPr>
                        <w:pStyle w:val="berschrift2"/>
                      </w:pPr>
                      <w:r>
                        <w:t>berufserfahrung</w:t>
                      </w:r>
                    </w:p>
                    <w:p w14:paraId="219095E5" w14:textId="4F12F466" w:rsidR="005C70A1" w:rsidRDefault="00C34DB4" w:rsidP="005C70A1">
                      <w:pPr>
                        <w:ind w:left="709" w:hanging="709"/>
                      </w:pPr>
                      <w:r>
                        <w:t xml:space="preserve">             </w:t>
                      </w:r>
                      <w:r>
                        <w:tab/>
                        <w:t>13</w:t>
                      </w:r>
                      <w:r w:rsidR="005C70A1">
                        <w:t xml:space="preserve"> Jahre</w:t>
                      </w:r>
                    </w:p>
                  </w:txbxContent>
                </v:textbox>
                <w10:wrap type="square"/>
              </v:shape>
            </w:pict>
          </mc:Fallback>
        </mc:AlternateContent>
      </w:r>
      <w:r>
        <w:rPr>
          <w:noProof/>
          <w:lang w:eastAsia="de-DE" w:bidi="ar-SA"/>
        </w:rPr>
        <mc:AlternateContent>
          <mc:Choice Requires="wps">
            <w:drawing>
              <wp:anchor distT="0" distB="0" distL="114300" distR="114300" simplePos="0" relativeHeight="251790336" behindDoc="0" locked="0" layoutInCell="1" allowOverlap="1" wp14:anchorId="314B3192" wp14:editId="1DB5E601">
                <wp:simplePos x="0" y="0"/>
                <wp:positionH relativeFrom="column">
                  <wp:posOffset>90805</wp:posOffset>
                </wp:positionH>
                <wp:positionV relativeFrom="paragraph">
                  <wp:posOffset>5758314</wp:posOffset>
                </wp:positionV>
                <wp:extent cx="2793365" cy="125222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79336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6F5B8A" w14:textId="77777777" w:rsidR="00416418" w:rsidRPr="006172D4" w:rsidRDefault="00416418" w:rsidP="00416418">
                            <w:pPr>
                              <w:pStyle w:val="berschrift2"/>
                            </w:pPr>
                            <w:r>
                              <w:t>Sprachen</w:t>
                            </w:r>
                          </w:p>
                          <w:p w14:paraId="472EC844" w14:textId="77777777" w:rsidR="00DE54DE" w:rsidRDefault="00D61CA9" w:rsidP="00DE54DE">
                            <w:pPr>
                              <w:ind w:left="709" w:hanging="709"/>
                            </w:pPr>
                            <w:r>
                              <w:t xml:space="preserve">             </w:t>
                            </w:r>
                            <w:r>
                              <w:tab/>
                            </w:r>
                            <w:r w:rsidR="00DE54DE">
                              <w:t>Rumänisch (Muttersprache)</w:t>
                            </w:r>
                          </w:p>
                          <w:p w14:paraId="68C5B16B" w14:textId="77777777" w:rsidR="00DE54DE" w:rsidRDefault="00DE54DE" w:rsidP="00DE54DE">
                            <w:pPr>
                              <w:ind w:left="709" w:hanging="709"/>
                            </w:pPr>
                            <w:r>
                              <w:t xml:space="preserve">             Englisch (Arbeitssprache)</w:t>
                            </w:r>
                          </w:p>
                          <w:p w14:paraId="4B177900" w14:textId="5580BF11" w:rsidR="00416418" w:rsidRDefault="00416418" w:rsidP="00DE54DE">
                            <w:pPr>
                              <w:ind w:left="709" w:hanging="709"/>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3192" id="Textfeld 3" o:spid="_x0000_s1027" type="#_x0000_t202" style="position:absolute;margin-left:7.15pt;margin-top:453.4pt;width:219.95pt;height:98.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" filled="f" stroked="f">
                <v:textbox>
                  <w:txbxContent>
                    <w:p w14:paraId="006F5B8A" w14:textId="77777777" w:rsidR="00416418" w:rsidRPr="006172D4" w:rsidRDefault="00416418" w:rsidP="00416418">
                      <w:pPr>
                        <w:pStyle w:val="berschrift2"/>
                      </w:pPr>
                      <w:r>
                        <w:t>Sprachen</w:t>
                      </w:r>
                    </w:p>
                    <w:p w14:paraId="472EC844" w14:textId="77777777" w:rsidR="00DE54DE" w:rsidRDefault="00D61CA9" w:rsidP="00DE54DE">
                      <w:pPr>
                        <w:ind w:left="709" w:hanging="709"/>
                      </w:pPr>
                      <w:r>
                        <w:t xml:space="preserve">             </w:t>
                      </w:r>
                      <w:r>
                        <w:tab/>
                      </w:r>
                      <w:r w:rsidR="00DE54DE">
                        <w:t>Rumänisch (Muttersprache)</w:t>
                      </w:r>
                    </w:p>
                    <w:p w14:paraId="68C5B16B" w14:textId="77777777" w:rsidR="00DE54DE" w:rsidRDefault="00DE54DE" w:rsidP="00DE54DE">
                      <w:pPr>
                        <w:ind w:left="709" w:hanging="709"/>
                      </w:pPr>
                      <w:r>
                        <w:t xml:space="preserve">             Englisch (Arbeitssprache)</w:t>
                      </w:r>
                    </w:p>
                    <w:p w14:paraId="4B177900" w14:textId="5580BF11" w:rsidR="00416418" w:rsidRDefault="00416418" w:rsidP="00DE54DE">
                      <w:pPr>
                        <w:ind w:left="709" w:hanging="709"/>
                      </w:pPr>
                    </w:p>
                  </w:txbxContent>
                </v:textbox>
                <w10:wrap type="square"/>
              </v:shape>
            </w:pict>
          </mc:Fallback>
        </mc:AlternateContent>
      </w:r>
      <w:r w:rsidR="00BA49F6">
        <w:rPr>
          <w:noProof/>
          <w:lang w:eastAsia="de-DE" w:bidi="ar-SA"/>
        </w:rPr>
        <mc:AlternateContent>
          <mc:Choice Requires="wps">
            <w:drawing>
              <wp:anchor distT="0" distB="0" distL="114300" distR="114300" simplePos="0" relativeHeight="251659264" behindDoc="0" locked="0" layoutInCell="1" allowOverlap="1" wp14:anchorId="733E2BD1" wp14:editId="3B753DF8">
                <wp:simplePos x="0" y="0"/>
                <wp:positionH relativeFrom="column">
                  <wp:posOffset>-44450</wp:posOffset>
                </wp:positionH>
                <wp:positionV relativeFrom="paragraph">
                  <wp:posOffset>2519680</wp:posOffset>
                </wp:positionV>
                <wp:extent cx="3275965" cy="1292225"/>
                <wp:effectExtent l="0" t="0" r="0" b="3175"/>
                <wp:wrapSquare wrapText="bothSides"/>
                <wp:docPr id="6" name="Textfeld 6"/>
                <wp:cNvGraphicFramePr/>
                <a:graphic xmlns:a="http://schemas.openxmlformats.org/drawingml/2006/main">
                  <a:graphicData uri="http://schemas.microsoft.com/office/word/2010/wordprocessingShape">
                    <wps:wsp>
                      <wps:cNvSpPr txBox="1"/>
                      <wps:spPr>
                        <a:xfrm>
                          <a:off x="0" y="0"/>
                          <a:ext cx="3275965" cy="1292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6D54D2" w14:textId="77777777" w:rsidR="00D52717" w:rsidRPr="006172D4" w:rsidRDefault="00D52717" w:rsidP="0060187B">
                            <w:pPr>
                              <w:pStyle w:val="berschrift2"/>
                            </w:pPr>
                            <w:r w:rsidRPr="006172D4">
                              <w:t>Aktuelle Schwerpunkte</w:t>
                            </w:r>
                          </w:p>
                          <w:p w14:paraId="57DD967C" w14:textId="77777777" w:rsidR="0078015F" w:rsidRDefault="0084520F" w:rsidP="0084520F">
                            <w:pPr>
                              <w:ind w:left="720"/>
                            </w:pPr>
                            <w:r w:rsidRPr="0084520F">
                              <w:t xml:space="preserve">Administration, Hochverfügbarkeit, </w:t>
                            </w:r>
                          </w:p>
                          <w:p w14:paraId="189E527C" w14:textId="77777777" w:rsidR="0078015F" w:rsidRDefault="0084520F" w:rsidP="0084520F">
                            <w:pPr>
                              <w:ind w:left="720"/>
                            </w:pPr>
                            <w:r w:rsidRPr="0084520F">
                              <w:t xml:space="preserve">Konfigurationsmanagement, </w:t>
                            </w:r>
                          </w:p>
                          <w:p w14:paraId="765BDD8B" w14:textId="1C8469B4" w:rsidR="00D52717" w:rsidRDefault="0078015F" w:rsidP="0084520F">
                            <w:pPr>
                              <w:ind w:left="720"/>
                            </w:pPr>
                            <w:r>
                              <w:t>S</w:t>
                            </w:r>
                            <w:r w:rsidR="0084520F" w:rsidRPr="0084520F">
                              <w:t xml:space="preserve">ystementwicklung, </w:t>
                            </w:r>
                            <w:r w:rsidR="00BA49F6" w:rsidRPr="00BA49F6">
                              <w:t>Linux und CI/CD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E2BD1" id="Textfeld 6" o:spid="_x0000_s1028" type="#_x0000_t202" style="position:absolute;margin-left:-3.5pt;margin-top:198.4pt;width:257.95pt;height:10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" filled="f" stroked="f">
                <v:textbox>
                  <w:txbxContent>
                    <w:p w14:paraId="4D6D54D2" w14:textId="77777777" w:rsidR="00D52717" w:rsidRPr="006172D4" w:rsidRDefault="00D52717" w:rsidP="0060187B">
                      <w:pPr>
                        <w:pStyle w:val="berschrift2"/>
                      </w:pPr>
                      <w:r w:rsidRPr="006172D4">
                        <w:t>Aktuelle Schwerpunkte</w:t>
                      </w:r>
                    </w:p>
                    <w:p w14:paraId="57DD967C" w14:textId="77777777" w:rsidR="0078015F" w:rsidRDefault="0084520F" w:rsidP="0084520F">
                      <w:pPr>
                        <w:ind w:left="720"/>
                      </w:pPr>
                      <w:r w:rsidRPr="0084520F">
                        <w:t xml:space="preserve">Administration, Hochverfügbarkeit, </w:t>
                      </w:r>
                    </w:p>
                    <w:p w14:paraId="189E527C" w14:textId="77777777" w:rsidR="0078015F" w:rsidRDefault="0084520F" w:rsidP="0084520F">
                      <w:pPr>
                        <w:ind w:left="720"/>
                      </w:pPr>
                      <w:r w:rsidRPr="0084520F">
                        <w:t xml:space="preserve">Konfigurationsmanagement, </w:t>
                      </w:r>
                    </w:p>
                    <w:p w14:paraId="765BDD8B" w14:textId="1C8469B4" w:rsidR="00D52717" w:rsidRDefault="0078015F" w:rsidP="0084520F">
                      <w:pPr>
                        <w:ind w:left="720"/>
                      </w:pPr>
                      <w:r>
                        <w:t>S</w:t>
                      </w:r>
                      <w:r w:rsidR="0084520F" w:rsidRPr="0084520F">
                        <w:t xml:space="preserve">ystementwicklung, </w:t>
                      </w:r>
                      <w:r w:rsidR="00BA49F6" w:rsidRPr="00BA49F6">
                        <w:t>Linux und CI/CD</w:t>
                      </w:r>
                    </w:p>
                  </w:txbxContent>
                </v:textbox>
                <w10:wrap type="square"/>
              </v:shape>
            </w:pict>
          </mc:Fallback>
        </mc:AlternateContent>
      </w:r>
      <w:r w:rsidR="00A86519">
        <w:rPr>
          <w:noProof/>
          <w:lang w:eastAsia="de-DE" w:bidi="ar-SA"/>
        </w:rPr>
        <mc:AlternateContent>
          <mc:Choice Requires="wps">
            <w:drawing>
              <wp:anchor distT="0" distB="0" distL="114300" distR="114300" simplePos="0" relativeHeight="251745280" behindDoc="0" locked="0" layoutInCell="1" allowOverlap="1" wp14:anchorId="240757A5" wp14:editId="5A7B371A">
                <wp:simplePos x="0" y="0"/>
                <wp:positionH relativeFrom="column">
                  <wp:posOffset>90805</wp:posOffset>
                </wp:positionH>
                <wp:positionV relativeFrom="paragraph">
                  <wp:posOffset>4618355</wp:posOffset>
                </wp:positionV>
                <wp:extent cx="2933065" cy="1593850"/>
                <wp:effectExtent l="0" t="0" r="0" b="6350"/>
                <wp:wrapSquare wrapText="bothSides"/>
                <wp:docPr id="189" name="Textfeld 189"/>
                <wp:cNvGraphicFramePr/>
                <a:graphic xmlns:a="http://schemas.openxmlformats.org/drawingml/2006/main">
                  <a:graphicData uri="http://schemas.microsoft.com/office/word/2010/wordprocessingShape">
                    <wps:wsp>
                      <wps:cNvSpPr txBox="1"/>
                      <wps:spPr>
                        <a:xfrm>
                          <a:off x="0" y="0"/>
                          <a:ext cx="2933065" cy="15938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A76ED" w14:textId="77777777" w:rsidR="007A1813" w:rsidRPr="006E7519" w:rsidRDefault="007A1813" w:rsidP="007A1813">
                            <w:pPr>
                              <w:pStyle w:val="berschrift2"/>
                            </w:pPr>
                            <w:r w:rsidRPr="006E7519">
                              <w:t>Bevorzugte projekte</w:t>
                            </w:r>
                          </w:p>
                          <w:p w14:paraId="3A447E41" w14:textId="77777777" w:rsidR="00DE54DE" w:rsidRPr="006E7519" w:rsidRDefault="00DE54DE" w:rsidP="00DE54DE">
                            <w:pPr>
                              <w:ind w:left="720"/>
                            </w:pPr>
                            <w:r w:rsidRPr="006E7519">
                              <w:t xml:space="preserve">AWS Automation, </w:t>
                            </w:r>
                          </w:p>
                          <w:p w14:paraId="6DADF12C" w14:textId="70AC4ACB" w:rsidR="00DE54DE" w:rsidRPr="006E7519" w:rsidRDefault="00DE54DE" w:rsidP="00DE54DE">
                            <w:pPr>
                              <w:ind w:left="720"/>
                            </w:pPr>
                            <w:r w:rsidRPr="006E7519">
                              <w:t>Software Entwicklung,</w:t>
                            </w:r>
                          </w:p>
                          <w:p w14:paraId="31F2E552" w14:textId="630B84AD" w:rsidR="00D52717" w:rsidRPr="00A86519" w:rsidRDefault="00D52717" w:rsidP="00DE54DE">
                            <w:pPr>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57A5" id="Textfeld 189" o:spid="_x0000_s1029" type="#_x0000_t202" style="position:absolute;margin-left:7.15pt;margin-top:363.65pt;width:230.95pt;height:12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" filled="f" stroked="f">
                <v:textbox>
                  <w:txbxContent>
                    <w:p w14:paraId="296A76ED" w14:textId="77777777" w:rsidR="007A1813" w:rsidRPr="006E7519" w:rsidRDefault="007A1813" w:rsidP="007A1813">
                      <w:pPr>
                        <w:pStyle w:val="berschrift2"/>
                      </w:pPr>
                      <w:r w:rsidRPr="006E7519">
                        <w:t>Bevorzugte projekte</w:t>
                      </w:r>
                    </w:p>
                    <w:p w14:paraId="3A447E41" w14:textId="77777777" w:rsidR="00DE54DE" w:rsidRPr="006E7519" w:rsidRDefault="00DE54DE" w:rsidP="00DE54DE">
                      <w:pPr>
                        <w:ind w:left="720"/>
                      </w:pPr>
                      <w:r w:rsidRPr="006E7519">
                        <w:t xml:space="preserve">AWS Automation, </w:t>
                      </w:r>
                    </w:p>
                    <w:p w14:paraId="6DADF12C" w14:textId="70AC4ACB" w:rsidR="00DE54DE" w:rsidRPr="006E7519" w:rsidRDefault="00DE54DE" w:rsidP="00DE54DE">
                      <w:pPr>
                        <w:ind w:left="720"/>
                      </w:pPr>
                      <w:r w:rsidRPr="006E7519">
                        <w:t>Software Entwicklung,</w:t>
                      </w:r>
                    </w:p>
                    <w:p w14:paraId="31F2E552" w14:textId="630B84AD" w:rsidR="00D52717" w:rsidRPr="00A86519" w:rsidRDefault="00D52717" w:rsidP="00DE54DE">
                      <w:pPr>
                        <w:ind w:left="720"/>
                      </w:pPr>
                    </w:p>
                  </w:txbxContent>
                </v:textbox>
                <w10:wrap type="square"/>
              </v:shape>
            </w:pict>
          </mc:Fallback>
        </mc:AlternateContent>
      </w:r>
      <w:r w:rsidR="00676B23">
        <w:rPr>
          <w:noProof/>
          <w:lang w:eastAsia="de-DE" w:bidi="ar-SA"/>
        </w:rPr>
        <mc:AlternateContent>
          <mc:Choice Requires="wps">
            <w:drawing>
              <wp:anchor distT="0" distB="0" distL="114300" distR="114300" simplePos="0" relativeHeight="251792384" behindDoc="0" locked="0" layoutInCell="1" allowOverlap="1" wp14:anchorId="48375A96" wp14:editId="6398099E">
                <wp:simplePos x="0" y="0"/>
                <wp:positionH relativeFrom="column">
                  <wp:posOffset>3459480</wp:posOffset>
                </wp:positionH>
                <wp:positionV relativeFrom="paragraph">
                  <wp:posOffset>5311140</wp:posOffset>
                </wp:positionV>
                <wp:extent cx="2986405" cy="1720215"/>
                <wp:effectExtent l="0" t="0" r="0" b="6985"/>
                <wp:wrapSquare wrapText="bothSides"/>
                <wp:docPr id="2" name="Textfeld 2"/>
                <wp:cNvGraphicFramePr/>
                <a:graphic xmlns:a="http://schemas.openxmlformats.org/drawingml/2006/main">
                  <a:graphicData uri="http://schemas.microsoft.com/office/word/2010/wordprocessingShape">
                    <wps:wsp>
                      <wps:cNvSpPr txBox="1"/>
                      <wps:spPr>
                        <a:xfrm>
                          <a:off x="0" y="0"/>
                          <a:ext cx="2986405" cy="17202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A34C49" w14:textId="77777777" w:rsidR="002B0499" w:rsidRDefault="002B0499" w:rsidP="002B0499">
                            <w:pPr>
                              <w:rPr>
                                <w:rFonts w:ascii="Roboto" w:eastAsiaTheme="majorEastAsia" w:hAnsi="Roboto" w:cstheme="majorBidi"/>
                                <w:caps/>
                                <w:color w:val="041B2D"/>
                                <w:spacing w:val="14"/>
                                <w:szCs w:val="26"/>
                              </w:rPr>
                            </w:pPr>
                            <w:r w:rsidRPr="002B0499">
                              <w:rPr>
                                <w:rFonts w:ascii="Roboto" w:eastAsiaTheme="majorEastAsia" w:hAnsi="Roboto" w:cstheme="majorBidi"/>
                                <w:caps/>
                                <w:color w:val="041B2D"/>
                                <w:spacing w:val="14"/>
                                <w:szCs w:val="26"/>
                              </w:rPr>
                              <w:t>Branchen</w:t>
                            </w:r>
                          </w:p>
                          <w:p w14:paraId="7FCF457C" w14:textId="77777777" w:rsidR="002B0499" w:rsidRDefault="002B0499" w:rsidP="002B0499">
                            <w:pPr>
                              <w:rPr>
                                <w:rFonts w:ascii="Roboto" w:eastAsiaTheme="majorEastAsia" w:hAnsi="Roboto" w:cstheme="majorBidi"/>
                                <w:caps/>
                                <w:color w:val="041B2D"/>
                                <w:spacing w:val="14"/>
                                <w:szCs w:val="26"/>
                              </w:rPr>
                            </w:pPr>
                          </w:p>
                          <w:p w14:paraId="20BC292F" w14:textId="77777777" w:rsidR="00EF710C" w:rsidRDefault="00196572" w:rsidP="00EF710C">
                            <w:pPr>
                              <w:ind w:left="709" w:hanging="142"/>
                            </w:pPr>
                            <w:r>
                              <w:t xml:space="preserve">  </w:t>
                            </w:r>
                            <w:r w:rsidR="00D61CA9">
                              <w:tab/>
                            </w:r>
                            <w:r w:rsidR="00EF710C" w:rsidRPr="00EF710C">
                              <w:t xml:space="preserve">Beratungsunternehmen, </w:t>
                            </w:r>
                          </w:p>
                          <w:p w14:paraId="4130EC91" w14:textId="77777777" w:rsidR="00EF710C" w:rsidRDefault="00EF710C" w:rsidP="00EF710C">
                            <w:pPr>
                              <w:ind w:left="709" w:hanging="142"/>
                            </w:pPr>
                            <w:r>
                              <w:t xml:space="preserve">   </w:t>
                            </w:r>
                            <w:r w:rsidRPr="00EF710C">
                              <w:t xml:space="preserve">Dienstleistung, Informations </w:t>
                            </w:r>
                          </w:p>
                          <w:p w14:paraId="3BDD4C4F" w14:textId="77777777" w:rsidR="00EF710C" w:rsidRDefault="00EF710C" w:rsidP="00EF710C">
                            <w:pPr>
                              <w:ind w:left="709" w:hanging="142"/>
                            </w:pPr>
                            <w:r>
                              <w:t xml:space="preserve">   </w:t>
                            </w:r>
                            <w:r w:rsidRPr="00EF710C">
                              <w:t xml:space="preserve">Technologie, Softwarehaus, </w:t>
                            </w:r>
                          </w:p>
                          <w:p w14:paraId="150F06FC" w14:textId="341E8FE8" w:rsidR="002B0499" w:rsidRDefault="00EF710C" w:rsidP="00EF710C">
                            <w:pPr>
                              <w:ind w:left="709" w:hanging="142"/>
                            </w:pPr>
                            <w:r>
                              <w:t xml:space="preserve">   </w:t>
                            </w:r>
                            <w:r w:rsidRPr="00EF710C">
                              <w:t>Telekommunikation, Versicherungen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5A96" id="Textfeld 2" o:spid="_x0000_s1030" type="#_x0000_t202" style="position:absolute;margin-left:272.4pt;margin-top:418.2pt;width:235.15pt;height:135.4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" filled="f" stroked="f">
                <v:textbox>
                  <w:txbxContent>
                    <w:p w14:paraId="0FA34C49" w14:textId="77777777" w:rsidR="002B0499" w:rsidRDefault="002B0499" w:rsidP="002B0499">
                      <w:pPr>
                        <w:rPr>
                          <w:rFonts w:ascii="Roboto" w:eastAsiaTheme="majorEastAsia" w:hAnsi="Roboto" w:cstheme="majorBidi"/>
                          <w:caps/>
                          <w:color w:val="041B2D"/>
                          <w:spacing w:val="14"/>
                          <w:szCs w:val="26"/>
                        </w:rPr>
                      </w:pPr>
                      <w:r w:rsidRPr="002B0499">
                        <w:rPr>
                          <w:rFonts w:ascii="Roboto" w:eastAsiaTheme="majorEastAsia" w:hAnsi="Roboto" w:cstheme="majorBidi"/>
                          <w:caps/>
                          <w:color w:val="041B2D"/>
                          <w:spacing w:val="14"/>
                          <w:szCs w:val="26"/>
                        </w:rPr>
                        <w:t>Branchen</w:t>
                      </w:r>
                    </w:p>
                    <w:p w14:paraId="7FCF457C" w14:textId="77777777" w:rsidR="002B0499" w:rsidRDefault="002B0499" w:rsidP="002B0499">
                      <w:pPr>
                        <w:rPr>
                          <w:rFonts w:ascii="Roboto" w:eastAsiaTheme="majorEastAsia" w:hAnsi="Roboto" w:cstheme="majorBidi"/>
                          <w:caps/>
                          <w:color w:val="041B2D"/>
                          <w:spacing w:val="14"/>
                          <w:szCs w:val="26"/>
                        </w:rPr>
                      </w:pPr>
                    </w:p>
                    <w:p w14:paraId="20BC292F" w14:textId="77777777" w:rsidR="00EF710C" w:rsidRDefault="00196572" w:rsidP="00EF710C">
                      <w:pPr>
                        <w:ind w:left="709" w:hanging="142"/>
                      </w:pPr>
                      <w:r>
                        <w:t xml:space="preserve">  </w:t>
                      </w:r>
                      <w:r w:rsidR="00D61CA9">
                        <w:tab/>
                      </w:r>
                      <w:r w:rsidR="00EF710C" w:rsidRPr="00EF710C">
                        <w:t xml:space="preserve">Beratungsunternehmen, </w:t>
                      </w:r>
                    </w:p>
                    <w:p w14:paraId="4130EC91" w14:textId="77777777" w:rsidR="00EF710C" w:rsidRDefault="00EF710C" w:rsidP="00EF710C">
                      <w:pPr>
                        <w:ind w:left="709" w:hanging="142"/>
                      </w:pPr>
                      <w:r>
                        <w:t xml:space="preserve">   </w:t>
                      </w:r>
                      <w:r w:rsidRPr="00EF710C">
                        <w:t xml:space="preserve">Dienstleistung, Informations </w:t>
                      </w:r>
                    </w:p>
                    <w:p w14:paraId="3BDD4C4F" w14:textId="77777777" w:rsidR="00EF710C" w:rsidRDefault="00EF710C" w:rsidP="00EF710C">
                      <w:pPr>
                        <w:ind w:left="709" w:hanging="142"/>
                      </w:pPr>
                      <w:r>
                        <w:t xml:space="preserve">   </w:t>
                      </w:r>
                      <w:r w:rsidRPr="00EF710C">
                        <w:t xml:space="preserve">Technologie, Softwarehaus, </w:t>
                      </w:r>
                    </w:p>
                    <w:p w14:paraId="150F06FC" w14:textId="341E8FE8" w:rsidR="002B0499" w:rsidRDefault="00EF710C" w:rsidP="00EF710C">
                      <w:pPr>
                        <w:ind w:left="709" w:hanging="142"/>
                      </w:pPr>
                      <w:r>
                        <w:t xml:space="preserve">   </w:t>
                      </w:r>
                      <w:r w:rsidRPr="00EF710C">
                        <w:t>Telekommunikation, Versicherungen</w:t>
                      </w:r>
                    </w:p>
                  </w:txbxContent>
                </v:textbox>
                <w10:wrap type="square"/>
              </v:shape>
            </w:pict>
          </mc:Fallback>
        </mc:AlternateContent>
      </w:r>
      <w:r w:rsidR="002505C4">
        <w:rPr>
          <w:noProof/>
          <w:lang w:eastAsia="de-DE" w:bidi="ar-SA"/>
        </w:rPr>
        <mc:AlternateContent>
          <mc:Choice Requires="wps">
            <w:drawing>
              <wp:anchor distT="0" distB="0" distL="114300" distR="114300" simplePos="0" relativeHeight="251706368" behindDoc="0" locked="0" layoutInCell="1" allowOverlap="1" wp14:anchorId="38681919" wp14:editId="08C6D0BF">
                <wp:simplePos x="0" y="0"/>
                <wp:positionH relativeFrom="column">
                  <wp:posOffset>3449955</wp:posOffset>
                </wp:positionH>
                <wp:positionV relativeFrom="paragraph">
                  <wp:posOffset>4262120</wp:posOffset>
                </wp:positionV>
                <wp:extent cx="2926080" cy="1029970"/>
                <wp:effectExtent l="0" t="0" r="0" b="11430"/>
                <wp:wrapSquare wrapText="bothSides"/>
                <wp:docPr id="56" name="Textfeld 56"/>
                <wp:cNvGraphicFramePr/>
                <a:graphic xmlns:a="http://schemas.openxmlformats.org/drawingml/2006/main">
                  <a:graphicData uri="http://schemas.microsoft.com/office/word/2010/wordprocessingShape">
                    <wps:wsp>
                      <wps:cNvSpPr txBox="1"/>
                      <wps:spPr>
                        <a:xfrm>
                          <a:off x="0" y="0"/>
                          <a:ext cx="2926080" cy="1029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FC2C8" w14:textId="77777777" w:rsidR="00D52717" w:rsidRPr="006172D4" w:rsidRDefault="00D52717" w:rsidP="000038F9">
                            <w:pPr>
                              <w:pStyle w:val="berschrift2"/>
                            </w:pPr>
                            <w:r>
                              <w:t>projektorte</w:t>
                            </w:r>
                          </w:p>
                          <w:p w14:paraId="28CEEFD3" w14:textId="04074C2A" w:rsidR="00157223" w:rsidRPr="005C70A1" w:rsidRDefault="00D52717" w:rsidP="0057210F">
                            <w:r>
                              <w:tab/>
                            </w:r>
                            <w:r w:rsidR="00DE54DE" w:rsidRPr="00DE54DE">
                              <w:t>Deutschland-Berlin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1919" id="Textfeld 56" o:spid="_x0000_s1031" type="#_x0000_t202" style="position:absolute;margin-left:271.65pt;margin-top:335.6pt;width:230.4pt;height:8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" filled="f" stroked="f">
                <v:textbox>
                  <w:txbxContent>
                    <w:p w14:paraId="105FC2C8" w14:textId="77777777" w:rsidR="00D52717" w:rsidRPr="006172D4" w:rsidRDefault="00D52717" w:rsidP="000038F9">
                      <w:pPr>
                        <w:pStyle w:val="berschrift2"/>
                      </w:pPr>
                      <w:r>
                        <w:t>projektorte</w:t>
                      </w:r>
                    </w:p>
                    <w:p w14:paraId="28CEEFD3" w14:textId="04074C2A" w:rsidR="00157223" w:rsidRPr="005C70A1" w:rsidRDefault="00D52717" w:rsidP="0057210F">
                      <w:r>
                        <w:tab/>
                      </w:r>
                      <w:r w:rsidR="00DE54DE" w:rsidRPr="00DE54DE">
                        <w:t>Deutschland-Berlin</w:t>
                      </w:r>
                    </w:p>
                  </w:txbxContent>
                </v:textbox>
                <w10:wrap type="square"/>
              </v:shape>
            </w:pict>
          </mc:Fallback>
        </mc:AlternateContent>
      </w:r>
      <w:r w:rsidR="003951DC">
        <w:rPr>
          <w:noProof/>
          <w:lang w:eastAsia="de-DE" w:bidi="ar-SA"/>
        </w:rPr>
        <mc:AlternateContent>
          <mc:Choice Requires="wps">
            <w:drawing>
              <wp:anchor distT="0" distB="0" distL="114300" distR="114300" simplePos="0" relativeHeight="251661312" behindDoc="0" locked="0" layoutInCell="1" allowOverlap="1" wp14:anchorId="77B56097" wp14:editId="310701C5">
                <wp:simplePos x="0" y="0"/>
                <wp:positionH relativeFrom="column">
                  <wp:posOffset>2881831</wp:posOffset>
                </wp:positionH>
                <wp:positionV relativeFrom="paragraph">
                  <wp:posOffset>2096135</wp:posOffset>
                </wp:positionV>
                <wp:extent cx="3910330" cy="2059940"/>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910330" cy="2059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325F56" w14:textId="77777777" w:rsidR="00D52717" w:rsidRPr="006172D4" w:rsidRDefault="00D52717" w:rsidP="0060187B">
                            <w:pPr>
                              <w:pStyle w:val="berschrift2"/>
                            </w:pPr>
                            <w:r>
                              <w:t>Kontakt</w:t>
                            </w:r>
                          </w:p>
                          <w:p w14:paraId="3B8026AE" w14:textId="77777777" w:rsidR="00D52717" w:rsidRDefault="00D52717" w:rsidP="00602B34">
                            <w:pPr>
                              <w:ind w:left="720"/>
                            </w:pPr>
                            <w:r w:rsidRPr="0060187B">
                              <w:t>Potsdamer Platz 10</w:t>
                            </w:r>
                          </w:p>
                          <w:p w14:paraId="3E58C325" w14:textId="77777777" w:rsidR="00D52717" w:rsidRDefault="00D52717" w:rsidP="00602B34">
                            <w:pPr>
                              <w:ind w:left="720"/>
                            </w:pPr>
                            <w:r w:rsidRPr="0060187B">
                              <w:t>10785 Berlin</w:t>
                            </w:r>
                          </w:p>
                          <w:p w14:paraId="20FFAF46" w14:textId="570266E2" w:rsidR="00D52717" w:rsidRDefault="00D52717" w:rsidP="00602B34">
                            <w:pPr>
                              <w:ind w:left="720"/>
                            </w:pPr>
                            <w:r w:rsidRPr="0060187B">
                              <w:t xml:space="preserve">Tel:  </w:t>
                            </w:r>
                            <w:r w:rsidR="007A6548" w:rsidRPr="007A6548">
                              <w:t>+49 30 300 11 48 18</w:t>
                            </w:r>
                          </w:p>
                          <w:p w14:paraId="0BF3E0D5" w14:textId="3001B104" w:rsidR="00D52717" w:rsidRDefault="00287852" w:rsidP="00602B34">
                            <w:pPr>
                              <w:ind w:left="720"/>
                            </w:pPr>
                            <w:hyperlink r:id="rId14" w:history="1">
                              <w:r w:rsidR="003951DC" w:rsidRPr="00DF4F94">
                                <w:rPr>
                                  <w:rStyle w:val="Link"/>
                                </w:rPr>
                                <w:t>project-consultancy@gronau-it-cloud-computing.de</w:t>
                              </w:r>
                            </w:hyperlink>
                          </w:p>
                          <w:p w14:paraId="2604FB09" w14:textId="77777777" w:rsidR="00D52717" w:rsidRDefault="00287852" w:rsidP="00602B34">
                            <w:pPr>
                              <w:ind w:left="720"/>
                            </w:pPr>
                            <w:hyperlink r:id="rId15" w:history="1">
                              <w:r w:rsidR="00D52717" w:rsidRPr="00764D27">
                                <w:rPr>
                                  <w:rStyle w:val="Link"/>
                                </w:rPr>
                                <w:t>www.gronau-it-cloud-computing.de</w:t>
                              </w:r>
                            </w:hyperlink>
                          </w:p>
                          <w:p w14:paraId="281F4FD4" w14:textId="77777777" w:rsidR="00D52717" w:rsidRDefault="00D52717" w:rsidP="006018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B56097" id="Textfeld 8" o:spid="_x0000_s1032" type="#_x0000_t202" style="position:absolute;margin-left:226.9pt;margin-top:165.05pt;width:307.9pt;height:16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" filled="f" stroked="f">
                <v:textbox>
                  <w:txbxContent>
                    <w:p w14:paraId="24325F56" w14:textId="77777777" w:rsidR="00D52717" w:rsidRPr="006172D4" w:rsidRDefault="00D52717" w:rsidP="0060187B">
                      <w:pPr>
                        <w:pStyle w:val="berschrift2"/>
                      </w:pPr>
                      <w:r>
                        <w:t>Kontakt</w:t>
                      </w:r>
                    </w:p>
                    <w:p w14:paraId="3B8026AE" w14:textId="77777777" w:rsidR="00D52717" w:rsidRDefault="00D52717" w:rsidP="00602B34">
                      <w:pPr>
                        <w:ind w:left="720"/>
                      </w:pPr>
                      <w:r w:rsidRPr="0060187B">
                        <w:t>Potsdamer Platz 10</w:t>
                      </w:r>
                    </w:p>
                    <w:p w14:paraId="3E58C325" w14:textId="77777777" w:rsidR="00D52717" w:rsidRDefault="00D52717" w:rsidP="00602B34">
                      <w:pPr>
                        <w:ind w:left="720"/>
                      </w:pPr>
                      <w:r w:rsidRPr="0060187B">
                        <w:t>10785 Berlin</w:t>
                      </w:r>
                    </w:p>
                    <w:p w14:paraId="20FFAF46" w14:textId="570266E2" w:rsidR="00D52717" w:rsidRDefault="00D52717" w:rsidP="00602B34">
                      <w:pPr>
                        <w:ind w:left="720"/>
                      </w:pPr>
                      <w:r w:rsidRPr="0060187B">
                        <w:t xml:space="preserve">Tel:  </w:t>
                      </w:r>
                      <w:r w:rsidR="007A6548" w:rsidRPr="007A6548">
                        <w:t>+49 30 300 11 48 18</w:t>
                      </w:r>
                    </w:p>
                    <w:p w14:paraId="0BF3E0D5" w14:textId="3001B104" w:rsidR="00D52717" w:rsidRDefault="00287852" w:rsidP="00602B34">
                      <w:pPr>
                        <w:ind w:left="720"/>
                      </w:pPr>
                      <w:hyperlink r:id="rId16" w:history="1">
                        <w:r w:rsidR="003951DC" w:rsidRPr="00DF4F94">
                          <w:rPr>
                            <w:rStyle w:val="Link"/>
                          </w:rPr>
                          <w:t>project-consultancy@gronau-it-cloud-computing.de</w:t>
                        </w:r>
                      </w:hyperlink>
                    </w:p>
                    <w:p w14:paraId="2604FB09" w14:textId="77777777" w:rsidR="00D52717" w:rsidRDefault="00287852" w:rsidP="00602B34">
                      <w:pPr>
                        <w:ind w:left="720"/>
                      </w:pPr>
                      <w:hyperlink r:id="rId17" w:history="1">
                        <w:r w:rsidR="00D52717" w:rsidRPr="00764D27">
                          <w:rPr>
                            <w:rStyle w:val="Link"/>
                          </w:rPr>
                          <w:t>www.gronau-it-cloud-computing.de</w:t>
                        </w:r>
                      </w:hyperlink>
                    </w:p>
                    <w:p w14:paraId="281F4FD4" w14:textId="77777777" w:rsidR="00D52717" w:rsidRDefault="00D52717" w:rsidP="0060187B"/>
                  </w:txbxContent>
                </v:textbox>
                <w10:wrap type="square"/>
              </v:shape>
            </w:pict>
          </mc:Fallback>
        </mc:AlternateContent>
      </w:r>
      <w:r w:rsidR="00473762">
        <w:rPr>
          <w:noProof/>
          <w:lang w:eastAsia="de-DE" w:bidi="ar-SA"/>
        </w:rPr>
        <mc:AlternateContent>
          <mc:Choice Requires="wps">
            <w:drawing>
              <wp:anchor distT="0" distB="0" distL="114300" distR="114300" simplePos="0" relativeHeight="251802624" behindDoc="0" locked="0" layoutInCell="1" allowOverlap="1" wp14:anchorId="6B45B7EF" wp14:editId="3EDCE3BE">
                <wp:simplePos x="0" y="0"/>
                <wp:positionH relativeFrom="column">
                  <wp:posOffset>3443605</wp:posOffset>
                </wp:positionH>
                <wp:positionV relativeFrom="paragraph">
                  <wp:posOffset>6666965</wp:posOffset>
                </wp:positionV>
                <wp:extent cx="2304415" cy="1252220"/>
                <wp:effectExtent l="0" t="0" r="0" b="0"/>
                <wp:wrapSquare wrapText="bothSides"/>
                <wp:docPr id="12" name="Textfeld 12"/>
                <wp:cNvGraphicFramePr/>
                <a:graphic xmlns:a="http://schemas.openxmlformats.org/drawingml/2006/main">
                  <a:graphicData uri="http://schemas.microsoft.com/office/word/2010/wordprocessingShape">
                    <wps:wsp>
                      <wps:cNvSpPr txBox="1"/>
                      <wps:spPr>
                        <a:xfrm>
                          <a:off x="0" y="0"/>
                          <a:ext cx="230441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14FD94" w14:textId="73622422" w:rsidR="005C70A1" w:rsidRPr="006172D4" w:rsidRDefault="005C70A1" w:rsidP="005C70A1">
                            <w:pPr>
                              <w:pStyle w:val="berschrift2"/>
                            </w:pPr>
                            <w:r>
                              <w:t>verfügbar ab</w:t>
                            </w:r>
                          </w:p>
                          <w:p w14:paraId="2850CD9D" w14:textId="37F1394A" w:rsidR="005C70A1" w:rsidRDefault="005C70A1" w:rsidP="005C70A1">
                            <w:pPr>
                              <w:ind w:left="709" w:hanging="709"/>
                            </w:pPr>
                            <w:r>
                              <w:t xml:space="preserve">             </w:t>
                            </w:r>
                            <w:r w:rsidR="00E522B3">
                              <w:t>0</w:t>
                            </w:r>
                            <w:r>
                              <w:t>1.</w:t>
                            </w:r>
                            <w:r w:rsidR="00776246">
                              <w:t>10</w:t>
                            </w:r>
                            <w: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7EF" id="Textfeld 12" o:spid="_x0000_s1033" type="#_x0000_t202" style="position:absolute;margin-left:271.15pt;margin-top:524.95pt;width:181.45pt;height:98.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" filled="f" stroked="f">
                <v:textbox>
                  <w:txbxContent>
                    <w:p w14:paraId="0814FD94" w14:textId="73622422" w:rsidR="005C70A1" w:rsidRPr="006172D4" w:rsidRDefault="005C70A1" w:rsidP="005C70A1">
                      <w:pPr>
                        <w:pStyle w:val="berschrift2"/>
                      </w:pPr>
                      <w:r>
                        <w:t>verfügbar ab</w:t>
                      </w:r>
                    </w:p>
                    <w:p w14:paraId="2850CD9D" w14:textId="37F1394A" w:rsidR="005C70A1" w:rsidRDefault="005C70A1" w:rsidP="005C70A1">
                      <w:pPr>
                        <w:ind w:left="709" w:hanging="709"/>
                      </w:pPr>
                      <w:r>
                        <w:t xml:space="preserve">             </w:t>
                      </w:r>
                      <w:r w:rsidR="00E522B3">
                        <w:t>0</w:t>
                      </w:r>
                      <w:r>
                        <w:t>1.</w:t>
                      </w:r>
                      <w:r w:rsidR="00776246">
                        <w:t>10</w:t>
                      </w:r>
                      <w:r>
                        <w:t>.2018</w:t>
                      </w:r>
                    </w:p>
                  </w:txbxContent>
                </v:textbox>
                <w10:wrap type="square"/>
              </v:shape>
            </w:pict>
          </mc:Fallback>
        </mc:AlternateContent>
      </w:r>
      <w:r w:rsidR="002F5317">
        <w:rPr>
          <w:noProof/>
          <w:sz w:val="24"/>
          <w:lang w:eastAsia="de-DE" w:bidi="ar-SA"/>
        </w:rPr>
        <w:drawing>
          <wp:anchor distT="0" distB="0" distL="114300" distR="114300" simplePos="0" relativeHeight="251664384" behindDoc="1" locked="0" layoutInCell="1" allowOverlap="1" wp14:anchorId="76E95805" wp14:editId="02FF9EA2">
            <wp:simplePos x="0" y="0"/>
            <wp:positionH relativeFrom="column">
              <wp:posOffset>-619125</wp:posOffset>
            </wp:positionH>
            <wp:positionV relativeFrom="paragraph">
              <wp:posOffset>3477260</wp:posOffset>
            </wp:positionV>
            <wp:extent cx="7524000" cy="4795200"/>
            <wp:effectExtent l="0" t="0" r="0" b="5715"/>
            <wp:wrapNone/>
            <wp:docPr id="11" name="Bild 11" descr="layout_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ayout_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39914"/>
                    <a:stretch/>
                  </pic:blipFill>
                  <pic:spPr bwMode="auto">
                    <a:xfrm>
                      <a:off x="0" y="0"/>
                      <a:ext cx="7524000" cy="479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7987">
        <w:rPr>
          <w:sz w:val="24"/>
          <w:lang w:eastAsia="de-DE" w:bidi="ar-SA"/>
        </w:rPr>
        <w:br w:type="page"/>
      </w:r>
      <w:bookmarkStart w:id="2" w:name="_GoBack"/>
      <w:bookmarkEnd w:id="2"/>
    </w:p>
    <w:p w14:paraId="534DD0D0" w14:textId="3081BA3C" w:rsidR="00751825" w:rsidRDefault="00030E40" w:rsidP="000B28A5">
      <w:pPr>
        <w:rPr>
          <w:sz w:val="24"/>
          <w:lang w:eastAsia="de-DE" w:bidi="ar-SA"/>
        </w:rPr>
      </w:pPr>
      <w:r>
        <w:rPr>
          <w:noProof/>
          <w:sz w:val="24"/>
          <w:lang w:eastAsia="de-DE" w:bidi="ar-SA"/>
        </w:rPr>
        <w:lastRenderedPageBreak/>
        <w:drawing>
          <wp:anchor distT="0" distB="0" distL="114300" distR="114300" simplePos="0" relativeHeight="251803648" behindDoc="1" locked="0" layoutInCell="1" allowOverlap="1" wp14:anchorId="1A18D25F" wp14:editId="693EB4A9">
            <wp:simplePos x="0" y="0"/>
            <wp:positionH relativeFrom="column">
              <wp:posOffset>-49898</wp:posOffset>
            </wp:positionH>
            <wp:positionV relativeFrom="paragraph">
              <wp:posOffset>167306</wp:posOffset>
            </wp:positionV>
            <wp:extent cx="1366520" cy="8749665"/>
            <wp:effectExtent l="0" t="0" r="5080" b="0"/>
            <wp:wrapNone/>
            <wp:docPr id="21" name="Bild 21" descr="../balken_ski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lken_skill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6520" cy="874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8709B2">
        <w:rPr>
          <w:noProof/>
          <w:sz w:val="24"/>
          <w:lang w:eastAsia="de-DE" w:bidi="ar-SA"/>
        </w:rPr>
        <mc:AlternateContent>
          <mc:Choice Requires="wps">
            <w:drawing>
              <wp:anchor distT="0" distB="0" distL="114300" distR="114300" simplePos="0" relativeHeight="251667456" behindDoc="1" locked="0" layoutInCell="1" allowOverlap="1" wp14:anchorId="4F9E07B6" wp14:editId="6A2BAB80">
                <wp:simplePos x="0" y="0"/>
                <wp:positionH relativeFrom="column">
                  <wp:posOffset>-15073</wp:posOffset>
                </wp:positionH>
                <wp:positionV relativeFrom="paragraph">
                  <wp:posOffset>170548</wp:posOffset>
                </wp:positionV>
                <wp:extent cx="1299210" cy="7998727"/>
                <wp:effectExtent l="0" t="0" r="0" b="2540"/>
                <wp:wrapNone/>
                <wp:docPr id="14" name="Rechteck 14"/>
                <wp:cNvGraphicFramePr/>
                <a:graphic xmlns:a="http://schemas.openxmlformats.org/drawingml/2006/main">
                  <a:graphicData uri="http://schemas.microsoft.com/office/word/2010/wordprocessingShape">
                    <wps:wsp>
                      <wps:cNvSpPr/>
                      <wps:spPr>
                        <a:xfrm>
                          <a:off x="0" y="0"/>
                          <a:ext cx="1299210" cy="79987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AB9AD" id="Rechteck 14" o:spid="_x0000_s1026" style="position:absolute;margin-left:-1.2pt;margin-top:13.45pt;width:102.3pt;height:62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" fillcolor="#eee" stroked="f" strokeweight="1pt"/>
            </w:pict>
          </mc:Fallback>
        </mc:AlternateContent>
      </w:r>
    </w:p>
    <w:p w14:paraId="139B77A4" w14:textId="7BD24B36" w:rsidR="00751825" w:rsidRDefault="00B5663C">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63360" behindDoc="0" locked="0" layoutInCell="1" allowOverlap="1" wp14:anchorId="72138030" wp14:editId="175BC5B9">
                <wp:simplePos x="0" y="0"/>
                <wp:positionH relativeFrom="column">
                  <wp:posOffset>1554480</wp:posOffset>
                </wp:positionH>
                <wp:positionV relativeFrom="paragraph">
                  <wp:posOffset>311785</wp:posOffset>
                </wp:positionV>
                <wp:extent cx="4795520" cy="8117840"/>
                <wp:effectExtent l="0" t="0" r="0" b="10160"/>
                <wp:wrapSquare wrapText="bothSides"/>
                <wp:docPr id="9" name="Textfeld 9"/>
                <wp:cNvGraphicFramePr/>
                <a:graphic xmlns:a="http://schemas.openxmlformats.org/drawingml/2006/main">
                  <a:graphicData uri="http://schemas.microsoft.com/office/word/2010/wordprocessingShape">
                    <wps:wsp>
                      <wps:cNvSpPr txBox="1"/>
                      <wps:spPr>
                        <a:xfrm>
                          <a:off x="0" y="0"/>
                          <a:ext cx="4795520" cy="8117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FB775" w14:textId="77777777" w:rsidR="00D52717" w:rsidRPr="00C87CFC" w:rsidRDefault="00D52717" w:rsidP="007458B8">
                            <w:pPr>
                              <w:rPr>
                                <w:b/>
                              </w:rPr>
                            </w:pPr>
                            <w:r w:rsidRPr="00517AE5">
                              <w:rPr>
                                <w:b/>
                              </w:rPr>
                              <w:t>Betriebssysteme</w:t>
                            </w:r>
                          </w:p>
                          <w:p w14:paraId="513753B5" w14:textId="3106E20E" w:rsidR="000022D8" w:rsidRDefault="007C15EF" w:rsidP="007458B8">
                            <w:r w:rsidRPr="007C15EF">
                              <w:t>Linux, Macintosh OSX, Windows</w:t>
                            </w:r>
                          </w:p>
                          <w:p w14:paraId="701B0607" w14:textId="77777777" w:rsidR="007C15EF" w:rsidRPr="00A86519" w:rsidRDefault="007C15EF" w:rsidP="007458B8"/>
                          <w:p w14:paraId="29397B84" w14:textId="77777777" w:rsidR="00D52717" w:rsidRPr="000C4219" w:rsidRDefault="00D52717" w:rsidP="007458B8">
                            <w:pPr>
                              <w:rPr>
                                <w:b/>
                              </w:rPr>
                            </w:pPr>
                            <w:r w:rsidRPr="000C4219">
                              <w:rPr>
                                <w:b/>
                              </w:rPr>
                              <w:t>Sprachen</w:t>
                            </w:r>
                          </w:p>
                          <w:p w14:paraId="508CB986" w14:textId="1FB447B5" w:rsidR="000022D8" w:rsidRDefault="007C15EF" w:rsidP="007458B8">
                            <w:r w:rsidRPr="007C15EF">
                              <w:t>C, C++, JavaScript, Python</w:t>
                            </w:r>
                          </w:p>
                          <w:p w14:paraId="622FB53B" w14:textId="77777777" w:rsidR="007C15EF" w:rsidRPr="00004ADC" w:rsidRDefault="007C15EF" w:rsidP="007458B8"/>
                          <w:p w14:paraId="1C8F9581" w14:textId="77777777" w:rsidR="00D52717" w:rsidRPr="00517AE5" w:rsidRDefault="00D52717" w:rsidP="00517AE5">
                            <w:pPr>
                              <w:rPr>
                                <w:b/>
                              </w:rPr>
                            </w:pPr>
                            <w:r w:rsidRPr="00517AE5">
                              <w:rPr>
                                <w:b/>
                              </w:rPr>
                              <w:t>Datenbanken</w:t>
                            </w:r>
                          </w:p>
                          <w:p w14:paraId="53E2FD52" w14:textId="77777777" w:rsidR="007C15EF" w:rsidRDefault="007C15EF" w:rsidP="00517AE5">
                            <w:r w:rsidRPr="007C15EF">
                              <w:t>MS-SQL-Server, PostgresSQL, mySQL</w:t>
                            </w:r>
                          </w:p>
                          <w:p w14:paraId="633B1101" w14:textId="77777777" w:rsidR="007C15EF" w:rsidRDefault="007C15EF" w:rsidP="00517AE5"/>
                          <w:p w14:paraId="360B1B65" w14:textId="461D0AFB" w:rsidR="00D52717" w:rsidRPr="00154B2D" w:rsidRDefault="00503955" w:rsidP="00517AE5">
                            <w:pPr>
                              <w:rPr>
                                <w:b/>
                              </w:rPr>
                            </w:pPr>
                            <w:r>
                              <w:rPr>
                                <w:b/>
                              </w:rPr>
                              <w:t>DC/Netze</w:t>
                            </w:r>
                          </w:p>
                          <w:p w14:paraId="1AAF091D" w14:textId="65FBA2DD" w:rsidR="000022D8" w:rsidRPr="006E7519" w:rsidRDefault="007C15EF" w:rsidP="00517AE5">
                            <w:pPr>
                              <w:rPr>
                                <w:lang w:val="en-US"/>
                              </w:rPr>
                            </w:pPr>
                            <w:r w:rsidRPr="006E7519">
                              <w:rPr>
                                <w:lang w:val="en-US"/>
                              </w:rPr>
                              <w:t>DDNS, DHCP, DNS, IMAP, IMAP4, ISO/OSI, Internet, Intranet, SMTP, SNMP</w:t>
                            </w:r>
                          </w:p>
                          <w:p w14:paraId="01A3F62B" w14:textId="77777777" w:rsidR="007C15EF" w:rsidRPr="006E7519" w:rsidRDefault="007C15EF" w:rsidP="00517AE5">
                            <w:pPr>
                              <w:rPr>
                                <w:lang w:val="en-US"/>
                              </w:rPr>
                            </w:pPr>
                          </w:p>
                          <w:p w14:paraId="4EA86C9D" w14:textId="77777777" w:rsidR="00D52717" w:rsidRPr="006E7519" w:rsidRDefault="00D52717" w:rsidP="00154B2D">
                            <w:pPr>
                              <w:rPr>
                                <w:b/>
                                <w:lang w:val="en-US"/>
                              </w:rPr>
                            </w:pPr>
                            <w:r w:rsidRPr="006E7519">
                              <w:rPr>
                                <w:b/>
                                <w:lang w:val="en-US"/>
                              </w:rPr>
                              <w:t>Tools</w:t>
                            </w:r>
                          </w:p>
                          <w:p w14:paraId="460CC20C" w14:textId="48D89794" w:rsidR="000022D8" w:rsidRPr="006E7519" w:rsidRDefault="007C15EF" w:rsidP="00154B2D">
                            <w:pPr>
                              <w:rPr>
                                <w:lang w:val="en-US"/>
                              </w:rPr>
                            </w:pPr>
                            <w:r w:rsidRPr="006E7519">
                              <w:rPr>
                                <w:lang w:val="en-US"/>
                              </w:rPr>
                              <w:t>.NET, CATIA</w:t>
                            </w:r>
                          </w:p>
                          <w:p w14:paraId="383BD950" w14:textId="77777777" w:rsidR="007C15EF" w:rsidRPr="006E7519" w:rsidRDefault="007C15EF" w:rsidP="00154B2D">
                            <w:pPr>
                              <w:rPr>
                                <w:lang w:val="en-US"/>
                              </w:rPr>
                            </w:pPr>
                          </w:p>
                          <w:p w14:paraId="416DBE35" w14:textId="77777777" w:rsidR="00D52717" w:rsidRPr="006E7519" w:rsidRDefault="00D52717" w:rsidP="00BC41BF">
                            <w:pPr>
                              <w:rPr>
                                <w:b/>
                                <w:lang w:val="en-US"/>
                              </w:rPr>
                            </w:pPr>
                            <w:r w:rsidRPr="006E7519">
                              <w:rPr>
                                <w:b/>
                                <w:lang w:val="en-US"/>
                              </w:rPr>
                              <w:t>Hardware</w:t>
                            </w:r>
                          </w:p>
                          <w:p w14:paraId="539CB7E5" w14:textId="77777777" w:rsidR="007C15EF" w:rsidRPr="006E7519" w:rsidRDefault="007C15EF" w:rsidP="00DB2878">
                            <w:pPr>
                              <w:rPr>
                                <w:lang w:val="en-US"/>
                              </w:rPr>
                            </w:pPr>
                            <w:r w:rsidRPr="006E7519">
                              <w:rPr>
                                <w:lang w:val="en-US"/>
                              </w:rPr>
                              <w:t>Apple Macintosh</w:t>
                            </w:r>
                          </w:p>
                          <w:p w14:paraId="6087F23F" w14:textId="77777777" w:rsidR="007C15EF" w:rsidRPr="006E7519" w:rsidRDefault="007C15EF" w:rsidP="00DB2878">
                            <w:pPr>
                              <w:rPr>
                                <w:lang w:val="en-US"/>
                              </w:rPr>
                            </w:pPr>
                          </w:p>
                          <w:p w14:paraId="6C7F9BD1" w14:textId="3E47B8C3" w:rsidR="00D52717" w:rsidRPr="006E7519" w:rsidRDefault="00D52717" w:rsidP="00DB2878">
                            <w:pPr>
                              <w:rPr>
                                <w:b/>
                                <w:lang w:val="en-US"/>
                              </w:rPr>
                            </w:pPr>
                            <w:r w:rsidRPr="006E7519">
                              <w:rPr>
                                <w:b/>
                                <w:lang w:val="en-US"/>
                              </w:rPr>
                              <w:t>Tools, Methoden</w:t>
                            </w:r>
                          </w:p>
                          <w:p w14:paraId="521F05EF" w14:textId="77777777" w:rsidR="00D93AF3" w:rsidRPr="006E7519" w:rsidRDefault="00D93AF3" w:rsidP="00D93AF3">
                            <w:pPr>
                              <w:rPr>
                                <w:lang w:val="en-US"/>
                              </w:rPr>
                            </w:pPr>
                            <w:r w:rsidRPr="006E7519">
                              <w:rPr>
                                <w:lang w:val="en-US"/>
                              </w:rPr>
                              <w:t xml:space="preserve">DRDB, Foreman, FreeIPA, Git, Gitlab, GlusterFS, Jenkins, LDAP, NFS, </w:t>
                            </w:r>
                          </w:p>
                          <w:p w14:paraId="683F38C8" w14:textId="48D88213" w:rsidR="00D93AF3" w:rsidRPr="00D93AF3" w:rsidRDefault="00D93AF3" w:rsidP="00D93AF3">
                            <w:pPr>
                              <w:rPr>
                                <w:lang w:val="en-US"/>
                              </w:rPr>
                            </w:pPr>
                            <w:r>
                              <w:rPr>
                                <w:lang w:val="en-US"/>
                              </w:rPr>
                              <w:t>Pacemaker/Corosync</w:t>
                            </w:r>
                            <w:r w:rsidRPr="00D93AF3">
                              <w:rPr>
                                <w:lang w:val="en-US"/>
                              </w:rPr>
                              <w:t xml:space="preserve"> </w:t>
                            </w:r>
                          </w:p>
                          <w:p w14:paraId="17E34D27" w14:textId="77777777" w:rsidR="00D52717" w:rsidRPr="00A86519" w:rsidRDefault="00D52717" w:rsidP="007458B8">
                            <w:pPr>
                              <w:rPr>
                                <w:b/>
                                <w:lang w:val="en-US"/>
                              </w:rPr>
                            </w:pPr>
                          </w:p>
                          <w:p w14:paraId="0613973B" w14:textId="77777777" w:rsidR="00D52717" w:rsidRPr="006E7519" w:rsidRDefault="00D52717" w:rsidP="007458B8">
                            <w:pPr>
                              <w:rPr>
                                <w:b/>
                              </w:rPr>
                            </w:pPr>
                            <w:r w:rsidRPr="006E7519">
                              <w:rPr>
                                <w:b/>
                              </w:rPr>
                              <w:t>BUS, Kommunikation</w:t>
                            </w:r>
                          </w:p>
                          <w:p w14:paraId="030DBEA3" w14:textId="59716DF0" w:rsidR="00D52717" w:rsidRPr="006E7519" w:rsidRDefault="00D40699" w:rsidP="009D7E6D">
                            <w:r w:rsidRPr="006E7519">
                              <w:t>Ethernet, TCP/IP, TCP/IP, TCP/IP</w:t>
                            </w:r>
                          </w:p>
                          <w:p w14:paraId="6F936681" w14:textId="77777777" w:rsidR="00D40699" w:rsidRPr="006E7519" w:rsidRDefault="00D40699" w:rsidP="009D7E6D">
                            <w:pPr>
                              <w:rPr>
                                <w:b/>
                              </w:rPr>
                            </w:pPr>
                          </w:p>
                          <w:p w14:paraId="4F12CDDD" w14:textId="36467EEB" w:rsidR="00A2258D" w:rsidRDefault="00A2258D" w:rsidP="009D7E6D">
                            <w:pPr>
                              <w:rPr>
                                <w:b/>
                              </w:rPr>
                            </w:pPr>
                            <w:r>
                              <w:rPr>
                                <w:b/>
                              </w:rPr>
                              <w:t>Prozesse</w:t>
                            </w:r>
                          </w:p>
                          <w:p w14:paraId="3B653F9F" w14:textId="47FA2997" w:rsidR="00A2258D" w:rsidRPr="006E7519" w:rsidRDefault="00A2258D" w:rsidP="009D7E6D">
                            <w:pPr>
                              <w:rPr>
                                <w:lang w:val="en-US"/>
                              </w:rPr>
                            </w:pPr>
                            <w:r w:rsidRPr="006E7519">
                              <w:rPr>
                                <w:lang w:val="en-US"/>
                              </w:rPr>
                              <w:t>Agile, Scrum</w:t>
                            </w:r>
                          </w:p>
                          <w:p w14:paraId="1F7089DA" w14:textId="77777777" w:rsidR="00A2258D" w:rsidRPr="006E7519" w:rsidRDefault="00A2258D" w:rsidP="009D7E6D">
                            <w:pPr>
                              <w:rPr>
                                <w:b/>
                                <w:lang w:val="en-US"/>
                              </w:rPr>
                            </w:pPr>
                          </w:p>
                          <w:p w14:paraId="41571289" w14:textId="77777777" w:rsidR="00D52717" w:rsidRPr="006E7519" w:rsidRDefault="00D52717" w:rsidP="009D7E6D">
                            <w:pPr>
                              <w:rPr>
                                <w:b/>
                                <w:lang w:val="en-US"/>
                              </w:rPr>
                            </w:pPr>
                            <w:r w:rsidRPr="006E7519">
                              <w:rPr>
                                <w:b/>
                                <w:lang w:val="en-US"/>
                              </w:rPr>
                              <w:t>Weitere Fähigkeiten</w:t>
                            </w:r>
                          </w:p>
                          <w:p w14:paraId="171ACA87" w14:textId="736C4EC2" w:rsidR="00D52717" w:rsidRPr="00D40699" w:rsidRDefault="00D40699">
                            <w:pPr>
                              <w:rPr>
                                <w:lang w:val="en-US"/>
                              </w:rPr>
                            </w:pPr>
                            <w:r w:rsidRPr="00D40699">
                              <w:rPr>
                                <w:lang w:val="en-US"/>
                              </w:rPr>
                              <w:t>AJAX, AWS, Automation, Cloud Computing, Cloud Formation, Confluence, Continuous Delivery, Continuous Integration, Dojo, Elasticsearch, ExtJS 3, ExtJS 4, Fluent, GO, Golang, Interkulturelle Kompetenz, JIRA, JSON, Jenkins, Joomla, Kibana, Lambda, Logstash, Node.js, OOP, OOP PHP, Pen Testing, SYNCML, Scrum, Smarty Templates, Subversion, Zend Framework, bash, jQuery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8030" id="Textfeld 9" o:spid="_x0000_s1034" type="#_x0000_t202" style="position:absolute;margin-left:122.4pt;margin-top:24.55pt;width:377.6pt;height:63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" filled="f" stroked="f">
                <v:textbox>
                  <w:txbxContent>
                    <w:p w14:paraId="7C9FB775" w14:textId="77777777" w:rsidR="00D52717" w:rsidRPr="00C87CFC" w:rsidRDefault="00D52717" w:rsidP="007458B8">
                      <w:pPr>
                        <w:rPr>
                          <w:b/>
                        </w:rPr>
                      </w:pPr>
                      <w:r w:rsidRPr="00517AE5">
                        <w:rPr>
                          <w:b/>
                        </w:rPr>
                        <w:t>Betriebssysteme</w:t>
                      </w:r>
                    </w:p>
                    <w:p w14:paraId="513753B5" w14:textId="3106E20E" w:rsidR="000022D8" w:rsidRDefault="007C15EF" w:rsidP="007458B8">
                      <w:r w:rsidRPr="007C15EF">
                        <w:t>Linux, Macintosh OSX, Windows</w:t>
                      </w:r>
                    </w:p>
                    <w:p w14:paraId="701B0607" w14:textId="77777777" w:rsidR="007C15EF" w:rsidRPr="00A86519" w:rsidRDefault="007C15EF" w:rsidP="007458B8"/>
                    <w:p w14:paraId="29397B84" w14:textId="77777777" w:rsidR="00D52717" w:rsidRPr="000C4219" w:rsidRDefault="00D52717" w:rsidP="007458B8">
                      <w:pPr>
                        <w:rPr>
                          <w:b/>
                        </w:rPr>
                      </w:pPr>
                      <w:r w:rsidRPr="000C4219">
                        <w:rPr>
                          <w:b/>
                        </w:rPr>
                        <w:t>Sprachen</w:t>
                      </w:r>
                    </w:p>
                    <w:p w14:paraId="508CB986" w14:textId="1FB447B5" w:rsidR="000022D8" w:rsidRDefault="007C15EF" w:rsidP="007458B8">
                      <w:r w:rsidRPr="007C15EF">
                        <w:t>C, C++, JavaScript, Python</w:t>
                      </w:r>
                    </w:p>
                    <w:p w14:paraId="622FB53B" w14:textId="77777777" w:rsidR="007C15EF" w:rsidRPr="00004ADC" w:rsidRDefault="007C15EF" w:rsidP="007458B8"/>
                    <w:p w14:paraId="1C8F9581" w14:textId="77777777" w:rsidR="00D52717" w:rsidRPr="00517AE5" w:rsidRDefault="00D52717" w:rsidP="00517AE5">
                      <w:pPr>
                        <w:rPr>
                          <w:b/>
                        </w:rPr>
                      </w:pPr>
                      <w:r w:rsidRPr="00517AE5">
                        <w:rPr>
                          <w:b/>
                        </w:rPr>
                        <w:t>Datenbanken</w:t>
                      </w:r>
                    </w:p>
                    <w:p w14:paraId="53E2FD52" w14:textId="77777777" w:rsidR="007C15EF" w:rsidRDefault="007C15EF" w:rsidP="00517AE5">
                      <w:r w:rsidRPr="007C15EF">
                        <w:t>MS-SQL-Server, PostgresSQL, mySQL</w:t>
                      </w:r>
                    </w:p>
                    <w:p w14:paraId="633B1101" w14:textId="77777777" w:rsidR="007C15EF" w:rsidRDefault="007C15EF" w:rsidP="00517AE5"/>
                    <w:p w14:paraId="360B1B65" w14:textId="461D0AFB" w:rsidR="00D52717" w:rsidRPr="00154B2D" w:rsidRDefault="00503955" w:rsidP="00517AE5">
                      <w:pPr>
                        <w:rPr>
                          <w:b/>
                        </w:rPr>
                      </w:pPr>
                      <w:r>
                        <w:rPr>
                          <w:b/>
                        </w:rPr>
                        <w:t>DC/Netze</w:t>
                      </w:r>
                    </w:p>
                    <w:p w14:paraId="1AAF091D" w14:textId="65FBA2DD" w:rsidR="000022D8" w:rsidRPr="006E7519" w:rsidRDefault="007C15EF" w:rsidP="00517AE5">
                      <w:pPr>
                        <w:rPr>
                          <w:lang w:val="en-US"/>
                        </w:rPr>
                      </w:pPr>
                      <w:r w:rsidRPr="006E7519">
                        <w:rPr>
                          <w:lang w:val="en-US"/>
                        </w:rPr>
                        <w:t>DDNS, DHCP, DNS, IMAP, IMAP4, ISO/OSI, Internet, Intranet, SMTP, SNMP</w:t>
                      </w:r>
                    </w:p>
                    <w:p w14:paraId="01A3F62B" w14:textId="77777777" w:rsidR="007C15EF" w:rsidRPr="006E7519" w:rsidRDefault="007C15EF" w:rsidP="00517AE5">
                      <w:pPr>
                        <w:rPr>
                          <w:lang w:val="en-US"/>
                        </w:rPr>
                      </w:pPr>
                    </w:p>
                    <w:p w14:paraId="4EA86C9D" w14:textId="77777777" w:rsidR="00D52717" w:rsidRPr="006E7519" w:rsidRDefault="00D52717" w:rsidP="00154B2D">
                      <w:pPr>
                        <w:rPr>
                          <w:b/>
                          <w:lang w:val="en-US"/>
                        </w:rPr>
                      </w:pPr>
                      <w:r w:rsidRPr="006E7519">
                        <w:rPr>
                          <w:b/>
                          <w:lang w:val="en-US"/>
                        </w:rPr>
                        <w:t>Tools</w:t>
                      </w:r>
                    </w:p>
                    <w:p w14:paraId="460CC20C" w14:textId="48D89794" w:rsidR="000022D8" w:rsidRPr="006E7519" w:rsidRDefault="007C15EF" w:rsidP="00154B2D">
                      <w:pPr>
                        <w:rPr>
                          <w:lang w:val="en-US"/>
                        </w:rPr>
                      </w:pPr>
                      <w:r w:rsidRPr="006E7519">
                        <w:rPr>
                          <w:lang w:val="en-US"/>
                        </w:rPr>
                        <w:t>.NET, CATIA</w:t>
                      </w:r>
                    </w:p>
                    <w:p w14:paraId="383BD950" w14:textId="77777777" w:rsidR="007C15EF" w:rsidRPr="006E7519" w:rsidRDefault="007C15EF" w:rsidP="00154B2D">
                      <w:pPr>
                        <w:rPr>
                          <w:lang w:val="en-US"/>
                        </w:rPr>
                      </w:pPr>
                    </w:p>
                    <w:p w14:paraId="416DBE35" w14:textId="77777777" w:rsidR="00D52717" w:rsidRPr="006E7519" w:rsidRDefault="00D52717" w:rsidP="00BC41BF">
                      <w:pPr>
                        <w:rPr>
                          <w:b/>
                          <w:lang w:val="en-US"/>
                        </w:rPr>
                      </w:pPr>
                      <w:r w:rsidRPr="006E7519">
                        <w:rPr>
                          <w:b/>
                          <w:lang w:val="en-US"/>
                        </w:rPr>
                        <w:t>Hardware</w:t>
                      </w:r>
                    </w:p>
                    <w:p w14:paraId="539CB7E5" w14:textId="77777777" w:rsidR="007C15EF" w:rsidRPr="006E7519" w:rsidRDefault="007C15EF" w:rsidP="00DB2878">
                      <w:pPr>
                        <w:rPr>
                          <w:lang w:val="en-US"/>
                        </w:rPr>
                      </w:pPr>
                      <w:r w:rsidRPr="006E7519">
                        <w:rPr>
                          <w:lang w:val="en-US"/>
                        </w:rPr>
                        <w:t>Apple Macintosh</w:t>
                      </w:r>
                    </w:p>
                    <w:p w14:paraId="6087F23F" w14:textId="77777777" w:rsidR="007C15EF" w:rsidRPr="006E7519" w:rsidRDefault="007C15EF" w:rsidP="00DB2878">
                      <w:pPr>
                        <w:rPr>
                          <w:lang w:val="en-US"/>
                        </w:rPr>
                      </w:pPr>
                    </w:p>
                    <w:p w14:paraId="6C7F9BD1" w14:textId="3E47B8C3" w:rsidR="00D52717" w:rsidRPr="006E7519" w:rsidRDefault="00D52717" w:rsidP="00DB2878">
                      <w:pPr>
                        <w:rPr>
                          <w:b/>
                          <w:lang w:val="en-US"/>
                        </w:rPr>
                      </w:pPr>
                      <w:r w:rsidRPr="006E7519">
                        <w:rPr>
                          <w:b/>
                          <w:lang w:val="en-US"/>
                        </w:rPr>
                        <w:t>Tools, Methoden</w:t>
                      </w:r>
                    </w:p>
                    <w:p w14:paraId="521F05EF" w14:textId="77777777" w:rsidR="00D93AF3" w:rsidRPr="006E7519" w:rsidRDefault="00D93AF3" w:rsidP="00D93AF3">
                      <w:pPr>
                        <w:rPr>
                          <w:lang w:val="en-US"/>
                        </w:rPr>
                      </w:pPr>
                      <w:r w:rsidRPr="006E7519">
                        <w:rPr>
                          <w:lang w:val="en-US"/>
                        </w:rPr>
                        <w:t xml:space="preserve">DRDB, Foreman, FreeIPA, Git, Gitlab, GlusterFS, Jenkins, LDAP, NFS, </w:t>
                      </w:r>
                    </w:p>
                    <w:p w14:paraId="683F38C8" w14:textId="48D88213" w:rsidR="00D93AF3" w:rsidRPr="00D93AF3" w:rsidRDefault="00D93AF3" w:rsidP="00D93AF3">
                      <w:pPr>
                        <w:rPr>
                          <w:lang w:val="en-US"/>
                        </w:rPr>
                      </w:pPr>
                      <w:r>
                        <w:rPr>
                          <w:lang w:val="en-US"/>
                        </w:rPr>
                        <w:t>Pacemaker/Corosync</w:t>
                      </w:r>
                      <w:r w:rsidRPr="00D93AF3">
                        <w:rPr>
                          <w:lang w:val="en-US"/>
                        </w:rPr>
                        <w:t xml:space="preserve"> </w:t>
                      </w:r>
                    </w:p>
                    <w:p w14:paraId="17E34D27" w14:textId="77777777" w:rsidR="00D52717" w:rsidRPr="00A86519" w:rsidRDefault="00D52717" w:rsidP="007458B8">
                      <w:pPr>
                        <w:rPr>
                          <w:b/>
                          <w:lang w:val="en-US"/>
                        </w:rPr>
                      </w:pPr>
                    </w:p>
                    <w:p w14:paraId="0613973B" w14:textId="77777777" w:rsidR="00D52717" w:rsidRPr="006E7519" w:rsidRDefault="00D52717" w:rsidP="007458B8">
                      <w:pPr>
                        <w:rPr>
                          <w:b/>
                        </w:rPr>
                      </w:pPr>
                      <w:r w:rsidRPr="006E7519">
                        <w:rPr>
                          <w:b/>
                        </w:rPr>
                        <w:t>BUS, Kommunikation</w:t>
                      </w:r>
                    </w:p>
                    <w:p w14:paraId="030DBEA3" w14:textId="59716DF0" w:rsidR="00D52717" w:rsidRPr="006E7519" w:rsidRDefault="00D40699" w:rsidP="009D7E6D">
                      <w:r w:rsidRPr="006E7519">
                        <w:t>Ethernet, TCP/IP, TCP/IP, TCP/IP</w:t>
                      </w:r>
                    </w:p>
                    <w:p w14:paraId="6F936681" w14:textId="77777777" w:rsidR="00D40699" w:rsidRPr="006E7519" w:rsidRDefault="00D40699" w:rsidP="009D7E6D">
                      <w:pPr>
                        <w:rPr>
                          <w:b/>
                        </w:rPr>
                      </w:pPr>
                    </w:p>
                    <w:p w14:paraId="4F12CDDD" w14:textId="36467EEB" w:rsidR="00A2258D" w:rsidRDefault="00A2258D" w:rsidP="009D7E6D">
                      <w:pPr>
                        <w:rPr>
                          <w:b/>
                        </w:rPr>
                      </w:pPr>
                      <w:r>
                        <w:rPr>
                          <w:b/>
                        </w:rPr>
                        <w:t>Prozesse</w:t>
                      </w:r>
                    </w:p>
                    <w:p w14:paraId="3B653F9F" w14:textId="47FA2997" w:rsidR="00A2258D" w:rsidRPr="006E7519" w:rsidRDefault="00A2258D" w:rsidP="009D7E6D">
                      <w:pPr>
                        <w:rPr>
                          <w:lang w:val="en-US"/>
                        </w:rPr>
                      </w:pPr>
                      <w:r w:rsidRPr="006E7519">
                        <w:rPr>
                          <w:lang w:val="en-US"/>
                        </w:rPr>
                        <w:t>Agile, Scrum</w:t>
                      </w:r>
                    </w:p>
                    <w:p w14:paraId="1F7089DA" w14:textId="77777777" w:rsidR="00A2258D" w:rsidRPr="006E7519" w:rsidRDefault="00A2258D" w:rsidP="009D7E6D">
                      <w:pPr>
                        <w:rPr>
                          <w:b/>
                          <w:lang w:val="en-US"/>
                        </w:rPr>
                      </w:pPr>
                    </w:p>
                    <w:p w14:paraId="41571289" w14:textId="77777777" w:rsidR="00D52717" w:rsidRPr="006E7519" w:rsidRDefault="00D52717" w:rsidP="009D7E6D">
                      <w:pPr>
                        <w:rPr>
                          <w:b/>
                          <w:lang w:val="en-US"/>
                        </w:rPr>
                      </w:pPr>
                      <w:r w:rsidRPr="006E7519">
                        <w:rPr>
                          <w:b/>
                          <w:lang w:val="en-US"/>
                        </w:rPr>
                        <w:t>Weitere Fähigkeiten</w:t>
                      </w:r>
                    </w:p>
                    <w:p w14:paraId="171ACA87" w14:textId="736C4EC2" w:rsidR="00D52717" w:rsidRPr="00D40699" w:rsidRDefault="00D40699">
                      <w:pPr>
                        <w:rPr>
                          <w:lang w:val="en-US"/>
                        </w:rPr>
                      </w:pPr>
                      <w:r w:rsidRPr="00D40699">
                        <w:rPr>
                          <w:lang w:val="en-US"/>
                        </w:rPr>
                        <w:t>AJAX, AWS, Automation, Cloud Computing, Cloud Formation, Confluence, Continuous Delivery, Continuous Integration, Dojo, Elasticsearch, ExtJS 3, ExtJS 4, Fluent, GO, Golang, Interkulturelle Kompetenz, JIRA, JSON, Jenkins, Joomla, Kibana, Lambda, Logstash, Node.js, OOP, OOP PHP, Pen Testing, SYNCML, Scrum, Smarty Templates, Subversion, Zend Framework, bash, jQuery</w:t>
                      </w:r>
                    </w:p>
                  </w:txbxContent>
                </v:textbox>
                <w10:wrap type="square"/>
              </v:shape>
            </w:pict>
          </mc:Fallback>
        </mc:AlternateContent>
      </w:r>
      <w:r w:rsidR="008709B2">
        <w:rPr>
          <w:noProof/>
          <w:sz w:val="24"/>
          <w:lang w:eastAsia="de-DE" w:bidi="ar-SA"/>
        </w:rPr>
        <w:drawing>
          <wp:anchor distT="0" distB="0" distL="114300" distR="114300" simplePos="0" relativeHeight="251711488" behindDoc="1" locked="0" layoutInCell="1" allowOverlap="1" wp14:anchorId="68F9DF5C" wp14:editId="6D439286">
            <wp:simplePos x="0" y="0"/>
            <wp:positionH relativeFrom="column">
              <wp:posOffset>-115336</wp:posOffset>
            </wp:positionH>
            <wp:positionV relativeFrom="paragraph">
              <wp:posOffset>311785</wp:posOffset>
            </wp:positionV>
            <wp:extent cx="2314575" cy="7886065"/>
            <wp:effectExtent l="0" t="0" r="0" b="0"/>
            <wp:wrapNone/>
            <wp:docPr id="143" name="Bild 143"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825">
        <w:rPr>
          <w:sz w:val="24"/>
          <w:lang w:eastAsia="de-DE" w:bidi="ar-SA"/>
        </w:rPr>
        <w:br w:type="page"/>
      </w:r>
    </w:p>
    <w:p w14:paraId="58A8845C" w14:textId="6223CF0E" w:rsidR="00C57AB0" w:rsidRDefault="00064451" w:rsidP="00C57AB0">
      <w:pPr>
        <w:rPr>
          <w:sz w:val="24"/>
          <w:lang w:eastAsia="de-DE" w:bidi="ar-SA"/>
        </w:rPr>
      </w:pPr>
      <w:r>
        <w:rPr>
          <w:noProof/>
          <w:sz w:val="24"/>
          <w:lang w:eastAsia="de-DE" w:bidi="ar-SA"/>
        </w:rPr>
        <w:lastRenderedPageBreak/>
        <w:drawing>
          <wp:anchor distT="0" distB="0" distL="114300" distR="114300" simplePos="0" relativeHeight="251804672" behindDoc="1" locked="0" layoutInCell="1" allowOverlap="1" wp14:anchorId="5AA3479C" wp14:editId="39CE71E1">
            <wp:simplePos x="0" y="0"/>
            <wp:positionH relativeFrom="column">
              <wp:posOffset>-49898</wp:posOffset>
            </wp:positionH>
            <wp:positionV relativeFrom="paragraph">
              <wp:posOffset>167306</wp:posOffset>
            </wp:positionV>
            <wp:extent cx="1366520" cy="8749665"/>
            <wp:effectExtent l="0" t="0" r="5080" b="0"/>
            <wp:wrapNone/>
            <wp:docPr id="23" name="Bild 23" descr="../balken_projek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lken_projek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6520" cy="874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4D0E56">
        <w:rPr>
          <w:noProof/>
          <w:sz w:val="24"/>
          <w:lang w:eastAsia="de-DE" w:bidi="ar-SA"/>
        </w:rPr>
        <mc:AlternateContent>
          <mc:Choice Requires="wps">
            <w:drawing>
              <wp:anchor distT="0" distB="0" distL="114300" distR="114300" simplePos="0" relativeHeight="251671552" behindDoc="1" locked="0" layoutInCell="1" allowOverlap="1" wp14:anchorId="3A10F163" wp14:editId="1B9BCF87">
                <wp:simplePos x="0" y="0"/>
                <wp:positionH relativeFrom="column">
                  <wp:posOffset>-16771</wp:posOffset>
                </wp:positionH>
                <wp:positionV relativeFrom="paragraph">
                  <wp:posOffset>165735</wp:posOffset>
                </wp:positionV>
                <wp:extent cx="1299210" cy="8460740"/>
                <wp:effectExtent l="0" t="0" r="0" b="0"/>
                <wp:wrapNone/>
                <wp:docPr id="19" name="Rechteck 19"/>
                <wp:cNvGraphicFramePr/>
                <a:graphic xmlns:a="http://schemas.openxmlformats.org/drawingml/2006/main">
                  <a:graphicData uri="http://schemas.microsoft.com/office/word/2010/wordprocessingShape">
                    <wps:wsp>
                      <wps:cNvSpPr/>
                      <wps:spPr>
                        <a:xfrm>
                          <a:off x="0" y="0"/>
                          <a:ext cx="1299210" cy="84607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D5F64" id="Rechteck 19" o:spid="_x0000_s1026" style="position:absolute;margin-left:-1.3pt;margin-top:13.05pt;width:102.3pt;height:666.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" fillcolor="#eee" stroked="f" strokeweight="1pt"/>
            </w:pict>
          </mc:Fallback>
        </mc:AlternateContent>
      </w:r>
    </w:p>
    <w:p w14:paraId="53EAB262" w14:textId="12CB49E5" w:rsidR="00C57AB0" w:rsidRDefault="00B5663C" w:rsidP="00C57AB0">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69504" behindDoc="0" locked="0" layoutInCell="1" allowOverlap="1" wp14:anchorId="760A380D" wp14:editId="0B7A59EF">
                <wp:simplePos x="0" y="0"/>
                <wp:positionH relativeFrom="column">
                  <wp:posOffset>1558290</wp:posOffset>
                </wp:positionH>
                <wp:positionV relativeFrom="paragraph">
                  <wp:posOffset>85725</wp:posOffset>
                </wp:positionV>
                <wp:extent cx="4795520" cy="8226425"/>
                <wp:effectExtent l="0" t="0" r="0" b="3175"/>
                <wp:wrapSquare wrapText="bothSides"/>
                <wp:docPr id="20" name="Textfeld 20"/>
                <wp:cNvGraphicFramePr/>
                <a:graphic xmlns:a="http://schemas.openxmlformats.org/drawingml/2006/main">
                  <a:graphicData uri="http://schemas.microsoft.com/office/word/2010/wordprocessingShape">
                    <wps:wsp>
                      <wps:cNvSpPr txBox="1"/>
                      <wps:spPr>
                        <a:xfrm>
                          <a:off x="0" y="0"/>
                          <a:ext cx="4795520" cy="8226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0">
                        <w:txbxContent>
                          <w:p w14:paraId="2878F24E" w14:textId="53F27A6D" w:rsidR="00896205" w:rsidRPr="00E37C43" w:rsidRDefault="00896205" w:rsidP="00896205">
                            <w:r w:rsidRPr="00E37C43">
                              <w:rPr>
                                <w:b/>
                              </w:rPr>
                              <w:t>Zeitpunkt</w:t>
                            </w:r>
                            <w:r w:rsidRPr="00F13F61">
                              <w:rPr>
                                <w:b/>
                              </w:rPr>
                              <w:tab/>
                            </w:r>
                            <w:r>
                              <w:rPr>
                                <w:b/>
                              </w:rPr>
                              <w:t xml:space="preserve">          </w:t>
                            </w:r>
                            <w:r w:rsidR="00F35813" w:rsidRPr="00F35813">
                              <w:t>2/2017</w:t>
                            </w:r>
                            <w:r w:rsidR="00F35813">
                              <w:t xml:space="preserve"> </w:t>
                            </w:r>
                            <w:r w:rsidR="00345B71" w:rsidRPr="00345B71">
                              <w:t>- laufend</w:t>
                            </w:r>
                          </w:p>
                          <w:p w14:paraId="42F4735A" w14:textId="3D4064AC" w:rsidR="00896205" w:rsidRDefault="00896205" w:rsidP="00896205">
                            <w:r w:rsidRPr="00F13F61">
                              <w:rPr>
                                <w:b/>
                              </w:rPr>
                              <w:t>Firma/ORT</w:t>
                            </w:r>
                            <w:r w:rsidRPr="00F13F61">
                              <w:rPr>
                                <w:b/>
                              </w:rPr>
                              <w:tab/>
                            </w:r>
                            <w:r>
                              <w:rPr>
                                <w:b/>
                              </w:rPr>
                              <w:t xml:space="preserve">          </w:t>
                            </w:r>
                            <w:r w:rsidR="00345B71" w:rsidRPr="00345B71">
                              <w:t>Gron</w:t>
                            </w:r>
                            <w:r w:rsidR="00F35813">
                              <w:t xml:space="preserve">au IT </w:t>
                            </w:r>
                            <w:proofErr w:type="gramStart"/>
                            <w:r w:rsidR="00F35813">
                              <w:t>Cloud Computing</w:t>
                            </w:r>
                            <w:proofErr w:type="gramEnd"/>
                            <w:r w:rsidR="00F35813">
                              <w:t xml:space="preserve"> in Berlin</w:t>
                            </w:r>
                          </w:p>
                          <w:p w14:paraId="5ADEB7A9" w14:textId="77777777" w:rsidR="00F35813" w:rsidRPr="006E7519" w:rsidRDefault="00896205" w:rsidP="00F35813">
                            <w:r w:rsidRPr="006E7519">
                              <w:rPr>
                                <w:b/>
                              </w:rPr>
                              <w:t>Tätigkeit</w:t>
                            </w:r>
                            <w:r w:rsidRPr="006E7519">
                              <w:rPr>
                                <w:b/>
                              </w:rPr>
                              <w:tab/>
                              <w:t xml:space="preserve">          </w:t>
                            </w:r>
                            <w:r w:rsidR="00F35813" w:rsidRPr="006E7519">
                              <w:t>Senior Software Engineer and AWS Cloud Formation</w:t>
                            </w:r>
                          </w:p>
                          <w:p w14:paraId="6A62E629" w14:textId="77777777" w:rsidR="00F35813" w:rsidRDefault="00896205" w:rsidP="00F35813">
                            <w:r w:rsidRPr="00345B71">
                              <w:rPr>
                                <w:b/>
                              </w:rPr>
                              <w:t xml:space="preserve">Kurzbeschreibung    </w:t>
                            </w:r>
                            <w:r w:rsidR="00F35813" w:rsidRPr="00F35813">
                              <w:t xml:space="preserve">Beratungsunternehmen, Informations Technologie, </w:t>
                            </w:r>
                          </w:p>
                          <w:p w14:paraId="471ED624" w14:textId="6F249E44" w:rsidR="00F35813" w:rsidRDefault="00F35813" w:rsidP="00F35813">
                            <w:pPr>
                              <w:ind w:firstLine="1985"/>
                            </w:pPr>
                            <w:r w:rsidRPr="00F35813">
                              <w:t>Versicherungen</w:t>
                            </w:r>
                          </w:p>
                          <w:p w14:paraId="58C79AB3" w14:textId="77777777" w:rsidR="00F35813" w:rsidRDefault="00345B71" w:rsidP="00F35813">
                            <w:r>
                              <w:rPr>
                                <w:b/>
                              </w:rPr>
                              <w:t>Fähigkeiten</w:t>
                            </w:r>
                            <w:r>
                              <w:rPr>
                                <w:b/>
                              </w:rPr>
                              <w:tab/>
                            </w:r>
                            <w:r w:rsidR="00F35813">
                              <w:rPr>
                                <w:b/>
                              </w:rPr>
                              <w:t xml:space="preserve">          </w:t>
                            </w:r>
                            <w:r w:rsidR="00F35813" w:rsidRPr="00F35813">
                              <w:t xml:space="preserve">Automation, bash, C, C++, </w:t>
                            </w:r>
                            <w:proofErr w:type="gramStart"/>
                            <w:r w:rsidR="00F35813" w:rsidRPr="00F35813">
                              <w:t>Cloud Computing</w:t>
                            </w:r>
                            <w:proofErr w:type="gramEnd"/>
                            <w:r w:rsidR="00F35813" w:rsidRPr="00F35813">
                              <w:t xml:space="preserve">, </w:t>
                            </w:r>
                          </w:p>
                          <w:p w14:paraId="56BF9755" w14:textId="77777777" w:rsidR="00F35813" w:rsidRDefault="00F35813" w:rsidP="00F35813">
                            <w:pPr>
                              <w:ind w:firstLine="1985"/>
                              <w:rPr>
                                <w:lang w:val="en-US"/>
                              </w:rPr>
                            </w:pPr>
                            <w:r w:rsidRPr="00F35813">
                              <w:rPr>
                                <w:lang w:val="en-US"/>
                              </w:rPr>
                              <w:t xml:space="preserve">Confluence, Continuous Delivery, Continuous </w:t>
                            </w:r>
                          </w:p>
                          <w:p w14:paraId="79275FED" w14:textId="77777777" w:rsidR="00F35813" w:rsidRDefault="00F35813" w:rsidP="00F35813">
                            <w:pPr>
                              <w:ind w:firstLine="1985"/>
                              <w:rPr>
                                <w:lang w:val="en-US"/>
                              </w:rPr>
                            </w:pPr>
                            <w:r w:rsidRPr="00F35813">
                              <w:rPr>
                                <w:lang w:val="en-US"/>
                              </w:rPr>
                              <w:t xml:space="preserve">Integration, GO, JavaScript, Jenkins, JIRA, Linux, </w:t>
                            </w:r>
                          </w:p>
                          <w:p w14:paraId="3DCACFD8" w14:textId="77777777" w:rsidR="00F35813" w:rsidRDefault="00F35813" w:rsidP="00F35813">
                            <w:pPr>
                              <w:ind w:firstLine="1985"/>
                              <w:rPr>
                                <w:lang w:val="en-US"/>
                              </w:rPr>
                            </w:pPr>
                            <w:r w:rsidRPr="00F35813">
                              <w:rPr>
                                <w:lang w:val="en-US"/>
                              </w:rPr>
                              <w:t xml:space="preserve">Macintosh OSX, mySQL, Node.js, Pen Testing, </w:t>
                            </w:r>
                          </w:p>
                          <w:p w14:paraId="62CE3162" w14:textId="77777777" w:rsidR="00F35813" w:rsidRDefault="00F35813" w:rsidP="00F35813">
                            <w:pPr>
                              <w:ind w:firstLine="1985"/>
                              <w:rPr>
                                <w:lang w:val="en-US"/>
                              </w:rPr>
                            </w:pPr>
                            <w:r w:rsidRPr="00F35813">
                              <w:rPr>
                                <w:lang w:val="en-US"/>
                              </w:rPr>
                              <w:t xml:space="preserve">PostgresSQL, Python, Scrum, TCP/IP, Windows, </w:t>
                            </w:r>
                          </w:p>
                          <w:p w14:paraId="6BB34E9C" w14:textId="77777777" w:rsidR="00F35813" w:rsidRDefault="00F35813" w:rsidP="00F35813">
                            <w:pPr>
                              <w:ind w:firstLine="1985"/>
                              <w:rPr>
                                <w:lang w:val="en-US"/>
                              </w:rPr>
                            </w:pPr>
                            <w:r w:rsidRPr="00F35813">
                              <w:rPr>
                                <w:lang w:val="en-US"/>
                              </w:rPr>
                              <w:t>Golang</w:t>
                            </w:r>
                          </w:p>
                          <w:p w14:paraId="3991B6A2" w14:textId="26183DCB" w:rsidR="00AB4ABB" w:rsidRPr="00AB4ABB" w:rsidRDefault="00896205" w:rsidP="00AB4ABB">
                            <w:pPr>
                              <w:rPr>
                                <w:lang w:val="en-US"/>
                              </w:rPr>
                            </w:pPr>
                            <w:r w:rsidRPr="00F35813">
                              <w:rPr>
                                <w:b/>
                                <w:lang w:val="en-US"/>
                              </w:rPr>
                              <w:t>Aufgaben</w:t>
                            </w:r>
                            <w:r w:rsidRPr="00F35813">
                              <w:rPr>
                                <w:b/>
                                <w:lang w:val="en-US"/>
                              </w:rPr>
                              <w:tab/>
                              <w:t xml:space="preserve">          </w:t>
                            </w:r>
                            <w:r w:rsidR="00AB4ABB">
                              <w:rPr>
                                <w:b/>
                                <w:lang w:val="en-US"/>
                              </w:rPr>
                              <w:t xml:space="preserve">- </w:t>
                            </w:r>
                            <w:r w:rsidR="00AB4ABB" w:rsidRPr="00AB4ABB">
                              <w:rPr>
                                <w:lang w:val="en-US"/>
                              </w:rPr>
                              <w:t>GO development</w:t>
                            </w:r>
                          </w:p>
                          <w:p w14:paraId="12ACD8C3" w14:textId="0B075F87" w:rsidR="00AB4ABB" w:rsidRPr="00AB4ABB" w:rsidRDefault="00AB4ABB" w:rsidP="00AB4ABB">
                            <w:pPr>
                              <w:ind w:firstLine="1985"/>
                              <w:rPr>
                                <w:lang w:val="en-US"/>
                              </w:rPr>
                            </w:pPr>
                            <w:r>
                              <w:rPr>
                                <w:lang w:val="en-US"/>
                              </w:rPr>
                              <w:t xml:space="preserve">- </w:t>
                            </w:r>
                            <w:r w:rsidRPr="00AB4ABB">
                              <w:rPr>
                                <w:lang w:val="en-US"/>
                              </w:rPr>
                              <w:t xml:space="preserve">Software development </w:t>
                            </w:r>
                          </w:p>
                          <w:p w14:paraId="0C046A77" w14:textId="34E87C29" w:rsidR="00AB4ABB" w:rsidRPr="00AB4ABB" w:rsidRDefault="00AB4ABB" w:rsidP="00AB4ABB">
                            <w:pPr>
                              <w:ind w:firstLine="1985"/>
                              <w:rPr>
                                <w:lang w:val="en-US"/>
                              </w:rPr>
                            </w:pPr>
                            <w:r>
                              <w:rPr>
                                <w:lang w:val="en-US"/>
                              </w:rPr>
                              <w:t xml:space="preserve">- </w:t>
                            </w:r>
                            <w:r w:rsidRPr="00AB4ABB">
                              <w:rPr>
                                <w:lang w:val="en-US"/>
                              </w:rPr>
                              <w:t>MySQL</w:t>
                            </w:r>
                          </w:p>
                          <w:p w14:paraId="2074FE7F" w14:textId="55EFFA9F" w:rsidR="00AB4ABB" w:rsidRPr="00AB4ABB" w:rsidRDefault="00AB4ABB" w:rsidP="00AB4ABB">
                            <w:pPr>
                              <w:ind w:firstLine="1985"/>
                              <w:rPr>
                                <w:lang w:val="en-US"/>
                              </w:rPr>
                            </w:pPr>
                            <w:r>
                              <w:rPr>
                                <w:lang w:val="en-US"/>
                              </w:rPr>
                              <w:t xml:space="preserve">- </w:t>
                            </w:r>
                            <w:r w:rsidRPr="00AB4ABB">
                              <w:rPr>
                                <w:lang w:val="en-US"/>
                              </w:rPr>
                              <w:t>PostgresSQL</w:t>
                            </w:r>
                          </w:p>
                          <w:p w14:paraId="43540882" w14:textId="726E9BC5" w:rsidR="00AB4ABB" w:rsidRPr="00AB4ABB" w:rsidRDefault="00AB4ABB" w:rsidP="00AB4ABB">
                            <w:pPr>
                              <w:ind w:firstLine="1985"/>
                              <w:rPr>
                                <w:lang w:val="en-US"/>
                              </w:rPr>
                            </w:pPr>
                            <w:r>
                              <w:rPr>
                                <w:lang w:val="en-US"/>
                              </w:rPr>
                              <w:t xml:space="preserve">- </w:t>
                            </w:r>
                            <w:r w:rsidRPr="00AB4ABB">
                              <w:rPr>
                                <w:lang w:val="en-US"/>
                              </w:rPr>
                              <w:t>Continuous Integration</w:t>
                            </w:r>
                          </w:p>
                          <w:p w14:paraId="09D729D0" w14:textId="185AD7FE" w:rsidR="00AB4ABB" w:rsidRPr="00AB4ABB" w:rsidRDefault="00AB4ABB" w:rsidP="00AB4ABB">
                            <w:pPr>
                              <w:ind w:firstLine="1985"/>
                              <w:rPr>
                                <w:lang w:val="en-US"/>
                              </w:rPr>
                            </w:pPr>
                            <w:r>
                              <w:rPr>
                                <w:lang w:val="en-US"/>
                              </w:rPr>
                              <w:t xml:space="preserve">- </w:t>
                            </w:r>
                            <w:r w:rsidRPr="00AB4ABB">
                              <w:rPr>
                                <w:lang w:val="en-US"/>
                              </w:rPr>
                              <w:t>Continuous Deployment</w:t>
                            </w:r>
                          </w:p>
                          <w:p w14:paraId="220F9597" w14:textId="77777777" w:rsidR="00AB4ABB" w:rsidRDefault="00AB4ABB" w:rsidP="00AB4ABB">
                            <w:pPr>
                              <w:ind w:firstLine="1985"/>
                              <w:rPr>
                                <w:lang w:val="en-US"/>
                              </w:rPr>
                            </w:pPr>
                            <w:r>
                              <w:rPr>
                                <w:lang w:val="en-US"/>
                              </w:rPr>
                              <w:t xml:space="preserve">- </w:t>
                            </w:r>
                            <w:r w:rsidRPr="00AB4ABB">
                              <w:rPr>
                                <w:lang w:val="en-US"/>
                              </w:rPr>
                              <w:t xml:space="preserve">AWS automation (AWS cloud formation, AWS </w:t>
                            </w:r>
                          </w:p>
                          <w:p w14:paraId="1E6BC816" w14:textId="4AEA9819" w:rsidR="00AB4ABB" w:rsidRPr="00AB4ABB" w:rsidRDefault="00AB4ABB" w:rsidP="00AB4ABB">
                            <w:pPr>
                              <w:ind w:firstLine="2127"/>
                              <w:rPr>
                                <w:lang w:val="en-US"/>
                              </w:rPr>
                            </w:pPr>
                            <w:r w:rsidRPr="00AB4ABB">
                              <w:rPr>
                                <w:lang w:val="en-US"/>
                              </w:rPr>
                              <w:t>Lambda)</w:t>
                            </w:r>
                          </w:p>
                          <w:p w14:paraId="27E7BE53" w14:textId="53955AE1" w:rsidR="00AB4ABB" w:rsidRPr="00AB4ABB" w:rsidRDefault="00AB4ABB" w:rsidP="00AB4ABB">
                            <w:pPr>
                              <w:ind w:firstLine="1985"/>
                              <w:rPr>
                                <w:lang w:val="en-US"/>
                              </w:rPr>
                            </w:pPr>
                            <w:r>
                              <w:rPr>
                                <w:lang w:val="en-US"/>
                              </w:rPr>
                              <w:t xml:space="preserve">- </w:t>
                            </w:r>
                            <w:r w:rsidRPr="00AB4ABB">
                              <w:rPr>
                                <w:lang w:val="en-US"/>
                              </w:rPr>
                              <w:t>Jenkins automation</w:t>
                            </w:r>
                          </w:p>
                          <w:p w14:paraId="007D30D3" w14:textId="23CC4C59" w:rsidR="00AB4ABB" w:rsidRPr="00AB4ABB" w:rsidRDefault="00AB4ABB" w:rsidP="00AB4ABB">
                            <w:pPr>
                              <w:ind w:firstLine="1985"/>
                              <w:rPr>
                                <w:lang w:val="en-US"/>
                              </w:rPr>
                            </w:pPr>
                            <w:r>
                              <w:rPr>
                                <w:lang w:val="en-US"/>
                              </w:rPr>
                              <w:t xml:space="preserve">- </w:t>
                            </w:r>
                            <w:r w:rsidRPr="00AB4ABB">
                              <w:rPr>
                                <w:lang w:val="en-US"/>
                              </w:rPr>
                              <w:t>Automated pen testing</w:t>
                            </w:r>
                          </w:p>
                          <w:p w14:paraId="5DC6CABE" w14:textId="6F99A74E" w:rsidR="00AB4ABB" w:rsidRPr="00AB4ABB" w:rsidRDefault="00AB4ABB" w:rsidP="00AB4ABB">
                            <w:pPr>
                              <w:ind w:firstLine="1985"/>
                              <w:rPr>
                                <w:lang w:val="en-US"/>
                              </w:rPr>
                            </w:pPr>
                            <w:r>
                              <w:rPr>
                                <w:lang w:val="en-US"/>
                              </w:rPr>
                              <w:t xml:space="preserve">- </w:t>
                            </w:r>
                            <w:r w:rsidRPr="00AB4ABB">
                              <w:rPr>
                                <w:lang w:val="en-US"/>
                              </w:rPr>
                              <w:t>Automated vulnerability testing</w:t>
                            </w:r>
                          </w:p>
                          <w:p w14:paraId="2E5CCECA" w14:textId="74B44548" w:rsidR="00AB4ABB" w:rsidRPr="00AB4ABB" w:rsidRDefault="00AB4ABB" w:rsidP="00AB4ABB">
                            <w:pPr>
                              <w:ind w:firstLine="1985"/>
                              <w:rPr>
                                <w:lang w:val="en-US"/>
                              </w:rPr>
                            </w:pPr>
                            <w:r>
                              <w:rPr>
                                <w:lang w:val="en-US"/>
                              </w:rPr>
                              <w:t xml:space="preserve">- </w:t>
                            </w:r>
                            <w:r w:rsidRPr="00AB4ABB">
                              <w:rPr>
                                <w:lang w:val="en-US"/>
                              </w:rPr>
                              <w:t>JIRA</w:t>
                            </w:r>
                          </w:p>
                          <w:p w14:paraId="3975F2AD" w14:textId="42D2D55D" w:rsidR="00AB4ABB" w:rsidRPr="00AB4ABB" w:rsidRDefault="00AB4ABB" w:rsidP="00AB4ABB">
                            <w:pPr>
                              <w:ind w:firstLine="1985"/>
                              <w:rPr>
                                <w:lang w:val="en-US"/>
                              </w:rPr>
                            </w:pPr>
                            <w:r>
                              <w:rPr>
                                <w:lang w:val="en-US"/>
                              </w:rPr>
                              <w:t xml:space="preserve">- </w:t>
                            </w:r>
                            <w:r w:rsidRPr="00AB4ABB">
                              <w:rPr>
                                <w:lang w:val="en-US"/>
                              </w:rPr>
                              <w:t>Confluence</w:t>
                            </w:r>
                          </w:p>
                          <w:p w14:paraId="7CEBA1C6" w14:textId="2D503484" w:rsidR="00AB4ABB" w:rsidRPr="00AB4ABB" w:rsidRDefault="00AB4ABB" w:rsidP="00AB4ABB">
                            <w:pPr>
                              <w:ind w:firstLine="1985"/>
                              <w:rPr>
                                <w:lang w:val="en-US"/>
                              </w:rPr>
                            </w:pPr>
                            <w:r>
                              <w:rPr>
                                <w:lang w:val="en-US"/>
                              </w:rPr>
                              <w:t xml:space="preserve">- </w:t>
                            </w:r>
                            <w:r w:rsidRPr="00AB4ABB">
                              <w:rPr>
                                <w:lang w:val="en-US"/>
                              </w:rPr>
                              <w:t>Scrum</w:t>
                            </w:r>
                          </w:p>
                          <w:p w14:paraId="3537605F" w14:textId="2F446B91" w:rsidR="00896205" w:rsidRDefault="00AB4ABB" w:rsidP="00AB4ABB">
                            <w:pPr>
                              <w:ind w:firstLine="1985"/>
                              <w:rPr>
                                <w:b/>
                              </w:rPr>
                            </w:pPr>
                            <w:r w:rsidRPr="006E7519">
                              <w:t>- Python</w:t>
                            </w:r>
                          </w:p>
                          <w:p w14:paraId="08E3275B" w14:textId="77777777" w:rsidR="00DD7CA1" w:rsidRDefault="00DD7CA1" w:rsidP="00DD7CA1">
                            <w:pPr>
                              <w:pBdr>
                                <w:bottom w:val="outset" w:sz="6" w:space="1" w:color="auto"/>
                              </w:pBdr>
                            </w:pPr>
                          </w:p>
                          <w:p w14:paraId="2FC070DF" w14:textId="77777777" w:rsidR="00DD7CA1" w:rsidRDefault="00DD7CA1" w:rsidP="00DD7CA1">
                            <w:pPr>
                              <w:rPr>
                                <w:b/>
                              </w:rPr>
                            </w:pPr>
                          </w:p>
                          <w:p w14:paraId="5B572A3F" w14:textId="3ADE248F" w:rsidR="000E3A44" w:rsidRDefault="00D52717" w:rsidP="00F13F61">
                            <w:r w:rsidRPr="00E37C43">
                              <w:rPr>
                                <w:b/>
                              </w:rPr>
                              <w:t>Zeitpunkt</w:t>
                            </w:r>
                            <w:r w:rsidRPr="00F13F61">
                              <w:rPr>
                                <w:b/>
                              </w:rPr>
                              <w:tab/>
                            </w:r>
                            <w:r>
                              <w:rPr>
                                <w:b/>
                              </w:rPr>
                              <w:t xml:space="preserve">          </w:t>
                            </w:r>
                            <w:r w:rsidR="00E976B4" w:rsidRPr="00E976B4">
                              <w:t>3/2017 - 5/2017</w:t>
                            </w:r>
                          </w:p>
                          <w:p w14:paraId="0FC642E7" w14:textId="2E7ADD68" w:rsidR="00D52717" w:rsidRPr="004272B1" w:rsidRDefault="00D52717" w:rsidP="00F13F61">
                            <w:pPr>
                              <w:rPr>
                                <w:b/>
                              </w:rPr>
                            </w:pPr>
                            <w:r w:rsidRPr="004272B1">
                              <w:rPr>
                                <w:b/>
                              </w:rPr>
                              <w:t>Firma/ORT</w:t>
                            </w:r>
                            <w:r w:rsidRPr="004272B1">
                              <w:rPr>
                                <w:b/>
                              </w:rPr>
                              <w:tab/>
                              <w:t xml:space="preserve">          </w:t>
                            </w:r>
                            <w:r w:rsidR="000E3A44" w:rsidRPr="004272B1">
                              <w:t>ITERGO in Düsseldorf</w:t>
                            </w:r>
                          </w:p>
                          <w:p w14:paraId="53033CFA" w14:textId="77777777" w:rsidR="00E976B4" w:rsidRPr="00E976B4" w:rsidRDefault="00D52717" w:rsidP="00E976B4">
                            <w:pPr>
                              <w:rPr>
                                <w:lang w:val="en-US"/>
                              </w:rPr>
                            </w:pPr>
                            <w:r w:rsidRPr="00E976B4">
                              <w:rPr>
                                <w:b/>
                                <w:lang w:val="en-US"/>
                              </w:rPr>
                              <w:t>Tätigkeit</w:t>
                            </w:r>
                            <w:r w:rsidRPr="00E976B4">
                              <w:rPr>
                                <w:b/>
                                <w:lang w:val="en-US"/>
                              </w:rPr>
                              <w:tab/>
                              <w:t xml:space="preserve">          </w:t>
                            </w:r>
                            <w:r w:rsidR="00E976B4" w:rsidRPr="00E976B4">
                              <w:rPr>
                                <w:lang w:val="en-US"/>
                              </w:rPr>
                              <w:t xml:space="preserve">Senior Software Engineer and AWS Cloud </w:t>
                            </w:r>
                          </w:p>
                          <w:p w14:paraId="4B0BFB15" w14:textId="77777777" w:rsidR="00E976B4" w:rsidRDefault="00E976B4" w:rsidP="00E976B4">
                            <w:pPr>
                              <w:ind w:firstLine="1985"/>
                            </w:pPr>
                            <w:r w:rsidRPr="00E976B4">
                              <w:t>Formation</w:t>
                            </w:r>
                          </w:p>
                          <w:p w14:paraId="3B515B38" w14:textId="2A99337F" w:rsidR="001B757B" w:rsidRPr="006E7519" w:rsidRDefault="00D52717" w:rsidP="001B757B">
                            <w:pPr>
                              <w:rPr>
                                <w:b/>
                              </w:rPr>
                            </w:pPr>
                            <w:r w:rsidRPr="00F13F61">
                              <w:rPr>
                                <w:b/>
                              </w:rPr>
                              <w:t>Kurzbeschreibung</w:t>
                            </w:r>
                            <w:r>
                              <w:rPr>
                                <w:b/>
                              </w:rPr>
                              <w:t xml:space="preserve">    </w:t>
                            </w:r>
                          </w:p>
                          <w:p w14:paraId="2307E735" w14:textId="77777777" w:rsidR="001B757B" w:rsidRPr="006E7519" w:rsidRDefault="00D52717" w:rsidP="001B757B">
                            <w:r w:rsidRPr="006E7519">
                              <w:rPr>
                                <w:b/>
                              </w:rPr>
                              <w:t>Fähigkeiten</w:t>
                            </w:r>
                            <w:r w:rsidRPr="006E7519">
                              <w:rPr>
                                <w:b/>
                              </w:rPr>
                              <w:tab/>
                            </w:r>
                            <w:r w:rsidRPr="006E7519">
                              <w:t xml:space="preserve"> </w:t>
                            </w:r>
                            <w:r w:rsidR="000E3A44" w:rsidRPr="006E7519">
                              <w:t xml:space="preserve">         </w:t>
                            </w:r>
                            <w:r w:rsidR="001B757B" w:rsidRPr="006E7519">
                              <w:t xml:space="preserve">bash, Confluence, GO, JavaScript, Jenkins, JIRA, </w:t>
                            </w:r>
                          </w:p>
                          <w:p w14:paraId="3D93BBB6" w14:textId="013DB0C7" w:rsidR="001B757B" w:rsidRPr="001B757B" w:rsidRDefault="001B757B" w:rsidP="001B757B">
                            <w:pPr>
                              <w:ind w:firstLine="1985"/>
                              <w:rPr>
                                <w:b/>
                                <w:lang w:val="en-US"/>
                              </w:rPr>
                            </w:pPr>
                            <w:r w:rsidRPr="001B757B">
                              <w:rPr>
                                <w:lang w:val="en-US"/>
                              </w:rPr>
                              <w:t>Lambda, Linux, Node.js</w:t>
                            </w:r>
                          </w:p>
                          <w:p w14:paraId="5ABB15FF" w14:textId="4A439CBD" w:rsidR="001B757B" w:rsidRPr="001B757B" w:rsidRDefault="00D52717" w:rsidP="001B757B">
                            <w:pPr>
                              <w:rPr>
                                <w:lang w:val="en-US"/>
                              </w:rPr>
                            </w:pPr>
                            <w:r w:rsidRPr="001B757B">
                              <w:rPr>
                                <w:b/>
                                <w:lang w:val="en-US"/>
                              </w:rPr>
                              <w:t>Aufgaben</w:t>
                            </w:r>
                            <w:r w:rsidRPr="001B757B">
                              <w:rPr>
                                <w:b/>
                                <w:lang w:val="en-US"/>
                              </w:rPr>
                              <w:tab/>
                              <w:t xml:space="preserve">          </w:t>
                            </w:r>
                            <w:r w:rsidR="001B757B">
                              <w:rPr>
                                <w:b/>
                                <w:lang w:val="en-US"/>
                              </w:rPr>
                              <w:t xml:space="preserve">- </w:t>
                            </w:r>
                            <w:r w:rsidR="001B757B" w:rsidRPr="001B757B">
                              <w:rPr>
                                <w:lang w:val="en-US"/>
                              </w:rPr>
                              <w:t>AWS cloud formation development</w:t>
                            </w:r>
                          </w:p>
                          <w:p w14:paraId="5647BCF0" w14:textId="1EE0CF6F" w:rsidR="001B757B" w:rsidRPr="001B757B" w:rsidRDefault="001B757B" w:rsidP="001B757B">
                            <w:pPr>
                              <w:ind w:firstLine="1985"/>
                              <w:rPr>
                                <w:lang w:val="en-US"/>
                              </w:rPr>
                            </w:pPr>
                            <w:r>
                              <w:rPr>
                                <w:lang w:val="en-US"/>
                              </w:rPr>
                              <w:t xml:space="preserve">- </w:t>
                            </w:r>
                            <w:r w:rsidRPr="001B757B">
                              <w:rPr>
                                <w:lang w:val="en-US"/>
                              </w:rPr>
                              <w:t>Go development with AWS Lambda functions</w:t>
                            </w:r>
                          </w:p>
                          <w:p w14:paraId="19283335" w14:textId="3182A7D2" w:rsidR="001B757B" w:rsidRPr="001B757B" w:rsidRDefault="001B757B" w:rsidP="001B757B">
                            <w:pPr>
                              <w:ind w:firstLine="1985"/>
                              <w:rPr>
                                <w:lang w:val="en-US"/>
                              </w:rPr>
                            </w:pPr>
                            <w:r>
                              <w:rPr>
                                <w:lang w:val="en-US"/>
                              </w:rPr>
                              <w:t xml:space="preserve">- </w:t>
                            </w:r>
                            <w:r w:rsidRPr="001B757B">
                              <w:rPr>
                                <w:lang w:val="en-US"/>
                              </w:rPr>
                              <w:t>Kafka</w:t>
                            </w:r>
                          </w:p>
                          <w:p w14:paraId="364140EF" w14:textId="7C6CFC9A" w:rsidR="001B757B" w:rsidRPr="001B757B" w:rsidRDefault="001B757B" w:rsidP="001B757B">
                            <w:pPr>
                              <w:ind w:firstLine="1985"/>
                              <w:rPr>
                                <w:lang w:val="en-US"/>
                              </w:rPr>
                            </w:pPr>
                            <w:r>
                              <w:rPr>
                                <w:lang w:val="en-US"/>
                              </w:rPr>
                              <w:t xml:space="preserve">- </w:t>
                            </w:r>
                            <w:r w:rsidRPr="001B757B">
                              <w:rPr>
                                <w:lang w:val="en-US"/>
                              </w:rPr>
                              <w:t>ELK (Elastic Search, Logstash, Kibana)</w:t>
                            </w:r>
                          </w:p>
                          <w:p w14:paraId="0064F203" w14:textId="7C238D90" w:rsidR="001B757B" w:rsidRPr="001B757B" w:rsidRDefault="001B757B" w:rsidP="001B757B">
                            <w:pPr>
                              <w:ind w:firstLine="1985"/>
                              <w:rPr>
                                <w:lang w:val="en-US"/>
                              </w:rPr>
                            </w:pPr>
                            <w:r>
                              <w:rPr>
                                <w:lang w:val="en-US"/>
                              </w:rPr>
                              <w:t xml:space="preserve">- </w:t>
                            </w:r>
                            <w:r w:rsidRPr="001B757B">
                              <w:rPr>
                                <w:lang w:val="en-US"/>
                              </w:rPr>
                              <w:t>Jenkins</w:t>
                            </w:r>
                          </w:p>
                          <w:p w14:paraId="3BA500C2" w14:textId="012FA3C6" w:rsidR="001B757B" w:rsidRPr="001B757B" w:rsidRDefault="001B757B" w:rsidP="001B757B">
                            <w:pPr>
                              <w:ind w:firstLine="1985"/>
                              <w:rPr>
                                <w:lang w:val="en-US"/>
                              </w:rPr>
                            </w:pPr>
                            <w:r>
                              <w:rPr>
                                <w:lang w:val="en-US"/>
                              </w:rPr>
                              <w:t xml:space="preserve">- </w:t>
                            </w:r>
                            <w:r w:rsidRPr="001B757B">
                              <w:rPr>
                                <w:lang w:val="en-US"/>
                              </w:rPr>
                              <w:t>OpenSCAP streaming to Kafka and Kibana</w:t>
                            </w:r>
                          </w:p>
                          <w:p w14:paraId="441AD7A3" w14:textId="1BAAA3E5" w:rsidR="001B757B" w:rsidRPr="001B757B" w:rsidRDefault="001B757B" w:rsidP="001B757B">
                            <w:pPr>
                              <w:ind w:firstLine="1985"/>
                              <w:rPr>
                                <w:lang w:val="en-US"/>
                              </w:rPr>
                            </w:pPr>
                            <w:r>
                              <w:rPr>
                                <w:lang w:val="en-US"/>
                              </w:rPr>
                              <w:t xml:space="preserve">- </w:t>
                            </w:r>
                            <w:r w:rsidRPr="001B757B">
                              <w:rPr>
                                <w:lang w:val="en-US"/>
                              </w:rPr>
                              <w:t>Jira</w:t>
                            </w:r>
                          </w:p>
                          <w:p w14:paraId="54CF632D" w14:textId="7C5E4E2C" w:rsidR="001B757B" w:rsidRPr="001B757B" w:rsidRDefault="001B757B" w:rsidP="001B757B">
                            <w:pPr>
                              <w:ind w:firstLine="1985"/>
                              <w:rPr>
                                <w:lang w:val="en-US"/>
                              </w:rPr>
                            </w:pPr>
                            <w:r>
                              <w:rPr>
                                <w:lang w:val="en-US"/>
                              </w:rPr>
                              <w:t xml:space="preserve">- </w:t>
                            </w:r>
                            <w:r w:rsidRPr="001B757B">
                              <w:rPr>
                                <w:lang w:val="en-US"/>
                              </w:rPr>
                              <w:t>Confluence</w:t>
                            </w:r>
                          </w:p>
                          <w:p w14:paraId="331CA2D2" w14:textId="46B2EFA6" w:rsidR="001B757B" w:rsidRPr="001B757B" w:rsidRDefault="001B757B" w:rsidP="001B757B">
                            <w:pPr>
                              <w:ind w:firstLine="1985"/>
                              <w:rPr>
                                <w:lang w:val="en-US"/>
                              </w:rPr>
                            </w:pPr>
                            <w:r>
                              <w:rPr>
                                <w:lang w:val="en-US"/>
                              </w:rPr>
                              <w:t xml:space="preserve">- </w:t>
                            </w:r>
                            <w:r w:rsidRPr="001B757B">
                              <w:rPr>
                                <w:lang w:val="en-US"/>
                              </w:rPr>
                              <w:t>Scrum</w:t>
                            </w:r>
                          </w:p>
                          <w:p w14:paraId="6C9F1439" w14:textId="59A09349" w:rsidR="001B757B" w:rsidRPr="001B757B" w:rsidRDefault="001B757B" w:rsidP="001B757B">
                            <w:pPr>
                              <w:ind w:firstLine="1985"/>
                              <w:rPr>
                                <w:lang w:val="en-US"/>
                              </w:rPr>
                            </w:pPr>
                            <w:r>
                              <w:rPr>
                                <w:lang w:val="en-US"/>
                              </w:rPr>
                              <w:t xml:space="preserve">- </w:t>
                            </w:r>
                            <w:r w:rsidRPr="001B757B">
                              <w:rPr>
                                <w:lang w:val="en-US"/>
                              </w:rPr>
                              <w:t>JavaScript</w:t>
                            </w:r>
                          </w:p>
                          <w:p w14:paraId="48435344" w14:textId="003F4B83" w:rsidR="00D52717" w:rsidRPr="001B757B" w:rsidRDefault="001B757B" w:rsidP="001B757B">
                            <w:pPr>
                              <w:ind w:firstLine="1985"/>
                              <w:rPr>
                                <w:b/>
                                <w:lang w:val="en-US"/>
                              </w:rPr>
                            </w:pPr>
                            <w:r>
                              <w:rPr>
                                <w:lang w:val="en-US"/>
                              </w:rPr>
                              <w:t>- Node.js</w:t>
                            </w:r>
                          </w:p>
                          <w:p w14:paraId="0A47FF3E" w14:textId="77777777" w:rsidR="00D52717" w:rsidRPr="001B757B" w:rsidRDefault="00D52717" w:rsidP="00DD7CA1">
                            <w:pPr>
                              <w:pBdr>
                                <w:bottom w:val="outset" w:sz="6" w:space="1" w:color="auto"/>
                              </w:pBdr>
                              <w:rPr>
                                <w:b/>
                                <w:lang w:val="en-US"/>
                              </w:rPr>
                            </w:pPr>
                          </w:p>
                          <w:p w14:paraId="653D21AA" w14:textId="77777777" w:rsidR="00DD7CA1" w:rsidRPr="001B757B" w:rsidRDefault="00DD7CA1" w:rsidP="00A8074D">
                            <w:pPr>
                              <w:rPr>
                                <w:b/>
                                <w:lang w:val="en-US"/>
                              </w:rPr>
                            </w:pPr>
                          </w:p>
                          <w:p w14:paraId="381610D9" w14:textId="130A7B99" w:rsidR="00D52717" w:rsidRPr="00E37C43" w:rsidRDefault="00D52717" w:rsidP="00A8074D">
                            <w:r w:rsidRPr="00E37C43">
                              <w:rPr>
                                <w:b/>
                              </w:rPr>
                              <w:t>Zeitpunkt</w:t>
                            </w:r>
                            <w:r w:rsidRPr="00F13F61">
                              <w:rPr>
                                <w:b/>
                              </w:rPr>
                              <w:tab/>
                            </w:r>
                            <w:r>
                              <w:rPr>
                                <w:b/>
                              </w:rPr>
                              <w:t xml:space="preserve">          </w:t>
                            </w:r>
                            <w:r w:rsidR="00C72CA1" w:rsidRPr="00C72CA1">
                              <w:t>2/2015 - 1/2017</w:t>
                            </w:r>
                          </w:p>
                          <w:p w14:paraId="7AD05202" w14:textId="77777777" w:rsidR="00AC2A2E" w:rsidRDefault="00D52717" w:rsidP="007E6B6D">
                            <w:r w:rsidRPr="004272B1">
                              <w:rPr>
                                <w:b/>
                              </w:rPr>
                              <w:t>Firma/ORT</w:t>
                            </w:r>
                            <w:r w:rsidRPr="004272B1">
                              <w:rPr>
                                <w:b/>
                              </w:rPr>
                              <w:tab/>
                              <w:t xml:space="preserve">          </w:t>
                            </w:r>
                            <w:r w:rsidR="00AC2A2E" w:rsidRPr="00AC2A2E">
                              <w:t>Rocket Internet SE in Berlin</w:t>
                            </w:r>
                          </w:p>
                          <w:p w14:paraId="2A818D67" w14:textId="77777777" w:rsidR="00AC2A2E" w:rsidRPr="00AC2A2E" w:rsidRDefault="00D52717" w:rsidP="00AC2A2E">
                            <w:r w:rsidRPr="00AC2A2E">
                              <w:rPr>
                                <w:b/>
                              </w:rPr>
                              <w:t>Tätigkeit</w:t>
                            </w:r>
                            <w:r w:rsidRPr="00AC2A2E">
                              <w:rPr>
                                <w:b/>
                              </w:rPr>
                              <w:tab/>
                              <w:t xml:space="preserve">          </w:t>
                            </w:r>
                            <w:r w:rsidR="00AC2A2E" w:rsidRPr="00AC2A2E">
                              <w:t>Senior Software Engineer</w:t>
                            </w:r>
                          </w:p>
                          <w:p w14:paraId="39FB217A" w14:textId="77777777" w:rsidR="00AC2A2E" w:rsidRDefault="00D52717" w:rsidP="00AC2A2E">
                            <w:r w:rsidRPr="004272B1">
                              <w:rPr>
                                <w:b/>
                              </w:rPr>
                              <w:t xml:space="preserve">Kurzbeschreibung    </w:t>
                            </w:r>
                            <w:r w:rsidR="00AC2A2E" w:rsidRPr="00AC2A2E">
                              <w:t xml:space="preserve">Beratungsunternehmen, Dienstleistung, </w:t>
                            </w:r>
                          </w:p>
                          <w:p w14:paraId="5E43F26F" w14:textId="7240151E" w:rsidR="00D52717" w:rsidRPr="004272B1" w:rsidRDefault="00AC2A2E" w:rsidP="00AC2A2E">
                            <w:pPr>
                              <w:ind w:firstLine="1985"/>
                            </w:pPr>
                            <w:r w:rsidRPr="00AC2A2E">
                              <w:t>Informations Technologie, Softwarehaus</w:t>
                            </w:r>
                          </w:p>
                          <w:p w14:paraId="4E03D305" w14:textId="77777777" w:rsidR="00AC2A2E" w:rsidRDefault="00D52717" w:rsidP="007E6B6D">
                            <w:pPr>
                              <w:ind w:left="1985" w:hanging="1985"/>
                            </w:pPr>
                            <w:r w:rsidRPr="004272B1">
                              <w:rPr>
                                <w:b/>
                              </w:rPr>
                              <w:t>Fähigkeiten</w:t>
                            </w:r>
                            <w:r w:rsidRPr="004272B1">
                              <w:rPr>
                                <w:b/>
                              </w:rPr>
                              <w:tab/>
                            </w:r>
                            <w:r w:rsidR="00AC2A2E" w:rsidRPr="00AC2A2E">
                              <w:t xml:space="preserve">.NET, AJAX, C++, CATIA, Englisch, Ethernet, GO, IMAP, IMAP4, Interkulturelle Kompetenz, Internet, Intranet, ISO/OSI, JavaScript, Joomla, jQuery, JSON, Linux, MS-SQL-Server, mySQL, OOP, OOP PHP, PostgresSQL, Smarty Templates, SMTP, </w:t>
                            </w:r>
                          </w:p>
                          <w:p w14:paraId="09B4305A" w14:textId="03C3447B" w:rsidR="00D52717" w:rsidRPr="006E7519" w:rsidRDefault="00AC2A2E" w:rsidP="00AC2A2E">
                            <w:pPr>
                              <w:ind w:left="1985"/>
                            </w:pPr>
                            <w:r w:rsidRPr="006E7519">
                              <w:t>Subversion, SYNCML, Windows, Zend Framework</w:t>
                            </w:r>
                          </w:p>
                          <w:p w14:paraId="7CE363FC" w14:textId="77777777" w:rsidR="00AC2A2E" w:rsidRDefault="00D52717" w:rsidP="00AC2A2E">
                            <w:pPr>
                              <w:ind w:left="1985" w:hanging="1985"/>
                            </w:pPr>
                            <w:r w:rsidRPr="00AC2A2E">
                              <w:rPr>
                                <w:b/>
                              </w:rPr>
                              <w:t xml:space="preserve">Aufgaben                  </w:t>
                            </w:r>
                            <w:r w:rsidR="00AC2A2E" w:rsidRPr="00AC2A2E">
                              <w:rPr>
                                <w:b/>
                              </w:rPr>
                              <w:t xml:space="preserve">  </w:t>
                            </w:r>
                            <w:r w:rsidR="00AC2A2E" w:rsidRPr="00AC2A2E">
                              <w:t xml:space="preserve">Ich war Teil eines Teams, welches </w:t>
                            </w:r>
                            <w:r w:rsidR="00AC2A2E">
                              <w:t xml:space="preserve">Features für </w:t>
                            </w:r>
                          </w:p>
                          <w:p w14:paraId="57BEFE37" w14:textId="3A7FB594" w:rsidR="00AC2A2E" w:rsidRPr="00AC2A2E" w:rsidRDefault="00AC2A2E" w:rsidP="00AC2A2E">
                            <w:pPr>
                              <w:ind w:left="1985"/>
                            </w:pPr>
                            <w:r>
                              <w:t>SellerCenter entwickelt hat.</w:t>
                            </w:r>
                            <w:r w:rsidRPr="00AC2A2E">
                              <w:t xml:space="preserve"> </w:t>
                            </w:r>
                          </w:p>
                          <w:p w14:paraId="76336FCA" w14:textId="6D4922E8" w:rsidR="00D86758" w:rsidRPr="00AC2A2E" w:rsidRDefault="00AC2A2E" w:rsidP="00AC2A2E">
                            <w:pPr>
                              <w:ind w:left="1985"/>
                            </w:pPr>
                            <w:r w:rsidRPr="00AC2A2E">
                              <w:t>SellerCenter (eine Marktplatz Plattform die von Händlern weltweit genutzt wird.)</w:t>
                            </w:r>
                          </w:p>
                          <w:p w14:paraId="32607573" w14:textId="77777777" w:rsidR="00D52717" w:rsidRPr="00AC2A2E" w:rsidRDefault="00D52717" w:rsidP="00FF4E28">
                            <w:pPr>
                              <w:pBdr>
                                <w:bottom w:val="outset" w:sz="6" w:space="1" w:color="auto"/>
                              </w:pBdr>
                            </w:pPr>
                          </w:p>
                          <w:p w14:paraId="104F9350" w14:textId="77777777" w:rsidR="00FF4E28" w:rsidRPr="00AC2A2E" w:rsidRDefault="00FF4E28" w:rsidP="00A0451B">
                            <w:pPr>
                              <w:rPr>
                                <w:b/>
                              </w:rPr>
                            </w:pPr>
                          </w:p>
                          <w:p w14:paraId="39868E9A" w14:textId="7F381063" w:rsidR="00D52717" w:rsidRPr="008940C5" w:rsidRDefault="00D52717" w:rsidP="00A0451B">
                            <w:r w:rsidRPr="008940C5">
                              <w:rPr>
                                <w:b/>
                              </w:rPr>
                              <w:t>Zeitpunkt</w:t>
                            </w:r>
                            <w:r w:rsidRPr="008940C5">
                              <w:rPr>
                                <w:b/>
                              </w:rPr>
                              <w:tab/>
                              <w:t xml:space="preserve">          </w:t>
                            </w:r>
                            <w:r w:rsidR="00B12DA3" w:rsidRPr="00B12DA3">
                              <w:t>5/2012 - 5/2013</w:t>
                            </w:r>
                          </w:p>
                          <w:p w14:paraId="7A196AE8" w14:textId="0BA4C259" w:rsidR="00D52717" w:rsidRPr="008940C5" w:rsidRDefault="00D52717" w:rsidP="00A0451B">
                            <w:r w:rsidRPr="008940C5">
                              <w:rPr>
                                <w:b/>
                              </w:rPr>
                              <w:t>Firma/ORT</w:t>
                            </w:r>
                            <w:r w:rsidRPr="008940C5">
                              <w:rPr>
                                <w:b/>
                              </w:rPr>
                              <w:tab/>
                              <w:t xml:space="preserve">          </w:t>
                            </w:r>
                            <w:r w:rsidR="00B12DA3" w:rsidRPr="00B12DA3">
                              <w:t>Stefanini, USA</w:t>
                            </w:r>
                          </w:p>
                          <w:p w14:paraId="2BA67FE4" w14:textId="77777777" w:rsidR="00B12DA3" w:rsidRDefault="00D52717" w:rsidP="000B6290">
                            <w:r w:rsidRPr="000B6290">
                              <w:rPr>
                                <w:b/>
                              </w:rPr>
                              <w:t>Tätigkeit</w:t>
                            </w:r>
                            <w:r w:rsidRPr="000B6290">
                              <w:rPr>
                                <w:b/>
                              </w:rPr>
                              <w:tab/>
                              <w:t xml:space="preserve">          </w:t>
                            </w:r>
                            <w:r w:rsidR="00B12DA3" w:rsidRPr="00B12DA3">
                              <w:t xml:space="preserve">Senior Software Developer - Independent </w:t>
                            </w:r>
                          </w:p>
                          <w:p w14:paraId="3F689C4F" w14:textId="2D851157" w:rsidR="000B6290" w:rsidRPr="000B6290" w:rsidRDefault="00B12DA3" w:rsidP="00B12DA3">
                            <w:pPr>
                              <w:ind w:firstLine="1985"/>
                            </w:pPr>
                            <w:r w:rsidRPr="00B12DA3">
                              <w:t>Contractor</w:t>
                            </w:r>
                          </w:p>
                          <w:p w14:paraId="381FA6E8" w14:textId="5E2D90AC" w:rsidR="00D52717" w:rsidRDefault="00D52717" w:rsidP="000B6290">
                            <w:r w:rsidRPr="00A0451B">
                              <w:rPr>
                                <w:b/>
                              </w:rPr>
                              <w:t xml:space="preserve">Kurzbeschreibung </w:t>
                            </w:r>
                            <w:r w:rsidR="00B12DA3">
                              <w:rPr>
                                <w:b/>
                              </w:rPr>
                              <w:t xml:space="preserve">   </w:t>
                            </w:r>
                            <w:r w:rsidR="00B12DA3" w:rsidRPr="00B12DA3">
                              <w:t>Beratungsunternehmen, Informations Technologie</w:t>
                            </w:r>
                          </w:p>
                          <w:p w14:paraId="14F13DD7" w14:textId="77777777" w:rsidR="00FA568C" w:rsidRDefault="000B6290" w:rsidP="00FA568C">
                            <w:pPr>
                              <w:ind w:left="1985" w:hanging="1985"/>
                            </w:pPr>
                            <w:r>
                              <w:rPr>
                                <w:b/>
                              </w:rPr>
                              <w:t>Fähigkeiten</w:t>
                            </w:r>
                            <w:r>
                              <w:rPr>
                                <w:b/>
                              </w:rPr>
                              <w:tab/>
                            </w:r>
                            <w:r w:rsidR="00FA568C" w:rsidRPr="00FA568C">
                              <w:t>JavaScript, ExtJS 3, ExtJS 4, Dojo</w:t>
                            </w:r>
                          </w:p>
                          <w:p w14:paraId="2D230E2E" w14:textId="77777777" w:rsidR="00B97E27" w:rsidRDefault="00D52717" w:rsidP="00FA568C">
                            <w:pPr>
                              <w:ind w:left="1985" w:hanging="1985"/>
                            </w:pPr>
                            <w:r w:rsidRPr="00B97E27">
                              <w:rPr>
                                <w:b/>
                              </w:rPr>
                              <w:t>Aufgaben</w:t>
                            </w:r>
                            <w:r w:rsidR="00FA568C" w:rsidRPr="00B97E27">
                              <w:tab/>
                            </w:r>
                            <w:r w:rsidR="00B97E27" w:rsidRPr="00B97E27">
                              <w:t xml:space="preserve">Ich war für IBM über </w:t>
                            </w:r>
                            <w:r w:rsidR="00B97E27">
                              <w:t xml:space="preserve">das </w:t>
                            </w:r>
                            <w:r w:rsidR="00B97E27" w:rsidRPr="00B97E27">
                              <w:t>“IBM Liquid Challenge”</w:t>
                            </w:r>
                            <w:r w:rsidR="00B97E27">
                              <w:t xml:space="preserve"> Programm eingestellt</w:t>
                            </w:r>
                            <w:r w:rsidR="00FA568C" w:rsidRPr="00B97E27">
                              <w:t xml:space="preserve">. </w:t>
                            </w:r>
                            <w:r w:rsidR="009D51E5" w:rsidRPr="009D51E5">
                              <w:t>In dieser Position</w:t>
                            </w:r>
                            <w:r w:rsidR="00FA568C" w:rsidRPr="009D51E5">
                              <w:t xml:space="preserve"> </w:t>
                            </w:r>
                            <w:r w:rsidR="009D51E5" w:rsidRPr="009D51E5">
                              <w:t>arbeitete ich an verschiedenen Jobs</w:t>
                            </w:r>
                            <w:r w:rsidR="009D51E5">
                              <w:t xml:space="preserve"> teilweise für einen Tag oder über eine ganze Woche. Größtenteils mit</w:t>
                            </w:r>
                            <w:r w:rsidR="00FA568C" w:rsidRPr="009D51E5">
                              <w:t xml:space="preserve"> </w:t>
                            </w:r>
                          </w:p>
                          <w:p w14:paraId="26E55911" w14:textId="22144E6C" w:rsidR="00FA568C" w:rsidRPr="009D51E5" w:rsidRDefault="00B97E27" w:rsidP="00B97E27">
                            <w:pPr>
                              <w:ind w:left="1985"/>
                            </w:pPr>
                            <w:r>
                              <w:t>Javascript F</w:t>
                            </w:r>
                            <w:r w:rsidR="00FA568C" w:rsidRPr="009D51E5">
                              <w:t xml:space="preserve">rameworks. </w:t>
                            </w:r>
                          </w:p>
                          <w:p w14:paraId="7B71E70E" w14:textId="77777777" w:rsidR="00FA568C" w:rsidRPr="009D51E5" w:rsidRDefault="00FA568C" w:rsidP="00FA568C">
                            <w:pPr>
                              <w:pBdr>
                                <w:bottom w:val="single" w:sz="4" w:space="1" w:color="auto"/>
                              </w:pBdr>
                            </w:pPr>
                          </w:p>
                          <w:p w14:paraId="63F092E8" w14:textId="77777777" w:rsidR="002A21C7" w:rsidRPr="009D51E5" w:rsidRDefault="002A21C7" w:rsidP="00323345">
                            <w:pPr>
                              <w:rPr>
                                <w:b/>
                              </w:rPr>
                            </w:pPr>
                          </w:p>
                          <w:p w14:paraId="1BC09610" w14:textId="0E4990F0" w:rsidR="00D52717" w:rsidRPr="00323345" w:rsidRDefault="00D52717" w:rsidP="00323345">
                            <w:r w:rsidRPr="00323345">
                              <w:rPr>
                                <w:b/>
                              </w:rPr>
                              <w:t>Zeitpunkt</w:t>
                            </w:r>
                            <w:r w:rsidRPr="00323345">
                              <w:rPr>
                                <w:b/>
                              </w:rPr>
                              <w:tab/>
                              <w:t xml:space="preserve">          </w:t>
                            </w:r>
                            <w:r w:rsidR="00D47C2B" w:rsidRPr="00D47C2B">
                              <w:t>1/2007 - 2/2015</w:t>
                            </w:r>
                          </w:p>
                          <w:p w14:paraId="67277D30" w14:textId="4F08D33B" w:rsidR="00D52717" w:rsidRDefault="00D52717" w:rsidP="00323345">
                            <w:r w:rsidRPr="00323345">
                              <w:rPr>
                                <w:b/>
                              </w:rPr>
                              <w:t>Firma/ORT</w:t>
                            </w:r>
                            <w:r w:rsidRPr="00323345">
                              <w:rPr>
                                <w:b/>
                              </w:rPr>
                              <w:tab/>
                              <w:t xml:space="preserve"> </w:t>
                            </w:r>
                            <w:r w:rsidR="00D47C2B">
                              <w:rPr>
                                <w:b/>
                              </w:rPr>
                              <w:t xml:space="preserve">         </w:t>
                            </w:r>
                            <w:r w:rsidR="00D47C2B" w:rsidRPr="00D47C2B">
                              <w:t>Qaleido International BV</w:t>
                            </w:r>
                          </w:p>
                          <w:p w14:paraId="57CDA93F" w14:textId="77777777" w:rsidR="00D47C2B" w:rsidRDefault="00D52717" w:rsidP="00D47C2B">
                            <w:r w:rsidRPr="00323345">
                              <w:rPr>
                                <w:b/>
                              </w:rPr>
                              <w:t>Tätigkeit</w:t>
                            </w:r>
                            <w:r w:rsidRPr="00323345">
                              <w:rPr>
                                <w:b/>
                              </w:rPr>
                              <w:tab/>
                              <w:t xml:space="preserve">          </w:t>
                            </w:r>
                            <w:r w:rsidR="00D47C2B" w:rsidRPr="00D47C2B">
                              <w:t>Senior Software Developer / Team Leader</w:t>
                            </w:r>
                          </w:p>
                          <w:p w14:paraId="375A592D" w14:textId="0092C165" w:rsidR="002A21C7" w:rsidRDefault="00D52717" w:rsidP="00D47C2B">
                            <w:r w:rsidRPr="00323345">
                              <w:rPr>
                                <w:b/>
                              </w:rPr>
                              <w:t xml:space="preserve">Kurzbeschreibung    </w:t>
                            </w:r>
                            <w:r w:rsidR="00D47C2B" w:rsidRPr="00D47C2B">
                              <w:t>Softwarehaus, Telekommunikation</w:t>
                            </w:r>
                          </w:p>
                          <w:p w14:paraId="4536D3F3" w14:textId="1911F904" w:rsidR="002A21C7" w:rsidRPr="002A21C7" w:rsidRDefault="00D52717" w:rsidP="002A21C7">
                            <w:r w:rsidRPr="002A21C7">
                              <w:rPr>
                                <w:b/>
                              </w:rPr>
                              <w:t>Fähigkeiten</w:t>
                            </w:r>
                            <w:r w:rsidRPr="002A21C7">
                              <w:rPr>
                                <w:b/>
                              </w:rPr>
                              <w:tab/>
                              <w:t xml:space="preserve">          </w:t>
                            </w:r>
                          </w:p>
                          <w:p w14:paraId="257BBF57" w14:textId="77777777" w:rsidR="00D47C2B" w:rsidRPr="006E7519" w:rsidRDefault="00D47C2B" w:rsidP="00D47C2B">
                            <w:pPr>
                              <w:rPr>
                                <w:b/>
                              </w:rPr>
                            </w:pPr>
                          </w:p>
                          <w:p w14:paraId="176822A2" w14:textId="77777777" w:rsidR="00D47C2B" w:rsidRPr="006E7519" w:rsidRDefault="00D47C2B" w:rsidP="00D47C2B">
                            <w:pPr>
                              <w:rPr>
                                <w:b/>
                              </w:rPr>
                            </w:pPr>
                          </w:p>
                          <w:p w14:paraId="110552E8" w14:textId="77777777" w:rsidR="00D47C2B" w:rsidRPr="006E7519" w:rsidRDefault="00D47C2B" w:rsidP="00D47C2B">
                            <w:pPr>
                              <w:rPr>
                                <w:b/>
                              </w:rPr>
                            </w:pPr>
                          </w:p>
                          <w:p w14:paraId="039FE3E2" w14:textId="77777777" w:rsidR="00C7008E" w:rsidRDefault="00D52717" w:rsidP="00C7008E">
                            <w:r w:rsidRPr="00D47C2B">
                              <w:rPr>
                                <w:b/>
                              </w:rPr>
                              <w:t>Aufgaben</w:t>
                            </w:r>
                            <w:r w:rsidRPr="00D47C2B">
                              <w:tab/>
                              <w:t xml:space="preserve">          </w:t>
                            </w:r>
                            <w:r w:rsidR="00D47C2B" w:rsidRPr="00D47C2B">
                              <w:t xml:space="preserve">Wir entwickelten eine Web-Anwendung mit folgenden </w:t>
                            </w:r>
                          </w:p>
                          <w:p w14:paraId="23525759" w14:textId="77777777" w:rsidR="00C7008E" w:rsidRPr="006E7519" w:rsidRDefault="00D47C2B" w:rsidP="00C7008E">
                            <w:pPr>
                              <w:ind w:firstLine="1985"/>
                              <w:rPr>
                                <w:lang w:val="en-US"/>
                              </w:rPr>
                            </w:pPr>
                            <w:r w:rsidRPr="006E7519">
                              <w:rPr>
                                <w:lang w:val="en-US"/>
                              </w:rPr>
                              <w:t xml:space="preserve">Features: Webmail, Kalender, Tasks, Notes, Web Disk, </w:t>
                            </w:r>
                          </w:p>
                          <w:p w14:paraId="41007D8D" w14:textId="77777777" w:rsidR="00C7008E" w:rsidRDefault="00C7008E" w:rsidP="00C7008E">
                            <w:pPr>
                              <w:ind w:firstLine="1985"/>
                            </w:pPr>
                            <w:r>
                              <w:t>Möglichkeit zum teilen von Inhalten per</w:t>
                            </w:r>
                            <w:r w:rsidR="00D47C2B" w:rsidRPr="00D47C2B">
                              <w:t xml:space="preserve"> syncml </w:t>
                            </w:r>
                          </w:p>
                          <w:p w14:paraId="205482A3" w14:textId="4ADD6124" w:rsidR="00C7008E" w:rsidRDefault="00D47C2B" w:rsidP="00C7008E">
                            <w:pPr>
                              <w:ind w:firstLine="1985"/>
                            </w:pPr>
                            <w:r w:rsidRPr="00D47C2B">
                              <w:t>(</w:t>
                            </w:r>
                            <w:r w:rsidR="00C7008E">
                              <w:t>Handys</w:t>
                            </w:r>
                            <w:r w:rsidRPr="00D47C2B">
                              <w:t xml:space="preserve">), etc. </w:t>
                            </w:r>
                          </w:p>
                          <w:p w14:paraId="29E47088" w14:textId="77777777" w:rsidR="00C7008E" w:rsidRDefault="00C7008E" w:rsidP="00C7008E">
                            <w:pPr>
                              <w:ind w:firstLine="1985"/>
                            </w:pPr>
                            <w:r w:rsidRPr="00C7008E">
                              <w:t>Mehr Details zum Orojekt hier:</w:t>
                            </w:r>
                            <w:r w:rsidR="00D47C2B" w:rsidRPr="00C7008E">
                              <w:t xml:space="preserve"> </w:t>
                            </w:r>
                          </w:p>
                          <w:p w14:paraId="24071211" w14:textId="3BBDCBB3" w:rsidR="00D47C2B" w:rsidRPr="006E7519" w:rsidRDefault="00D47C2B" w:rsidP="00C7008E">
                            <w:pPr>
                              <w:ind w:firstLine="1985"/>
                            </w:pPr>
                            <w:r w:rsidRPr="006E7519">
                              <w:t>http://www.qaleido.com.</w:t>
                            </w:r>
                          </w:p>
                          <w:p w14:paraId="318FD603" w14:textId="77777777" w:rsidR="00C57E93" w:rsidRDefault="00C57E93" w:rsidP="005B69E8">
                            <w:pPr>
                              <w:ind w:firstLine="1985"/>
                            </w:pPr>
                          </w:p>
                          <w:p w14:paraId="35E8907E" w14:textId="77777777" w:rsidR="005B69E8" w:rsidRDefault="00C7008E" w:rsidP="005B69E8">
                            <w:pPr>
                              <w:ind w:firstLine="1985"/>
                            </w:pPr>
                            <w:r w:rsidRPr="00C7008E">
                              <w:t>Während dieses Projekts</w:t>
                            </w:r>
                            <w:r w:rsidR="00D47C2B" w:rsidRPr="00C7008E">
                              <w:t xml:space="preserve"> </w:t>
                            </w:r>
                            <w:r w:rsidRPr="00C7008E">
                              <w:t xml:space="preserve">arbeitete ich sowohl am </w:t>
                            </w:r>
                          </w:p>
                          <w:p w14:paraId="1DAD41DF" w14:textId="77777777" w:rsidR="005B69E8" w:rsidRDefault="00C7008E" w:rsidP="005B69E8">
                            <w:pPr>
                              <w:ind w:firstLine="1985"/>
                            </w:pPr>
                            <w:r w:rsidRPr="00C7008E">
                              <w:t>User Interface als auch</w:t>
                            </w:r>
                            <w:r w:rsidR="00D47C2B" w:rsidRPr="00C7008E">
                              <w:t xml:space="preserve"> </w:t>
                            </w:r>
                            <w:r>
                              <w:t>an</w:t>
                            </w:r>
                            <w:r w:rsidR="00D47C2B" w:rsidRPr="00C7008E">
                              <w:t xml:space="preserve"> </w:t>
                            </w:r>
                            <w:r>
                              <w:t>Server-Aufgaben</w:t>
                            </w:r>
                            <w:r w:rsidR="00D47C2B" w:rsidRPr="00C7008E">
                              <w:t xml:space="preserve">. </w:t>
                            </w:r>
                          </w:p>
                          <w:p w14:paraId="0864FB92" w14:textId="77777777" w:rsidR="005B69E8" w:rsidRDefault="005B69E8" w:rsidP="005B69E8">
                            <w:pPr>
                              <w:ind w:firstLine="1985"/>
                            </w:pPr>
                            <w:r w:rsidRPr="005B69E8">
                              <w:t xml:space="preserve">Außerdem befand ich mich in täglicher </w:t>
                            </w:r>
                          </w:p>
                          <w:p w14:paraId="36FB70D9" w14:textId="7FB6CDD9" w:rsidR="002A21C7" w:rsidRPr="005B69E8" w:rsidRDefault="005B69E8" w:rsidP="005B69E8">
                            <w:pPr>
                              <w:ind w:firstLine="1985"/>
                            </w:pPr>
                            <w:r w:rsidRPr="005B69E8">
                              <w:t>Zusammenarbeit m</w:t>
                            </w:r>
                            <w:r>
                              <w:t>it n</w:t>
                            </w:r>
                            <w:r w:rsidRPr="005B69E8">
                              <w:t>iederländischen Kollegen.</w:t>
                            </w:r>
                          </w:p>
                          <w:p w14:paraId="672502E8" w14:textId="77777777" w:rsidR="002A21C7" w:rsidRPr="006E7519" w:rsidRDefault="002A21C7" w:rsidP="002A21C7">
                            <w:pPr>
                              <w:pBdr>
                                <w:bottom w:val="outset" w:sz="6" w:space="1" w:color="auto"/>
                              </w:pBdr>
                              <w:rPr>
                                <w:b/>
                              </w:rPr>
                            </w:pPr>
                          </w:p>
                          <w:p w14:paraId="5AE71D16" w14:textId="77777777" w:rsidR="002A21C7" w:rsidRPr="006E7519" w:rsidRDefault="002A21C7" w:rsidP="007B118E">
                            <w:pPr>
                              <w:rPr>
                                <w:b/>
                              </w:rPr>
                            </w:pPr>
                          </w:p>
                          <w:p w14:paraId="05134219" w14:textId="2420762B" w:rsidR="002A21C7" w:rsidRDefault="00D52717" w:rsidP="007B118E">
                            <w:r w:rsidRPr="00E37C43">
                              <w:rPr>
                                <w:b/>
                              </w:rPr>
                              <w:t>Zeitpunkt</w:t>
                            </w:r>
                            <w:r w:rsidRPr="00F13F61">
                              <w:rPr>
                                <w:b/>
                              </w:rPr>
                              <w:tab/>
                            </w:r>
                            <w:r>
                              <w:rPr>
                                <w:b/>
                              </w:rPr>
                              <w:t xml:space="preserve">          </w:t>
                            </w:r>
                            <w:r w:rsidR="00ED7EF9" w:rsidRPr="00ED7EF9">
                              <w:t>8/2006 - 12/2006</w:t>
                            </w:r>
                          </w:p>
                          <w:p w14:paraId="0D65DF2C" w14:textId="02CFD2FC" w:rsidR="00D52717" w:rsidRDefault="00D52717" w:rsidP="007B118E">
                            <w:r w:rsidRPr="00F13F61">
                              <w:rPr>
                                <w:b/>
                              </w:rPr>
                              <w:t>Firma/ORT</w:t>
                            </w:r>
                            <w:r w:rsidRPr="00F13F61">
                              <w:rPr>
                                <w:b/>
                              </w:rPr>
                              <w:tab/>
                            </w:r>
                            <w:r>
                              <w:rPr>
                                <w:b/>
                              </w:rPr>
                              <w:t xml:space="preserve">          </w:t>
                            </w:r>
                          </w:p>
                          <w:p w14:paraId="182F5D60" w14:textId="3AB9BE8C" w:rsidR="00D52717" w:rsidRDefault="00D52717" w:rsidP="00ED7EF9">
                            <w:r w:rsidRPr="00BB5999">
                              <w:rPr>
                                <w:b/>
                              </w:rPr>
                              <w:t>Tätigkeit</w:t>
                            </w:r>
                            <w:r w:rsidRPr="00BB5999">
                              <w:rPr>
                                <w:b/>
                              </w:rPr>
                              <w:tab/>
                              <w:t xml:space="preserve">          </w:t>
                            </w:r>
                            <w:r w:rsidR="00ED7EF9" w:rsidRPr="00ED7EF9">
                              <w:t>Senior Web Programmer</w:t>
                            </w:r>
                          </w:p>
                          <w:p w14:paraId="6C1DF3CE" w14:textId="0D6FECEF" w:rsidR="00D52717" w:rsidRDefault="00D52717" w:rsidP="007B118E">
                            <w:r w:rsidRPr="00FD7B53">
                              <w:rPr>
                                <w:b/>
                              </w:rPr>
                              <w:t xml:space="preserve">Kurzbeschreibung    </w:t>
                            </w:r>
                          </w:p>
                          <w:p w14:paraId="541F0E0F" w14:textId="08E9969F" w:rsidR="002A21C7" w:rsidRPr="002A21C7" w:rsidRDefault="00D52717" w:rsidP="002A21C7">
                            <w:r w:rsidRPr="002A21C7">
                              <w:rPr>
                                <w:b/>
                              </w:rPr>
                              <w:t>Fähigkeiten</w:t>
                            </w:r>
                          </w:p>
                          <w:p w14:paraId="2C1F4844" w14:textId="77777777" w:rsidR="009A4CF8" w:rsidRDefault="00D52717" w:rsidP="00ED7EF9">
                            <w:r w:rsidRPr="009A4CF8">
                              <w:rPr>
                                <w:b/>
                              </w:rPr>
                              <w:t>Aufgaben</w:t>
                            </w:r>
                            <w:r w:rsidRPr="009A4CF8">
                              <w:tab/>
                              <w:t xml:space="preserve">          </w:t>
                            </w:r>
                            <w:r w:rsidR="009A4CF8" w:rsidRPr="009A4CF8">
                              <w:t>Ich habe an zwei Projekten</w:t>
                            </w:r>
                            <w:r w:rsidR="009A4CF8">
                              <w:t xml:space="preserve"> mit folgenden Features</w:t>
                            </w:r>
                            <w:r w:rsidR="009A4CF8" w:rsidRPr="009A4CF8">
                              <w:t xml:space="preserve"> </w:t>
                            </w:r>
                          </w:p>
                          <w:p w14:paraId="533AEA17" w14:textId="77777777" w:rsidR="009A4CF8" w:rsidRPr="006E7519" w:rsidRDefault="009A4CF8" w:rsidP="009A4CF8">
                            <w:pPr>
                              <w:ind w:firstLine="1985"/>
                            </w:pPr>
                            <w:r w:rsidRPr="006E7519">
                              <w:t>mitgearbeitet</w:t>
                            </w:r>
                            <w:r w:rsidR="00ED7EF9" w:rsidRPr="006E7519">
                              <w:t xml:space="preserve">: </w:t>
                            </w:r>
                          </w:p>
                          <w:p w14:paraId="71BB5CE8" w14:textId="77777777" w:rsidR="00783179" w:rsidRDefault="009A4CF8" w:rsidP="009A4CF8">
                            <w:pPr>
                              <w:ind w:firstLine="1985"/>
                            </w:pPr>
                            <w:r w:rsidRPr="00783179">
                              <w:t xml:space="preserve">- </w:t>
                            </w:r>
                            <w:r w:rsidR="00783179" w:rsidRPr="00783179">
                              <w:t>Erstellen und senden von Rechnungen</w:t>
                            </w:r>
                            <w:r w:rsidR="00783179">
                              <w:t xml:space="preserve"> an Kunden</w:t>
                            </w:r>
                          </w:p>
                          <w:p w14:paraId="40C3F3E3" w14:textId="77777777" w:rsidR="00783179" w:rsidRPr="006E7519" w:rsidRDefault="00783179" w:rsidP="009A4CF8">
                            <w:pPr>
                              <w:ind w:firstLine="1985"/>
                            </w:pPr>
                            <w:r w:rsidRPr="006E7519">
                              <w:t>-</w:t>
                            </w:r>
                            <w:r w:rsidR="00ED7EF9" w:rsidRPr="006E7519">
                              <w:t xml:space="preserve"> </w:t>
                            </w:r>
                            <w:r w:rsidRPr="006E7519">
                              <w:t>Senden von Faxen und SMS</w:t>
                            </w:r>
                          </w:p>
                          <w:p w14:paraId="60519465" w14:textId="77777777" w:rsidR="00783179" w:rsidRPr="006E7519" w:rsidRDefault="00783179" w:rsidP="009A4CF8">
                            <w:pPr>
                              <w:ind w:firstLine="1985"/>
                            </w:pPr>
                            <w:r w:rsidRPr="006E7519">
                              <w:t>- Kreditkartenzahlungen</w:t>
                            </w:r>
                          </w:p>
                          <w:p w14:paraId="44CDF7A1" w14:textId="77777777" w:rsidR="000E00C7" w:rsidRDefault="00783179" w:rsidP="009A4CF8">
                            <w:pPr>
                              <w:ind w:firstLine="1985"/>
                            </w:pPr>
                            <w:r w:rsidRPr="000E00C7">
                              <w:t xml:space="preserve">- </w:t>
                            </w:r>
                            <w:r w:rsidR="000E00C7" w:rsidRPr="000E00C7">
                              <w:t xml:space="preserve">Das andere Projekt hatte das </w:t>
                            </w:r>
                            <w:r w:rsidR="000E00C7">
                              <w:t>Suchen und F</w:t>
                            </w:r>
                            <w:r w:rsidR="000E00C7" w:rsidRPr="000E00C7">
                              <w:t>inden von</w:t>
                            </w:r>
                          </w:p>
                          <w:p w14:paraId="395AE4C0" w14:textId="77777777" w:rsidR="00E40FB3" w:rsidRDefault="00E40FB3" w:rsidP="009A4CF8">
                            <w:pPr>
                              <w:ind w:firstLine="1985"/>
                            </w:pPr>
                            <w:r>
                              <w:t>-</w:t>
                            </w:r>
                            <w:r w:rsidR="000E00C7" w:rsidRPr="000E00C7">
                              <w:t xml:space="preserve"> Mitbewohnern zur Aufgabe</w:t>
                            </w:r>
                            <w:r w:rsidR="00ED7EF9" w:rsidRPr="000E00C7">
                              <w:t xml:space="preserve">. </w:t>
                            </w:r>
                          </w:p>
                          <w:p w14:paraId="0646FBA4" w14:textId="65313DAA" w:rsidR="00D52717" w:rsidRPr="00E40FB3" w:rsidRDefault="00E40FB3" w:rsidP="009A4CF8">
                            <w:pPr>
                              <w:ind w:firstLine="1985"/>
                            </w:pPr>
                            <w:r>
                              <w:t xml:space="preserve">- </w:t>
                            </w:r>
                            <w:r w:rsidR="000E00C7" w:rsidRPr="00E40FB3">
                              <w:t>Beide Projekte waren web2-Anwendungen.</w:t>
                            </w:r>
                          </w:p>
                          <w:p w14:paraId="5512A50D" w14:textId="77777777" w:rsidR="00D52717" w:rsidRPr="00E40FB3" w:rsidRDefault="00D52717" w:rsidP="00E40FB3">
                            <w:pPr>
                              <w:pBdr>
                                <w:bottom w:val="single" w:sz="4" w:space="1" w:color="auto"/>
                              </w:pBdr>
                              <w:rPr>
                                <w:b/>
                              </w:rPr>
                            </w:pPr>
                          </w:p>
                          <w:p w14:paraId="2B7F9641" w14:textId="77777777" w:rsidR="00D52717" w:rsidRPr="00E40FB3" w:rsidRDefault="00D52717" w:rsidP="00A8074D">
                            <w:pPr>
                              <w:ind w:firstLine="1985"/>
                            </w:pPr>
                          </w:p>
                          <w:p w14:paraId="11D5BF89" w14:textId="08073787" w:rsidR="00E40FB3" w:rsidRDefault="00E40FB3" w:rsidP="00E40FB3">
                            <w:r w:rsidRPr="00E37C43">
                              <w:rPr>
                                <w:b/>
                              </w:rPr>
                              <w:t>Zeitpunkt</w:t>
                            </w:r>
                            <w:r w:rsidRPr="00F13F61">
                              <w:rPr>
                                <w:b/>
                              </w:rPr>
                              <w:tab/>
                            </w:r>
                            <w:r>
                              <w:rPr>
                                <w:b/>
                              </w:rPr>
                              <w:t xml:space="preserve">          </w:t>
                            </w:r>
                            <w:r w:rsidR="0036007D" w:rsidRPr="0036007D">
                              <w:t>8/2005 - 8/2006</w:t>
                            </w:r>
                          </w:p>
                          <w:p w14:paraId="5021ADD4" w14:textId="1A27A9EC" w:rsidR="00E40FB3" w:rsidRDefault="00E40FB3" w:rsidP="00E40FB3">
                            <w:r w:rsidRPr="00F13F61">
                              <w:rPr>
                                <w:b/>
                              </w:rPr>
                              <w:t>Firma/ORT</w:t>
                            </w:r>
                            <w:r w:rsidRPr="00F13F61">
                              <w:rPr>
                                <w:b/>
                              </w:rPr>
                              <w:tab/>
                            </w:r>
                            <w:r>
                              <w:rPr>
                                <w:b/>
                              </w:rPr>
                              <w:t xml:space="preserve">          </w:t>
                            </w:r>
                            <w:r w:rsidR="0036007D" w:rsidRPr="0036007D">
                              <w:t>Zeffect, Brasov, Romania</w:t>
                            </w:r>
                          </w:p>
                          <w:p w14:paraId="37168DA9" w14:textId="74A6A423" w:rsidR="00E40FB3" w:rsidRDefault="00E40FB3" w:rsidP="00E40FB3">
                            <w:r w:rsidRPr="00BB5999">
                              <w:rPr>
                                <w:b/>
                              </w:rPr>
                              <w:t>Tätigkeit</w:t>
                            </w:r>
                            <w:r w:rsidRPr="00BB5999">
                              <w:rPr>
                                <w:b/>
                              </w:rPr>
                              <w:tab/>
                              <w:t xml:space="preserve">          </w:t>
                            </w:r>
                            <w:r w:rsidR="0036007D" w:rsidRPr="0036007D">
                              <w:t>Web Programmer</w:t>
                            </w:r>
                          </w:p>
                          <w:p w14:paraId="77455898" w14:textId="77777777" w:rsidR="00E40FB3" w:rsidRDefault="00E40FB3" w:rsidP="00E40FB3">
                            <w:r w:rsidRPr="00FD7B53">
                              <w:rPr>
                                <w:b/>
                              </w:rPr>
                              <w:t xml:space="preserve">Kurzbeschreibung    </w:t>
                            </w:r>
                          </w:p>
                          <w:p w14:paraId="3A64B502" w14:textId="77777777" w:rsidR="00E40FB3" w:rsidRPr="002A21C7" w:rsidRDefault="00E40FB3" w:rsidP="00E40FB3">
                            <w:r w:rsidRPr="002A21C7">
                              <w:rPr>
                                <w:b/>
                              </w:rPr>
                              <w:t>Fähigkeiten</w:t>
                            </w:r>
                          </w:p>
                          <w:p w14:paraId="4D866F6B" w14:textId="77777777" w:rsidR="0093450D" w:rsidRDefault="00E40FB3" w:rsidP="0036007D">
                            <w:r w:rsidRPr="0093450D">
                              <w:rPr>
                                <w:b/>
                              </w:rPr>
                              <w:t>Aufgaben</w:t>
                            </w:r>
                            <w:r w:rsidRPr="0093450D">
                              <w:tab/>
                              <w:t xml:space="preserve">          </w:t>
                            </w:r>
                            <w:r w:rsidR="0093450D" w:rsidRPr="0093450D">
                              <w:t>Ich habe für eine Catering-Firma in Chicago, USA</w:t>
                            </w:r>
                          </w:p>
                          <w:p w14:paraId="0DDB4AF9" w14:textId="77777777" w:rsidR="0093450D" w:rsidRDefault="0093450D" w:rsidP="0093450D">
                            <w:pPr>
                              <w:ind w:firstLine="1985"/>
                              <w:rPr>
                                <w:lang w:val="en-US"/>
                              </w:rPr>
                            </w:pPr>
                            <w:r w:rsidRPr="006E7519">
                              <w:rPr>
                                <w:lang w:val="en-US"/>
                              </w:rPr>
                              <w:t xml:space="preserve">gearbeitet. </w:t>
                            </w:r>
                            <w:r w:rsidR="0036007D" w:rsidRPr="0036007D">
                              <w:rPr>
                                <w:lang w:val="en-US"/>
                              </w:rPr>
                              <w:t xml:space="preserve">Eved Services – www.eved.com; </w:t>
                            </w:r>
                          </w:p>
                          <w:p w14:paraId="187402D8" w14:textId="77777777" w:rsidR="0093450D" w:rsidRDefault="0093450D" w:rsidP="0093450D">
                            <w:pPr>
                              <w:ind w:firstLine="1985"/>
                            </w:pPr>
                            <w:r w:rsidRPr="0093450D">
                              <w:t xml:space="preserve">Alle Mitarbeiter verwendeten diese Software, </w:t>
                            </w:r>
                          </w:p>
                          <w:p w14:paraId="05A246AE" w14:textId="77777777" w:rsidR="0093450D" w:rsidRDefault="0093450D" w:rsidP="0093450D">
                            <w:pPr>
                              <w:ind w:firstLine="1985"/>
                            </w:pPr>
                            <w:r w:rsidRPr="0093450D">
                              <w:t>um Events zu planen, Rechnungen zu</w:t>
                            </w:r>
                            <w:r>
                              <w:t xml:space="preserve"> Anwendern </w:t>
                            </w:r>
                          </w:p>
                          <w:p w14:paraId="21E5975E" w14:textId="3D7E2F11" w:rsidR="00D52717" w:rsidRPr="0093450D" w:rsidRDefault="0093450D" w:rsidP="0093450D">
                            <w:pPr>
                              <w:ind w:firstLine="1985"/>
                            </w:pPr>
                            <w:r>
                              <w:t>zu</w:t>
                            </w:r>
                            <w:r w:rsidRPr="0093450D">
                              <w:t xml:space="preserve"> schicken </w:t>
                            </w:r>
                            <w:r>
                              <w:t>und für weitere Features.</w:t>
                            </w:r>
                            <w:r w:rsidR="00D52717" w:rsidRPr="0093450D">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380D" id="Textfeld 20" o:spid="_x0000_s1035" type="#_x0000_t202" style="position:absolute;margin-left:122.7pt;margin-top:6.75pt;width:377.6pt;height:64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" filled="f" stroked="f">
                <v:textbox style="mso-next-textbox:#Textfeld 221">
                  <w:txbxContent>
                    <w:p w14:paraId="2878F24E" w14:textId="53F27A6D" w:rsidR="00896205" w:rsidRPr="00E37C43" w:rsidRDefault="00896205" w:rsidP="00896205">
                      <w:r w:rsidRPr="00E37C43">
                        <w:rPr>
                          <w:b/>
                        </w:rPr>
                        <w:t>Zeitpunkt</w:t>
                      </w:r>
                      <w:r w:rsidRPr="00F13F61">
                        <w:rPr>
                          <w:b/>
                        </w:rPr>
                        <w:tab/>
                      </w:r>
                      <w:r>
                        <w:rPr>
                          <w:b/>
                        </w:rPr>
                        <w:t xml:space="preserve">          </w:t>
                      </w:r>
                      <w:r w:rsidR="00F35813" w:rsidRPr="00F35813">
                        <w:t>2/2017</w:t>
                      </w:r>
                      <w:r w:rsidR="00F35813">
                        <w:t xml:space="preserve"> </w:t>
                      </w:r>
                      <w:r w:rsidR="00345B71" w:rsidRPr="00345B71">
                        <w:t>- laufend</w:t>
                      </w:r>
                    </w:p>
                    <w:p w14:paraId="42F4735A" w14:textId="3D4064AC" w:rsidR="00896205" w:rsidRDefault="00896205" w:rsidP="00896205">
                      <w:r w:rsidRPr="00F13F61">
                        <w:rPr>
                          <w:b/>
                        </w:rPr>
                        <w:t>Firma/ORT</w:t>
                      </w:r>
                      <w:r w:rsidRPr="00F13F61">
                        <w:rPr>
                          <w:b/>
                        </w:rPr>
                        <w:tab/>
                      </w:r>
                      <w:r>
                        <w:rPr>
                          <w:b/>
                        </w:rPr>
                        <w:t xml:space="preserve">          </w:t>
                      </w:r>
                      <w:r w:rsidR="00345B71" w:rsidRPr="00345B71">
                        <w:t>Gron</w:t>
                      </w:r>
                      <w:r w:rsidR="00F35813">
                        <w:t xml:space="preserve">au IT </w:t>
                      </w:r>
                      <w:proofErr w:type="gramStart"/>
                      <w:r w:rsidR="00F35813">
                        <w:t>Cloud Computing</w:t>
                      </w:r>
                      <w:proofErr w:type="gramEnd"/>
                      <w:r w:rsidR="00F35813">
                        <w:t xml:space="preserve"> in Berlin</w:t>
                      </w:r>
                    </w:p>
                    <w:p w14:paraId="5ADEB7A9" w14:textId="77777777" w:rsidR="00F35813" w:rsidRPr="006E7519" w:rsidRDefault="00896205" w:rsidP="00F35813">
                      <w:r w:rsidRPr="006E7519">
                        <w:rPr>
                          <w:b/>
                        </w:rPr>
                        <w:t>Tätigkeit</w:t>
                      </w:r>
                      <w:r w:rsidRPr="006E7519">
                        <w:rPr>
                          <w:b/>
                        </w:rPr>
                        <w:tab/>
                        <w:t xml:space="preserve">          </w:t>
                      </w:r>
                      <w:r w:rsidR="00F35813" w:rsidRPr="006E7519">
                        <w:t>Senior Software Engineer and AWS Cloud Formation</w:t>
                      </w:r>
                    </w:p>
                    <w:p w14:paraId="6A62E629" w14:textId="77777777" w:rsidR="00F35813" w:rsidRDefault="00896205" w:rsidP="00F35813">
                      <w:r w:rsidRPr="00345B71">
                        <w:rPr>
                          <w:b/>
                        </w:rPr>
                        <w:t xml:space="preserve">Kurzbeschreibung    </w:t>
                      </w:r>
                      <w:r w:rsidR="00F35813" w:rsidRPr="00F35813">
                        <w:t xml:space="preserve">Beratungsunternehmen, Informations Technologie, </w:t>
                      </w:r>
                    </w:p>
                    <w:p w14:paraId="471ED624" w14:textId="6F249E44" w:rsidR="00F35813" w:rsidRDefault="00F35813" w:rsidP="00F35813">
                      <w:pPr>
                        <w:ind w:firstLine="1985"/>
                      </w:pPr>
                      <w:r w:rsidRPr="00F35813">
                        <w:t>Versicherungen</w:t>
                      </w:r>
                    </w:p>
                    <w:p w14:paraId="58C79AB3" w14:textId="77777777" w:rsidR="00F35813" w:rsidRDefault="00345B71" w:rsidP="00F35813">
                      <w:r>
                        <w:rPr>
                          <w:b/>
                        </w:rPr>
                        <w:t>Fähigkeiten</w:t>
                      </w:r>
                      <w:r>
                        <w:rPr>
                          <w:b/>
                        </w:rPr>
                        <w:tab/>
                      </w:r>
                      <w:r w:rsidR="00F35813">
                        <w:rPr>
                          <w:b/>
                        </w:rPr>
                        <w:t xml:space="preserve">          </w:t>
                      </w:r>
                      <w:r w:rsidR="00F35813" w:rsidRPr="00F35813">
                        <w:t xml:space="preserve">Automation, bash, C, C++, </w:t>
                      </w:r>
                      <w:proofErr w:type="gramStart"/>
                      <w:r w:rsidR="00F35813" w:rsidRPr="00F35813">
                        <w:t>Cloud Computing</w:t>
                      </w:r>
                      <w:proofErr w:type="gramEnd"/>
                      <w:r w:rsidR="00F35813" w:rsidRPr="00F35813">
                        <w:t xml:space="preserve">, </w:t>
                      </w:r>
                    </w:p>
                    <w:p w14:paraId="56BF9755" w14:textId="77777777" w:rsidR="00F35813" w:rsidRDefault="00F35813" w:rsidP="00F35813">
                      <w:pPr>
                        <w:ind w:firstLine="1985"/>
                        <w:rPr>
                          <w:lang w:val="en-US"/>
                        </w:rPr>
                      </w:pPr>
                      <w:r w:rsidRPr="00F35813">
                        <w:rPr>
                          <w:lang w:val="en-US"/>
                        </w:rPr>
                        <w:t xml:space="preserve">Confluence, Continuous Delivery, Continuous </w:t>
                      </w:r>
                    </w:p>
                    <w:p w14:paraId="79275FED" w14:textId="77777777" w:rsidR="00F35813" w:rsidRDefault="00F35813" w:rsidP="00F35813">
                      <w:pPr>
                        <w:ind w:firstLine="1985"/>
                        <w:rPr>
                          <w:lang w:val="en-US"/>
                        </w:rPr>
                      </w:pPr>
                      <w:r w:rsidRPr="00F35813">
                        <w:rPr>
                          <w:lang w:val="en-US"/>
                        </w:rPr>
                        <w:t xml:space="preserve">Integration, GO, JavaScript, Jenkins, JIRA, Linux, </w:t>
                      </w:r>
                    </w:p>
                    <w:p w14:paraId="3DCACFD8" w14:textId="77777777" w:rsidR="00F35813" w:rsidRDefault="00F35813" w:rsidP="00F35813">
                      <w:pPr>
                        <w:ind w:firstLine="1985"/>
                        <w:rPr>
                          <w:lang w:val="en-US"/>
                        </w:rPr>
                      </w:pPr>
                      <w:r w:rsidRPr="00F35813">
                        <w:rPr>
                          <w:lang w:val="en-US"/>
                        </w:rPr>
                        <w:t xml:space="preserve">Macintosh OSX, mySQL, Node.js, Pen Testing, </w:t>
                      </w:r>
                    </w:p>
                    <w:p w14:paraId="62CE3162" w14:textId="77777777" w:rsidR="00F35813" w:rsidRDefault="00F35813" w:rsidP="00F35813">
                      <w:pPr>
                        <w:ind w:firstLine="1985"/>
                        <w:rPr>
                          <w:lang w:val="en-US"/>
                        </w:rPr>
                      </w:pPr>
                      <w:r w:rsidRPr="00F35813">
                        <w:rPr>
                          <w:lang w:val="en-US"/>
                        </w:rPr>
                        <w:t xml:space="preserve">PostgresSQL, Python, Scrum, TCP/IP, Windows, </w:t>
                      </w:r>
                    </w:p>
                    <w:p w14:paraId="6BB34E9C" w14:textId="77777777" w:rsidR="00F35813" w:rsidRDefault="00F35813" w:rsidP="00F35813">
                      <w:pPr>
                        <w:ind w:firstLine="1985"/>
                        <w:rPr>
                          <w:lang w:val="en-US"/>
                        </w:rPr>
                      </w:pPr>
                      <w:r w:rsidRPr="00F35813">
                        <w:rPr>
                          <w:lang w:val="en-US"/>
                        </w:rPr>
                        <w:t>Golang</w:t>
                      </w:r>
                    </w:p>
                    <w:p w14:paraId="3991B6A2" w14:textId="26183DCB" w:rsidR="00AB4ABB" w:rsidRPr="00AB4ABB" w:rsidRDefault="00896205" w:rsidP="00AB4ABB">
                      <w:pPr>
                        <w:rPr>
                          <w:lang w:val="en-US"/>
                        </w:rPr>
                      </w:pPr>
                      <w:r w:rsidRPr="00F35813">
                        <w:rPr>
                          <w:b/>
                          <w:lang w:val="en-US"/>
                        </w:rPr>
                        <w:t>Aufgaben</w:t>
                      </w:r>
                      <w:r w:rsidRPr="00F35813">
                        <w:rPr>
                          <w:b/>
                          <w:lang w:val="en-US"/>
                        </w:rPr>
                        <w:tab/>
                        <w:t xml:space="preserve">          </w:t>
                      </w:r>
                      <w:r w:rsidR="00AB4ABB">
                        <w:rPr>
                          <w:b/>
                          <w:lang w:val="en-US"/>
                        </w:rPr>
                        <w:t xml:space="preserve">- </w:t>
                      </w:r>
                      <w:r w:rsidR="00AB4ABB" w:rsidRPr="00AB4ABB">
                        <w:rPr>
                          <w:lang w:val="en-US"/>
                        </w:rPr>
                        <w:t>GO development</w:t>
                      </w:r>
                    </w:p>
                    <w:p w14:paraId="12ACD8C3" w14:textId="0B075F87" w:rsidR="00AB4ABB" w:rsidRPr="00AB4ABB" w:rsidRDefault="00AB4ABB" w:rsidP="00AB4ABB">
                      <w:pPr>
                        <w:ind w:firstLine="1985"/>
                        <w:rPr>
                          <w:lang w:val="en-US"/>
                        </w:rPr>
                      </w:pPr>
                      <w:r>
                        <w:rPr>
                          <w:lang w:val="en-US"/>
                        </w:rPr>
                        <w:t xml:space="preserve">- </w:t>
                      </w:r>
                      <w:r w:rsidRPr="00AB4ABB">
                        <w:rPr>
                          <w:lang w:val="en-US"/>
                        </w:rPr>
                        <w:t xml:space="preserve">Software development </w:t>
                      </w:r>
                    </w:p>
                    <w:p w14:paraId="0C046A77" w14:textId="34E87C29" w:rsidR="00AB4ABB" w:rsidRPr="00AB4ABB" w:rsidRDefault="00AB4ABB" w:rsidP="00AB4ABB">
                      <w:pPr>
                        <w:ind w:firstLine="1985"/>
                        <w:rPr>
                          <w:lang w:val="en-US"/>
                        </w:rPr>
                      </w:pPr>
                      <w:r>
                        <w:rPr>
                          <w:lang w:val="en-US"/>
                        </w:rPr>
                        <w:t xml:space="preserve">- </w:t>
                      </w:r>
                      <w:r w:rsidRPr="00AB4ABB">
                        <w:rPr>
                          <w:lang w:val="en-US"/>
                        </w:rPr>
                        <w:t>MySQL</w:t>
                      </w:r>
                    </w:p>
                    <w:p w14:paraId="2074FE7F" w14:textId="55EFFA9F" w:rsidR="00AB4ABB" w:rsidRPr="00AB4ABB" w:rsidRDefault="00AB4ABB" w:rsidP="00AB4ABB">
                      <w:pPr>
                        <w:ind w:firstLine="1985"/>
                        <w:rPr>
                          <w:lang w:val="en-US"/>
                        </w:rPr>
                      </w:pPr>
                      <w:r>
                        <w:rPr>
                          <w:lang w:val="en-US"/>
                        </w:rPr>
                        <w:t xml:space="preserve">- </w:t>
                      </w:r>
                      <w:r w:rsidRPr="00AB4ABB">
                        <w:rPr>
                          <w:lang w:val="en-US"/>
                        </w:rPr>
                        <w:t>PostgresSQL</w:t>
                      </w:r>
                    </w:p>
                    <w:p w14:paraId="43540882" w14:textId="726E9BC5" w:rsidR="00AB4ABB" w:rsidRPr="00AB4ABB" w:rsidRDefault="00AB4ABB" w:rsidP="00AB4ABB">
                      <w:pPr>
                        <w:ind w:firstLine="1985"/>
                        <w:rPr>
                          <w:lang w:val="en-US"/>
                        </w:rPr>
                      </w:pPr>
                      <w:r>
                        <w:rPr>
                          <w:lang w:val="en-US"/>
                        </w:rPr>
                        <w:t xml:space="preserve">- </w:t>
                      </w:r>
                      <w:r w:rsidRPr="00AB4ABB">
                        <w:rPr>
                          <w:lang w:val="en-US"/>
                        </w:rPr>
                        <w:t>Continuous Integration</w:t>
                      </w:r>
                    </w:p>
                    <w:p w14:paraId="09D729D0" w14:textId="185AD7FE" w:rsidR="00AB4ABB" w:rsidRPr="00AB4ABB" w:rsidRDefault="00AB4ABB" w:rsidP="00AB4ABB">
                      <w:pPr>
                        <w:ind w:firstLine="1985"/>
                        <w:rPr>
                          <w:lang w:val="en-US"/>
                        </w:rPr>
                      </w:pPr>
                      <w:r>
                        <w:rPr>
                          <w:lang w:val="en-US"/>
                        </w:rPr>
                        <w:t xml:space="preserve">- </w:t>
                      </w:r>
                      <w:r w:rsidRPr="00AB4ABB">
                        <w:rPr>
                          <w:lang w:val="en-US"/>
                        </w:rPr>
                        <w:t>Continuous Deployment</w:t>
                      </w:r>
                    </w:p>
                    <w:p w14:paraId="220F9597" w14:textId="77777777" w:rsidR="00AB4ABB" w:rsidRDefault="00AB4ABB" w:rsidP="00AB4ABB">
                      <w:pPr>
                        <w:ind w:firstLine="1985"/>
                        <w:rPr>
                          <w:lang w:val="en-US"/>
                        </w:rPr>
                      </w:pPr>
                      <w:r>
                        <w:rPr>
                          <w:lang w:val="en-US"/>
                        </w:rPr>
                        <w:t xml:space="preserve">- </w:t>
                      </w:r>
                      <w:r w:rsidRPr="00AB4ABB">
                        <w:rPr>
                          <w:lang w:val="en-US"/>
                        </w:rPr>
                        <w:t xml:space="preserve">AWS automation (AWS cloud formation, AWS </w:t>
                      </w:r>
                    </w:p>
                    <w:p w14:paraId="1E6BC816" w14:textId="4AEA9819" w:rsidR="00AB4ABB" w:rsidRPr="00AB4ABB" w:rsidRDefault="00AB4ABB" w:rsidP="00AB4ABB">
                      <w:pPr>
                        <w:ind w:firstLine="2127"/>
                        <w:rPr>
                          <w:lang w:val="en-US"/>
                        </w:rPr>
                      </w:pPr>
                      <w:r w:rsidRPr="00AB4ABB">
                        <w:rPr>
                          <w:lang w:val="en-US"/>
                        </w:rPr>
                        <w:t>Lambda)</w:t>
                      </w:r>
                    </w:p>
                    <w:p w14:paraId="27E7BE53" w14:textId="53955AE1" w:rsidR="00AB4ABB" w:rsidRPr="00AB4ABB" w:rsidRDefault="00AB4ABB" w:rsidP="00AB4ABB">
                      <w:pPr>
                        <w:ind w:firstLine="1985"/>
                        <w:rPr>
                          <w:lang w:val="en-US"/>
                        </w:rPr>
                      </w:pPr>
                      <w:r>
                        <w:rPr>
                          <w:lang w:val="en-US"/>
                        </w:rPr>
                        <w:t xml:space="preserve">- </w:t>
                      </w:r>
                      <w:r w:rsidRPr="00AB4ABB">
                        <w:rPr>
                          <w:lang w:val="en-US"/>
                        </w:rPr>
                        <w:t>Jenkins automation</w:t>
                      </w:r>
                    </w:p>
                    <w:p w14:paraId="007D30D3" w14:textId="23CC4C59" w:rsidR="00AB4ABB" w:rsidRPr="00AB4ABB" w:rsidRDefault="00AB4ABB" w:rsidP="00AB4ABB">
                      <w:pPr>
                        <w:ind w:firstLine="1985"/>
                        <w:rPr>
                          <w:lang w:val="en-US"/>
                        </w:rPr>
                      </w:pPr>
                      <w:r>
                        <w:rPr>
                          <w:lang w:val="en-US"/>
                        </w:rPr>
                        <w:t xml:space="preserve">- </w:t>
                      </w:r>
                      <w:r w:rsidRPr="00AB4ABB">
                        <w:rPr>
                          <w:lang w:val="en-US"/>
                        </w:rPr>
                        <w:t>Automated pen testing</w:t>
                      </w:r>
                    </w:p>
                    <w:p w14:paraId="5DC6CABE" w14:textId="6F99A74E" w:rsidR="00AB4ABB" w:rsidRPr="00AB4ABB" w:rsidRDefault="00AB4ABB" w:rsidP="00AB4ABB">
                      <w:pPr>
                        <w:ind w:firstLine="1985"/>
                        <w:rPr>
                          <w:lang w:val="en-US"/>
                        </w:rPr>
                      </w:pPr>
                      <w:r>
                        <w:rPr>
                          <w:lang w:val="en-US"/>
                        </w:rPr>
                        <w:t xml:space="preserve">- </w:t>
                      </w:r>
                      <w:r w:rsidRPr="00AB4ABB">
                        <w:rPr>
                          <w:lang w:val="en-US"/>
                        </w:rPr>
                        <w:t>Automated vulnerability testing</w:t>
                      </w:r>
                    </w:p>
                    <w:p w14:paraId="2E5CCECA" w14:textId="74B44548" w:rsidR="00AB4ABB" w:rsidRPr="00AB4ABB" w:rsidRDefault="00AB4ABB" w:rsidP="00AB4ABB">
                      <w:pPr>
                        <w:ind w:firstLine="1985"/>
                        <w:rPr>
                          <w:lang w:val="en-US"/>
                        </w:rPr>
                      </w:pPr>
                      <w:r>
                        <w:rPr>
                          <w:lang w:val="en-US"/>
                        </w:rPr>
                        <w:t xml:space="preserve">- </w:t>
                      </w:r>
                      <w:r w:rsidRPr="00AB4ABB">
                        <w:rPr>
                          <w:lang w:val="en-US"/>
                        </w:rPr>
                        <w:t>JIRA</w:t>
                      </w:r>
                    </w:p>
                    <w:p w14:paraId="3975F2AD" w14:textId="42D2D55D" w:rsidR="00AB4ABB" w:rsidRPr="00AB4ABB" w:rsidRDefault="00AB4ABB" w:rsidP="00AB4ABB">
                      <w:pPr>
                        <w:ind w:firstLine="1985"/>
                        <w:rPr>
                          <w:lang w:val="en-US"/>
                        </w:rPr>
                      </w:pPr>
                      <w:r>
                        <w:rPr>
                          <w:lang w:val="en-US"/>
                        </w:rPr>
                        <w:t xml:space="preserve">- </w:t>
                      </w:r>
                      <w:r w:rsidRPr="00AB4ABB">
                        <w:rPr>
                          <w:lang w:val="en-US"/>
                        </w:rPr>
                        <w:t>Confluence</w:t>
                      </w:r>
                    </w:p>
                    <w:p w14:paraId="7CEBA1C6" w14:textId="2D503484" w:rsidR="00AB4ABB" w:rsidRPr="00AB4ABB" w:rsidRDefault="00AB4ABB" w:rsidP="00AB4ABB">
                      <w:pPr>
                        <w:ind w:firstLine="1985"/>
                        <w:rPr>
                          <w:lang w:val="en-US"/>
                        </w:rPr>
                      </w:pPr>
                      <w:r>
                        <w:rPr>
                          <w:lang w:val="en-US"/>
                        </w:rPr>
                        <w:t xml:space="preserve">- </w:t>
                      </w:r>
                      <w:r w:rsidRPr="00AB4ABB">
                        <w:rPr>
                          <w:lang w:val="en-US"/>
                        </w:rPr>
                        <w:t>Scrum</w:t>
                      </w:r>
                    </w:p>
                    <w:p w14:paraId="3537605F" w14:textId="2F446B91" w:rsidR="00896205" w:rsidRDefault="00AB4ABB" w:rsidP="00AB4ABB">
                      <w:pPr>
                        <w:ind w:firstLine="1985"/>
                        <w:rPr>
                          <w:b/>
                        </w:rPr>
                      </w:pPr>
                      <w:r w:rsidRPr="006E7519">
                        <w:t>- Python</w:t>
                      </w:r>
                    </w:p>
                    <w:p w14:paraId="08E3275B" w14:textId="77777777" w:rsidR="00DD7CA1" w:rsidRDefault="00DD7CA1" w:rsidP="00DD7CA1">
                      <w:pPr>
                        <w:pBdr>
                          <w:bottom w:val="outset" w:sz="6" w:space="1" w:color="auto"/>
                        </w:pBdr>
                      </w:pPr>
                    </w:p>
                    <w:p w14:paraId="2FC070DF" w14:textId="77777777" w:rsidR="00DD7CA1" w:rsidRDefault="00DD7CA1" w:rsidP="00DD7CA1">
                      <w:pPr>
                        <w:rPr>
                          <w:b/>
                        </w:rPr>
                      </w:pPr>
                    </w:p>
                    <w:p w14:paraId="5B572A3F" w14:textId="3ADE248F" w:rsidR="000E3A44" w:rsidRDefault="00D52717" w:rsidP="00F13F61">
                      <w:r w:rsidRPr="00E37C43">
                        <w:rPr>
                          <w:b/>
                        </w:rPr>
                        <w:t>Zeitpunkt</w:t>
                      </w:r>
                      <w:r w:rsidRPr="00F13F61">
                        <w:rPr>
                          <w:b/>
                        </w:rPr>
                        <w:tab/>
                      </w:r>
                      <w:r>
                        <w:rPr>
                          <w:b/>
                        </w:rPr>
                        <w:t xml:space="preserve">          </w:t>
                      </w:r>
                      <w:r w:rsidR="00E976B4" w:rsidRPr="00E976B4">
                        <w:t>3/2017 - 5/2017</w:t>
                      </w:r>
                    </w:p>
                    <w:p w14:paraId="0FC642E7" w14:textId="2E7ADD68" w:rsidR="00D52717" w:rsidRPr="004272B1" w:rsidRDefault="00D52717" w:rsidP="00F13F61">
                      <w:pPr>
                        <w:rPr>
                          <w:b/>
                        </w:rPr>
                      </w:pPr>
                      <w:r w:rsidRPr="004272B1">
                        <w:rPr>
                          <w:b/>
                        </w:rPr>
                        <w:t>Firma/ORT</w:t>
                      </w:r>
                      <w:r w:rsidRPr="004272B1">
                        <w:rPr>
                          <w:b/>
                        </w:rPr>
                        <w:tab/>
                        <w:t xml:space="preserve">          </w:t>
                      </w:r>
                      <w:r w:rsidR="000E3A44" w:rsidRPr="004272B1">
                        <w:t>ITERGO in Düsseldorf</w:t>
                      </w:r>
                    </w:p>
                    <w:p w14:paraId="53033CFA" w14:textId="77777777" w:rsidR="00E976B4" w:rsidRPr="00E976B4" w:rsidRDefault="00D52717" w:rsidP="00E976B4">
                      <w:pPr>
                        <w:rPr>
                          <w:lang w:val="en-US"/>
                        </w:rPr>
                      </w:pPr>
                      <w:r w:rsidRPr="00E976B4">
                        <w:rPr>
                          <w:b/>
                          <w:lang w:val="en-US"/>
                        </w:rPr>
                        <w:t>Tätigkeit</w:t>
                      </w:r>
                      <w:r w:rsidRPr="00E976B4">
                        <w:rPr>
                          <w:b/>
                          <w:lang w:val="en-US"/>
                        </w:rPr>
                        <w:tab/>
                        <w:t xml:space="preserve">          </w:t>
                      </w:r>
                      <w:r w:rsidR="00E976B4" w:rsidRPr="00E976B4">
                        <w:rPr>
                          <w:lang w:val="en-US"/>
                        </w:rPr>
                        <w:t xml:space="preserve">Senior Software Engineer and AWS Cloud </w:t>
                      </w:r>
                    </w:p>
                    <w:p w14:paraId="4B0BFB15" w14:textId="77777777" w:rsidR="00E976B4" w:rsidRDefault="00E976B4" w:rsidP="00E976B4">
                      <w:pPr>
                        <w:ind w:firstLine="1985"/>
                      </w:pPr>
                      <w:r w:rsidRPr="00E976B4">
                        <w:t>Formation</w:t>
                      </w:r>
                    </w:p>
                    <w:p w14:paraId="3B515B38" w14:textId="2A99337F" w:rsidR="001B757B" w:rsidRPr="006E7519" w:rsidRDefault="00D52717" w:rsidP="001B757B">
                      <w:pPr>
                        <w:rPr>
                          <w:b/>
                        </w:rPr>
                      </w:pPr>
                      <w:r w:rsidRPr="00F13F61">
                        <w:rPr>
                          <w:b/>
                        </w:rPr>
                        <w:t>Kurzbeschreibung</w:t>
                      </w:r>
                      <w:r>
                        <w:rPr>
                          <w:b/>
                        </w:rPr>
                        <w:t xml:space="preserve">    </w:t>
                      </w:r>
                    </w:p>
                    <w:p w14:paraId="2307E735" w14:textId="77777777" w:rsidR="001B757B" w:rsidRPr="006E7519" w:rsidRDefault="00D52717" w:rsidP="001B757B">
                      <w:r w:rsidRPr="006E7519">
                        <w:rPr>
                          <w:b/>
                        </w:rPr>
                        <w:t>Fähigkeiten</w:t>
                      </w:r>
                      <w:r w:rsidRPr="006E7519">
                        <w:rPr>
                          <w:b/>
                        </w:rPr>
                        <w:tab/>
                      </w:r>
                      <w:r w:rsidRPr="006E7519">
                        <w:t xml:space="preserve"> </w:t>
                      </w:r>
                      <w:r w:rsidR="000E3A44" w:rsidRPr="006E7519">
                        <w:t xml:space="preserve">         </w:t>
                      </w:r>
                      <w:r w:rsidR="001B757B" w:rsidRPr="006E7519">
                        <w:t xml:space="preserve">bash, Confluence, GO, JavaScript, Jenkins, JIRA, </w:t>
                      </w:r>
                    </w:p>
                    <w:p w14:paraId="3D93BBB6" w14:textId="013DB0C7" w:rsidR="001B757B" w:rsidRPr="001B757B" w:rsidRDefault="001B757B" w:rsidP="001B757B">
                      <w:pPr>
                        <w:ind w:firstLine="1985"/>
                        <w:rPr>
                          <w:b/>
                          <w:lang w:val="en-US"/>
                        </w:rPr>
                      </w:pPr>
                      <w:r w:rsidRPr="001B757B">
                        <w:rPr>
                          <w:lang w:val="en-US"/>
                        </w:rPr>
                        <w:t>Lambda, Linux, Node.js</w:t>
                      </w:r>
                    </w:p>
                    <w:p w14:paraId="5ABB15FF" w14:textId="4A439CBD" w:rsidR="001B757B" w:rsidRPr="001B757B" w:rsidRDefault="00D52717" w:rsidP="001B757B">
                      <w:pPr>
                        <w:rPr>
                          <w:lang w:val="en-US"/>
                        </w:rPr>
                      </w:pPr>
                      <w:r w:rsidRPr="001B757B">
                        <w:rPr>
                          <w:b/>
                          <w:lang w:val="en-US"/>
                        </w:rPr>
                        <w:t>Aufgaben</w:t>
                      </w:r>
                      <w:r w:rsidRPr="001B757B">
                        <w:rPr>
                          <w:b/>
                          <w:lang w:val="en-US"/>
                        </w:rPr>
                        <w:tab/>
                        <w:t xml:space="preserve">          </w:t>
                      </w:r>
                      <w:r w:rsidR="001B757B">
                        <w:rPr>
                          <w:b/>
                          <w:lang w:val="en-US"/>
                        </w:rPr>
                        <w:t xml:space="preserve">- </w:t>
                      </w:r>
                      <w:r w:rsidR="001B757B" w:rsidRPr="001B757B">
                        <w:rPr>
                          <w:lang w:val="en-US"/>
                        </w:rPr>
                        <w:t>AWS cloud formation development</w:t>
                      </w:r>
                    </w:p>
                    <w:p w14:paraId="5647BCF0" w14:textId="1EE0CF6F" w:rsidR="001B757B" w:rsidRPr="001B757B" w:rsidRDefault="001B757B" w:rsidP="001B757B">
                      <w:pPr>
                        <w:ind w:firstLine="1985"/>
                        <w:rPr>
                          <w:lang w:val="en-US"/>
                        </w:rPr>
                      </w:pPr>
                      <w:r>
                        <w:rPr>
                          <w:lang w:val="en-US"/>
                        </w:rPr>
                        <w:t xml:space="preserve">- </w:t>
                      </w:r>
                      <w:r w:rsidRPr="001B757B">
                        <w:rPr>
                          <w:lang w:val="en-US"/>
                        </w:rPr>
                        <w:t>Go development with AWS Lambda functions</w:t>
                      </w:r>
                    </w:p>
                    <w:p w14:paraId="19283335" w14:textId="3182A7D2" w:rsidR="001B757B" w:rsidRPr="001B757B" w:rsidRDefault="001B757B" w:rsidP="001B757B">
                      <w:pPr>
                        <w:ind w:firstLine="1985"/>
                        <w:rPr>
                          <w:lang w:val="en-US"/>
                        </w:rPr>
                      </w:pPr>
                      <w:r>
                        <w:rPr>
                          <w:lang w:val="en-US"/>
                        </w:rPr>
                        <w:t xml:space="preserve">- </w:t>
                      </w:r>
                      <w:r w:rsidRPr="001B757B">
                        <w:rPr>
                          <w:lang w:val="en-US"/>
                        </w:rPr>
                        <w:t>Kafka</w:t>
                      </w:r>
                    </w:p>
                    <w:p w14:paraId="364140EF" w14:textId="7C6CFC9A" w:rsidR="001B757B" w:rsidRPr="001B757B" w:rsidRDefault="001B757B" w:rsidP="001B757B">
                      <w:pPr>
                        <w:ind w:firstLine="1985"/>
                        <w:rPr>
                          <w:lang w:val="en-US"/>
                        </w:rPr>
                      </w:pPr>
                      <w:r>
                        <w:rPr>
                          <w:lang w:val="en-US"/>
                        </w:rPr>
                        <w:t xml:space="preserve">- </w:t>
                      </w:r>
                      <w:r w:rsidRPr="001B757B">
                        <w:rPr>
                          <w:lang w:val="en-US"/>
                        </w:rPr>
                        <w:t>ELK (Elastic Search, Logstash, Kibana)</w:t>
                      </w:r>
                    </w:p>
                    <w:p w14:paraId="0064F203" w14:textId="7C238D90" w:rsidR="001B757B" w:rsidRPr="001B757B" w:rsidRDefault="001B757B" w:rsidP="001B757B">
                      <w:pPr>
                        <w:ind w:firstLine="1985"/>
                        <w:rPr>
                          <w:lang w:val="en-US"/>
                        </w:rPr>
                      </w:pPr>
                      <w:r>
                        <w:rPr>
                          <w:lang w:val="en-US"/>
                        </w:rPr>
                        <w:t xml:space="preserve">- </w:t>
                      </w:r>
                      <w:r w:rsidRPr="001B757B">
                        <w:rPr>
                          <w:lang w:val="en-US"/>
                        </w:rPr>
                        <w:t>Jenkins</w:t>
                      </w:r>
                    </w:p>
                    <w:p w14:paraId="3BA500C2" w14:textId="012FA3C6" w:rsidR="001B757B" w:rsidRPr="001B757B" w:rsidRDefault="001B757B" w:rsidP="001B757B">
                      <w:pPr>
                        <w:ind w:firstLine="1985"/>
                        <w:rPr>
                          <w:lang w:val="en-US"/>
                        </w:rPr>
                      </w:pPr>
                      <w:r>
                        <w:rPr>
                          <w:lang w:val="en-US"/>
                        </w:rPr>
                        <w:t xml:space="preserve">- </w:t>
                      </w:r>
                      <w:r w:rsidRPr="001B757B">
                        <w:rPr>
                          <w:lang w:val="en-US"/>
                        </w:rPr>
                        <w:t>OpenSCAP streaming to Kafka and Kibana</w:t>
                      </w:r>
                    </w:p>
                    <w:p w14:paraId="441AD7A3" w14:textId="1BAAA3E5" w:rsidR="001B757B" w:rsidRPr="001B757B" w:rsidRDefault="001B757B" w:rsidP="001B757B">
                      <w:pPr>
                        <w:ind w:firstLine="1985"/>
                        <w:rPr>
                          <w:lang w:val="en-US"/>
                        </w:rPr>
                      </w:pPr>
                      <w:r>
                        <w:rPr>
                          <w:lang w:val="en-US"/>
                        </w:rPr>
                        <w:t xml:space="preserve">- </w:t>
                      </w:r>
                      <w:r w:rsidRPr="001B757B">
                        <w:rPr>
                          <w:lang w:val="en-US"/>
                        </w:rPr>
                        <w:t>Jira</w:t>
                      </w:r>
                    </w:p>
                    <w:p w14:paraId="54CF632D" w14:textId="7C5E4E2C" w:rsidR="001B757B" w:rsidRPr="001B757B" w:rsidRDefault="001B757B" w:rsidP="001B757B">
                      <w:pPr>
                        <w:ind w:firstLine="1985"/>
                        <w:rPr>
                          <w:lang w:val="en-US"/>
                        </w:rPr>
                      </w:pPr>
                      <w:r>
                        <w:rPr>
                          <w:lang w:val="en-US"/>
                        </w:rPr>
                        <w:t xml:space="preserve">- </w:t>
                      </w:r>
                      <w:r w:rsidRPr="001B757B">
                        <w:rPr>
                          <w:lang w:val="en-US"/>
                        </w:rPr>
                        <w:t>Confluence</w:t>
                      </w:r>
                    </w:p>
                    <w:p w14:paraId="331CA2D2" w14:textId="46B2EFA6" w:rsidR="001B757B" w:rsidRPr="001B757B" w:rsidRDefault="001B757B" w:rsidP="001B757B">
                      <w:pPr>
                        <w:ind w:firstLine="1985"/>
                        <w:rPr>
                          <w:lang w:val="en-US"/>
                        </w:rPr>
                      </w:pPr>
                      <w:r>
                        <w:rPr>
                          <w:lang w:val="en-US"/>
                        </w:rPr>
                        <w:t xml:space="preserve">- </w:t>
                      </w:r>
                      <w:r w:rsidRPr="001B757B">
                        <w:rPr>
                          <w:lang w:val="en-US"/>
                        </w:rPr>
                        <w:t>Scrum</w:t>
                      </w:r>
                    </w:p>
                    <w:p w14:paraId="6C9F1439" w14:textId="59A09349" w:rsidR="001B757B" w:rsidRPr="001B757B" w:rsidRDefault="001B757B" w:rsidP="001B757B">
                      <w:pPr>
                        <w:ind w:firstLine="1985"/>
                        <w:rPr>
                          <w:lang w:val="en-US"/>
                        </w:rPr>
                      </w:pPr>
                      <w:r>
                        <w:rPr>
                          <w:lang w:val="en-US"/>
                        </w:rPr>
                        <w:t xml:space="preserve">- </w:t>
                      </w:r>
                      <w:r w:rsidRPr="001B757B">
                        <w:rPr>
                          <w:lang w:val="en-US"/>
                        </w:rPr>
                        <w:t>JavaScript</w:t>
                      </w:r>
                    </w:p>
                    <w:p w14:paraId="48435344" w14:textId="003F4B83" w:rsidR="00D52717" w:rsidRPr="001B757B" w:rsidRDefault="001B757B" w:rsidP="001B757B">
                      <w:pPr>
                        <w:ind w:firstLine="1985"/>
                        <w:rPr>
                          <w:b/>
                          <w:lang w:val="en-US"/>
                        </w:rPr>
                      </w:pPr>
                      <w:r>
                        <w:rPr>
                          <w:lang w:val="en-US"/>
                        </w:rPr>
                        <w:t>- Node.js</w:t>
                      </w:r>
                    </w:p>
                    <w:p w14:paraId="0A47FF3E" w14:textId="77777777" w:rsidR="00D52717" w:rsidRPr="001B757B" w:rsidRDefault="00D52717" w:rsidP="00DD7CA1">
                      <w:pPr>
                        <w:pBdr>
                          <w:bottom w:val="outset" w:sz="6" w:space="1" w:color="auto"/>
                        </w:pBdr>
                        <w:rPr>
                          <w:b/>
                          <w:lang w:val="en-US"/>
                        </w:rPr>
                      </w:pPr>
                    </w:p>
                    <w:p w14:paraId="653D21AA" w14:textId="77777777" w:rsidR="00DD7CA1" w:rsidRPr="001B757B" w:rsidRDefault="00DD7CA1" w:rsidP="00A8074D">
                      <w:pPr>
                        <w:rPr>
                          <w:b/>
                          <w:lang w:val="en-US"/>
                        </w:rPr>
                      </w:pPr>
                    </w:p>
                    <w:p w14:paraId="381610D9" w14:textId="130A7B99" w:rsidR="00D52717" w:rsidRPr="00E37C43" w:rsidRDefault="00D52717" w:rsidP="00A8074D">
                      <w:r w:rsidRPr="00E37C43">
                        <w:rPr>
                          <w:b/>
                        </w:rPr>
                        <w:t>Zeitpunkt</w:t>
                      </w:r>
                      <w:r w:rsidRPr="00F13F61">
                        <w:rPr>
                          <w:b/>
                        </w:rPr>
                        <w:tab/>
                      </w:r>
                      <w:r>
                        <w:rPr>
                          <w:b/>
                        </w:rPr>
                        <w:t xml:space="preserve">          </w:t>
                      </w:r>
                      <w:r w:rsidR="00C72CA1" w:rsidRPr="00C72CA1">
                        <w:t>2/2015 - 1/2017</w:t>
                      </w:r>
                    </w:p>
                    <w:p w14:paraId="7AD05202" w14:textId="77777777" w:rsidR="00AC2A2E" w:rsidRDefault="00D52717" w:rsidP="007E6B6D">
                      <w:r w:rsidRPr="004272B1">
                        <w:rPr>
                          <w:b/>
                        </w:rPr>
                        <w:t>Firma/ORT</w:t>
                      </w:r>
                      <w:r w:rsidRPr="004272B1">
                        <w:rPr>
                          <w:b/>
                        </w:rPr>
                        <w:tab/>
                        <w:t xml:space="preserve">          </w:t>
                      </w:r>
                      <w:r w:rsidR="00AC2A2E" w:rsidRPr="00AC2A2E">
                        <w:t>Rocket Internet SE in Berlin</w:t>
                      </w:r>
                    </w:p>
                    <w:p w14:paraId="2A818D67" w14:textId="77777777" w:rsidR="00AC2A2E" w:rsidRPr="00AC2A2E" w:rsidRDefault="00D52717" w:rsidP="00AC2A2E">
                      <w:r w:rsidRPr="00AC2A2E">
                        <w:rPr>
                          <w:b/>
                        </w:rPr>
                        <w:t>Tätigkeit</w:t>
                      </w:r>
                      <w:r w:rsidRPr="00AC2A2E">
                        <w:rPr>
                          <w:b/>
                        </w:rPr>
                        <w:tab/>
                        <w:t xml:space="preserve">          </w:t>
                      </w:r>
                      <w:r w:rsidR="00AC2A2E" w:rsidRPr="00AC2A2E">
                        <w:t>Senior Software Engineer</w:t>
                      </w:r>
                    </w:p>
                    <w:p w14:paraId="39FB217A" w14:textId="77777777" w:rsidR="00AC2A2E" w:rsidRDefault="00D52717" w:rsidP="00AC2A2E">
                      <w:r w:rsidRPr="004272B1">
                        <w:rPr>
                          <w:b/>
                        </w:rPr>
                        <w:t xml:space="preserve">Kurzbeschreibung    </w:t>
                      </w:r>
                      <w:r w:rsidR="00AC2A2E" w:rsidRPr="00AC2A2E">
                        <w:t xml:space="preserve">Beratungsunternehmen, Dienstleistung, </w:t>
                      </w:r>
                    </w:p>
                    <w:p w14:paraId="5E43F26F" w14:textId="7240151E" w:rsidR="00D52717" w:rsidRPr="004272B1" w:rsidRDefault="00AC2A2E" w:rsidP="00AC2A2E">
                      <w:pPr>
                        <w:ind w:firstLine="1985"/>
                      </w:pPr>
                      <w:r w:rsidRPr="00AC2A2E">
                        <w:t>Informations Technologie, Softwarehaus</w:t>
                      </w:r>
                    </w:p>
                    <w:p w14:paraId="4E03D305" w14:textId="77777777" w:rsidR="00AC2A2E" w:rsidRDefault="00D52717" w:rsidP="007E6B6D">
                      <w:pPr>
                        <w:ind w:left="1985" w:hanging="1985"/>
                      </w:pPr>
                      <w:r w:rsidRPr="004272B1">
                        <w:rPr>
                          <w:b/>
                        </w:rPr>
                        <w:t>Fähigkeiten</w:t>
                      </w:r>
                      <w:r w:rsidRPr="004272B1">
                        <w:rPr>
                          <w:b/>
                        </w:rPr>
                        <w:tab/>
                      </w:r>
                      <w:r w:rsidR="00AC2A2E" w:rsidRPr="00AC2A2E">
                        <w:t xml:space="preserve">.NET, AJAX, C++, CATIA, Englisch, Ethernet, GO, IMAP, IMAP4, Interkulturelle Kompetenz, Internet, Intranet, ISO/OSI, JavaScript, Joomla, jQuery, JSON, Linux, MS-SQL-Server, mySQL, OOP, OOP PHP, PostgresSQL, Smarty Templates, SMTP, </w:t>
                      </w:r>
                    </w:p>
                    <w:p w14:paraId="09B4305A" w14:textId="03C3447B" w:rsidR="00D52717" w:rsidRPr="006E7519" w:rsidRDefault="00AC2A2E" w:rsidP="00AC2A2E">
                      <w:pPr>
                        <w:ind w:left="1985"/>
                      </w:pPr>
                      <w:r w:rsidRPr="006E7519">
                        <w:t>Subversion, SYNCML, Windows, Zend Framework</w:t>
                      </w:r>
                    </w:p>
                    <w:p w14:paraId="7CE363FC" w14:textId="77777777" w:rsidR="00AC2A2E" w:rsidRDefault="00D52717" w:rsidP="00AC2A2E">
                      <w:pPr>
                        <w:ind w:left="1985" w:hanging="1985"/>
                      </w:pPr>
                      <w:r w:rsidRPr="00AC2A2E">
                        <w:rPr>
                          <w:b/>
                        </w:rPr>
                        <w:t xml:space="preserve">Aufgaben                  </w:t>
                      </w:r>
                      <w:r w:rsidR="00AC2A2E" w:rsidRPr="00AC2A2E">
                        <w:rPr>
                          <w:b/>
                        </w:rPr>
                        <w:t xml:space="preserve">  </w:t>
                      </w:r>
                      <w:r w:rsidR="00AC2A2E" w:rsidRPr="00AC2A2E">
                        <w:t xml:space="preserve">Ich war Teil eines Teams, welches </w:t>
                      </w:r>
                      <w:r w:rsidR="00AC2A2E">
                        <w:t xml:space="preserve">Features für </w:t>
                      </w:r>
                    </w:p>
                    <w:p w14:paraId="57BEFE37" w14:textId="3A7FB594" w:rsidR="00AC2A2E" w:rsidRPr="00AC2A2E" w:rsidRDefault="00AC2A2E" w:rsidP="00AC2A2E">
                      <w:pPr>
                        <w:ind w:left="1985"/>
                      </w:pPr>
                      <w:r>
                        <w:t>SellerCenter entwickelt hat.</w:t>
                      </w:r>
                      <w:r w:rsidRPr="00AC2A2E">
                        <w:t xml:space="preserve"> </w:t>
                      </w:r>
                    </w:p>
                    <w:p w14:paraId="76336FCA" w14:textId="6D4922E8" w:rsidR="00D86758" w:rsidRPr="00AC2A2E" w:rsidRDefault="00AC2A2E" w:rsidP="00AC2A2E">
                      <w:pPr>
                        <w:ind w:left="1985"/>
                      </w:pPr>
                      <w:r w:rsidRPr="00AC2A2E">
                        <w:t>SellerCenter (eine Marktplatz Plattform die von Händlern weltweit genutzt wird.)</w:t>
                      </w:r>
                    </w:p>
                    <w:p w14:paraId="32607573" w14:textId="77777777" w:rsidR="00D52717" w:rsidRPr="00AC2A2E" w:rsidRDefault="00D52717" w:rsidP="00FF4E28">
                      <w:pPr>
                        <w:pBdr>
                          <w:bottom w:val="outset" w:sz="6" w:space="1" w:color="auto"/>
                        </w:pBdr>
                      </w:pPr>
                    </w:p>
                    <w:p w14:paraId="104F9350" w14:textId="77777777" w:rsidR="00FF4E28" w:rsidRPr="00AC2A2E" w:rsidRDefault="00FF4E28" w:rsidP="00A0451B">
                      <w:pPr>
                        <w:rPr>
                          <w:b/>
                        </w:rPr>
                      </w:pPr>
                    </w:p>
                    <w:p w14:paraId="39868E9A" w14:textId="7F381063" w:rsidR="00D52717" w:rsidRPr="008940C5" w:rsidRDefault="00D52717" w:rsidP="00A0451B">
                      <w:r w:rsidRPr="008940C5">
                        <w:rPr>
                          <w:b/>
                        </w:rPr>
                        <w:t>Zeitpunkt</w:t>
                      </w:r>
                      <w:r w:rsidRPr="008940C5">
                        <w:rPr>
                          <w:b/>
                        </w:rPr>
                        <w:tab/>
                        <w:t xml:space="preserve">          </w:t>
                      </w:r>
                      <w:r w:rsidR="00B12DA3" w:rsidRPr="00B12DA3">
                        <w:t>5/2012 - 5/2013</w:t>
                      </w:r>
                    </w:p>
                    <w:p w14:paraId="7A196AE8" w14:textId="0BA4C259" w:rsidR="00D52717" w:rsidRPr="008940C5" w:rsidRDefault="00D52717" w:rsidP="00A0451B">
                      <w:r w:rsidRPr="008940C5">
                        <w:rPr>
                          <w:b/>
                        </w:rPr>
                        <w:t>Firma/ORT</w:t>
                      </w:r>
                      <w:r w:rsidRPr="008940C5">
                        <w:rPr>
                          <w:b/>
                        </w:rPr>
                        <w:tab/>
                        <w:t xml:space="preserve">          </w:t>
                      </w:r>
                      <w:r w:rsidR="00B12DA3" w:rsidRPr="00B12DA3">
                        <w:t>Stefanini, USA</w:t>
                      </w:r>
                    </w:p>
                    <w:p w14:paraId="2BA67FE4" w14:textId="77777777" w:rsidR="00B12DA3" w:rsidRDefault="00D52717" w:rsidP="000B6290">
                      <w:r w:rsidRPr="000B6290">
                        <w:rPr>
                          <w:b/>
                        </w:rPr>
                        <w:t>Tätigkeit</w:t>
                      </w:r>
                      <w:r w:rsidRPr="000B6290">
                        <w:rPr>
                          <w:b/>
                        </w:rPr>
                        <w:tab/>
                        <w:t xml:space="preserve">          </w:t>
                      </w:r>
                      <w:r w:rsidR="00B12DA3" w:rsidRPr="00B12DA3">
                        <w:t xml:space="preserve">Senior Software Developer - Independent </w:t>
                      </w:r>
                    </w:p>
                    <w:p w14:paraId="3F689C4F" w14:textId="2D851157" w:rsidR="000B6290" w:rsidRPr="000B6290" w:rsidRDefault="00B12DA3" w:rsidP="00B12DA3">
                      <w:pPr>
                        <w:ind w:firstLine="1985"/>
                      </w:pPr>
                      <w:r w:rsidRPr="00B12DA3">
                        <w:t>Contractor</w:t>
                      </w:r>
                    </w:p>
                    <w:p w14:paraId="381FA6E8" w14:textId="5E2D90AC" w:rsidR="00D52717" w:rsidRDefault="00D52717" w:rsidP="000B6290">
                      <w:r w:rsidRPr="00A0451B">
                        <w:rPr>
                          <w:b/>
                        </w:rPr>
                        <w:t xml:space="preserve">Kurzbeschreibung </w:t>
                      </w:r>
                      <w:r w:rsidR="00B12DA3">
                        <w:rPr>
                          <w:b/>
                        </w:rPr>
                        <w:t xml:space="preserve">   </w:t>
                      </w:r>
                      <w:r w:rsidR="00B12DA3" w:rsidRPr="00B12DA3">
                        <w:t>Beratungsunternehmen, Informations Technologie</w:t>
                      </w:r>
                    </w:p>
                    <w:p w14:paraId="14F13DD7" w14:textId="77777777" w:rsidR="00FA568C" w:rsidRDefault="000B6290" w:rsidP="00FA568C">
                      <w:pPr>
                        <w:ind w:left="1985" w:hanging="1985"/>
                      </w:pPr>
                      <w:r>
                        <w:rPr>
                          <w:b/>
                        </w:rPr>
                        <w:t>Fähigkeiten</w:t>
                      </w:r>
                      <w:r>
                        <w:rPr>
                          <w:b/>
                        </w:rPr>
                        <w:tab/>
                      </w:r>
                      <w:r w:rsidR="00FA568C" w:rsidRPr="00FA568C">
                        <w:t>JavaScript, ExtJS 3, ExtJS 4, Dojo</w:t>
                      </w:r>
                    </w:p>
                    <w:p w14:paraId="2D230E2E" w14:textId="77777777" w:rsidR="00B97E27" w:rsidRDefault="00D52717" w:rsidP="00FA568C">
                      <w:pPr>
                        <w:ind w:left="1985" w:hanging="1985"/>
                      </w:pPr>
                      <w:r w:rsidRPr="00B97E27">
                        <w:rPr>
                          <w:b/>
                        </w:rPr>
                        <w:t>Aufgaben</w:t>
                      </w:r>
                      <w:r w:rsidR="00FA568C" w:rsidRPr="00B97E27">
                        <w:tab/>
                      </w:r>
                      <w:r w:rsidR="00B97E27" w:rsidRPr="00B97E27">
                        <w:t xml:space="preserve">Ich war für IBM über </w:t>
                      </w:r>
                      <w:r w:rsidR="00B97E27">
                        <w:t xml:space="preserve">das </w:t>
                      </w:r>
                      <w:r w:rsidR="00B97E27" w:rsidRPr="00B97E27">
                        <w:t>“IBM Liquid Challenge”</w:t>
                      </w:r>
                      <w:r w:rsidR="00B97E27">
                        <w:t xml:space="preserve"> Programm eingestellt</w:t>
                      </w:r>
                      <w:r w:rsidR="00FA568C" w:rsidRPr="00B97E27">
                        <w:t xml:space="preserve">. </w:t>
                      </w:r>
                      <w:r w:rsidR="009D51E5" w:rsidRPr="009D51E5">
                        <w:t>In dieser Position</w:t>
                      </w:r>
                      <w:r w:rsidR="00FA568C" w:rsidRPr="009D51E5">
                        <w:t xml:space="preserve"> </w:t>
                      </w:r>
                      <w:r w:rsidR="009D51E5" w:rsidRPr="009D51E5">
                        <w:t>arbeitete ich an verschiedenen Jobs</w:t>
                      </w:r>
                      <w:r w:rsidR="009D51E5">
                        <w:t xml:space="preserve"> teilweise für einen Tag oder über eine ganze Woche. Größtenteils mit</w:t>
                      </w:r>
                      <w:r w:rsidR="00FA568C" w:rsidRPr="009D51E5">
                        <w:t xml:space="preserve"> </w:t>
                      </w:r>
                    </w:p>
                    <w:p w14:paraId="26E55911" w14:textId="22144E6C" w:rsidR="00FA568C" w:rsidRPr="009D51E5" w:rsidRDefault="00B97E27" w:rsidP="00B97E27">
                      <w:pPr>
                        <w:ind w:left="1985"/>
                      </w:pPr>
                      <w:r>
                        <w:t>Javascript F</w:t>
                      </w:r>
                      <w:r w:rsidR="00FA568C" w:rsidRPr="009D51E5">
                        <w:t xml:space="preserve">rameworks. </w:t>
                      </w:r>
                    </w:p>
                    <w:p w14:paraId="7B71E70E" w14:textId="77777777" w:rsidR="00FA568C" w:rsidRPr="009D51E5" w:rsidRDefault="00FA568C" w:rsidP="00FA568C">
                      <w:pPr>
                        <w:pBdr>
                          <w:bottom w:val="single" w:sz="4" w:space="1" w:color="auto"/>
                        </w:pBdr>
                      </w:pPr>
                    </w:p>
                    <w:p w14:paraId="63F092E8" w14:textId="77777777" w:rsidR="002A21C7" w:rsidRPr="009D51E5" w:rsidRDefault="002A21C7" w:rsidP="00323345">
                      <w:pPr>
                        <w:rPr>
                          <w:b/>
                        </w:rPr>
                      </w:pPr>
                    </w:p>
                    <w:p w14:paraId="1BC09610" w14:textId="0E4990F0" w:rsidR="00D52717" w:rsidRPr="00323345" w:rsidRDefault="00D52717" w:rsidP="00323345">
                      <w:r w:rsidRPr="00323345">
                        <w:rPr>
                          <w:b/>
                        </w:rPr>
                        <w:t>Zeitpunkt</w:t>
                      </w:r>
                      <w:r w:rsidRPr="00323345">
                        <w:rPr>
                          <w:b/>
                        </w:rPr>
                        <w:tab/>
                        <w:t xml:space="preserve">          </w:t>
                      </w:r>
                      <w:r w:rsidR="00D47C2B" w:rsidRPr="00D47C2B">
                        <w:t>1/2007 - 2/2015</w:t>
                      </w:r>
                    </w:p>
                    <w:p w14:paraId="67277D30" w14:textId="4F08D33B" w:rsidR="00D52717" w:rsidRDefault="00D52717" w:rsidP="00323345">
                      <w:r w:rsidRPr="00323345">
                        <w:rPr>
                          <w:b/>
                        </w:rPr>
                        <w:t>Firma/ORT</w:t>
                      </w:r>
                      <w:r w:rsidRPr="00323345">
                        <w:rPr>
                          <w:b/>
                        </w:rPr>
                        <w:tab/>
                        <w:t xml:space="preserve"> </w:t>
                      </w:r>
                      <w:r w:rsidR="00D47C2B">
                        <w:rPr>
                          <w:b/>
                        </w:rPr>
                        <w:t xml:space="preserve">         </w:t>
                      </w:r>
                      <w:r w:rsidR="00D47C2B" w:rsidRPr="00D47C2B">
                        <w:t>Qaleido International BV</w:t>
                      </w:r>
                    </w:p>
                    <w:p w14:paraId="57CDA93F" w14:textId="77777777" w:rsidR="00D47C2B" w:rsidRDefault="00D52717" w:rsidP="00D47C2B">
                      <w:r w:rsidRPr="00323345">
                        <w:rPr>
                          <w:b/>
                        </w:rPr>
                        <w:t>Tätigkeit</w:t>
                      </w:r>
                      <w:r w:rsidRPr="00323345">
                        <w:rPr>
                          <w:b/>
                        </w:rPr>
                        <w:tab/>
                        <w:t xml:space="preserve">          </w:t>
                      </w:r>
                      <w:r w:rsidR="00D47C2B" w:rsidRPr="00D47C2B">
                        <w:t>Senior Software Developer / Team Leader</w:t>
                      </w:r>
                    </w:p>
                    <w:p w14:paraId="375A592D" w14:textId="0092C165" w:rsidR="002A21C7" w:rsidRDefault="00D52717" w:rsidP="00D47C2B">
                      <w:r w:rsidRPr="00323345">
                        <w:rPr>
                          <w:b/>
                        </w:rPr>
                        <w:t xml:space="preserve">Kurzbeschreibung    </w:t>
                      </w:r>
                      <w:r w:rsidR="00D47C2B" w:rsidRPr="00D47C2B">
                        <w:t>Softwarehaus, Telekommunikation</w:t>
                      </w:r>
                    </w:p>
                    <w:p w14:paraId="4536D3F3" w14:textId="1911F904" w:rsidR="002A21C7" w:rsidRPr="002A21C7" w:rsidRDefault="00D52717" w:rsidP="002A21C7">
                      <w:r w:rsidRPr="002A21C7">
                        <w:rPr>
                          <w:b/>
                        </w:rPr>
                        <w:t>Fähigkeiten</w:t>
                      </w:r>
                      <w:r w:rsidRPr="002A21C7">
                        <w:rPr>
                          <w:b/>
                        </w:rPr>
                        <w:tab/>
                        <w:t xml:space="preserve">          </w:t>
                      </w:r>
                    </w:p>
                    <w:p w14:paraId="257BBF57" w14:textId="77777777" w:rsidR="00D47C2B" w:rsidRPr="006E7519" w:rsidRDefault="00D47C2B" w:rsidP="00D47C2B">
                      <w:pPr>
                        <w:rPr>
                          <w:b/>
                        </w:rPr>
                      </w:pPr>
                    </w:p>
                    <w:p w14:paraId="176822A2" w14:textId="77777777" w:rsidR="00D47C2B" w:rsidRPr="006E7519" w:rsidRDefault="00D47C2B" w:rsidP="00D47C2B">
                      <w:pPr>
                        <w:rPr>
                          <w:b/>
                        </w:rPr>
                      </w:pPr>
                    </w:p>
                    <w:p w14:paraId="110552E8" w14:textId="77777777" w:rsidR="00D47C2B" w:rsidRPr="006E7519" w:rsidRDefault="00D47C2B" w:rsidP="00D47C2B">
                      <w:pPr>
                        <w:rPr>
                          <w:b/>
                        </w:rPr>
                      </w:pPr>
                    </w:p>
                    <w:p w14:paraId="039FE3E2" w14:textId="77777777" w:rsidR="00C7008E" w:rsidRDefault="00D52717" w:rsidP="00C7008E">
                      <w:r w:rsidRPr="00D47C2B">
                        <w:rPr>
                          <w:b/>
                        </w:rPr>
                        <w:t>Aufgaben</w:t>
                      </w:r>
                      <w:r w:rsidRPr="00D47C2B">
                        <w:tab/>
                        <w:t xml:space="preserve">          </w:t>
                      </w:r>
                      <w:r w:rsidR="00D47C2B" w:rsidRPr="00D47C2B">
                        <w:t xml:space="preserve">Wir entwickelten eine Web-Anwendung mit folgenden </w:t>
                      </w:r>
                    </w:p>
                    <w:p w14:paraId="23525759" w14:textId="77777777" w:rsidR="00C7008E" w:rsidRPr="006E7519" w:rsidRDefault="00D47C2B" w:rsidP="00C7008E">
                      <w:pPr>
                        <w:ind w:firstLine="1985"/>
                        <w:rPr>
                          <w:lang w:val="en-US"/>
                        </w:rPr>
                      </w:pPr>
                      <w:r w:rsidRPr="006E7519">
                        <w:rPr>
                          <w:lang w:val="en-US"/>
                        </w:rPr>
                        <w:t xml:space="preserve">Features: Webmail, Kalender, Tasks, Notes, Web Disk, </w:t>
                      </w:r>
                    </w:p>
                    <w:p w14:paraId="41007D8D" w14:textId="77777777" w:rsidR="00C7008E" w:rsidRDefault="00C7008E" w:rsidP="00C7008E">
                      <w:pPr>
                        <w:ind w:firstLine="1985"/>
                      </w:pPr>
                      <w:r>
                        <w:t>Möglichkeit zum teilen von Inhalten per</w:t>
                      </w:r>
                      <w:r w:rsidR="00D47C2B" w:rsidRPr="00D47C2B">
                        <w:t xml:space="preserve"> syncml </w:t>
                      </w:r>
                    </w:p>
                    <w:p w14:paraId="205482A3" w14:textId="4ADD6124" w:rsidR="00C7008E" w:rsidRDefault="00D47C2B" w:rsidP="00C7008E">
                      <w:pPr>
                        <w:ind w:firstLine="1985"/>
                      </w:pPr>
                      <w:r w:rsidRPr="00D47C2B">
                        <w:t>(</w:t>
                      </w:r>
                      <w:r w:rsidR="00C7008E">
                        <w:t>Handys</w:t>
                      </w:r>
                      <w:r w:rsidRPr="00D47C2B">
                        <w:t xml:space="preserve">), etc. </w:t>
                      </w:r>
                    </w:p>
                    <w:p w14:paraId="29E47088" w14:textId="77777777" w:rsidR="00C7008E" w:rsidRDefault="00C7008E" w:rsidP="00C7008E">
                      <w:pPr>
                        <w:ind w:firstLine="1985"/>
                      </w:pPr>
                      <w:r w:rsidRPr="00C7008E">
                        <w:t>Mehr Details zum Orojekt hier:</w:t>
                      </w:r>
                      <w:r w:rsidR="00D47C2B" w:rsidRPr="00C7008E">
                        <w:t xml:space="preserve"> </w:t>
                      </w:r>
                    </w:p>
                    <w:p w14:paraId="24071211" w14:textId="3BBDCBB3" w:rsidR="00D47C2B" w:rsidRPr="006E7519" w:rsidRDefault="00D47C2B" w:rsidP="00C7008E">
                      <w:pPr>
                        <w:ind w:firstLine="1985"/>
                      </w:pPr>
                      <w:r w:rsidRPr="006E7519">
                        <w:t>http://www.qaleido.com.</w:t>
                      </w:r>
                    </w:p>
                    <w:p w14:paraId="318FD603" w14:textId="77777777" w:rsidR="00C57E93" w:rsidRDefault="00C57E93" w:rsidP="005B69E8">
                      <w:pPr>
                        <w:ind w:firstLine="1985"/>
                      </w:pPr>
                    </w:p>
                    <w:p w14:paraId="35E8907E" w14:textId="77777777" w:rsidR="005B69E8" w:rsidRDefault="00C7008E" w:rsidP="005B69E8">
                      <w:pPr>
                        <w:ind w:firstLine="1985"/>
                      </w:pPr>
                      <w:r w:rsidRPr="00C7008E">
                        <w:t>Während dieses Projekts</w:t>
                      </w:r>
                      <w:r w:rsidR="00D47C2B" w:rsidRPr="00C7008E">
                        <w:t xml:space="preserve"> </w:t>
                      </w:r>
                      <w:r w:rsidRPr="00C7008E">
                        <w:t xml:space="preserve">arbeitete ich sowohl am </w:t>
                      </w:r>
                    </w:p>
                    <w:p w14:paraId="1DAD41DF" w14:textId="77777777" w:rsidR="005B69E8" w:rsidRDefault="00C7008E" w:rsidP="005B69E8">
                      <w:pPr>
                        <w:ind w:firstLine="1985"/>
                      </w:pPr>
                      <w:r w:rsidRPr="00C7008E">
                        <w:t>User Interface als auch</w:t>
                      </w:r>
                      <w:r w:rsidR="00D47C2B" w:rsidRPr="00C7008E">
                        <w:t xml:space="preserve"> </w:t>
                      </w:r>
                      <w:r>
                        <w:t>an</w:t>
                      </w:r>
                      <w:r w:rsidR="00D47C2B" w:rsidRPr="00C7008E">
                        <w:t xml:space="preserve"> </w:t>
                      </w:r>
                      <w:r>
                        <w:t>Server-Aufgaben</w:t>
                      </w:r>
                      <w:r w:rsidR="00D47C2B" w:rsidRPr="00C7008E">
                        <w:t xml:space="preserve">. </w:t>
                      </w:r>
                    </w:p>
                    <w:p w14:paraId="0864FB92" w14:textId="77777777" w:rsidR="005B69E8" w:rsidRDefault="005B69E8" w:rsidP="005B69E8">
                      <w:pPr>
                        <w:ind w:firstLine="1985"/>
                      </w:pPr>
                      <w:r w:rsidRPr="005B69E8">
                        <w:t xml:space="preserve">Außerdem befand ich mich in täglicher </w:t>
                      </w:r>
                    </w:p>
                    <w:p w14:paraId="36FB70D9" w14:textId="7FB6CDD9" w:rsidR="002A21C7" w:rsidRPr="005B69E8" w:rsidRDefault="005B69E8" w:rsidP="005B69E8">
                      <w:pPr>
                        <w:ind w:firstLine="1985"/>
                      </w:pPr>
                      <w:r w:rsidRPr="005B69E8">
                        <w:t>Zusammenarbeit m</w:t>
                      </w:r>
                      <w:r>
                        <w:t>it n</w:t>
                      </w:r>
                      <w:r w:rsidRPr="005B69E8">
                        <w:t>iederländischen Kollegen.</w:t>
                      </w:r>
                    </w:p>
                    <w:p w14:paraId="672502E8" w14:textId="77777777" w:rsidR="002A21C7" w:rsidRPr="006E7519" w:rsidRDefault="002A21C7" w:rsidP="002A21C7">
                      <w:pPr>
                        <w:pBdr>
                          <w:bottom w:val="outset" w:sz="6" w:space="1" w:color="auto"/>
                        </w:pBdr>
                        <w:rPr>
                          <w:b/>
                        </w:rPr>
                      </w:pPr>
                    </w:p>
                    <w:p w14:paraId="5AE71D16" w14:textId="77777777" w:rsidR="002A21C7" w:rsidRPr="006E7519" w:rsidRDefault="002A21C7" w:rsidP="007B118E">
                      <w:pPr>
                        <w:rPr>
                          <w:b/>
                        </w:rPr>
                      </w:pPr>
                    </w:p>
                    <w:p w14:paraId="05134219" w14:textId="2420762B" w:rsidR="002A21C7" w:rsidRDefault="00D52717" w:rsidP="007B118E">
                      <w:r w:rsidRPr="00E37C43">
                        <w:rPr>
                          <w:b/>
                        </w:rPr>
                        <w:t>Zeitpunkt</w:t>
                      </w:r>
                      <w:r w:rsidRPr="00F13F61">
                        <w:rPr>
                          <w:b/>
                        </w:rPr>
                        <w:tab/>
                      </w:r>
                      <w:r>
                        <w:rPr>
                          <w:b/>
                        </w:rPr>
                        <w:t xml:space="preserve">          </w:t>
                      </w:r>
                      <w:r w:rsidR="00ED7EF9" w:rsidRPr="00ED7EF9">
                        <w:t>8/2006 - 12/2006</w:t>
                      </w:r>
                    </w:p>
                    <w:p w14:paraId="0D65DF2C" w14:textId="02CFD2FC" w:rsidR="00D52717" w:rsidRDefault="00D52717" w:rsidP="007B118E">
                      <w:r w:rsidRPr="00F13F61">
                        <w:rPr>
                          <w:b/>
                        </w:rPr>
                        <w:t>Firma/ORT</w:t>
                      </w:r>
                      <w:r w:rsidRPr="00F13F61">
                        <w:rPr>
                          <w:b/>
                        </w:rPr>
                        <w:tab/>
                      </w:r>
                      <w:r>
                        <w:rPr>
                          <w:b/>
                        </w:rPr>
                        <w:t xml:space="preserve">          </w:t>
                      </w:r>
                    </w:p>
                    <w:p w14:paraId="182F5D60" w14:textId="3AB9BE8C" w:rsidR="00D52717" w:rsidRDefault="00D52717" w:rsidP="00ED7EF9">
                      <w:r w:rsidRPr="00BB5999">
                        <w:rPr>
                          <w:b/>
                        </w:rPr>
                        <w:t>Tätigkeit</w:t>
                      </w:r>
                      <w:r w:rsidRPr="00BB5999">
                        <w:rPr>
                          <w:b/>
                        </w:rPr>
                        <w:tab/>
                        <w:t xml:space="preserve">          </w:t>
                      </w:r>
                      <w:r w:rsidR="00ED7EF9" w:rsidRPr="00ED7EF9">
                        <w:t>Senior Web Programmer</w:t>
                      </w:r>
                    </w:p>
                    <w:p w14:paraId="6C1DF3CE" w14:textId="0D6FECEF" w:rsidR="00D52717" w:rsidRDefault="00D52717" w:rsidP="007B118E">
                      <w:r w:rsidRPr="00FD7B53">
                        <w:rPr>
                          <w:b/>
                        </w:rPr>
                        <w:t xml:space="preserve">Kurzbeschreibung    </w:t>
                      </w:r>
                    </w:p>
                    <w:p w14:paraId="541F0E0F" w14:textId="08E9969F" w:rsidR="002A21C7" w:rsidRPr="002A21C7" w:rsidRDefault="00D52717" w:rsidP="002A21C7">
                      <w:r w:rsidRPr="002A21C7">
                        <w:rPr>
                          <w:b/>
                        </w:rPr>
                        <w:t>Fähigkeiten</w:t>
                      </w:r>
                    </w:p>
                    <w:p w14:paraId="2C1F4844" w14:textId="77777777" w:rsidR="009A4CF8" w:rsidRDefault="00D52717" w:rsidP="00ED7EF9">
                      <w:r w:rsidRPr="009A4CF8">
                        <w:rPr>
                          <w:b/>
                        </w:rPr>
                        <w:t>Aufgaben</w:t>
                      </w:r>
                      <w:r w:rsidRPr="009A4CF8">
                        <w:tab/>
                        <w:t xml:space="preserve">          </w:t>
                      </w:r>
                      <w:r w:rsidR="009A4CF8" w:rsidRPr="009A4CF8">
                        <w:t>Ich habe an zwei Projekten</w:t>
                      </w:r>
                      <w:r w:rsidR="009A4CF8">
                        <w:t xml:space="preserve"> mit folgenden Features</w:t>
                      </w:r>
                      <w:r w:rsidR="009A4CF8" w:rsidRPr="009A4CF8">
                        <w:t xml:space="preserve"> </w:t>
                      </w:r>
                    </w:p>
                    <w:p w14:paraId="533AEA17" w14:textId="77777777" w:rsidR="009A4CF8" w:rsidRPr="006E7519" w:rsidRDefault="009A4CF8" w:rsidP="009A4CF8">
                      <w:pPr>
                        <w:ind w:firstLine="1985"/>
                      </w:pPr>
                      <w:r w:rsidRPr="006E7519">
                        <w:t>mitgearbeitet</w:t>
                      </w:r>
                      <w:r w:rsidR="00ED7EF9" w:rsidRPr="006E7519">
                        <w:t xml:space="preserve">: </w:t>
                      </w:r>
                    </w:p>
                    <w:p w14:paraId="71BB5CE8" w14:textId="77777777" w:rsidR="00783179" w:rsidRDefault="009A4CF8" w:rsidP="009A4CF8">
                      <w:pPr>
                        <w:ind w:firstLine="1985"/>
                      </w:pPr>
                      <w:r w:rsidRPr="00783179">
                        <w:t xml:space="preserve">- </w:t>
                      </w:r>
                      <w:r w:rsidR="00783179" w:rsidRPr="00783179">
                        <w:t>Erstellen und senden von Rechnungen</w:t>
                      </w:r>
                      <w:r w:rsidR="00783179">
                        <w:t xml:space="preserve"> an Kunden</w:t>
                      </w:r>
                    </w:p>
                    <w:p w14:paraId="40C3F3E3" w14:textId="77777777" w:rsidR="00783179" w:rsidRPr="006E7519" w:rsidRDefault="00783179" w:rsidP="009A4CF8">
                      <w:pPr>
                        <w:ind w:firstLine="1985"/>
                      </w:pPr>
                      <w:r w:rsidRPr="006E7519">
                        <w:t>-</w:t>
                      </w:r>
                      <w:r w:rsidR="00ED7EF9" w:rsidRPr="006E7519">
                        <w:t xml:space="preserve"> </w:t>
                      </w:r>
                      <w:r w:rsidRPr="006E7519">
                        <w:t>Senden von Faxen und SMS</w:t>
                      </w:r>
                    </w:p>
                    <w:p w14:paraId="60519465" w14:textId="77777777" w:rsidR="00783179" w:rsidRPr="006E7519" w:rsidRDefault="00783179" w:rsidP="009A4CF8">
                      <w:pPr>
                        <w:ind w:firstLine="1985"/>
                      </w:pPr>
                      <w:r w:rsidRPr="006E7519">
                        <w:t>- Kreditkartenzahlungen</w:t>
                      </w:r>
                    </w:p>
                    <w:p w14:paraId="44CDF7A1" w14:textId="77777777" w:rsidR="000E00C7" w:rsidRDefault="00783179" w:rsidP="009A4CF8">
                      <w:pPr>
                        <w:ind w:firstLine="1985"/>
                      </w:pPr>
                      <w:r w:rsidRPr="000E00C7">
                        <w:t xml:space="preserve">- </w:t>
                      </w:r>
                      <w:r w:rsidR="000E00C7" w:rsidRPr="000E00C7">
                        <w:t xml:space="preserve">Das andere Projekt hatte das </w:t>
                      </w:r>
                      <w:r w:rsidR="000E00C7">
                        <w:t>Suchen und F</w:t>
                      </w:r>
                      <w:r w:rsidR="000E00C7" w:rsidRPr="000E00C7">
                        <w:t>inden von</w:t>
                      </w:r>
                    </w:p>
                    <w:p w14:paraId="395AE4C0" w14:textId="77777777" w:rsidR="00E40FB3" w:rsidRDefault="00E40FB3" w:rsidP="009A4CF8">
                      <w:pPr>
                        <w:ind w:firstLine="1985"/>
                      </w:pPr>
                      <w:r>
                        <w:t>-</w:t>
                      </w:r>
                      <w:r w:rsidR="000E00C7" w:rsidRPr="000E00C7">
                        <w:t xml:space="preserve"> Mitbewohnern zur Aufgabe</w:t>
                      </w:r>
                      <w:r w:rsidR="00ED7EF9" w:rsidRPr="000E00C7">
                        <w:t xml:space="preserve">. </w:t>
                      </w:r>
                    </w:p>
                    <w:p w14:paraId="0646FBA4" w14:textId="65313DAA" w:rsidR="00D52717" w:rsidRPr="00E40FB3" w:rsidRDefault="00E40FB3" w:rsidP="009A4CF8">
                      <w:pPr>
                        <w:ind w:firstLine="1985"/>
                      </w:pPr>
                      <w:r>
                        <w:t xml:space="preserve">- </w:t>
                      </w:r>
                      <w:r w:rsidR="000E00C7" w:rsidRPr="00E40FB3">
                        <w:t>Beide Projekte waren web2-Anwendungen.</w:t>
                      </w:r>
                    </w:p>
                    <w:p w14:paraId="5512A50D" w14:textId="77777777" w:rsidR="00D52717" w:rsidRPr="00E40FB3" w:rsidRDefault="00D52717" w:rsidP="00E40FB3">
                      <w:pPr>
                        <w:pBdr>
                          <w:bottom w:val="single" w:sz="4" w:space="1" w:color="auto"/>
                        </w:pBdr>
                        <w:rPr>
                          <w:b/>
                        </w:rPr>
                      </w:pPr>
                    </w:p>
                    <w:p w14:paraId="2B7F9641" w14:textId="77777777" w:rsidR="00D52717" w:rsidRPr="00E40FB3" w:rsidRDefault="00D52717" w:rsidP="00A8074D">
                      <w:pPr>
                        <w:ind w:firstLine="1985"/>
                      </w:pPr>
                    </w:p>
                    <w:p w14:paraId="11D5BF89" w14:textId="08073787" w:rsidR="00E40FB3" w:rsidRDefault="00E40FB3" w:rsidP="00E40FB3">
                      <w:r w:rsidRPr="00E37C43">
                        <w:rPr>
                          <w:b/>
                        </w:rPr>
                        <w:t>Zeitpunkt</w:t>
                      </w:r>
                      <w:r w:rsidRPr="00F13F61">
                        <w:rPr>
                          <w:b/>
                        </w:rPr>
                        <w:tab/>
                      </w:r>
                      <w:r>
                        <w:rPr>
                          <w:b/>
                        </w:rPr>
                        <w:t xml:space="preserve">          </w:t>
                      </w:r>
                      <w:r w:rsidR="0036007D" w:rsidRPr="0036007D">
                        <w:t>8/2005 - 8/2006</w:t>
                      </w:r>
                    </w:p>
                    <w:p w14:paraId="5021ADD4" w14:textId="1A27A9EC" w:rsidR="00E40FB3" w:rsidRDefault="00E40FB3" w:rsidP="00E40FB3">
                      <w:r w:rsidRPr="00F13F61">
                        <w:rPr>
                          <w:b/>
                        </w:rPr>
                        <w:t>Firma/ORT</w:t>
                      </w:r>
                      <w:r w:rsidRPr="00F13F61">
                        <w:rPr>
                          <w:b/>
                        </w:rPr>
                        <w:tab/>
                      </w:r>
                      <w:r>
                        <w:rPr>
                          <w:b/>
                        </w:rPr>
                        <w:t xml:space="preserve">          </w:t>
                      </w:r>
                      <w:r w:rsidR="0036007D" w:rsidRPr="0036007D">
                        <w:t>Zeffect, Brasov, Romania</w:t>
                      </w:r>
                    </w:p>
                    <w:p w14:paraId="37168DA9" w14:textId="74A6A423" w:rsidR="00E40FB3" w:rsidRDefault="00E40FB3" w:rsidP="00E40FB3">
                      <w:r w:rsidRPr="00BB5999">
                        <w:rPr>
                          <w:b/>
                        </w:rPr>
                        <w:t>Tätigkeit</w:t>
                      </w:r>
                      <w:r w:rsidRPr="00BB5999">
                        <w:rPr>
                          <w:b/>
                        </w:rPr>
                        <w:tab/>
                        <w:t xml:space="preserve">          </w:t>
                      </w:r>
                      <w:r w:rsidR="0036007D" w:rsidRPr="0036007D">
                        <w:t>Web Programmer</w:t>
                      </w:r>
                    </w:p>
                    <w:p w14:paraId="77455898" w14:textId="77777777" w:rsidR="00E40FB3" w:rsidRDefault="00E40FB3" w:rsidP="00E40FB3">
                      <w:r w:rsidRPr="00FD7B53">
                        <w:rPr>
                          <w:b/>
                        </w:rPr>
                        <w:t xml:space="preserve">Kurzbeschreibung    </w:t>
                      </w:r>
                    </w:p>
                    <w:p w14:paraId="3A64B502" w14:textId="77777777" w:rsidR="00E40FB3" w:rsidRPr="002A21C7" w:rsidRDefault="00E40FB3" w:rsidP="00E40FB3">
                      <w:r w:rsidRPr="002A21C7">
                        <w:rPr>
                          <w:b/>
                        </w:rPr>
                        <w:t>Fähigkeiten</w:t>
                      </w:r>
                    </w:p>
                    <w:p w14:paraId="4D866F6B" w14:textId="77777777" w:rsidR="0093450D" w:rsidRDefault="00E40FB3" w:rsidP="0036007D">
                      <w:r w:rsidRPr="0093450D">
                        <w:rPr>
                          <w:b/>
                        </w:rPr>
                        <w:t>Aufgaben</w:t>
                      </w:r>
                      <w:r w:rsidRPr="0093450D">
                        <w:tab/>
                        <w:t xml:space="preserve">          </w:t>
                      </w:r>
                      <w:r w:rsidR="0093450D" w:rsidRPr="0093450D">
                        <w:t>Ich habe für eine Catering-Firma in Chicago, USA</w:t>
                      </w:r>
                    </w:p>
                    <w:p w14:paraId="0DDB4AF9" w14:textId="77777777" w:rsidR="0093450D" w:rsidRDefault="0093450D" w:rsidP="0093450D">
                      <w:pPr>
                        <w:ind w:firstLine="1985"/>
                        <w:rPr>
                          <w:lang w:val="en-US"/>
                        </w:rPr>
                      </w:pPr>
                      <w:r w:rsidRPr="006E7519">
                        <w:rPr>
                          <w:lang w:val="en-US"/>
                        </w:rPr>
                        <w:t xml:space="preserve">gearbeitet. </w:t>
                      </w:r>
                      <w:r w:rsidR="0036007D" w:rsidRPr="0036007D">
                        <w:rPr>
                          <w:lang w:val="en-US"/>
                        </w:rPr>
                        <w:t xml:space="preserve">Eved Services – www.eved.com; </w:t>
                      </w:r>
                    </w:p>
                    <w:p w14:paraId="187402D8" w14:textId="77777777" w:rsidR="0093450D" w:rsidRDefault="0093450D" w:rsidP="0093450D">
                      <w:pPr>
                        <w:ind w:firstLine="1985"/>
                      </w:pPr>
                      <w:r w:rsidRPr="0093450D">
                        <w:t xml:space="preserve">Alle Mitarbeiter verwendeten diese Software, </w:t>
                      </w:r>
                    </w:p>
                    <w:p w14:paraId="05A246AE" w14:textId="77777777" w:rsidR="0093450D" w:rsidRDefault="0093450D" w:rsidP="0093450D">
                      <w:pPr>
                        <w:ind w:firstLine="1985"/>
                      </w:pPr>
                      <w:r w:rsidRPr="0093450D">
                        <w:t>um Events zu planen, Rechnungen zu</w:t>
                      </w:r>
                      <w:r>
                        <w:t xml:space="preserve"> Anwendern </w:t>
                      </w:r>
                    </w:p>
                    <w:p w14:paraId="21E5975E" w14:textId="3D7E2F11" w:rsidR="00D52717" w:rsidRPr="0093450D" w:rsidRDefault="0093450D" w:rsidP="0093450D">
                      <w:pPr>
                        <w:ind w:firstLine="1985"/>
                      </w:pPr>
                      <w:r>
                        <w:t>zu</w:t>
                      </w:r>
                      <w:r w:rsidRPr="0093450D">
                        <w:t xml:space="preserve"> schicken </w:t>
                      </w:r>
                      <w:r>
                        <w:t>und für weitere Features.</w:t>
                      </w:r>
                      <w:r w:rsidR="00D52717" w:rsidRPr="0093450D">
                        <w:t xml:space="preserve"> </w:t>
                      </w:r>
                    </w:p>
                  </w:txbxContent>
                </v:textbox>
                <w10:wrap type="square"/>
              </v:shape>
            </w:pict>
          </mc:Fallback>
        </mc:AlternateContent>
      </w:r>
      <w:r w:rsidR="004D0E56">
        <w:rPr>
          <w:noProof/>
          <w:sz w:val="24"/>
          <w:lang w:eastAsia="de-DE" w:bidi="ar-SA"/>
        </w:rPr>
        <w:drawing>
          <wp:anchor distT="0" distB="0" distL="114300" distR="114300" simplePos="0" relativeHeight="251713536" behindDoc="1" locked="0" layoutInCell="1" allowOverlap="1" wp14:anchorId="6D87238C" wp14:editId="6837D7C2">
            <wp:simplePos x="0" y="0"/>
            <wp:positionH relativeFrom="column">
              <wp:posOffset>-118596</wp:posOffset>
            </wp:positionH>
            <wp:positionV relativeFrom="paragraph">
              <wp:posOffset>770890</wp:posOffset>
            </wp:positionV>
            <wp:extent cx="2314575" cy="7886065"/>
            <wp:effectExtent l="0" t="0" r="0" b="0"/>
            <wp:wrapNone/>
            <wp:docPr id="144" name="Bild 144"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A4C">
        <w:rPr>
          <w:noProof/>
          <w:sz w:val="24"/>
          <w:lang w:eastAsia="de-DE" w:bidi="ar-SA"/>
        </w:rPr>
        <mc:AlternateContent>
          <mc:Choice Requires="wps">
            <w:drawing>
              <wp:anchor distT="0" distB="0" distL="114300" distR="114300" simplePos="0" relativeHeight="251679744" behindDoc="1" locked="0" layoutInCell="1" allowOverlap="1" wp14:anchorId="3BFF1D4B" wp14:editId="2D91AAB0">
                <wp:simplePos x="0" y="0"/>
                <wp:positionH relativeFrom="column">
                  <wp:posOffset>14497441</wp:posOffset>
                </wp:positionH>
                <wp:positionV relativeFrom="paragraph">
                  <wp:posOffset>481213160</wp:posOffset>
                </wp:positionV>
                <wp:extent cx="1299210" cy="7432040"/>
                <wp:effectExtent l="0" t="0" r="0" b="10160"/>
                <wp:wrapNone/>
                <wp:docPr id="29" name="Rechteck 29"/>
                <wp:cNvGraphicFramePr/>
                <a:graphic xmlns:a="http://schemas.openxmlformats.org/drawingml/2006/main">
                  <a:graphicData uri="http://schemas.microsoft.com/office/word/2010/wordprocessingShape">
                    <wps:wsp>
                      <wps:cNvSpPr/>
                      <wps:spPr>
                        <a:xfrm>
                          <a:off x="0" y="0"/>
                          <a:ext cx="1299210" cy="74320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9360A" id="Rechteck 29" o:spid="_x0000_s1026" style="position:absolute;margin-left:1141.55pt;margin-top:37890.8pt;width:102.3pt;height:585.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" fillcolor="#eee" stroked="f" strokeweight="1pt"/>
            </w:pict>
          </mc:Fallback>
        </mc:AlternateContent>
      </w:r>
      <w:r w:rsidR="00C57AB0">
        <w:rPr>
          <w:sz w:val="24"/>
          <w:lang w:eastAsia="de-DE" w:bidi="ar-SA"/>
        </w:rPr>
        <w:br w:type="page"/>
      </w:r>
    </w:p>
    <w:p w14:paraId="331132C0" w14:textId="114EB775" w:rsidR="00953A90" w:rsidRDefault="00064451" w:rsidP="00953A90">
      <w:pPr>
        <w:rPr>
          <w:sz w:val="24"/>
          <w:lang w:eastAsia="de-DE" w:bidi="ar-SA"/>
        </w:rPr>
      </w:pPr>
      <w:r>
        <w:rPr>
          <w:noProof/>
          <w:sz w:val="24"/>
          <w:lang w:eastAsia="de-DE" w:bidi="ar-SA"/>
        </w:rPr>
        <w:lastRenderedPageBreak/>
        <w:drawing>
          <wp:anchor distT="0" distB="0" distL="114300" distR="114300" simplePos="0" relativeHeight="251805696" behindDoc="1" locked="0" layoutInCell="1" allowOverlap="1" wp14:anchorId="2708CEA9" wp14:editId="2AAF4400">
            <wp:simplePos x="0" y="0"/>
            <wp:positionH relativeFrom="column">
              <wp:posOffset>-49898</wp:posOffset>
            </wp:positionH>
            <wp:positionV relativeFrom="paragraph">
              <wp:posOffset>167306</wp:posOffset>
            </wp:positionV>
            <wp:extent cx="1366520" cy="8749665"/>
            <wp:effectExtent l="0" t="0" r="5080" b="0"/>
            <wp:wrapNone/>
            <wp:docPr id="24" name="Bild 24" descr="../balken_projek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lken_projek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6520" cy="874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632BBB">
        <w:rPr>
          <w:noProof/>
          <w:sz w:val="24"/>
          <w:lang w:eastAsia="de-DE" w:bidi="ar-SA"/>
        </w:rPr>
        <mc:AlternateContent>
          <mc:Choice Requires="wps">
            <w:drawing>
              <wp:anchor distT="0" distB="0" distL="114300" distR="114300" simplePos="0" relativeHeight="251708416" behindDoc="1" locked="0" layoutInCell="1" allowOverlap="1" wp14:anchorId="2E9195A3" wp14:editId="25970EA2">
                <wp:simplePos x="0" y="0"/>
                <wp:positionH relativeFrom="column">
                  <wp:posOffset>-16771</wp:posOffset>
                </wp:positionH>
                <wp:positionV relativeFrom="paragraph">
                  <wp:posOffset>165735</wp:posOffset>
                </wp:positionV>
                <wp:extent cx="1299210" cy="8460740"/>
                <wp:effectExtent l="0" t="0" r="0" b="0"/>
                <wp:wrapNone/>
                <wp:docPr id="138" name="Rechteck 138"/>
                <wp:cNvGraphicFramePr/>
                <a:graphic xmlns:a="http://schemas.openxmlformats.org/drawingml/2006/main">
                  <a:graphicData uri="http://schemas.microsoft.com/office/word/2010/wordprocessingShape">
                    <wps:wsp>
                      <wps:cNvSpPr/>
                      <wps:spPr>
                        <a:xfrm>
                          <a:off x="0" y="0"/>
                          <a:ext cx="1299210" cy="84607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2BCB02" id="Rechteck 138" o:spid="_x0000_s1026" style="position:absolute;margin-left:-1.3pt;margin-top:13.05pt;width:102.3pt;height:666.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" fillcolor="#eee" stroked="f" strokeweight="1pt"/>
            </w:pict>
          </mc:Fallback>
        </mc:AlternateContent>
      </w:r>
    </w:p>
    <w:p w14:paraId="35D4B3B6" w14:textId="13E0AD64" w:rsidR="00FD7B53" w:rsidRDefault="00B5663C" w:rsidP="00953A90">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773952" behindDoc="0" locked="0" layoutInCell="1" allowOverlap="1" wp14:anchorId="77EEB564" wp14:editId="74C488A0">
                <wp:simplePos x="0" y="0"/>
                <wp:positionH relativeFrom="column">
                  <wp:posOffset>1561465</wp:posOffset>
                </wp:positionH>
                <wp:positionV relativeFrom="paragraph">
                  <wp:posOffset>194310</wp:posOffset>
                </wp:positionV>
                <wp:extent cx="4610100" cy="8339455"/>
                <wp:effectExtent l="0" t="0" r="0" b="0"/>
                <wp:wrapSquare wrapText="bothSides"/>
                <wp:docPr id="221" name="Textfeld 221"/>
                <wp:cNvGraphicFramePr/>
                <a:graphic xmlns:a="http://schemas.openxmlformats.org/drawingml/2006/main">
                  <a:graphicData uri="http://schemas.microsoft.com/office/word/2010/wordprocessingShape">
                    <wps:wsp>
                      <wps:cNvSpPr txBox="1"/>
                      <wps:spPr>
                        <a:xfrm>
                          <a:off x="0" y="0"/>
                          <a:ext cx="4610100" cy="8339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0"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EEB564" id="Textfeld 221" o:spid="_x0000_s1036" type="#_x0000_t202" style="position:absolute;margin-left:122.95pt;margin-top:15.3pt;width:363pt;height:656.6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" filled="f" stroked="f">
                <v:textbox style="mso-next-textbox:#Textfeld 222">
                  <w:txbxContent/>
                </v:textbox>
                <w10:wrap type="square"/>
              </v:shape>
            </w:pict>
          </mc:Fallback>
        </mc:AlternateContent>
      </w:r>
      <w:r w:rsidR="009F3D46">
        <w:rPr>
          <w:noProof/>
          <w:sz w:val="24"/>
          <w:lang w:eastAsia="de-DE" w:bidi="ar-SA"/>
        </w:rPr>
        <w:drawing>
          <wp:anchor distT="0" distB="0" distL="114300" distR="114300" simplePos="0" relativeHeight="251709440" behindDoc="1" locked="0" layoutInCell="1" allowOverlap="1" wp14:anchorId="03078DDF" wp14:editId="6903A129">
            <wp:simplePos x="0" y="0"/>
            <wp:positionH relativeFrom="column">
              <wp:posOffset>-129876</wp:posOffset>
            </wp:positionH>
            <wp:positionV relativeFrom="paragraph">
              <wp:posOffset>765175</wp:posOffset>
            </wp:positionV>
            <wp:extent cx="2314575" cy="7886065"/>
            <wp:effectExtent l="0" t="0" r="0" b="0"/>
            <wp:wrapNone/>
            <wp:docPr id="140" name="Bild 140"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A7D71">
        <w:rPr>
          <w:noProof/>
          <w:lang w:eastAsia="de-DE" w:bidi="ar-SA"/>
        </w:rPr>
        <mc:AlternateContent>
          <mc:Choice Requires="wps">
            <w:drawing>
              <wp:anchor distT="0" distB="0" distL="114300" distR="114300" simplePos="0" relativeHeight="251744255" behindDoc="0" locked="0" layoutInCell="1" allowOverlap="1" wp14:anchorId="524A8FE6" wp14:editId="70960BEC">
                <wp:simplePos x="0" y="0"/>
                <wp:positionH relativeFrom="column">
                  <wp:posOffset>1492885</wp:posOffset>
                </wp:positionH>
                <wp:positionV relativeFrom="paragraph">
                  <wp:posOffset>2485390</wp:posOffset>
                </wp:positionV>
                <wp:extent cx="4947920" cy="6053455"/>
                <wp:effectExtent l="0" t="0" r="0" b="0"/>
                <wp:wrapSquare wrapText="bothSides"/>
                <wp:docPr id="196" name="Textfeld 196"/>
                <wp:cNvGraphicFramePr/>
                <a:graphic xmlns:a="http://schemas.openxmlformats.org/drawingml/2006/main">
                  <a:graphicData uri="http://schemas.microsoft.com/office/word/2010/wordprocessingShape">
                    <wps:wsp>
                      <wps:cNvSpPr txBox="1"/>
                      <wps:spPr>
                        <a:xfrm>
                          <a:off x="0" y="0"/>
                          <a:ext cx="4947920" cy="6053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A3CCF2" w14:textId="2F20F7A6" w:rsidR="00D52717" w:rsidRPr="007A7D71" w:rsidRDefault="00D52717" w:rsidP="00801F29">
                            <w:pPr>
                              <w:ind w:firstLine="1985"/>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A8FE6" id="Textfeld 196" o:spid="_x0000_s1037" type="#_x0000_t202" style="position:absolute;margin-left:117.55pt;margin-top:195.7pt;width:389.6pt;height:476.65pt;z-index:251744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" filled="f" stroked="f">
                <v:textbox>
                  <w:txbxContent>
                    <w:p w14:paraId="13A3CCF2" w14:textId="2F20F7A6" w:rsidR="00D52717" w:rsidRPr="007A7D71" w:rsidRDefault="00D52717" w:rsidP="00801F29">
                      <w:pPr>
                        <w:ind w:firstLine="1985"/>
                        <w:rPr>
                          <w:lang w:val="en-US"/>
                        </w:rPr>
                      </w:pPr>
                    </w:p>
                  </w:txbxContent>
                </v:textbox>
                <w10:wrap type="square"/>
              </v:shape>
            </w:pict>
          </mc:Fallback>
        </mc:AlternateContent>
      </w:r>
      <w:r w:rsidR="00953A90">
        <w:rPr>
          <w:noProof/>
          <w:lang w:eastAsia="de-DE" w:bidi="ar-SA"/>
        </w:rPr>
        <mc:AlternateContent>
          <mc:Choice Requires="wps">
            <w:drawing>
              <wp:anchor distT="0" distB="0" distL="114300" distR="114300" simplePos="0" relativeHeight="251677696" behindDoc="0" locked="0" layoutInCell="1" allowOverlap="1" wp14:anchorId="3E63291E" wp14:editId="6F11F685">
                <wp:simplePos x="0" y="0"/>
                <wp:positionH relativeFrom="column">
                  <wp:posOffset>1500505</wp:posOffset>
                </wp:positionH>
                <wp:positionV relativeFrom="paragraph">
                  <wp:posOffset>426085</wp:posOffset>
                </wp:positionV>
                <wp:extent cx="4795520" cy="1837690"/>
                <wp:effectExtent l="0" t="0" r="0" b="0"/>
                <wp:wrapSquare wrapText="bothSides"/>
                <wp:docPr id="32" name="Textfeld 32"/>
                <wp:cNvGraphicFramePr/>
                <a:graphic xmlns:a="http://schemas.openxmlformats.org/drawingml/2006/main">
                  <a:graphicData uri="http://schemas.microsoft.com/office/word/2010/wordprocessingShape">
                    <wps:wsp>
                      <wps:cNvSpPr txBox="1"/>
                      <wps:spPr>
                        <a:xfrm>
                          <a:off x="0" y="0"/>
                          <a:ext cx="4795520" cy="183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A07328" w14:textId="66A60254" w:rsidR="00D52717" w:rsidRPr="00AA5DFE" w:rsidRDefault="00D52717" w:rsidP="007A7D71">
                            <w:pPr>
                              <w:ind w:firstLine="198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291E" id="Textfeld 32" o:spid="_x0000_s1038" type="#_x0000_t202" style="position:absolute;margin-left:118.15pt;margin-top:33.55pt;width:377.6pt;height:14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" filled="f" stroked="f">
                <v:textbox>
                  <w:txbxContent>
                    <w:p w14:paraId="58A07328" w14:textId="66A60254" w:rsidR="00D52717" w:rsidRPr="00AA5DFE" w:rsidRDefault="00D52717" w:rsidP="007A7D71">
                      <w:pPr>
                        <w:ind w:firstLine="1985"/>
                      </w:pPr>
                    </w:p>
                  </w:txbxContent>
                </v:textbox>
                <w10:wrap type="square"/>
              </v:shape>
            </w:pict>
          </mc:Fallback>
        </mc:AlternateContent>
      </w:r>
      <w:r w:rsidR="00953A90">
        <w:rPr>
          <w:sz w:val="24"/>
          <w:lang w:eastAsia="de-DE" w:bidi="ar-SA"/>
        </w:rPr>
        <w:br w:type="page"/>
      </w:r>
    </w:p>
    <w:p w14:paraId="253E2228" w14:textId="2B286BB0" w:rsidR="00A209AA" w:rsidRDefault="00B5663C" w:rsidP="0048698A">
      <w:pPr>
        <w:rPr>
          <w:sz w:val="24"/>
          <w:lang w:eastAsia="de-DE" w:bidi="ar-SA"/>
        </w:rPr>
      </w:pPr>
      <w:r>
        <w:rPr>
          <w:noProof/>
          <w:sz w:val="24"/>
          <w:lang w:eastAsia="de-DE" w:bidi="ar-SA"/>
        </w:rPr>
        <w:lastRenderedPageBreak/>
        <mc:AlternateContent>
          <mc:Choice Requires="wps">
            <w:drawing>
              <wp:anchor distT="0" distB="0" distL="114300" distR="114300" simplePos="0" relativeHeight="251774976" behindDoc="0" locked="0" layoutInCell="1" allowOverlap="1" wp14:anchorId="4D8E0C71" wp14:editId="492A069D">
                <wp:simplePos x="0" y="0"/>
                <wp:positionH relativeFrom="column">
                  <wp:posOffset>1552575</wp:posOffset>
                </wp:positionH>
                <wp:positionV relativeFrom="paragraph">
                  <wp:posOffset>396875</wp:posOffset>
                </wp:positionV>
                <wp:extent cx="4820285" cy="8272780"/>
                <wp:effectExtent l="0" t="0" r="0" b="7620"/>
                <wp:wrapSquare wrapText="bothSides"/>
                <wp:docPr id="222" name="Textfeld 222"/>
                <wp:cNvGraphicFramePr/>
                <a:graphic xmlns:a="http://schemas.openxmlformats.org/drawingml/2006/main">
                  <a:graphicData uri="http://schemas.microsoft.com/office/word/2010/wordprocessingShape">
                    <wps:wsp>
                      <wps:cNvSpPr txBox="1"/>
                      <wps:spPr>
                        <a:xfrm>
                          <a:off x="0" y="0"/>
                          <a:ext cx="4820285" cy="8272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0"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E0C71" id="Textfeld 222" o:spid="_x0000_s1039" type="#_x0000_t202" style="position:absolute;margin-left:122.25pt;margin-top:31.25pt;width:379.55pt;height:651.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" filled="f" stroked="f">
                <v:textbox style="mso-next-textbox:#Textfeld 224">
                  <w:txbxContent/>
                </v:textbox>
                <w10:wrap type="square"/>
              </v:shape>
            </w:pict>
          </mc:Fallback>
        </mc:AlternateContent>
      </w:r>
      <w:r w:rsidR="00064451">
        <w:rPr>
          <w:noProof/>
          <w:sz w:val="24"/>
          <w:lang w:eastAsia="de-DE" w:bidi="ar-SA"/>
        </w:rPr>
        <w:drawing>
          <wp:anchor distT="0" distB="0" distL="114300" distR="114300" simplePos="0" relativeHeight="251806720" behindDoc="1" locked="0" layoutInCell="1" allowOverlap="1" wp14:anchorId="3A1ECE6B" wp14:editId="48B8116F">
            <wp:simplePos x="0" y="0"/>
            <wp:positionH relativeFrom="column">
              <wp:posOffset>-49898</wp:posOffset>
            </wp:positionH>
            <wp:positionV relativeFrom="paragraph">
              <wp:posOffset>170982</wp:posOffset>
            </wp:positionV>
            <wp:extent cx="1366520" cy="8749665"/>
            <wp:effectExtent l="0" t="0" r="5080" b="0"/>
            <wp:wrapNone/>
            <wp:docPr id="25" name="Bild 25" descr="../balken_projek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lken_projekte.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6520" cy="87496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E70">
        <w:rPr>
          <w:noProof/>
          <w:sz w:val="24"/>
          <w:lang w:eastAsia="de-DE" w:bidi="ar-SA"/>
        </w:rPr>
        <w:drawing>
          <wp:anchor distT="0" distB="0" distL="114300" distR="114300" simplePos="0" relativeHeight="251752448" behindDoc="1" locked="0" layoutInCell="1" allowOverlap="1" wp14:anchorId="240B8A32" wp14:editId="5039B337">
            <wp:simplePos x="0" y="0"/>
            <wp:positionH relativeFrom="column">
              <wp:posOffset>-122840</wp:posOffset>
            </wp:positionH>
            <wp:positionV relativeFrom="paragraph">
              <wp:posOffset>1083310</wp:posOffset>
            </wp:positionV>
            <wp:extent cx="2314575" cy="7886065"/>
            <wp:effectExtent l="0" t="0" r="0" b="0"/>
            <wp:wrapNone/>
            <wp:docPr id="203" name="Bild 203"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E70">
        <w:rPr>
          <w:noProof/>
          <w:sz w:val="24"/>
          <w:lang w:eastAsia="de-DE" w:bidi="ar-SA"/>
        </w:rPr>
        <mc:AlternateContent>
          <mc:Choice Requires="wps">
            <w:drawing>
              <wp:anchor distT="0" distB="0" distL="114300" distR="114300" simplePos="0" relativeHeight="251751424" behindDoc="1" locked="0" layoutInCell="1" allowOverlap="1" wp14:anchorId="15C62778" wp14:editId="43F22067">
                <wp:simplePos x="0" y="0"/>
                <wp:positionH relativeFrom="column">
                  <wp:posOffset>-41625</wp:posOffset>
                </wp:positionH>
                <wp:positionV relativeFrom="paragraph">
                  <wp:posOffset>170990</wp:posOffset>
                </wp:positionV>
                <wp:extent cx="1299210" cy="8455485"/>
                <wp:effectExtent l="0" t="0" r="0" b="3175"/>
                <wp:wrapNone/>
                <wp:docPr id="198" name="Rechteck 198"/>
                <wp:cNvGraphicFramePr/>
                <a:graphic xmlns:a="http://schemas.openxmlformats.org/drawingml/2006/main">
                  <a:graphicData uri="http://schemas.microsoft.com/office/word/2010/wordprocessingShape">
                    <wps:wsp>
                      <wps:cNvSpPr/>
                      <wps:spPr>
                        <a:xfrm>
                          <a:off x="0" y="0"/>
                          <a:ext cx="1299210" cy="845548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AA429C" id="Rechteck 198" o:spid="_x0000_s1026" style="position:absolute;margin-left:-3.3pt;margin-top:13.45pt;width:102.3pt;height:665.8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" fillcolor="#eee" stroked="f" strokeweight="1pt"/>
            </w:pict>
          </mc:Fallback>
        </mc:AlternateContent>
      </w:r>
      <w:r w:rsidR="00FD7B53">
        <w:rPr>
          <w:sz w:val="24"/>
          <w:lang w:eastAsia="de-DE" w:bidi="ar-SA"/>
        </w:rPr>
        <w:br w:type="page"/>
      </w:r>
    </w:p>
    <w:p w14:paraId="61AC705D" w14:textId="7A1665D0" w:rsidR="00A13EB7" w:rsidRDefault="00B25438" w:rsidP="00A13EB7">
      <w:pPr>
        <w:rPr>
          <w:sz w:val="24"/>
          <w:lang w:eastAsia="de-DE" w:bidi="ar-SA"/>
        </w:rPr>
      </w:pPr>
      <w:r>
        <w:rPr>
          <w:noProof/>
          <w:sz w:val="24"/>
          <w:lang w:eastAsia="de-DE" w:bidi="ar-SA"/>
        </w:rPr>
        <w:lastRenderedPageBreak/>
        <w:drawing>
          <wp:anchor distT="0" distB="0" distL="114300" distR="114300" simplePos="0" relativeHeight="251808768" behindDoc="1" locked="0" layoutInCell="1" allowOverlap="1" wp14:anchorId="47D1A7AC" wp14:editId="4CDD3FCD">
            <wp:simplePos x="0" y="0"/>
            <wp:positionH relativeFrom="column">
              <wp:posOffset>-53574</wp:posOffset>
            </wp:positionH>
            <wp:positionV relativeFrom="paragraph">
              <wp:posOffset>170548</wp:posOffset>
            </wp:positionV>
            <wp:extent cx="1366520" cy="8017844"/>
            <wp:effectExtent l="0" t="0" r="5080" b="8890"/>
            <wp:wrapNone/>
            <wp:docPr id="27" name="Bild 27" descr="../balken_edu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alken_education.jpg"/>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8352"/>
                    <a:stretch/>
                  </pic:blipFill>
                  <pic:spPr bwMode="auto">
                    <a:xfrm>
                      <a:off x="0" y="0"/>
                      <a:ext cx="1366520" cy="80178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4C38">
        <w:rPr>
          <w:noProof/>
          <w:sz w:val="24"/>
          <w:lang w:eastAsia="de-DE" w:bidi="ar-SA"/>
        </w:rPr>
        <w:drawing>
          <wp:anchor distT="0" distB="0" distL="114300" distR="114300" simplePos="0" relativeHeight="251798528" behindDoc="1" locked="0" layoutInCell="1" allowOverlap="1" wp14:anchorId="097DD202" wp14:editId="66C0E1D4">
            <wp:simplePos x="0" y="0"/>
            <wp:positionH relativeFrom="column">
              <wp:posOffset>8460339</wp:posOffset>
            </wp:positionH>
            <wp:positionV relativeFrom="paragraph">
              <wp:posOffset>-437597349</wp:posOffset>
            </wp:positionV>
            <wp:extent cx="2314575" cy="4775200"/>
            <wp:effectExtent l="0" t="0" r="0" b="0"/>
            <wp:wrapNone/>
            <wp:docPr id="7" name="Bild 7"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39447"/>
                    <a:stretch/>
                  </pic:blipFill>
                  <pic:spPr bwMode="auto">
                    <a:xfrm>
                      <a:off x="0" y="0"/>
                      <a:ext cx="2314575" cy="477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65BB">
        <w:rPr>
          <w:noProof/>
          <w:sz w:val="24"/>
          <w:lang w:eastAsia="de-DE" w:bidi="ar-SA"/>
        </w:rPr>
        <mc:AlternateContent>
          <mc:Choice Requires="wps">
            <w:drawing>
              <wp:anchor distT="0" distB="0" distL="114300" distR="114300" simplePos="0" relativeHeight="251687936" behindDoc="1" locked="0" layoutInCell="1" allowOverlap="1" wp14:anchorId="7CA4627A" wp14:editId="4947EB28">
                <wp:simplePos x="0" y="0"/>
                <wp:positionH relativeFrom="column">
                  <wp:posOffset>-56515</wp:posOffset>
                </wp:positionH>
                <wp:positionV relativeFrom="paragraph">
                  <wp:posOffset>165735</wp:posOffset>
                </wp:positionV>
                <wp:extent cx="1299210" cy="5717540"/>
                <wp:effectExtent l="0" t="0" r="0" b="0"/>
                <wp:wrapNone/>
                <wp:docPr id="36" name="Rechteck 36"/>
                <wp:cNvGraphicFramePr/>
                <a:graphic xmlns:a="http://schemas.openxmlformats.org/drawingml/2006/main">
                  <a:graphicData uri="http://schemas.microsoft.com/office/word/2010/wordprocessingShape">
                    <wps:wsp>
                      <wps:cNvSpPr/>
                      <wps:spPr>
                        <a:xfrm>
                          <a:off x="0" y="0"/>
                          <a:ext cx="1299210" cy="57175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CD11E" id="Rechteck 36" o:spid="_x0000_s1026" style="position:absolute;margin-left:-4.45pt;margin-top:13.05pt;width:102.3pt;height:450.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" fillcolor="#eee" stroked="f" strokeweight="1pt"/>
            </w:pict>
          </mc:Fallback>
        </mc:AlternateContent>
      </w:r>
    </w:p>
    <w:p w14:paraId="2615B363" w14:textId="44A22F9C" w:rsidR="003F0D59" w:rsidRDefault="008A3A48" w:rsidP="00EB1D99">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85888" behindDoc="0" locked="0" layoutInCell="1" allowOverlap="1" wp14:anchorId="141F1567" wp14:editId="3EF53FF1">
                <wp:simplePos x="0" y="0"/>
                <wp:positionH relativeFrom="column">
                  <wp:posOffset>1556385</wp:posOffset>
                </wp:positionH>
                <wp:positionV relativeFrom="paragraph">
                  <wp:posOffset>80645</wp:posOffset>
                </wp:positionV>
                <wp:extent cx="4795520" cy="8225790"/>
                <wp:effectExtent l="0" t="0" r="0" b="3810"/>
                <wp:wrapSquare wrapText="bothSides"/>
                <wp:docPr id="41" name="Textfeld 41"/>
                <wp:cNvGraphicFramePr/>
                <a:graphic xmlns:a="http://schemas.openxmlformats.org/drawingml/2006/main">
                  <a:graphicData uri="http://schemas.microsoft.com/office/word/2010/wordprocessingShape">
                    <wps:wsp>
                      <wps:cNvSpPr txBox="1"/>
                      <wps:spPr>
                        <a:xfrm>
                          <a:off x="0" y="0"/>
                          <a:ext cx="4795520" cy="8225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A63BFA" w14:textId="44600981" w:rsidR="00D52717" w:rsidRPr="00E37C43" w:rsidRDefault="00D52717" w:rsidP="00C44BE2">
                            <w:r w:rsidRPr="00E37C43">
                              <w:rPr>
                                <w:b/>
                              </w:rPr>
                              <w:t>Zeitpunkt</w:t>
                            </w:r>
                            <w:r w:rsidRPr="00F13F61">
                              <w:rPr>
                                <w:b/>
                              </w:rPr>
                              <w:tab/>
                            </w:r>
                            <w:r>
                              <w:rPr>
                                <w:b/>
                              </w:rPr>
                              <w:t xml:space="preserve">          </w:t>
                            </w:r>
                            <w:r w:rsidR="00C44BE2">
                              <w:t>Zeitraum unbekannt</w:t>
                            </w:r>
                          </w:p>
                          <w:p w14:paraId="1F57BACB" w14:textId="2EC94F98" w:rsidR="00D52717" w:rsidRPr="00F13F61" w:rsidRDefault="00D52717" w:rsidP="00A13EB7">
                            <w:pPr>
                              <w:rPr>
                                <w:b/>
                              </w:rPr>
                            </w:pPr>
                            <w:r w:rsidRPr="00E40A46">
                              <w:rPr>
                                <w:b/>
                              </w:rPr>
                              <w:t>Institut</w:t>
                            </w:r>
                            <w:r>
                              <w:rPr>
                                <w:b/>
                              </w:rPr>
                              <w:t xml:space="preserve">                        </w:t>
                            </w:r>
                            <w:r w:rsidR="00C44BE2" w:rsidRPr="00C44BE2">
                              <w:t>SNSPA Bucharest</w:t>
                            </w:r>
                          </w:p>
                          <w:p w14:paraId="03A5B07A" w14:textId="2300D472" w:rsidR="00D52717" w:rsidRPr="00C44BE2" w:rsidRDefault="00D52717" w:rsidP="00A13EB7">
                            <w:pPr>
                              <w:rPr>
                                <w:b/>
                                <w:lang w:val="en-US"/>
                              </w:rPr>
                            </w:pPr>
                            <w:r w:rsidRPr="00C44BE2">
                              <w:rPr>
                                <w:b/>
                                <w:lang w:val="en-US"/>
                              </w:rPr>
                              <w:t>Fachgebiet</w:t>
                            </w:r>
                            <w:r w:rsidRPr="00C44BE2">
                              <w:rPr>
                                <w:b/>
                                <w:lang w:val="en-US"/>
                              </w:rPr>
                              <w:tab/>
                              <w:t xml:space="preserve">          </w:t>
                            </w:r>
                            <w:r w:rsidR="00C44BE2" w:rsidRPr="00C44BE2">
                              <w:rPr>
                                <w:lang w:val="en-US"/>
                              </w:rPr>
                              <w:t>Master, Management and Communication in Business</w:t>
                            </w:r>
                          </w:p>
                          <w:p w14:paraId="066FEAAD" w14:textId="744A2311" w:rsidR="00D52717" w:rsidRPr="00F13F61" w:rsidRDefault="00D52717" w:rsidP="00A13EB7">
                            <w:pPr>
                              <w:rPr>
                                <w:b/>
                              </w:rPr>
                            </w:pPr>
                            <w:r w:rsidRPr="00E40A46">
                              <w:rPr>
                                <w:b/>
                              </w:rPr>
                              <w:t>Abschluss</w:t>
                            </w:r>
                            <w:r>
                              <w:rPr>
                                <w:b/>
                              </w:rPr>
                              <w:t xml:space="preserve">                  </w:t>
                            </w:r>
                          </w:p>
                          <w:p w14:paraId="0E8AA4B9" w14:textId="77777777" w:rsidR="00D52717" w:rsidRPr="00F13F61" w:rsidRDefault="00D52717" w:rsidP="003413FD">
                            <w:pPr>
                              <w:pBdr>
                                <w:bottom w:val="outset" w:sz="6" w:space="1" w:color="auto"/>
                              </w:pBdr>
                              <w:rPr>
                                <w:b/>
                              </w:rPr>
                            </w:pPr>
                            <w:r w:rsidRPr="00F13F61">
                              <w:rPr>
                                <w:b/>
                              </w:rPr>
                              <w:tab/>
                            </w:r>
                            <w:r>
                              <w:rPr>
                                <w:b/>
                              </w:rPr>
                              <w:t xml:space="preserve">          </w:t>
                            </w:r>
                            <w:r>
                              <w:t xml:space="preserve"> </w:t>
                            </w:r>
                          </w:p>
                          <w:p w14:paraId="71066D1D" w14:textId="77777777" w:rsidR="003413FD" w:rsidRDefault="003413FD" w:rsidP="003413FD">
                            <w:pPr>
                              <w:rPr>
                                <w:b/>
                              </w:rPr>
                            </w:pPr>
                          </w:p>
                          <w:p w14:paraId="167F430B" w14:textId="3ABA97E4" w:rsidR="003413FD" w:rsidRPr="00E37C43" w:rsidRDefault="003413FD" w:rsidP="003413FD">
                            <w:r w:rsidRPr="00E37C43">
                              <w:rPr>
                                <w:b/>
                              </w:rPr>
                              <w:t>Zeitpunkt</w:t>
                            </w:r>
                            <w:r w:rsidRPr="00F13F61">
                              <w:rPr>
                                <w:b/>
                              </w:rPr>
                              <w:tab/>
                            </w:r>
                            <w:r>
                              <w:rPr>
                                <w:b/>
                              </w:rPr>
                              <w:t xml:space="preserve">          </w:t>
                            </w:r>
                            <w:r w:rsidR="00C44BE2" w:rsidRPr="00C44BE2">
                              <w:t>Zeitraum unbekannt</w:t>
                            </w:r>
                          </w:p>
                          <w:p w14:paraId="2B3BC4DB" w14:textId="695386C8" w:rsidR="003413FD" w:rsidRPr="00F13F61" w:rsidRDefault="003413FD" w:rsidP="003413FD">
                            <w:pPr>
                              <w:rPr>
                                <w:b/>
                              </w:rPr>
                            </w:pPr>
                            <w:r w:rsidRPr="00E40A46">
                              <w:rPr>
                                <w:b/>
                              </w:rPr>
                              <w:t>Institut</w:t>
                            </w:r>
                            <w:r>
                              <w:rPr>
                                <w:b/>
                              </w:rPr>
                              <w:t xml:space="preserve">                        </w:t>
                            </w:r>
                            <w:r w:rsidR="00C44BE2" w:rsidRPr="00C44BE2">
                              <w:t>University of Transilvania, Brasov</w:t>
                            </w:r>
                          </w:p>
                          <w:p w14:paraId="232BE906" w14:textId="1F92BAB5" w:rsidR="003413FD" w:rsidRPr="006E7519" w:rsidRDefault="003413FD" w:rsidP="003413FD">
                            <w:pPr>
                              <w:rPr>
                                <w:lang w:val="en-US"/>
                              </w:rPr>
                            </w:pPr>
                            <w:r w:rsidRPr="006E7519">
                              <w:rPr>
                                <w:b/>
                                <w:lang w:val="en-US"/>
                              </w:rPr>
                              <w:t>Fachgebiet</w:t>
                            </w:r>
                            <w:r w:rsidRPr="006E7519">
                              <w:rPr>
                                <w:b/>
                                <w:lang w:val="en-US"/>
                              </w:rPr>
                              <w:tab/>
                              <w:t xml:space="preserve">          </w:t>
                            </w:r>
                            <w:r w:rsidR="00C44BE2" w:rsidRPr="006E7519">
                              <w:rPr>
                                <w:lang w:val="en-US"/>
                              </w:rPr>
                              <w:t>Master, Applied virtual reality in computer science</w:t>
                            </w:r>
                          </w:p>
                          <w:p w14:paraId="3BF0E50B" w14:textId="77777777" w:rsidR="003413FD" w:rsidRDefault="003413FD" w:rsidP="003413FD">
                            <w:pPr>
                              <w:rPr>
                                <w:b/>
                              </w:rPr>
                            </w:pPr>
                            <w:r w:rsidRPr="00E40A46">
                              <w:rPr>
                                <w:b/>
                              </w:rPr>
                              <w:t>Abschluss</w:t>
                            </w:r>
                            <w:r>
                              <w:rPr>
                                <w:b/>
                              </w:rPr>
                              <w:t xml:space="preserve">     </w:t>
                            </w:r>
                          </w:p>
                          <w:p w14:paraId="5A96D261" w14:textId="77777777" w:rsidR="003413FD" w:rsidRDefault="003413FD" w:rsidP="003413FD">
                            <w:pPr>
                              <w:pBdr>
                                <w:bottom w:val="outset" w:sz="6" w:space="1" w:color="auto"/>
                              </w:pBdr>
                              <w:rPr>
                                <w:b/>
                              </w:rPr>
                            </w:pPr>
                          </w:p>
                          <w:p w14:paraId="245D2E62" w14:textId="77777777" w:rsidR="003413FD" w:rsidRDefault="003413FD" w:rsidP="003413FD">
                            <w:pPr>
                              <w:rPr>
                                <w:b/>
                              </w:rPr>
                            </w:pPr>
                          </w:p>
                          <w:p w14:paraId="6711B205" w14:textId="247667C1" w:rsidR="003413FD" w:rsidRPr="00E37C43" w:rsidRDefault="003413FD" w:rsidP="003413FD">
                            <w:r w:rsidRPr="00E37C43">
                              <w:rPr>
                                <w:b/>
                              </w:rPr>
                              <w:t>Zeitpunkt</w:t>
                            </w:r>
                            <w:r w:rsidRPr="00F13F61">
                              <w:rPr>
                                <w:b/>
                              </w:rPr>
                              <w:tab/>
                            </w:r>
                            <w:r>
                              <w:rPr>
                                <w:b/>
                              </w:rPr>
                              <w:t xml:space="preserve">          </w:t>
                            </w:r>
                            <w:r w:rsidR="00C44BE2" w:rsidRPr="00C44BE2">
                              <w:t>Zeitraum unbekannt</w:t>
                            </w:r>
                          </w:p>
                          <w:p w14:paraId="54C42966" w14:textId="77777777" w:rsidR="00C44BE2" w:rsidRPr="006E7519" w:rsidRDefault="003413FD" w:rsidP="003413FD">
                            <w:r w:rsidRPr="006E7519">
                              <w:rPr>
                                <w:b/>
                              </w:rPr>
                              <w:t xml:space="preserve">Institut                        </w:t>
                            </w:r>
                            <w:r w:rsidR="00C44BE2" w:rsidRPr="006E7519">
                              <w:t xml:space="preserve">University of Transilvania – </w:t>
                            </w:r>
                          </w:p>
                          <w:p w14:paraId="2CE76167" w14:textId="04750101" w:rsidR="003413FD" w:rsidRPr="00C44BE2" w:rsidRDefault="00C44BE2" w:rsidP="00C44BE2">
                            <w:pPr>
                              <w:ind w:firstLine="1985"/>
                              <w:rPr>
                                <w:b/>
                                <w:lang w:val="en-US"/>
                              </w:rPr>
                            </w:pPr>
                            <w:r w:rsidRPr="00C44BE2">
                              <w:rPr>
                                <w:lang w:val="en-US"/>
                              </w:rPr>
                              <w:t>Faculty of Technological Engineering</w:t>
                            </w:r>
                          </w:p>
                          <w:p w14:paraId="4390825C" w14:textId="7D6CF6A6" w:rsidR="003413FD" w:rsidRPr="00C44BE2" w:rsidRDefault="003413FD" w:rsidP="003413FD">
                            <w:pPr>
                              <w:rPr>
                                <w:lang w:val="en-US"/>
                              </w:rPr>
                            </w:pPr>
                            <w:r w:rsidRPr="00C44BE2">
                              <w:rPr>
                                <w:b/>
                                <w:lang w:val="en-US"/>
                              </w:rPr>
                              <w:t>Fachgebiet</w:t>
                            </w:r>
                            <w:r w:rsidRPr="00C44BE2">
                              <w:rPr>
                                <w:b/>
                                <w:lang w:val="en-US"/>
                              </w:rPr>
                              <w:tab/>
                              <w:t xml:space="preserve">          </w:t>
                            </w:r>
                            <w:r w:rsidR="00C44BE2" w:rsidRPr="00C44BE2">
                              <w:rPr>
                                <w:lang w:val="en-US"/>
                              </w:rPr>
                              <w:t>Engineer, Industrial Robots</w:t>
                            </w:r>
                          </w:p>
                          <w:p w14:paraId="178E6E7F" w14:textId="583F4C25" w:rsidR="003413FD" w:rsidRPr="003413FD" w:rsidRDefault="003413FD" w:rsidP="003413FD">
                            <w:pPr>
                              <w:rPr>
                                <w:b/>
                              </w:rPr>
                            </w:pPr>
                            <w:r w:rsidRPr="00E40A46">
                              <w:rPr>
                                <w:b/>
                              </w:rPr>
                              <w:t>Abschluss</w:t>
                            </w:r>
                            <w:r>
                              <w:rPr>
                                <w:b/>
                              </w:rPr>
                              <w:t xml:space="preserve">                  </w:t>
                            </w:r>
                          </w:p>
                          <w:p w14:paraId="288ECD20" w14:textId="77777777" w:rsidR="003413FD" w:rsidRDefault="003413FD" w:rsidP="003413FD">
                            <w:pPr>
                              <w:pBdr>
                                <w:bottom w:val="outset" w:sz="6" w:space="1" w:color="auto"/>
                              </w:pBdr>
                              <w:rPr>
                                <w:b/>
                              </w:rPr>
                            </w:pPr>
                          </w:p>
                          <w:p w14:paraId="096005F7" w14:textId="77777777" w:rsidR="003413FD" w:rsidRDefault="003413FD" w:rsidP="003413FD">
                            <w:pPr>
                              <w:rPr>
                                <w:b/>
                              </w:rPr>
                            </w:pPr>
                          </w:p>
                          <w:p w14:paraId="43D19731" w14:textId="0AE99403" w:rsidR="003413FD" w:rsidRPr="00E37C43" w:rsidRDefault="003413FD" w:rsidP="003413FD">
                            <w:r w:rsidRPr="00E37C43">
                              <w:rPr>
                                <w:b/>
                              </w:rPr>
                              <w:t>Zeitpunkt</w:t>
                            </w:r>
                            <w:r w:rsidRPr="00F13F61">
                              <w:rPr>
                                <w:b/>
                              </w:rPr>
                              <w:tab/>
                            </w:r>
                            <w:r>
                              <w:rPr>
                                <w:b/>
                              </w:rPr>
                              <w:t xml:space="preserve">          </w:t>
                            </w:r>
                            <w:r w:rsidR="00C44BE2" w:rsidRPr="00C44BE2">
                              <w:t>Zeitraum unbekannt</w:t>
                            </w:r>
                          </w:p>
                          <w:p w14:paraId="5AA2110F" w14:textId="36FBBF84" w:rsidR="003413FD" w:rsidRPr="00F13F61" w:rsidRDefault="003413FD" w:rsidP="003413FD">
                            <w:pPr>
                              <w:rPr>
                                <w:b/>
                              </w:rPr>
                            </w:pPr>
                            <w:r w:rsidRPr="00E40A46">
                              <w:rPr>
                                <w:b/>
                              </w:rPr>
                              <w:t>Institut</w:t>
                            </w:r>
                            <w:r>
                              <w:rPr>
                                <w:b/>
                              </w:rPr>
                              <w:t xml:space="preserve">                        </w:t>
                            </w:r>
                            <w:r w:rsidR="00C44BE2" w:rsidRPr="00C44BE2">
                              <w:t>National College of Computer Science "Grigore Moisil"</w:t>
                            </w:r>
                          </w:p>
                          <w:p w14:paraId="1675599F" w14:textId="1A8F1EB3" w:rsidR="003413FD" w:rsidRPr="00C44BE2" w:rsidRDefault="003413FD" w:rsidP="003413FD">
                            <w:pPr>
                              <w:rPr>
                                <w:lang w:val="en-US"/>
                              </w:rPr>
                            </w:pPr>
                            <w:r w:rsidRPr="00C44BE2">
                              <w:rPr>
                                <w:b/>
                                <w:lang w:val="en-US"/>
                              </w:rPr>
                              <w:t>Fachgebiet</w:t>
                            </w:r>
                            <w:r w:rsidRPr="00C44BE2">
                              <w:rPr>
                                <w:b/>
                                <w:lang w:val="en-US"/>
                              </w:rPr>
                              <w:tab/>
                              <w:t xml:space="preserve">          </w:t>
                            </w:r>
                            <w:r w:rsidR="002F62DD">
                              <w:rPr>
                                <w:lang w:val="en-US"/>
                              </w:rPr>
                              <w:t>M</w:t>
                            </w:r>
                            <w:r w:rsidR="00C44BE2" w:rsidRPr="00C44BE2">
                              <w:rPr>
                                <w:lang w:val="en-US"/>
                              </w:rPr>
                              <w:t>edium level of programming, Computer science</w:t>
                            </w:r>
                          </w:p>
                          <w:p w14:paraId="2EFBF531" w14:textId="0CF8BC1D" w:rsidR="003413FD" w:rsidRDefault="003413FD" w:rsidP="003413FD">
                            <w:r w:rsidRPr="00E40A46">
                              <w:rPr>
                                <w:b/>
                              </w:rPr>
                              <w:t>Abschluss</w:t>
                            </w:r>
                            <w:r>
                              <w:rPr>
                                <w:b/>
                              </w:rPr>
                              <w:t xml:space="preserve">                  </w:t>
                            </w:r>
                          </w:p>
                          <w:p w14:paraId="1048B9B1" w14:textId="77777777" w:rsidR="003413FD" w:rsidRDefault="003413FD" w:rsidP="003413FD">
                            <w:pPr>
                              <w:pBdr>
                                <w:bottom w:val="outset" w:sz="6" w:space="1" w:color="auto"/>
                              </w:pBdr>
                            </w:pPr>
                          </w:p>
                          <w:p w14:paraId="510864CF" w14:textId="77777777" w:rsidR="003413FD" w:rsidRDefault="003413FD" w:rsidP="003413FD"/>
                          <w:p w14:paraId="45AAFB09" w14:textId="5572691A" w:rsidR="003413FD" w:rsidRDefault="003413FD" w:rsidP="003413FD">
                            <w:r w:rsidRPr="00E37C43">
                              <w:rPr>
                                <w:b/>
                              </w:rPr>
                              <w:t>Zeitpunkt</w:t>
                            </w:r>
                            <w:r w:rsidRPr="00F13F61">
                              <w:rPr>
                                <w:b/>
                              </w:rPr>
                              <w:tab/>
                            </w:r>
                            <w:r>
                              <w:rPr>
                                <w:b/>
                              </w:rPr>
                              <w:t xml:space="preserve">          </w:t>
                            </w:r>
                            <w:r w:rsidR="00C44BE2" w:rsidRPr="00C44BE2">
                              <w:t>Zeitraum unbekannt</w:t>
                            </w:r>
                          </w:p>
                          <w:p w14:paraId="6D423284" w14:textId="65361D4A" w:rsidR="003413FD" w:rsidRPr="00F13F61" w:rsidRDefault="003413FD" w:rsidP="003413FD">
                            <w:pPr>
                              <w:rPr>
                                <w:b/>
                              </w:rPr>
                            </w:pPr>
                            <w:r w:rsidRPr="00E40A46">
                              <w:rPr>
                                <w:b/>
                              </w:rPr>
                              <w:t>Institut</w:t>
                            </w:r>
                            <w:r>
                              <w:rPr>
                                <w:b/>
                              </w:rPr>
                              <w:t xml:space="preserve">                        </w:t>
                            </w:r>
                            <w:r w:rsidR="002F62DD">
                              <w:t>Scrum E</w:t>
                            </w:r>
                            <w:r w:rsidR="00C44BE2" w:rsidRPr="00C44BE2">
                              <w:t>vents</w:t>
                            </w:r>
                          </w:p>
                          <w:p w14:paraId="1F98EC2A" w14:textId="2D99752F" w:rsidR="003413FD" w:rsidRDefault="003413FD" w:rsidP="003413FD">
                            <w:r w:rsidRPr="00E40A46">
                              <w:rPr>
                                <w:b/>
                              </w:rPr>
                              <w:t>Fachgebiet</w:t>
                            </w:r>
                            <w:r w:rsidRPr="00F13F61">
                              <w:rPr>
                                <w:b/>
                              </w:rPr>
                              <w:tab/>
                            </w:r>
                            <w:r>
                              <w:rPr>
                                <w:b/>
                              </w:rPr>
                              <w:t xml:space="preserve">          </w:t>
                            </w:r>
                            <w:r w:rsidR="002F62DD">
                              <w:t>Agile Methoden</w:t>
                            </w:r>
                          </w:p>
                          <w:p w14:paraId="48A8C4A0" w14:textId="4353EDF2" w:rsidR="003413FD" w:rsidRPr="003413FD" w:rsidRDefault="003413FD" w:rsidP="003413FD">
                            <w:pPr>
                              <w:rPr>
                                <w:b/>
                              </w:rPr>
                            </w:pPr>
                            <w:r w:rsidRPr="00E40A46">
                              <w:rPr>
                                <w:b/>
                              </w:rPr>
                              <w:t>Abschluss</w:t>
                            </w:r>
                            <w:r>
                              <w:rPr>
                                <w:b/>
                              </w:rPr>
                              <w:t xml:space="preserve">                  </w:t>
                            </w:r>
                            <w:r w:rsidR="00C44BE2" w:rsidRPr="00C44BE2">
                              <w:t>Scrum Master</w:t>
                            </w:r>
                          </w:p>
                          <w:p w14:paraId="77DE17AF" w14:textId="105336BD" w:rsidR="00D52717" w:rsidRPr="00A86519" w:rsidRDefault="00D52717" w:rsidP="003413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1567" id="Textfeld 41" o:spid="_x0000_s1040" type="#_x0000_t202" style="position:absolute;margin-left:122.55pt;margin-top:6.35pt;width:377.6pt;height:647.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" filled="f" stroked="f">
                <v:textbox>
                  <w:txbxContent>
                    <w:p w14:paraId="57A63BFA" w14:textId="44600981" w:rsidR="00D52717" w:rsidRPr="00E37C43" w:rsidRDefault="00D52717" w:rsidP="00C44BE2">
                      <w:r w:rsidRPr="00E37C43">
                        <w:rPr>
                          <w:b/>
                        </w:rPr>
                        <w:t>Zeitpunkt</w:t>
                      </w:r>
                      <w:r w:rsidRPr="00F13F61">
                        <w:rPr>
                          <w:b/>
                        </w:rPr>
                        <w:tab/>
                      </w:r>
                      <w:r>
                        <w:rPr>
                          <w:b/>
                        </w:rPr>
                        <w:t xml:space="preserve">          </w:t>
                      </w:r>
                      <w:r w:rsidR="00C44BE2">
                        <w:t>Zeitraum unbekannt</w:t>
                      </w:r>
                    </w:p>
                    <w:p w14:paraId="1F57BACB" w14:textId="2EC94F98" w:rsidR="00D52717" w:rsidRPr="00F13F61" w:rsidRDefault="00D52717" w:rsidP="00A13EB7">
                      <w:pPr>
                        <w:rPr>
                          <w:b/>
                        </w:rPr>
                      </w:pPr>
                      <w:r w:rsidRPr="00E40A46">
                        <w:rPr>
                          <w:b/>
                        </w:rPr>
                        <w:t>Institut</w:t>
                      </w:r>
                      <w:r>
                        <w:rPr>
                          <w:b/>
                        </w:rPr>
                        <w:t xml:space="preserve">                        </w:t>
                      </w:r>
                      <w:r w:rsidR="00C44BE2" w:rsidRPr="00C44BE2">
                        <w:t>SNSPA Bucharest</w:t>
                      </w:r>
                    </w:p>
                    <w:p w14:paraId="03A5B07A" w14:textId="2300D472" w:rsidR="00D52717" w:rsidRPr="00C44BE2" w:rsidRDefault="00D52717" w:rsidP="00A13EB7">
                      <w:pPr>
                        <w:rPr>
                          <w:b/>
                          <w:lang w:val="en-US"/>
                        </w:rPr>
                      </w:pPr>
                      <w:r w:rsidRPr="00C44BE2">
                        <w:rPr>
                          <w:b/>
                          <w:lang w:val="en-US"/>
                        </w:rPr>
                        <w:t>Fachgebiet</w:t>
                      </w:r>
                      <w:r w:rsidRPr="00C44BE2">
                        <w:rPr>
                          <w:b/>
                          <w:lang w:val="en-US"/>
                        </w:rPr>
                        <w:tab/>
                        <w:t xml:space="preserve">          </w:t>
                      </w:r>
                      <w:r w:rsidR="00C44BE2" w:rsidRPr="00C44BE2">
                        <w:rPr>
                          <w:lang w:val="en-US"/>
                        </w:rPr>
                        <w:t>Master, Management and Communication in Business</w:t>
                      </w:r>
                    </w:p>
                    <w:p w14:paraId="066FEAAD" w14:textId="744A2311" w:rsidR="00D52717" w:rsidRPr="00F13F61" w:rsidRDefault="00D52717" w:rsidP="00A13EB7">
                      <w:pPr>
                        <w:rPr>
                          <w:b/>
                        </w:rPr>
                      </w:pPr>
                      <w:r w:rsidRPr="00E40A46">
                        <w:rPr>
                          <w:b/>
                        </w:rPr>
                        <w:t>Abschluss</w:t>
                      </w:r>
                      <w:r>
                        <w:rPr>
                          <w:b/>
                        </w:rPr>
                        <w:t xml:space="preserve">                  </w:t>
                      </w:r>
                    </w:p>
                    <w:p w14:paraId="0E8AA4B9" w14:textId="77777777" w:rsidR="00D52717" w:rsidRPr="00F13F61" w:rsidRDefault="00D52717" w:rsidP="003413FD">
                      <w:pPr>
                        <w:pBdr>
                          <w:bottom w:val="outset" w:sz="6" w:space="1" w:color="auto"/>
                        </w:pBdr>
                        <w:rPr>
                          <w:b/>
                        </w:rPr>
                      </w:pPr>
                      <w:r w:rsidRPr="00F13F61">
                        <w:rPr>
                          <w:b/>
                        </w:rPr>
                        <w:tab/>
                      </w:r>
                      <w:r>
                        <w:rPr>
                          <w:b/>
                        </w:rPr>
                        <w:t xml:space="preserve">          </w:t>
                      </w:r>
                      <w:r>
                        <w:t xml:space="preserve"> </w:t>
                      </w:r>
                    </w:p>
                    <w:p w14:paraId="71066D1D" w14:textId="77777777" w:rsidR="003413FD" w:rsidRDefault="003413FD" w:rsidP="003413FD">
                      <w:pPr>
                        <w:rPr>
                          <w:b/>
                        </w:rPr>
                      </w:pPr>
                    </w:p>
                    <w:p w14:paraId="167F430B" w14:textId="3ABA97E4" w:rsidR="003413FD" w:rsidRPr="00E37C43" w:rsidRDefault="003413FD" w:rsidP="003413FD">
                      <w:r w:rsidRPr="00E37C43">
                        <w:rPr>
                          <w:b/>
                        </w:rPr>
                        <w:t>Zeitpunkt</w:t>
                      </w:r>
                      <w:r w:rsidRPr="00F13F61">
                        <w:rPr>
                          <w:b/>
                        </w:rPr>
                        <w:tab/>
                      </w:r>
                      <w:r>
                        <w:rPr>
                          <w:b/>
                        </w:rPr>
                        <w:t xml:space="preserve">          </w:t>
                      </w:r>
                      <w:r w:rsidR="00C44BE2" w:rsidRPr="00C44BE2">
                        <w:t>Zeitraum unbekannt</w:t>
                      </w:r>
                    </w:p>
                    <w:p w14:paraId="2B3BC4DB" w14:textId="695386C8" w:rsidR="003413FD" w:rsidRPr="00F13F61" w:rsidRDefault="003413FD" w:rsidP="003413FD">
                      <w:pPr>
                        <w:rPr>
                          <w:b/>
                        </w:rPr>
                      </w:pPr>
                      <w:r w:rsidRPr="00E40A46">
                        <w:rPr>
                          <w:b/>
                        </w:rPr>
                        <w:t>Institut</w:t>
                      </w:r>
                      <w:r>
                        <w:rPr>
                          <w:b/>
                        </w:rPr>
                        <w:t xml:space="preserve">                        </w:t>
                      </w:r>
                      <w:r w:rsidR="00C44BE2" w:rsidRPr="00C44BE2">
                        <w:t>University of Transilvania, Brasov</w:t>
                      </w:r>
                    </w:p>
                    <w:p w14:paraId="232BE906" w14:textId="1F92BAB5" w:rsidR="003413FD" w:rsidRPr="006E7519" w:rsidRDefault="003413FD" w:rsidP="003413FD">
                      <w:pPr>
                        <w:rPr>
                          <w:lang w:val="en-US"/>
                        </w:rPr>
                      </w:pPr>
                      <w:r w:rsidRPr="006E7519">
                        <w:rPr>
                          <w:b/>
                          <w:lang w:val="en-US"/>
                        </w:rPr>
                        <w:t>Fachgebiet</w:t>
                      </w:r>
                      <w:r w:rsidRPr="006E7519">
                        <w:rPr>
                          <w:b/>
                          <w:lang w:val="en-US"/>
                        </w:rPr>
                        <w:tab/>
                        <w:t xml:space="preserve">          </w:t>
                      </w:r>
                      <w:r w:rsidR="00C44BE2" w:rsidRPr="006E7519">
                        <w:rPr>
                          <w:lang w:val="en-US"/>
                        </w:rPr>
                        <w:t>Master, Applied virtual reality in computer science</w:t>
                      </w:r>
                    </w:p>
                    <w:p w14:paraId="3BF0E50B" w14:textId="77777777" w:rsidR="003413FD" w:rsidRDefault="003413FD" w:rsidP="003413FD">
                      <w:pPr>
                        <w:rPr>
                          <w:b/>
                        </w:rPr>
                      </w:pPr>
                      <w:r w:rsidRPr="00E40A46">
                        <w:rPr>
                          <w:b/>
                        </w:rPr>
                        <w:t>Abschluss</w:t>
                      </w:r>
                      <w:r>
                        <w:rPr>
                          <w:b/>
                        </w:rPr>
                        <w:t xml:space="preserve">     </w:t>
                      </w:r>
                    </w:p>
                    <w:p w14:paraId="5A96D261" w14:textId="77777777" w:rsidR="003413FD" w:rsidRDefault="003413FD" w:rsidP="003413FD">
                      <w:pPr>
                        <w:pBdr>
                          <w:bottom w:val="outset" w:sz="6" w:space="1" w:color="auto"/>
                        </w:pBdr>
                        <w:rPr>
                          <w:b/>
                        </w:rPr>
                      </w:pPr>
                    </w:p>
                    <w:p w14:paraId="245D2E62" w14:textId="77777777" w:rsidR="003413FD" w:rsidRDefault="003413FD" w:rsidP="003413FD">
                      <w:pPr>
                        <w:rPr>
                          <w:b/>
                        </w:rPr>
                      </w:pPr>
                    </w:p>
                    <w:p w14:paraId="6711B205" w14:textId="247667C1" w:rsidR="003413FD" w:rsidRPr="00E37C43" w:rsidRDefault="003413FD" w:rsidP="003413FD">
                      <w:r w:rsidRPr="00E37C43">
                        <w:rPr>
                          <w:b/>
                        </w:rPr>
                        <w:t>Zeitpunkt</w:t>
                      </w:r>
                      <w:r w:rsidRPr="00F13F61">
                        <w:rPr>
                          <w:b/>
                        </w:rPr>
                        <w:tab/>
                      </w:r>
                      <w:r>
                        <w:rPr>
                          <w:b/>
                        </w:rPr>
                        <w:t xml:space="preserve">          </w:t>
                      </w:r>
                      <w:r w:rsidR="00C44BE2" w:rsidRPr="00C44BE2">
                        <w:t>Zeitraum unbekannt</w:t>
                      </w:r>
                    </w:p>
                    <w:p w14:paraId="54C42966" w14:textId="77777777" w:rsidR="00C44BE2" w:rsidRPr="006E7519" w:rsidRDefault="003413FD" w:rsidP="003413FD">
                      <w:r w:rsidRPr="006E7519">
                        <w:rPr>
                          <w:b/>
                        </w:rPr>
                        <w:t xml:space="preserve">Institut                        </w:t>
                      </w:r>
                      <w:r w:rsidR="00C44BE2" w:rsidRPr="006E7519">
                        <w:t xml:space="preserve">University of Transilvania – </w:t>
                      </w:r>
                    </w:p>
                    <w:p w14:paraId="2CE76167" w14:textId="04750101" w:rsidR="003413FD" w:rsidRPr="00C44BE2" w:rsidRDefault="00C44BE2" w:rsidP="00C44BE2">
                      <w:pPr>
                        <w:ind w:firstLine="1985"/>
                        <w:rPr>
                          <w:b/>
                          <w:lang w:val="en-US"/>
                        </w:rPr>
                      </w:pPr>
                      <w:r w:rsidRPr="00C44BE2">
                        <w:rPr>
                          <w:lang w:val="en-US"/>
                        </w:rPr>
                        <w:t>Faculty of Technological Engineering</w:t>
                      </w:r>
                    </w:p>
                    <w:p w14:paraId="4390825C" w14:textId="7D6CF6A6" w:rsidR="003413FD" w:rsidRPr="00C44BE2" w:rsidRDefault="003413FD" w:rsidP="003413FD">
                      <w:pPr>
                        <w:rPr>
                          <w:lang w:val="en-US"/>
                        </w:rPr>
                      </w:pPr>
                      <w:r w:rsidRPr="00C44BE2">
                        <w:rPr>
                          <w:b/>
                          <w:lang w:val="en-US"/>
                        </w:rPr>
                        <w:t>Fachgebiet</w:t>
                      </w:r>
                      <w:r w:rsidRPr="00C44BE2">
                        <w:rPr>
                          <w:b/>
                          <w:lang w:val="en-US"/>
                        </w:rPr>
                        <w:tab/>
                        <w:t xml:space="preserve">          </w:t>
                      </w:r>
                      <w:r w:rsidR="00C44BE2" w:rsidRPr="00C44BE2">
                        <w:rPr>
                          <w:lang w:val="en-US"/>
                        </w:rPr>
                        <w:t>Engineer, Industrial Robots</w:t>
                      </w:r>
                    </w:p>
                    <w:p w14:paraId="178E6E7F" w14:textId="583F4C25" w:rsidR="003413FD" w:rsidRPr="003413FD" w:rsidRDefault="003413FD" w:rsidP="003413FD">
                      <w:pPr>
                        <w:rPr>
                          <w:b/>
                        </w:rPr>
                      </w:pPr>
                      <w:r w:rsidRPr="00E40A46">
                        <w:rPr>
                          <w:b/>
                        </w:rPr>
                        <w:t>Abschluss</w:t>
                      </w:r>
                      <w:r>
                        <w:rPr>
                          <w:b/>
                        </w:rPr>
                        <w:t xml:space="preserve">                  </w:t>
                      </w:r>
                    </w:p>
                    <w:p w14:paraId="288ECD20" w14:textId="77777777" w:rsidR="003413FD" w:rsidRDefault="003413FD" w:rsidP="003413FD">
                      <w:pPr>
                        <w:pBdr>
                          <w:bottom w:val="outset" w:sz="6" w:space="1" w:color="auto"/>
                        </w:pBdr>
                        <w:rPr>
                          <w:b/>
                        </w:rPr>
                      </w:pPr>
                    </w:p>
                    <w:p w14:paraId="096005F7" w14:textId="77777777" w:rsidR="003413FD" w:rsidRDefault="003413FD" w:rsidP="003413FD">
                      <w:pPr>
                        <w:rPr>
                          <w:b/>
                        </w:rPr>
                      </w:pPr>
                    </w:p>
                    <w:p w14:paraId="43D19731" w14:textId="0AE99403" w:rsidR="003413FD" w:rsidRPr="00E37C43" w:rsidRDefault="003413FD" w:rsidP="003413FD">
                      <w:r w:rsidRPr="00E37C43">
                        <w:rPr>
                          <w:b/>
                        </w:rPr>
                        <w:t>Zeitpunkt</w:t>
                      </w:r>
                      <w:r w:rsidRPr="00F13F61">
                        <w:rPr>
                          <w:b/>
                        </w:rPr>
                        <w:tab/>
                      </w:r>
                      <w:r>
                        <w:rPr>
                          <w:b/>
                        </w:rPr>
                        <w:t xml:space="preserve">          </w:t>
                      </w:r>
                      <w:r w:rsidR="00C44BE2" w:rsidRPr="00C44BE2">
                        <w:t>Zeitraum unbekannt</w:t>
                      </w:r>
                    </w:p>
                    <w:p w14:paraId="5AA2110F" w14:textId="36FBBF84" w:rsidR="003413FD" w:rsidRPr="00F13F61" w:rsidRDefault="003413FD" w:rsidP="003413FD">
                      <w:pPr>
                        <w:rPr>
                          <w:b/>
                        </w:rPr>
                      </w:pPr>
                      <w:r w:rsidRPr="00E40A46">
                        <w:rPr>
                          <w:b/>
                        </w:rPr>
                        <w:t>Institut</w:t>
                      </w:r>
                      <w:r>
                        <w:rPr>
                          <w:b/>
                        </w:rPr>
                        <w:t xml:space="preserve">                        </w:t>
                      </w:r>
                      <w:r w:rsidR="00C44BE2" w:rsidRPr="00C44BE2">
                        <w:t>National College of Computer Science "Grigore Moisil"</w:t>
                      </w:r>
                    </w:p>
                    <w:p w14:paraId="1675599F" w14:textId="1A8F1EB3" w:rsidR="003413FD" w:rsidRPr="00C44BE2" w:rsidRDefault="003413FD" w:rsidP="003413FD">
                      <w:pPr>
                        <w:rPr>
                          <w:lang w:val="en-US"/>
                        </w:rPr>
                      </w:pPr>
                      <w:r w:rsidRPr="00C44BE2">
                        <w:rPr>
                          <w:b/>
                          <w:lang w:val="en-US"/>
                        </w:rPr>
                        <w:t>Fachgebiet</w:t>
                      </w:r>
                      <w:r w:rsidRPr="00C44BE2">
                        <w:rPr>
                          <w:b/>
                          <w:lang w:val="en-US"/>
                        </w:rPr>
                        <w:tab/>
                        <w:t xml:space="preserve">          </w:t>
                      </w:r>
                      <w:r w:rsidR="002F62DD">
                        <w:rPr>
                          <w:lang w:val="en-US"/>
                        </w:rPr>
                        <w:t>M</w:t>
                      </w:r>
                      <w:r w:rsidR="00C44BE2" w:rsidRPr="00C44BE2">
                        <w:rPr>
                          <w:lang w:val="en-US"/>
                        </w:rPr>
                        <w:t>edium level of programming, Computer science</w:t>
                      </w:r>
                    </w:p>
                    <w:p w14:paraId="2EFBF531" w14:textId="0CF8BC1D" w:rsidR="003413FD" w:rsidRDefault="003413FD" w:rsidP="003413FD">
                      <w:r w:rsidRPr="00E40A46">
                        <w:rPr>
                          <w:b/>
                        </w:rPr>
                        <w:t>Abschluss</w:t>
                      </w:r>
                      <w:r>
                        <w:rPr>
                          <w:b/>
                        </w:rPr>
                        <w:t xml:space="preserve">                  </w:t>
                      </w:r>
                    </w:p>
                    <w:p w14:paraId="1048B9B1" w14:textId="77777777" w:rsidR="003413FD" w:rsidRDefault="003413FD" w:rsidP="003413FD">
                      <w:pPr>
                        <w:pBdr>
                          <w:bottom w:val="outset" w:sz="6" w:space="1" w:color="auto"/>
                        </w:pBdr>
                      </w:pPr>
                    </w:p>
                    <w:p w14:paraId="510864CF" w14:textId="77777777" w:rsidR="003413FD" w:rsidRDefault="003413FD" w:rsidP="003413FD"/>
                    <w:p w14:paraId="45AAFB09" w14:textId="5572691A" w:rsidR="003413FD" w:rsidRDefault="003413FD" w:rsidP="003413FD">
                      <w:r w:rsidRPr="00E37C43">
                        <w:rPr>
                          <w:b/>
                        </w:rPr>
                        <w:t>Zeitpunkt</w:t>
                      </w:r>
                      <w:r w:rsidRPr="00F13F61">
                        <w:rPr>
                          <w:b/>
                        </w:rPr>
                        <w:tab/>
                      </w:r>
                      <w:r>
                        <w:rPr>
                          <w:b/>
                        </w:rPr>
                        <w:t xml:space="preserve">          </w:t>
                      </w:r>
                      <w:r w:rsidR="00C44BE2" w:rsidRPr="00C44BE2">
                        <w:t>Zeitraum unbekannt</w:t>
                      </w:r>
                    </w:p>
                    <w:p w14:paraId="6D423284" w14:textId="65361D4A" w:rsidR="003413FD" w:rsidRPr="00F13F61" w:rsidRDefault="003413FD" w:rsidP="003413FD">
                      <w:pPr>
                        <w:rPr>
                          <w:b/>
                        </w:rPr>
                      </w:pPr>
                      <w:r w:rsidRPr="00E40A46">
                        <w:rPr>
                          <w:b/>
                        </w:rPr>
                        <w:t>Institut</w:t>
                      </w:r>
                      <w:r>
                        <w:rPr>
                          <w:b/>
                        </w:rPr>
                        <w:t xml:space="preserve">                        </w:t>
                      </w:r>
                      <w:r w:rsidR="002F62DD">
                        <w:t>Scrum E</w:t>
                      </w:r>
                      <w:r w:rsidR="00C44BE2" w:rsidRPr="00C44BE2">
                        <w:t>vents</w:t>
                      </w:r>
                    </w:p>
                    <w:p w14:paraId="1F98EC2A" w14:textId="2D99752F" w:rsidR="003413FD" w:rsidRDefault="003413FD" w:rsidP="003413FD">
                      <w:r w:rsidRPr="00E40A46">
                        <w:rPr>
                          <w:b/>
                        </w:rPr>
                        <w:t>Fachgebiet</w:t>
                      </w:r>
                      <w:r w:rsidRPr="00F13F61">
                        <w:rPr>
                          <w:b/>
                        </w:rPr>
                        <w:tab/>
                      </w:r>
                      <w:r>
                        <w:rPr>
                          <w:b/>
                        </w:rPr>
                        <w:t xml:space="preserve">          </w:t>
                      </w:r>
                      <w:r w:rsidR="002F62DD">
                        <w:t>Agile Methoden</w:t>
                      </w:r>
                    </w:p>
                    <w:p w14:paraId="48A8C4A0" w14:textId="4353EDF2" w:rsidR="003413FD" w:rsidRPr="003413FD" w:rsidRDefault="003413FD" w:rsidP="003413FD">
                      <w:pPr>
                        <w:rPr>
                          <w:b/>
                        </w:rPr>
                      </w:pPr>
                      <w:r w:rsidRPr="00E40A46">
                        <w:rPr>
                          <w:b/>
                        </w:rPr>
                        <w:t>Abschluss</w:t>
                      </w:r>
                      <w:r>
                        <w:rPr>
                          <w:b/>
                        </w:rPr>
                        <w:t xml:space="preserve">                  </w:t>
                      </w:r>
                      <w:r w:rsidR="00C44BE2" w:rsidRPr="00C44BE2">
                        <w:t>Scrum Master</w:t>
                      </w:r>
                    </w:p>
                    <w:p w14:paraId="77DE17AF" w14:textId="105336BD" w:rsidR="00D52717" w:rsidRPr="00A86519" w:rsidRDefault="00D52717" w:rsidP="003413FD"/>
                  </w:txbxContent>
                </v:textbox>
                <w10:wrap type="square"/>
              </v:shape>
            </w:pict>
          </mc:Fallback>
        </mc:AlternateContent>
      </w:r>
    </w:p>
    <w:p w14:paraId="000887D4" w14:textId="4CBBDABC" w:rsidR="00EB1D99" w:rsidRDefault="00EB1D99" w:rsidP="00EB1D99">
      <w:pPr>
        <w:spacing w:before="160" w:after="320" w:line="360" w:lineRule="auto"/>
        <w:contextualSpacing w:val="0"/>
        <w:rPr>
          <w:sz w:val="24"/>
          <w:lang w:eastAsia="de-DE" w:bidi="ar-SA"/>
        </w:rPr>
      </w:pPr>
    </w:p>
    <w:p w14:paraId="6074A0BC" w14:textId="05A5CF99" w:rsidR="00EB1D99" w:rsidRDefault="00EB1D99" w:rsidP="00EB1D99">
      <w:pPr>
        <w:spacing w:before="160" w:after="320" w:line="360" w:lineRule="auto"/>
        <w:contextualSpacing w:val="0"/>
        <w:rPr>
          <w:sz w:val="24"/>
          <w:lang w:eastAsia="de-DE" w:bidi="ar-SA"/>
        </w:rPr>
      </w:pPr>
    </w:p>
    <w:p w14:paraId="75472F6D" w14:textId="2D8FC06C" w:rsidR="00EB1D99" w:rsidRDefault="00EB1D99" w:rsidP="00EB1D99">
      <w:pPr>
        <w:spacing w:before="160" w:after="320" w:line="360" w:lineRule="auto"/>
        <w:contextualSpacing w:val="0"/>
        <w:rPr>
          <w:sz w:val="24"/>
          <w:lang w:eastAsia="de-DE" w:bidi="ar-SA"/>
        </w:rPr>
      </w:pPr>
    </w:p>
    <w:p w14:paraId="46F34E5A" w14:textId="7179D94E" w:rsidR="00EB1D99" w:rsidRDefault="00EB1D99" w:rsidP="00EB1D99">
      <w:pPr>
        <w:spacing w:before="160" w:after="320" w:line="360" w:lineRule="auto"/>
        <w:contextualSpacing w:val="0"/>
        <w:rPr>
          <w:sz w:val="24"/>
          <w:lang w:eastAsia="de-DE" w:bidi="ar-SA"/>
        </w:rPr>
      </w:pPr>
    </w:p>
    <w:p w14:paraId="7F119FF1" w14:textId="4BFDF7E3" w:rsidR="00EB1D99" w:rsidRDefault="00EB1D99" w:rsidP="00EB1D99">
      <w:pPr>
        <w:spacing w:before="160" w:after="320" w:line="360" w:lineRule="auto"/>
        <w:contextualSpacing w:val="0"/>
        <w:rPr>
          <w:sz w:val="24"/>
          <w:lang w:eastAsia="de-DE" w:bidi="ar-SA"/>
        </w:rPr>
      </w:pPr>
    </w:p>
    <w:p w14:paraId="6231EB2B" w14:textId="1224DDDA" w:rsidR="00EB1D99" w:rsidRDefault="00EB1D99" w:rsidP="00EB1D99">
      <w:pPr>
        <w:spacing w:before="160" w:after="320" w:line="360" w:lineRule="auto"/>
        <w:contextualSpacing w:val="0"/>
        <w:rPr>
          <w:sz w:val="24"/>
          <w:lang w:eastAsia="de-DE" w:bidi="ar-SA"/>
        </w:rPr>
      </w:pPr>
    </w:p>
    <w:p w14:paraId="708F6872" w14:textId="78340AA6" w:rsidR="003413FD" w:rsidRDefault="003413FD" w:rsidP="00BF4E94">
      <w:pPr>
        <w:spacing w:before="160" w:after="320" w:line="360" w:lineRule="auto"/>
        <w:contextualSpacing w:val="0"/>
        <w:rPr>
          <w:sz w:val="24"/>
          <w:lang w:eastAsia="de-DE" w:bidi="ar-SA"/>
        </w:rPr>
      </w:pPr>
    </w:p>
    <w:p w14:paraId="4EE7CD60" w14:textId="533ED267" w:rsidR="003413FD" w:rsidRDefault="003413FD">
      <w:pPr>
        <w:spacing w:before="160" w:after="320" w:line="360" w:lineRule="auto"/>
        <w:contextualSpacing w:val="0"/>
        <w:rPr>
          <w:sz w:val="24"/>
          <w:lang w:eastAsia="de-DE" w:bidi="ar-SA"/>
        </w:rPr>
      </w:pPr>
      <w:r>
        <w:rPr>
          <w:sz w:val="24"/>
          <w:lang w:eastAsia="de-DE" w:bidi="ar-SA"/>
        </w:rPr>
        <w:br w:type="page"/>
      </w:r>
    </w:p>
    <w:p w14:paraId="1F483F5D" w14:textId="70FE0441" w:rsidR="00777987" w:rsidRPr="000B28A5" w:rsidRDefault="00B911B9" w:rsidP="00BF4E94">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796480" behindDoc="0" locked="0" layoutInCell="1" allowOverlap="1" wp14:anchorId="57D84A46" wp14:editId="29C9C0C1">
                <wp:simplePos x="0" y="0"/>
                <wp:positionH relativeFrom="column">
                  <wp:posOffset>1557020</wp:posOffset>
                </wp:positionH>
                <wp:positionV relativeFrom="paragraph">
                  <wp:posOffset>2109470</wp:posOffset>
                </wp:positionV>
                <wp:extent cx="5033010" cy="1259840"/>
                <wp:effectExtent l="0" t="0" r="0" b="10160"/>
                <wp:wrapSquare wrapText="bothSides"/>
                <wp:docPr id="31" name="Textfeld 31"/>
                <wp:cNvGraphicFramePr/>
                <a:graphic xmlns:a="http://schemas.openxmlformats.org/drawingml/2006/main">
                  <a:graphicData uri="http://schemas.microsoft.com/office/word/2010/wordprocessingShape">
                    <wps:wsp>
                      <wps:cNvSpPr txBox="1"/>
                      <wps:spPr>
                        <a:xfrm>
                          <a:off x="0" y="0"/>
                          <a:ext cx="503301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7998E2" w14:textId="77777777" w:rsidR="008940C5" w:rsidRDefault="008940C5" w:rsidP="008940C5">
                            <w:pPr>
                              <w:ind w:right="-40"/>
                            </w:pPr>
                            <w:r w:rsidRPr="006507C0">
                              <w:t xml:space="preserve">Allianz für Cybersicherheit, Bayerischer IT-Sicherheitscluster, bitkom, </w:t>
                            </w:r>
                            <w:r>
                              <w:t>Docker,</w:t>
                            </w:r>
                          </w:p>
                          <w:p w14:paraId="32EAF650" w14:textId="77777777" w:rsidR="008940C5" w:rsidRPr="005C3E63" w:rsidRDefault="008940C5" w:rsidP="008940C5">
                            <w:pPr>
                              <w:ind w:right="-40"/>
                              <w:rPr>
                                <w:lang w:val="en-US"/>
                              </w:rPr>
                            </w:pPr>
                            <w:r w:rsidRPr="005C3E63">
                              <w:rPr>
                                <w:lang w:val="en-US"/>
                              </w:rPr>
                              <w:t>CIS (Center for Internet Security), Cl</w:t>
                            </w:r>
                            <w:r>
                              <w:rPr>
                                <w:lang w:val="en-US"/>
                              </w:rPr>
                              <w:t xml:space="preserve">oud Native Computing Foundation </w:t>
                            </w:r>
                            <w:r w:rsidRPr="005C3E63">
                              <w:rPr>
                                <w:lang w:val="en-US"/>
                              </w:rPr>
                              <w:t xml:space="preserve">(CNCF), CSA (Cloud Security Alliance), eco Verband der Internetwirtschaft e.V., </w:t>
                            </w:r>
                            <w:r>
                              <w:rPr>
                                <w:lang w:val="en-US"/>
                              </w:rPr>
                              <w:t>Dell,</w:t>
                            </w:r>
                          </w:p>
                          <w:p w14:paraId="7AF8173A" w14:textId="77777777" w:rsidR="008940C5" w:rsidRPr="00583A08" w:rsidRDefault="008940C5" w:rsidP="008940C5">
                            <w:pPr>
                              <w:ind w:right="-40"/>
                              <w:rPr>
                                <w:lang w:val="en-US"/>
                              </w:rPr>
                            </w:pPr>
                            <w:r w:rsidRPr="00583A08">
                              <w:rPr>
                                <w:lang w:val="en-US"/>
                              </w:rPr>
                              <w:t xml:space="preserve">EuroCloud Deutschland_eco e.V., ISACA, Teletrust, The Linux Foundation, </w:t>
                            </w:r>
                          </w:p>
                          <w:p w14:paraId="1AA006CE" w14:textId="77777777" w:rsidR="008940C5" w:rsidRPr="006507C0" w:rsidRDefault="008940C5" w:rsidP="008940C5">
                            <w:pPr>
                              <w:ind w:right="-40"/>
                            </w:pPr>
                            <w:r w:rsidRPr="006507C0">
                              <w:t>GDD (Gesellschaft für Datenschutz und Datensicherheit e.V.)</w:t>
                            </w:r>
                            <w:r>
                              <w:t>, VMware</w:t>
                            </w:r>
                          </w:p>
                        </w:txbxContent>
                      </wps:txbx>
                      <wps:bodyPr rot="0" spcFirstLastPara="0" vertOverflow="overflow" horzOverflow="overflow" vert="horz" wrap="square" lIns="125999"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84A46" id="Textfeld 31" o:spid="_x0000_s1041" type="#_x0000_t202" style="position:absolute;margin-left:122.6pt;margin-top:166.1pt;width:396.3pt;height:99.2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" filled="f" stroked="f">
                <v:textbox inset="125999emu,,2mm">
                  <w:txbxContent>
                    <w:p w14:paraId="6B7998E2" w14:textId="77777777" w:rsidR="008940C5" w:rsidRDefault="008940C5" w:rsidP="008940C5">
                      <w:pPr>
                        <w:ind w:right="-40"/>
                      </w:pPr>
                      <w:r w:rsidRPr="006507C0">
                        <w:t xml:space="preserve">Allianz für Cybersicherheit, Bayerischer IT-Sicherheitscluster, bitkom, </w:t>
                      </w:r>
                      <w:r>
                        <w:t>Docker,</w:t>
                      </w:r>
                    </w:p>
                    <w:p w14:paraId="32EAF650" w14:textId="77777777" w:rsidR="008940C5" w:rsidRPr="005C3E63" w:rsidRDefault="008940C5" w:rsidP="008940C5">
                      <w:pPr>
                        <w:ind w:right="-40"/>
                        <w:rPr>
                          <w:lang w:val="en-US"/>
                        </w:rPr>
                      </w:pPr>
                      <w:r w:rsidRPr="005C3E63">
                        <w:rPr>
                          <w:lang w:val="en-US"/>
                        </w:rPr>
                        <w:t>CIS (Center for Internet Security), Cl</w:t>
                      </w:r>
                      <w:r>
                        <w:rPr>
                          <w:lang w:val="en-US"/>
                        </w:rPr>
                        <w:t xml:space="preserve">oud Native Computing Foundation </w:t>
                      </w:r>
                      <w:r w:rsidRPr="005C3E63">
                        <w:rPr>
                          <w:lang w:val="en-US"/>
                        </w:rPr>
                        <w:t xml:space="preserve">(CNCF), CSA (Cloud Security Alliance), eco Verband der Internetwirtschaft e.V., </w:t>
                      </w:r>
                      <w:r>
                        <w:rPr>
                          <w:lang w:val="en-US"/>
                        </w:rPr>
                        <w:t>Dell,</w:t>
                      </w:r>
                    </w:p>
                    <w:p w14:paraId="7AF8173A" w14:textId="77777777" w:rsidR="008940C5" w:rsidRPr="00583A08" w:rsidRDefault="008940C5" w:rsidP="008940C5">
                      <w:pPr>
                        <w:ind w:right="-40"/>
                        <w:rPr>
                          <w:lang w:val="en-US"/>
                        </w:rPr>
                      </w:pPr>
                      <w:r w:rsidRPr="00583A08">
                        <w:rPr>
                          <w:lang w:val="en-US"/>
                        </w:rPr>
                        <w:t xml:space="preserve">EuroCloud Deutschland_eco e.V., ISACA, Teletrust, The Linux Foundation, </w:t>
                      </w:r>
                    </w:p>
                    <w:p w14:paraId="1AA006CE" w14:textId="77777777" w:rsidR="008940C5" w:rsidRPr="006507C0" w:rsidRDefault="008940C5" w:rsidP="008940C5">
                      <w:pPr>
                        <w:ind w:right="-40"/>
                      </w:pPr>
                      <w:r w:rsidRPr="006507C0">
                        <w:t>GDD (Gesellschaft für Datenschutz und Datensicherheit e.V.)</w:t>
                      </w:r>
                      <w:r>
                        <w:t>, VMware</w:t>
                      </w:r>
                    </w:p>
                  </w:txbxContent>
                </v:textbox>
                <w10:wrap type="square"/>
              </v:shape>
            </w:pict>
          </mc:Fallback>
        </mc:AlternateContent>
      </w:r>
      <w:r>
        <w:rPr>
          <w:noProof/>
          <w:sz w:val="24"/>
          <w:lang w:eastAsia="de-DE" w:bidi="ar-SA"/>
        </w:rPr>
        <w:drawing>
          <wp:anchor distT="0" distB="0" distL="114300" distR="114300" simplePos="0" relativeHeight="251809792" behindDoc="1" locked="0" layoutInCell="1" allowOverlap="1" wp14:anchorId="42792B36" wp14:editId="60AF4F5B">
            <wp:simplePos x="0" y="0"/>
            <wp:positionH relativeFrom="column">
              <wp:posOffset>-49530</wp:posOffset>
            </wp:positionH>
            <wp:positionV relativeFrom="paragraph">
              <wp:posOffset>1880235</wp:posOffset>
            </wp:positionV>
            <wp:extent cx="1366520" cy="2155825"/>
            <wp:effectExtent l="0" t="0" r="5080" b="3175"/>
            <wp:wrapNone/>
            <wp:docPr id="33" name="Bild 33" descr="../balken_partn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lken_partners.jpg"/>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75359"/>
                    <a:stretch/>
                  </pic:blipFill>
                  <pic:spPr bwMode="auto">
                    <a:xfrm>
                      <a:off x="0" y="0"/>
                      <a:ext cx="1366520" cy="2155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de-DE" w:bidi="ar-SA"/>
        </w:rPr>
        <w:drawing>
          <wp:anchor distT="0" distB="0" distL="114300" distR="114300" simplePos="0" relativeHeight="251810816" behindDoc="1" locked="0" layoutInCell="1" allowOverlap="1" wp14:anchorId="719275F5" wp14:editId="75ADAE9F">
            <wp:simplePos x="0" y="0"/>
            <wp:positionH relativeFrom="column">
              <wp:posOffset>-53975</wp:posOffset>
            </wp:positionH>
            <wp:positionV relativeFrom="paragraph">
              <wp:posOffset>170180</wp:posOffset>
            </wp:positionV>
            <wp:extent cx="1366520" cy="1000760"/>
            <wp:effectExtent l="0" t="0" r="5080" b="0"/>
            <wp:wrapNone/>
            <wp:docPr id="34" name="Bild 34" descr="../cert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rtification.jpg"/>
                    <pic:cNvPicPr>
                      <a:picLocks noChangeAspect="1" noChangeArrowheads="1"/>
                    </pic:cNvPicPr>
                  </pic:nvPicPr>
                  <pic:blipFill rotWithShape="1">
                    <a:blip r:embed="rId24">
                      <a:extLst>
                        <a:ext uri="{28A0092B-C50C-407E-A947-70E740481C1C}">
                          <a14:useLocalDpi xmlns:a14="http://schemas.microsoft.com/office/drawing/2010/main" val="0"/>
                        </a:ext>
                      </a:extLst>
                    </a:blip>
                    <a:srcRect b="88557"/>
                    <a:stretch/>
                  </pic:blipFill>
                  <pic:spPr bwMode="auto">
                    <a:xfrm>
                      <a:off x="0" y="0"/>
                      <a:ext cx="1366520" cy="1000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1585">
        <w:rPr>
          <w:noProof/>
          <w:lang w:eastAsia="de-DE" w:bidi="ar-SA"/>
        </w:rPr>
        <mc:AlternateContent>
          <mc:Choice Requires="wps">
            <w:drawing>
              <wp:anchor distT="0" distB="0" distL="114300" distR="114300" simplePos="0" relativeHeight="251812864" behindDoc="0" locked="0" layoutInCell="1" allowOverlap="1" wp14:anchorId="4E3CF689" wp14:editId="2DDC67F1">
                <wp:simplePos x="0" y="0"/>
                <wp:positionH relativeFrom="column">
                  <wp:posOffset>1553845</wp:posOffset>
                </wp:positionH>
                <wp:positionV relativeFrom="paragraph">
                  <wp:posOffset>276225</wp:posOffset>
                </wp:positionV>
                <wp:extent cx="4795520" cy="2291715"/>
                <wp:effectExtent l="0" t="0" r="0" b="0"/>
                <wp:wrapSquare wrapText="bothSides"/>
                <wp:docPr id="35" name="Textfeld 35"/>
                <wp:cNvGraphicFramePr/>
                <a:graphic xmlns:a="http://schemas.openxmlformats.org/drawingml/2006/main">
                  <a:graphicData uri="http://schemas.microsoft.com/office/word/2010/wordprocessingShape">
                    <wps:wsp>
                      <wps:cNvSpPr txBox="1"/>
                      <wps:spPr>
                        <a:xfrm>
                          <a:off x="0" y="0"/>
                          <a:ext cx="4795520" cy="22917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DA4902" w14:textId="1B41EFBD" w:rsidR="007C1585" w:rsidRPr="00E37C43" w:rsidRDefault="00B5663C" w:rsidP="007C1585">
                            <w:r>
                              <w:rPr>
                                <w:b/>
                              </w:rPr>
                              <w:t>Datum</w:t>
                            </w:r>
                            <w:r w:rsidR="007C1585" w:rsidRPr="00F13F61">
                              <w:rPr>
                                <w:b/>
                              </w:rPr>
                              <w:tab/>
                            </w:r>
                            <w:r w:rsidR="007C1585">
                              <w:rPr>
                                <w:b/>
                              </w:rPr>
                              <w:t xml:space="preserve">          </w:t>
                            </w:r>
                            <w:r>
                              <w:rPr>
                                <w:b/>
                              </w:rPr>
                              <w:t xml:space="preserve">             </w:t>
                            </w:r>
                            <w:r w:rsidR="00B911B9" w:rsidRPr="00B911B9">
                              <w:t>31.5.2017</w:t>
                            </w:r>
                          </w:p>
                          <w:p w14:paraId="052F9F5B" w14:textId="47E06E26" w:rsidR="007C1585" w:rsidRPr="00F13F61" w:rsidRDefault="00B5663C" w:rsidP="00B5663C">
                            <w:pPr>
                              <w:ind w:left="1985" w:hanging="1985"/>
                              <w:rPr>
                                <w:b/>
                              </w:rPr>
                            </w:pPr>
                            <w:r w:rsidRPr="00B5663C">
                              <w:rPr>
                                <w:b/>
                              </w:rPr>
                              <w:t>Bezeichnung</w:t>
                            </w:r>
                            <w:r w:rsidR="007C1585">
                              <w:rPr>
                                <w:b/>
                              </w:rPr>
                              <w:t xml:space="preserve">            </w:t>
                            </w:r>
                            <w:r>
                              <w:rPr>
                                <w:b/>
                              </w:rPr>
                              <w:tab/>
                            </w:r>
                            <w:r w:rsidR="00B911B9" w:rsidRPr="00B911B9">
                              <w:t>Scrum Master</w:t>
                            </w:r>
                          </w:p>
                          <w:p w14:paraId="3945E28B" w14:textId="6C935214" w:rsidR="007C1585" w:rsidRPr="00F13F61" w:rsidRDefault="00B5663C" w:rsidP="007C1585">
                            <w:pPr>
                              <w:rPr>
                                <w:b/>
                              </w:rPr>
                            </w:pPr>
                            <w:r w:rsidRPr="00B5663C">
                              <w:rPr>
                                <w:b/>
                              </w:rPr>
                              <w:t>Beschreibung</w:t>
                            </w:r>
                            <w:r w:rsidR="007C1585" w:rsidRPr="00F13F61">
                              <w:rPr>
                                <w:b/>
                              </w:rPr>
                              <w:tab/>
                            </w:r>
                            <w:r w:rsidR="007C1585">
                              <w:rPr>
                                <w:b/>
                              </w:rPr>
                              <w:t xml:space="preserve">          </w:t>
                            </w:r>
                          </w:p>
                          <w:p w14:paraId="16F8E7D7" w14:textId="20EE8F75" w:rsidR="007C1585" w:rsidRPr="00B911B9" w:rsidRDefault="007C1585" w:rsidP="00B911B9">
                            <w:pPr>
                              <w:rPr>
                                <w:b/>
                              </w:rPr>
                            </w:pPr>
                            <w:r w:rsidRPr="00F13F61">
                              <w:rPr>
                                <w:b/>
                              </w:rPr>
                              <w:tab/>
                            </w:r>
                            <w:r>
                              <w:rPr>
                                <w:b/>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F689" id="Textfeld 35" o:spid="_x0000_s1042" type="#_x0000_t202" style="position:absolute;margin-left:122.35pt;margin-top:21.75pt;width:377.6pt;height:180.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" filled="f" stroked="f">
                <v:textbox>
                  <w:txbxContent>
                    <w:p w14:paraId="44DA4902" w14:textId="1B41EFBD" w:rsidR="007C1585" w:rsidRPr="00E37C43" w:rsidRDefault="00B5663C" w:rsidP="007C1585">
                      <w:r>
                        <w:rPr>
                          <w:b/>
                        </w:rPr>
                        <w:t>Datum</w:t>
                      </w:r>
                      <w:r w:rsidR="007C1585" w:rsidRPr="00F13F61">
                        <w:rPr>
                          <w:b/>
                        </w:rPr>
                        <w:tab/>
                      </w:r>
                      <w:r w:rsidR="007C1585">
                        <w:rPr>
                          <w:b/>
                        </w:rPr>
                        <w:t xml:space="preserve">          </w:t>
                      </w:r>
                      <w:r>
                        <w:rPr>
                          <w:b/>
                        </w:rPr>
                        <w:t xml:space="preserve">             </w:t>
                      </w:r>
                      <w:r w:rsidR="00B911B9" w:rsidRPr="00B911B9">
                        <w:t>31.5.2017</w:t>
                      </w:r>
                    </w:p>
                    <w:p w14:paraId="052F9F5B" w14:textId="47E06E26" w:rsidR="007C1585" w:rsidRPr="00F13F61" w:rsidRDefault="00B5663C" w:rsidP="00B5663C">
                      <w:pPr>
                        <w:ind w:left="1985" w:hanging="1985"/>
                        <w:rPr>
                          <w:b/>
                        </w:rPr>
                      </w:pPr>
                      <w:r w:rsidRPr="00B5663C">
                        <w:rPr>
                          <w:b/>
                        </w:rPr>
                        <w:t>Bezeichnung</w:t>
                      </w:r>
                      <w:r w:rsidR="007C1585">
                        <w:rPr>
                          <w:b/>
                        </w:rPr>
                        <w:t xml:space="preserve">            </w:t>
                      </w:r>
                      <w:r>
                        <w:rPr>
                          <w:b/>
                        </w:rPr>
                        <w:tab/>
                      </w:r>
                      <w:r w:rsidR="00B911B9" w:rsidRPr="00B911B9">
                        <w:t>Scrum Master</w:t>
                      </w:r>
                    </w:p>
                    <w:p w14:paraId="3945E28B" w14:textId="6C935214" w:rsidR="007C1585" w:rsidRPr="00F13F61" w:rsidRDefault="00B5663C" w:rsidP="007C1585">
                      <w:pPr>
                        <w:rPr>
                          <w:b/>
                        </w:rPr>
                      </w:pPr>
                      <w:r w:rsidRPr="00B5663C">
                        <w:rPr>
                          <w:b/>
                        </w:rPr>
                        <w:t>Beschreibung</w:t>
                      </w:r>
                      <w:r w:rsidR="007C1585" w:rsidRPr="00F13F61">
                        <w:rPr>
                          <w:b/>
                        </w:rPr>
                        <w:tab/>
                      </w:r>
                      <w:r w:rsidR="007C1585">
                        <w:rPr>
                          <w:b/>
                        </w:rPr>
                        <w:t xml:space="preserve">          </w:t>
                      </w:r>
                    </w:p>
                    <w:p w14:paraId="16F8E7D7" w14:textId="20EE8F75" w:rsidR="007C1585" w:rsidRPr="00B911B9" w:rsidRDefault="007C1585" w:rsidP="00B911B9">
                      <w:pPr>
                        <w:rPr>
                          <w:b/>
                        </w:rPr>
                      </w:pPr>
                      <w:r w:rsidRPr="00F13F61">
                        <w:rPr>
                          <w:b/>
                        </w:rPr>
                        <w:tab/>
                      </w:r>
                      <w:r>
                        <w:rPr>
                          <w:b/>
                        </w:rPr>
                        <w:t xml:space="preserve">          </w:t>
                      </w:r>
                    </w:p>
                  </w:txbxContent>
                </v:textbox>
                <w10:wrap type="square"/>
              </v:shape>
            </w:pict>
          </mc:Fallback>
        </mc:AlternateContent>
      </w:r>
    </w:p>
    <w:sectPr w:rsidR="00777987" w:rsidRPr="000B28A5" w:rsidSect="005C7394">
      <w:headerReference w:type="first" r:id="rId25"/>
      <w:type w:val="continuous"/>
      <w:pgSz w:w="11900" w:h="16820" w:code="9"/>
      <w:pgMar w:top="1899" w:right="1009" w:bottom="1134" w:left="1009" w:header="1191" w:footer="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572F1B" w14:textId="77777777" w:rsidR="00287852" w:rsidRDefault="00287852">
      <w:r>
        <w:separator/>
      </w:r>
    </w:p>
    <w:p w14:paraId="1FB6C074" w14:textId="77777777" w:rsidR="00287852" w:rsidRDefault="00287852"/>
  </w:endnote>
  <w:endnote w:type="continuationSeparator" w:id="0">
    <w:p w14:paraId="01A01B37" w14:textId="77777777" w:rsidR="00287852" w:rsidRDefault="00287852">
      <w:r>
        <w:continuationSeparator/>
      </w:r>
    </w:p>
    <w:p w14:paraId="7640CEC4" w14:textId="77777777" w:rsidR="00287852" w:rsidRDefault="00287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FFFFFF" w:themeColor="background1"/>
        <w:lang w:eastAsia="ja-JP" w:bidi="de-DE"/>
      </w:rPr>
      <w:id w:val="732053348"/>
      <w:docPartObj>
        <w:docPartGallery w:val="Page Numbers (Bottom of Page)"/>
        <w:docPartUnique/>
      </w:docPartObj>
    </w:sdtPr>
    <w:sdtEndPr>
      <w:rPr>
        <w:rFonts w:ascii="Times" w:hAnsi="Times" w:cs="Times New Roman"/>
        <w:noProof/>
        <w:color w:val="auto"/>
        <w:lang w:eastAsia="de-DE" w:bidi="ar-SA"/>
      </w:rPr>
    </w:sdtEndPr>
    <w:sdtContent>
      <w:p w14:paraId="7E38AC4E" w14:textId="77777777" w:rsidR="00D52717" w:rsidRDefault="00D52717" w:rsidP="009C6C8F">
        <w:pPr>
          <w:pStyle w:val="western"/>
          <w:spacing w:after="0" w:line="240" w:lineRule="auto"/>
          <w:jc w:val="center"/>
          <w:rPr>
            <w:rFonts w:asciiTheme="minorHAnsi" w:hAnsiTheme="minorHAnsi" w:cstheme="minorBidi"/>
            <w:color w:val="FFFFFF" w:themeColor="background1"/>
            <w:lang w:eastAsia="ja-JP" w:bidi="de-DE"/>
          </w:rPr>
        </w:pPr>
      </w:p>
      <w:p w14:paraId="6255A038" w14:textId="3B89D743" w:rsidR="00D52717" w:rsidRDefault="00D52717" w:rsidP="000665EE">
        <w:pPr>
          <w:pStyle w:val="western"/>
          <w:spacing w:after="0" w:line="240" w:lineRule="auto"/>
          <w:rPr>
            <w:rFonts w:ascii="Roboto" w:hAnsi="Roboto"/>
            <w:caps/>
            <w:color w:val="000000"/>
            <w:spacing w:val="30"/>
            <w:sz w:val="13"/>
            <w:szCs w:val="13"/>
          </w:rPr>
        </w:pPr>
      </w:p>
      <w:p w14:paraId="09F08094" w14:textId="77777777" w:rsidR="00D52717" w:rsidRPr="002D6BEB" w:rsidRDefault="00D52717" w:rsidP="00964B44">
        <w:pPr>
          <w:pStyle w:val="western"/>
          <w:spacing w:after="0" w:line="240" w:lineRule="auto"/>
          <w:jc w:val="center"/>
          <w:rPr>
            <w:rFonts w:ascii="Roboto" w:hAnsi="Roboto"/>
            <w:caps/>
            <w:color w:val="000000"/>
            <w:spacing w:val="30"/>
            <w:sz w:val="13"/>
            <w:szCs w:val="13"/>
          </w:rPr>
        </w:pPr>
      </w:p>
      <w:p w14:paraId="6A816762" w14:textId="77777777" w:rsidR="00D52717" w:rsidRPr="00A82A0B" w:rsidRDefault="00287852" w:rsidP="00EC714B">
        <w:pPr>
          <w:pStyle w:val="western"/>
          <w:spacing w:after="0" w:line="240" w:lineRule="auto"/>
          <w:rPr>
            <w:rFonts w:ascii="Garamond" w:hAnsi="Garamond"/>
            <w:caps/>
            <w:color w:val="000000"/>
            <w:spacing w:val="30"/>
            <w:sz w:val="14"/>
            <w:szCs w:val="14"/>
          </w:rP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AC13" w14:textId="77777777" w:rsidR="00D52717" w:rsidRDefault="00D52717" w:rsidP="002B4B6B">
    <w:pPr>
      <w:pStyle w:val="western"/>
      <w:spacing w:after="0" w:line="240" w:lineRule="auto"/>
      <w:jc w:val="center"/>
      <w:rPr>
        <w:rFonts w:ascii="Roboto" w:hAnsi="Roboto"/>
        <w:caps/>
        <w:color w:val="000000"/>
        <w:spacing w:val="30"/>
        <w:sz w:val="13"/>
        <w:szCs w:val="13"/>
      </w:rPr>
    </w:pPr>
    <w:r w:rsidRPr="002B25A1">
      <w:rPr>
        <w:rFonts w:ascii="Roboto" w:hAnsi="Roboto"/>
        <w:caps/>
        <w:color w:val="000000"/>
        <w:spacing w:val="30"/>
        <w:sz w:val="13"/>
        <w:szCs w:val="13"/>
      </w:rPr>
      <w:t>Gronau IT Cloud Computing Gmb</w:t>
    </w:r>
    <w:r>
      <w:rPr>
        <w:rFonts w:ascii="Roboto" w:hAnsi="Roboto"/>
        <w:caps/>
        <w:color w:val="000000"/>
        <w:spacing w:val="30"/>
        <w:sz w:val="13"/>
        <w:szCs w:val="13"/>
      </w:rPr>
      <w:t>H</w:t>
    </w:r>
    <w:r w:rsidRPr="002B25A1">
      <w:rPr>
        <w:rFonts w:ascii="Roboto" w:hAnsi="Roboto"/>
        <w:caps/>
        <w:color w:val="000000"/>
        <w:spacing w:val="30"/>
        <w:sz w:val="13"/>
        <w:szCs w:val="13"/>
      </w:rPr>
      <w:br/>
      <w:t>GESCHÄFTSFÜHRER Pierre Gronau</w:t>
    </w:r>
    <w:r w:rsidRPr="002B25A1">
      <w:rPr>
        <w:rFonts w:ascii="Roboto" w:hAnsi="Roboto"/>
        <w:caps/>
        <w:color w:val="000000"/>
        <w:spacing w:val="30"/>
        <w:sz w:val="13"/>
        <w:szCs w:val="13"/>
      </w:rPr>
      <w:br/>
      <w:t xml:space="preserve">Potsdamer Platz 10, Haus 2, 5.OG • 10785 • Berlin • Phone: +49 30 300 11 48 18 </w:t>
    </w:r>
    <w:r w:rsidRPr="002B25A1">
      <w:rPr>
        <w:rFonts w:ascii="Roboto" w:hAnsi="Roboto"/>
        <w:caps/>
        <w:color w:val="000000"/>
        <w:spacing w:val="30"/>
        <w:sz w:val="13"/>
        <w:szCs w:val="13"/>
      </w:rPr>
      <w:br/>
      <w:t>Deutsche Bank AG, IBAN DE45720700240014447700, BIC/SWIFT-Code DEUTDEDB720</w:t>
    </w:r>
    <w:r w:rsidRPr="002B25A1">
      <w:rPr>
        <w:rFonts w:ascii="Roboto" w:hAnsi="Roboto"/>
        <w:caps/>
        <w:color w:val="000000"/>
        <w:spacing w:val="30"/>
        <w:sz w:val="13"/>
        <w:szCs w:val="13"/>
      </w:rPr>
      <w:br/>
      <w:t>Amtsgericht Charlottenburg HRB 13 56 58 B</w:t>
    </w:r>
    <w:r w:rsidRPr="002B25A1">
      <w:rPr>
        <w:rFonts w:ascii="Roboto" w:hAnsi="Roboto"/>
        <w:caps/>
        <w:color w:val="000000"/>
        <w:spacing w:val="30"/>
        <w:sz w:val="13"/>
        <w:szCs w:val="13"/>
      </w:rPr>
      <w:br/>
      <w:t>Steuernummer 30/318/30245, Umsatzsteuer ID DE 28 07 45 767</w:t>
    </w:r>
  </w:p>
  <w:p w14:paraId="032B2DE2" w14:textId="77777777" w:rsidR="00D52717" w:rsidRDefault="00D52717" w:rsidP="002B4B6B">
    <w:pPr>
      <w:pStyle w:val="western"/>
      <w:spacing w:after="0" w:line="240" w:lineRule="auto"/>
      <w:jc w:val="center"/>
      <w:rPr>
        <w:rFonts w:ascii="Roboto" w:hAnsi="Roboto"/>
        <w:caps/>
        <w:color w:val="000000"/>
        <w:spacing w:val="30"/>
        <w:sz w:val="13"/>
        <w:szCs w:val="13"/>
      </w:rPr>
    </w:pPr>
  </w:p>
  <w:p w14:paraId="2A8BF226" w14:textId="77777777" w:rsidR="00D52717" w:rsidRPr="002B4B6B" w:rsidRDefault="00D52717" w:rsidP="002B4B6B">
    <w:pPr>
      <w:pStyle w:val="western"/>
      <w:spacing w:after="0" w:line="240" w:lineRule="auto"/>
      <w:jc w:val="center"/>
      <w:rPr>
        <w:rFonts w:ascii="Roboto" w:hAnsi="Roboto"/>
        <w:caps/>
        <w:color w:val="000000"/>
        <w:spacing w:val="30"/>
        <w:sz w:val="13"/>
        <w:szCs w:val="1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8B15C" w14:textId="77777777" w:rsidR="00287852" w:rsidRDefault="00287852">
      <w:r>
        <w:separator/>
      </w:r>
    </w:p>
    <w:p w14:paraId="49D8D9C8" w14:textId="77777777" w:rsidR="00287852" w:rsidRDefault="00287852"/>
  </w:footnote>
  <w:footnote w:type="continuationSeparator" w:id="0">
    <w:p w14:paraId="51039148" w14:textId="77777777" w:rsidR="00287852" w:rsidRDefault="00287852">
      <w:r>
        <w:continuationSeparator/>
      </w:r>
    </w:p>
    <w:p w14:paraId="10E94815" w14:textId="77777777" w:rsidR="00287852" w:rsidRDefault="0028785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99CF" w14:textId="77777777" w:rsidR="00D52717" w:rsidRDefault="00D52717" w:rsidP="00BE3DEC">
    <w:pPr>
      <w:pStyle w:val="Kopfzeile"/>
      <w:jc w:val="right"/>
    </w:pPr>
    <w:r>
      <w:rPr>
        <w:noProof/>
        <w:lang w:eastAsia="de-DE" w:bidi="ar-SA"/>
      </w:rPr>
      <w:drawing>
        <wp:anchor distT="0" distB="0" distL="114300" distR="114300" simplePos="0" relativeHeight="251660288" behindDoc="1" locked="0" layoutInCell="1" allowOverlap="1" wp14:anchorId="7A69D5D4" wp14:editId="493D149C">
          <wp:simplePos x="0" y="0"/>
          <wp:positionH relativeFrom="column">
            <wp:posOffset>-701675</wp:posOffset>
          </wp:positionH>
          <wp:positionV relativeFrom="paragraph">
            <wp:posOffset>-601980</wp:posOffset>
          </wp:positionV>
          <wp:extent cx="7664210" cy="574040"/>
          <wp:effectExtent l="0" t="0" r="6985" b="10160"/>
          <wp:wrapNone/>
          <wp:docPr id="1" name="Picture 11" descr="hea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_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210" cy="574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49797" w14:textId="77777777" w:rsidR="00D52717" w:rsidRDefault="00D52717" w:rsidP="00BC625C">
    <w:pPr>
      <w:pStyle w:val="Kopfzeile"/>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2DD09" w14:textId="77777777" w:rsidR="00D52717" w:rsidRDefault="00D52717" w:rsidP="00BC625C">
    <w:pPr>
      <w:pStyle w:val="Kopfzeile"/>
      <w:jc w:val="right"/>
    </w:pPr>
    <w:r>
      <w:rPr>
        <w:noProof/>
        <w:lang w:eastAsia="de-DE" w:bidi="ar-SA"/>
      </w:rPr>
      <w:drawing>
        <wp:anchor distT="0" distB="0" distL="114300" distR="114300" simplePos="0" relativeHeight="251667456" behindDoc="1" locked="0" layoutInCell="1" allowOverlap="1" wp14:anchorId="46224ED5" wp14:editId="2D371826">
          <wp:simplePos x="0" y="0"/>
          <wp:positionH relativeFrom="column">
            <wp:posOffset>-699770</wp:posOffset>
          </wp:positionH>
          <wp:positionV relativeFrom="paragraph">
            <wp:posOffset>-586740</wp:posOffset>
          </wp:positionV>
          <wp:extent cx="7664210" cy="574040"/>
          <wp:effectExtent l="0" t="0" r="6985" b="10160"/>
          <wp:wrapNone/>
          <wp:docPr id="4" name="Picture 8" descr="head_03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_03_ma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210" cy="574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2473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BD8CBEA"/>
    <w:lvl w:ilvl="0">
      <w:start w:val="1"/>
      <w:numFmt w:val="decimal"/>
      <w:lvlText w:val="%1."/>
      <w:lvlJc w:val="left"/>
      <w:pPr>
        <w:tabs>
          <w:tab w:val="num" w:pos="1492"/>
        </w:tabs>
        <w:ind w:left="1492" w:hanging="360"/>
      </w:pPr>
    </w:lvl>
  </w:abstractNum>
  <w:abstractNum w:abstractNumId="2">
    <w:nsid w:val="FFFFFF7D"/>
    <w:multiLevelType w:val="singleLevel"/>
    <w:tmpl w:val="8BE414C0"/>
    <w:lvl w:ilvl="0">
      <w:start w:val="1"/>
      <w:numFmt w:val="decimal"/>
      <w:lvlText w:val="%1."/>
      <w:lvlJc w:val="left"/>
      <w:pPr>
        <w:tabs>
          <w:tab w:val="num" w:pos="1209"/>
        </w:tabs>
        <w:ind w:left="1209" w:hanging="360"/>
      </w:pPr>
    </w:lvl>
  </w:abstractNum>
  <w:abstractNum w:abstractNumId="3">
    <w:nsid w:val="FFFFFF7E"/>
    <w:multiLevelType w:val="singleLevel"/>
    <w:tmpl w:val="77EABD5A"/>
    <w:lvl w:ilvl="0">
      <w:start w:val="1"/>
      <w:numFmt w:val="decimal"/>
      <w:lvlText w:val="%1."/>
      <w:lvlJc w:val="left"/>
      <w:pPr>
        <w:tabs>
          <w:tab w:val="num" w:pos="926"/>
        </w:tabs>
        <w:ind w:left="926" w:hanging="360"/>
      </w:pPr>
    </w:lvl>
  </w:abstractNum>
  <w:abstractNum w:abstractNumId="4">
    <w:nsid w:val="FFFFFF7F"/>
    <w:multiLevelType w:val="singleLevel"/>
    <w:tmpl w:val="D1C29E0A"/>
    <w:lvl w:ilvl="0">
      <w:start w:val="1"/>
      <w:numFmt w:val="decimal"/>
      <w:lvlText w:val="%1."/>
      <w:lvlJc w:val="left"/>
      <w:pPr>
        <w:tabs>
          <w:tab w:val="num" w:pos="643"/>
        </w:tabs>
        <w:ind w:left="643" w:hanging="360"/>
      </w:pPr>
    </w:lvl>
  </w:abstractNum>
  <w:abstractNum w:abstractNumId="5">
    <w:nsid w:val="FFFFFF80"/>
    <w:multiLevelType w:val="singleLevel"/>
    <w:tmpl w:val="78885E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1AE38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7431C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FEA8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1">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D75A26"/>
    <w:multiLevelType w:val="hybridMultilevel"/>
    <w:tmpl w:val="756632C2"/>
    <w:lvl w:ilvl="0" w:tplc="1E0CF304">
      <w:start w:val="4"/>
      <w:numFmt w:val="bullet"/>
      <w:lvlText w:val="-"/>
      <w:lvlJc w:val="left"/>
      <w:pPr>
        <w:ind w:left="2345" w:hanging="360"/>
      </w:pPr>
      <w:rPr>
        <w:rFonts w:ascii="Roboto Light" w:eastAsiaTheme="minorHAnsi" w:hAnsi="Roboto Light" w:cstheme="minorBidi" w:hint="default"/>
      </w:rPr>
    </w:lvl>
    <w:lvl w:ilvl="1" w:tplc="04070003" w:tentative="1">
      <w:start w:val="1"/>
      <w:numFmt w:val="bullet"/>
      <w:lvlText w:val="o"/>
      <w:lvlJc w:val="left"/>
      <w:pPr>
        <w:ind w:left="3065" w:hanging="360"/>
      </w:pPr>
      <w:rPr>
        <w:rFonts w:ascii="Courier New" w:hAnsi="Courier New" w:cs="Courier New" w:hint="default"/>
      </w:rPr>
    </w:lvl>
    <w:lvl w:ilvl="2" w:tplc="04070005" w:tentative="1">
      <w:start w:val="1"/>
      <w:numFmt w:val="bullet"/>
      <w:lvlText w:val=""/>
      <w:lvlJc w:val="left"/>
      <w:pPr>
        <w:ind w:left="3785" w:hanging="360"/>
      </w:pPr>
      <w:rPr>
        <w:rFonts w:ascii="Wingdings" w:hAnsi="Wingdings" w:hint="default"/>
      </w:rPr>
    </w:lvl>
    <w:lvl w:ilvl="3" w:tplc="04070001" w:tentative="1">
      <w:start w:val="1"/>
      <w:numFmt w:val="bullet"/>
      <w:lvlText w:val=""/>
      <w:lvlJc w:val="left"/>
      <w:pPr>
        <w:ind w:left="4505" w:hanging="360"/>
      </w:pPr>
      <w:rPr>
        <w:rFonts w:ascii="Symbol" w:hAnsi="Symbol" w:hint="default"/>
      </w:rPr>
    </w:lvl>
    <w:lvl w:ilvl="4" w:tplc="04070003" w:tentative="1">
      <w:start w:val="1"/>
      <w:numFmt w:val="bullet"/>
      <w:lvlText w:val="o"/>
      <w:lvlJc w:val="left"/>
      <w:pPr>
        <w:ind w:left="5225" w:hanging="360"/>
      </w:pPr>
      <w:rPr>
        <w:rFonts w:ascii="Courier New" w:hAnsi="Courier New" w:cs="Courier New" w:hint="default"/>
      </w:rPr>
    </w:lvl>
    <w:lvl w:ilvl="5" w:tplc="04070005" w:tentative="1">
      <w:start w:val="1"/>
      <w:numFmt w:val="bullet"/>
      <w:lvlText w:val=""/>
      <w:lvlJc w:val="left"/>
      <w:pPr>
        <w:ind w:left="5945" w:hanging="360"/>
      </w:pPr>
      <w:rPr>
        <w:rFonts w:ascii="Wingdings" w:hAnsi="Wingdings" w:hint="default"/>
      </w:rPr>
    </w:lvl>
    <w:lvl w:ilvl="6" w:tplc="04070001" w:tentative="1">
      <w:start w:val="1"/>
      <w:numFmt w:val="bullet"/>
      <w:lvlText w:val=""/>
      <w:lvlJc w:val="left"/>
      <w:pPr>
        <w:ind w:left="6665" w:hanging="360"/>
      </w:pPr>
      <w:rPr>
        <w:rFonts w:ascii="Symbol" w:hAnsi="Symbol" w:hint="default"/>
      </w:rPr>
    </w:lvl>
    <w:lvl w:ilvl="7" w:tplc="04070003" w:tentative="1">
      <w:start w:val="1"/>
      <w:numFmt w:val="bullet"/>
      <w:lvlText w:val="o"/>
      <w:lvlJc w:val="left"/>
      <w:pPr>
        <w:ind w:left="7385" w:hanging="360"/>
      </w:pPr>
      <w:rPr>
        <w:rFonts w:ascii="Courier New" w:hAnsi="Courier New" w:cs="Courier New" w:hint="default"/>
      </w:rPr>
    </w:lvl>
    <w:lvl w:ilvl="8" w:tplc="04070005" w:tentative="1">
      <w:start w:val="1"/>
      <w:numFmt w:val="bullet"/>
      <w:lvlText w:val=""/>
      <w:lvlJc w:val="left"/>
      <w:pPr>
        <w:ind w:left="8105" w:hanging="360"/>
      </w:pPr>
      <w:rPr>
        <w:rFonts w:ascii="Wingdings" w:hAnsi="Wingdings" w:hint="default"/>
      </w:rPr>
    </w:lvl>
  </w:abstractNum>
  <w:abstractNum w:abstractNumId="1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9"/>
  </w:num>
  <w:num w:numId="4">
    <w:abstractNumId w:val="14"/>
  </w:num>
  <w:num w:numId="5">
    <w:abstractNumId w:val="13"/>
  </w:num>
  <w:num w:numId="6">
    <w:abstractNumId w:val="16"/>
  </w:num>
  <w:num w:numId="7">
    <w:abstractNumId w:val="11"/>
  </w:num>
  <w:num w:numId="8">
    <w:abstractNumId w:val="17"/>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activeWritingStyle w:appName="MSWord" w:lang="en-US" w:vendorID="64" w:dllVersion="4096" w:nlCheck="1" w:checkStyle="0"/>
  <w:activeWritingStyle w:appName="MSWord" w:lang="de-DE" w:vendorID="64" w:dllVersion="4096"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A5"/>
    <w:rsid w:val="000022D8"/>
    <w:rsid w:val="000038F9"/>
    <w:rsid w:val="00004ADC"/>
    <w:rsid w:val="0001218A"/>
    <w:rsid w:val="00020B78"/>
    <w:rsid w:val="00025AA8"/>
    <w:rsid w:val="00030E40"/>
    <w:rsid w:val="00036C8E"/>
    <w:rsid w:val="00053530"/>
    <w:rsid w:val="00064451"/>
    <w:rsid w:val="00065C66"/>
    <w:rsid w:val="000665EE"/>
    <w:rsid w:val="000713C1"/>
    <w:rsid w:val="0007289D"/>
    <w:rsid w:val="00075AE5"/>
    <w:rsid w:val="00082AF6"/>
    <w:rsid w:val="00083D15"/>
    <w:rsid w:val="00084EA5"/>
    <w:rsid w:val="000953B4"/>
    <w:rsid w:val="000965C9"/>
    <w:rsid w:val="00097ECD"/>
    <w:rsid w:val="000A04EB"/>
    <w:rsid w:val="000A0FB8"/>
    <w:rsid w:val="000A3C91"/>
    <w:rsid w:val="000B28A5"/>
    <w:rsid w:val="000B6290"/>
    <w:rsid w:val="000B7598"/>
    <w:rsid w:val="000C4219"/>
    <w:rsid w:val="000C6F21"/>
    <w:rsid w:val="000D25CD"/>
    <w:rsid w:val="000D2DCF"/>
    <w:rsid w:val="000D6A66"/>
    <w:rsid w:val="000D78F1"/>
    <w:rsid w:val="000E00C7"/>
    <w:rsid w:val="000E2E3E"/>
    <w:rsid w:val="000E3A44"/>
    <w:rsid w:val="000E4448"/>
    <w:rsid w:val="000E672B"/>
    <w:rsid w:val="000F3FC4"/>
    <w:rsid w:val="00100059"/>
    <w:rsid w:val="001042C2"/>
    <w:rsid w:val="0010453F"/>
    <w:rsid w:val="00121235"/>
    <w:rsid w:val="00122AA9"/>
    <w:rsid w:val="00126D59"/>
    <w:rsid w:val="0013194C"/>
    <w:rsid w:val="0013340F"/>
    <w:rsid w:val="00142618"/>
    <w:rsid w:val="00144952"/>
    <w:rsid w:val="001476F6"/>
    <w:rsid w:val="00154B2D"/>
    <w:rsid w:val="00157223"/>
    <w:rsid w:val="001855C0"/>
    <w:rsid w:val="001863EC"/>
    <w:rsid w:val="00193439"/>
    <w:rsid w:val="00196572"/>
    <w:rsid w:val="001A439E"/>
    <w:rsid w:val="001B48D7"/>
    <w:rsid w:val="001B757B"/>
    <w:rsid w:val="001D12DB"/>
    <w:rsid w:val="001D5562"/>
    <w:rsid w:val="001E3281"/>
    <w:rsid w:val="001E44B0"/>
    <w:rsid w:val="001F085E"/>
    <w:rsid w:val="00200A46"/>
    <w:rsid w:val="00201A03"/>
    <w:rsid w:val="00203E63"/>
    <w:rsid w:val="0020424B"/>
    <w:rsid w:val="00215FBA"/>
    <w:rsid w:val="00220392"/>
    <w:rsid w:val="002232C5"/>
    <w:rsid w:val="002505C4"/>
    <w:rsid w:val="002513AF"/>
    <w:rsid w:val="00255FC8"/>
    <w:rsid w:val="002626DA"/>
    <w:rsid w:val="00270E2D"/>
    <w:rsid w:val="00272E6E"/>
    <w:rsid w:val="00281133"/>
    <w:rsid w:val="00287852"/>
    <w:rsid w:val="0029722A"/>
    <w:rsid w:val="002A21C7"/>
    <w:rsid w:val="002B0499"/>
    <w:rsid w:val="002B11B7"/>
    <w:rsid w:val="002B25A1"/>
    <w:rsid w:val="002B4B6B"/>
    <w:rsid w:val="002C1124"/>
    <w:rsid w:val="002C2AD6"/>
    <w:rsid w:val="002C7B3C"/>
    <w:rsid w:val="002D08D4"/>
    <w:rsid w:val="002D150C"/>
    <w:rsid w:val="002D2658"/>
    <w:rsid w:val="002D6BEB"/>
    <w:rsid w:val="002E3A51"/>
    <w:rsid w:val="002E567B"/>
    <w:rsid w:val="002F5317"/>
    <w:rsid w:val="002F62DD"/>
    <w:rsid w:val="003073CB"/>
    <w:rsid w:val="0031419E"/>
    <w:rsid w:val="00314787"/>
    <w:rsid w:val="00317A3A"/>
    <w:rsid w:val="00323345"/>
    <w:rsid w:val="00326AB6"/>
    <w:rsid w:val="00337526"/>
    <w:rsid w:val="003413FD"/>
    <w:rsid w:val="00342A5B"/>
    <w:rsid w:val="00343744"/>
    <w:rsid w:val="00344517"/>
    <w:rsid w:val="00345B71"/>
    <w:rsid w:val="003467E5"/>
    <w:rsid w:val="00350399"/>
    <w:rsid w:val="00351D3B"/>
    <w:rsid w:val="0036007D"/>
    <w:rsid w:val="003665BB"/>
    <w:rsid w:val="00366689"/>
    <w:rsid w:val="003841D0"/>
    <w:rsid w:val="003870E2"/>
    <w:rsid w:val="00390847"/>
    <w:rsid w:val="003951DC"/>
    <w:rsid w:val="00395373"/>
    <w:rsid w:val="00395E70"/>
    <w:rsid w:val="00397FA6"/>
    <w:rsid w:val="003B2714"/>
    <w:rsid w:val="003C4255"/>
    <w:rsid w:val="003C5002"/>
    <w:rsid w:val="003D14F2"/>
    <w:rsid w:val="003D3163"/>
    <w:rsid w:val="003D5A0A"/>
    <w:rsid w:val="003D6892"/>
    <w:rsid w:val="003D6BFC"/>
    <w:rsid w:val="003F0D59"/>
    <w:rsid w:val="003F173C"/>
    <w:rsid w:val="003F433F"/>
    <w:rsid w:val="004103DD"/>
    <w:rsid w:val="0041154B"/>
    <w:rsid w:val="00416418"/>
    <w:rsid w:val="004272B1"/>
    <w:rsid w:val="00430D82"/>
    <w:rsid w:val="004336A1"/>
    <w:rsid w:val="004419F3"/>
    <w:rsid w:val="004428C7"/>
    <w:rsid w:val="004433DE"/>
    <w:rsid w:val="004436DE"/>
    <w:rsid w:val="00446118"/>
    <w:rsid w:val="004620C6"/>
    <w:rsid w:val="0046237B"/>
    <w:rsid w:val="00464288"/>
    <w:rsid w:val="004668EE"/>
    <w:rsid w:val="00471DBA"/>
    <w:rsid w:val="00473762"/>
    <w:rsid w:val="004859EA"/>
    <w:rsid w:val="0048698A"/>
    <w:rsid w:val="004A0AAC"/>
    <w:rsid w:val="004B035F"/>
    <w:rsid w:val="004B512A"/>
    <w:rsid w:val="004B6680"/>
    <w:rsid w:val="004D00CB"/>
    <w:rsid w:val="004D0453"/>
    <w:rsid w:val="004D0E56"/>
    <w:rsid w:val="004D69FF"/>
    <w:rsid w:val="004E0D53"/>
    <w:rsid w:val="004E21CD"/>
    <w:rsid w:val="004E2E9A"/>
    <w:rsid w:val="004F5089"/>
    <w:rsid w:val="004F6D6C"/>
    <w:rsid w:val="00500437"/>
    <w:rsid w:val="00503955"/>
    <w:rsid w:val="005125A3"/>
    <w:rsid w:val="005135A0"/>
    <w:rsid w:val="005173EA"/>
    <w:rsid w:val="00517AE5"/>
    <w:rsid w:val="00517CAF"/>
    <w:rsid w:val="005224C5"/>
    <w:rsid w:val="00532C14"/>
    <w:rsid w:val="00542992"/>
    <w:rsid w:val="005450C4"/>
    <w:rsid w:val="00545146"/>
    <w:rsid w:val="0054564C"/>
    <w:rsid w:val="0055296D"/>
    <w:rsid w:val="0055419F"/>
    <w:rsid w:val="00561353"/>
    <w:rsid w:val="005660C4"/>
    <w:rsid w:val="00571B23"/>
    <w:rsid w:val="0057210F"/>
    <w:rsid w:val="00581F47"/>
    <w:rsid w:val="005859C2"/>
    <w:rsid w:val="00585C39"/>
    <w:rsid w:val="0059098C"/>
    <w:rsid w:val="00597633"/>
    <w:rsid w:val="005A0688"/>
    <w:rsid w:val="005B69E8"/>
    <w:rsid w:val="005C70A1"/>
    <w:rsid w:val="005C7394"/>
    <w:rsid w:val="005D13F5"/>
    <w:rsid w:val="005D3B85"/>
    <w:rsid w:val="005E0045"/>
    <w:rsid w:val="005E1CF7"/>
    <w:rsid w:val="005E78C1"/>
    <w:rsid w:val="005F3620"/>
    <w:rsid w:val="005F3982"/>
    <w:rsid w:val="0060187B"/>
    <w:rsid w:val="00601B7B"/>
    <w:rsid w:val="00602B34"/>
    <w:rsid w:val="006033FE"/>
    <w:rsid w:val="006172D4"/>
    <w:rsid w:val="00622FC5"/>
    <w:rsid w:val="00625385"/>
    <w:rsid w:val="00630CC2"/>
    <w:rsid w:val="00632BBB"/>
    <w:rsid w:val="00636052"/>
    <w:rsid w:val="00655583"/>
    <w:rsid w:val="00675DF1"/>
    <w:rsid w:val="00676B23"/>
    <w:rsid w:val="00683261"/>
    <w:rsid w:val="006935FF"/>
    <w:rsid w:val="00695967"/>
    <w:rsid w:val="006A1254"/>
    <w:rsid w:val="006B34AA"/>
    <w:rsid w:val="006B6BC2"/>
    <w:rsid w:val="006B7818"/>
    <w:rsid w:val="006C1EA1"/>
    <w:rsid w:val="006C7FAF"/>
    <w:rsid w:val="006D1D5E"/>
    <w:rsid w:val="006D5CEC"/>
    <w:rsid w:val="006E1E4D"/>
    <w:rsid w:val="006E7519"/>
    <w:rsid w:val="006E7A5B"/>
    <w:rsid w:val="006F2FAA"/>
    <w:rsid w:val="006F4188"/>
    <w:rsid w:val="006F66CD"/>
    <w:rsid w:val="007030AA"/>
    <w:rsid w:val="00704665"/>
    <w:rsid w:val="007243BA"/>
    <w:rsid w:val="00734B71"/>
    <w:rsid w:val="00737C12"/>
    <w:rsid w:val="007458B8"/>
    <w:rsid w:val="00751825"/>
    <w:rsid w:val="0076639D"/>
    <w:rsid w:val="00776246"/>
    <w:rsid w:val="00777987"/>
    <w:rsid w:val="0078015F"/>
    <w:rsid w:val="00783179"/>
    <w:rsid w:val="007963D9"/>
    <w:rsid w:val="007979C5"/>
    <w:rsid w:val="007A1813"/>
    <w:rsid w:val="007A6548"/>
    <w:rsid w:val="007A7D71"/>
    <w:rsid w:val="007B118E"/>
    <w:rsid w:val="007B45D8"/>
    <w:rsid w:val="007C1585"/>
    <w:rsid w:val="007C15EF"/>
    <w:rsid w:val="007E336C"/>
    <w:rsid w:val="007E6B6D"/>
    <w:rsid w:val="007F00D1"/>
    <w:rsid w:val="007F4443"/>
    <w:rsid w:val="00801749"/>
    <w:rsid w:val="00801F29"/>
    <w:rsid w:val="008174B4"/>
    <w:rsid w:val="00823AC1"/>
    <w:rsid w:val="008418C8"/>
    <w:rsid w:val="00844EE4"/>
    <w:rsid w:val="0084520F"/>
    <w:rsid w:val="00853D05"/>
    <w:rsid w:val="008664F3"/>
    <w:rsid w:val="00867885"/>
    <w:rsid w:val="008709B2"/>
    <w:rsid w:val="00872A40"/>
    <w:rsid w:val="00880D3A"/>
    <w:rsid w:val="00883179"/>
    <w:rsid w:val="00883E9A"/>
    <w:rsid w:val="00885D8F"/>
    <w:rsid w:val="00887380"/>
    <w:rsid w:val="008940C5"/>
    <w:rsid w:val="00896205"/>
    <w:rsid w:val="008A224E"/>
    <w:rsid w:val="008A2609"/>
    <w:rsid w:val="008A3A48"/>
    <w:rsid w:val="008A3A65"/>
    <w:rsid w:val="008A3F78"/>
    <w:rsid w:val="008B4000"/>
    <w:rsid w:val="008D1220"/>
    <w:rsid w:val="008D13F6"/>
    <w:rsid w:val="008D61B5"/>
    <w:rsid w:val="008D6BA0"/>
    <w:rsid w:val="008F4A7B"/>
    <w:rsid w:val="008F6C94"/>
    <w:rsid w:val="00905C30"/>
    <w:rsid w:val="00910822"/>
    <w:rsid w:val="009134E1"/>
    <w:rsid w:val="00926734"/>
    <w:rsid w:val="00930E69"/>
    <w:rsid w:val="0093450D"/>
    <w:rsid w:val="00936611"/>
    <w:rsid w:val="0094699E"/>
    <w:rsid w:val="00953A90"/>
    <w:rsid w:val="00955FDE"/>
    <w:rsid w:val="00964B44"/>
    <w:rsid w:val="009659D9"/>
    <w:rsid w:val="00973950"/>
    <w:rsid w:val="009742F5"/>
    <w:rsid w:val="00992AD3"/>
    <w:rsid w:val="00992EEE"/>
    <w:rsid w:val="0099627E"/>
    <w:rsid w:val="009A4CF8"/>
    <w:rsid w:val="009A6668"/>
    <w:rsid w:val="009A7A51"/>
    <w:rsid w:val="009B2CDC"/>
    <w:rsid w:val="009B5231"/>
    <w:rsid w:val="009B661F"/>
    <w:rsid w:val="009B7E71"/>
    <w:rsid w:val="009C6077"/>
    <w:rsid w:val="009C6C8F"/>
    <w:rsid w:val="009D496A"/>
    <w:rsid w:val="009D51E5"/>
    <w:rsid w:val="009D6DEA"/>
    <w:rsid w:val="009D7E6D"/>
    <w:rsid w:val="009F3D46"/>
    <w:rsid w:val="00A0221C"/>
    <w:rsid w:val="00A03F22"/>
    <w:rsid w:val="00A0451B"/>
    <w:rsid w:val="00A13EB7"/>
    <w:rsid w:val="00A209AA"/>
    <w:rsid w:val="00A214E1"/>
    <w:rsid w:val="00A2258D"/>
    <w:rsid w:val="00A30E33"/>
    <w:rsid w:val="00A36650"/>
    <w:rsid w:val="00A62128"/>
    <w:rsid w:val="00A66CB3"/>
    <w:rsid w:val="00A8040D"/>
    <w:rsid w:val="00A804B5"/>
    <w:rsid w:val="00A8074D"/>
    <w:rsid w:val="00A82A0B"/>
    <w:rsid w:val="00A8577E"/>
    <w:rsid w:val="00A86519"/>
    <w:rsid w:val="00A86F6E"/>
    <w:rsid w:val="00A87968"/>
    <w:rsid w:val="00AA4515"/>
    <w:rsid w:val="00AA5DFE"/>
    <w:rsid w:val="00AB0503"/>
    <w:rsid w:val="00AB4ABB"/>
    <w:rsid w:val="00AB689F"/>
    <w:rsid w:val="00AC2A2E"/>
    <w:rsid w:val="00AE4B2D"/>
    <w:rsid w:val="00AE6F94"/>
    <w:rsid w:val="00AF1857"/>
    <w:rsid w:val="00AF209F"/>
    <w:rsid w:val="00B0147B"/>
    <w:rsid w:val="00B0449E"/>
    <w:rsid w:val="00B101B2"/>
    <w:rsid w:val="00B109C7"/>
    <w:rsid w:val="00B11138"/>
    <w:rsid w:val="00B12DA3"/>
    <w:rsid w:val="00B22821"/>
    <w:rsid w:val="00B2455D"/>
    <w:rsid w:val="00B25438"/>
    <w:rsid w:val="00B4221D"/>
    <w:rsid w:val="00B53735"/>
    <w:rsid w:val="00B5663C"/>
    <w:rsid w:val="00B60DFF"/>
    <w:rsid w:val="00B7392C"/>
    <w:rsid w:val="00B75CF1"/>
    <w:rsid w:val="00B76013"/>
    <w:rsid w:val="00B76F65"/>
    <w:rsid w:val="00B77A60"/>
    <w:rsid w:val="00B81E9C"/>
    <w:rsid w:val="00B84C98"/>
    <w:rsid w:val="00B86215"/>
    <w:rsid w:val="00B862C1"/>
    <w:rsid w:val="00B911B9"/>
    <w:rsid w:val="00B97E27"/>
    <w:rsid w:val="00BA2377"/>
    <w:rsid w:val="00BA366E"/>
    <w:rsid w:val="00BA49F6"/>
    <w:rsid w:val="00BB5999"/>
    <w:rsid w:val="00BC41BF"/>
    <w:rsid w:val="00BC4A35"/>
    <w:rsid w:val="00BC625C"/>
    <w:rsid w:val="00BC6BF0"/>
    <w:rsid w:val="00BD2150"/>
    <w:rsid w:val="00BE3DEC"/>
    <w:rsid w:val="00BF03EB"/>
    <w:rsid w:val="00BF4E50"/>
    <w:rsid w:val="00BF4E94"/>
    <w:rsid w:val="00BF5FF8"/>
    <w:rsid w:val="00C01625"/>
    <w:rsid w:val="00C01B2E"/>
    <w:rsid w:val="00C1135C"/>
    <w:rsid w:val="00C14AB0"/>
    <w:rsid w:val="00C23DEA"/>
    <w:rsid w:val="00C26270"/>
    <w:rsid w:val="00C34DB4"/>
    <w:rsid w:val="00C3502A"/>
    <w:rsid w:val="00C35660"/>
    <w:rsid w:val="00C376E1"/>
    <w:rsid w:val="00C40C7B"/>
    <w:rsid w:val="00C44BE2"/>
    <w:rsid w:val="00C57AB0"/>
    <w:rsid w:val="00C57E93"/>
    <w:rsid w:val="00C6282C"/>
    <w:rsid w:val="00C62FDE"/>
    <w:rsid w:val="00C67337"/>
    <w:rsid w:val="00C7008E"/>
    <w:rsid w:val="00C72CA1"/>
    <w:rsid w:val="00C83D9A"/>
    <w:rsid w:val="00C85A93"/>
    <w:rsid w:val="00C86DE6"/>
    <w:rsid w:val="00C87CFC"/>
    <w:rsid w:val="00CA6649"/>
    <w:rsid w:val="00CB1F40"/>
    <w:rsid w:val="00CC14E9"/>
    <w:rsid w:val="00CD6CB4"/>
    <w:rsid w:val="00D055D3"/>
    <w:rsid w:val="00D1408D"/>
    <w:rsid w:val="00D22E22"/>
    <w:rsid w:val="00D312A5"/>
    <w:rsid w:val="00D33DEB"/>
    <w:rsid w:val="00D401ED"/>
    <w:rsid w:val="00D40699"/>
    <w:rsid w:val="00D41D21"/>
    <w:rsid w:val="00D47C2B"/>
    <w:rsid w:val="00D52717"/>
    <w:rsid w:val="00D61CA9"/>
    <w:rsid w:val="00D6284F"/>
    <w:rsid w:val="00D6777E"/>
    <w:rsid w:val="00D72779"/>
    <w:rsid w:val="00D74876"/>
    <w:rsid w:val="00D75699"/>
    <w:rsid w:val="00D770F4"/>
    <w:rsid w:val="00D86758"/>
    <w:rsid w:val="00D9382D"/>
    <w:rsid w:val="00D93AF3"/>
    <w:rsid w:val="00DA31AF"/>
    <w:rsid w:val="00DB2878"/>
    <w:rsid w:val="00DB3F75"/>
    <w:rsid w:val="00DD1A4C"/>
    <w:rsid w:val="00DD7CA1"/>
    <w:rsid w:val="00DE22BB"/>
    <w:rsid w:val="00DE54DE"/>
    <w:rsid w:val="00DE6AEF"/>
    <w:rsid w:val="00E05590"/>
    <w:rsid w:val="00E15897"/>
    <w:rsid w:val="00E20A2F"/>
    <w:rsid w:val="00E221DA"/>
    <w:rsid w:val="00E345F4"/>
    <w:rsid w:val="00E37C43"/>
    <w:rsid w:val="00E40205"/>
    <w:rsid w:val="00E40A46"/>
    <w:rsid w:val="00E40FB3"/>
    <w:rsid w:val="00E522B3"/>
    <w:rsid w:val="00E5253F"/>
    <w:rsid w:val="00E53DEF"/>
    <w:rsid w:val="00E67C8C"/>
    <w:rsid w:val="00E77634"/>
    <w:rsid w:val="00E77E49"/>
    <w:rsid w:val="00E77F6D"/>
    <w:rsid w:val="00E8280C"/>
    <w:rsid w:val="00E83495"/>
    <w:rsid w:val="00E84764"/>
    <w:rsid w:val="00E869E6"/>
    <w:rsid w:val="00E87A4D"/>
    <w:rsid w:val="00E92954"/>
    <w:rsid w:val="00E976B4"/>
    <w:rsid w:val="00EA273A"/>
    <w:rsid w:val="00EA6868"/>
    <w:rsid w:val="00EB1D99"/>
    <w:rsid w:val="00EB25DC"/>
    <w:rsid w:val="00EB6F48"/>
    <w:rsid w:val="00EC11DA"/>
    <w:rsid w:val="00EC389E"/>
    <w:rsid w:val="00EC47EC"/>
    <w:rsid w:val="00EC714B"/>
    <w:rsid w:val="00EC7BAE"/>
    <w:rsid w:val="00ED3A20"/>
    <w:rsid w:val="00ED4F4E"/>
    <w:rsid w:val="00ED7EF9"/>
    <w:rsid w:val="00EE364D"/>
    <w:rsid w:val="00EF4519"/>
    <w:rsid w:val="00EF710C"/>
    <w:rsid w:val="00F01492"/>
    <w:rsid w:val="00F074BC"/>
    <w:rsid w:val="00F07D37"/>
    <w:rsid w:val="00F1271A"/>
    <w:rsid w:val="00F13F61"/>
    <w:rsid w:val="00F207A9"/>
    <w:rsid w:val="00F210F2"/>
    <w:rsid w:val="00F23CBA"/>
    <w:rsid w:val="00F2464C"/>
    <w:rsid w:val="00F24FF5"/>
    <w:rsid w:val="00F25B30"/>
    <w:rsid w:val="00F26ABA"/>
    <w:rsid w:val="00F32702"/>
    <w:rsid w:val="00F35813"/>
    <w:rsid w:val="00F400C4"/>
    <w:rsid w:val="00F40EF6"/>
    <w:rsid w:val="00F44B3C"/>
    <w:rsid w:val="00F503E9"/>
    <w:rsid w:val="00F51452"/>
    <w:rsid w:val="00F51F84"/>
    <w:rsid w:val="00F55488"/>
    <w:rsid w:val="00F62B28"/>
    <w:rsid w:val="00F6467A"/>
    <w:rsid w:val="00F671DB"/>
    <w:rsid w:val="00F73B32"/>
    <w:rsid w:val="00F9672A"/>
    <w:rsid w:val="00FA007E"/>
    <w:rsid w:val="00FA21FA"/>
    <w:rsid w:val="00FA3B77"/>
    <w:rsid w:val="00FA568C"/>
    <w:rsid w:val="00FA5ABF"/>
    <w:rsid w:val="00FB67DF"/>
    <w:rsid w:val="00FC3116"/>
    <w:rsid w:val="00FC3CA1"/>
    <w:rsid w:val="00FC57FF"/>
    <w:rsid w:val="00FD3F67"/>
    <w:rsid w:val="00FD7B53"/>
    <w:rsid w:val="00FE0062"/>
    <w:rsid w:val="00FE4C38"/>
    <w:rsid w:val="00FE5CD9"/>
    <w:rsid w:val="00FF4E28"/>
    <w:rsid w:val="00FF5816"/>
    <w:rsid w:val="00FF594F"/>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81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187B"/>
    <w:pPr>
      <w:spacing w:before="120" w:after="120" w:line="240" w:lineRule="auto"/>
      <w:contextualSpacing/>
    </w:pPr>
    <w:rPr>
      <w:rFonts w:ascii="Roboto Light" w:hAnsi="Roboto Light"/>
      <w:sz w:val="22"/>
    </w:rPr>
  </w:style>
  <w:style w:type="paragraph" w:styleId="berschrift1">
    <w:name w:val="heading 1"/>
    <w:basedOn w:val="Standard"/>
    <w:next w:val="Standard"/>
    <w:link w:val="berschrift1Zchn"/>
    <w:uiPriority w:val="9"/>
    <w:qFormat/>
    <w:rsid w:val="00AF1857"/>
    <w:pPr>
      <w:keepNext/>
      <w:keepLines/>
      <w:spacing w:before="500" w:after="600"/>
      <w:outlineLvl w:val="0"/>
    </w:pPr>
    <w:rPr>
      <w:rFonts w:ascii="Roboto" w:eastAsiaTheme="majorEastAsia" w:hAnsi="Roboto" w:cstheme="majorBidi"/>
      <w:caps/>
      <w:color w:val="3C5A9B"/>
      <w:spacing w:val="14"/>
      <w:sz w:val="60"/>
      <w:szCs w:val="32"/>
    </w:rPr>
  </w:style>
  <w:style w:type="paragraph" w:styleId="berschrift2">
    <w:name w:val="heading 2"/>
    <w:basedOn w:val="Standard"/>
    <w:next w:val="Standard"/>
    <w:link w:val="berschrift2Zchn"/>
    <w:uiPriority w:val="9"/>
    <w:unhideWhenUsed/>
    <w:qFormat/>
    <w:rsid w:val="009659D9"/>
    <w:pPr>
      <w:keepNext/>
      <w:keepLines/>
      <w:spacing w:before="240" w:after="240"/>
      <w:outlineLvl w:val="1"/>
    </w:pPr>
    <w:rPr>
      <w:rFonts w:ascii="Roboto" w:eastAsiaTheme="majorEastAsia" w:hAnsi="Roboto" w:cstheme="majorBidi"/>
      <w:caps/>
      <w:color w:val="041B2D"/>
      <w:spacing w:val="14"/>
      <w:szCs w:val="26"/>
    </w:rPr>
  </w:style>
  <w:style w:type="paragraph" w:styleId="berschrift3">
    <w:name w:val="heading 3"/>
    <w:basedOn w:val="Standard"/>
    <w:next w:val="Standard"/>
    <w:link w:val="berschrift3Zchn"/>
    <w:uiPriority w:val="9"/>
    <w:unhideWhenUsed/>
    <w:qFormat/>
    <w:rsid w:val="00F01492"/>
    <w:pPr>
      <w:keepNext/>
      <w:keepLines/>
      <w:spacing w:before="220" w:after="320"/>
      <w:outlineLvl w:val="2"/>
    </w:pPr>
    <w:rPr>
      <w:rFonts w:ascii="Roboto" w:eastAsiaTheme="majorEastAsia" w:hAnsi="Roboto" w:cstheme="majorBidi"/>
      <w:color w:val="5671A9"/>
      <w:sz w:val="32"/>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after="720"/>
    </w:pPr>
    <w:rPr>
      <w:rFonts w:eastAsiaTheme="minorEastAsia"/>
      <w:caps/>
      <w:sz w:val="40"/>
      <w:szCs w:val="22"/>
    </w:rPr>
  </w:style>
  <w:style w:type="character" w:customStyle="1" w:styleId="berschrift1Zchn">
    <w:name w:val="Überschrift 1 Zchn"/>
    <w:basedOn w:val="Absatz-Standardschriftart"/>
    <w:link w:val="berschrift1"/>
    <w:uiPriority w:val="9"/>
    <w:rsid w:val="00AF1857"/>
    <w:rPr>
      <w:rFonts w:ascii="Roboto" w:eastAsiaTheme="majorEastAsia" w:hAnsi="Roboto" w:cstheme="majorBidi"/>
      <w:caps/>
      <w:color w:val="3C5A9B"/>
      <w:spacing w:val="14"/>
      <w:sz w:val="60"/>
      <w:szCs w:val="32"/>
    </w:rPr>
  </w:style>
  <w:style w:type="character" w:customStyle="1" w:styleId="berschrift2Zchn">
    <w:name w:val="Überschrift 2 Zchn"/>
    <w:basedOn w:val="Absatz-Standardschriftart"/>
    <w:link w:val="berschrift2"/>
    <w:uiPriority w:val="9"/>
    <w:rsid w:val="009659D9"/>
    <w:rPr>
      <w:rFonts w:ascii="Roboto" w:eastAsiaTheme="majorEastAsia" w:hAnsi="Roboto" w:cstheme="majorBidi"/>
      <w:caps/>
      <w:color w:val="041B2D"/>
      <w:spacing w:val="14"/>
      <w:sz w:val="22"/>
      <w:szCs w:val="26"/>
    </w:rPr>
  </w:style>
  <w:style w:type="paragraph" w:styleId="Aufzhlungszeichen">
    <w:name w:val="List Bullet"/>
    <w:basedOn w:val="Standard"/>
    <w:uiPriority w:val="31"/>
    <w:qFormat/>
    <w:pPr>
      <w:numPr>
        <w:numId w:val="8"/>
      </w:numPr>
    </w:pPr>
  </w:style>
  <w:style w:type="paragraph" w:styleId="Kopfzeile">
    <w:name w:val="header"/>
    <w:basedOn w:val="Standard"/>
    <w:link w:val="KopfzeileZchn"/>
    <w:uiPriority w:val="99"/>
    <w:unhideWhenUsed/>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semiHidden/>
    <w:unhideWhenUsed/>
    <w:qFormat/>
    <w:pPr>
      <w:spacing w:after="200"/>
    </w:pPr>
    <w:rPr>
      <w:i/>
      <w:iCs/>
      <w:sz w:val="20"/>
      <w:szCs w:val="18"/>
    </w:rPr>
  </w:style>
  <w:style w:type="paragraph" w:styleId="Inhaltsverzeichnisberschrift">
    <w:name w:val="TOC Heading"/>
    <w:basedOn w:val="berschrift1"/>
    <w:next w:val="Standard"/>
    <w:uiPriority w:val="39"/>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rsid w:val="00AF1857"/>
    <w:pPr>
      <w:spacing w:before="360" w:after="560" w:line="264" w:lineRule="auto"/>
      <w:ind w:left="605" w:right="605"/>
    </w:pPr>
    <w:rPr>
      <w:i/>
      <w:iCs/>
      <w:color w:val="7590BE"/>
      <w:sz w:val="40"/>
    </w:rPr>
  </w:style>
  <w:style w:type="character" w:customStyle="1" w:styleId="ZitatZchn">
    <w:name w:val="Zitat Zchn"/>
    <w:basedOn w:val="Absatz-Standardschriftart"/>
    <w:link w:val="Zitat"/>
    <w:uiPriority w:val="29"/>
    <w:rsid w:val="00AF1857"/>
    <w:rPr>
      <w:rFonts w:ascii="Roboto Light" w:hAnsi="Roboto Light"/>
      <w:i/>
      <w:iCs/>
      <w:color w:val="7590BE"/>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sid w:val="00F01492"/>
    <w:rPr>
      <w:rFonts w:ascii="Roboto" w:eastAsiaTheme="majorEastAsia" w:hAnsi="Roboto" w:cstheme="majorBidi"/>
      <w:color w:val="5671A9"/>
      <w:sz w:val="32"/>
    </w:rPr>
  </w:style>
  <w:style w:type="paragraph" w:styleId="Listennummer">
    <w:name w:val="List Number"/>
    <w:basedOn w:val="Standard"/>
    <w:uiPriority w:val="32"/>
    <w:qFormat/>
    <w:pPr>
      <w:numPr>
        <w:numId w:val="7"/>
      </w:numPr>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paragraph" w:styleId="StandardWeb">
    <w:name w:val="Normal (Web)"/>
    <w:basedOn w:val="Standard"/>
    <w:uiPriority w:val="99"/>
    <w:semiHidden/>
    <w:unhideWhenUsed/>
    <w:rsid w:val="00121235"/>
    <w:pPr>
      <w:spacing w:before="100" w:beforeAutospacing="1" w:after="115" w:line="288" w:lineRule="auto"/>
    </w:pPr>
    <w:rPr>
      <w:rFonts w:ascii="Times New Roman" w:hAnsi="Times New Roman" w:cs="Times New Roman"/>
      <w:color w:val="auto"/>
      <w:lang w:eastAsia="de-DE" w:bidi="ar-SA"/>
    </w:rPr>
  </w:style>
  <w:style w:type="paragraph" w:customStyle="1" w:styleId="western">
    <w:name w:val="western"/>
    <w:basedOn w:val="Standard"/>
    <w:rsid w:val="00121235"/>
    <w:pPr>
      <w:spacing w:before="100" w:beforeAutospacing="1" w:after="115" w:line="288" w:lineRule="auto"/>
    </w:pPr>
    <w:rPr>
      <w:rFonts w:ascii="Times" w:hAnsi="Times" w:cs="Times New Roman"/>
      <w:color w:val="auto"/>
      <w:lang w:eastAsia="de-DE" w:bidi="ar-SA"/>
    </w:rPr>
  </w:style>
  <w:style w:type="paragraph" w:styleId="Sprechblasentext">
    <w:name w:val="Balloon Text"/>
    <w:basedOn w:val="Standard"/>
    <w:link w:val="SprechblasentextZchn"/>
    <w:uiPriority w:val="99"/>
    <w:semiHidden/>
    <w:unhideWhenUsed/>
    <w:rsid w:val="005909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9098C"/>
    <w:rPr>
      <w:rFonts w:ascii="Times New Roman" w:hAnsi="Times New Roman" w:cs="Times New Roman"/>
      <w:sz w:val="18"/>
      <w:szCs w:val="18"/>
    </w:rPr>
  </w:style>
  <w:style w:type="paragraph" w:styleId="Verzeichnis1">
    <w:name w:val="toc 1"/>
    <w:basedOn w:val="Standard"/>
    <w:next w:val="Standard"/>
    <w:autoRedefine/>
    <w:uiPriority w:val="39"/>
    <w:unhideWhenUsed/>
    <w:rsid w:val="000F3FC4"/>
    <w:rPr>
      <w:rFonts w:asciiTheme="minorHAnsi" w:hAnsiTheme="minorHAnsi" w:cstheme="minorHAnsi"/>
      <w:b/>
      <w:bCs/>
      <w:szCs w:val="22"/>
    </w:rPr>
  </w:style>
  <w:style w:type="paragraph" w:styleId="Verzeichnis2">
    <w:name w:val="toc 2"/>
    <w:basedOn w:val="Standard"/>
    <w:next w:val="Standard"/>
    <w:autoRedefine/>
    <w:uiPriority w:val="39"/>
    <w:unhideWhenUsed/>
    <w:rsid w:val="000F3FC4"/>
    <w:pPr>
      <w:ind w:left="240"/>
    </w:pPr>
    <w:rPr>
      <w:rFonts w:asciiTheme="minorHAnsi" w:hAnsiTheme="minorHAnsi" w:cstheme="minorHAnsi"/>
      <w:i/>
      <w:iCs/>
      <w:szCs w:val="22"/>
    </w:rPr>
  </w:style>
  <w:style w:type="character" w:styleId="Link">
    <w:name w:val="Hyperlink"/>
    <w:basedOn w:val="Absatz-Standardschriftart"/>
    <w:uiPriority w:val="99"/>
    <w:unhideWhenUsed/>
    <w:rsid w:val="000F3FC4"/>
    <w:rPr>
      <w:color w:val="0072C6" w:themeColor="hyperlink"/>
      <w:u w:val="single"/>
    </w:rPr>
  </w:style>
  <w:style w:type="paragraph" w:styleId="Verzeichnis3">
    <w:name w:val="toc 3"/>
    <w:basedOn w:val="Standard"/>
    <w:next w:val="Standard"/>
    <w:autoRedefine/>
    <w:uiPriority w:val="39"/>
    <w:semiHidden/>
    <w:unhideWhenUsed/>
    <w:rsid w:val="000F3FC4"/>
    <w:pPr>
      <w:ind w:left="480"/>
    </w:pPr>
    <w:rPr>
      <w:rFonts w:asciiTheme="minorHAnsi" w:hAnsiTheme="minorHAnsi" w:cstheme="minorHAnsi"/>
      <w:szCs w:val="22"/>
    </w:rPr>
  </w:style>
  <w:style w:type="paragraph" w:styleId="Verzeichnis4">
    <w:name w:val="toc 4"/>
    <w:basedOn w:val="Standard"/>
    <w:next w:val="Standard"/>
    <w:autoRedefine/>
    <w:uiPriority w:val="39"/>
    <w:semiHidden/>
    <w:unhideWhenUsed/>
    <w:rsid w:val="000F3FC4"/>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0F3FC4"/>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0F3FC4"/>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0F3FC4"/>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0F3FC4"/>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0F3FC4"/>
    <w:pPr>
      <w:ind w:left="1920"/>
    </w:pPr>
    <w:rPr>
      <w:rFonts w:asciiTheme="minorHAnsi" w:hAnsiTheme="minorHAnsi" w:cstheme="minorHAnsi"/>
      <w:sz w:val="20"/>
      <w:szCs w:val="20"/>
    </w:rPr>
  </w:style>
  <w:style w:type="paragraph" w:customStyle="1" w:styleId="p1">
    <w:name w:val="p1"/>
    <w:basedOn w:val="Standard"/>
    <w:rsid w:val="00200A46"/>
    <w:pPr>
      <w:jc w:val="both"/>
    </w:pPr>
    <w:rPr>
      <w:rFonts w:ascii="Roboto" w:hAnsi="Roboto" w:cs="Times New Roman"/>
      <w:color w:val="auto"/>
      <w:sz w:val="13"/>
      <w:szCs w:val="13"/>
      <w:lang w:eastAsia="de-DE" w:bidi="ar-SA"/>
    </w:rPr>
  </w:style>
  <w:style w:type="paragraph" w:customStyle="1" w:styleId="p2">
    <w:name w:val="p2"/>
    <w:basedOn w:val="Standard"/>
    <w:rsid w:val="00200A46"/>
    <w:pPr>
      <w:jc w:val="both"/>
    </w:pPr>
    <w:rPr>
      <w:rFonts w:cs="Times New Roman"/>
      <w:color w:val="auto"/>
      <w:sz w:val="13"/>
      <w:szCs w:val="13"/>
      <w:lang w:eastAsia="de-DE" w:bidi="ar-SA"/>
    </w:rPr>
  </w:style>
  <w:style w:type="paragraph" w:customStyle="1" w:styleId="p3">
    <w:name w:val="p3"/>
    <w:basedOn w:val="Standard"/>
    <w:rsid w:val="00200A46"/>
    <w:pPr>
      <w:jc w:val="both"/>
    </w:pPr>
    <w:rPr>
      <w:rFonts w:cs="Times New Roman"/>
      <w:color w:val="auto"/>
      <w:sz w:val="13"/>
      <w:szCs w:val="13"/>
      <w:lang w:eastAsia="de-DE" w:bidi="ar-SA"/>
    </w:rPr>
  </w:style>
  <w:style w:type="paragraph" w:customStyle="1" w:styleId="p4">
    <w:name w:val="p4"/>
    <w:basedOn w:val="Standard"/>
    <w:rsid w:val="00200A46"/>
    <w:pPr>
      <w:jc w:val="both"/>
    </w:pPr>
    <w:rPr>
      <w:rFonts w:ascii="Roboto" w:hAnsi="Roboto" w:cs="Times New Roman"/>
      <w:color w:val="auto"/>
      <w:sz w:val="13"/>
      <w:szCs w:val="13"/>
      <w:lang w:eastAsia="de-DE" w:bidi="ar-SA"/>
    </w:rPr>
  </w:style>
  <w:style w:type="character" w:customStyle="1" w:styleId="s1">
    <w:name w:val="s1"/>
    <w:basedOn w:val="Absatz-Standardschriftart"/>
    <w:rsid w:val="00200A46"/>
    <w:rPr>
      <w:rFonts w:ascii="Roboto" w:hAnsi="Roboto" w:hint="default"/>
      <w:sz w:val="13"/>
      <w:szCs w:val="13"/>
    </w:rPr>
  </w:style>
  <w:style w:type="character" w:customStyle="1" w:styleId="apple-converted-space">
    <w:name w:val="apple-converted-space"/>
    <w:basedOn w:val="Absatz-Standardschriftart"/>
    <w:rsid w:val="00200A46"/>
  </w:style>
  <w:style w:type="paragraph" w:customStyle="1" w:styleId="p5">
    <w:name w:val="p5"/>
    <w:basedOn w:val="Standard"/>
    <w:rsid w:val="004B512A"/>
    <w:rPr>
      <w:rFonts w:cs="Times New Roman"/>
      <w:color w:val="auto"/>
      <w:sz w:val="13"/>
      <w:szCs w:val="13"/>
      <w:lang w:eastAsia="de-DE" w:bidi="ar-SA"/>
    </w:rPr>
  </w:style>
  <w:style w:type="paragraph" w:styleId="Dokumentstruktur">
    <w:name w:val="Document Map"/>
    <w:basedOn w:val="Standard"/>
    <w:link w:val="DokumentstrukturZchn"/>
    <w:uiPriority w:val="99"/>
    <w:semiHidden/>
    <w:unhideWhenUsed/>
    <w:rsid w:val="002232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2232C5"/>
    <w:rPr>
      <w:rFonts w:ascii="Times New Roman" w:hAnsi="Times New Roman" w:cs="Times New Roman"/>
    </w:rPr>
  </w:style>
  <w:style w:type="paragraph" w:customStyle="1" w:styleId="agbs">
    <w:name w:val="agbs"/>
    <w:basedOn w:val="p3"/>
    <w:qFormat/>
    <w:rsid w:val="00C14AB0"/>
  </w:style>
  <w:style w:type="paragraph" w:styleId="KeinLeerraum">
    <w:name w:val="No Spacing"/>
    <w:link w:val="KeinLeerraumZchn"/>
    <w:uiPriority w:val="1"/>
    <w:qFormat/>
    <w:rsid w:val="000965C9"/>
    <w:pPr>
      <w:spacing w:before="0" w:after="0" w:line="240" w:lineRule="auto"/>
    </w:pPr>
    <w:rPr>
      <w:rFonts w:eastAsiaTheme="minorEastAsia"/>
      <w:color w:val="auto"/>
      <w:sz w:val="22"/>
      <w:szCs w:val="22"/>
      <w:lang w:val="en-US" w:eastAsia="zh-CN" w:bidi="ar-SA"/>
    </w:rPr>
  </w:style>
  <w:style w:type="character" w:customStyle="1" w:styleId="KeinLeerraumZchn">
    <w:name w:val="Kein Leerraum Zchn"/>
    <w:basedOn w:val="Absatz-Standardschriftart"/>
    <w:link w:val="KeinLeerraum"/>
    <w:uiPriority w:val="1"/>
    <w:rsid w:val="000965C9"/>
    <w:rPr>
      <w:rFonts w:eastAsiaTheme="minorEastAsia"/>
      <w:color w:val="auto"/>
      <w:sz w:val="22"/>
      <w:szCs w:val="22"/>
      <w:lang w:val="en-US" w:eastAsia="zh-CN" w:bidi="ar-SA"/>
    </w:rPr>
  </w:style>
  <w:style w:type="character" w:styleId="BesuchterLink">
    <w:name w:val="FollowedHyperlink"/>
    <w:basedOn w:val="Absatz-Standardschriftart"/>
    <w:uiPriority w:val="99"/>
    <w:semiHidden/>
    <w:unhideWhenUsed/>
    <w:rsid w:val="0060187B"/>
    <w:rPr>
      <w:color w:val="79498B" w:themeColor="followedHyperlink"/>
      <w:u w:val="single"/>
    </w:rPr>
  </w:style>
  <w:style w:type="paragraph" w:styleId="Listenabsatz">
    <w:name w:val="List Paragraph"/>
    <w:basedOn w:val="Standard"/>
    <w:uiPriority w:val="34"/>
    <w:unhideWhenUsed/>
    <w:qFormat/>
    <w:rsid w:val="002D08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6045">
      <w:bodyDiv w:val="1"/>
      <w:marLeft w:val="0"/>
      <w:marRight w:val="0"/>
      <w:marTop w:val="0"/>
      <w:marBottom w:val="0"/>
      <w:divBdr>
        <w:top w:val="none" w:sz="0" w:space="0" w:color="auto"/>
        <w:left w:val="none" w:sz="0" w:space="0" w:color="auto"/>
        <w:bottom w:val="none" w:sz="0" w:space="0" w:color="auto"/>
        <w:right w:val="none" w:sz="0" w:space="0" w:color="auto"/>
      </w:divBdr>
    </w:div>
    <w:div w:id="150174402">
      <w:bodyDiv w:val="1"/>
      <w:marLeft w:val="0"/>
      <w:marRight w:val="0"/>
      <w:marTop w:val="0"/>
      <w:marBottom w:val="0"/>
      <w:divBdr>
        <w:top w:val="none" w:sz="0" w:space="0" w:color="auto"/>
        <w:left w:val="none" w:sz="0" w:space="0" w:color="auto"/>
        <w:bottom w:val="none" w:sz="0" w:space="0" w:color="auto"/>
        <w:right w:val="none" w:sz="0" w:space="0" w:color="auto"/>
      </w:divBdr>
    </w:div>
    <w:div w:id="176315945">
      <w:bodyDiv w:val="1"/>
      <w:marLeft w:val="0"/>
      <w:marRight w:val="0"/>
      <w:marTop w:val="0"/>
      <w:marBottom w:val="0"/>
      <w:divBdr>
        <w:top w:val="none" w:sz="0" w:space="0" w:color="auto"/>
        <w:left w:val="none" w:sz="0" w:space="0" w:color="auto"/>
        <w:bottom w:val="none" w:sz="0" w:space="0" w:color="auto"/>
        <w:right w:val="none" w:sz="0" w:space="0" w:color="auto"/>
      </w:divBdr>
    </w:div>
    <w:div w:id="440952887">
      <w:bodyDiv w:val="1"/>
      <w:marLeft w:val="0"/>
      <w:marRight w:val="0"/>
      <w:marTop w:val="0"/>
      <w:marBottom w:val="0"/>
      <w:divBdr>
        <w:top w:val="none" w:sz="0" w:space="0" w:color="auto"/>
        <w:left w:val="none" w:sz="0" w:space="0" w:color="auto"/>
        <w:bottom w:val="none" w:sz="0" w:space="0" w:color="auto"/>
        <w:right w:val="none" w:sz="0" w:space="0" w:color="auto"/>
      </w:divBdr>
    </w:div>
    <w:div w:id="462891381">
      <w:bodyDiv w:val="1"/>
      <w:marLeft w:val="0"/>
      <w:marRight w:val="0"/>
      <w:marTop w:val="0"/>
      <w:marBottom w:val="0"/>
      <w:divBdr>
        <w:top w:val="none" w:sz="0" w:space="0" w:color="auto"/>
        <w:left w:val="none" w:sz="0" w:space="0" w:color="auto"/>
        <w:bottom w:val="none" w:sz="0" w:space="0" w:color="auto"/>
        <w:right w:val="none" w:sz="0" w:space="0" w:color="auto"/>
      </w:divBdr>
    </w:div>
    <w:div w:id="533734201">
      <w:bodyDiv w:val="1"/>
      <w:marLeft w:val="0"/>
      <w:marRight w:val="0"/>
      <w:marTop w:val="0"/>
      <w:marBottom w:val="0"/>
      <w:divBdr>
        <w:top w:val="none" w:sz="0" w:space="0" w:color="auto"/>
        <w:left w:val="none" w:sz="0" w:space="0" w:color="auto"/>
        <w:bottom w:val="none" w:sz="0" w:space="0" w:color="auto"/>
        <w:right w:val="none" w:sz="0" w:space="0" w:color="auto"/>
      </w:divBdr>
    </w:div>
    <w:div w:id="756555685">
      <w:bodyDiv w:val="1"/>
      <w:marLeft w:val="0"/>
      <w:marRight w:val="0"/>
      <w:marTop w:val="0"/>
      <w:marBottom w:val="0"/>
      <w:divBdr>
        <w:top w:val="none" w:sz="0" w:space="0" w:color="auto"/>
        <w:left w:val="none" w:sz="0" w:space="0" w:color="auto"/>
        <w:bottom w:val="none" w:sz="0" w:space="0" w:color="auto"/>
        <w:right w:val="none" w:sz="0" w:space="0" w:color="auto"/>
      </w:divBdr>
    </w:div>
    <w:div w:id="830145134">
      <w:bodyDiv w:val="1"/>
      <w:marLeft w:val="0"/>
      <w:marRight w:val="0"/>
      <w:marTop w:val="0"/>
      <w:marBottom w:val="0"/>
      <w:divBdr>
        <w:top w:val="none" w:sz="0" w:space="0" w:color="auto"/>
        <w:left w:val="none" w:sz="0" w:space="0" w:color="auto"/>
        <w:bottom w:val="none" w:sz="0" w:space="0" w:color="auto"/>
        <w:right w:val="none" w:sz="0" w:space="0" w:color="auto"/>
      </w:divBdr>
    </w:div>
    <w:div w:id="868221392">
      <w:bodyDiv w:val="1"/>
      <w:marLeft w:val="0"/>
      <w:marRight w:val="0"/>
      <w:marTop w:val="0"/>
      <w:marBottom w:val="0"/>
      <w:divBdr>
        <w:top w:val="none" w:sz="0" w:space="0" w:color="auto"/>
        <w:left w:val="none" w:sz="0" w:space="0" w:color="auto"/>
        <w:bottom w:val="none" w:sz="0" w:space="0" w:color="auto"/>
        <w:right w:val="none" w:sz="0" w:space="0" w:color="auto"/>
      </w:divBdr>
    </w:div>
    <w:div w:id="872886709">
      <w:bodyDiv w:val="1"/>
      <w:marLeft w:val="0"/>
      <w:marRight w:val="0"/>
      <w:marTop w:val="0"/>
      <w:marBottom w:val="0"/>
      <w:divBdr>
        <w:top w:val="none" w:sz="0" w:space="0" w:color="auto"/>
        <w:left w:val="none" w:sz="0" w:space="0" w:color="auto"/>
        <w:bottom w:val="none" w:sz="0" w:space="0" w:color="auto"/>
        <w:right w:val="none" w:sz="0" w:space="0" w:color="auto"/>
      </w:divBdr>
    </w:div>
    <w:div w:id="979960241">
      <w:bodyDiv w:val="1"/>
      <w:marLeft w:val="0"/>
      <w:marRight w:val="0"/>
      <w:marTop w:val="0"/>
      <w:marBottom w:val="0"/>
      <w:divBdr>
        <w:top w:val="none" w:sz="0" w:space="0" w:color="auto"/>
        <w:left w:val="none" w:sz="0" w:space="0" w:color="auto"/>
        <w:bottom w:val="none" w:sz="0" w:space="0" w:color="auto"/>
        <w:right w:val="none" w:sz="0" w:space="0" w:color="auto"/>
      </w:divBdr>
    </w:div>
    <w:div w:id="1077822743">
      <w:bodyDiv w:val="1"/>
      <w:marLeft w:val="0"/>
      <w:marRight w:val="0"/>
      <w:marTop w:val="0"/>
      <w:marBottom w:val="0"/>
      <w:divBdr>
        <w:top w:val="none" w:sz="0" w:space="0" w:color="auto"/>
        <w:left w:val="none" w:sz="0" w:space="0" w:color="auto"/>
        <w:bottom w:val="none" w:sz="0" w:space="0" w:color="auto"/>
        <w:right w:val="none" w:sz="0" w:space="0" w:color="auto"/>
      </w:divBdr>
    </w:div>
    <w:div w:id="1113288033">
      <w:bodyDiv w:val="1"/>
      <w:marLeft w:val="0"/>
      <w:marRight w:val="0"/>
      <w:marTop w:val="0"/>
      <w:marBottom w:val="0"/>
      <w:divBdr>
        <w:top w:val="none" w:sz="0" w:space="0" w:color="auto"/>
        <w:left w:val="none" w:sz="0" w:space="0" w:color="auto"/>
        <w:bottom w:val="none" w:sz="0" w:space="0" w:color="auto"/>
        <w:right w:val="none" w:sz="0" w:space="0" w:color="auto"/>
      </w:divBdr>
    </w:div>
    <w:div w:id="1154026709">
      <w:bodyDiv w:val="1"/>
      <w:marLeft w:val="0"/>
      <w:marRight w:val="0"/>
      <w:marTop w:val="0"/>
      <w:marBottom w:val="0"/>
      <w:divBdr>
        <w:top w:val="none" w:sz="0" w:space="0" w:color="auto"/>
        <w:left w:val="none" w:sz="0" w:space="0" w:color="auto"/>
        <w:bottom w:val="none" w:sz="0" w:space="0" w:color="auto"/>
        <w:right w:val="none" w:sz="0" w:space="0" w:color="auto"/>
      </w:divBdr>
    </w:div>
    <w:div w:id="1162358987">
      <w:bodyDiv w:val="1"/>
      <w:marLeft w:val="0"/>
      <w:marRight w:val="0"/>
      <w:marTop w:val="0"/>
      <w:marBottom w:val="0"/>
      <w:divBdr>
        <w:top w:val="none" w:sz="0" w:space="0" w:color="auto"/>
        <w:left w:val="none" w:sz="0" w:space="0" w:color="auto"/>
        <w:bottom w:val="none" w:sz="0" w:space="0" w:color="auto"/>
        <w:right w:val="none" w:sz="0" w:space="0" w:color="auto"/>
      </w:divBdr>
    </w:div>
    <w:div w:id="1173300045">
      <w:bodyDiv w:val="1"/>
      <w:marLeft w:val="0"/>
      <w:marRight w:val="0"/>
      <w:marTop w:val="0"/>
      <w:marBottom w:val="0"/>
      <w:divBdr>
        <w:top w:val="none" w:sz="0" w:space="0" w:color="auto"/>
        <w:left w:val="none" w:sz="0" w:space="0" w:color="auto"/>
        <w:bottom w:val="none" w:sz="0" w:space="0" w:color="auto"/>
        <w:right w:val="none" w:sz="0" w:space="0" w:color="auto"/>
      </w:divBdr>
    </w:div>
    <w:div w:id="1371492022">
      <w:bodyDiv w:val="1"/>
      <w:marLeft w:val="0"/>
      <w:marRight w:val="0"/>
      <w:marTop w:val="0"/>
      <w:marBottom w:val="0"/>
      <w:divBdr>
        <w:top w:val="none" w:sz="0" w:space="0" w:color="auto"/>
        <w:left w:val="none" w:sz="0" w:space="0" w:color="auto"/>
        <w:bottom w:val="none" w:sz="0" w:space="0" w:color="auto"/>
        <w:right w:val="none" w:sz="0" w:space="0" w:color="auto"/>
      </w:divBdr>
    </w:div>
    <w:div w:id="1388456467">
      <w:bodyDiv w:val="1"/>
      <w:marLeft w:val="0"/>
      <w:marRight w:val="0"/>
      <w:marTop w:val="0"/>
      <w:marBottom w:val="0"/>
      <w:divBdr>
        <w:top w:val="none" w:sz="0" w:space="0" w:color="auto"/>
        <w:left w:val="none" w:sz="0" w:space="0" w:color="auto"/>
        <w:bottom w:val="none" w:sz="0" w:space="0" w:color="auto"/>
        <w:right w:val="none" w:sz="0" w:space="0" w:color="auto"/>
      </w:divBdr>
    </w:div>
    <w:div w:id="1435401043">
      <w:bodyDiv w:val="1"/>
      <w:marLeft w:val="0"/>
      <w:marRight w:val="0"/>
      <w:marTop w:val="0"/>
      <w:marBottom w:val="0"/>
      <w:divBdr>
        <w:top w:val="none" w:sz="0" w:space="0" w:color="auto"/>
        <w:left w:val="none" w:sz="0" w:space="0" w:color="auto"/>
        <w:bottom w:val="none" w:sz="0" w:space="0" w:color="auto"/>
        <w:right w:val="none" w:sz="0" w:space="0" w:color="auto"/>
      </w:divBdr>
    </w:div>
    <w:div w:id="1472668634">
      <w:bodyDiv w:val="1"/>
      <w:marLeft w:val="0"/>
      <w:marRight w:val="0"/>
      <w:marTop w:val="0"/>
      <w:marBottom w:val="0"/>
      <w:divBdr>
        <w:top w:val="none" w:sz="0" w:space="0" w:color="auto"/>
        <w:left w:val="none" w:sz="0" w:space="0" w:color="auto"/>
        <w:bottom w:val="none" w:sz="0" w:space="0" w:color="auto"/>
        <w:right w:val="none" w:sz="0" w:space="0" w:color="auto"/>
      </w:divBdr>
    </w:div>
    <w:div w:id="1690715689">
      <w:bodyDiv w:val="1"/>
      <w:marLeft w:val="0"/>
      <w:marRight w:val="0"/>
      <w:marTop w:val="0"/>
      <w:marBottom w:val="0"/>
      <w:divBdr>
        <w:top w:val="none" w:sz="0" w:space="0" w:color="auto"/>
        <w:left w:val="none" w:sz="0" w:space="0" w:color="auto"/>
        <w:bottom w:val="none" w:sz="0" w:space="0" w:color="auto"/>
        <w:right w:val="none" w:sz="0" w:space="0" w:color="auto"/>
      </w:divBdr>
    </w:div>
    <w:div w:id="1850439954">
      <w:bodyDiv w:val="1"/>
      <w:marLeft w:val="0"/>
      <w:marRight w:val="0"/>
      <w:marTop w:val="0"/>
      <w:marBottom w:val="0"/>
      <w:divBdr>
        <w:top w:val="none" w:sz="0" w:space="0" w:color="auto"/>
        <w:left w:val="none" w:sz="0" w:space="0" w:color="auto"/>
        <w:bottom w:val="none" w:sz="0" w:space="0" w:color="auto"/>
        <w:right w:val="none" w:sz="0" w:space="0" w:color="auto"/>
      </w:divBdr>
    </w:div>
    <w:div w:id="1897621797">
      <w:bodyDiv w:val="1"/>
      <w:marLeft w:val="0"/>
      <w:marRight w:val="0"/>
      <w:marTop w:val="0"/>
      <w:marBottom w:val="0"/>
      <w:divBdr>
        <w:top w:val="none" w:sz="0" w:space="0" w:color="auto"/>
        <w:left w:val="none" w:sz="0" w:space="0" w:color="auto"/>
        <w:bottom w:val="none" w:sz="0" w:space="0" w:color="auto"/>
        <w:right w:val="none" w:sz="0" w:space="0" w:color="auto"/>
      </w:divBdr>
    </w:div>
    <w:div w:id="1960801132">
      <w:bodyDiv w:val="1"/>
      <w:marLeft w:val="0"/>
      <w:marRight w:val="0"/>
      <w:marTop w:val="0"/>
      <w:marBottom w:val="0"/>
      <w:divBdr>
        <w:top w:val="none" w:sz="0" w:space="0" w:color="auto"/>
        <w:left w:val="none" w:sz="0" w:space="0" w:color="auto"/>
        <w:bottom w:val="none" w:sz="0" w:space="0" w:color="auto"/>
        <w:right w:val="none" w:sz="0" w:space="0" w:color="auto"/>
      </w:divBdr>
    </w:div>
    <w:div w:id="1969429818">
      <w:bodyDiv w:val="1"/>
      <w:marLeft w:val="0"/>
      <w:marRight w:val="0"/>
      <w:marTop w:val="0"/>
      <w:marBottom w:val="0"/>
      <w:divBdr>
        <w:top w:val="none" w:sz="0" w:space="0" w:color="auto"/>
        <w:left w:val="none" w:sz="0" w:space="0" w:color="auto"/>
        <w:bottom w:val="none" w:sz="0" w:space="0" w:color="auto"/>
        <w:right w:val="none" w:sz="0" w:space="0" w:color="auto"/>
      </w:divBdr>
    </w:div>
    <w:div w:id="1992097811">
      <w:bodyDiv w:val="1"/>
      <w:marLeft w:val="0"/>
      <w:marRight w:val="0"/>
      <w:marTop w:val="0"/>
      <w:marBottom w:val="0"/>
      <w:divBdr>
        <w:top w:val="none" w:sz="0" w:space="0" w:color="auto"/>
        <w:left w:val="none" w:sz="0" w:space="0" w:color="auto"/>
        <w:bottom w:val="none" w:sz="0" w:space="0" w:color="auto"/>
        <w:right w:val="none" w:sz="0" w:space="0" w:color="auto"/>
      </w:divBdr>
    </w:div>
    <w:div w:id="21329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5.png"/><Relationship Id="rId21" Type="http://schemas.openxmlformats.org/officeDocument/2006/relationships/image" Target="media/image6.jpeg"/><Relationship Id="rId22" Type="http://schemas.openxmlformats.org/officeDocument/2006/relationships/image" Target="media/image7.jpeg"/><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header" Target="header3.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image" Target="media/image2.jpeg"/><Relationship Id="rId14" Type="http://schemas.openxmlformats.org/officeDocument/2006/relationships/hyperlink" Target="mailto:project-consultancy@gronau-it-cloud-computing.de" TargetMode="External"/><Relationship Id="rId15" Type="http://schemas.openxmlformats.org/officeDocument/2006/relationships/hyperlink" Target="http://www.gronau-it-cloud-computing.de" TargetMode="External"/><Relationship Id="rId16" Type="http://schemas.openxmlformats.org/officeDocument/2006/relationships/hyperlink" Target="mailto:project-consultancy@gronau-it-cloud-computing.de" TargetMode="External"/><Relationship Id="rId17" Type="http://schemas.openxmlformats.org/officeDocument/2006/relationships/hyperlink" Target="http://www.gronau-it-cloud-computing.de" TargetMode="External"/><Relationship Id="rId18" Type="http://schemas.openxmlformats.org/officeDocument/2006/relationships/image" Target="media/image3.png"/><Relationship Id="rId19" Type="http://schemas.openxmlformats.org/officeDocument/2006/relationships/image" Target="media/image4.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asliebhold/Desktop/()Gronau%20IT/Word/Bericht/report_18-1-2018.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141D83F-9BE3-6A48-9EB6-44CF9CDF5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report_18-1-2018.dotx</Template>
  <TotalTime>0</TotalTime>
  <Pages>7</Pages>
  <Words>8</Words>
  <Characters>56</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Dokumententitel</vt:lpstr>
    </vt:vector>
  </TitlesOfParts>
  <Company/>
  <LinksUpToDate>false</LinksUpToDate>
  <CharactersWithSpaces>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Dokumententitel</dc:title>
  <dc:subject>Untertitel</dc:subject>
  <dc:creator>Lukas Liebhold</dc:creator>
  <cp:keywords/>
  <dc:description/>
  <cp:lastModifiedBy>Lukas Liebhold</cp:lastModifiedBy>
  <cp:revision>3</cp:revision>
  <cp:lastPrinted>2018-05-15T17:44:00Z</cp:lastPrinted>
  <dcterms:created xsi:type="dcterms:W3CDTF">2018-08-07T12:33:00Z</dcterms:created>
  <dcterms:modified xsi:type="dcterms:W3CDTF">2018-08-07T12:33:00Z</dcterms:modified>
</cp:coreProperties>
</file>