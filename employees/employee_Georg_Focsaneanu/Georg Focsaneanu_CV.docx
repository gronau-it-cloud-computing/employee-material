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76026" w14:textId="26CB6654" w:rsidR="00887380" w:rsidRPr="00887380" w:rsidRDefault="00C1556E" w:rsidP="000B28A5">
      <w:pPr>
        <w:pStyle w:val="Aufzhlungszeichen"/>
        <w:numPr>
          <w:ilvl w:val="0"/>
          <w:numId w:val="0"/>
        </w:numPr>
        <w:tabs>
          <w:tab w:val="left" w:pos="7600"/>
        </w:tabs>
        <w:rPr>
          <w:sz w:val="14"/>
          <w:szCs w:val="14"/>
        </w:rPr>
        <w:sectPr w:rsidR="00887380" w:rsidRPr="00887380" w:rsidSect="002600D3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0" w:h="16820" w:code="9"/>
          <w:pgMar w:top="1899" w:right="1009" w:bottom="1134" w:left="1009" w:header="1191" w:footer="0" w:gutter="0"/>
          <w:cols w:num="2" w:space="720"/>
          <w:docGrid w:linePitch="360"/>
          <w:printerSettings r:id="rId12"/>
        </w:sectPr>
      </w:pPr>
      <w:bookmarkStart w:id="0" w:name="_Toc503537190"/>
      <w:bookmarkStart w:id="1" w:name="_Toc503537287"/>
      <w:r>
        <w:rPr>
          <w:noProof/>
          <w:sz w:val="24"/>
          <w:lang w:eastAsia="de-DE" w:bidi="ar-SA"/>
        </w:rPr>
        <w:drawing>
          <wp:anchor distT="0" distB="0" distL="114300" distR="114300" simplePos="0" relativeHeight="251813888" behindDoc="0" locked="0" layoutInCell="1" allowOverlap="1" wp14:anchorId="7B09136E" wp14:editId="48E645D9">
            <wp:simplePos x="0" y="0"/>
            <wp:positionH relativeFrom="column">
              <wp:posOffset>-650340</wp:posOffset>
            </wp:positionH>
            <wp:positionV relativeFrom="paragraph">
              <wp:posOffset>-464720</wp:posOffset>
            </wp:positionV>
            <wp:extent cx="7535554" cy="3205213"/>
            <wp:effectExtent l="0" t="0" r="8255" b="0"/>
            <wp:wrapNone/>
            <wp:docPr id="5" name="Bild 5" descr="../../../01_erledigt/(3.2017)%20Teamzeichnungen/head_georg_due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01_erledigt/(3.2017)%20Teamzeichnungen/head_georg_duen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3"/>
                    <a:stretch/>
                  </pic:blipFill>
                  <pic:spPr bwMode="auto">
                    <a:xfrm>
                      <a:off x="0" y="0"/>
                      <a:ext cx="7552427" cy="32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C66">
        <w:rPr>
          <w:noProof/>
          <w:sz w:val="24"/>
          <w:lang w:eastAsia="de-DE" w:bidi="ar-SA"/>
        </w:rPr>
        <w:drawing>
          <wp:anchor distT="0" distB="0" distL="114300" distR="114300" simplePos="0" relativeHeight="251658239" behindDoc="1" locked="0" layoutInCell="1" allowOverlap="1" wp14:anchorId="1F983AF0" wp14:editId="3EFB1F80">
            <wp:simplePos x="0" y="0"/>
            <wp:positionH relativeFrom="column">
              <wp:posOffset>-650340</wp:posOffset>
            </wp:positionH>
            <wp:positionV relativeFrom="paragraph">
              <wp:posOffset>-406967</wp:posOffset>
            </wp:positionV>
            <wp:extent cx="7557799" cy="3157086"/>
            <wp:effectExtent l="0" t="0" r="11430" b="0"/>
            <wp:wrapNone/>
            <wp:docPr id="38" name="Bild 38" descr="head_geo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ead_geor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0" b="1683"/>
                    <a:stretch/>
                  </pic:blipFill>
                  <pic:spPr bwMode="auto">
                    <a:xfrm>
                      <a:off x="0" y="0"/>
                      <a:ext cx="7559095" cy="315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bookmarkEnd w:id="1"/>
    <w:p w14:paraId="43F96A45" w14:textId="59B5996A" w:rsidR="00777987" w:rsidRDefault="00777987" w:rsidP="000B28A5">
      <w:pPr>
        <w:rPr>
          <w:sz w:val="24"/>
          <w:lang w:eastAsia="de-DE" w:bidi="ar-SA"/>
        </w:rPr>
      </w:pPr>
    </w:p>
    <w:p w14:paraId="411B6FFA" w14:textId="312AFE87" w:rsidR="00777987" w:rsidRDefault="00827D7E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56097" wp14:editId="35968DBC">
                <wp:simplePos x="0" y="0"/>
                <wp:positionH relativeFrom="column">
                  <wp:posOffset>2881630</wp:posOffset>
                </wp:positionH>
                <wp:positionV relativeFrom="paragraph">
                  <wp:posOffset>2094999</wp:posOffset>
                </wp:positionV>
                <wp:extent cx="3910330" cy="2059940"/>
                <wp:effectExtent l="0" t="0" r="0" b="0"/>
                <wp:wrapSquare wrapText="bothSides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0330" cy="205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25F56" w14:textId="77777777" w:rsidR="00D52717" w:rsidRPr="006172D4" w:rsidRDefault="00D52717" w:rsidP="0060187B">
                            <w:pPr>
                              <w:pStyle w:val="berschrift2"/>
                            </w:pPr>
                            <w:r>
                              <w:t>Kontakt</w:t>
                            </w:r>
                          </w:p>
                          <w:p w14:paraId="3B8026AE" w14:textId="77777777" w:rsidR="00D52717" w:rsidRDefault="00D52717" w:rsidP="00602B34">
                            <w:pPr>
                              <w:ind w:left="720"/>
                            </w:pPr>
                            <w:r w:rsidRPr="0060187B">
                              <w:t>Potsdamer Platz 10</w:t>
                            </w:r>
                          </w:p>
                          <w:p w14:paraId="3E58C325" w14:textId="77777777" w:rsidR="00D52717" w:rsidRDefault="00D52717" w:rsidP="00602B34">
                            <w:pPr>
                              <w:ind w:left="720"/>
                            </w:pPr>
                            <w:r w:rsidRPr="0060187B">
                              <w:t>10785 Berlin</w:t>
                            </w:r>
                          </w:p>
                          <w:p w14:paraId="20FFAF46" w14:textId="570266E2" w:rsidR="00D52717" w:rsidRDefault="00D52717" w:rsidP="00602B34">
                            <w:pPr>
                              <w:ind w:left="720"/>
                            </w:pPr>
                            <w:r w:rsidRPr="0060187B">
                              <w:t xml:space="preserve">Tel:  </w:t>
                            </w:r>
                            <w:r w:rsidR="007A6548" w:rsidRPr="007A6548">
                              <w:t>+49 30 300 11 48 18</w:t>
                            </w:r>
                          </w:p>
                          <w:p w14:paraId="0BF3E0D5" w14:textId="3001B104" w:rsidR="00D52717" w:rsidRDefault="000D40A3" w:rsidP="00602B34">
                            <w:pPr>
                              <w:ind w:left="720"/>
                            </w:pPr>
                            <w:hyperlink r:id="rId15" w:history="1">
                              <w:r w:rsidR="003951DC" w:rsidRPr="00DF4F94">
                                <w:rPr>
                                  <w:rStyle w:val="Link"/>
                                </w:rPr>
                                <w:t>project-consultancy@gronau-it-cloud-computing.de</w:t>
                              </w:r>
                            </w:hyperlink>
                          </w:p>
                          <w:p w14:paraId="2604FB09" w14:textId="77777777" w:rsidR="00D52717" w:rsidRDefault="000D40A3" w:rsidP="00602B34">
                            <w:pPr>
                              <w:ind w:left="720"/>
                            </w:pPr>
                            <w:hyperlink r:id="rId16" w:history="1">
                              <w:r w:rsidR="00D52717" w:rsidRPr="00764D27">
                                <w:rPr>
                                  <w:rStyle w:val="Link"/>
                                </w:rPr>
                                <w:t>www.gronau-it-cloud-computing.de</w:t>
                              </w:r>
                            </w:hyperlink>
                          </w:p>
                          <w:p w14:paraId="281F4FD4" w14:textId="77777777" w:rsidR="00D52717" w:rsidRDefault="00D52717" w:rsidP="006018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56097" id="_x0000_t202" coordsize="21600,21600" o:spt="202" path="m0,0l0,21600,21600,21600,21600,0xe">
                <v:stroke joinstyle="miter"/>
                <v:path gradientshapeok="t" o:connecttype="rect"/>
              </v:shapetype>
              <v:shape id="Textfeld 8" o:spid="_x0000_s1026" type="#_x0000_t202" style="position:absolute;margin-left:226.9pt;margin-top:164.95pt;width:307.9pt;height:16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" filled="f" stroked="f">
                <v:textbox>
                  <w:txbxContent>
                    <w:p w14:paraId="24325F56" w14:textId="77777777" w:rsidR="00D52717" w:rsidRPr="006172D4" w:rsidRDefault="00D52717" w:rsidP="0060187B">
                      <w:pPr>
                        <w:pStyle w:val="berschrift2"/>
                      </w:pPr>
                      <w:r>
                        <w:t>Kontakt</w:t>
                      </w:r>
                    </w:p>
                    <w:p w14:paraId="3B8026AE" w14:textId="77777777" w:rsidR="00D52717" w:rsidRDefault="00D52717" w:rsidP="00602B34">
                      <w:pPr>
                        <w:ind w:left="720"/>
                      </w:pPr>
                      <w:r w:rsidRPr="0060187B">
                        <w:t>Potsdamer Platz 10</w:t>
                      </w:r>
                    </w:p>
                    <w:p w14:paraId="3E58C325" w14:textId="77777777" w:rsidR="00D52717" w:rsidRDefault="00D52717" w:rsidP="00602B34">
                      <w:pPr>
                        <w:ind w:left="720"/>
                      </w:pPr>
                      <w:r w:rsidRPr="0060187B">
                        <w:t>10785 Berlin</w:t>
                      </w:r>
                    </w:p>
                    <w:p w14:paraId="20FFAF46" w14:textId="570266E2" w:rsidR="00D52717" w:rsidRDefault="00D52717" w:rsidP="00602B34">
                      <w:pPr>
                        <w:ind w:left="720"/>
                      </w:pPr>
                      <w:r w:rsidRPr="0060187B">
                        <w:t xml:space="preserve">Tel:  </w:t>
                      </w:r>
                      <w:r w:rsidR="007A6548" w:rsidRPr="007A6548">
                        <w:t>+49 30 300 11 48 18</w:t>
                      </w:r>
                    </w:p>
                    <w:p w14:paraId="0BF3E0D5" w14:textId="3001B104" w:rsidR="00D52717" w:rsidRDefault="000D40A3" w:rsidP="00602B34">
                      <w:pPr>
                        <w:ind w:left="720"/>
                      </w:pPr>
                      <w:hyperlink r:id="rId17" w:history="1">
                        <w:r w:rsidR="003951DC" w:rsidRPr="00DF4F94">
                          <w:rPr>
                            <w:rStyle w:val="Link"/>
                          </w:rPr>
                          <w:t>project-consultancy@gronau-it-cloud-computing.de</w:t>
                        </w:r>
                      </w:hyperlink>
                    </w:p>
                    <w:p w14:paraId="2604FB09" w14:textId="77777777" w:rsidR="00D52717" w:rsidRDefault="000D40A3" w:rsidP="00602B34">
                      <w:pPr>
                        <w:ind w:left="720"/>
                      </w:pPr>
                      <w:hyperlink r:id="rId18" w:history="1">
                        <w:r w:rsidR="00D52717" w:rsidRPr="00764D27">
                          <w:rPr>
                            <w:rStyle w:val="Link"/>
                          </w:rPr>
                          <w:t>www.gronau-it-cloud-computing.de</w:t>
                        </w:r>
                      </w:hyperlink>
                    </w:p>
                    <w:p w14:paraId="281F4FD4" w14:textId="77777777" w:rsidR="00D52717" w:rsidRDefault="00D52717" w:rsidP="0060187B"/>
                  </w:txbxContent>
                </v:textbox>
                <w10:wrap type="square"/>
              </v:shape>
            </w:pict>
          </mc:Fallback>
        </mc:AlternateContent>
      </w:r>
      <w:r w:rsidR="00BA49F6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E2BD1" wp14:editId="3B753DF8">
                <wp:simplePos x="0" y="0"/>
                <wp:positionH relativeFrom="column">
                  <wp:posOffset>-44450</wp:posOffset>
                </wp:positionH>
                <wp:positionV relativeFrom="paragraph">
                  <wp:posOffset>2519680</wp:posOffset>
                </wp:positionV>
                <wp:extent cx="3275965" cy="1292225"/>
                <wp:effectExtent l="0" t="0" r="0" b="3175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129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D54D2" w14:textId="77777777" w:rsidR="00D52717" w:rsidRPr="006172D4" w:rsidRDefault="00D52717" w:rsidP="0060187B">
                            <w:pPr>
                              <w:pStyle w:val="berschrift2"/>
                            </w:pPr>
                            <w:r w:rsidRPr="006172D4">
                              <w:t>Aktuelle Schwerpunkte</w:t>
                            </w:r>
                          </w:p>
                          <w:p w14:paraId="57DD967C" w14:textId="77777777" w:rsidR="0078015F" w:rsidRDefault="0084520F" w:rsidP="0084520F">
                            <w:pPr>
                              <w:ind w:left="720"/>
                            </w:pPr>
                            <w:r w:rsidRPr="0084520F">
                              <w:t xml:space="preserve">Administration, Hochverfügbarkeit, </w:t>
                            </w:r>
                          </w:p>
                          <w:p w14:paraId="189E527C" w14:textId="77777777" w:rsidR="0078015F" w:rsidRDefault="0084520F" w:rsidP="0084520F">
                            <w:pPr>
                              <w:ind w:left="720"/>
                            </w:pPr>
                            <w:r w:rsidRPr="0084520F">
                              <w:t xml:space="preserve">Konfigurationsmanagement, </w:t>
                            </w:r>
                          </w:p>
                          <w:p w14:paraId="765BDD8B" w14:textId="1C8469B4" w:rsidR="00D52717" w:rsidRDefault="0078015F" w:rsidP="0084520F">
                            <w:pPr>
                              <w:ind w:left="720"/>
                            </w:pPr>
                            <w:r>
                              <w:t>S</w:t>
                            </w:r>
                            <w:r w:rsidR="0084520F" w:rsidRPr="0084520F">
                              <w:t xml:space="preserve">ystementwicklung, </w:t>
                            </w:r>
                            <w:r w:rsidR="00BA49F6" w:rsidRPr="00BA49F6">
                              <w:t>Linux und CI/CD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E2BD1" id="Textfeld 6" o:spid="_x0000_s1027" type="#_x0000_t202" style="position:absolute;margin-left:-3.5pt;margin-top:198.4pt;width:257.95pt;height:10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" filled="f" stroked="f">
                <v:textbox>
                  <w:txbxContent>
                    <w:p w14:paraId="4D6D54D2" w14:textId="77777777" w:rsidR="00D52717" w:rsidRPr="006172D4" w:rsidRDefault="00D52717" w:rsidP="0060187B">
                      <w:pPr>
                        <w:pStyle w:val="berschrift2"/>
                      </w:pPr>
                      <w:r w:rsidRPr="006172D4">
                        <w:t>Aktuelle Schwerpunkte</w:t>
                      </w:r>
                    </w:p>
                    <w:p w14:paraId="57DD967C" w14:textId="77777777" w:rsidR="0078015F" w:rsidRDefault="0084520F" w:rsidP="0084520F">
                      <w:pPr>
                        <w:ind w:left="720"/>
                      </w:pPr>
                      <w:r w:rsidRPr="0084520F">
                        <w:t xml:space="preserve">Administration, Hochverfügbarkeit, </w:t>
                      </w:r>
                    </w:p>
                    <w:p w14:paraId="189E527C" w14:textId="77777777" w:rsidR="0078015F" w:rsidRDefault="0084520F" w:rsidP="0084520F">
                      <w:pPr>
                        <w:ind w:left="720"/>
                      </w:pPr>
                      <w:r w:rsidRPr="0084520F">
                        <w:t xml:space="preserve">Konfigurationsmanagement, </w:t>
                      </w:r>
                    </w:p>
                    <w:p w14:paraId="765BDD8B" w14:textId="1C8469B4" w:rsidR="00D52717" w:rsidRDefault="0078015F" w:rsidP="0084520F">
                      <w:pPr>
                        <w:ind w:left="720"/>
                      </w:pPr>
                      <w:r>
                        <w:t>S</w:t>
                      </w:r>
                      <w:r w:rsidR="0084520F" w:rsidRPr="0084520F">
                        <w:t xml:space="preserve">ystementwicklung, </w:t>
                      </w:r>
                      <w:r w:rsidR="00BA49F6" w:rsidRPr="00BA49F6">
                        <w:t>Linux und CI/CD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6519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0757A5" wp14:editId="5A7B371A">
                <wp:simplePos x="0" y="0"/>
                <wp:positionH relativeFrom="column">
                  <wp:posOffset>90805</wp:posOffset>
                </wp:positionH>
                <wp:positionV relativeFrom="paragraph">
                  <wp:posOffset>4618355</wp:posOffset>
                </wp:positionV>
                <wp:extent cx="2933065" cy="1593850"/>
                <wp:effectExtent l="0" t="0" r="0" b="6350"/>
                <wp:wrapSquare wrapText="bothSides"/>
                <wp:docPr id="189" name="Textfeld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159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A76ED" w14:textId="77777777" w:rsidR="007A1813" w:rsidRPr="00004ADC" w:rsidRDefault="007A1813" w:rsidP="007A1813">
                            <w:pPr>
                              <w:pStyle w:val="berschrift2"/>
                              <w:rPr>
                                <w:lang w:val="en-US"/>
                              </w:rPr>
                            </w:pPr>
                            <w:r w:rsidRPr="00004ADC">
                              <w:rPr>
                                <w:lang w:val="en-US"/>
                              </w:rPr>
                              <w:t>Bevorzugte projekte</w:t>
                            </w:r>
                          </w:p>
                          <w:p w14:paraId="1B9C4403" w14:textId="77777777" w:rsidR="00A86519" w:rsidRPr="00A86519" w:rsidRDefault="00A86519" w:rsidP="00A86519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 w:rsidRPr="00A86519">
                              <w:rPr>
                                <w:lang w:val="en-US"/>
                              </w:rPr>
                              <w:t>Cloud Computing, Container</w:t>
                            </w:r>
                          </w:p>
                          <w:p w14:paraId="4FB4292A" w14:textId="37897C99" w:rsidR="00A86519" w:rsidRPr="00A86519" w:rsidRDefault="00A86519" w:rsidP="00A86519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86519">
                              <w:rPr>
                                <w:lang w:val="en-US"/>
                              </w:rPr>
                              <w:t>Technologien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A86519">
                              <w:rPr>
                                <w:lang w:val="en-US"/>
                              </w:rPr>
                              <w:t xml:space="preserve"> Continuous </w:t>
                            </w:r>
                          </w:p>
                          <w:p w14:paraId="598396A4" w14:textId="77777777" w:rsidR="00A86519" w:rsidRDefault="00A86519" w:rsidP="00A86519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 w:rsidRPr="00A86519">
                              <w:rPr>
                                <w:lang w:val="en-US"/>
                              </w:rPr>
                              <w:t xml:space="preserve">Deployment/Delivery </w:t>
                            </w:r>
                          </w:p>
                          <w:p w14:paraId="1D8A72D9" w14:textId="28370365" w:rsidR="0078015F" w:rsidRPr="00A86519" w:rsidRDefault="00A86519" w:rsidP="00A86519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86519">
                              <w:rPr>
                                <w:lang w:val="en-US"/>
                              </w:rPr>
                              <w:t>Konfigurationsmanagement</w:t>
                            </w:r>
                            <w:proofErr w:type="spellEnd"/>
                            <w:r w:rsidRPr="00A86519">
                              <w:rPr>
                                <w:lang w:val="en-US"/>
                              </w:rPr>
                              <w:t>,</w:t>
                            </w:r>
                            <w:r w:rsidR="0078015F" w:rsidRPr="00A86519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1F2E552" w14:textId="375A422D" w:rsidR="00D52717" w:rsidRPr="00A86519" w:rsidRDefault="0078015F" w:rsidP="0078015F">
                            <w:pPr>
                              <w:ind w:left="720"/>
                            </w:pPr>
                            <w:proofErr w:type="spellStart"/>
                            <w:r w:rsidRPr="0078015F">
                              <w:t>Servervirtualisierung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757A5" id="Textfeld 189" o:spid="_x0000_s1028" type="#_x0000_t202" style="position:absolute;margin-left:7.15pt;margin-top:363.65pt;width:230.95pt;height:12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" filled="f" stroked="f">
                <v:textbox>
                  <w:txbxContent>
                    <w:p w14:paraId="296A76ED" w14:textId="77777777" w:rsidR="007A1813" w:rsidRPr="00004ADC" w:rsidRDefault="007A1813" w:rsidP="007A1813">
                      <w:pPr>
                        <w:pStyle w:val="berschrift2"/>
                        <w:rPr>
                          <w:lang w:val="en-US"/>
                        </w:rPr>
                      </w:pPr>
                      <w:r w:rsidRPr="00004ADC">
                        <w:rPr>
                          <w:lang w:val="en-US"/>
                        </w:rPr>
                        <w:t>Bevorzugte projekte</w:t>
                      </w:r>
                    </w:p>
                    <w:p w14:paraId="1B9C4403" w14:textId="77777777" w:rsidR="00A86519" w:rsidRPr="00A86519" w:rsidRDefault="00A86519" w:rsidP="00A86519">
                      <w:pPr>
                        <w:ind w:left="720"/>
                        <w:rPr>
                          <w:lang w:val="en-US"/>
                        </w:rPr>
                      </w:pPr>
                      <w:r w:rsidRPr="00A86519">
                        <w:rPr>
                          <w:lang w:val="en-US"/>
                        </w:rPr>
                        <w:t>Cloud Computing, Container</w:t>
                      </w:r>
                    </w:p>
                    <w:p w14:paraId="4FB4292A" w14:textId="37897C99" w:rsidR="00A86519" w:rsidRPr="00A86519" w:rsidRDefault="00A86519" w:rsidP="00A86519">
                      <w:pPr>
                        <w:ind w:left="720"/>
                        <w:rPr>
                          <w:lang w:val="en-US"/>
                        </w:rPr>
                      </w:pPr>
                      <w:proofErr w:type="spellStart"/>
                      <w:r w:rsidRPr="00A86519">
                        <w:rPr>
                          <w:lang w:val="en-US"/>
                        </w:rPr>
                        <w:t>Technologien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  <w:r w:rsidRPr="00A86519">
                        <w:rPr>
                          <w:lang w:val="en-US"/>
                        </w:rPr>
                        <w:t xml:space="preserve"> Continuous </w:t>
                      </w:r>
                    </w:p>
                    <w:p w14:paraId="598396A4" w14:textId="77777777" w:rsidR="00A86519" w:rsidRDefault="00A86519" w:rsidP="00A86519">
                      <w:pPr>
                        <w:ind w:left="720"/>
                        <w:rPr>
                          <w:lang w:val="en-US"/>
                        </w:rPr>
                      </w:pPr>
                      <w:r w:rsidRPr="00A86519">
                        <w:rPr>
                          <w:lang w:val="en-US"/>
                        </w:rPr>
                        <w:t xml:space="preserve">Deployment/Delivery </w:t>
                      </w:r>
                    </w:p>
                    <w:p w14:paraId="1D8A72D9" w14:textId="28370365" w:rsidR="0078015F" w:rsidRPr="00A86519" w:rsidRDefault="00A86519" w:rsidP="00A86519">
                      <w:pPr>
                        <w:ind w:left="720"/>
                        <w:rPr>
                          <w:lang w:val="en-US"/>
                        </w:rPr>
                      </w:pPr>
                      <w:proofErr w:type="spellStart"/>
                      <w:r w:rsidRPr="00A86519">
                        <w:rPr>
                          <w:lang w:val="en-US"/>
                        </w:rPr>
                        <w:t>Konfigurationsmanagement</w:t>
                      </w:r>
                      <w:proofErr w:type="spellEnd"/>
                      <w:r w:rsidRPr="00A86519">
                        <w:rPr>
                          <w:lang w:val="en-US"/>
                        </w:rPr>
                        <w:t>,</w:t>
                      </w:r>
                      <w:r w:rsidR="0078015F" w:rsidRPr="00A86519">
                        <w:rPr>
                          <w:lang w:val="en-US"/>
                        </w:rPr>
                        <w:t xml:space="preserve"> </w:t>
                      </w:r>
                    </w:p>
                    <w:p w14:paraId="31F2E552" w14:textId="375A422D" w:rsidR="00D52717" w:rsidRPr="00A86519" w:rsidRDefault="0078015F" w:rsidP="0078015F">
                      <w:pPr>
                        <w:ind w:left="720"/>
                      </w:pPr>
                      <w:proofErr w:type="spellStart"/>
                      <w:r w:rsidRPr="0078015F">
                        <w:t>Servervirtualisierung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6B23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8375A96" wp14:editId="6398099E">
                <wp:simplePos x="0" y="0"/>
                <wp:positionH relativeFrom="column">
                  <wp:posOffset>3459480</wp:posOffset>
                </wp:positionH>
                <wp:positionV relativeFrom="paragraph">
                  <wp:posOffset>5311140</wp:posOffset>
                </wp:positionV>
                <wp:extent cx="2986405" cy="1720215"/>
                <wp:effectExtent l="0" t="0" r="0" b="6985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6405" cy="172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34C49" w14:textId="77777777" w:rsidR="002B0499" w:rsidRDefault="002B0499" w:rsidP="002B0499">
                            <w:pPr>
                              <w:rPr>
                                <w:rFonts w:ascii="Roboto" w:eastAsiaTheme="majorEastAsia" w:hAnsi="Roboto" w:cstheme="majorBidi"/>
                                <w:caps/>
                                <w:color w:val="041B2D"/>
                                <w:spacing w:val="14"/>
                                <w:szCs w:val="26"/>
                              </w:rPr>
                            </w:pPr>
                            <w:r w:rsidRPr="002B0499">
                              <w:rPr>
                                <w:rFonts w:ascii="Roboto" w:eastAsiaTheme="majorEastAsia" w:hAnsi="Roboto" w:cstheme="majorBidi"/>
                                <w:caps/>
                                <w:color w:val="041B2D"/>
                                <w:spacing w:val="14"/>
                                <w:szCs w:val="26"/>
                              </w:rPr>
                              <w:t>Branchen</w:t>
                            </w:r>
                          </w:p>
                          <w:p w14:paraId="7FCF457C" w14:textId="77777777" w:rsidR="002B0499" w:rsidRDefault="002B0499" w:rsidP="002B0499">
                            <w:pPr>
                              <w:rPr>
                                <w:rFonts w:ascii="Roboto" w:eastAsiaTheme="majorEastAsia" w:hAnsi="Roboto" w:cstheme="majorBidi"/>
                                <w:caps/>
                                <w:color w:val="041B2D"/>
                                <w:spacing w:val="14"/>
                                <w:szCs w:val="26"/>
                              </w:rPr>
                            </w:pPr>
                          </w:p>
                          <w:p w14:paraId="77EF92F7" w14:textId="77777777" w:rsidR="00676B23" w:rsidRDefault="00196572" w:rsidP="00676B23">
                            <w:pPr>
                              <w:ind w:left="709" w:hanging="142"/>
                            </w:pPr>
                            <w:r>
                              <w:t xml:space="preserve">  </w:t>
                            </w:r>
                            <w:r w:rsidR="00D61CA9">
                              <w:tab/>
                            </w:r>
                            <w:r w:rsidR="00676B23" w:rsidRPr="00676B23">
                              <w:t xml:space="preserve">Automobilbranche, Bahn, </w:t>
                            </w:r>
                          </w:p>
                          <w:p w14:paraId="1ACD5998" w14:textId="3CE6132E" w:rsidR="002B0499" w:rsidRDefault="00676B23" w:rsidP="00676B23">
                            <w:pPr>
                              <w:ind w:left="709"/>
                            </w:pPr>
                            <w:r w:rsidRPr="00676B23">
                              <w:t xml:space="preserve">Dienstleistung, EDV-Dienstleistungen, </w:t>
                            </w:r>
                            <w:proofErr w:type="spellStart"/>
                            <w:r w:rsidRPr="00676B23">
                              <w:t>Informations</w:t>
                            </w:r>
                            <w:proofErr w:type="spellEnd"/>
                            <w:r w:rsidRPr="00676B23">
                              <w:t xml:space="preserve"> Technologie, Logistik, Versicherungen</w:t>
                            </w:r>
                          </w:p>
                          <w:p w14:paraId="150F06FC" w14:textId="1790DD40" w:rsidR="002B0499" w:rsidRDefault="002B0499" w:rsidP="002B04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5A96" id="Textfeld 2" o:spid="_x0000_s1029" type="#_x0000_t202" style="position:absolute;margin-left:272.4pt;margin-top:418.2pt;width:235.15pt;height:135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" filled="f" stroked="f">
                <v:textbox>
                  <w:txbxContent>
                    <w:p w14:paraId="0FA34C49" w14:textId="77777777" w:rsidR="002B0499" w:rsidRDefault="002B0499" w:rsidP="002B0499">
                      <w:pPr>
                        <w:rPr>
                          <w:rFonts w:ascii="Roboto" w:eastAsiaTheme="majorEastAsia" w:hAnsi="Roboto" w:cstheme="majorBidi"/>
                          <w:caps/>
                          <w:color w:val="041B2D"/>
                          <w:spacing w:val="14"/>
                          <w:szCs w:val="26"/>
                        </w:rPr>
                      </w:pPr>
                      <w:r w:rsidRPr="002B0499">
                        <w:rPr>
                          <w:rFonts w:ascii="Roboto" w:eastAsiaTheme="majorEastAsia" w:hAnsi="Roboto" w:cstheme="majorBidi"/>
                          <w:caps/>
                          <w:color w:val="041B2D"/>
                          <w:spacing w:val="14"/>
                          <w:szCs w:val="26"/>
                        </w:rPr>
                        <w:t>Branchen</w:t>
                      </w:r>
                    </w:p>
                    <w:p w14:paraId="7FCF457C" w14:textId="77777777" w:rsidR="002B0499" w:rsidRDefault="002B0499" w:rsidP="002B0499">
                      <w:pPr>
                        <w:rPr>
                          <w:rFonts w:ascii="Roboto" w:eastAsiaTheme="majorEastAsia" w:hAnsi="Roboto" w:cstheme="majorBidi"/>
                          <w:caps/>
                          <w:color w:val="041B2D"/>
                          <w:spacing w:val="14"/>
                          <w:szCs w:val="26"/>
                        </w:rPr>
                      </w:pPr>
                    </w:p>
                    <w:p w14:paraId="77EF92F7" w14:textId="77777777" w:rsidR="00676B23" w:rsidRDefault="00196572" w:rsidP="00676B23">
                      <w:pPr>
                        <w:ind w:left="709" w:hanging="142"/>
                      </w:pPr>
                      <w:r>
                        <w:t xml:space="preserve">  </w:t>
                      </w:r>
                      <w:r w:rsidR="00D61CA9">
                        <w:tab/>
                      </w:r>
                      <w:r w:rsidR="00676B23" w:rsidRPr="00676B23">
                        <w:t xml:space="preserve">Automobilbranche, Bahn, </w:t>
                      </w:r>
                    </w:p>
                    <w:p w14:paraId="1ACD5998" w14:textId="3CE6132E" w:rsidR="002B0499" w:rsidRDefault="00676B23" w:rsidP="00676B23">
                      <w:pPr>
                        <w:ind w:left="709"/>
                      </w:pPr>
                      <w:r w:rsidRPr="00676B23">
                        <w:t xml:space="preserve">Dienstleistung, EDV-Dienstleistungen, </w:t>
                      </w:r>
                      <w:proofErr w:type="spellStart"/>
                      <w:r w:rsidRPr="00676B23">
                        <w:t>Informations</w:t>
                      </w:r>
                      <w:proofErr w:type="spellEnd"/>
                      <w:r w:rsidRPr="00676B23">
                        <w:t xml:space="preserve"> Technologie, Logistik, Versicherungen</w:t>
                      </w:r>
                    </w:p>
                    <w:p w14:paraId="150F06FC" w14:textId="1790DD40" w:rsidR="002B0499" w:rsidRDefault="002B0499" w:rsidP="002B0499"/>
                  </w:txbxContent>
                </v:textbox>
                <w10:wrap type="square"/>
              </v:shape>
            </w:pict>
          </mc:Fallback>
        </mc:AlternateContent>
      </w:r>
      <w:r w:rsidR="002505C4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681919" wp14:editId="2F02EB28">
                <wp:simplePos x="0" y="0"/>
                <wp:positionH relativeFrom="column">
                  <wp:posOffset>3449955</wp:posOffset>
                </wp:positionH>
                <wp:positionV relativeFrom="paragraph">
                  <wp:posOffset>4262120</wp:posOffset>
                </wp:positionV>
                <wp:extent cx="2926080" cy="1029970"/>
                <wp:effectExtent l="0" t="0" r="0" b="11430"/>
                <wp:wrapSquare wrapText="bothSides"/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029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FC2C8" w14:textId="77777777" w:rsidR="00D52717" w:rsidRPr="006172D4" w:rsidRDefault="00D52717" w:rsidP="000038F9">
                            <w:pPr>
                              <w:pStyle w:val="berschrift2"/>
                            </w:pPr>
                            <w:r>
                              <w:t>projektorte</w:t>
                            </w:r>
                          </w:p>
                          <w:p w14:paraId="28CEEFD3" w14:textId="0162F85E" w:rsidR="00157223" w:rsidRPr="005C70A1" w:rsidRDefault="00D52717" w:rsidP="0057210F">
                            <w:r>
                              <w:tab/>
                            </w:r>
                            <w:r w:rsidR="002505C4" w:rsidRPr="002505C4">
                              <w:t>Deutschland, Europaweit, Weltweit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1919" id="Textfeld 56" o:spid="_x0000_s1030" type="#_x0000_t202" style="position:absolute;margin-left:271.65pt;margin-top:335.6pt;width:230.4pt;height:8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" filled="f" stroked="f">
                <v:textbox>
                  <w:txbxContent>
                    <w:p w14:paraId="105FC2C8" w14:textId="77777777" w:rsidR="00D52717" w:rsidRPr="006172D4" w:rsidRDefault="00D52717" w:rsidP="000038F9">
                      <w:pPr>
                        <w:pStyle w:val="berschrift2"/>
                      </w:pPr>
                      <w:r>
                        <w:t>projektorte</w:t>
                      </w:r>
                    </w:p>
                    <w:p w14:paraId="28CEEFD3" w14:textId="0162F85E" w:rsidR="00157223" w:rsidRPr="005C70A1" w:rsidRDefault="00D52717" w:rsidP="0057210F">
                      <w:r>
                        <w:tab/>
                      </w:r>
                      <w:r w:rsidR="002505C4" w:rsidRPr="002505C4">
                        <w:t>Deutschland, Europaweit, Weltweit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015F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6771C2" wp14:editId="0D4463B4">
                <wp:simplePos x="0" y="0"/>
                <wp:positionH relativeFrom="column">
                  <wp:posOffset>90805</wp:posOffset>
                </wp:positionH>
                <wp:positionV relativeFrom="paragraph">
                  <wp:posOffset>7138837</wp:posOffset>
                </wp:positionV>
                <wp:extent cx="2304415" cy="1016635"/>
                <wp:effectExtent l="0" t="0" r="0" b="0"/>
                <wp:wrapSquare wrapText="bothSides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415" cy="1016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A3FDA" w14:textId="67A4865E" w:rsidR="005C70A1" w:rsidRPr="006172D4" w:rsidRDefault="005C70A1" w:rsidP="005C70A1">
                            <w:pPr>
                              <w:pStyle w:val="berschrift2"/>
                            </w:pPr>
                            <w:r>
                              <w:t>berufserfahrung</w:t>
                            </w:r>
                          </w:p>
                          <w:p w14:paraId="219095E5" w14:textId="5E16A91F" w:rsidR="005C70A1" w:rsidRDefault="00126D59" w:rsidP="005C70A1">
                            <w:pPr>
                              <w:ind w:left="709" w:hanging="709"/>
                            </w:pPr>
                            <w:r>
                              <w:t xml:space="preserve">             </w:t>
                            </w:r>
                            <w:r>
                              <w:tab/>
                              <w:t>15</w:t>
                            </w:r>
                            <w:r w:rsidR="005C70A1">
                              <w:t xml:space="preserve"> Jahre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71C2" id="Textfeld 10" o:spid="_x0000_s1031" type="#_x0000_t202" style="position:absolute;margin-left:7.15pt;margin-top:562.1pt;width:181.45pt;height:80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" filled="f" stroked="f">
                <v:textbox>
                  <w:txbxContent>
                    <w:p w14:paraId="7D9A3FDA" w14:textId="67A4865E" w:rsidR="005C70A1" w:rsidRPr="006172D4" w:rsidRDefault="005C70A1" w:rsidP="005C70A1">
                      <w:pPr>
                        <w:pStyle w:val="berschrift2"/>
                      </w:pPr>
                      <w:r>
                        <w:t>berufserfahrung</w:t>
                      </w:r>
                    </w:p>
                    <w:p w14:paraId="219095E5" w14:textId="5E16A91F" w:rsidR="005C70A1" w:rsidRDefault="00126D59" w:rsidP="005C70A1">
                      <w:pPr>
                        <w:ind w:left="709" w:hanging="709"/>
                      </w:pPr>
                      <w:r>
                        <w:t xml:space="preserve">             </w:t>
                      </w:r>
                      <w:r>
                        <w:tab/>
                        <w:t>15</w:t>
                      </w:r>
                      <w:r w:rsidR="005C70A1">
                        <w:t xml:space="preserve"> Jahre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015F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14B3192" wp14:editId="59734F44">
                <wp:simplePos x="0" y="0"/>
                <wp:positionH relativeFrom="column">
                  <wp:posOffset>90805</wp:posOffset>
                </wp:positionH>
                <wp:positionV relativeFrom="paragraph">
                  <wp:posOffset>6213642</wp:posOffset>
                </wp:positionV>
                <wp:extent cx="2793365" cy="1252220"/>
                <wp:effectExtent l="0" t="0" r="0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365" cy="125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F5B8A" w14:textId="77777777" w:rsidR="00416418" w:rsidRPr="006172D4" w:rsidRDefault="00416418" w:rsidP="00416418">
                            <w:pPr>
                              <w:pStyle w:val="berschrift2"/>
                            </w:pPr>
                            <w:r>
                              <w:t>Sprachen</w:t>
                            </w:r>
                          </w:p>
                          <w:p w14:paraId="22430F65" w14:textId="77777777" w:rsidR="002505C4" w:rsidRDefault="00D61CA9" w:rsidP="00D61CA9">
                            <w:pPr>
                              <w:ind w:left="709" w:hanging="709"/>
                            </w:pPr>
                            <w:r>
                              <w:t xml:space="preserve">             </w:t>
                            </w:r>
                            <w:r>
                              <w:tab/>
                            </w:r>
                            <w:r w:rsidR="00416418">
                              <w:t>Deutsch</w:t>
                            </w:r>
                            <w:r w:rsidR="003F433F">
                              <w:t xml:space="preserve"> (Muttersprache)</w:t>
                            </w:r>
                          </w:p>
                          <w:p w14:paraId="4B177900" w14:textId="7C610461" w:rsidR="00416418" w:rsidRDefault="00416418" w:rsidP="002505C4">
                            <w:pPr>
                              <w:ind w:left="709"/>
                            </w:pPr>
                            <w:r>
                              <w:t>Englisch</w:t>
                            </w:r>
                            <w:r w:rsidR="003F433F">
                              <w:t xml:space="preserve"> (Arbeitssprache</w:t>
                            </w:r>
                            <w:r w:rsidR="00C40C7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B3192" id="Textfeld 3" o:spid="_x0000_s1032" type="#_x0000_t202" style="position:absolute;margin-left:7.15pt;margin-top:489.25pt;width:219.95pt;height:98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" filled="f" stroked="f">
                <v:textbox>
                  <w:txbxContent>
                    <w:p w14:paraId="006F5B8A" w14:textId="77777777" w:rsidR="00416418" w:rsidRPr="006172D4" w:rsidRDefault="00416418" w:rsidP="00416418">
                      <w:pPr>
                        <w:pStyle w:val="berschrift2"/>
                      </w:pPr>
                      <w:r>
                        <w:t>Sprachen</w:t>
                      </w:r>
                    </w:p>
                    <w:p w14:paraId="22430F65" w14:textId="77777777" w:rsidR="002505C4" w:rsidRDefault="00D61CA9" w:rsidP="00D61CA9">
                      <w:pPr>
                        <w:ind w:left="709" w:hanging="709"/>
                      </w:pPr>
                      <w:r>
                        <w:t xml:space="preserve">             </w:t>
                      </w:r>
                      <w:r>
                        <w:tab/>
                      </w:r>
                      <w:r w:rsidR="00416418">
                        <w:t>Deutsch</w:t>
                      </w:r>
                      <w:r w:rsidR="003F433F">
                        <w:t xml:space="preserve"> (Muttersprache)</w:t>
                      </w:r>
                    </w:p>
                    <w:p w14:paraId="4B177900" w14:textId="7C610461" w:rsidR="00416418" w:rsidRDefault="00416418" w:rsidP="002505C4">
                      <w:pPr>
                        <w:ind w:left="709"/>
                      </w:pPr>
                      <w:r>
                        <w:t>Englisch</w:t>
                      </w:r>
                      <w:r w:rsidR="003F433F">
                        <w:t xml:space="preserve"> (Arbeitssprache</w:t>
                      </w:r>
                      <w:r w:rsidR="00C40C7B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3762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45B7EF" wp14:editId="3EDCE3BE">
                <wp:simplePos x="0" y="0"/>
                <wp:positionH relativeFrom="column">
                  <wp:posOffset>3443605</wp:posOffset>
                </wp:positionH>
                <wp:positionV relativeFrom="paragraph">
                  <wp:posOffset>6666965</wp:posOffset>
                </wp:positionV>
                <wp:extent cx="2304415" cy="1252220"/>
                <wp:effectExtent l="0" t="0" r="0" b="0"/>
                <wp:wrapSquare wrapText="bothSides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415" cy="125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4FD94" w14:textId="73622422" w:rsidR="005C70A1" w:rsidRPr="006172D4" w:rsidRDefault="005C70A1" w:rsidP="005C70A1">
                            <w:pPr>
                              <w:pStyle w:val="berschrift2"/>
                            </w:pPr>
                            <w:r>
                              <w:t>verfügbar ab</w:t>
                            </w:r>
                          </w:p>
                          <w:p w14:paraId="2850CD9D" w14:textId="04D6673A" w:rsidR="005C70A1" w:rsidRDefault="005C70A1" w:rsidP="005C70A1">
                            <w:pPr>
                              <w:ind w:left="709" w:hanging="709"/>
                            </w:pPr>
                            <w:r>
                              <w:t xml:space="preserve">             </w:t>
                            </w:r>
                            <w:r w:rsidR="00E522B3">
                              <w:t>0</w:t>
                            </w:r>
                            <w:r>
                              <w:t>1.</w:t>
                            </w:r>
                            <w:r w:rsidR="00372AE5">
                              <w:t>10</w:t>
                            </w:r>
                            <w:r>
                              <w:t>.2018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5B7EF" id="Textfeld 12" o:spid="_x0000_s1033" type="#_x0000_t202" style="position:absolute;margin-left:271.15pt;margin-top:524.95pt;width:181.45pt;height:98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" filled="f" stroked="f">
                <v:textbox>
                  <w:txbxContent>
                    <w:p w14:paraId="0814FD94" w14:textId="73622422" w:rsidR="005C70A1" w:rsidRPr="006172D4" w:rsidRDefault="005C70A1" w:rsidP="005C70A1">
                      <w:pPr>
                        <w:pStyle w:val="berschrift2"/>
                      </w:pPr>
                      <w:r>
                        <w:t>verfügbar ab</w:t>
                      </w:r>
                    </w:p>
                    <w:p w14:paraId="2850CD9D" w14:textId="04D6673A" w:rsidR="005C70A1" w:rsidRDefault="005C70A1" w:rsidP="005C70A1">
                      <w:pPr>
                        <w:ind w:left="709" w:hanging="709"/>
                      </w:pPr>
                      <w:r>
                        <w:t xml:space="preserve">             </w:t>
                      </w:r>
                      <w:r w:rsidR="00E522B3">
                        <w:t>0</w:t>
                      </w:r>
                      <w:r>
                        <w:t>1.</w:t>
                      </w:r>
                      <w:r w:rsidR="00372AE5">
                        <w:t>10</w:t>
                      </w:r>
                      <w:r>
                        <w:t>.2018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317">
        <w:rPr>
          <w:noProof/>
          <w:sz w:val="24"/>
          <w:lang w:eastAsia="de-DE" w:bidi="ar-SA"/>
        </w:rPr>
        <w:drawing>
          <wp:anchor distT="0" distB="0" distL="114300" distR="114300" simplePos="0" relativeHeight="251664384" behindDoc="1" locked="0" layoutInCell="1" allowOverlap="1" wp14:anchorId="76E95805" wp14:editId="02FF9EA2">
            <wp:simplePos x="0" y="0"/>
            <wp:positionH relativeFrom="column">
              <wp:posOffset>-619125</wp:posOffset>
            </wp:positionH>
            <wp:positionV relativeFrom="paragraph">
              <wp:posOffset>3477260</wp:posOffset>
            </wp:positionV>
            <wp:extent cx="7524000" cy="4795200"/>
            <wp:effectExtent l="0" t="0" r="0" b="5715"/>
            <wp:wrapNone/>
            <wp:docPr id="11" name="Bild 11" descr="layout_0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yout_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9914"/>
                    <a:stretch/>
                  </pic:blipFill>
                  <pic:spPr bwMode="auto">
                    <a:xfrm>
                      <a:off x="0" y="0"/>
                      <a:ext cx="7524000" cy="47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987">
        <w:rPr>
          <w:sz w:val="24"/>
          <w:lang w:eastAsia="de-DE" w:bidi="ar-SA"/>
        </w:rPr>
        <w:br w:type="page"/>
      </w:r>
    </w:p>
    <w:p w14:paraId="534DD0D0" w14:textId="3081BA3C" w:rsidR="00751825" w:rsidRDefault="00030E40" w:rsidP="000B28A5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w:drawing>
          <wp:anchor distT="0" distB="0" distL="114300" distR="114300" simplePos="0" relativeHeight="251803648" behindDoc="1" locked="0" layoutInCell="1" allowOverlap="1" wp14:anchorId="1A18D25F" wp14:editId="693EB4A9">
            <wp:simplePos x="0" y="0"/>
            <wp:positionH relativeFrom="column">
              <wp:posOffset>-49898</wp:posOffset>
            </wp:positionH>
            <wp:positionV relativeFrom="paragraph">
              <wp:posOffset>167306</wp:posOffset>
            </wp:positionV>
            <wp:extent cx="1366520" cy="8749665"/>
            <wp:effectExtent l="0" t="0" r="5080" b="0"/>
            <wp:wrapNone/>
            <wp:docPr id="21" name="Bild 21" descr="../balken_ski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balken_skill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9B2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F9E07B6" wp14:editId="6A2BAB80">
                <wp:simplePos x="0" y="0"/>
                <wp:positionH relativeFrom="column">
                  <wp:posOffset>-15073</wp:posOffset>
                </wp:positionH>
                <wp:positionV relativeFrom="paragraph">
                  <wp:posOffset>170548</wp:posOffset>
                </wp:positionV>
                <wp:extent cx="1299210" cy="7998727"/>
                <wp:effectExtent l="0" t="0" r="0" b="254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7998727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AB9AD" id="Rechteck 14" o:spid="_x0000_s1026" style="position:absolute;margin-left:-1.2pt;margin-top:13.45pt;width:102.3pt;height:629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" fillcolor="#eee" stroked="f" strokeweight="1pt"/>
            </w:pict>
          </mc:Fallback>
        </mc:AlternateContent>
      </w:r>
    </w:p>
    <w:p w14:paraId="139B77A4" w14:textId="7BD24B36" w:rsidR="00751825" w:rsidRDefault="00B5663C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138030" wp14:editId="175BC5B9">
                <wp:simplePos x="0" y="0"/>
                <wp:positionH relativeFrom="column">
                  <wp:posOffset>1554480</wp:posOffset>
                </wp:positionH>
                <wp:positionV relativeFrom="paragraph">
                  <wp:posOffset>311785</wp:posOffset>
                </wp:positionV>
                <wp:extent cx="4795520" cy="8117840"/>
                <wp:effectExtent l="0" t="0" r="0" b="1016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811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FB775" w14:textId="77777777" w:rsidR="00D52717" w:rsidRPr="00C87CFC" w:rsidRDefault="00D52717" w:rsidP="007458B8">
                            <w:pPr>
                              <w:rPr>
                                <w:b/>
                              </w:rPr>
                            </w:pPr>
                            <w:r w:rsidRPr="00517AE5">
                              <w:rPr>
                                <w:b/>
                              </w:rPr>
                              <w:t>Betriebssysteme</w:t>
                            </w:r>
                          </w:p>
                          <w:p w14:paraId="49DFC947" w14:textId="696B3759" w:rsidR="00D52717" w:rsidRPr="00A86519" w:rsidRDefault="000022D8" w:rsidP="007458B8">
                            <w:r w:rsidRPr="00A86519">
                              <w:t>Linux, MS-DOS, Macintosh OSX, Windows</w:t>
                            </w:r>
                          </w:p>
                          <w:p w14:paraId="513753B5" w14:textId="77777777" w:rsidR="000022D8" w:rsidRPr="00A86519" w:rsidRDefault="000022D8" w:rsidP="007458B8"/>
                          <w:p w14:paraId="29397B84" w14:textId="77777777" w:rsidR="00D52717" w:rsidRPr="000C4219" w:rsidRDefault="00D52717" w:rsidP="007458B8">
                            <w:pPr>
                              <w:rPr>
                                <w:b/>
                              </w:rPr>
                            </w:pPr>
                            <w:r w:rsidRPr="000C4219">
                              <w:rPr>
                                <w:b/>
                              </w:rPr>
                              <w:t>Sprachen</w:t>
                            </w:r>
                          </w:p>
                          <w:p w14:paraId="5E2A6C74" w14:textId="4179C88E" w:rsidR="00D52717" w:rsidRPr="00004ADC" w:rsidRDefault="009B2CDC" w:rsidP="007458B8">
                            <w:proofErr w:type="spellStart"/>
                            <w:r w:rsidRPr="00004ADC">
                              <w:t>Bash</w:t>
                            </w:r>
                            <w:proofErr w:type="spellEnd"/>
                            <w:r w:rsidRPr="00004ADC">
                              <w:t>, Python, Ruby</w:t>
                            </w:r>
                          </w:p>
                          <w:p w14:paraId="508CB986" w14:textId="77777777" w:rsidR="000022D8" w:rsidRPr="00004ADC" w:rsidRDefault="000022D8" w:rsidP="007458B8"/>
                          <w:p w14:paraId="1C8F9581" w14:textId="77777777" w:rsidR="00D52717" w:rsidRPr="00517AE5" w:rsidRDefault="00D52717" w:rsidP="00517AE5">
                            <w:pPr>
                              <w:rPr>
                                <w:b/>
                              </w:rPr>
                            </w:pPr>
                            <w:r w:rsidRPr="00517AE5">
                              <w:rPr>
                                <w:b/>
                              </w:rPr>
                              <w:t>Datenbanken</w:t>
                            </w:r>
                          </w:p>
                          <w:p w14:paraId="4B6736E7" w14:textId="77777777" w:rsidR="00D52717" w:rsidRPr="00517AE5" w:rsidRDefault="00D52717" w:rsidP="00517AE5">
                            <w:r w:rsidRPr="00517AE5">
                              <w:t xml:space="preserve">Oracle, </w:t>
                            </w:r>
                            <w:proofErr w:type="spellStart"/>
                            <w:r w:rsidRPr="00517AE5">
                              <w:t>PostgresSQL</w:t>
                            </w:r>
                            <w:proofErr w:type="spellEnd"/>
                            <w:r w:rsidRPr="00517AE5">
                              <w:t>, MySQL</w:t>
                            </w:r>
                          </w:p>
                          <w:p w14:paraId="51B208DE" w14:textId="77777777" w:rsidR="00D52717" w:rsidRPr="00517AE5" w:rsidRDefault="00D52717" w:rsidP="00517AE5"/>
                          <w:p w14:paraId="360B1B65" w14:textId="40DA368C" w:rsidR="00D52717" w:rsidRPr="00154B2D" w:rsidRDefault="00503955" w:rsidP="00517A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DC/Netze</w:t>
                            </w:r>
                          </w:p>
                          <w:p w14:paraId="5F475583" w14:textId="06EBAF41" w:rsidR="00D52717" w:rsidRPr="00004ADC" w:rsidRDefault="000022D8" w:rsidP="00517AE5">
                            <w:r w:rsidRPr="00004ADC">
                              <w:t>Internet, Intranet, LAN, Router, WAN</w:t>
                            </w:r>
                          </w:p>
                          <w:p w14:paraId="1AAF091D" w14:textId="77777777" w:rsidR="000022D8" w:rsidRPr="00004ADC" w:rsidRDefault="000022D8" w:rsidP="00517AE5"/>
                          <w:p w14:paraId="4EA86C9D" w14:textId="77777777" w:rsidR="00D52717" w:rsidRPr="00004ADC" w:rsidRDefault="00D52717" w:rsidP="00154B2D">
                            <w:pPr>
                              <w:rPr>
                                <w:b/>
                              </w:rPr>
                            </w:pPr>
                            <w:r w:rsidRPr="00004ADC">
                              <w:rPr>
                                <w:b/>
                              </w:rPr>
                              <w:t>Tools</w:t>
                            </w:r>
                          </w:p>
                          <w:p w14:paraId="06BAA58D" w14:textId="45D9CB1D" w:rsidR="00D52717" w:rsidRPr="00004ADC" w:rsidRDefault="000022D8" w:rsidP="004B035F">
                            <w:r w:rsidRPr="00004ADC">
                              <w:t xml:space="preserve">Apache, </w:t>
                            </w:r>
                            <w:r w:rsidR="004B035F" w:rsidRPr="00004ADC">
                              <w:t xml:space="preserve">Docker, </w:t>
                            </w:r>
                            <w:proofErr w:type="spellStart"/>
                            <w:r w:rsidR="004B035F" w:rsidRPr="00004ADC">
                              <w:t>Elastiksearch</w:t>
                            </w:r>
                            <w:proofErr w:type="spellEnd"/>
                            <w:r w:rsidR="004B035F" w:rsidRPr="00004ADC">
                              <w:t xml:space="preserve">, </w:t>
                            </w:r>
                            <w:proofErr w:type="spellStart"/>
                            <w:r w:rsidR="004B035F" w:rsidRPr="00004ADC">
                              <w:t>Haproxy</w:t>
                            </w:r>
                            <w:proofErr w:type="spellEnd"/>
                            <w:r w:rsidR="004B035F" w:rsidRPr="00004ADC">
                              <w:t xml:space="preserve">, JBOSS, </w:t>
                            </w:r>
                            <w:proofErr w:type="spellStart"/>
                            <w:r w:rsidR="004B035F" w:rsidRPr="00004ADC">
                              <w:t>Kibana</w:t>
                            </w:r>
                            <w:proofErr w:type="spellEnd"/>
                            <w:r w:rsidR="004B035F" w:rsidRPr="00004ADC">
                              <w:t xml:space="preserve">, </w:t>
                            </w:r>
                            <w:proofErr w:type="spellStart"/>
                            <w:r w:rsidR="004B035F" w:rsidRPr="00004ADC">
                              <w:t>Logstash</w:t>
                            </w:r>
                            <w:proofErr w:type="spellEnd"/>
                            <w:r w:rsidR="004B035F" w:rsidRPr="00004ADC">
                              <w:t>, NGINX, Puppet, Terraform, VMware ESX</w:t>
                            </w:r>
                          </w:p>
                          <w:p w14:paraId="460CC20C" w14:textId="77777777" w:rsidR="000022D8" w:rsidRPr="00004ADC" w:rsidRDefault="000022D8" w:rsidP="00154B2D"/>
                          <w:p w14:paraId="416DBE35" w14:textId="77777777" w:rsidR="00D52717" w:rsidRPr="00004ADC" w:rsidRDefault="00D52717" w:rsidP="00BC41BF">
                            <w:pPr>
                              <w:rPr>
                                <w:b/>
                              </w:rPr>
                            </w:pPr>
                            <w:r w:rsidRPr="00004ADC">
                              <w:rPr>
                                <w:b/>
                              </w:rPr>
                              <w:t>Hardware</w:t>
                            </w:r>
                          </w:p>
                          <w:p w14:paraId="2C05905A" w14:textId="2350C66E" w:rsidR="00D52717" w:rsidRPr="00004ADC" w:rsidRDefault="000022D8" w:rsidP="00BC41BF">
                            <w:r w:rsidRPr="00004ADC">
                              <w:t>Dell, Dell Server, Dell Workstation, HP, HP-Server</w:t>
                            </w:r>
                          </w:p>
                          <w:p w14:paraId="6CD92CF2" w14:textId="77777777" w:rsidR="000022D8" w:rsidRPr="00004ADC" w:rsidRDefault="000022D8" w:rsidP="00BC41BF"/>
                          <w:p w14:paraId="6C7F9BD1" w14:textId="77777777" w:rsidR="00D52717" w:rsidRPr="00004ADC" w:rsidRDefault="00D52717" w:rsidP="00DB2878">
                            <w:pPr>
                              <w:rPr>
                                <w:b/>
                              </w:rPr>
                            </w:pPr>
                            <w:r w:rsidRPr="00004ADC">
                              <w:rPr>
                                <w:b/>
                              </w:rPr>
                              <w:t>Tools, Methoden</w:t>
                            </w:r>
                          </w:p>
                          <w:p w14:paraId="521F05EF" w14:textId="77777777" w:rsidR="00D93AF3" w:rsidRPr="00004ADC" w:rsidRDefault="00D93AF3" w:rsidP="00D93AF3">
                            <w:r w:rsidRPr="00004ADC">
                              <w:t xml:space="preserve">DRDB, Foreman, </w:t>
                            </w:r>
                            <w:proofErr w:type="spellStart"/>
                            <w:r w:rsidRPr="00004ADC">
                              <w:t>FreeIPA</w:t>
                            </w:r>
                            <w:proofErr w:type="spellEnd"/>
                            <w:r w:rsidRPr="00004ADC">
                              <w:t xml:space="preserve">, </w:t>
                            </w:r>
                            <w:proofErr w:type="spellStart"/>
                            <w:r w:rsidRPr="00004ADC">
                              <w:t>Git</w:t>
                            </w:r>
                            <w:proofErr w:type="spellEnd"/>
                            <w:r w:rsidRPr="00004ADC">
                              <w:t xml:space="preserve">, </w:t>
                            </w:r>
                            <w:proofErr w:type="spellStart"/>
                            <w:r w:rsidRPr="00004ADC">
                              <w:t>Gitlab</w:t>
                            </w:r>
                            <w:proofErr w:type="spellEnd"/>
                            <w:r w:rsidRPr="00004ADC">
                              <w:t xml:space="preserve">, </w:t>
                            </w:r>
                            <w:proofErr w:type="spellStart"/>
                            <w:r w:rsidRPr="00004ADC">
                              <w:t>GlusterFS</w:t>
                            </w:r>
                            <w:proofErr w:type="spellEnd"/>
                            <w:r w:rsidRPr="00004ADC">
                              <w:t xml:space="preserve">, Jenkins, LDAP, NFS, </w:t>
                            </w:r>
                          </w:p>
                          <w:p w14:paraId="683F38C8" w14:textId="48D88213" w:rsidR="00D93AF3" w:rsidRPr="00D93AF3" w:rsidRDefault="00D93AF3" w:rsidP="00D93A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Pacemaker/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Corosync</w:t>
                            </w:r>
                            <w:proofErr w:type="spellEnd"/>
                            <w:r w:rsidRPr="00D93AF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7E34D27" w14:textId="77777777" w:rsidR="00D52717" w:rsidRPr="00A86519" w:rsidRDefault="00D52717" w:rsidP="007458B8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0613973B" w14:textId="77777777" w:rsidR="00D52717" w:rsidRPr="00A86519" w:rsidRDefault="00D52717" w:rsidP="007458B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A86519">
                              <w:rPr>
                                <w:b/>
                                <w:lang w:val="en-US"/>
                              </w:rPr>
                              <w:t xml:space="preserve">BUS, </w:t>
                            </w:r>
                            <w:proofErr w:type="spellStart"/>
                            <w:r w:rsidRPr="00A86519">
                              <w:rPr>
                                <w:b/>
                                <w:lang w:val="en-US"/>
                              </w:rPr>
                              <w:t>Kommunikation</w:t>
                            </w:r>
                            <w:proofErr w:type="spellEnd"/>
                          </w:p>
                          <w:p w14:paraId="389D5F8B" w14:textId="77777777" w:rsidR="00D52717" w:rsidRPr="00A86519" w:rsidRDefault="00D52717" w:rsidP="007458B8">
                            <w:pPr>
                              <w:rPr>
                                <w:lang w:val="en-US"/>
                              </w:rPr>
                            </w:pPr>
                            <w:r w:rsidRPr="00A86519">
                              <w:rPr>
                                <w:lang w:val="en-US"/>
                              </w:rPr>
                              <w:t>Ethernet, TCP/IP</w:t>
                            </w:r>
                          </w:p>
                          <w:p w14:paraId="030DBEA3" w14:textId="77777777" w:rsidR="00D52717" w:rsidRPr="00A86519" w:rsidRDefault="00D52717" w:rsidP="009D7E6D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4F12CDDD" w14:textId="36467EEB" w:rsidR="00A2258D" w:rsidRDefault="00A2258D" w:rsidP="009D7E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Prozesse</w:t>
                            </w:r>
                          </w:p>
                          <w:p w14:paraId="3B653F9F" w14:textId="47FA2997" w:rsidR="00A2258D" w:rsidRPr="00A86519" w:rsidRDefault="00A2258D" w:rsidP="009D7E6D">
                            <w:r w:rsidRPr="00A86519">
                              <w:t xml:space="preserve">Agile, </w:t>
                            </w:r>
                            <w:proofErr w:type="spellStart"/>
                            <w:r w:rsidRPr="00A86519">
                              <w:t>Scrum</w:t>
                            </w:r>
                            <w:proofErr w:type="spellEnd"/>
                          </w:p>
                          <w:p w14:paraId="1F7089DA" w14:textId="77777777" w:rsidR="00A2258D" w:rsidRPr="00A86519" w:rsidRDefault="00A2258D" w:rsidP="009D7E6D">
                            <w:pPr>
                              <w:rPr>
                                <w:b/>
                              </w:rPr>
                            </w:pPr>
                          </w:p>
                          <w:p w14:paraId="41571289" w14:textId="77777777" w:rsidR="00D52717" w:rsidRPr="00A86519" w:rsidRDefault="00D52717" w:rsidP="009D7E6D">
                            <w:pPr>
                              <w:rPr>
                                <w:b/>
                              </w:rPr>
                            </w:pPr>
                            <w:r w:rsidRPr="00A86519">
                              <w:rPr>
                                <w:b/>
                              </w:rPr>
                              <w:t>Weitere Fähigkeiten</w:t>
                            </w:r>
                          </w:p>
                          <w:p w14:paraId="1783A686" w14:textId="77777777" w:rsidR="000022D8" w:rsidRPr="00A86519" w:rsidRDefault="000022D8" w:rsidP="007458B8">
                            <w:r w:rsidRPr="00A86519">
                              <w:t xml:space="preserve">AMQP, Automation, </w:t>
                            </w:r>
                            <w:proofErr w:type="spellStart"/>
                            <w:r w:rsidRPr="00A86519">
                              <w:t>Corosync</w:t>
                            </w:r>
                            <w:proofErr w:type="spellEnd"/>
                            <w:r w:rsidRPr="00A86519">
                              <w:t xml:space="preserve">, Debian Linux, Digitale </w:t>
                            </w:r>
                            <w:proofErr w:type="spellStart"/>
                            <w:r w:rsidRPr="00A86519">
                              <w:t>Trnsformation</w:t>
                            </w:r>
                            <w:proofErr w:type="spellEnd"/>
                            <w:r w:rsidRPr="00A86519">
                              <w:t xml:space="preserve">, </w:t>
                            </w:r>
                          </w:p>
                          <w:p w14:paraId="5523D360" w14:textId="77777777" w:rsidR="000022D8" w:rsidRDefault="000022D8" w:rsidP="007458B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022D8">
                              <w:rPr>
                                <w:lang w:val="en-US"/>
                              </w:rPr>
                              <w:t>Elasticsearch</w:t>
                            </w:r>
                            <w:proofErr w:type="spellEnd"/>
                            <w:r w:rsidRPr="000022D8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022D8">
                              <w:rPr>
                                <w:lang w:val="en-US"/>
                              </w:rPr>
                              <w:t>HAProxy</w:t>
                            </w:r>
                            <w:proofErr w:type="spellEnd"/>
                            <w:r w:rsidRPr="000022D8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022D8">
                              <w:rPr>
                                <w:lang w:val="en-US"/>
                              </w:rPr>
                              <w:t>IoT</w:t>
                            </w:r>
                            <w:proofErr w:type="spellEnd"/>
                            <w:r w:rsidRPr="000022D8">
                              <w:rPr>
                                <w:lang w:val="en-US"/>
                              </w:rPr>
                              <w:t xml:space="preserve"> (Internet of Things), Jenkins, KVM, </w:t>
                            </w:r>
                            <w:proofErr w:type="spellStart"/>
                            <w:r w:rsidRPr="000022D8">
                              <w:rPr>
                                <w:lang w:val="en-US"/>
                              </w:rPr>
                              <w:t>Kibana</w:t>
                            </w:r>
                            <w:proofErr w:type="spellEnd"/>
                            <w:r w:rsidRPr="000022D8"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39806245" w14:textId="77777777" w:rsidR="000022D8" w:rsidRDefault="000022D8" w:rsidP="007458B8">
                            <w:pPr>
                              <w:rPr>
                                <w:lang w:val="en-US"/>
                              </w:rPr>
                            </w:pPr>
                            <w:r w:rsidRPr="000022D8">
                              <w:rPr>
                                <w:lang w:val="en-US"/>
                              </w:rPr>
                              <w:t xml:space="preserve">Kubernetes, </w:t>
                            </w:r>
                            <w:proofErr w:type="spellStart"/>
                            <w:r w:rsidRPr="000022D8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0022D8">
                              <w:rPr>
                                <w:lang w:val="en-US"/>
                              </w:rPr>
                              <w:t xml:space="preserve">, MQTT, </w:t>
                            </w:r>
                            <w:proofErr w:type="spellStart"/>
                            <w:r w:rsidRPr="000022D8">
                              <w:rPr>
                                <w:lang w:val="en-US"/>
                              </w:rPr>
                              <w:t>Massenspeicher</w:t>
                            </w:r>
                            <w:proofErr w:type="spellEnd"/>
                            <w:r w:rsidRPr="000022D8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022D8">
                              <w:rPr>
                                <w:lang w:val="en-US"/>
                              </w:rPr>
                              <w:t>Mesos</w:t>
                            </w:r>
                            <w:proofErr w:type="spellEnd"/>
                            <w:r w:rsidRPr="000022D8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022D8">
                              <w:rPr>
                                <w:lang w:val="en-US"/>
                              </w:rPr>
                              <w:t>Microservices</w:t>
                            </w:r>
                            <w:proofErr w:type="spellEnd"/>
                            <w:r w:rsidRPr="000022D8"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6DE46D42" w14:textId="0D46D699" w:rsidR="00D52717" w:rsidRPr="003C5002" w:rsidRDefault="000022D8" w:rsidP="007458B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0022D8">
                              <w:rPr>
                                <w:lang w:val="en-US"/>
                              </w:rPr>
                              <w:t xml:space="preserve">Microsoft Azure, MongoDB, </w:t>
                            </w:r>
                            <w:proofErr w:type="spellStart"/>
                            <w:r w:rsidRPr="000022D8">
                              <w:rPr>
                                <w:lang w:val="en-US"/>
                              </w:rPr>
                              <w:t>Orchestrierung</w:t>
                            </w:r>
                            <w:proofErr w:type="spellEnd"/>
                            <w:r w:rsidRPr="000022D8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022D8">
                              <w:rPr>
                                <w:lang w:val="en-US"/>
                              </w:rPr>
                              <w:t>Orchstrierung</w:t>
                            </w:r>
                            <w:proofErr w:type="spellEnd"/>
                            <w:r w:rsidRPr="000022D8">
                              <w:rPr>
                                <w:lang w:val="en-US"/>
                              </w:rPr>
                              <w:t xml:space="preserve">, Pacemaker, Puppet, </w:t>
                            </w:r>
                            <w:proofErr w:type="spellStart"/>
                            <w:r w:rsidRPr="000022D8">
                              <w:rPr>
                                <w:lang w:val="en-US"/>
                              </w:rPr>
                              <w:t>RabbitMQ</w:t>
                            </w:r>
                            <w:proofErr w:type="spellEnd"/>
                            <w:r w:rsidRPr="000022D8">
                              <w:rPr>
                                <w:lang w:val="en-US"/>
                              </w:rPr>
                              <w:t xml:space="preserve">, Red Hat Linux, Ruby, SAN, Telekom Cloud, Ubuntu, VMware NSX, </w:t>
                            </w:r>
                            <w:proofErr w:type="spellStart"/>
                            <w:r w:rsidRPr="000022D8">
                              <w:rPr>
                                <w:lang w:val="en-US"/>
                              </w:rPr>
                              <w:t>Wildfly</w:t>
                            </w:r>
                            <w:proofErr w:type="spellEnd"/>
                            <w:r w:rsidRPr="000022D8">
                              <w:rPr>
                                <w:lang w:val="en-US"/>
                              </w:rPr>
                              <w:t>, XEN, bash, mantl.io, vSphere 6.5</w:t>
                            </w:r>
                          </w:p>
                          <w:p w14:paraId="171ACA87" w14:textId="77777777" w:rsidR="00D52717" w:rsidRPr="008F6C94" w:rsidRDefault="00D5271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38030" id="Textfeld 9" o:spid="_x0000_s1034" type="#_x0000_t202" style="position:absolute;margin-left:122.4pt;margin-top:24.55pt;width:377.6pt;height:63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" filled="f" stroked="f">
                <v:textbox>
                  <w:txbxContent>
                    <w:p w14:paraId="7C9FB775" w14:textId="77777777" w:rsidR="00D52717" w:rsidRPr="00C87CFC" w:rsidRDefault="00D52717" w:rsidP="007458B8">
                      <w:pPr>
                        <w:rPr>
                          <w:b/>
                        </w:rPr>
                      </w:pPr>
                      <w:r w:rsidRPr="00517AE5">
                        <w:rPr>
                          <w:b/>
                        </w:rPr>
                        <w:t>Betriebssysteme</w:t>
                      </w:r>
                    </w:p>
                    <w:p w14:paraId="49DFC947" w14:textId="696B3759" w:rsidR="00D52717" w:rsidRPr="00A86519" w:rsidRDefault="000022D8" w:rsidP="007458B8">
                      <w:r w:rsidRPr="00A86519">
                        <w:t>Linux, MS-DOS, Macintosh OSX, Windows</w:t>
                      </w:r>
                    </w:p>
                    <w:p w14:paraId="513753B5" w14:textId="77777777" w:rsidR="000022D8" w:rsidRPr="00A86519" w:rsidRDefault="000022D8" w:rsidP="007458B8"/>
                    <w:p w14:paraId="29397B84" w14:textId="77777777" w:rsidR="00D52717" w:rsidRPr="000C4219" w:rsidRDefault="00D52717" w:rsidP="007458B8">
                      <w:pPr>
                        <w:rPr>
                          <w:b/>
                        </w:rPr>
                      </w:pPr>
                      <w:r w:rsidRPr="000C4219">
                        <w:rPr>
                          <w:b/>
                        </w:rPr>
                        <w:t>Sprachen</w:t>
                      </w:r>
                    </w:p>
                    <w:p w14:paraId="5E2A6C74" w14:textId="4179C88E" w:rsidR="00D52717" w:rsidRPr="00004ADC" w:rsidRDefault="009B2CDC" w:rsidP="007458B8">
                      <w:proofErr w:type="spellStart"/>
                      <w:r w:rsidRPr="00004ADC">
                        <w:t>Bash</w:t>
                      </w:r>
                      <w:proofErr w:type="spellEnd"/>
                      <w:r w:rsidRPr="00004ADC">
                        <w:t>, Python, Ruby</w:t>
                      </w:r>
                    </w:p>
                    <w:p w14:paraId="508CB986" w14:textId="77777777" w:rsidR="000022D8" w:rsidRPr="00004ADC" w:rsidRDefault="000022D8" w:rsidP="007458B8"/>
                    <w:p w14:paraId="1C8F9581" w14:textId="77777777" w:rsidR="00D52717" w:rsidRPr="00517AE5" w:rsidRDefault="00D52717" w:rsidP="00517AE5">
                      <w:pPr>
                        <w:rPr>
                          <w:b/>
                        </w:rPr>
                      </w:pPr>
                      <w:r w:rsidRPr="00517AE5">
                        <w:rPr>
                          <w:b/>
                        </w:rPr>
                        <w:t>Datenbanken</w:t>
                      </w:r>
                    </w:p>
                    <w:p w14:paraId="4B6736E7" w14:textId="77777777" w:rsidR="00D52717" w:rsidRPr="00517AE5" w:rsidRDefault="00D52717" w:rsidP="00517AE5">
                      <w:r w:rsidRPr="00517AE5">
                        <w:t xml:space="preserve">Oracle, </w:t>
                      </w:r>
                      <w:proofErr w:type="spellStart"/>
                      <w:r w:rsidRPr="00517AE5">
                        <w:t>PostgresSQL</w:t>
                      </w:r>
                      <w:proofErr w:type="spellEnd"/>
                      <w:r w:rsidRPr="00517AE5">
                        <w:t>, MySQL</w:t>
                      </w:r>
                    </w:p>
                    <w:p w14:paraId="51B208DE" w14:textId="77777777" w:rsidR="00D52717" w:rsidRPr="00517AE5" w:rsidRDefault="00D52717" w:rsidP="00517AE5"/>
                    <w:p w14:paraId="360B1B65" w14:textId="40DA368C" w:rsidR="00D52717" w:rsidRPr="00154B2D" w:rsidRDefault="00503955" w:rsidP="00517AE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DC/Netze</w:t>
                      </w:r>
                    </w:p>
                    <w:p w14:paraId="5F475583" w14:textId="06EBAF41" w:rsidR="00D52717" w:rsidRPr="00004ADC" w:rsidRDefault="000022D8" w:rsidP="00517AE5">
                      <w:r w:rsidRPr="00004ADC">
                        <w:t>Internet, Intranet, LAN, Router, WAN</w:t>
                      </w:r>
                    </w:p>
                    <w:p w14:paraId="1AAF091D" w14:textId="77777777" w:rsidR="000022D8" w:rsidRPr="00004ADC" w:rsidRDefault="000022D8" w:rsidP="00517AE5"/>
                    <w:p w14:paraId="4EA86C9D" w14:textId="77777777" w:rsidR="00D52717" w:rsidRPr="00004ADC" w:rsidRDefault="00D52717" w:rsidP="00154B2D">
                      <w:pPr>
                        <w:rPr>
                          <w:b/>
                        </w:rPr>
                      </w:pPr>
                      <w:r w:rsidRPr="00004ADC">
                        <w:rPr>
                          <w:b/>
                        </w:rPr>
                        <w:t>Tools</w:t>
                      </w:r>
                    </w:p>
                    <w:p w14:paraId="06BAA58D" w14:textId="45D9CB1D" w:rsidR="00D52717" w:rsidRPr="00004ADC" w:rsidRDefault="000022D8" w:rsidP="004B035F">
                      <w:r w:rsidRPr="00004ADC">
                        <w:t xml:space="preserve">Apache, </w:t>
                      </w:r>
                      <w:r w:rsidR="004B035F" w:rsidRPr="00004ADC">
                        <w:t xml:space="preserve">Docker, </w:t>
                      </w:r>
                      <w:proofErr w:type="spellStart"/>
                      <w:r w:rsidR="004B035F" w:rsidRPr="00004ADC">
                        <w:t>Elastiksearch</w:t>
                      </w:r>
                      <w:proofErr w:type="spellEnd"/>
                      <w:r w:rsidR="004B035F" w:rsidRPr="00004ADC">
                        <w:t xml:space="preserve">, </w:t>
                      </w:r>
                      <w:proofErr w:type="spellStart"/>
                      <w:r w:rsidR="004B035F" w:rsidRPr="00004ADC">
                        <w:t>Haproxy</w:t>
                      </w:r>
                      <w:proofErr w:type="spellEnd"/>
                      <w:r w:rsidR="004B035F" w:rsidRPr="00004ADC">
                        <w:t xml:space="preserve">, JBOSS, </w:t>
                      </w:r>
                      <w:proofErr w:type="spellStart"/>
                      <w:r w:rsidR="004B035F" w:rsidRPr="00004ADC">
                        <w:t>Kibana</w:t>
                      </w:r>
                      <w:proofErr w:type="spellEnd"/>
                      <w:r w:rsidR="004B035F" w:rsidRPr="00004ADC">
                        <w:t xml:space="preserve">, </w:t>
                      </w:r>
                      <w:proofErr w:type="spellStart"/>
                      <w:r w:rsidR="004B035F" w:rsidRPr="00004ADC">
                        <w:t>Logstash</w:t>
                      </w:r>
                      <w:proofErr w:type="spellEnd"/>
                      <w:r w:rsidR="004B035F" w:rsidRPr="00004ADC">
                        <w:t>, NGINX, Puppet, Terraform, VMware ESX</w:t>
                      </w:r>
                    </w:p>
                    <w:p w14:paraId="460CC20C" w14:textId="77777777" w:rsidR="000022D8" w:rsidRPr="00004ADC" w:rsidRDefault="000022D8" w:rsidP="00154B2D"/>
                    <w:p w14:paraId="416DBE35" w14:textId="77777777" w:rsidR="00D52717" w:rsidRPr="00004ADC" w:rsidRDefault="00D52717" w:rsidP="00BC41BF">
                      <w:pPr>
                        <w:rPr>
                          <w:b/>
                        </w:rPr>
                      </w:pPr>
                      <w:r w:rsidRPr="00004ADC">
                        <w:rPr>
                          <w:b/>
                        </w:rPr>
                        <w:t>Hardware</w:t>
                      </w:r>
                    </w:p>
                    <w:p w14:paraId="2C05905A" w14:textId="2350C66E" w:rsidR="00D52717" w:rsidRPr="00004ADC" w:rsidRDefault="000022D8" w:rsidP="00BC41BF">
                      <w:r w:rsidRPr="00004ADC">
                        <w:t>Dell, Dell Server, Dell Workstation, HP, HP-Server</w:t>
                      </w:r>
                    </w:p>
                    <w:p w14:paraId="6CD92CF2" w14:textId="77777777" w:rsidR="000022D8" w:rsidRPr="00004ADC" w:rsidRDefault="000022D8" w:rsidP="00BC41BF"/>
                    <w:p w14:paraId="6C7F9BD1" w14:textId="77777777" w:rsidR="00D52717" w:rsidRPr="00004ADC" w:rsidRDefault="00D52717" w:rsidP="00DB2878">
                      <w:pPr>
                        <w:rPr>
                          <w:b/>
                        </w:rPr>
                      </w:pPr>
                      <w:r w:rsidRPr="00004ADC">
                        <w:rPr>
                          <w:b/>
                        </w:rPr>
                        <w:t>Tools, Methoden</w:t>
                      </w:r>
                    </w:p>
                    <w:p w14:paraId="521F05EF" w14:textId="77777777" w:rsidR="00D93AF3" w:rsidRPr="00004ADC" w:rsidRDefault="00D93AF3" w:rsidP="00D93AF3">
                      <w:r w:rsidRPr="00004ADC">
                        <w:t xml:space="preserve">DRDB, Foreman, </w:t>
                      </w:r>
                      <w:proofErr w:type="spellStart"/>
                      <w:r w:rsidRPr="00004ADC">
                        <w:t>FreeIPA</w:t>
                      </w:r>
                      <w:proofErr w:type="spellEnd"/>
                      <w:r w:rsidRPr="00004ADC">
                        <w:t xml:space="preserve">, </w:t>
                      </w:r>
                      <w:proofErr w:type="spellStart"/>
                      <w:r w:rsidRPr="00004ADC">
                        <w:t>Git</w:t>
                      </w:r>
                      <w:proofErr w:type="spellEnd"/>
                      <w:r w:rsidRPr="00004ADC">
                        <w:t xml:space="preserve">, </w:t>
                      </w:r>
                      <w:proofErr w:type="spellStart"/>
                      <w:r w:rsidRPr="00004ADC">
                        <w:t>Gitlab</w:t>
                      </w:r>
                      <w:proofErr w:type="spellEnd"/>
                      <w:r w:rsidRPr="00004ADC">
                        <w:t xml:space="preserve">, </w:t>
                      </w:r>
                      <w:proofErr w:type="spellStart"/>
                      <w:r w:rsidRPr="00004ADC">
                        <w:t>GlusterFS</w:t>
                      </w:r>
                      <w:proofErr w:type="spellEnd"/>
                      <w:r w:rsidRPr="00004ADC">
                        <w:t xml:space="preserve">, Jenkins, LDAP, NFS, </w:t>
                      </w:r>
                    </w:p>
                    <w:p w14:paraId="683F38C8" w14:textId="48D88213" w:rsidR="00D93AF3" w:rsidRPr="00D93AF3" w:rsidRDefault="00D93AF3" w:rsidP="00D93A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Pacemaker/</w:t>
                      </w:r>
                      <w:proofErr w:type="spellStart"/>
                      <w:r>
                        <w:rPr>
                          <w:lang w:val="en-US"/>
                        </w:rPr>
                        <w:t>Corosync</w:t>
                      </w:r>
                      <w:proofErr w:type="spellEnd"/>
                      <w:r w:rsidRPr="00D93AF3">
                        <w:rPr>
                          <w:lang w:val="en-US"/>
                        </w:rPr>
                        <w:t xml:space="preserve"> </w:t>
                      </w:r>
                    </w:p>
                    <w:p w14:paraId="17E34D27" w14:textId="77777777" w:rsidR="00D52717" w:rsidRPr="00A86519" w:rsidRDefault="00D52717" w:rsidP="007458B8">
                      <w:pPr>
                        <w:rPr>
                          <w:b/>
                          <w:lang w:val="en-US"/>
                        </w:rPr>
                      </w:pPr>
                    </w:p>
                    <w:p w14:paraId="0613973B" w14:textId="77777777" w:rsidR="00D52717" w:rsidRPr="00A86519" w:rsidRDefault="00D52717" w:rsidP="007458B8">
                      <w:pPr>
                        <w:rPr>
                          <w:b/>
                          <w:lang w:val="en-US"/>
                        </w:rPr>
                      </w:pPr>
                      <w:r w:rsidRPr="00A86519">
                        <w:rPr>
                          <w:b/>
                          <w:lang w:val="en-US"/>
                        </w:rPr>
                        <w:t xml:space="preserve">BUS, </w:t>
                      </w:r>
                      <w:proofErr w:type="spellStart"/>
                      <w:r w:rsidRPr="00A86519">
                        <w:rPr>
                          <w:b/>
                          <w:lang w:val="en-US"/>
                        </w:rPr>
                        <w:t>Kommunikation</w:t>
                      </w:r>
                      <w:proofErr w:type="spellEnd"/>
                    </w:p>
                    <w:p w14:paraId="389D5F8B" w14:textId="77777777" w:rsidR="00D52717" w:rsidRPr="00A86519" w:rsidRDefault="00D52717" w:rsidP="007458B8">
                      <w:pPr>
                        <w:rPr>
                          <w:lang w:val="en-US"/>
                        </w:rPr>
                      </w:pPr>
                      <w:r w:rsidRPr="00A86519">
                        <w:rPr>
                          <w:lang w:val="en-US"/>
                        </w:rPr>
                        <w:t>Ethernet, TCP/IP</w:t>
                      </w:r>
                    </w:p>
                    <w:p w14:paraId="030DBEA3" w14:textId="77777777" w:rsidR="00D52717" w:rsidRPr="00A86519" w:rsidRDefault="00D52717" w:rsidP="009D7E6D">
                      <w:pPr>
                        <w:rPr>
                          <w:b/>
                          <w:lang w:val="en-US"/>
                        </w:rPr>
                      </w:pPr>
                    </w:p>
                    <w:p w14:paraId="4F12CDDD" w14:textId="36467EEB" w:rsidR="00A2258D" w:rsidRDefault="00A2258D" w:rsidP="009D7E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Prozesse</w:t>
                      </w:r>
                    </w:p>
                    <w:p w14:paraId="3B653F9F" w14:textId="47FA2997" w:rsidR="00A2258D" w:rsidRPr="00A86519" w:rsidRDefault="00A2258D" w:rsidP="009D7E6D">
                      <w:r w:rsidRPr="00A86519">
                        <w:t xml:space="preserve">Agile, </w:t>
                      </w:r>
                      <w:proofErr w:type="spellStart"/>
                      <w:r w:rsidRPr="00A86519">
                        <w:t>Scrum</w:t>
                      </w:r>
                      <w:proofErr w:type="spellEnd"/>
                    </w:p>
                    <w:p w14:paraId="1F7089DA" w14:textId="77777777" w:rsidR="00A2258D" w:rsidRPr="00A86519" w:rsidRDefault="00A2258D" w:rsidP="009D7E6D">
                      <w:pPr>
                        <w:rPr>
                          <w:b/>
                        </w:rPr>
                      </w:pPr>
                    </w:p>
                    <w:p w14:paraId="41571289" w14:textId="77777777" w:rsidR="00D52717" w:rsidRPr="00A86519" w:rsidRDefault="00D52717" w:rsidP="009D7E6D">
                      <w:pPr>
                        <w:rPr>
                          <w:b/>
                        </w:rPr>
                      </w:pPr>
                      <w:r w:rsidRPr="00A86519">
                        <w:rPr>
                          <w:b/>
                        </w:rPr>
                        <w:t>Weitere Fähigkeiten</w:t>
                      </w:r>
                    </w:p>
                    <w:p w14:paraId="1783A686" w14:textId="77777777" w:rsidR="000022D8" w:rsidRPr="00A86519" w:rsidRDefault="000022D8" w:rsidP="007458B8">
                      <w:r w:rsidRPr="00A86519">
                        <w:t xml:space="preserve">AMQP, Automation, </w:t>
                      </w:r>
                      <w:proofErr w:type="spellStart"/>
                      <w:r w:rsidRPr="00A86519">
                        <w:t>Corosync</w:t>
                      </w:r>
                      <w:proofErr w:type="spellEnd"/>
                      <w:r w:rsidRPr="00A86519">
                        <w:t xml:space="preserve">, Debian Linux, Digitale </w:t>
                      </w:r>
                      <w:proofErr w:type="spellStart"/>
                      <w:r w:rsidRPr="00A86519">
                        <w:t>Trnsformation</w:t>
                      </w:r>
                      <w:proofErr w:type="spellEnd"/>
                      <w:r w:rsidRPr="00A86519">
                        <w:t xml:space="preserve">, </w:t>
                      </w:r>
                    </w:p>
                    <w:p w14:paraId="5523D360" w14:textId="77777777" w:rsidR="000022D8" w:rsidRDefault="000022D8" w:rsidP="007458B8">
                      <w:pPr>
                        <w:rPr>
                          <w:lang w:val="en-US"/>
                        </w:rPr>
                      </w:pPr>
                      <w:proofErr w:type="spellStart"/>
                      <w:r w:rsidRPr="000022D8">
                        <w:rPr>
                          <w:lang w:val="en-US"/>
                        </w:rPr>
                        <w:t>Elasticsearch</w:t>
                      </w:r>
                      <w:proofErr w:type="spellEnd"/>
                      <w:r w:rsidRPr="000022D8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0022D8">
                        <w:rPr>
                          <w:lang w:val="en-US"/>
                        </w:rPr>
                        <w:t>HAProxy</w:t>
                      </w:r>
                      <w:proofErr w:type="spellEnd"/>
                      <w:r w:rsidRPr="000022D8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0022D8">
                        <w:rPr>
                          <w:lang w:val="en-US"/>
                        </w:rPr>
                        <w:t>IoT</w:t>
                      </w:r>
                      <w:proofErr w:type="spellEnd"/>
                      <w:r w:rsidRPr="000022D8">
                        <w:rPr>
                          <w:lang w:val="en-US"/>
                        </w:rPr>
                        <w:t xml:space="preserve"> (Internet of Things), Jenkins, KVM, </w:t>
                      </w:r>
                      <w:proofErr w:type="spellStart"/>
                      <w:r w:rsidRPr="000022D8">
                        <w:rPr>
                          <w:lang w:val="en-US"/>
                        </w:rPr>
                        <w:t>Kibana</w:t>
                      </w:r>
                      <w:proofErr w:type="spellEnd"/>
                      <w:r w:rsidRPr="000022D8">
                        <w:rPr>
                          <w:lang w:val="en-US"/>
                        </w:rPr>
                        <w:t xml:space="preserve">, </w:t>
                      </w:r>
                    </w:p>
                    <w:p w14:paraId="39806245" w14:textId="77777777" w:rsidR="000022D8" w:rsidRDefault="000022D8" w:rsidP="007458B8">
                      <w:pPr>
                        <w:rPr>
                          <w:lang w:val="en-US"/>
                        </w:rPr>
                      </w:pPr>
                      <w:r w:rsidRPr="000022D8">
                        <w:rPr>
                          <w:lang w:val="en-US"/>
                        </w:rPr>
                        <w:t xml:space="preserve">Kubernetes, </w:t>
                      </w:r>
                      <w:proofErr w:type="spellStart"/>
                      <w:r w:rsidRPr="000022D8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0022D8">
                        <w:rPr>
                          <w:lang w:val="en-US"/>
                        </w:rPr>
                        <w:t xml:space="preserve">, MQTT, </w:t>
                      </w:r>
                      <w:proofErr w:type="spellStart"/>
                      <w:r w:rsidRPr="000022D8">
                        <w:rPr>
                          <w:lang w:val="en-US"/>
                        </w:rPr>
                        <w:t>Massenspeicher</w:t>
                      </w:r>
                      <w:proofErr w:type="spellEnd"/>
                      <w:r w:rsidRPr="000022D8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0022D8">
                        <w:rPr>
                          <w:lang w:val="en-US"/>
                        </w:rPr>
                        <w:t>Mesos</w:t>
                      </w:r>
                      <w:proofErr w:type="spellEnd"/>
                      <w:r w:rsidRPr="000022D8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0022D8">
                        <w:rPr>
                          <w:lang w:val="en-US"/>
                        </w:rPr>
                        <w:t>Microservices</w:t>
                      </w:r>
                      <w:proofErr w:type="spellEnd"/>
                      <w:r w:rsidRPr="000022D8">
                        <w:rPr>
                          <w:lang w:val="en-US"/>
                        </w:rPr>
                        <w:t xml:space="preserve">, </w:t>
                      </w:r>
                    </w:p>
                    <w:p w14:paraId="6DE46D42" w14:textId="0D46D699" w:rsidR="00D52717" w:rsidRPr="003C5002" w:rsidRDefault="000022D8" w:rsidP="007458B8">
                      <w:pPr>
                        <w:rPr>
                          <w:b/>
                          <w:lang w:val="en-US"/>
                        </w:rPr>
                      </w:pPr>
                      <w:r w:rsidRPr="000022D8">
                        <w:rPr>
                          <w:lang w:val="en-US"/>
                        </w:rPr>
                        <w:t xml:space="preserve">Microsoft Azure, MongoDB, </w:t>
                      </w:r>
                      <w:proofErr w:type="spellStart"/>
                      <w:r w:rsidRPr="000022D8">
                        <w:rPr>
                          <w:lang w:val="en-US"/>
                        </w:rPr>
                        <w:t>Orchestrierung</w:t>
                      </w:r>
                      <w:proofErr w:type="spellEnd"/>
                      <w:r w:rsidRPr="000022D8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0022D8">
                        <w:rPr>
                          <w:lang w:val="en-US"/>
                        </w:rPr>
                        <w:t>Orchstrierung</w:t>
                      </w:r>
                      <w:proofErr w:type="spellEnd"/>
                      <w:r w:rsidRPr="000022D8">
                        <w:rPr>
                          <w:lang w:val="en-US"/>
                        </w:rPr>
                        <w:t xml:space="preserve">, Pacemaker, Puppet, </w:t>
                      </w:r>
                      <w:proofErr w:type="spellStart"/>
                      <w:r w:rsidRPr="000022D8">
                        <w:rPr>
                          <w:lang w:val="en-US"/>
                        </w:rPr>
                        <w:t>RabbitMQ</w:t>
                      </w:r>
                      <w:proofErr w:type="spellEnd"/>
                      <w:r w:rsidRPr="000022D8">
                        <w:rPr>
                          <w:lang w:val="en-US"/>
                        </w:rPr>
                        <w:t xml:space="preserve">, Red Hat Linux, Ruby, SAN, Telekom Cloud, Ubuntu, VMware NSX, </w:t>
                      </w:r>
                      <w:proofErr w:type="spellStart"/>
                      <w:r w:rsidRPr="000022D8">
                        <w:rPr>
                          <w:lang w:val="en-US"/>
                        </w:rPr>
                        <w:t>Wildfly</w:t>
                      </w:r>
                      <w:proofErr w:type="spellEnd"/>
                      <w:r w:rsidRPr="000022D8">
                        <w:rPr>
                          <w:lang w:val="en-US"/>
                        </w:rPr>
                        <w:t>, XEN, bash, mantl.io, vSphere 6.5</w:t>
                      </w:r>
                    </w:p>
                    <w:p w14:paraId="171ACA87" w14:textId="77777777" w:rsidR="00D52717" w:rsidRPr="008F6C94" w:rsidRDefault="00D5271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09B2">
        <w:rPr>
          <w:noProof/>
          <w:sz w:val="24"/>
          <w:lang w:eastAsia="de-DE" w:bidi="ar-SA"/>
        </w:rPr>
        <w:drawing>
          <wp:anchor distT="0" distB="0" distL="114300" distR="114300" simplePos="0" relativeHeight="251711488" behindDoc="1" locked="0" layoutInCell="1" allowOverlap="1" wp14:anchorId="68F9DF5C" wp14:editId="6D439286">
            <wp:simplePos x="0" y="0"/>
            <wp:positionH relativeFrom="column">
              <wp:posOffset>-115336</wp:posOffset>
            </wp:positionH>
            <wp:positionV relativeFrom="paragraph">
              <wp:posOffset>311785</wp:posOffset>
            </wp:positionV>
            <wp:extent cx="2314575" cy="7886065"/>
            <wp:effectExtent l="0" t="0" r="0" b="0"/>
            <wp:wrapNone/>
            <wp:docPr id="143" name="Bild 143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825">
        <w:rPr>
          <w:sz w:val="24"/>
          <w:lang w:eastAsia="de-DE" w:bidi="ar-SA"/>
        </w:rPr>
        <w:br w:type="page"/>
      </w:r>
    </w:p>
    <w:p w14:paraId="58A8845C" w14:textId="6223CF0E" w:rsidR="00C57AB0" w:rsidRDefault="00064451" w:rsidP="00C57AB0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w:drawing>
          <wp:anchor distT="0" distB="0" distL="114300" distR="114300" simplePos="0" relativeHeight="251804672" behindDoc="1" locked="0" layoutInCell="1" allowOverlap="1" wp14:anchorId="5AA3479C" wp14:editId="39CE71E1">
            <wp:simplePos x="0" y="0"/>
            <wp:positionH relativeFrom="column">
              <wp:posOffset>-49898</wp:posOffset>
            </wp:positionH>
            <wp:positionV relativeFrom="paragraph">
              <wp:posOffset>167306</wp:posOffset>
            </wp:positionV>
            <wp:extent cx="1366520" cy="8749665"/>
            <wp:effectExtent l="0" t="0" r="5080" b="0"/>
            <wp:wrapNone/>
            <wp:docPr id="23" name="Bild 23" descr="../balken_projek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balken_projekt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E56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A10F163" wp14:editId="1B9BCF87">
                <wp:simplePos x="0" y="0"/>
                <wp:positionH relativeFrom="column">
                  <wp:posOffset>-16771</wp:posOffset>
                </wp:positionH>
                <wp:positionV relativeFrom="paragraph">
                  <wp:posOffset>165735</wp:posOffset>
                </wp:positionV>
                <wp:extent cx="1299210" cy="8460740"/>
                <wp:effectExtent l="0" t="0" r="0" b="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84607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D5F64" id="Rechteck 19" o:spid="_x0000_s1026" style="position:absolute;margin-left:-1.3pt;margin-top:13.05pt;width:102.3pt;height:666.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" fillcolor="#eee" stroked="f" strokeweight="1pt"/>
            </w:pict>
          </mc:Fallback>
        </mc:AlternateContent>
      </w:r>
    </w:p>
    <w:p w14:paraId="53EAB262" w14:textId="12CB49E5" w:rsidR="00C57AB0" w:rsidRDefault="00B5663C" w:rsidP="00C57AB0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A380D" wp14:editId="539D9D1B">
                <wp:simplePos x="0" y="0"/>
                <wp:positionH relativeFrom="column">
                  <wp:posOffset>1558290</wp:posOffset>
                </wp:positionH>
                <wp:positionV relativeFrom="paragraph">
                  <wp:posOffset>85725</wp:posOffset>
                </wp:positionV>
                <wp:extent cx="4795520" cy="8226425"/>
                <wp:effectExtent l="0" t="0" r="0" b="3175"/>
                <wp:wrapSquare wrapText="bothSides"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822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0">
                        <w:txbxContent>
                          <w:p w14:paraId="2EA3BE06" w14:textId="51D263BA" w:rsidR="00A017FE" w:rsidRPr="00E37C43" w:rsidRDefault="00A017FE" w:rsidP="00A017FE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A017FE">
                              <w:t>7/2018 - 10/2018</w:t>
                            </w:r>
                          </w:p>
                          <w:p w14:paraId="5ABDC98A" w14:textId="643CECEF" w:rsidR="00A017FE" w:rsidRDefault="00A017FE" w:rsidP="00A017FE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proofErr w:type="spellStart"/>
                            <w:r w:rsidR="00F621DB" w:rsidRPr="00F621DB">
                              <w:t>Filiadata</w:t>
                            </w:r>
                            <w:proofErr w:type="spellEnd"/>
                            <w:r w:rsidR="00F621DB" w:rsidRPr="00F621DB">
                              <w:t xml:space="preserve"> GmbH (</w:t>
                            </w:r>
                            <w:proofErr w:type="spellStart"/>
                            <w:r w:rsidR="00F621DB" w:rsidRPr="00F621DB">
                              <w:t>dm</w:t>
                            </w:r>
                            <w:proofErr w:type="spellEnd"/>
                            <w:r w:rsidR="00F621DB" w:rsidRPr="00F621DB">
                              <w:t>) in Karlsruhe</w:t>
                            </w:r>
                          </w:p>
                          <w:p w14:paraId="5BC9FF15" w14:textId="77777777" w:rsidR="00A017FE" w:rsidRPr="00A017FE" w:rsidRDefault="00A017FE" w:rsidP="00A017FE">
                            <w:r w:rsidRPr="00A017FE">
                              <w:rPr>
                                <w:b/>
                              </w:rPr>
                              <w:t>Tätigkeit</w:t>
                            </w:r>
                            <w:r w:rsidRPr="00A017FE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Pr="00A017FE">
                              <w:t>DevSecOps</w:t>
                            </w:r>
                            <w:proofErr w:type="spellEnd"/>
                            <w:r w:rsidRPr="00A017FE">
                              <w:t xml:space="preserve"> in Puppet und Docker </w:t>
                            </w:r>
                          </w:p>
                          <w:p w14:paraId="63A43C62" w14:textId="3B738AB7" w:rsidR="00A017FE" w:rsidRPr="00345B71" w:rsidRDefault="00A017FE" w:rsidP="00A017FE">
                            <w:pPr>
                              <w:rPr>
                                <w:b/>
                              </w:rPr>
                            </w:pPr>
                            <w:r w:rsidRPr="00345B71">
                              <w:rPr>
                                <w:b/>
                              </w:rPr>
                              <w:t xml:space="preserve">Kurzbeschreibung    </w:t>
                            </w:r>
                            <w:r w:rsidRPr="00A017FE">
                              <w:t>Handel</w:t>
                            </w:r>
                          </w:p>
                          <w:p w14:paraId="144ECEC6" w14:textId="48B85D28" w:rsidR="00A017FE" w:rsidRPr="00345B71" w:rsidRDefault="00A017FE" w:rsidP="00A017FE">
                            <w:pPr>
                              <w:ind w:left="1985" w:hanging="1985"/>
                            </w:pPr>
                            <w:r>
                              <w:rPr>
                                <w:b/>
                              </w:rPr>
                              <w:t>Fähigkeiten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017FE">
                              <w:t>TheForeman</w:t>
                            </w:r>
                            <w:proofErr w:type="spellEnd"/>
                            <w:r w:rsidRPr="00A017FE">
                              <w:t xml:space="preserve">, Puppet, Docker, </w:t>
                            </w:r>
                            <w:proofErr w:type="spellStart"/>
                            <w:r w:rsidRPr="00A017FE">
                              <w:t>OpenShift</w:t>
                            </w:r>
                            <w:proofErr w:type="spellEnd"/>
                          </w:p>
                          <w:p w14:paraId="058D3D5E" w14:textId="12C6343F" w:rsidR="00A017FE" w:rsidRDefault="00A017FE" w:rsidP="00A017FE">
                            <w:r w:rsidRPr="00B109C7">
                              <w:rPr>
                                <w:b/>
                              </w:rPr>
                              <w:t>Aufgaben</w:t>
                            </w:r>
                            <w:r w:rsidRPr="00B109C7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- </w:t>
                            </w:r>
                            <w:r w:rsidRPr="00A017FE">
                              <w:t xml:space="preserve">Upgrade The Foreman/Puppet Umgebung auf </w:t>
                            </w:r>
                          </w:p>
                          <w:p w14:paraId="1D85BB29" w14:textId="2E69DBC1" w:rsidR="00A017FE" w:rsidRPr="00A017FE" w:rsidRDefault="00A017FE" w:rsidP="00A017FE">
                            <w:pPr>
                              <w:ind w:firstLine="1985"/>
                            </w:pPr>
                            <w:r>
                              <w:t xml:space="preserve">  </w:t>
                            </w:r>
                            <w:r w:rsidRPr="00A017FE">
                              <w:t>aktuelle Version</w:t>
                            </w:r>
                          </w:p>
                          <w:p w14:paraId="584B3F47" w14:textId="2E203602" w:rsidR="00A017FE" w:rsidRPr="00A017FE" w:rsidRDefault="00A017FE" w:rsidP="00A017FE">
                            <w:pPr>
                              <w:ind w:firstLine="1985"/>
                            </w:pPr>
                            <w:r>
                              <w:t xml:space="preserve">- </w:t>
                            </w:r>
                            <w:r w:rsidRPr="00A017FE">
                              <w:t>Anpassung von Puppet Rezepten</w:t>
                            </w:r>
                          </w:p>
                          <w:p w14:paraId="41A6E242" w14:textId="110EA421" w:rsidR="00A017FE" w:rsidRDefault="00A017FE" w:rsidP="00A017FE">
                            <w:pPr>
                              <w:ind w:firstLine="1985"/>
                              <w:rPr>
                                <w:b/>
                              </w:rPr>
                            </w:pPr>
                            <w:r>
                              <w:t xml:space="preserve">- </w:t>
                            </w:r>
                            <w:r w:rsidR="00C94916" w:rsidRPr="00C94916">
                              <w:t xml:space="preserve">Betreuung von Linux, Docker, </w:t>
                            </w:r>
                            <w:proofErr w:type="spellStart"/>
                            <w:r w:rsidR="00C94916" w:rsidRPr="00C94916">
                              <w:t>OpenShift</w:t>
                            </w:r>
                            <w:proofErr w:type="spellEnd"/>
                            <w:r w:rsidR="00C94916" w:rsidRPr="00C94916">
                              <w:t xml:space="preserve"> Umgebung</w:t>
                            </w:r>
                          </w:p>
                          <w:p w14:paraId="3A42C59C" w14:textId="77777777" w:rsidR="00A017FE" w:rsidRDefault="00A017FE" w:rsidP="00A017F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222C20A0" w14:textId="77777777" w:rsidR="00A017FE" w:rsidRDefault="00A017FE" w:rsidP="00896205">
                            <w:pPr>
                              <w:rPr>
                                <w:b/>
                              </w:rPr>
                            </w:pPr>
                          </w:p>
                          <w:p w14:paraId="2878F24E" w14:textId="1307A642" w:rsidR="00896205" w:rsidRPr="00E37C43" w:rsidRDefault="00896205" w:rsidP="00896205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345B71" w:rsidRPr="00345B71">
                              <w:t>1/2016 - laufend</w:t>
                            </w:r>
                          </w:p>
                          <w:p w14:paraId="42F4735A" w14:textId="0B181553" w:rsidR="00896205" w:rsidRDefault="00896205" w:rsidP="00896205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345B71" w:rsidRPr="00345B71">
                              <w:t xml:space="preserve">Gronau IT </w:t>
                            </w:r>
                            <w:proofErr w:type="gramStart"/>
                            <w:r w:rsidR="00345B71" w:rsidRPr="00345B71">
                              <w:t>Cloud Computing</w:t>
                            </w:r>
                            <w:proofErr w:type="gramEnd"/>
                            <w:r w:rsidR="00345B71" w:rsidRPr="00345B71">
                              <w:t xml:space="preserve"> in Berlin und München</w:t>
                            </w:r>
                          </w:p>
                          <w:p w14:paraId="0128DAF1" w14:textId="77777777" w:rsidR="00345B71" w:rsidRDefault="00896205" w:rsidP="00345B7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109C7">
                              <w:rPr>
                                <w:b/>
                                <w:lang w:val="en-US"/>
                              </w:rPr>
                              <w:t>Tätigkeit</w:t>
                            </w:r>
                            <w:proofErr w:type="spellEnd"/>
                            <w:r w:rsidRPr="00B109C7">
                              <w:rPr>
                                <w:b/>
                                <w:lang w:val="en-US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="00345B71" w:rsidRPr="00345B71">
                              <w:rPr>
                                <w:lang w:val="en-US"/>
                              </w:rPr>
                              <w:t>DevSecOps</w:t>
                            </w:r>
                            <w:proofErr w:type="spellEnd"/>
                            <w:r w:rsidR="00345B71" w:rsidRPr="00345B71">
                              <w:rPr>
                                <w:lang w:val="en-US"/>
                              </w:rPr>
                              <w:t xml:space="preserve"> Cloud Computing, </w:t>
                            </w:r>
                          </w:p>
                          <w:p w14:paraId="3AA8B3B3" w14:textId="1763F34B" w:rsidR="00345B71" w:rsidRPr="00A86519" w:rsidRDefault="00345B71" w:rsidP="00345B71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 w:rsidRPr="00A86519">
                              <w:rPr>
                                <w:lang w:val="en-US"/>
                              </w:rPr>
                              <w:t>Continuous Deployment/Delivery, Linux</w:t>
                            </w:r>
                          </w:p>
                          <w:p w14:paraId="56CF8A0D" w14:textId="77777777" w:rsidR="00345B71" w:rsidRDefault="00896205" w:rsidP="00345B71">
                            <w:r w:rsidRPr="00345B71">
                              <w:rPr>
                                <w:b/>
                              </w:rPr>
                              <w:t xml:space="preserve">Kurzbeschreibung    </w:t>
                            </w:r>
                            <w:r w:rsidR="00345B71" w:rsidRPr="00345B71">
                              <w:t xml:space="preserve">Automobilbranche, Bahn, Dienstleistung, </w:t>
                            </w:r>
                          </w:p>
                          <w:p w14:paraId="7BAB0472" w14:textId="77777777" w:rsidR="00345B71" w:rsidRDefault="00345B71" w:rsidP="00345B71">
                            <w:pPr>
                              <w:ind w:firstLine="1985"/>
                            </w:pPr>
                            <w:r w:rsidRPr="00345B71">
                              <w:t xml:space="preserve">EDV-Dienstleistungen, </w:t>
                            </w:r>
                            <w:proofErr w:type="spellStart"/>
                            <w:r w:rsidRPr="00345B71">
                              <w:t>Informations</w:t>
                            </w:r>
                            <w:proofErr w:type="spellEnd"/>
                            <w:r w:rsidRPr="00345B71">
                              <w:t xml:space="preserve"> Technologie, </w:t>
                            </w:r>
                          </w:p>
                          <w:p w14:paraId="5886363F" w14:textId="6AD67409" w:rsidR="00896205" w:rsidRPr="00345B71" w:rsidRDefault="00345B71" w:rsidP="00345B71">
                            <w:pPr>
                              <w:ind w:firstLine="1985"/>
                              <w:rPr>
                                <w:b/>
                              </w:rPr>
                            </w:pPr>
                            <w:r w:rsidRPr="00345B71">
                              <w:t>Logistik, Versicherungen</w:t>
                            </w:r>
                          </w:p>
                          <w:p w14:paraId="499163A4" w14:textId="77777777" w:rsidR="00345B71" w:rsidRDefault="00345B71" w:rsidP="00345B71">
                            <w:pPr>
                              <w:ind w:left="1985" w:hanging="1985"/>
                            </w:pPr>
                            <w:r>
                              <w:rPr>
                                <w:b/>
                              </w:rPr>
                              <w:t>Fähigkeiten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345B71">
                              <w:t xml:space="preserve">AMQP, Automation, </w:t>
                            </w:r>
                            <w:proofErr w:type="spellStart"/>
                            <w:r w:rsidRPr="00345B71">
                              <w:t>bash</w:t>
                            </w:r>
                            <w:proofErr w:type="spellEnd"/>
                            <w:r w:rsidRPr="00345B71">
                              <w:t>, Dell, Dell Server, Digitale Tr</w:t>
                            </w:r>
                            <w:r>
                              <w:t>a</w:t>
                            </w:r>
                            <w:r w:rsidRPr="00345B71">
                              <w:t xml:space="preserve">nsformation, </w:t>
                            </w:r>
                            <w:proofErr w:type="spellStart"/>
                            <w:r w:rsidRPr="00345B71">
                              <w:t>Elasticsearch</w:t>
                            </w:r>
                            <w:proofErr w:type="spellEnd"/>
                            <w:r w:rsidRPr="00345B71">
                              <w:t xml:space="preserve">, Ethernet, </w:t>
                            </w:r>
                            <w:proofErr w:type="spellStart"/>
                            <w:r w:rsidRPr="00345B71">
                              <w:t>HAProxy</w:t>
                            </w:r>
                            <w:proofErr w:type="spellEnd"/>
                            <w:r w:rsidRPr="00345B71">
                              <w:t xml:space="preserve">, </w:t>
                            </w:r>
                            <w:proofErr w:type="spellStart"/>
                            <w:r w:rsidRPr="00345B71">
                              <w:t>IoT</w:t>
                            </w:r>
                            <w:proofErr w:type="spellEnd"/>
                            <w:r w:rsidRPr="00345B71">
                              <w:t xml:space="preserve"> (Internet </w:t>
                            </w:r>
                            <w:proofErr w:type="spellStart"/>
                            <w:r w:rsidRPr="00345B71">
                              <w:t>of</w:t>
                            </w:r>
                            <w:proofErr w:type="spellEnd"/>
                            <w:r w:rsidRPr="00345B71">
                              <w:t xml:space="preserve"> Things), Java, JBOSS, Jenkins, </w:t>
                            </w:r>
                            <w:proofErr w:type="spellStart"/>
                            <w:r w:rsidRPr="00345B71">
                              <w:t>Kibana</w:t>
                            </w:r>
                            <w:proofErr w:type="spellEnd"/>
                            <w:r w:rsidRPr="00345B71">
                              <w:t xml:space="preserve">, </w:t>
                            </w:r>
                          </w:p>
                          <w:p w14:paraId="59AB29F1" w14:textId="61F9AE3F" w:rsidR="00896205" w:rsidRPr="004A531A" w:rsidRDefault="00345B71" w:rsidP="00345B71">
                            <w:pPr>
                              <w:ind w:left="1985"/>
                            </w:pPr>
                            <w:proofErr w:type="spellStart"/>
                            <w:r w:rsidRPr="00345B71">
                              <w:t>Kubernetes</w:t>
                            </w:r>
                            <w:proofErr w:type="spellEnd"/>
                            <w:r w:rsidRPr="00345B71">
                              <w:t xml:space="preserve">, LAN, </w:t>
                            </w:r>
                            <w:proofErr w:type="spellStart"/>
                            <w:r w:rsidRPr="00345B71">
                              <w:t>Logstash</w:t>
                            </w:r>
                            <w:proofErr w:type="spellEnd"/>
                            <w:r w:rsidRPr="00345B71">
                              <w:t xml:space="preserve">, Macintosh OSX, mantl.io, Massenspeicher, </w:t>
                            </w:r>
                            <w:proofErr w:type="spellStart"/>
                            <w:r w:rsidRPr="00345B71">
                              <w:t>Mesos</w:t>
                            </w:r>
                            <w:proofErr w:type="spellEnd"/>
                            <w:r w:rsidRPr="00345B71">
                              <w:t xml:space="preserve">, </w:t>
                            </w:r>
                            <w:proofErr w:type="spellStart"/>
                            <w:r w:rsidRPr="00345B71">
                              <w:t>Microservices</w:t>
                            </w:r>
                            <w:proofErr w:type="spellEnd"/>
                            <w:r w:rsidRPr="00345B71">
                              <w:t xml:space="preserve">, Microsoft </w:t>
                            </w:r>
                            <w:proofErr w:type="spellStart"/>
                            <w:r w:rsidRPr="00345B71">
                              <w:t>Azure</w:t>
                            </w:r>
                            <w:proofErr w:type="spellEnd"/>
                            <w:r w:rsidRPr="00345B71">
                              <w:t xml:space="preserve">, </w:t>
                            </w:r>
                            <w:proofErr w:type="spellStart"/>
                            <w:r w:rsidRPr="00345B71">
                              <w:t>MongoDB</w:t>
                            </w:r>
                            <w:proofErr w:type="spellEnd"/>
                            <w:r w:rsidRPr="00345B71">
                              <w:t xml:space="preserve">, MQTT, Orchestrierung, </w:t>
                            </w:r>
                            <w:r w:rsidRPr="00CE14AB">
                              <w:t xml:space="preserve">PHP, Puppet, </w:t>
                            </w:r>
                            <w:proofErr w:type="spellStart"/>
                            <w:r w:rsidRPr="00CE14AB">
                              <w:t>RabbitMQ</w:t>
                            </w:r>
                            <w:proofErr w:type="spellEnd"/>
                            <w:r w:rsidRPr="00CE14AB">
                              <w:t xml:space="preserve">, Ruby, SAN, TCP/IP, Telekom Cloud, VMware ESX, WAN, </w:t>
                            </w:r>
                            <w:proofErr w:type="spellStart"/>
                            <w:r w:rsidRPr="00CE14AB">
                              <w:t>Wildfly</w:t>
                            </w:r>
                            <w:proofErr w:type="spellEnd"/>
                            <w:r w:rsidRPr="00CE14AB">
                              <w:t xml:space="preserve">, Windows, Debian, </w:t>
                            </w:r>
                            <w:proofErr w:type="spellStart"/>
                            <w:r w:rsidRPr="00CE14AB">
                              <w:t>vSphere</w:t>
                            </w:r>
                            <w:proofErr w:type="spellEnd"/>
                            <w:r w:rsidRPr="00CE14AB">
                              <w:t xml:space="preserve"> 6.5, VMware NSX</w:t>
                            </w:r>
                          </w:p>
                          <w:p w14:paraId="4DA67B13" w14:textId="723FA87D" w:rsidR="00345B71" w:rsidRDefault="00896205" w:rsidP="00345B71">
                            <w:r w:rsidRPr="00B109C7">
                              <w:rPr>
                                <w:b/>
                              </w:rPr>
                              <w:t>Aufgaben</w:t>
                            </w:r>
                            <w:r w:rsidRPr="00B109C7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8418C8">
                              <w:rPr>
                                <w:b/>
                              </w:rPr>
                              <w:t xml:space="preserve">- </w:t>
                            </w:r>
                            <w:r w:rsidR="00345B71">
                              <w:t xml:space="preserve">Puppet Rezepte entwickeln </w:t>
                            </w:r>
                          </w:p>
                          <w:p w14:paraId="4B6E094A" w14:textId="0F2FAEA3" w:rsidR="00345B71" w:rsidRDefault="008418C8" w:rsidP="00345B71">
                            <w:pPr>
                              <w:ind w:firstLine="1985"/>
                            </w:pPr>
                            <w:r>
                              <w:t xml:space="preserve">  </w:t>
                            </w:r>
                            <w:r w:rsidR="00345B71">
                              <w:t>(Konfigurationsmanagement)</w:t>
                            </w:r>
                          </w:p>
                          <w:p w14:paraId="57673832" w14:textId="6BE21AA0" w:rsidR="00345B71" w:rsidRPr="00345B71" w:rsidRDefault="008418C8" w:rsidP="00345B7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 w:rsidRPr="00C376E1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345B71" w:rsidRPr="00345B71">
                              <w:rPr>
                                <w:lang w:val="en-US"/>
                              </w:rPr>
                              <w:t>automatische</w:t>
                            </w:r>
                            <w:proofErr w:type="spellEnd"/>
                            <w:r w:rsidR="00345B71" w:rsidRPr="00345B71">
                              <w:rPr>
                                <w:lang w:val="en-US"/>
                              </w:rPr>
                              <w:t xml:space="preserve"> Deployments von MySQL, PostgreSQL, </w:t>
                            </w: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345B71" w:rsidRPr="00345B71">
                              <w:rPr>
                                <w:lang w:val="en-US"/>
                              </w:rPr>
                              <w:t>MongoDB via Puppet und Jenkins</w:t>
                            </w:r>
                          </w:p>
                          <w:p w14:paraId="2DE3A79D" w14:textId="6BC782BD" w:rsidR="00345B71" w:rsidRPr="00345B71" w:rsidRDefault="00C376E1" w:rsidP="00345B7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345B71" w:rsidRPr="00345B71">
                              <w:rPr>
                                <w:lang w:val="en-US"/>
                              </w:rPr>
                              <w:t xml:space="preserve">Deployment Pipelines </w:t>
                            </w:r>
                            <w:proofErr w:type="spellStart"/>
                            <w:r w:rsidR="00345B71" w:rsidRPr="00345B71">
                              <w:rPr>
                                <w:lang w:val="en-US"/>
                              </w:rPr>
                              <w:t>mit</w:t>
                            </w:r>
                            <w:proofErr w:type="spellEnd"/>
                            <w:r w:rsidR="00345B71" w:rsidRPr="00345B71">
                              <w:rPr>
                                <w:lang w:val="en-US"/>
                              </w:rPr>
                              <w:t xml:space="preserve"> Jenkins</w:t>
                            </w:r>
                          </w:p>
                          <w:p w14:paraId="11A1F686" w14:textId="5FEF79FB" w:rsidR="00345B71" w:rsidRPr="00345B71" w:rsidRDefault="00C376E1" w:rsidP="00345B7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345B71" w:rsidRPr="00345B71">
                              <w:rPr>
                                <w:lang w:val="en-US"/>
                              </w:rPr>
                              <w:t xml:space="preserve">Logging </w:t>
                            </w:r>
                            <w:proofErr w:type="spellStart"/>
                            <w:r w:rsidR="00345B71" w:rsidRPr="00345B71">
                              <w:rPr>
                                <w:lang w:val="en-US"/>
                              </w:rPr>
                              <w:t>mit</w:t>
                            </w:r>
                            <w:proofErr w:type="spellEnd"/>
                            <w:r w:rsidR="00345B71" w:rsidRPr="00345B7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45B71" w:rsidRPr="00345B71">
                              <w:rPr>
                                <w:lang w:val="en-US"/>
                              </w:rPr>
                              <w:t>Elasticsearch</w:t>
                            </w:r>
                            <w:proofErr w:type="spellEnd"/>
                            <w:r w:rsidR="00345B71" w:rsidRPr="00345B71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345B71" w:rsidRPr="00345B71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="00345B71" w:rsidRPr="00345B71">
                              <w:rPr>
                                <w:lang w:val="en-US"/>
                              </w:rPr>
                              <w:t xml:space="preserve"> und </w:t>
                            </w:r>
                            <w:proofErr w:type="spellStart"/>
                            <w:r w:rsidR="00345B71" w:rsidRPr="00345B71">
                              <w:rPr>
                                <w:lang w:val="en-US"/>
                              </w:rPr>
                              <w:t>Kibana</w:t>
                            </w:r>
                            <w:proofErr w:type="spellEnd"/>
                          </w:p>
                          <w:p w14:paraId="0D7B26E8" w14:textId="607EF2D1" w:rsidR="00345B71" w:rsidRPr="00345B71" w:rsidRDefault="00C376E1" w:rsidP="00345B7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345B71" w:rsidRPr="00345B71">
                              <w:rPr>
                                <w:lang w:val="en-US"/>
                              </w:rPr>
                              <w:t xml:space="preserve">vSphere 5/6 </w:t>
                            </w:r>
                            <w:proofErr w:type="spellStart"/>
                            <w:r w:rsidR="00345B71" w:rsidRPr="00345B71">
                              <w:rPr>
                                <w:lang w:val="en-US"/>
                              </w:rPr>
                              <w:t>Systemadministration</w:t>
                            </w:r>
                            <w:proofErr w:type="spellEnd"/>
                            <w:r w:rsidR="00345B71" w:rsidRPr="00345B71">
                              <w:rPr>
                                <w:lang w:val="en-US"/>
                              </w:rPr>
                              <w:t xml:space="preserve"> (VCP55 - VMware </w:t>
                            </w: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345B71" w:rsidRPr="00345B71">
                              <w:rPr>
                                <w:lang w:val="en-US"/>
                              </w:rPr>
                              <w:t>Certified Professional 5 Data Center Virtualization)</w:t>
                            </w:r>
                          </w:p>
                          <w:p w14:paraId="48905CE9" w14:textId="01361AB7" w:rsidR="00345B71" w:rsidRPr="00345B71" w:rsidRDefault="00C376E1" w:rsidP="00345B7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345B71" w:rsidRPr="00345B71">
                              <w:rPr>
                                <w:lang w:val="en-US"/>
                              </w:rPr>
                              <w:t>vSphere Automation</w:t>
                            </w:r>
                          </w:p>
                          <w:p w14:paraId="65492D2F" w14:textId="387870C3" w:rsidR="00345B71" w:rsidRPr="00345B71" w:rsidRDefault="00C376E1" w:rsidP="00345B7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345B71" w:rsidRPr="00345B71">
                              <w:rPr>
                                <w:lang w:val="en-US"/>
                              </w:rPr>
                              <w:t xml:space="preserve">Linux Advanced </w:t>
                            </w:r>
                            <w:proofErr w:type="spellStart"/>
                            <w:r w:rsidR="00345B71" w:rsidRPr="00345B71">
                              <w:rPr>
                                <w:lang w:val="en-US"/>
                              </w:rPr>
                              <w:t>Systemadministration</w:t>
                            </w:r>
                            <w:proofErr w:type="spellEnd"/>
                          </w:p>
                          <w:p w14:paraId="6B2CFE10" w14:textId="77777777" w:rsidR="00C376E1" w:rsidRDefault="00C376E1" w:rsidP="00345B7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345B71" w:rsidRPr="00345B71">
                              <w:rPr>
                                <w:lang w:val="en-US"/>
                              </w:rPr>
                              <w:t xml:space="preserve">Linux System </w:t>
                            </w:r>
                            <w:proofErr w:type="spellStart"/>
                            <w:r w:rsidR="00345B71" w:rsidRPr="00345B71">
                              <w:rPr>
                                <w:lang w:val="en-US"/>
                              </w:rPr>
                              <w:t>Prov</w:t>
                            </w:r>
                            <w:r>
                              <w:rPr>
                                <w:lang w:val="en-US"/>
                              </w:rPr>
                              <w:t>isionierung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von Red Hat/CentOS,</w:t>
                            </w:r>
                          </w:p>
                          <w:p w14:paraId="43575C69" w14:textId="54B280F5" w:rsidR="00345B71" w:rsidRPr="00345B71" w:rsidRDefault="00C376E1" w:rsidP="00345B7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345B71" w:rsidRPr="00345B71">
                              <w:rPr>
                                <w:lang w:val="en-US"/>
                              </w:rPr>
                              <w:t>Debian</w:t>
                            </w:r>
                            <w:proofErr w:type="spellEnd"/>
                            <w:r w:rsidR="00345B71" w:rsidRPr="00345B71">
                              <w:rPr>
                                <w:lang w:val="en-US"/>
                              </w:rPr>
                              <w:t xml:space="preserve"> und Ubuntu </w:t>
                            </w:r>
                          </w:p>
                          <w:p w14:paraId="0980F70C" w14:textId="5F0A0E4B" w:rsidR="00345B71" w:rsidRPr="00345B71" w:rsidRDefault="00C376E1" w:rsidP="00345B7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345B71" w:rsidRPr="00345B71">
                              <w:rPr>
                                <w:lang w:val="en-US"/>
                              </w:rPr>
                              <w:t xml:space="preserve">Linux </w:t>
                            </w:r>
                            <w:proofErr w:type="spellStart"/>
                            <w:r w:rsidR="00345B71" w:rsidRPr="00345B71">
                              <w:rPr>
                                <w:lang w:val="en-US"/>
                              </w:rPr>
                              <w:t>Härtung</w:t>
                            </w:r>
                            <w:proofErr w:type="spellEnd"/>
                          </w:p>
                          <w:p w14:paraId="3392451A" w14:textId="1FD3448A" w:rsidR="00345B71" w:rsidRPr="00345B71" w:rsidRDefault="00C376E1" w:rsidP="00345B7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345B71" w:rsidRPr="00345B71">
                              <w:rPr>
                                <w:lang w:val="en-US"/>
                              </w:rPr>
                              <w:t xml:space="preserve">Load Balancer </w:t>
                            </w:r>
                            <w:proofErr w:type="spellStart"/>
                            <w:r w:rsidR="00345B71" w:rsidRPr="00345B71">
                              <w:rPr>
                                <w:lang w:val="en-US"/>
                              </w:rPr>
                              <w:t>wie</w:t>
                            </w:r>
                            <w:proofErr w:type="spellEnd"/>
                            <w:r w:rsidR="00345B71" w:rsidRPr="00345B7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45B71" w:rsidRPr="00345B71">
                              <w:rPr>
                                <w:lang w:val="en-US"/>
                              </w:rPr>
                              <w:t>HAProxy</w:t>
                            </w:r>
                            <w:proofErr w:type="spellEnd"/>
                          </w:p>
                          <w:p w14:paraId="0D71C3B3" w14:textId="06F92E30" w:rsidR="00345B71" w:rsidRPr="00345B71" w:rsidRDefault="00C376E1" w:rsidP="00345B7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345B71" w:rsidRPr="00345B71">
                              <w:rPr>
                                <w:lang w:val="en-US"/>
                              </w:rPr>
                              <w:t xml:space="preserve">MongoDB </w:t>
                            </w:r>
                            <w:proofErr w:type="spellStart"/>
                            <w:r w:rsidR="00345B71" w:rsidRPr="00345B71">
                              <w:rPr>
                                <w:lang w:val="en-US"/>
                              </w:rPr>
                              <w:t>Systemadministration</w:t>
                            </w:r>
                            <w:proofErr w:type="spellEnd"/>
                          </w:p>
                          <w:p w14:paraId="606D67EB" w14:textId="29F65C7F" w:rsidR="00345B71" w:rsidRPr="00345B71" w:rsidRDefault="00C376E1" w:rsidP="00345B7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345B71" w:rsidRPr="00345B71">
                              <w:rPr>
                                <w:lang w:val="en-US"/>
                              </w:rPr>
                              <w:t xml:space="preserve">Monitoring </w:t>
                            </w:r>
                            <w:proofErr w:type="spellStart"/>
                            <w:r w:rsidR="00345B71" w:rsidRPr="00345B71">
                              <w:rPr>
                                <w:lang w:val="en-US"/>
                              </w:rPr>
                              <w:t>mit</w:t>
                            </w:r>
                            <w:proofErr w:type="spellEnd"/>
                            <w:r w:rsidR="00345B71" w:rsidRPr="00345B71">
                              <w:rPr>
                                <w:lang w:val="en-US"/>
                              </w:rPr>
                              <w:t xml:space="preserve"> Nagios, Icinga2, </w:t>
                            </w:r>
                            <w:proofErr w:type="spellStart"/>
                            <w:r w:rsidR="00345B71" w:rsidRPr="00345B71">
                              <w:rPr>
                                <w:lang w:val="en-US"/>
                              </w:rPr>
                              <w:t>Munin</w:t>
                            </w:r>
                            <w:proofErr w:type="spellEnd"/>
                            <w:r w:rsidR="00345B71" w:rsidRPr="00345B71">
                              <w:rPr>
                                <w:lang w:val="en-US"/>
                              </w:rPr>
                              <w:t>, cacti</w:t>
                            </w:r>
                          </w:p>
                          <w:p w14:paraId="60387D8F" w14:textId="0C1C7B56" w:rsidR="00345B71" w:rsidRDefault="00C376E1" w:rsidP="00345B71">
                            <w:pPr>
                              <w:ind w:left="1985"/>
                            </w:pPr>
                            <w:r>
                              <w:t xml:space="preserve">- </w:t>
                            </w:r>
                            <w:r w:rsidR="00345B71">
                              <w:t xml:space="preserve">Versionsverwaltung wie </w:t>
                            </w:r>
                            <w:proofErr w:type="spellStart"/>
                            <w:r w:rsidR="00345B71">
                              <w:t>Git</w:t>
                            </w:r>
                            <w:proofErr w:type="spellEnd"/>
                            <w:r w:rsidR="00345B71">
                              <w:t xml:space="preserve"> in Verbindung mit Gerrit</w:t>
                            </w:r>
                          </w:p>
                          <w:p w14:paraId="7235B2F5" w14:textId="28F4A817" w:rsidR="00345B71" w:rsidRPr="00345B71" w:rsidRDefault="00C376E1" w:rsidP="00345B7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345B71" w:rsidRPr="00345B71">
                              <w:rPr>
                                <w:lang w:val="en-US"/>
                              </w:rPr>
                              <w:t>Scrum Master</w:t>
                            </w:r>
                          </w:p>
                          <w:p w14:paraId="111F634F" w14:textId="7859F702" w:rsidR="00345B71" w:rsidRPr="00345B71" w:rsidRDefault="00C376E1" w:rsidP="00345B7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345B71" w:rsidRPr="00345B71">
                              <w:rPr>
                                <w:lang w:val="en-US"/>
                              </w:rPr>
                              <w:t xml:space="preserve">AMQP </w:t>
                            </w:r>
                            <w:proofErr w:type="spellStart"/>
                            <w:r w:rsidR="00345B71" w:rsidRPr="00345B71">
                              <w:rPr>
                                <w:lang w:val="en-US"/>
                              </w:rPr>
                              <w:t>mit</w:t>
                            </w:r>
                            <w:proofErr w:type="spellEnd"/>
                            <w:r w:rsidR="00345B71" w:rsidRPr="00345B7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45B71" w:rsidRPr="00345B71">
                              <w:rPr>
                                <w:lang w:val="en-US"/>
                              </w:rPr>
                              <w:t>RabbitMQ</w:t>
                            </w:r>
                            <w:proofErr w:type="spellEnd"/>
                          </w:p>
                          <w:p w14:paraId="7C317C60" w14:textId="2E660FDF" w:rsidR="00345B71" w:rsidRPr="00345B71" w:rsidRDefault="00C376E1" w:rsidP="00345B7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345B71" w:rsidRPr="00345B71">
                              <w:rPr>
                                <w:lang w:val="en-US"/>
                              </w:rPr>
                              <w:t>JBoss</w:t>
                            </w:r>
                            <w:proofErr w:type="spellEnd"/>
                            <w:r w:rsidR="00345B71" w:rsidRPr="00345B71">
                              <w:rPr>
                                <w:lang w:val="en-US"/>
                              </w:rPr>
                              <w:t xml:space="preserve"> Application Server Administration</w:t>
                            </w:r>
                          </w:p>
                          <w:p w14:paraId="117D754D" w14:textId="1C7BB980" w:rsidR="00345B71" w:rsidRPr="00345B71" w:rsidRDefault="00C376E1" w:rsidP="00345B7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345B71" w:rsidRPr="00345B71">
                              <w:rPr>
                                <w:lang w:val="en-US"/>
                              </w:rPr>
                              <w:t>Docker</w:t>
                            </w:r>
                          </w:p>
                          <w:p w14:paraId="1509B95B" w14:textId="7166F2A1" w:rsidR="00345B71" w:rsidRPr="00345B71" w:rsidRDefault="00C376E1" w:rsidP="00345B7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345B71" w:rsidRPr="00345B71">
                              <w:rPr>
                                <w:lang w:val="en-US"/>
                              </w:rPr>
                              <w:t>JIRA/Confluence Administration</w:t>
                            </w:r>
                          </w:p>
                          <w:p w14:paraId="31189C3F" w14:textId="15770752" w:rsidR="00345B71" w:rsidRPr="00345B71" w:rsidRDefault="00C376E1" w:rsidP="00345B71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345B71" w:rsidRPr="00345B71">
                              <w:rPr>
                                <w:lang w:val="en-US"/>
                              </w:rPr>
                              <w:t>AWS Cloud Automation</w:t>
                            </w:r>
                          </w:p>
                          <w:p w14:paraId="182EDB9B" w14:textId="12609FF2" w:rsidR="00345B71" w:rsidRDefault="00C376E1" w:rsidP="00345B71">
                            <w:pPr>
                              <w:ind w:left="1985"/>
                            </w:pPr>
                            <w:r>
                              <w:t xml:space="preserve">- </w:t>
                            </w:r>
                            <w:r w:rsidR="00345B71">
                              <w:t xml:space="preserve">OAUTH2 Server auf Basis von </w:t>
                            </w:r>
                            <w:proofErr w:type="spellStart"/>
                            <w:r w:rsidR="00345B71">
                              <w:t>keycloak</w:t>
                            </w:r>
                            <w:proofErr w:type="spellEnd"/>
                          </w:p>
                          <w:p w14:paraId="58AB7E0F" w14:textId="25E073B7" w:rsidR="00345B71" w:rsidRDefault="00C376E1" w:rsidP="00345B71">
                            <w:pPr>
                              <w:ind w:left="1985"/>
                            </w:pPr>
                            <w:r>
                              <w:t xml:space="preserve">- </w:t>
                            </w:r>
                            <w:r w:rsidR="00345B71">
                              <w:t xml:space="preserve">Linux Cluster mit </w:t>
                            </w:r>
                            <w:proofErr w:type="spellStart"/>
                            <w:r w:rsidR="00345B71">
                              <w:t>Zookeeper</w:t>
                            </w:r>
                            <w:proofErr w:type="spellEnd"/>
                          </w:p>
                          <w:p w14:paraId="460FDA7E" w14:textId="2EC40501" w:rsidR="00345B71" w:rsidRDefault="00C376E1" w:rsidP="00345B71">
                            <w:pPr>
                              <w:ind w:left="1985"/>
                            </w:pPr>
                            <w:r>
                              <w:t xml:space="preserve">- </w:t>
                            </w:r>
                            <w:proofErr w:type="spellStart"/>
                            <w:r w:rsidR="00345B71">
                              <w:t>Mesos</w:t>
                            </w:r>
                            <w:proofErr w:type="spellEnd"/>
                          </w:p>
                          <w:p w14:paraId="693DF3D4" w14:textId="3100C2D1" w:rsidR="00345B71" w:rsidRDefault="00C376E1" w:rsidP="00345B71">
                            <w:pPr>
                              <w:ind w:left="1985"/>
                            </w:pPr>
                            <w:r>
                              <w:t xml:space="preserve">- </w:t>
                            </w:r>
                            <w:proofErr w:type="spellStart"/>
                            <w:r w:rsidR="00345B71">
                              <w:t>Kubernetes</w:t>
                            </w:r>
                            <w:proofErr w:type="spellEnd"/>
                          </w:p>
                          <w:p w14:paraId="08C006FA" w14:textId="4EE8C7B2" w:rsidR="00345B71" w:rsidRDefault="00C376E1" w:rsidP="00345B71">
                            <w:pPr>
                              <w:ind w:left="1985"/>
                            </w:pPr>
                            <w:r>
                              <w:t xml:space="preserve">- </w:t>
                            </w:r>
                            <w:r w:rsidR="00345B71">
                              <w:t>mantl.io</w:t>
                            </w:r>
                          </w:p>
                          <w:p w14:paraId="49D85B11" w14:textId="5341CAAF" w:rsidR="00345B71" w:rsidRDefault="00C376E1" w:rsidP="00345B71">
                            <w:pPr>
                              <w:ind w:firstLine="1985"/>
                            </w:pPr>
                            <w:r>
                              <w:t xml:space="preserve">- </w:t>
                            </w:r>
                            <w:r w:rsidR="00345B71">
                              <w:t>Ruby Entwicklung</w:t>
                            </w:r>
                          </w:p>
                          <w:p w14:paraId="0C2A8880" w14:textId="1E097F4E" w:rsidR="00345B71" w:rsidRDefault="00C376E1" w:rsidP="00345B71">
                            <w:pPr>
                              <w:ind w:firstLine="1985"/>
                            </w:pPr>
                            <w:r>
                              <w:t xml:space="preserve">- </w:t>
                            </w:r>
                            <w:proofErr w:type="spellStart"/>
                            <w:r w:rsidR="00345B71">
                              <w:t>OpenStack</w:t>
                            </w:r>
                            <w:proofErr w:type="spellEnd"/>
                          </w:p>
                          <w:p w14:paraId="56C34A80" w14:textId="6D65A41B" w:rsidR="00345B71" w:rsidRDefault="00C376E1" w:rsidP="00345B71">
                            <w:pPr>
                              <w:ind w:firstLine="1985"/>
                            </w:pPr>
                            <w:r>
                              <w:t xml:space="preserve">- </w:t>
                            </w:r>
                            <w:r w:rsidR="00345B71">
                              <w:t>Automation</w:t>
                            </w:r>
                          </w:p>
                          <w:p w14:paraId="1D0DEC97" w14:textId="6F5598AA" w:rsidR="00345B71" w:rsidRDefault="00C376E1" w:rsidP="00345B71">
                            <w:pPr>
                              <w:ind w:firstLine="1985"/>
                            </w:pPr>
                            <w:r>
                              <w:t xml:space="preserve">- </w:t>
                            </w:r>
                            <w:r w:rsidR="00345B71">
                              <w:t>Orchestrierung</w:t>
                            </w:r>
                          </w:p>
                          <w:p w14:paraId="3A3A1966" w14:textId="41CEB183" w:rsidR="00345B71" w:rsidRDefault="00C376E1" w:rsidP="00345B71">
                            <w:pPr>
                              <w:ind w:firstLine="1985"/>
                            </w:pPr>
                            <w:r>
                              <w:t xml:space="preserve">- </w:t>
                            </w:r>
                            <w:r w:rsidR="00345B71">
                              <w:t>Digitale Transformation</w:t>
                            </w:r>
                          </w:p>
                          <w:p w14:paraId="61ED2EE7" w14:textId="317CBCE4" w:rsidR="00345B71" w:rsidRDefault="00C376E1" w:rsidP="00345B71">
                            <w:pPr>
                              <w:ind w:firstLine="1985"/>
                            </w:pPr>
                            <w:r>
                              <w:t xml:space="preserve">- </w:t>
                            </w:r>
                            <w:proofErr w:type="spellStart"/>
                            <w:r w:rsidR="00345B71">
                              <w:t>Microservices</w:t>
                            </w:r>
                            <w:proofErr w:type="spellEnd"/>
                          </w:p>
                          <w:p w14:paraId="632D2D61" w14:textId="1967498D" w:rsidR="00345B71" w:rsidRDefault="00C376E1" w:rsidP="00345B71">
                            <w:pPr>
                              <w:ind w:firstLine="1985"/>
                            </w:pPr>
                            <w:r>
                              <w:t xml:space="preserve">- </w:t>
                            </w:r>
                            <w:r w:rsidR="00345B71">
                              <w:t xml:space="preserve">Microsoft </w:t>
                            </w:r>
                            <w:proofErr w:type="spellStart"/>
                            <w:r w:rsidR="00345B71">
                              <w:t>Azure</w:t>
                            </w:r>
                            <w:proofErr w:type="spellEnd"/>
                          </w:p>
                          <w:p w14:paraId="5732DDCB" w14:textId="28F4D686" w:rsidR="00345B71" w:rsidRDefault="00C376E1" w:rsidP="00345B71">
                            <w:pPr>
                              <w:ind w:firstLine="1985"/>
                            </w:pPr>
                            <w:r>
                              <w:t xml:space="preserve">- </w:t>
                            </w:r>
                            <w:r w:rsidR="00345B71">
                              <w:t>Telekom Cloud</w:t>
                            </w:r>
                          </w:p>
                          <w:p w14:paraId="5573A2BD" w14:textId="53D6A3AD" w:rsidR="00345B71" w:rsidRDefault="00C376E1" w:rsidP="00345B71">
                            <w:pPr>
                              <w:ind w:firstLine="1985"/>
                            </w:pPr>
                            <w:r>
                              <w:t xml:space="preserve">- </w:t>
                            </w:r>
                            <w:proofErr w:type="spellStart"/>
                            <w:r w:rsidR="00345B71">
                              <w:t>IoT</w:t>
                            </w:r>
                            <w:proofErr w:type="spellEnd"/>
                            <w:r w:rsidR="00345B71">
                              <w:t xml:space="preserve"> (Internet </w:t>
                            </w:r>
                            <w:proofErr w:type="spellStart"/>
                            <w:r w:rsidR="00345B71">
                              <w:t>of</w:t>
                            </w:r>
                            <w:proofErr w:type="spellEnd"/>
                            <w:r w:rsidR="00345B71">
                              <w:t xml:space="preserve"> Things)</w:t>
                            </w:r>
                          </w:p>
                          <w:p w14:paraId="50371F60" w14:textId="6C520B3F" w:rsidR="00345B71" w:rsidRDefault="00C376E1" w:rsidP="00345B71">
                            <w:pPr>
                              <w:ind w:firstLine="1985"/>
                            </w:pPr>
                            <w:r>
                              <w:t xml:space="preserve">- </w:t>
                            </w:r>
                            <w:r w:rsidR="00345B71">
                              <w:t>MQTT</w:t>
                            </w:r>
                          </w:p>
                          <w:p w14:paraId="2460EB80" w14:textId="22866334" w:rsidR="00896205" w:rsidRDefault="00C376E1" w:rsidP="00345B71">
                            <w:pPr>
                              <w:ind w:firstLine="1985"/>
                              <w:rPr>
                                <w:b/>
                              </w:rPr>
                            </w:pPr>
                            <w:r>
                              <w:t xml:space="preserve">- </w:t>
                            </w:r>
                            <w:proofErr w:type="spellStart"/>
                            <w:r w:rsidR="00345B71">
                              <w:t>Dockerisierung</w:t>
                            </w:r>
                            <w:proofErr w:type="spellEnd"/>
                            <w:r w:rsidR="00345B71">
                              <w:t xml:space="preserve"> von Java, </w:t>
                            </w:r>
                            <w:proofErr w:type="spellStart"/>
                            <w:r w:rsidR="00345B71">
                              <w:t>Tomcat</w:t>
                            </w:r>
                            <w:proofErr w:type="spellEnd"/>
                            <w:r w:rsidR="00345B71">
                              <w:t xml:space="preserve"> und </w:t>
                            </w:r>
                            <w:proofErr w:type="spellStart"/>
                            <w:r w:rsidR="00345B71">
                              <w:t>Wildfly</w:t>
                            </w:r>
                            <w:proofErr w:type="spellEnd"/>
                          </w:p>
                          <w:p w14:paraId="08E3275B" w14:textId="77777777" w:rsidR="00DD7CA1" w:rsidRDefault="00DD7CA1" w:rsidP="00DD7CA1">
                            <w:pPr>
                              <w:pBdr>
                                <w:bottom w:val="outset" w:sz="6" w:space="1" w:color="auto"/>
                              </w:pBdr>
                            </w:pPr>
                          </w:p>
                          <w:p w14:paraId="259DBF4B" w14:textId="77777777" w:rsidR="00DD7CA1" w:rsidRDefault="00DD7CA1" w:rsidP="00DD7CA1">
                            <w:pPr>
                              <w:rPr>
                                <w:b/>
                              </w:rPr>
                            </w:pPr>
                          </w:p>
                          <w:p w14:paraId="5B572A3F" w14:textId="77777777" w:rsidR="000E3A44" w:rsidRDefault="00D52717" w:rsidP="00F13F61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0E3A44" w:rsidRPr="000E3A44">
                              <w:t>7/2017 - 10/2017</w:t>
                            </w:r>
                          </w:p>
                          <w:p w14:paraId="0FC642E7" w14:textId="2E7ADD68" w:rsidR="00D52717" w:rsidRPr="00653DE5" w:rsidRDefault="00D52717" w:rsidP="00F13F61">
                            <w:pPr>
                              <w:rPr>
                                <w:b/>
                              </w:rPr>
                            </w:pPr>
                            <w:r w:rsidRPr="00653DE5">
                              <w:rPr>
                                <w:b/>
                              </w:rPr>
                              <w:t>Firma/ORT</w:t>
                            </w:r>
                            <w:r w:rsidRPr="00653DE5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0E3A44" w:rsidRPr="00653DE5">
                              <w:t>ITERGO in Düsseldorf</w:t>
                            </w:r>
                          </w:p>
                          <w:p w14:paraId="0D125088" w14:textId="77777777" w:rsidR="000E3A44" w:rsidRPr="00653DE5" w:rsidRDefault="00D52717" w:rsidP="000E3A44">
                            <w:r w:rsidRPr="00653DE5">
                              <w:rPr>
                                <w:b/>
                              </w:rPr>
                              <w:t>Tätigkeit</w:t>
                            </w:r>
                            <w:r w:rsidRPr="00653DE5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0E3A44" w:rsidRPr="00653DE5">
                              <w:t xml:space="preserve">DevSecOps Cloud Computing, </w:t>
                            </w:r>
                          </w:p>
                          <w:p w14:paraId="7F23C577" w14:textId="12A81740" w:rsidR="00D52717" w:rsidRPr="00653DE5" w:rsidRDefault="000E3A44" w:rsidP="000E3A44">
                            <w:pPr>
                              <w:ind w:firstLine="1985"/>
                            </w:pPr>
                            <w:r w:rsidRPr="00653DE5">
                              <w:t>Continuous Deployment/Delivery, Linux</w:t>
                            </w:r>
                          </w:p>
                          <w:p w14:paraId="1A5B677C" w14:textId="1A1CEB23" w:rsidR="00D52717" w:rsidRPr="00F13F61" w:rsidRDefault="00D52717" w:rsidP="00A66CB3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>Kurzbeschreibung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="000E3A44" w:rsidRPr="000E3A44">
                              <w:t>Versicherungen</w:t>
                            </w:r>
                          </w:p>
                          <w:p w14:paraId="3F9DC043" w14:textId="6D6F7BF4" w:rsidR="00D52717" w:rsidRPr="00F13F61" w:rsidRDefault="00D52717" w:rsidP="0013194C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>Fähigkeiten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 w:rsidR="000E3A44">
                              <w:t xml:space="preserve">         </w:t>
                            </w:r>
                            <w:r w:rsidR="000E3A44" w:rsidRPr="000E3A44">
                              <w:t>Ethernet, Puppet, TCP/IP</w:t>
                            </w:r>
                          </w:p>
                          <w:p w14:paraId="48435344" w14:textId="2DF8C891" w:rsidR="00D52717" w:rsidRDefault="00D52717" w:rsidP="0013194C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>Aufgaben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0E3A44" w:rsidRPr="000E3A44">
                              <w:t>Erstellung von Puppet Rezepten</w:t>
                            </w:r>
                          </w:p>
                          <w:p w14:paraId="0A47FF3E" w14:textId="77777777" w:rsidR="00D52717" w:rsidRDefault="00D52717" w:rsidP="00DD7CA1">
                            <w:pPr>
                              <w:pBdr>
                                <w:bottom w:val="outset" w:sz="6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653D21AA" w14:textId="77777777" w:rsidR="00DD7CA1" w:rsidRDefault="00DD7CA1" w:rsidP="00A8074D">
                            <w:pPr>
                              <w:rPr>
                                <w:b/>
                              </w:rPr>
                            </w:pPr>
                          </w:p>
                          <w:p w14:paraId="381610D9" w14:textId="4D81CC1F" w:rsidR="00D52717" w:rsidRPr="00E37C43" w:rsidRDefault="00D52717" w:rsidP="00A8074D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7E6B6D" w:rsidRPr="007E6B6D">
                              <w:t>11/2013 - 12/2015</w:t>
                            </w:r>
                          </w:p>
                          <w:p w14:paraId="419121DC" w14:textId="13B57DC4" w:rsidR="00D52717" w:rsidRPr="00653DE5" w:rsidRDefault="00D52717" w:rsidP="00A8074D">
                            <w:r w:rsidRPr="00653DE5">
                              <w:rPr>
                                <w:b/>
                              </w:rPr>
                              <w:t>Firma/ORT</w:t>
                            </w:r>
                            <w:r w:rsidRPr="00653DE5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7E6B6D" w:rsidRPr="00653DE5">
                              <w:t>DB Rent GmbH / DB Connect in Halle</w:t>
                            </w:r>
                          </w:p>
                          <w:p w14:paraId="4FAE0B6C" w14:textId="77777777" w:rsidR="007E6B6D" w:rsidRDefault="00D52717" w:rsidP="007E6B6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109C7">
                              <w:rPr>
                                <w:b/>
                                <w:lang w:val="en-US"/>
                              </w:rPr>
                              <w:t>Tätigkeit</w:t>
                            </w:r>
                            <w:proofErr w:type="spellEnd"/>
                            <w:r w:rsidRPr="00B109C7">
                              <w:rPr>
                                <w:b/>
                                <w:lang w:val="en-US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="007E6B6D" w:rsidRPr="007E6B6D">
                              <w:rPr>
                                <w:lang w:val="en-US"/>
                              </w:rPr>
                              <w:t>DevSecOps</w:t>
                            </w:r>
                            <w:proofErr w:type="spellEnd"/>
                            <w:r w:rsidR="007E6B6D" w:rsidRPr="007E6B6D">
                              <w:rPr>
                                <w:lang w:val="en-US"/>
                              </w:rPr>
                              <w:t xml:space="preserve"> Cloud Computing, Continuous </w:t>
                            </w:r>
                          </w:p>
                          <w:p w14:paraId="0592729F" w14:textId="598827F4" w:rsidR="00D52717" w:rsidRPr="007E6B6D" w:rsidRDefault="007E6B6D" w:rsidP="007E6B6D">
                            <w:pPr>
                              <w:ind w:firstLine="1985"/>
                              <w:rPr>
                                <w:b/>
                                <w:lang w:val="en-US"/>
                              </w:rPr>
                            </w:pPr>
                            <w:r w:rsidRPr="007E6B6D">
                              <w:rPr>
                                <w:lang w:val="en-US"/>
                              </w:rPr>
                              <w:t>Deployment/Delivery, Linux</w:t>
                            </w:r>
                            <w:r w:rsidR="00CE14AB">
                              <w:rPr>
                                <w:lang w:val="en-US"/>
                              </w:rPr>
                              <w:t xml:space="preserve"> S</w:t>
                            </w:r>
                            <w:r w:rsidR="00D52717" w:rsidRPr="007E6B6D">
                              <w:rPr>
                                <w:lang w:val="en-US"/>
                              </w:rPr>
                              <w:t>tatistics background</w:t>
                            </w:r>
                          </w:p>
                          <w:p w14:paraId="5E43F26F" w14:textId="49B9C4AA" w:rsidR="00D52717" w:rsidRPr="00653DE5" w:rsidRDefault="00D52717" w:rsidP="00A8074D">
                            <w:r w:rsidRPr="00653DE5">
                              <w:rPr>
                                <w:b/>
                              </w:rPr>
                              <w:t xml:space="preserve">Kurzbeschreibung    </w:t>
                            </w:r>
                            <w:r w:rsidR="007E6B6D" w:rsidRPr="00653DE5">
                              <w:t>Automobilbranche</w:t>
                            </w:r>
                          </w:p>
                          <w:p w14:paraId="09B4305A" w14:textId="32F34520" w:rsidR="00D52717" w:rsidRPr="00653DE5" w:rsidRDefault="00D52717" w:rsidP="007E6B6D">
                            <w:pPr>
                              <w:ind w:left="1985" w:hanging="1985"/>
                            </w:pPr>
                            <w:r w:rsidRPr="00653DE5">
                              <w:rPr>
                                <w:b/>
                              </w:rPr>
                              <w:t>Fähigkeiten</w:t>
                            </w:r>
                            <w:r w:rsidRPr="00653DE5">
                              <w:rPr>
                                <w:b/>
                              </w:rPr>
                              <w:tab/>
                            </w:r>
                            <w:r w:rsidR="007E6B6D" w:rsidRPr="00653DE5">
                              <w:t>bash, Ethernet, Internet, Intranet, Kubernetes, Linux, TCP/IP, Windows, Red Hat Linux, Debian Linux</w:t>
                            </w:r>
                          </w:p>
                          <w:p w14:paraId="713C7B94" w14:textId="77777777" w:rsidR="00900AAB" w:rsidRDefault="00900AAB" w:rsidP="007E6B6D">
                            <w:pPr>
                              <w:ind w:left="1985" w:hanging="1985"/>
                              <w:rPr>
                                <w:b/>
                              </w:rPr>
                            </w:pPr>
                          </w:p>
                          <w:p w14:paraId="385DD15B" w14:textId="77777777" w:rsidR="00900AAB" w:rsidRDefault="00900AAB" w:rsidP="007E6B6D">
                            <w:pPr>
                              <w:ind w:left="1985" w:hanging="1985"/>
                              <w:rPr>
                                <w:b/>
                              </w:rPr>
                            </w:pPr>
                          </w:p>
                          <w:p w14:paraId="79BB32A4" w14:textId="77777777" w:rsidR="00C94916" w:rsidRDefault="00C94916" w:rsidP="007E6B6D">
                            <w:pPr>
                              <w:ind w:left="1985" w:hanging="1985"/>
                              <w:rPr>
                                <w:b/>
                              </w:rPr>
                            </w:pPr>
                          </w:p>
                          <w:p w14:paraId="0100292F" w14:textId="3854EB11" w:rsidR="007E6B6D" w:rsidRDefault="00D52717" w:rsidP="007E6B6D">
                            <w:pPr>
                              <w:ind w:left="1985" w:hanging="1985"/>
                            </w:pPr>
                            <w:r w:rsidRPr="00AA5DFE">
                              <w:rPr>
                                <w:b/>
                              </w:rPr>
                              <w:t>Aufgaben</w:t>
                            </w:r>
                            <w:r>
                              <w:rPr>
                                <w:b/>
                              </w:rPr>
                              <w:t xml:space="preserve">                  </w:t>
                            </w:r>
                            <w:r w:rsidR="00CB1F40">
                              <w:rPr>
                                <w:b/>
                              </w:rPr>
                              <w:tab/>
                            </w:r>
                            <w:r w:rsidR="00C376E1" w:rsidRPr="00C376E1">
                              <w:t>-</w:t>
                            </w:r>
                            <w:r w:rsidR="00C376E1">
                              <w:t xml:space="preserve"> </w:t>
                            </w:r>
                            <w:r w:rsidR="007E6B6D">
                              <w:t xml:space="preserve">Puppet Rezepte entwickeln </w:t>
                            </w:r>
                          </w:p>
                          <w:p w14:paraId="072A1AAD" w14:textId="2CCAAF36" w:rsidR="007E6B6D" w:rsidRDefault="00C376E1" w:rsidP="007E6B6D">
                            <w:pPr>
                              <w:ind w:left="1985"/>
                            </w:pPr>
                            <w:r>
                              <w:t xml:space="preserve">  </w:t>
                            </w:r>
                            <w:r w:rsidR="007E6B6D">
                              <w:t>(Konfigurationsmanagement)</w:t>
                            </w:r>
                          </w:p>
                          <w:p w14:paraId="5AF8EBA6" w14:textId="76B081C1" w:rsidR="007E6B6D" w:rsidRPr="00C376E1" w:rsidRDefault="00C376E1" w:rsidP="007E6B6D">
                            <w:pPr>
                              <w:ind w:left="1985"/>
                            </w:pPr>
                            <w:r>
                              <w:t xml:space="preserve">- </w:t>
                            </w:r>
                            <w:r w:rsidR="007E6B6D" w:rsidRPr="00C376E1">
                              <w:t xml:space="preserve">automatische </w:t>
                            </w:r>
                            <w:proofErr w:type="spellStart"/>
                            <w:r w:rsidR="007E6B6D" w:rsidRPr="00C376E1">
                              <w:t>Deployments</w:t>
                            </w:r>
                            <w:proofErr w:type="spellEnd"/>
                            <w:r w:rsidR="007E6B6D" w:rsidRPr="00C376E1">
                              <w:t xml:space="preserve"> von MySQL, </w:t>
                            </w:r>
                          </w:p>
                          <w:p w14:paraId="754E0DC0" w14:textId="6C6ED2D4" w:rsidR="007E6B6D" w:rsidRPr="00C376E1" w:rsidRDefault="00C376E1" w:rsidP="007E6B6D">
                            <w:pPr>
                              <w:ind w:left="1985"/>
                            </w:pPr>
                            <w:r w:rsidRPr="00C376E1">
                              <w:t xml:space="preserve">  </w:t>
                            </w:r>
                            <w:proofErr w:type="spellStart"/>
                            <w:r w:rsidR="007E6B6D" w:rsidRPr="00C376E1">
                              <w:t>PostgreSQL</w:t>
                            </w:r>
                            <w:proofErr w:type="spellEnd"/>
                            <w:r w:rsidR="007E6B6D" w:rsidRPr="00C376E1">
                              <w:t xml:space="preserve">, </w:t>
                            </w:r>
                            <w:proofErr w:type="spellStart"/>
                            <w:r w:rsidR="007E6B6D" w:rsidRPr="00C376E1">
                              <w:t>MongoDB</w:t>
                            </w:r>
                            <w:proofErr w:type="spellEnd"/>
                            <w:r w:rsidR="007E6B6D" w:rsidRPr="00C376E1">
                              <w:t xml:space="preserve"> via Puppet und Jenkins</w:t>
                            </w:r>
                          </w:p>
                          <w:p w14:paraId="4E7273B6" w14:textId="729B09D2" w:rsidR="007E6B6D" w:rsidRPr="00C376E1" w:rsidRDefault="00C376E1" w:rsidP="007E6B6D">
                            <w:pPr>
                              <w:ind w:left="1985"/>
                            </w:pPr>
                            <w:r w:rsidRPr="00C376E1">
                              <w:t xml:space="preserve">- </w:t>
                            </w:r>
                            <w:proofErr w:type="spellStart"/>
                            <w:r w:rsidR="007E6B6D" w:rsidRPr="00C376E1">
                              <w:t>Deployment</w:t>
                            </w:r>
                            <w:proofErr w:type="spellEnd"/>
                            <w:r w:rsidR="007E6B6D" w:rsidRPr="00C376E1">
                              <w:t xml:space="preserve"> Pipelines mit Jenkins</w:t>
                            </w:r>
                          </w:p>
                          <w:p w14:paraId="17CDFBCA" w14:textId="40D4B267" w:rsidR="007E6B6D" w:rsidRPr="00C376E1" w:rsidRDefault="00C376E1" w:rsidP="007E6B6D">
                            <w:pPr>
                              <w:ind w:left="1985"/>
                            </w:pPr>
                            <w:r w:rsidRPr="00C376E1">
                              <w:t xml:space="preserve">- </w:t>
                            </w:r>
                            <w:proofErr w:type="spellStart"/>
                            <w:r w:rsidR="007E6B6D" w:rsidRPr="00C376E1">
                              <w:t>Logging</w:t>
                            </w:r>
                            <w:proofErr w:type="spellEnd"/>
                            <w:r w:rsidR="007E6B6D" w:rsidRPr="00C376E1">
                              <w:t xml:space="preserve"> mit </w:t>
                            </w:r>
                            <w:proofErr w:type="spellStart"/>
                            <w:r w:rsidR="007E6B6D" w:rsidRPr="00C376E1">
                              <w:t>Elasticsearch</w:t>
                            </w:r>
                            <w:proofErr w:type="spellEnd"/>
                            <w:r w:rsidR="007E6B6D" w:rsidRPr="00C376E1">
                              <w:t xml:space="preserve">, </w:t>
                            </w:r>
                            <w:proofErr w:type="spellStart"/>
                            <w:r w:rsidR="007E6B6D" w:rsidRPr="00C376E1">
                              <w:t>Logstash</w:t>
                            </w:r>
                            <w:proofErr w:type="spellEnd"/>
                            <w:r w:rsidR="007E6B6D" w:rsidRPr="00C376E1">
                              <w:t xml:space="preserve"> und </w:t>
                            </w:r>
                            <w:proofErr w:type="spellStart"/>
                            <w:r w:rsidR="007E6B6D" w:rsidRPr="00C376E1">
                              <w:t>Kibana</w:t>
                            </w:r>
                            <w:proofErr w:type="spellEnd"/>
                          </w:p>
                          <w:p w14:paraId="1B355C64" w14:textId="3ACCEFA9" w:rsidR="007E6B6D" w:rsidRPr="00C376E1" w:rsidRDefault="00C376E1" w:rsidP="007E6B6D">
                            <w:pPr>
                              <w:ind w:left="1985"/>
                            </w:pPr>
                            <w:r w:rsidRPr="00C376E1">
                              <w:t xml:space="preserve">- </w:t>
                            </w:r>
                            <w:proofErr w:type="spellStart"/>
                            <w:r w:rsidR="007E6B6D" w:rsidRPr="00C376E1">
                              <w:t>vSphere</w:t>
                            </w:r>
                            <w:proofErr w:type="spellEnd"/>
                            <w:r w:rsidR="007E6B6D" w:rsidRPr="00C376E1">
                              <w:t xml:space="preserve"> 5.5/6 Systemadministration </w:t>
                            </w:r>
                          </w:p>
                          <w:p w14:paraId="13508229" w14:textId="77777777" w:rsidR="00C376E1" w:rsidRDefault="00C376E1" w:rsidP="007E6B6D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 w:rsidRPr="00A86519">
                              <w:t xml:space="preserve">  </w:t>
                            </w:r>
                            <w:r w:rsidR="007E6B6D" w:rsidRPr="007E6B6D">
                              <w:rPr>
                                <w:lang w:val="en-US"/>
                              </w:rPr>
                              <w:t>(VCP55 - VMware Certified Professional 5 Data</w:t>
                            </w:r>
                          </w:p>
                          <w:p w14:paraId="544132B9" w14:textId="129E13DF" w:rsidR="007E6B6D" w:rsidRPr="007E6B6D" w:rsidRDefault="007E6B6D" w:rsidP="007E6B6D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 w:rsidRPr="007E6B6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376E1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7E6B6D">
                              <w:rPr>
                                <w:lang w:val="en-US"/>
                              </w:rPr>
                              <w:t>Center Virtualization)</w:t>
                            </w:r>
                          </w:p>
                          <w:p w14:paraId="75AF4362" w14:textId="77777777" w:rsidR="007E6B6D" w:rsidRDefault="007E6B6D" w:rsidP="007E6B6D">
                            <w:pPr>
                              <w:ind w:left="1985" w:hanging="1985"/>
                              <w:rPr>
                                <w:lang w:val="en-US"/>
                              </w:rPr>
                            </w:pPr>
                          </w:p>
                          <w:p w14:paraId="6443C1D7" w14:textId="6C4C82BC" w:rsidR="007E6B6D" w:rsidRPr="007E6B6D" w:rsidRDefault="00C376E1" w:rsidP="00D86758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7E6B6D" w:rsidRPr="007E6B6D">
                              <w:rPr>
                                <w:lang w:val="en-US"/>
                              </w:rPr>
                              <w:t>vSphere Automation</w:t>
                            </w:r>
                          </w:p>
                          <w:p w14:paraId="16703EC2" w14:textId="4E404DFF" w:rsidR="007E6B6D" w:rsidRPr="007E6B6D" w:rsidRDefault="00C376E1" w:rsidP="00D86758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7E6B6D" w:rsidRPr="007E6B6D">
                              <w:rPr>
                                <w:lang w:val="en-US"/>
                              </w:rPr>
                              <w:t xml:space="preserve">Linux Advanced </w:t>
                            </w:r>
                            <w:proofErr w:type="spellStart"/>
                            <w:r w:rsidR="007E6B6D" w:rsidRPr="007E6B6D">
                              <w:rPr>
                                <w:lang w:val="en-US"/>
                              </w:rPr>
                              <w:t>Systemadministration</w:t>
                            </w:r>
                            <w:proofErr w:type="spellEnd"/>
                          </w:p>
                          <w:p w14:paraId="4AA4430B" w14:textId="77777777" w:rsidR="00C376E1" w:rsidRPr="00A86519" w:rsidRDefault="00C376E1" w:rsidP="00D86758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 w:rsidRPr="00A86519">
                              <w:rPr>
                                <w:lang w:val="en-US"/>
                              </w:rPr>
                              <w:t xml:space="preserve">- </w:t>
                            </w:r>
                            <w:r w:rsidR="007E6B6D" w:rsidRPr="00A86519">
                              <w:rPr>
                                <w:lang w:val="en-US"/>
                              </w:rPr>
                              <w:t xml:space="preserve">Linux System </w:t>
                            </w:r>
                            <w:proofErr w:type="spellStart"/>
                            <w:r w:rsidR="007E6B6D" w:rsidRPr="00A86519">
                              <w:rPr>
                                <w:lang w:val="en-US"/>
                              </w:rPr>
                              <w:t>Provisionierung</w:t>
                            </w:r>
                            <w:proofErr w:type="spellEnd"/>
                            <w:r w:rsidR="007E6B6D" w:rsidRPr="00A86519">
                              <w:rPr>
                                <w:lang w:val="en-US"/>
                              </w:rPr>
                              <w:t xml:space="preserve"> von Red Hat/CentOS, </w:t>
                            </w:r>
                          </w:p>
                          <w:p w14:paraId="6B24504C" w14:textId="08CADA9C" w:rsidR="007E6B6D" w:rsidRPr="00A86519" w:rsidRDefault="00C376E1" w:rsidP="00D86758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 w:rsidRPr="00A86519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7E6B6D" w:rsidRPr="00A86519">
                              <w:rPr>
                                <w:lang w:val="en-US"/>
                              </w:rPr>
                              <w:t>Debian</w:t>
                            </w:r>
                            <w:proofErr w:type="spellEnd"/>
                            <w:r w:rsidR="007E6B6D" w:rsidRPr="00A86519">
                              <w:rPr>
                                <w:lang w:val="en-US"/>
                              </w:rPr>
                              <w:t xml:space="preserve"> und Ubuntu </w:t>
                            </w:r>
                          </w:p>
                          <w:p w14:paraId="6B2959CF" w14:textId="69314C24" w:rsidR="007E6B6D" w:rsidRPr="00A86519" w:rsidRDefault="00C376E1" w:rsidP="00D86758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 w:rsidRPr="00A86519">
                              <w:rPr>
                                <w:lang w:val="en-US"/>
                              </w:rPr>
                              <w:t xml:space="preserve">- </w:t>
                            </w:r>
                            <w:r w:rsidR="007E6B6D" w:rsidRPr="00A86519">
                              <w:rPr>
                                <w:lang w:val="en-US"/>
                              </w:rPr>
                              <w:t xml:space="preserve">Linux </w:t>
                            </w:r>
                            <w:proofErr w:type="spellStart"/>
                            <w:r w:rsidR="007E6B6D" w:rsidRPr="00A86519">
                              <w:rPr>
                                <w:lang w:val="en-US"/>
                              </w:rPr>
                              <w:t>Härtung</w:t>
                            </w:r>
                            <w:proofErr w:type="spellEnd"/>
                          </w:p>
                          <w:p w14:paraId="2C67511D" w14:textId="2342E722" w:rsidR="007E6B6D" w:rsidRPr="00A86519" w:rsidRDefault="00C376E1" w:rsidP="00D86758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 w:rsidRPr="00A86519">
                              <w:rPr>
                                <w:lang w:val="en-US"/>
                              </w:rPr>
                              <w:t xml:space="preserve">- </w:t>
                            </w:r>
                            <w:r w:rsidR="007E6B6D" w:rsidRPr="00A86519">
                              <w:rPr>
                                <w:lang w:val="en-US"/>
                              </w:rPr>
                              <w:t xml:space="preserve">Load Balancer </w:t>
                            </w:r>
                            <w:proofErr w:type="spellStart"/>
                            <w:r w:rsidR="007E6B6D" w:rsidRPr="00A86519">
                              <w:rPr>
                                <w:lang w:val="en-US"/>
                              </w:rPr>
                              <w:t>wie</w:t>
                            </w:r>
                            <w:proofErr w:type="spellEnd"/>
                            <w:r w:rsidR="007E6B6D" w:rsidRPr="00A8651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E6B6D" w:rsidRPr="00A86519">
                              <w:rPr>
                                <w:lang w:val="en-US"/>
                              </w:rPr>
                              <w:t>HAProxy</w:t>
                            </w:r>
                            <w:proofErr w:type="spellEnd"/>
                          </w:p>
                          <w:p w14:paraId="129F8334" w14:textId="58A9C5F6" w:rsidR="007E6B6D" w:rsidRPr="007E6B6D" w:rsidRDefault="00C376E1" w:rsidP="00D86758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7E6B6D" w:rsidRPr="007E6B6D">
                              <w:rPr>
                                <w:lang w:val="en-US"/>
                              </w:rPr>
                              <w:t xml:space="preserve">MongoDB </w:t>
                            </w:r>
                            <w:proofErr w:type="spellStart"/>
                            <w:r w:rsidR="007E6B6D" w:rsidRPr="007E6B6D">
                              <w:rPr>
                                <w:lang w:val="en-US"/>
                              </w:rPr>
                              <w:t>Systemadministration</w:t>
                            </w:r>
                            <w:proofErr w:type="spellEnd"/>
                          </w:p>
                          <w:p w14:paraId="0C79282D" w14:textId="041C5A91" w:rsidR="007E6B6D" w:rsidRPr="007E6B6D" w:rsidRDefault="00C376E1" w:rsidP="00D86758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7E6B6D" w:rsidRPr="007E6B6D">
                              <w:rPr>
                                <w:lang w:val="en-US"/>
                              </w:rPr>
                              <w:t xml:space="preserve">Monitoring </w:t>
                            </w:r>
                            <w:proofErr w:type="spellStart"/>
                            <w:r w:rsidR="007E6B6D" w:rsidRPr="007E6B6D">
                              <w:rPr>
                                <w:lang w:val="en-US"/>
                              </w:rPr>
                              <w:t>mit</w:t>
                            </w:r>
                            <w:proofErr w:type="spellEnd"/>
                            <w:r w:rsidR="007E6B6D" w:rsidRPr="007E6B6D">
                              <w:rPr>
                                <w:lang w:val="en-US"/>
                              </w:rPr>
                              <w:t xml:space="preserve"> Nagios, Icinga2, </w:t>
                            </w:r>
                            <w:proofErr w:type="spellStart"/>
                            <w:r w:rsidR="007E6B6D" w:rsidRPr="007E6B6D">
                              <w:rPr>
                                <w:lang w:val="en-US"/>
                              </w:rPr>
                              <w:t>Munin</w:t>
                            </w:r>
                            <w:proofErr w:type="spellEnd"/>
                            <w:r w:rsidR="007E6B6D" w:rsidRPr="007E6B6D">
                              <w:rPr>
                                <w:lang w:val="en-US"/>
                              </w:rPr>
                              <w:t>, cacti</w:t>
                            </w:r>
                          </w:p>
                          <w:p w14:paraId="1F07085D" w14:textId="6346B6B3" w:rsidR="007E6B6D" w:rsidRDefault="00C376E1" w:rsidP="00D86758">
                            <w:pPr>
                              <w:ind w:left="1985"/>
                            </w:pPr>
                            <w:r>
                              <w:t xml:space="preserve">- </w:t>
                            </w:r>
                            <w:r w:rsidR="007E6B6D">
                              <w:t xml:space="preserve">Versionsverwaltung wie </w:t>
                            </w:r>
                            <w:proofErr w:type="spellStart"/>
                            <w:r w:rsidR="007E6B6D">
                              <w:t>Git</w:t>
                            </w:r>
                            <w:proofErr w:type="spellEnd"/>
                            <w:r w:rsidR="007E6B6D">
                              <w:t xml:space="preserve"> in Verbindung mit Gerrit</w:t>
                            </w:r>
                          </w:p>
                          <w:p w14:paraId="6BD88C3C" w14:textId="4D86B25F" w:rsidR="007E6B6D" w:rsidRPr="007E6B6D" w:rsidRDefault="00C376E1" w:rsidP="00D86758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7E6B6D" w:rsidRPr="007E6B6D">
                              <w:rPr>
                                <w:lang w:val="en-US"/>
                              </w:rPr>
                              <w:t>Scrum Master</w:t>
                            </w:r>
                          </w:p>
                          <w:p w14:paraId="6D88B954" w14:textId="17A60B44" w:rsidR="007E6B6D" w:rsidRPr="007E6B6D" w:rsidRDefault="00C376E1" w:rsidP="00D86758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7E6B6D" w:rsidRPr="007E6B6D">
                              <w:rPr>
                                <w:lang w:val="en-US"/>
                              </w:rPr>
                              <w:t xml:space="preserve">AMQP </w:t>
                            </w:r>
                            <w:proofErr w:type="spellStart"/>
                            <w:r w:rsidR="007E6B6D" w:rsidRPr="007E6B6D">
                              <w:rPr>
                                <w:lang w:val="en-US"/>
                              </w:rPr>
                              <w:t>mit</w:t>
                            </w:r>
                            <w:proofErr w:type="spellEnd"/>
                            <w:r w:rsidR="007E6B6D" w:rsidRPr="007E6B6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E6B6D" w:rsidRPr="007E6B6D">
                              <w:rPr>
                                <w:lang w:val="en-US"/>
                              </w:rPr>
                              <w:t>RabbitMQ</w:t>
                            </w:r>
                            <w:proofErr w:type="spellEnd"/>
                          </w:p>
                          <w:p w14:paraId="313ABC22" w14:textId="580AF2EA" w:rsidR="007E6B6D" w:rsidRPr="007E6B6D" w:rsidRDefault="00C376E1" w:rsidP="00D86758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7E6B6D" w:rsidRPr="007E6B6D">
                              <w:rPr>
                                <w:lang w:val="en-US"/>
                              </w:rPr>
                              <w:t>JBoss</w:t>
                            </w:r>
                            <w:proofErr w:type="spellEnd"/>
                            <w:r w:rsidR="007E6B6D" w:rsidRPr="007E6B6D">
                              <w:rPr>
                                <w:lang w:val="en-US"/>
                              </w:rPr>
                              <w:t xml:space="preserve"> Application Server Administration</w:t>
                            </w:r>
                          </w:p>
                          <w:p w14:paraId="35503E7E" w14:textId="3715D23A" w:rsidR="007E6B6D" w:rsidRPr="007E6B6D" w:rsidRDefault="00C376E1" w:rsidP="00D86758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7E6B6D" w:rsidRPr="007E6B6D">
                              <w:rPr>
                                <w:lang w:val="en-US"/>
                              </w:rPr>
                              <w:t>Docker</w:t>
                            </w:r>
                          </w:p>
                          <w:p w14:paraId="627A2EF4" w14:textId="2B636615" w:rsidR="007E6B6D" w:rsidRPr="007E6B6D" w:rsidRDefault="00C376E1" w:rsidP="00D86758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7E6B6D" w:rsidRPr="007E6B6D">
                              <w:rPr>
                                <w:lang w:val="en-US"/>
                              </w:rPr>
                              <w:t>JIRA/Confluence Administration</w:t>
                            </w:r>
                          </w:p>
                          <w:p w14:paraId="046835EA" w14:textId="1F4FF4BE" w:rsidR="007E6B6D" w:rsidRPr="007E6B6D" w:rsidRDefault="00C376E1" w:rsidP="00D86758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7E6B6D" w:rsidRPr="007E6B6D">
                              <w:rPr>
                                <w:lang w:val="en-US"/>
                              </w:rPr>
                              <w:t>AWS Cloud Automation</w:t>
                            </w:r>
                          </w:p>
                          <w:p w14:paraId="1EC97A2B" w14:textId="596CF0F1" w:rsidR="00D52717" w:rsidRDefault="00C376E1" w:rsidP="00D86758">
                            <w:pPr>
                              <w:ind w:left="1985"/>
                            </w:pPr>
                            <w:r>
                              <w:t xml:space="preserve">- </w:t>
                            </w:r>
                            <w:proofErr w:type="spellStart"/>
                            <w:r w:rsidR="007E6B6D">
                              <w:t>Dockerisierung</w:t>
                            </w:r>
                            <w:proofErr w:type="spellEnd"/>
                            <w:r w:rsidR="007E6B6D">
                              <w:t xml:space="preserve"> von Java, </w:t>
                            </w:r>
                            <w:proofErr w:type="spellStart"/>
                            <w:r w:rsidR="007E6B6D">
                              <w:t>Tomcat</w:t>
                            </w:r>
                            <w:proofErr w:type="spellEnd"/>
                            <w:r w:rsidR="007E6B6D">
                              <w:t xml:space="preserve"> und </w:t>
                            </w:r>
                            <w:proofErr w:type="spellStart"/>
                            <w:r w:rsidR="007E6B6D">
                              <w:t>Wildfly</w:t>
                            </w:r>
                            <w:proofErr w:type="spellEnd"/>
                          </w:p>
                          <w:p w14:paraId="32607573" w14:textId="77777777" w:rsidR="00D52717" w:rsidRPr="008940C5" w:rsidRDefault="00D52717" w:rsidP="00FF4E28">
                            <w:pPr>
                              <w:pBdr>
                                <w:bottom w:val="outset" w:sz="6" w:space="1" w:color="auto"/>
                              </w:pBdr>
                            </w:pPr>
                          </w:p>
                          <w:p w14:paraId="104F9350" w14:textId="77777777" w:rsidR="00FF4E28" w:rsidRDefault="00FF4E28" w:rsidP="00A0451B">
                            <w:pPr>
                              <w:rPr>
                                <w:b/>
                              </w:rPr>
                            </w:pPr>
                          </w:p>
                          <w:p w14:paraId="39868E9A" w14:textId="31A004DC" w:rsidR="00D52717" w:rsidRPr="008940C5" w:rsidRDefault="00D52717" w:rsidP="00A0451B">
                            <w:r w:rsidRPr="008940C5">
                              <w:rPr>
                                <w:b/>
                              </w:rPr>
                              <w:t>Zeitpunkt</w:t>
                            </w:r>
                            <w:r w:rsidRPr="008940C5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D86758" w:rsidRPr="00D86758">
                              <w:t>3/2012 - 11/2013</w:t>
                            </w:r>
                          </w:p>
                          <w:p w14:paraId="7A196AE8" w14:textId="0711BA17" w:rsidR="00D52717" w:rsidRPr="008940C5" w:rsidRDefault="00D52717" w:rsidP="00A0451B">
                            <w:r w:rsidRPr="008940C5">
                              <w:rPr>
                                <w:b/>
                              </w:rPr>
                              <w:t>Firma/ORT</w:t>
                            </w:r>
                            <w:r w:rsidRPr="008940C5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</w:p>
                          <w:p w14:paraId="3F689C4F" w14:textId="77777777" w:rsidR="000B6290" w:rsidRPr="000B6290" w:rsidRDefault="00D52717" w:rsidP="000B6290">
                            <w:r w:rsidRPr="000B6290">
                              <w:rPr>
                                <w:b/>
                              </w:rPr>
                              <w:t>Tätigkeit</w:t>
                            </w:r>
                            <w:r w:rsidRPr="000B6290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0B6290" w:rsidRPr="000B6290">
                              <w:t>Linux Systemadministrator</w:t>
                            </w:r>
                          </w:p>
                          <w:p w14:paraId="381FA6E8" w14:textId="4E1CC23F" w:rsidR="00D52717" w:rsidRDefault="00D52717" w:rsidP="000B6290">
                            <w:r w:rsidRPr="00A0451B">
                              <w:rPr>
                                <w:b/>
                              </w:rPr>
                              <w:t xml:space="preserve">Kurzbeschreibung </w:t>
                            </w:r>
                          </w:p>
                          <w:p w14:paraId="138DABCA" w14:textId="77777777" w:rsidR="000B6290" w:rsidRDefault="000B6290" w:rsidP="000B6290">
                            <w:pPr>
                              <w:ind w:left="1985" w:hanging="1985"/>
                            </w:pPr>
                            <w:r>
                              <w:rPr>
                                <w:b/>
                              </w:rPr>
                              <w:t>Fähigkeiten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0B6290">
                              <w:t xml:space="preserve">Apache, </w:t>
                            </w:r>
                            <w:proofErr w:type="spellStart"/>
                            <w:r w:rsidRPr="000B6290">
                              <w:t>CentOS</w:t>
                            </w:r>
                            <w:proofErr w:type="spellEnd"/>
                            <w:r w:rsidRPr="000B6290">
                              <w:t xml:space="preserve">, </w:t>
                            </w:r>
                            <w:proofErr w:type="spellStart"/>
                            <w:r w:rsidRPr="000B6290">
                              <w:t>Corosync</w:t>
                            </w:r>
                            <w:proofErr w:type="spellEnd"/>
                            <w:r w:rsidRPr="000B6290">
                              <w:t xml:space="preserve">, Debian, Dell, Dell Server, Dell Workstation, Ethernet, HP, HP-Server, KVM, </w:t>
                            </w:r>
                          </w:p>
                          <w:p w14:paraId="4CCC6254" w14:textId="3D0410AA" w:rsidR="00D52717" w:rsidRPr="00A86519" w:rsidRDefault="000B6290" w:rsidP="000B6290">
                            <w:pPr>
                              <w:ind w:left="1985"/>
                            </w:pPr>
                            <w:r w:rsidRPr="00A86519">
                              <w:t>Pacemaker, Router, Ubuntu, XEN, Ruby</w:t>
                            </w:r>
                          </w:p>
                          <w:p w14:paraId="02355BD1" w14:textId="77777777" w:rsidR="00900AAB" w:rsidRDefault="00900AAB" w:rsidP="000B6290">
                            <w:pPr>
                              <w:rPr>
                                <w:b/>
                              </w:rPr>
                            </w:pPr>
                          </w:p>
                          <w:p w14:paraId="5410068A" w14:textId="77777777" w:rsidR="00900AAB" w:rsidRDefault="00900AAB" w:rsidP="000B6290">
                            <w:pPr>
                              <w:rPr>
                                <w:b/>
                              </w:rPr>
                            </w:pPr>
                          </w:p>
                          <w:p w14:paraId="05D7BD05" w14:textId="77777777" w:rsidR="00900AAB" w:rsidRDefault="00900AAB" w:rsidP="000B6290">
                            <w:pPr>
                              <w:rPr>
                                <w:b/>
                              </w:rPr>
                            </w:pPr>
                          </w:p>
                          <w:p w14:paraId="407B2DFA" w14:textId="77777777" w:rsidR="00900AAB" w:rsidRDefault="00900AAB" w:rsidP="000B6290">
                            <w:pPr>
                              <w:rPr>
                                <w:b/>
                              </w:rPr>
                            </w:pPr>
                          </w:p>
                          <w:p w14:paraId="509F9C65" w14:textId="77777777" w:rsidR="00900AAB" w:rsidRDefault="00900AAB" w:rsidP="000B6290">
                            <w:pPr>
                              <w:rPr>
                                <w:b/>
                              </w:rPr>
                            </w:pPr>
                          </w:p>
                          <w:p w14:paraId="163FC0F6" w14:textId="77777777" w:rsidR="00900AAB" w:rsidRDefault="00900AAB" w:rsidP="000B6290">
                            <w:pPr>
                              <w:rPr>
                                <w:b/>
                              </w:rPr>
                            </w:pPr>
                          </w:p>
                          <w:p w14:paraId="26DA50EB" w14:textId="77777777" w:rsidR="00900AAB" w:rsidRDefault="00900AAB" w:rsidP="000B6290">
                            <w:pPr>
                              <w:rPr>
                                <w:b/>
                              </w:rPr>
                            </w:pPr>
                          </w:p>
                          <w:p w14:paraId="205F2003" w14:textId="77777777" w:rsidR="00900AAB" w:rsidRDefault="00900AAB" w:rsidP="000B6290">
                            <w:pPr>
                              <w:rPr>
                                <w:b/>
                              </w:rPr>
                            </w:pPr>
                          </w:p>
                          <w:p w14:paraId="7C5BE85B" w14:textId="77777777" w:rsidR="00900AAB" w:rsidRDefault="00900AAB" w:rsidP="000B6290">
                            <w:pPr>
                              <w:rPr>
                                <w:b/>
                              </w:rPr>
                            </w:pPr>
                          </w:p>
                          <w:p w14:paraId="04215588" w14:textId="2053527B" w:rsidR="000B6290" w:rsidRDefault="00D52717" w:rsidP="000B6290">
                            <w:r w:rsidRPr="00A0451B">
                              <w:rPr>
                                <w:b/>
                              </w:rPr>
                              <w:t>Aufgaben</w:t>
                            </w:r>
                            <w:r w:rsidRPr="00A0451B">
                              <w:tab/>
                              <w:t xml:space="preserve">          </w:t>
                            </w:r>
                            <w:r w:rsidR="000B6290">
                              <w:t xml:space="preserve">- Mitarbeit im Betriebsteam der DB </w:t>
                            </w:r>
                            <w:proofErr w:type="spellStart"/>
                            <w:r w:rsidR="000B6290">
                              <w:t>Rent</w:t>
                            </w:r>
                            <w:proofErr w:type="spellEnd"/>
                            <w:r w:rsidR="000B6290">
                              <w:t>.</w:t>
                            </w:r>
                          </w:p>
                          <w:p w14:paraId="669B02B0" w14:textId="77777777" w:rsidR="007A53B4" w:rsidRDefault="000B6290" w:rsidP="000B6290">
                            <w:pPr>
                              <w:ind w:left="1985"/>
                            </w:pPr>
                            <w:r>
                              <w:t xml:space="preserve">- Betreuung </w:t>
                            </w:r>
                            <w:proofErr w:type="gramStart"/>
                            <w:r>
                              <w:t>der Linux</w:t>
                            </w:r>
                            <w:proofErr w:type="gramEnd"/>
                            <w:r>
                              <w:t xml:space="preserve"> und Windows Server </w:t>
                            </w:r>
                          </w:p>
                          <w:p w14:paraId="0DDAEFBE" w14:textId="49CCA26E" w:rsidR="000B6290" w:rsidRDefault="007A53B4" w:rsidP="000B6290">
                            <w:pPr>
                              <w:ind w:left="1985"/>
                            </w:pPr>
                            <w:r>
                              <w:t xml:space="preserve">  </w:t>
                            </w:r>
                            <w:r w:rsidR="000B6290">
                              <w:t>Landschaft</w:t>
                            </w:r>
                          </w:p>
                          <w:p w14:paraId="706BA9B2" w14:textId="77777777" w:rsidR="000B6290" w:rsidRDefault="000B6290" w:rsidP="000B6290">
                            <w:pPr>
                              <w:ind w:left="1985"/>
                            </w:pPr>
                            <w:r>
                              <w:t xml:space="preserve">- Linux System </w:t>
                            </w:r>
                            <w:proofErr w:type="spellStart"/>
                            <w:r>
                              <w:t>Provisionierung</w:t>
                            </w:r>
                            <w:proofErr w:type="spellEnd"/>
                            <w:r>
                              <w:t xml:space="preserve"> von </w:t>
                            </w:r>
                            <w:proofErr w:type="spellStart"/>
                            <w:r>
                              <w:t>Red</w:t>
                            </w:r>
                            <w:proofErr w:type="spellEnd"/>
                            <w:r>
                              <w:t xml:space="preserve"> Hat/</w:t>
                            </w:r>
                            <w:proofErr w:type="spellStart"/>
                            <w:r>
                              <w:t>CentOS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232BFB61" w14:textId="2E2E7F60" w:rsidR="000B6290" w:rsidRDefault="000B6290" w:rsidP="000B6290">
                            <w:pPr>
                              <w:ind w:left="1985"/>
                            </w:pPr>
                            <w:r>
                              <w:t xml:space="preserve">- Debian und Ubuntu </w:t>
                            </w:r>
                          </w:p>
                          <w:p w14:paraId="69578A48" w14:textId="01CEBCD8" w:rsidR="000B6290" w:rsidRDefault="000B6290" w:rsidP="000B6290">
                            <w:pPr>
                              <w:ind w:left="1985"/>
                            </w:pPr>
                            <w:r>
                              <w:t xml:space="preserve">- Teilnahme an der Rufbereitschaft. </w:t>
                            </w:r>
                          </w:p>
                          <w:p w14:paraId="52378F52" w14:textId="77777777" w:rsidR="000B6290" w:rsidRDefault="000B6290" w:rsidP="000B6290">
                            <w:pPr>
                              <w:ind w:left="1985"/>
                            </w:pPr>
                            <w:r>
                              <w:t xml:space="preserve">- Weiterentwicklung der Infrastrukturlandschaft mit </w:t>
                            </w:r>
                          </w:p>
                          <w:p w14:paraId="5E60E863" w14:textId="739C39C9" w:rsidR="000B6290" w:rsidRDefault="000B6290" w:rsidP="000B6290">
                            <w:pPr>
                              <w:ind w:left="1985"/>
                            </w:pPr>
                            <w:r>
                              <w:t>- Schwerpunkt Linux</w:t>
                            </w:r>
                          </w:p>
                          <w:p w14:paraId="57C11EA6" w14:textId="7FAAA7F8" w:rsidR="000B6290" w:rsidRDefault="000B6290" w:rsidP="000B6290">
                            <w:pPr>
                              <w:ind w:left="1985"/>
                            </w:pPr>
                            <w:r>
                              <w:t xml:space="preserve">- Puppet Rezepte entwickeln </w:t>
                            </w:r>
                          </w:p>
                          <w:p w14:paraId="46BFFDF3" w14:textId="50FAD9B7" w:rsidR="000B6290" w:rsidRDefault="000B6290" w:rsidP="000B6290">
                            <w:pPr>
                              <w:ind w:left="1985"/>
                            </w:pPr>
                            <w:r>
                              <w:t xml:space="preserve">  (Konfigurationsmanagement)</w:t>
                            </w:r>
                          </w:p>
                          <w:p w14:paraId="5E7E15D4" w14:textId="77777777" w:rsidR="000B6290" w:rsidRDefault="000B6290" w:rsidP="000B6290">
                            <w:pPr>
                              <w:ind w:left="1985"/>
                            </w:pPr>
                            <w:r>
                              <w:t xml:space="preserve">- automatische </w:t>
                            </w:r>
                            <w:proofErr w:type="spellStart"/>
                            <w:r>
                              <w:t>Deployments</w:t>
                            </w:r>
                            <w:proofErr w:type="spellEnd"/>
                            <w:r>
                              <w:t xml:space="preserve"> von MySQL,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14:paraId="38E8050A" w14:textId="0CB25696" w:rsidR="00D52717" w:rsidRPr="00A86519" w:rsidRDefault="000B6290" w:rsidP="000B6290">
                            <w:pPr>
                              <w:ind w:left="1985"/>
                            </w:pPr>
                            <w:r>
                              <w:t xml:space="preserve">  via Puppet und Jenkins</w:t>
                            </w:r>
                          </w:p>
                          <w:p w14:paraId="5754BEEE" w14:textId="77777777" w:rsidR="00D52717" w:rsidRPr="00A86519" w:rsidRDefault="00D52717" w:rsidP="00900AAB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  <w:p w14:paraId="63F092E8" w14:textId="77777777" w:rsidR="002A21C7" w:rsidRDefault="002A21C7" w:rsidP="00323345">
                            <w:pPr>
                              <w:rPr>
                                <w:b/>
                              </w:rPr>
                            </w:pPr>
                          </w:p>
                          <w:p w14:paraId="1BC09610" w14:textId="432BA5F8" w:rsidR="00D52717" w:rsidRPr="00323345" w:rsidRDefault="00D52717" w:rsidP="00323345">
                            <w:r w:rsidRPr="00323345">
                              <w:rPr>
                                <w:b/>
                              </w:rPr>
                              <w:t>Zeitpunkt</w:t>
                            </w:r>
                            <w:r w:rsidRPr="00323345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2A21C7" w:rsidRPr="002A21C7">
                              <w:t>1/2009 - 3/2012</w:t>
                            </w:r>
                          </w:p>
                          <w:p w14:paraId="67277D30" w14:textId="24D6D831" w:rsidR="00D52717" w:rsidRDefault="00D52717" w:rsidP="00323345">
                            <w:r w:rsidRPr="00323345">
                              <w:rPr>
                                <w:b/>
                              </w:rPr>
                              <w:t>Firma/ORT</w:t>
                            </w:r>
                            <w:r w:rsidRPr="00323345">
                              <w:rPr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14:paraId="4A68A265" w14:textId="1F64C40B" w:rsidR="002A21C7" w:rsidRDefault="00D52717" w:rsidP="00323345">
                            <w:r w:rsidRPr="00323345">
                              <w:rPr>
                                <w:b/>
                              </w:rPr>
                              <w:t>Tätigkeit</w:t>
                            </w:r>
                            <w:r w:rsidRPr="00323345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2A21C7" w:rsidRPr="002A21C7">
                              <w:t>Studentische Hilf</w:t>
                            </w:r>
                            <w:r w:rsidR="000E6302">
                              <w:t>s</w:t>
                            </w:r>
                            <w:r w:rsidR="002A21C7" w:rsidRPr="002A21C7">
                              <w:t xml:space="preserve">kraft. Betreuung der Windows </w:t>
                            </w:r>
                          </w:p>
                          <w:p w14:paraId="14A490DD" w14:textId="2B2AD269" w:rsidR="00D52717" w:rsidRPr="00323345" w:rsidRDefault="002A21C7" w:rsidP="002A21C7">
                            <w:pPr>
                              <w:ind w:firstLine="1985"/>
                            </w:pPr>
                            <w:r w:rsidRPr="002A21C7">
                              <w:t>Clients des Call-Centers</w:t>
                            </w:r>
                          </w:p>
                          <w:p w14:paraId="375A592D" w14:textId="77777777" w:rsidR="002A21C7" w:rsidRDefault="00D52717" w:rsidP="002A21C7">
                            <w:r w:rsidRPr="00323345">
                              <w:rPr>
                                <w:b/>
                              </w:rPr>
                              <w:t xml:space="preserve">Kurzbeschreibung    </w:t>
                            </w:r>
                            <w:r w:rsidR="002A21C7" w:rsidRPr="002A21C7">
                              <w:t>Automobilbranche</w:t>
                            </w:r>
                          </w:p>
                          <w:p w14:paraId="4536D3F3" w14:textId="77777777" w:rsidR="002A21C7" w:rsidRPr="002A21C7" w:rsidRDefault="00D52717" w:rsidP="002A21C7">
                            <w:r w:rsidRPr="002A21C7">
                              <w:rPr>
                                <w:b/>
                              </w:rPr>
                              <w:t>Fähigkeiten</w:t>
                            </w:r>
                            <w:r w:rsidRPr="002A21C7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2A21C7" w:rsidRPr="002A21C7">
                              <w:t>Linux, Macintosh, Macintosh OSX, MS-DOS, Windows</w:t>
                            </w:r>
                          </w:p>
                          <w:p w14:paraId="30D5427A" w14:textId="77777777" w:rsidR="002A21C7" w:rsidRDefault="00D52717" w:rsidP="002A21C7">
                            <w:r w:rsidRPr="00323345">
                              <w:rPr>
                                <w:b/>
                              </w:rPr>
                              <w:t>Aufgaben</w:t>
                            </w:r>
                            <w:r w:rsidRPr="00323345">
                              <w:tab/>
                              <w:t xml:space="preserve">          </w:t>
                            </w:r>
                            <w:r w:rsidR="002A21C7">
                              <w:t xml:space="preserve">Aufbau, Planung und Betrieb </w:t>
                            </w:r>
                            <w:proofErr w:type="gramStart"/>
                            <w:r w:rsidR="002A21C7">
                              <w:t>eines Image</w:t>
                            </w:r>
                            <w:proofErr w:type="gramEnd"/>
                            <w:r w:rsidR="002A21C7">
                              <w:t xml:space="preserve"> basierten</w:t>
                            </w:r>
                          </w:p>
                          <w:p w14:paraId="43567BA9" w14:textId="1B235EE0" w:rsidR="002A21C7" w:rsidRDefault="002A21C7" w:rsidP="002A21C7">
                            <w:pPr>
                              <w:ind w:left="1985"/>
                            </w:pPr>
                            <w:r>
                              <w:t xml:space="preserve">Windows Client Systems mit Selbstheilung für das Kunden Service Center der DB </w:t>
                            </w:r>
                            <w:proofErr w:type="spellStart"/>
                            <w:r>
                              <w:t>Rent</w:t>
                            </w:r>
                            <w:proofErr w:type="spellEnd"/>
                            <w:r>
                              <w:t xml:space="preserve"> in Halle.</w:t>
                            </w:r>
                          </w:p>
                          <w:p w14:paraId="67D2E380" w14:textId="77777777" w:rsidR="002A21C7" w:rsidRDefault="002A21C7" w:rsidP="002A21C7"/>
                          <w:p w14:paraId="7905A0AF" w14:textId="206E8EED" w:rsidR="00D52717" w:rsidRPr="002A21C7" w:rsidRDefault="002A21C7" w:rsidP="002A21C7">
                            <w:pPr>
                              <w:ind w:left="1985"/>
                              <w:rPr>
                                <w:b/>
                                <w:lang w:val="en-US"/>
                              </w:rPr>
                            </w:pPr>
                            <w:r w:rsidRPr="002A21C7">
                              <w:rPr>
                                <w:lang w:val="en-US"/>
                              </w:rPr>
                              <w:t xml:space="preserve">First Level Support </w:t>
                            </w:r>
                            <w:proofErr w:type="spellStart"/>
                            <w:r w:rsidRPr="002A21C7">
                              <w:rPr>
                                <w:lang w:val="en-US"/>
                              </w:rPr>
                              <w:t>bei</w:t>
                            </w:r>
                            <w:proofErr w:type="spellEnd"/>
                            <w:r w:rsidRPr="002A21C7">
                              <w:rPr>
                                <w:lang w:val="en-US"/>
                              </w:rPr>
                              <w:t xml:space="preserve"> Windows, Linux und Mac OS X </w:t>
                            </w:r>
                            <w:proofErr w:type="spellStart"/>
                            <w:r w:rsidRPr="002A21C7">
                              <w:rPr>
                                <w:lang w:val="en-US"/>
                              </w:rPr>
                              <w:t>Problemen</w:t>
                            </w:r>
                            <w:proofErr w:type="spellEnd"/>
                            <w:r w:rsidRPr="002A21C7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72502E8" w14:textId="77777777" w:rsidR="002A21C7" w:rsidRPr="00A86519" w:rsidRDefault="002A21C7" w:rsidP="002A21C7">
                            <w:pPr>
                              <w:pBdr>
                                <w:bottom w:val="outset" w:sz="6" w:space="1" w:color="auto"/>
                              </w:pBd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5AE71D16" w14:textId="77777777" w:rsidR="002A21C7" w:rsidRPr="00A86519" w:rsidRDefault="002A21C7" w:rsidP="007B118E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05134219" w14:textId="77777777" w:rsidR="002A21C7" w:rsidRDefault="00D52717" w:rsidP="007B118E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2A21C7" w:rsidRPr="002A21C7">
                              <w:t>1/2003 - 7/2008</w:t>
                            </w:r>
                          </w:p>
                          <w:p w14:paraId="0D65DF2C" w14:textId="0FE3880D" w:rsidR="00D52717" w:rsidRDefault="00D52717" w:rsidP="007B118E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2A21C7" w:rsidRPr="002A21C7">
                              <w:t>TU München</w:t>
                            </w:r>
                          </w:p>
                          <w:p w14:paraId="1E217AED" w14:textId="77C19A48" w:rsidR="002A21C7" w:rsidRDefault="00D52717" w:rsidP="007B118E">
                            <w:r w:rsidRPr="00BB5999">
                              <w:rPr>
                                <w:b/>
                              </w:rPr>
                              <w:t>Tätigkeit</w:t>
                            </w:r>
                            <w:r w:rsidRPr="00BB5999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2A21C7" w:rsidRPr="002A21C7">
                              <w:t>Studentische Hilf</w:t>
                            </w:r>
                            <w:r w:rsidR="000E6302">
                              <w:t>s</w:t>
                            </w:r>
                            <w:r w:rsidR="002A21C7" w:rsidRPr="002A21C7">
                              <w:t xml:space="preserve">kraft. Betreuung der IT des </w:t>
                            </w:r>
                          </w:p>
                          <w:p w14:paraId="182F5D60" w14:textId="0575A60D" w:rsidR="00D52717" w:rsidRDefault="002A21C7" w:rsidP="002A21C7">
                            <w:pPr>
                              <w:ind w:firstLine="1985"/>
                            </w:pPr>
                            <w:r w:rsidRPr="002A21C7">
                              <w:t>Elektrotechnischen Lehrstuhls der TU München</w:t>
                            </w:r>
                          </w:p>
                          <w:p w14:paraId="6C1DF3CE" w14:textId="0D6FECEF" w:rsidR="00D52717" w:rsidRDefault="00D52717" w:rsidP="007B118E">
                            <w:r w:rsidRPr="00FD7B53">
                              <w:rPr>
                                <w:b/>
                              </w:rPr>
                              <w:t xml:space="preserve">Kurzbeschreibung    </w:t>
                            </w:r>
                          </w:p>
                          <w:p w14:paraId="541F0E0F" w14:textId="08E9969F" w:rsidR="002A21C7" w:rsidRPr="002A21C7" w:rsidRDefault="00D52717" w:rsidP="002A21C7">
                            <w:r w:rsidRPr="002A21C7">
                              <w:rPr>
                                <w:b/>
                              </w:rPr>
                              <w:t>Fähigkeiten</w:t>
                            </w:r>
                          </w:p>
                          <w:p w14:paraId="0B646583" w14:textId="77777777" w:rsidR="002A21C7" w:rsidRDefault="00D52717" w:rsidP="002A21C7">
                            <w:r w:rsidRPr="002E3A51">
                              <w:rPr>
                                <w:b/>
                              </w:rPr>
                              <w:t>Aufgaben</w:t>
                            </w:r>
                            <w:r w:rsidRPr="002E3A51">
                              <w:tab/>
                              <w:t xml:space="preserve">          </w:t>
                            </w:r>
                            <w:r w:rsidR="002A21C7" w:rsidRPr="002A21C7">
                              <w:t>Betreuung der Windows Clients und Windows Server</w:t>
                            </w:r>
                          </w:p>
                          <w:p w14:paraId="0646FBA4" w14:textId="2F20DCB8" w:rsidR="00D52717" w:rsidRDefault="002A21C7" w:rsidP="002A21C7">
                            <w:pPr>
                              <w:ind w:firstLine="1985"/>
                            </w:pPr>
                            <w:r w:rsidRPr="002A21C7">
                              <w:t>des Lehrstuhls.</w:t>
                            </w:r>
                          </w:p>
                          <w:p w14:paraId="6C307A06" w14:textId="77777777" w:rsidR="00D52717" w:rsidRDefault="00D52717" w:rsidP="007B118E">
                            <w:pPr>
                              <w:ind w:firstLine="1985"/>
                            </w:pPr>
                          </w:p>
                          <w:p w14:paraId="5512A50D" w14:textId="77777777" w:rsidR="00D52717" w:rsidRDefault="00D52717" w:rsidP="00EC11DA">
                            <w:pPr>
                              <w:rPr>
                                <w:b/>
                              </w:rPr>
                            </w:pPr>
                          </w:p>
                          <w:p w14:paraId="11E62BBF" w14:textId="77777777" w:rsidR="00D52717" w:rsidRPr="00323345" w:rsidRDefault="00D52717" w:rsidP="00A8074D"/>
                          <w:p w14:paraId="34F80FB6" w14:textId="77777777" w:rsidR="00D52717" w:rsidRPr="00323345" w:rsidRDefault="00D52717" w:rsidP="00A8074D">
                            <w:pPr>
                              <w:ind w:firstLine="1985"/>
                            </w:pPr>
                          </w:p>
                          <w:p w14:paraId="2B7F9641" w14:textId="77777777" w:rsidR="00D52717" w:rsidRPr="00323345" w:rsidRDefault="00D52717" w:rsidP="00A8074D">
                            <w:pPr>
                              <w:ind w:firstLine="1985"/>
                            </w:pPr>
                          </w:p>
                          <w:p w14:paraId="0210767C" w14:textId="77777777" w:rsidR="00D52717" w:rsidRPr="00323345" w:rsidRDefault="00D52717" w:rsidP="0013194C">
                            <w:pPr>
                              <w:rPr>
                                <w:b/>
                              </w:rPr>
                            </w:pPr>
                          </w:p>
                          <w:p w14:paraId="21E5975E" w14:textId="77777777" w:rsidR="00D52717" w:rsidRPr="00323345" w:rsidRDefault="00D52717" w:rsidP="0013194C">
                            <w:r w:rsidRPr="0032334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380D" id="Textfeld 20" o:spid="_x0000_s1035" type="#_x0000_t202" style="position:absolute;margin-left:122.7pt;margin-top:6.75pt;width:377.6pt;height:64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" filled="f" stroked="f">
                <v:textbox style="mso-next-textbox:#Textfeld 221">
                  <w:txbxContent>
                    <w:p w14:paraId="2EA3BE06" w14:textId="51D263BA" w:rsidR="00A017FE" w:rsidRPr="00E37C43" w:rsidRDefault="00A017FE" w:rsidP="00A017FE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A017FE">
                        <w:t>7/2018 - 10/2018</w:t>
                      </w:r>
                    </w:p>
                    <w:p w14:paraId="5ABDC98A" w14:textId="643CECEF" w:rsidR="00A017FE" w:rsidRDefault="00A017FE" w:rsidP="00A017FE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proofErr w:type="spellStart"/>
                      <w:r w:rsidR="00F621DB" w:rsidRPr="00F621DB">
                        <w:t>Filiadata</w:t>
                      </w:r>
                      <w:proofErr w:type="spellEnd"/>
                      <w:r w:rsidR="00F621DB" w:rsidRPr="00F621DB">
                        <w:t xml:space="preserve"> GmbH (</w:t>
                      </w:r>
                      <w:proofErr w:type="spellStart"/>
                      <w:r w:rsidR="00F621DB" w:rsidRPr="00F621DB">
                        <w:t>dm</w:t>
                      </w:r>
                      <w:proofErr w:type="spellEnd"/>
                      <w:r w:rsidR="00F621DB" w:rsidRPr="00F621DB">
                        <w:t>) in Karlsruhe</w:t>
                      </w:r>
                    </w:p>
                    <w:p w14:paraId="5BC9FF15" w14:textId="77777777" w:rsidR="00A017FE" w:rsidRPr="00A017FE" w:rsidRDefault="00A017FE" w:rsidP="00A017FE">
                      <w:r w:rsidRPr="00A017FE">
                        <w:rPr>
                          <w:b/>
                        </w:rPr>
                        <w:t>Tätigkeit</w:t>
                      </w:r>
                      <w:r w:rsidRPr="00A017FE">
                        <w:rPr>
                          <w:b/>
                        </w:rPr>
                        <w:tab/>
                        <w:t xml:space="preserve">          </w:t>
                      </w:r>
                      <w:proofErr w:type="spellStart"/>
                      <w:r w:rsidRPr="00A017FE">
                        <w:t>DevSecOps</w:t>
                      </w:r>
                      <w:proofErr w:type="spellEnd"/>
                      <w:r w:rsidRPr="00A017FE">
                        <w:t xml:space="preserve"> in Puppet und Docker </w:t>
                      </w:r>
                    </w:p>
                    <w:p w14:paraId="63A43C62" w14:textId="3B738AB7" w:rsidR="00A017FE" w:rsidRPr="00345B71" w:rsidRDefault="00A017FE" w:rsidP="00A017FE">
                      <w:pPr>
                        <w:rPr>
                          <w:b/>
                        </w:rPr>
                      </w:pPr>
                      <w:r w:rsidRPr="00345B71">
                        <w:rPr>
                          <w:b/>
                        </w:rPr>
                        <w:t xml:space="preserve">Kurzbeschreibung    </w:t>
                      </w:r>
                      <w:r w:rsidRPr="00A017FE">
                        <w:t>Handel</w:t>
                      </w:r>
                    </w:p>
                    <w:p w14:paraId="144ECEC6" w14:textId="48B85D28" w:rsidR="00A017FE" w:rsidRPr="00345B71" w:rsidRDefault="00A017FE" w:rsidP="00A017FE">
                      <w:pPr>
                        <w:ind w:left="1985" w:hanging="1985"/>
                      </w:pPr>
                      <w:r>
                        <w:rPr>
                          <w:b/>
                        </w:rPr>
                        <w:t>Fähigkeiten</w:t>
                      </w:r>
                      <w:r>
                        <w:rPr>
                          <w:b/>
                        </w:rPr>
                        <w:tab/>
                      </w:r>
                      <w:proofErr w:type="spellStart"/>
                      <w:r w:rsidRPr="00A017FE">
                        <w:t>TheForeman</w:t>
                      </w:r>
                      <w:proofErr w:type="spellEnd"/>
                      <w:r w:rsidRPr="00A017FE">
                        <w:t xml:space="preserve">, Puppet, Docker, </w:t>
                      </w:r>
                      <w:proofErr w:type="spellStart"/>
                      <w:r w:rsidRPr="00A017FE">
                        <w:t>OpenShift</w:t>
                      </w:r>
                      <w:proofErr w:type="spellEnd"/>
                    </w:p>
                    <w:p w14:paraId="058D3D5E" w14:textId="12C6343F" w:rsidR="00A017FE" w:rsidRDefault="00A017FE" w:rsidP="00A017FE">
                      <w:r w:rsidRPr="00B109C7">
                        <w:rPr>
                          <w:b/>
                        </w:rPr>
                        <w:t>Aufgaben</w:t>
                      </w:r>
                      <w:r w:rsidRPr="00B109C7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- </w:t>
                      </w:r>
                      <w:r w:rsidRPr="00A017FE">
                        <w:t xml:space="preserve">Upgrade The Foreman/Puppet Umgebung auf </w:t>
                      </w:r>
                    </w:p>
                    <w:p w14:paraId="1D85BB29" w14:textId="2E69DBC1" w:rsidR="00A017FE" w:rsidRPr="00A017FE" w:rsidRDefault="00A017FE" w:rsidP="00A017FE">
                      <w:pPr>
                        <w:ind w:firstLine="1985"/>
                      </w:pPr>
                      <w:r>
                        <w:t xml:space="preserve">  </w:t>
                      </w:r>
                      <w:r w:rsidRPr="00A017FE">
                        <w:t>aktuelle Version</w:t>
                      </w:r>
                    </w:p>
                    <w:p w14:paraId="584B3F47" w14:textId="2E203602" w:rsidR="00A017FE" w:rsidRPr="00A017FE" w:rsidRDefault="00A017FE" w:rsidP="00A017FE">
                      <w:pPr>
                        <w:ind w:firstLine="1985"/>
                      </w:pPr>
                      <w:r>
                        <w:t xml:space="preserve">- </w:t>
                      </w:r>
                      <w:r w:rsidRPr="00A017FE">
                        <w:t>Anpassung von Puppet Rezepten</w:t>
                      </w:r>
                    </w:p>
                    <w:p w14:paraId="41A6E242" w14:textId="110EA421" w:rsidR="00A017FE" w:rsidRDefault="00A017FE" w:rsidP="00A017FE">
                      <w:pPr>
                        <w:ind w:firstLine="1985"/>
                        <w:rPr>
                          <w:b/>
                        </w:rPr>
                      </w:pPr>
                      <w:r>
                        <w:t xml:space="preserve">- </w:t>
                      </w:r>
                      <w:r w:rsidR="00C94916" w:rsidRPr="00C94916">
                        <w:t xml:space="preserve">Betreuung von Linux, Docker, </w:t>
                      </w:r>
                      <w:proofErr w:type="spellStart"/>
                      <w:r w:rsidR="00C94916" w:rsidRPr="00C94916">
                        <w:t>OpenShift</w:t>
                      </w:r>
                      <w:proofErr w:type="spellEnd"/>
                      <w:r w:rsidR="00C94916" w:rsidRPr="00C94916">
                        <w:t xml:space="preserve"> Umgebung</w:t>
                      </w:r>
                    </w:p>
                    <w:p w14:paraId="3A42C59C" w14:textId="77777777" w:rsidR="00A017FE" w:rsidRDefault="00A017FE" w:rsidP="00A017FE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</w:p>
                    <w:p w14:paraId="222C20A0" w14:textId="77777777" w:rsidR="00A017FE" w:rsidRDefault="00A017FE" w:rsidP="00896205">
                      <w:pPr>
                        <w:rPr>
                          <w:b/>
                        </w:rPr>
                      </w:pPr>
                    </w:p>
                    <w:p w14:paraId="2878F24E" w14:textId="1307A642" w:rsidR="00896205" w:rsidRPr="00E37C43" w:rsidRDefault="00896205" w:rsidP="00896205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345B71" w:rsidRPr="00345B71">
                        <w:t>1/2016 - laufend</w:t>
                      </w:r>
                    </w:p>
                    <w:p w14:paraId="42F4735A" w14:textId="0B181553" w:rsidR="00896205" w:rsidRDefault="00896205" w:rsidP="00896205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345B71" w:rsidRPr="00345B71">
                        <w:t xml:space="preserve">Gronau IT </w:t>
                      </w:r>
                      <w:proofErr w:type="gramStart"/>
                      <w:r w:rsidR="00345B71" w:rsidRPr="00345B71">
                        <w:t>Cloud Computing</w:t>
                      </w:r>
                      <w:proofErr w:type="gramEnd"/>
                      <w:r w:rsidR="00345B71" w:rsidRPr="00345B71">
                        <w:t xml:space="preserve"> in Berlin und München</w:t>
                      </w:r>
                    </w:p>
                    <w:p w14:paraId="0128DAF1" w14:textId="77777777" w:rsidR="00345B71" w:rsidRDefault="00896205" w:rsidP="00345B71">
                      <w:pPr>
                        <w:rPr>
                          <w:lang w:val="en-US"/>
                        </w:rPr>
                      </w:pPr>
                      <w:proofErr w:type="spellStart"/>
                      <w:r w:rsidRPr="00B109C7">
                        <w:rPr>
                          <w:b/>
                          <w:lang w:val="en-US"/>
                        </w:rPr>
                        <w:t>Tätigkeit</w:t>
                      </w:r>
                      <w:proofErr w:type="spellEnd"/>
                      <w:r w:rsidRPr="00B109C7">
                        <w:rPr>
                          <w:b/>
                          <w:lang w:val="en-US"/>
                        </w:rPr>
                        <w:tab/>
                        <w:t xml:space="preserve">          </w:t>
                      </w:r>
                      <w:proofErr w:type="spellStart"/>
                      <w:r w:rsidR="00345B71" w:rsidRPr="00345B71">
                        <w:rPr>
                          <w:lang w:val="en-US"/>
                        </w:rPr>
                        <w:t>DevSecOps</w:t>
                      </w:r>
                      <w:proofErr w:type="spellEnd"/>
                      <w:r w:rsidR="00345B71" w:rsidRPr="00345B71">
                        <w:rPr>
                          <w:lang w:val="en-US"/>
                        </w:rPr>
                        <w:t xml:space="preserve"> Cloud Computing, </w:t>
                      </w:r>
                    </w:p>
                    <w:p w14:paraId="3AA8B3B3" w14:textId="1763F34B" w:rsidR="00345B71" w:rsidRPr="00A86519" w:rsidRDefault="00345B71" w:rsidP="00345B71">
                      <w:pPr>
                        <w:ind w:firstLine="1985"/>
                        <w:rPr>
                          <w:lang w:val="en-US"/>
                        </w:rPr>
                      </w:pPr>
                      <w:r w:rsidRPr="00A86519">
                        <w:rPr>
                          <w:lang w:val="en-US"/>
                        </w:rPr>
                        <w:t>Continuous Deployment/Delivery, Linux</w:t>
                      </w:r>
                    </w:p>
                    <w:p w14:paraId="56CF8A0D" w14:textId="77777777" w:rsidR="00345B71" w:rsidRDefault="00896205" w:rsidP="00345B71">
                      <w:r w:rsidRPr="00345B71">
                        <w:rPr>
                          <w:b/>
                        </w:rPr>
                        <w:t xml:space="preserve">Kurzbeschreibung    </w:t>
                      </w:r>
                      <w:r w:rsidR="00345B71" w:rsidRPr="00345B71">
                        <w:t xml:space="preserve">Automobilbranche, Bahn, Dienstleistung, </w:t>
                      </w:r>
                    </w:p>
                    <w:p w14:paraId="7BAB0472" w14:textId="77777777" w:rsidR="00345B71" w:rsidRDefault="00345B71" w:rsidP="00345B71">
                      <w:pPr>
                        <w:ind w:firstLine="1985"/>
                      </w:pPr>
                      <w:r w:rsidRPr="00345B71">
                        <w:t xml:space="preserve">EDV-Dienstleistungen, </w:t>
                      </w:r>
                      <w:proofErr w:type="spellStart"/>
                      <w:r w:rsidRPr="00345B71">
                        <w:t>Informations</w:t>
                      </w:r>
                      <w:proofErr w:type="spellEnd"/>
                      <w:r w:rsidRPr="00345B71">
                        <w:t xml:space="preserve"> Technologie, </w:t>
                      </w:r>
                    </w:p>
                    <w:p w14:paraId="5886363F" w14:textId="6AD67409" w:rsidR="00896205" w:rsidRPr="00345B71" w:rsidRDefault="00345B71" w:rsidP="00345B71">
                      <w:pPr>
                        <w:ind w:firstLine="1985"/>
                        <w:rPr>
                          <w:b/>
                        </w:rPr>
                      </w:pPr>
                      <w:r w:rsidRPr="00345B71">
                        <w:t>Logistik, Versicherungen</w:t>
                      </w:r>
                    </w:p>
                    <w:p w14:paraId="499163A4" w14:textId="77777777" w:rsidR="00345B71" w:rsidRDefault="00345B71" w:rsidP="00345B71">
                      <w:pPr>
                        <w:ind w:left="1985" w:hanging="1985"/>
                      </w:pPr>
                      <w:r>
                        <w:rPr>
                          <w:b/>
                        </w:rPr>
                        <w:t>Fähigkeiten</w:t>
                      </w:r>
                      <w:r>
                        <w:rPr>
                          <w:b/>
                        </w:rPr>
                        <w:tab/>
                      </w:r>
                      <w:r w:rsidRPr="00345B71">
                        <w:t xml:space="preserve">AMQP, Automation, </w:t>
                      </w:r>
                      <w:proofErr w:type="spellStart"/>
                      <w:r w:rsidRPr="00345B71">
                        <w:t>bash</w:t>
                      </w:r>
                      <w:proofErr w:type="spellEnd"/>
                      <w:r w:rsidRPr="00345B71">
                        <w:t>, Dell, Dell Server, Digitale Tr</w:t>
                      </w:r>
                      <w:r>
                        <w:t>a</w:t>
                      </w:r>
                      <w:r w:rsidRPr="00345B71">
                        <w:t xml:space="preserve">nsformation, </w:t>
                      </w:r>
                      <w:proofErr w:type="spellStart"/>
                      <w:r w:rsidRPr="00345B71">
                        <w:t>Elasticsearch</w:t>
                      </w:r>
                      <w:proofErr w:type="spellEnd"/>
                      <w:r w:rsidRPr="00345B71">
                        <w:t xml:space="preserve">, Ethernet, </w:t>
                      </w:r>
                      <w:proofErr w:type="spellStart"/>
                      <w:r w:rsidRPr="00345B71">
                        <w:t>HAProxy</w:t>
                      </w:r>
                      <w:proofErr w:type="spellEnd"/>
                      <w:r w:rsidRPr="00345B71">
                        <w:t xml:space="preserve">, </w:t>
                      </w:r>
                      <w:proofErr w:type="spellStart"/>
                      <w:r w:rsidRPr="00345B71">
                        <w:t>IoT</w:t>
                      </w:r>
                      <w:proofErr w:type="spellEnd"/>
                      <w:r w:rsidRPr="00345B71">
                        <w:t xml:space="preserve"> (Internet </w:t>
                      </w:r>
                      <w:proofErr w:type="spellStart"/>
                      <w:r w:rsidRPr="00345B71">
                        <w:t>of</w:t>
                      </w:r>
                      <w:proofErr w:type="spellEnd"/>
                      <w:r w:rsidRPr="00345B71">
                        <w:t xml:space="preserve"> Things), Java, JBOSS, Jenkins, </w:t>
                      </w:r>
                      <w:proofErr w:type="spellStart"/>
                      <w:r w:rsidRPr="00345B71">
                        <w:t>Kibana</w:t>
                      </w:r>
                      <w:proofErr w:type="spellEnd"/>
                      <w:r w:rsidRPr="00345B71">
                        <w:t xml:space="preserve">, </w:t>
                      </w:r>
                    </w:p>
                    <w:p w14:paraId="59AB29F1" w14:textId="61F9AE3F" w:rsidR="00896205" w:rsidRPr="004A531A" w:rsidRDefault="00345B71" w:rsidP="00345B71">
                      <w:pPr>
                        <w:ind w:left="1985"/>
                      </w:pPr>
                      <w:proofErr w:type="spellStart"/>
                      <w:r w:rsidRPr="00345B71">
                        <w:t>Kubernetes</w:t>
                      </w:r>
                      <w:proofErr w:type="spellEnd"/>
                      <w:r w:rsidRPr="00345B71">
                        <w:t xml:space="preserve">, LAN, </w:t>
                      </w:r>
                      <w:proofErr w:type="spellStart"/>
                      <w:r w:rsidRPr="00345B71">
                        <w:t>Logstash</w:t>
                      </w:r>
                      <w:proofErr w:type="spellEnd"/>
                      <w:r w:rsidRPr="00345B71">
                        <w:t xml:space="preserve">, Macintosh OSX, mantl.io, Massenspeicher, </w:t>
                      </w:r>
                      <w:proofErr w:type="spellStart"/>
                      <w:r w:rsidRPr="00345B71">
                        <w:t>Mesos</w:t>
                      </w:r>
                      <w:proofErr w:type="spellEnd"/>
                      <w:r w:rsidRPr="00345B71">
                        <w:t xml:space="preserve">, </w:t>
                      </w:r>
                      <w:proofErr w:type="spellStart"/>
                      <w:r w:rsidRPr="00345B71">
                        <w:t>Microservices</w:t>
                      </w:r>
                      <w:proofErr w:type="spellEnd"/>
                      <w:r w:rsidRPr="00345B71">
                        <w:t xml:space="preserve">, Microsoft </w:t>
                      </w:r>
                      <w:proofErr w:type="spellStart"/>
                      <w:r w:rsidRPr="00345B71">
                        <w:t>Azure</w:t>
                      </w:r>
                      <w:proofErr w:type="spellEnd"/>
                      <w:r w:rsidRPr="00345B71">
                        <w:t xml:space="preserve">, </w:t>
                      </w:r>
                      <w:proofErr w:type="spellStart"/>
                      <w:r w:rsidRPr="00345B71">
                        <w:t>MongoDB</w:t>
                      </w:r>
                      <w:proofErr w:type="spellEnd"/>
                      <w:r w:rsidRPr="00345B71">
                        <w:t xml:space="preserve">, MQTT, Orchestrierung, </w:t>
                      </w:r>
                      <w:r w:rsidRPr="00CE14AB">
                        <w:t xml:space="preserve">PHP, Puppet, </w:t>
                      </w:r>
                      <w:proofErr w:type="spellStart"/>
                      <w:r w:rsidRPr="00CE14AB">
                        <w:t>RabbitMQ</w:t>
                      </w:r>
                      <w:proofErr w:type="spellEnd"/>
                      <w:r w:rsidRPr="00CE14AB">
                        <w:t xml:space="preserve">, Ruby, SAN, TCP/IP, Telekom Cloud, VMware ESX, WAN, </w:t>
                      </w:r>
                      <w:proofErr w:type="spellStart"/>
                      <w:r w:rsidRPr="00CE14AB">
                        <w:t>Wildfly</w:t>
                      </w:r>
                      <w:proofErr w:type="spellEnd"/>
                      <w:r w:rsidRPr="00CE14AB">
                        <w:t xml:space="preserve">, Windows, Debian, </w:t>
                      </w:r>
                      <w:proofErr w:type="spellStart"/>
                      <w:r w:rsidRPr="00CE14AB">
                        <w:t>vSphere</w:t>
                      </w:r>
                      <w:proofErr w:type="spellEnd"/>
                      <w:r w:rsidRPr="00CE14AB">
                        <w:t xml:space="preserve"> 6.5, VMware NSX</w:t>
                      </w:r>
                    </w:p>
                    <w:p w14:paraId="4DA67B13" w14:textId="723FA87D" w:rsidR="00345B71" w:rsidRDefault="00896205" w:rsidP="00345B71">
                      <w:r w:rsidRPr="00B109C7">
                        <w:rPr>
                          <w:b/>
                        </w:rPr>
                        <w:t>Aufgaben</w:t>
                      </w:r>
                      <w:r w:rsidRPr="00B109C7">
                        <w:rPr>
                          <w:b/>
                        </w:rPr>
                        <w:tab/>
                        <w:t xml:space="preserve">          </w:t>
                      </w:r>
                      <w:r w:rsidR="008418C8">
                        <w:rPr>
                          <w:b/>
                        </w:rPr>
                        <w:t xml:space="preserve">- </w:t>
                      </w:r>
                      <w:r w:rsidR="00345B71">
                        <w:t xml:space="preserve">Puppet Rezepte entwickeln </w:t>
                      </w:r>
                    </w:p>
                    <w:p w14:paraId="4B6E094A" w14:textId="0F2FAEA3" w:rsidR="00345B71" w:rsidRDefault="008418C8" w:rsidP="00345B71">
                      <w:pPr>
                        <w:ind w:firstLine="1985"/>
                      </w:pPr>
                      <w:r>
                        <w:t xml:space="preserve">  </w:t>
                      </w:r>
                      <w:r w:rsidR="00345B71">
                        <w:t>(Konfigurationsmanagement)</w:t>
                      </w:r>
                    </w:p>
                    <w:p w14:paraId="57673832" w14:textId="6BE21AA0" w:rsidR="00345B71" w:rsidRPr="00345B71" w:rsidRDefault="008418C8" w:rsidP="00345B71">
                      <w:pPr>
                        <w:ind w:left="1985"/>
                        <w:rPr>
                          <w:lang w:val="en-US"/>
                        </w:rPr>
                      </w:pPr>
                      <w:r w:rsidRPr="00C376E1"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r w:rsidR="00345B71" w:rsidRPr="00345B71">
                        <w:rPr>
                          <w:lang w:val="en-US"/>
                        </w:rPr>
                        <w:t>automatische</w:t>
                      </w:r>
                      <w:proofErr w:type="spellEnd"/>
                      <w:r w:rsidR="00345B71" w:rsidRPr="00345B71">
                        <w:rPr>
                          <w:lang w:val="en-US"/>
                        </w:rPr>
                        <w:t xml:space="preserve"> Deployments von MySQL, PostgreSQL, </w:t>
                      </w:r>
                      <w:r>
                        <w:rPr>
                          <w:lang w:val="en-US"/>
                        </w:rPr>
                        <w:t xml:space="preserve">- </w:t>
                      </w:r>
                      <w:r w:rsidR="00345B71" w:rsidRPr="00345B71">
                        <w:rPr>
                          <w:lang w:val="en-US"/>
                        </w:rPr>
                        <w:t>MongoDB via Puppet und Jenkins</w:t>
                      </w:r>
                    </w:p>
                    <w:p w14:paraId="2DE3A79D" w14:textId="6BC782BD" w:rsidR="00345B71" w:rsidRPr="00345B71" w:rsidRDefault="00C376E1" w:rsidP="00345B71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345B71" w:rsidRPr="00345B71">
                        <w:rPr>
                          <w:lang w:val="en-US"/>
                        </w:rPr>
                        <w:t xml:space="preserve">Deployment Pipelines </w:t>
                      </w:r>
                      <w:proofErr w:type="spellStart"/>
                      <w:r w:rsidR="00345B71" w:rsidRPr="00345B71">
                        <w:rPr>
                          <w:lang w:val="en-US"/>
                        </w:rPr>
                        <w:t>mit</w:t>
                      </w:r>
                      <w:proofErr w:type="spellEnd"/>
                      <w:r w:rsidR="00345B71" w:rsidRPr="00345B71">
                        <w:rPr>
                          <w:lang w:val="en-US"/>
                        </w:rPr>
                        <w:t xml:space="preserve"> Jenkins</w:t>
                      </w:r>
                    </w:p>
                    <w:p w14:paraId="11A1F686" w14:textId="5FEF79FB" w:rsidR="00345B71" w:rsidRPr="00345B71" w:rsidRDefault="00C376E1" w:rsidP="00345B71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345B71" w:rsidRPr="00345B71">
                        <w:rPr>
                          <w:lang w:val="en-US"/>
                        </w:rPr>
                        <w:t xml:space="preserve">Logging </w:t>
                      </w:r>
                      <w:proofErr w:type="spellStart"/>
                      <w:r w:rsidR="00345B71" w:rsidRPr="00345B71">
                        <w:rPr>
                          <w:lang w:val="en-US"/>
                        </w:rPr>
                        <w:t>mit</w:t>
                      </w:r>
                      <w:proofErr w:type="spellEnd"/>
                      <w:r w:rsidR="00345B71" w:rsidRPr="00345B7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345B71" w:rsidRPr="00345B71">
                        <w:rPr>
                          <w:lang w:val="en-US"/>
                        </w:rPr>
                        <w:t>Elasticsearch</w:t>
                      </w:r>
                      <w:proofErr w:type="spellEnd"/>
                      <w:r w:rsidR="00345B71" w:rsidRPr="00345B71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345B71" w:rsidRPr="00345B71">
                        <w:rPr>
                          <w:lang w:val="en-US"/>
                        </w:rPr>
                        <w:t>Logstash</w:t>
                      </w:r>
                      <w:proofErr w:type="spellEnd"/>
                      <w:r w:rsidR="00345B71" w:rsidRPr="00345B71">
                        <w:rPr>
                          <w:lang w:val="en-US"/>
                        </w:rPr>
                        <w:t xml:space="preserve"> und </w:t>
                      </w:r>
                      <w:proofErr w:type="spellStart"/>
                      <w:r w:rsidR="00345B71" w:rsidRPr="00345B71">
                        <w:rPr>
                          <w:lang w:val="en-US"/>
                        </w:rPr>
                        <w:t>Kibana</w:t>
                      </w:r>
                      <w:proofErr w:type="spellEnd"/>
                    </w:p>
                    <w:p w14:paraId="0D7B26E8" w14:textId="607EF2D1" w:rsidR="00345B71" w:rsidRPr="00345B71" w:rsidRDefault="00C376E1" w:rsidP="00345B71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345B71" w:rsidRPr="00345B71">
                        <w:rPr>
                          <w:lang w:val="en-US"/>
                        </w:rPr>
                        <w:t xml:space="preserve">vSphere 5/6 </w:t>
                      </w:r>
                      <w:proofErr w:type="spellStart"/>
                      <w:r w:rsidR="00345B71" w:rsidRPr="00345B71">
                        <w:rPr>
                          <w:lang w:val="en-US"/>
                        </w:rPr>
                        <w:t>Systemadministration</w:t>
                      </w:r>
                      <w:proofErr w:type="spellEnd"/>
                      <w:r w:rsidR="00345B71" w:rsidRPr="00345B71">
                        <w:rPr>
                          <w:lang w:val="en-US"/>
                        </w:rPr>
                        <w:t xml:space="preserve"> (VCP55 - VMware </w:t>
                      </w:r>
                      <w:r>
                        <w:rPr>
                          <w:lang w:val="en-US"/>
                        </w:rPr>
                        <w:t xml:space="preserve">- </w:t>
                      </w:r>
                      <w:r w:rsidR="00345B71" w:rsidRPr="00345B71">
                        <w:rPr>
                          <w:lang w:val="en-US"/>
                        </w:rPr>
                        <w:t>Certified Professional 5 Data Center Virtualization)</w:t>
                      </w:r>
                    </w:p>
                    <w:p w14:paraId="48905CE9" w14:textId="01361AB7" w:rsidR="00345B71" w:rsidRPr="00345B71" w:rsidRDefault="00C376E1" w:rsidP="00345B71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345B71" w:rsidRPr="00345B71">
                        <w:rPr>
                          <w:lang w:val="en-US"/>
                        </w:rPr>
                        <w:t>vSphere Automation</w:t>
                      </w:r>
                    </w:p>
                    <w:p w14:paraId="65492D2F" w14:textId="387870C3" w:rsidR="00345B71" w:rsidRPr="00345B71" w:rsidRDefault="00C376E1" w:rsidP="00345B71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345B71" w:rsidRPr="00345B71">
                        <w:rPr>
                          <w:lang w:val="en-US"/>
                        </w:rPr>
                        <w:t xml:space="preserve">Linux Advanced </w:t>
                      </w:r>
                      <w:proofErr w:type="spellStart"/>
                      <w:r w:rsidR="00345B71" w:rsidRPr="00345B71">
                        <w:rPr>
                          <w:lang w:val="en-US"/>
                        </w:rPr>
                        <w:t>Systemadministration</w:t>
                      </w:r>
                      <w:proofErr w:type="spellEnd"/>
                    </w:p>
                    <w:p w14:paraId="6B2CFE10" w14:textId="77777777" w:rsidR="00C376E1" w:rsidRDefault="00C376E1" w:rsidP="00345B71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345B71" w:rsidRPr="00345B71">
                        <w:rPr>
                          <w:lang w:val="en-US"/>
                        </w:rPr>
                        <w:t xml:space="preserve">Linux System </w:t>
                      </w:r>
                      <w:proofErr w:type="spellStart"/>
                      <w:r w:rsidR="00345B71" w:rsidRPr="00345B71">
                        <w:rPr>
                          <w:lang w:val="en-US"/>
                        </w:rPr>
                        <w:t>Prov</w:t>
                      </w:r>
                      <w:r>
                        <w:rPr>
                          <w:lang w:val="en-US"/>
                        </w:rPr>
                        <w:t>isionierung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von Red Hat/CentOS,</w:t>
                      </w:r>
                    </w:p>
                    <w:p w14:paraId="43575C69" w14:textId="54B280F5" w:rsidR="00345B71" w:rsidRPr="00345B71" w:rsidRDefault="00C376E1" w:rsidP="00345B71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r w:rsidR="00345B71" w:rsidRPr="00345B71">
                        <w:rPr>
                          <w:lang w:val="en-US"/>
                        </w:rPr>
                        <w:t>Debian</w:t>
                      </w:r>
                      <w:proofErr w:type="spellEnd"/>
                      <w:r w:rsidR="00345B71" w:rsidRPr="00345B71">
                        <w:rPr>
                          <w:lang w:val="en-US"/>
                        </w:rPr>
                        <w:t xml:space="preserve"> und Ubuntu </w:t>
                      </w:r>
                    </w:p>
                    <w:p w14:paraId="0980F70C" w14:textId="5F0A0E4B" w:rsidR="00345B71" w:rsidRPr="00345B71" w:rsidRDefault="00C376E1" w:rsidP="00345B71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345B71" w:rsidRPr="00345B71">
                        <w:rPr>
                          <w:lang w:val="en-US"/>
                        </w:rPr>
                        <w:t xml:space="preserve">Linux </w:t>
                      </w:r>
                      <w:proofErr w:type="spellStart"/>
                      <w:r w:rsidR="00345B71" w:rsidRPr="00345B71">
                        <w:rPr>
                          <w:lang w:val="en-US"/>
                        </w:rPr>
                        <w:t>Härtung</w:t>
                      </w:r>
                      <w:proofErr w:type="spellEnd"/>
                    </w:p>
                    <w:p w14:paraId="3392451A" w14:textId="1FD3448A" w:rsidR="00345B71" w:rsidRPr="00345B71" w:rsidRDefault="00C376E1" w:rsidP="00345B71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345B71" w:rsidRPr="00345B71">
                        <w:rPr>
                          <w:lang w:val="en-US"/>
                        </w:rPr>
                        <w:t xml:space="preserve">Load Balancer </w:t>
                      </w:r>
                      <w:proofErr w:type="spellStart"/>
                      <w:r w:rsidR="00345B71" w:rsidRPr="00345B71">
                        <w:rPr>
                          <w:lang w:val="en-US"/>
                        </w:rPr>
                        <w:t>wie</w:t>
                      </w:r>
                      <w:proofErr w:type="spellEnd"/>
                      <w:r w:rsidR="00345B71" w:rsidRPr="00345B7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345B71" w:rsidRPr="00345B71">
                        <w:rPr>
                          <w:lang w:val="en-US"/>
                        </w:rPr>
                        <w:t>HAProxy</w:t>
                      </w:r>
                      <w:proofErr w:type="spellEnd"/>
                    </w:p>
                    <w:p w14:paraId="0D71C3B3" w14:textId="06F92E30" w:rsidR="00345B71" w:rsidRPr="00345B71" w:rsidRDefault="00C376E1" w:rsidP="00345B71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345B71" w:rsidRPr="00345B71">
                        <w:rPr>
                          <w:lang w:val="en-US"/>
                        </w:rPr>
                        <w:t xml:space="preserve">MongoDB </w:t>
                      </w:r>
                      <w:proofErr w:type="spellStart"/>
                      <w:r w:rsidR="00345B71" w:rsidRPr="00345B71">
                        <w:rPr>
                          <w:lang w:val="en-US"/>
                        </w:rPr>
                        <w:t>Systemadministration</w:t>
                      </w:r>
                      <w:proofErr w:type="spellEnd"/>
                    </w:p>
                    <w:p w14:paraId="606D67EB" w14:textId="29F65C7F" w:rsidR="00345B71" w:rsidRPr="00345B71" w:rsidRDefault="00C376E1" w:rsidP="00345B71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345B71" w:rsidRPr="00345B71">
                        <w:rPr>
                          <w:lang w:val="en-US"/>
                        </w:rPr>
                        <w:t xml:space="preserve">Monitoring </w:t>
                      </w:r>
                      <w:proofErr w:type="spellStart"/>
                      <w:r w:rsidR="00345B71" w:rsidRPr="00345B71">
                        <w:rPr>
                          <w:lang w:val="en-US"/>
                        </w:rPr>
                        <w:t>mit</w:t>
                      </w:r>
                      <w:proofErr w:type="spellEnd"/>
                      <w:r w:rsidR="00345B71" w:rsidRPr="00345B71">
                        <w:rPr>
                          <w:lang w:val="en-US"/>
                        </w:rPr>
                        <w:t xml:space="preserve"> Nagios, Icinga2, </w:t>
                      </w:r>
                      <w:proofErr w:type="spellStart"/>
                      <w:r w:rsidR="00345B71" w:rsidRPr="00345B71">
                        <w:rPr>
                          <w:lang w:val="en-US"/>
                        </w:rPr>
                        <w:t>Munin</w:t>
                      </w:r>
                      <w:proofErr w:type="spellEnd"/>
                      <w:r w:rsidR="00345B71" w:rsidRPr="00345B71">
                        <w:rPr>
                          <w:lang w:val="en-US"/>
                        </w:rPr>
                        <w:t>, cacti</w:t>
                      </w:r>
                    </w:p>
                    <w:p w14:paraId="60387D8F" w14:textId="0C1C7B56" w:rsidR="00345B71" w:rsidRDefault="00C376E1" w:rsidP="00345B71">
                      <w:pPr>
                        <w:ind w:left="1985"/>
                      </w:pPr>
                      <w:r>
                        <w:t xml:space="preserve">- </w:t>
                      </w:r>
                      <w:r w:rsidR="00345B71">
                        <w:t xml:space="preserve">Versionsverwaltung wie </w:t>
                      </w:r>
                      <w:proofErr w:type="spellStart"/>
                      <w:r w:rsidR="00345B71">
                        <w:t>Git</w:t>
                      </w:r>
                      <w:proofErr w:type="spellEnd"/>
                      <w:r w:rsidR="00345B71">
                        <w:t xml:space="preserve"> in Verbindung mit Gerrit</w:t>
                      </w:r>
                    </w:p>
                    <w:p w14:paraId="7235B2F5" w14:textId="28F4A817" w:rsidR="00345B71" w:rsidRPr="00345B71" w:rsidRDefault="00C376E1" w:rsidP="00345B71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345B71" w:rsidRPr="00345B71">
                        <w:rPr>
                          <w:lang w:val="en-US"/>
                        </w:rPr>
                        <w:t>Scrum Master</w:t>
                      </w:r>
                    </w:p>
                    <w:p w14:paraId="111F634F" w14:textId="7859F702" w:rsidR="00345B71" w:rsidRPr="00345B71" w:rsidRDefault="00C376E1" w:rsidP="00345B71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345B71" w:rsidRPr="00345B71">
                        <w:rPr>
                          <w:lang w:val="en-US"/>
                        </w:rPr>
                        <w:t xml:space="preserve">AMQP </w:t>
                      </w:r>
                      <w:proofErr w:type="spellStart"/>
                      <w:r w:rsidR="00345B71" w:rsidRPr="00345B71">
                        <w:rPr>
                          <w:lang w:val="en-US"/>
                        </w:rPr>
                        <w:t>mit</w:t>
                      </w:r>
                      <w:proofErr w:type="spellEnd"/>
                      <w:r w:rsidR="00345B71" w:rsidRPr="00345B7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345B71" w:rsidRPr="00345B71">
                        <w:rPr>
                          <w:lang w:val="en-US"/>
                        </w:rPr>
                        <w:t>RabbitMQ</w:t>
                      </w:r>
                      <w:proofErr w:type="spellEnd"/>
                    </w:p>
                    <w:p w14:paraId="7C317C60" w14:textId="2E660FDF" w:rsidR="00345B71" w:rsidRPr="00345B71" w:rsidRDefault="00C376E1" w:rsidP="00345B71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r w:rsidR="00345B71" w:rsidRPr="00345B71">
                        <w:rPr>
                          <w:lang w:val="en-US"/>
                        </w:rPr>
                        <w:t>JBoss</w:t>
                      </w:r>
                      <w:proofErr w:type="spellEnd"/>
                      <w:r w:rsidR="00345B71" w:rsidRPr="00345B71">
                        <w:rPr>
                          <w:lang w:val="en-US"/>
                        </w:rPr>
                        <w:t xml:space="preserve"> Application Server Administration</w:t>
                      </w:r>
                    </w:p>
                    <w:p w14:paraId="117D754D" w14:textId="1C7BB980" w:rsidR="00345B71" w:rsidRPr="00345B71" w:rsidRDefault="00C376E1" w:rsidP="00345B71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345B71" w:rsidRPr="00345B71">
                        <w:rPr>
                          <w:lang w:val="en-US"/>
                        </w:rPr>
                        <w:t>Docker</w:t>
                      </w:r>
                    </w:p>
                    <w:p w14:paraId="1509B95B" w14:textId="7166F2A1" w:rsidR="00345B71" w:rsidRPr="00345B71" w:rsidRDefault="00C376E1" w:rsidP="00345B71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345B71" w:rsidRPr="00345B71">
                        <w:rPr>
                          <w:lang w:val="en-US"/>
                        </w:rPr>
                        <w:t>JIRA/Confluence Administration</w:t>
                      </w:r>
                    </w:p>
                    <w:p w14:paraId="31189C3F" w14:textId="15770752" w:rsidR="00345B71" w:rsidRPr="00345B71" w:rsidRDefault="00C376E1" w:rsidP="00345B71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345B71" w:rsidRPr="00345B71">
                        <w:rPr>
                          <w:lang w:val="en-US"/>
                        </w:rPr>
                        <w:t>AWS Cloud Automation</w:t>
                      </w:r>
                    </w:p>
                    <w:p w14:paraId="182EDB9B" w14:textId="12609FF2" w:rsidR="00345B71" w:rsidRDefault="00C376E1" w:rsidP="00345B71">
                      <w:pPr>
                        <w:ind w:left="1985"/>
                      </w:pPr>
                      <w:r>
                        <w:t xml:space="preserve">- </w:t>
                      </w:r>
                      <w:r w:rsidR="00345B71">
                        <w:t xml:space="preserve">OAUTH2 Server auf Basis von </w:t>
                      </w:r>
                      <w:proofErr w:type="spellStart"/>
                      <w:r w:rsidR="00345B71">
                        <w:t>keycloak</w:t>
                      </w:r>
                      <w:proofErr w:type="spellEnd"/>
                    </w:p>
                    <w:p w14:paraId="58AB7E0F" w14:textId="25E073B7" w:rsidR="00345B71" w:rsidRDefault="00C376E1" w:rsidP="00345B71">
                      <w:pPr>
                        <w:ind w:left="1985"/>
                      </w:pPr>
                      <w:r>
                        <w:t xml:space="preserve">- </w:t>
                      </w:r>
                      <w:r w:rsidR="00345B71">
                        <w:t xml:space="preserve">Linux Cluster mit </w:t>
                      </w:r>
                      <w:proofErr w:type="spellStart"/>
                      <w:r w:rsidR="00345B71">
                        <w:t>Zookeeper</w:t>
                      </w:r>
                      <w:proofErr w:type="spellEnd"/>
                    </w:p>
                    <w:p w14:paraId="460FDA7E" w14:textId="2EC40501" w:rsidR="00345B71" w:rsidRDefault="00C376E1" w:rsidP="00345B71">
                      <w:pPr>
                        <w:ind w:left="1985"/>
                      </w:pPr>
                      <w:r>
                        <w:t xml:space="preserve">- </w:t>
                      </w:r>
                      <w:proofErr w:type="spellStart"/>
                      <w:r w:rsidR="00345B71">
                        <w:t>Mesos</w:t>
                      </w:r>
                      <w:proofErr w:type="spellEnd"/>
                    </w:p>
                    <w:p w14:paraId="693DF3D4" w14:textId="3100C2D1" w:rsidR="00345B71" w:rsidRDefault="00C376E1" w:rsidP="00345B71">
                      <w:pPr>
                        <w:ind w:left="1985"/>
                      </w:pPr>
                      <w:r>
                        <w:t xml:space="preserve">- </w:t>
                      </w:r>
                      <w:proofErr w:type="spellStart"/>
                      <w:r w:rsidR="00345B71">
                        <w:t>Kubernetes</w:t>
                      </w:r>
                      <w:proofErr w:type="spellEnd"/>
                    </w:p>
                    <w:p w14:paraId="08C006FA" w14:textId="4EE8C7B2" w:rsidR="00345B71" w:rsidRDefault="00C376E1" w:rsidP="00345B71">
                      <w:pPr>
                        <w:ind w:left="1985"/>
                      </w:pPr>
                      <w:r>
                        <w:t xml:space="preserve">- </w:t>
                      </w:r>
                      <w:r w:rsidR="00345B71">
                        <w:t>mantl.io</w:t>
                      </w:r>
                    </w:p>
                    <w:p w14:paraId="49D85B11" w14:textId="5341CAAF" w:rsidR="00345B71" w:rsidRDefault="00C376E1" w:rsidP="00345B71">
                      <w:pPr>
                        <w:ind w:firstLine="1985"/>
                      </w:pPr>
                      <w:r>
                        <w:t xml:space="preserve">- </w:t>
                      </w:r>
                      <w:r w:rsidR="00345B71">
                        <w:t>Ruby Entwicklung</w:t>
                      </w:r>
                    </w:p>
                    <w:p w14:paraId="0C2A8880" w14:textId="1E097F4E" w:rsidR="00345B71" w:rsidRDefault="00C376E1" w:rsidP="00345B71">
                      <w:pPr>
                        <w:ind w:firstLine="1985"/>
                      </w:pPr>
                      <w:r>
                        <w:t xml:space="preserve">- </w:t>
                      </w:r>
                      <w:proofErr w:type="spellStart"/>
                      <w:r w:rsidR="00345B71">
                        <w:t>OpenStack</w:t>
                      </w:r>
                      <w:proofErr w:type="spellEnd"/>
                    </w:p>
                    <w:p w14:paraId="56C34A80" w14:textId="6D65A41B" w:rsidR="00345B71" w:rsidRDefault="00C376E1" w:rsidP="00345B71">
                      <w:pPr>
                        <w:ind w:firstLine="1985"/>
                      </w:pPr>
                      <w:r>
                        <w:t xml:space="preserve">- </w:t>
                      </w:r>
                      <w:r w:rsidR="00345B71">
                        <w:t>Automation</w:t>
                      </w:r>
                    </w:p>
                    <w:p w14:paraId="1D0DEC97" w14:textId="6F5598AA" w:rsidR="00345B71" w:rsidRDefault="00C376E1" w:rsidP="00345B71">
                      <w:pPr>
                        <w:ind w:firstLine="1985"/>
                      </w:pPr>
                      <w:r>
                        <w:t xml:space="preserve">- </w:t>
                      </w:r>
                      <w:r w:rsidR="00345B71">
                        <w:t>Orchestrierung</w:t>
                      </w:r>
                    </w:p>
                    <w:p w14:paraId="3A3A1966" w14:textId="41CEB183" w:rsidR="00345B71" w:rsidRDefault="00C376E1" w:rsidP="00345B71">
                      <w:pPr>
                        <w:ind w:firstLine="1985"/>
                      </w:pPr>
                      <w:r>
                        <w:t xml:space="preserve">- </w:t>
                      </w:r>
                      <w:r w:rsidR="00345B71">
                        <w:t>Digitale Transformation</w:t>
                      </w:r>
                    </w:p>
                    <w:p w14:paraId="61ED2EE7" w14:textId="317CBCE4" w:rsidR="00345B71" w:rsidRDefault="00C376E1" w:rsidP="00345B71">
                      <w:pPr>
                        <w:ind w:firstLine="1985"/>
                      </w:pPr>
                      <w:r>
                        <w:t xml:space="preserve">- </w:t>
                      </w:r>
                      <w:proofErr w:type="spellStart"/>
                      <w:r w:rsidR="00345B71">
                        <w:t>Microservices</w:t>
                      </w:r>
                      <w:proofErr w:type="spellEnd"/>
                    </w:p>
                    <w:p w14:paraId="632D2D61" w14:textId="1967498D" w:rsidR="00345B71" w:rsidRDefault="00C376E1" w:rsidP="00345B71">
                      <w:pPr>
                        <w:ind w:firstLine="1985"/>
                      </w:pPr>
                      <w:r>
                        <w:t xml:space="preserve">- </w:t>
                      </w:r>
                      <w:r w:rsidR="00345B71">
                        <w:t xml:space="preserve">Microsoft </w:t>
                      </w:r>
                      <w:proofErr w:type="spellStart"/>
                      <w:r w:rsidR="00345B71">
                        <w:t>Azure</w:t>
                      </w:r>
                      <w:proofErr w:type="spellEnd"/>
                    </w:p>
                    <w:p w14:paraId="5732DDCB" w14:textId="28F4D686" w:rsidR="00345B71" w:rsidRDefault="00C376E1" w:rsidP="00345B71">
                      <w:pPr>
                        <w:ind w:firstLine="1985"/>
                      </w:pPr>
                      <w:r>
                        <w:t xml:space="preserve">- </w:t>
                      </w:r>
                      <w:r w:rsidR="00345B71">
                        <w:t>Telekom Cloud</w:t>
                      </w:r>
                    </w:p>
                    <w:p w14:paraId="5573A2BD" w14:textId="53D6A3AD" w:rsidR="00345B71" w:rsidRDefault="00C376E1" w:rsidP="00345B71">
                      <w:pPr>
                        <w:ind w:firstLine="1985"/>
                      </w:pPr>
                      <w:r>
                        <w:t xml:space="preserve">- </w:t>
                      </w:r>
                      <w:proofErr w:type="spellStart"/>
                      <w:r w:rsidR="00345B71">
                        <w:t>IoT</w:t>
                      </w:r>
                      <w:proofErr w:type="spellEnd"/>
                      <w:r w:rsidR="00345B71">
                        <w:t xml:space="preserve"> (Internet </w:t>
                      </w:r>
                      <w:proofErr w:type="spellStart"/>
                      <w:r w:rsidR="00345B71">
                        <w:t>of</w:t>
                      </w:r>
                      <w:proofErr w:type="spellEnd"/>
                      <w:r w:rsidR="00345B71">
                        <w:t xml:space="preserve"> Things)</w:t>
                      </w:r>
                    </w:p>
                    <w:p w14:paraId="50371F60" w14:textId="6C520B3F" w:rsidR="00345B71" w:rsidRDefault="00C376E1" w:rsidP="00345B71">
                      <w:pPr>
                        <w:ind w:firstLine="1985"/>
                      </w:pPr>
                      <w:r>
                        <w:t xml:space="preserve">- </w:t>
                      </w:r>
                      <w:r w:rsidR="00345B71">
                        <w:t>MQTT</w:t>
                      </w:r>
                    </w:p>
                    <w:p w14:paraId="2460EB80" w14:textId="22866334" w:rsidR="00896205" w:rsidRDefault="00C376E1" w:rsidP="00345B71">
                      <w:pPr>
                        <w:ind w:firstLine="1985"/>
                        <w:rPr>
                          <w:b/>
                        </w:rPr>
                      </w:pPr>
                      <w:r>
                        <w:t xml:space="preserve">- </w:t>
                      </w:r>
                      <w:proofErr w:type="spellStart"/>
                      <w:r w:rsidR="00345B71">
                        <w:t>Dockerisierung</w:t>
                      </w:r>
                      <w:proofErr w:type="spellEnd"/>
                      <w:r w:rsidR="00345B71">
                        <w:t xml:space="preserve"> von Java, </w:t>
                      </w:r>
                      <w:proofErr w:type="spellStart"/>
                      <w:r w:rsidR="00345B71">
                        <w:t>Tomcat</w:t>
                      </w:r>
                      <w:proofErr w:type="spellEnd"/>
                      <w:r w:rsidR="00345B71">
                        <w:t xml:space="preserve"> und </w:t>
                      </w:r>
                      <w:proofErr w:type="spellStart"/>
                      <w:r w:rsidR="00345B71">
                        <w:t>Wildfly</w:t>
                      </w:r>
                      <w:proofErr w:type="spellEnd"/>
                    </w:p>
                    <w:p w14:paraId="08E3275B" w14:textId="77777777" w:rsidR="00DD7CA1" w:rsidRDefault="00DD7CA1" w:rsidP="00DD7CA1">
                      <w:pPr>
                        <w:pBdr>
                          <w:bottom w:val="outset" w:sz="6" w:space="1" w:color="auto"/>
                        </w:pBdr>
                      </w:pPr>
                    </w:p>
                    <w:p w14:paraId="259DBF4B" w14:textId="77777777" w:rsidR="00DD7CA1" w:rsidRDefault="00DD7CA1" w:rsidP="00DD7CA1">
                      <w:pPr>
                        <w:rPr>
                          <w:b/>
                        </w:rPr>
                      </w:pPr>
                    </w:p>
                    <w:p w14:paraId="5B572A3F" w14:textId="77777777" w:rsidR="000E3A44" w:rsidRDefault="00D52717" w:rsidP="00F13F61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0E3A44" w:rsidRPr="000E3A44">
                        <w:t>7/2017 - 10/2017</w:t>
                      </w:r>
                    </w:p>
                    <w:p w14:paraId="0FC642E7" w14:textId="2E7ADD68" w:rsidR="00D52717" w:rsidRPr="00653DE5" w:rsidRDefault="00D52717" w:rsidP="00F13F61">
                      <w:pPr>
                        <w:rPr>
                          <w:b/>
                        </w:rPr>
                      </w:pPr>
                      <w:r w:rsidRPr="00653DE5">
                        <w:rPr>
                          <w:b/>
                        </w:rPr>
                        <w:t>Firma/ORT</w:t>
                      </w:r>
                      <w:r w:rsidRPr="00653DE5">
                        <w:rPr>
                          <w:b/>
                        </w:rPr>
                        <w:tab/>
                        <w:t xml:space="preserve">          </w:t>
                      </w:r>
                      <w:r w:rsidR="000E3A44" w:rsidRPr="00653DE5">
                        <w:t>ITERGO in Düsseldorf</w:t>
                      </w:r>
                    </w:p>
                    <w:p w14:paraId="0D125088" w14:textId="77777777" w:rsidR="000E3A44" w:rsidRPr="00653DE5" w:rsidRDefault="00D52717" w:rsidP="000E3A44">
                      <w:r w:rsidRPr="00653DE5">
                        <w:rPr>
                          <w:b/>
                        </w:rPr>
                        <w:t>Tätigkeit</w:t>
                      </w:r>
                      <w:r w:rsidRPr="00653DE5">
                        <w:rPr>
                          <w:b/>
                        </w:rPr>
                        <w:tab/>
                        <w:t xml:space="preserve">          </w:t>
                      </w:r>
                      <w:r w:rsidR="000E3A44" w:rsidRPr="00653DE5">
                        <w:t xml:space="preserve">DevSecOps Cloud Computing, </w:t>
                      </w:r>
                    </w:p>
                    <w:p w14:paraId="7F23C577" w14:textId="12A81740" w:rsidR="00D52717" w:rsidRPr="00653DE5" w:rsidRDefault="000E3A44" w:rsidP="000E3A44">
                      <w:pPr>
                        <w:ind w:firstLine="1985"/>
                      </w:pPr>
                      <w:r w:rsidRPr="00653DE5">
                        <w:t>Continuous Deployment/Delivery, Linux</w:t>
                      </w:r>
                    </w:p>
                    <w:p w14:paraId="1A5B677C" w14:textId="1A1CEB23" w:rsidR="00D52717" w:rsidRPr="00F13F61" w:rsidRDefault="00D52717" w:rsidP="00A66CB3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>Kurzbeschreibung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="000E3A44" w:rsidRPr="000E3A44">
                        <w:t>Versicherungen</w:t>
                      </w:r>
                    </w:p>
                    <w:p w14:paraId="3F9DC043" w14:textId="6D6F7BF4" w:rsidR="00D52717" w:rsidRPr="00F13F61" w:rsidRDefault="00D52717" w:rsidP="0013194C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>Fähigkeiten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t xml:space="preserve"> </w:t>
                      </w:r>
                      <w:r w:rsidR="000E3A44">
                        <w:t xml:space="preserve">         </w:t>
                      </w:r>
                      <w:r w:rsidR="000E3A44" w:rsidRPr="000E3A44">
                        <w:t>Ethernet, Puppet, TCP/IP</w:t>
                      </w:r>
                    </w:p>
                    <w:p w14:paraId="48435344" w14:textId="2DF8C891" w:rsidR="00D52717" w:rsidRDefault="00D52717" w:rsidP="0013194C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>Aufgaben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0E3A44" w:rsidRPr="000E3A44">
                        <w:t>Erstellung von Puppet Rezepten</w:t>
                      </w:r>
                    </w:p>
                    <w:p w14:paraId="0A47FF3E" w14:textId="77777777" w:rsidR="00D52717" w:rsidRDefault="00D52717" w:rsidP="00DD7CA1">
                      <w:pPr>
                        <w:pBdr>
                          <w:bottom w:val="outset" w:sz="6" w:space="1" w:color="auto"/>
                        </w:pBdr>
                        <w:rPr>
                          <w:b/>
                        </w:rPr>
                      </w:pPr>
                    </w:p>
                    <w:p w14:paraId="653D21AA" w14:textId="77777777" w:rsidR="00DD7CA1" w:rsidRDefault="00DD7CA1" w:rsidP="00A8074D">
                      <w:pPr>
                        <w:rPr>
                          <w:b/>
                        </w:rPr>
                      </w:pPr>
                    </w:p>
                    <w:p w14:paraId="381610D9" w14:textId="4D81CC1F" w:rsidR="00D52717" w:rsidRPr="00E37C43" w:rsidRDefault="00D52717" w:rsidP="00A8074D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7E6B6D" w:rsidRPr="007E6B6D">
                        <w:t>11/2013 - 12/2015</w:t>
                      </w:r>
                    </w:p>
                    <w:p w14:paraId="419121DC" w14:textId="13B57DC4" w:rsidR="00D52717" w:rsidRPr="00653DE5" w:rsidRDefault="00D52717" w:rsidP="00A8074D">
                      <w:r w:rsidRPr="00653DE5">
                        <w:rPr>
                          <w:b/>
                        </w:rPr>
                        <w:t>Firma/ORT</w:t>
                      </w:r>
                      <w:r w:rsidRPr="00653DE5">
                        <w:rPr>
                          <w:b/>
                        </w:rPr>
                        <w:tab/>
                        <w:t xml:space="preserve">          </w:t>
                      </w:r>
                      <w:r w:rsidR="007E6B6D" w:rsidRPr="00653DE5">
                        <w:t>DB Rent GmbH / DB Connect in Halle</w:t>
                      </w:r>
                    </w:p>
                    <w:p w14:paraId="4FAE0B6C" w14:textId="77777777" w:rsidR="007E6B6D" w:rsidRDefault="00D52717" w:rsidP="007E6B6D">
                      <w:pPr>
                        <w:rPr>
                          <w:lang w:val="en-US"/>
                        </w:rPr>
                      </w:pPr>
                      <w:proofErr w:type="spellStart"/>
                      <w:r w:rsidRPr="00B109C7">
                        <w:rPr>
                          <w:b/>
                          <w:lang w:val="en-US"/>
                        </w:rPr>
                        <w:t>Tätigkeit</w:t>
                      </w:r>
                      <w:proofErr w:type="spellEnd"/>
                      <w:r w:rsidRPr="00B109C7">
                        <w:rPr>
                          <w:b/>
                          <w:lang w:val="en-US"/>
                        </w:rPr>
                        <w:tab/>
                        <w:t xml:space="preserve">          </w:t>
                      </w:r>
                      <w:proofErr w:type="spellStart"/>
                      <w:r w:rsidR="007E6B6D" w:rsidRPr="007E6B6D">
                        <w:rPr>
                          <w:lang w:val="en-US"/>
                        </w:rPr>
                        <w:t>DevSecOps</w:t>
                      </w:r>
                      <w:proofErr w:type="spellEnd"/>
                      <w:r w:rsidR="007E6B6D" w:rsidRPr="007E6B6D">
                        <w:rPr>
                          <w:lang w:val="en-US"/>
                        </w:rPr>
                        <w:t xml:space="preserve"> Cloud Computing, Continuous </w:t>
                      </w:r>
                    </w:p>
                    <w:p w14:paraId="0592729F" w14:textId="598827F4" w:rsidR="00D52717" w:rsidRPr="007E6B6D" w:rsidRDefault="007E6B6D" w:rsidP="007E6B6D">
                      <w:pPr>
                        <w:ind w:firstLine="1985"/>
                        <w:rPr>
                          <w:b/>
                          <w:lang w:val="en-US"/>
                        </w:rPr>
                      </w:pPr>
                      <w:r w:rsidRPr="007E6B6D">
                        <w:rPr>
                          <w:lang w:val="en-US"/>
                        </w:rPr>
                        <w:t>Deployment/Delivery, Linux</w:t>
                      </w:r>
                      <w:r w:rsidR="00CE14AB">
                        <w:rPr>
                          <w:lang w:val="en-US"/>
                        </w:rPr>
                        <w:t xml:space="preserve"> S</w:t>
                      </w:r>
                      <w:r w:rsidR="00D52717" w:rsidRPr="007E6B6D">
                        <w:rPr>
                          <w:lang w:val="en-US"/>
                        </w:rPr>
                        <w:t>tatistics background</w:t>
                      </w:r>
                    </w:p>
                    <w:p w14:paraId="5E43F26F" w14:textId="49B9C4AA" w:rsidR="00D52717" w:rsidRPr="00653DE5" w:rsidRDefault="00D52717" w:rsidP="00A8074D">
                      <w:r w:rsidRPr="00653DE5">
                        <w:rPr>
                          <w:b/>
                        </w:rPr>
                        <w:t xml:space="preserve">Kurzbeschreibung    </w:t>
                      </w:r>
                      <w:r w:rsidR="007E6B6D" w:rsidRPr="00653DE5">
                        <w:t>Automobilbranche</w:t>
                      </w:r>
                    </w:p>
                    <w:p w14:paraId="09B4305A" w14:textId="32F34520" w:rsidR="00D52717" w:rsidRPr="00653DE5" w:rsidRDefault="00D52717" w:rsidP="007E6B6D">
                      <w:pPr>
                        <w:ind w:left="1985" w:hanging="1985"/>
                      </w:pPr>
                      <w:r w:rsidRPr="00653DE5">
                        <w:rPr>
                          <w:b/>
                        </w:rPr>
                        <w:t>Fähigkeiten</w:t>
                      </w:r>
                      <w:r w:rsidRPr="00653DE5">
                        <w:rPr>
                          <w:b/>
                        </w:rPr>
                        <w:tab/>
                      </w:r>
                      <w:r w:rsidR="007E6B6D" w:rsidRPr="00653DE5">
                        <w:t>bash, Ethernet, Internet, Intranet, Kubernetes, Linux, TCP/IP, Windows, Red Hat Linux, Debian Linux</w:t>
                      </w:r>
                    </w:p>
                    <w:p w14:paraId="713C7B94" w14:textId="77777777" w:rsidR="00900AAB" w:rsidRDefault="00900AAB" w:rsidP="007E6B6D">
                      <w:pPr>
                        <w:ind w:left="1985" w:hanging="1985"/>
                        <w:rPr>
                          <w:b/>
                        </w:rPr>
                      </w:pPr>
                    </w:p>
                    <w:p w14:paraId="385DD15B" w14:textId="77777777" w:rsidR="00900AAB" w:rsidRDefault="00900AAB" w:rsidP="007E6B6D">
                      <w:pPr>
                        <w:ind w:left="1985" w:hanging="1985"/>
                        <w:rPr>
                          <w:b/>
                        </w:rPr>
                      </w:pPr>
                    </w:p>
                    <w:p w14:paraId="79BB32A4" w14:textId="77777777" w:rsidR="00C94916" w:rsidRDefault="00C94916" w:rsidP="007E6B6D">
                      <w:pPr>
                        <w:ind w:left="1985" w:hanging="1985"/>
                        <w:rPr>
                          <w:b/>
                        </w:rPr>
                      </w:pPr>
                    </w:p>
                    <w:p w14:paraId="0100292F" w14:textId="3854EB11" w:rsidR="007E6B6D" w:rsidRDefault="00D52717" w:rsidP="007E6B6D">
                      <w:pPr>
                        <w:ind w:left="1985" w:hanging="1985"/>
                      </w:pPr>
                      <w:r w:rsidRPr="00AA5DFE">
                        <w:rPr>
                          <w:b/>
                        </w:rPr>
                        <w:t>Aufgaben</w:t>
                      </w:r>
                      <w:r>
                        <w:rPr>
                          <w:b/>
                        </w:rPr>
                        <w:t xml:space="preserve">                  </w:t>
                      </w:r>
                      <w:r w:rsidR="00CB1F40">
                        <w:rPr>
                          <w:b/>
                        </w:rPr>
                        <w:tab/>
                      </w:r>
                      <w:r w:rsidR="00C376E1" w:rsidRPr="00C376E1">
                        <w:t>-</w:t>
                      </w:r>
                      <w:r w:rsidR="00C376E1">
                        <w:t xml:space="preserve"> </w:t>
                      </w:r>
                      <w:r w:rsidR="007E6B6D">
                        <w:t xml:space="preserve">Puppet Rezepte entwickeln </w:t>
                      </w:r>
                    </w:p>
                    <w:p w14:paraId="072A1AAD" w14:textId="2CCAAF36" w:rsidR="007E6B6D" w:rsidRDefault="00C376E1" w:rsidP="007E6B6D">
                      <w:pPr>
                        <w:ind w:left="1985"/>
                      </w:pPr>
                      <w:r>
                        <w:t xml:space="preserve">  </w:t>
                      </w:r>
                      <w:r w:rsidR="007E6B6D">
                        <w:t>(Konfigurationsmanagement)</w:t>
                      </w:r>
                    </w:p>
                    <w:p w14:paraId="5AF8EBA6" w14:textId="76B081C1" w:rsidR="007E6B6D" w:rsidRPr="00C376E1" w:rsidRDefault="00C376E1" w:rsidP="007E6B6D">
                      <w:pPr>
                        <w:ind w:left="1985"/>
                      </w:pPr>
                      <w:r>
                        <w:t xml:space="preserve">- </w:t>
                      </w:r>
                      <w:r w:rsidR="007E6B6D" w:rsidRPr="00C376E1">
                        <w:t xml:space="preserve">automatische </w:t>
                      </w:r>
                      <w:proofErr w:type="spellStart"/>
                      <w:r w:rsidR="007E6B6D" w:rsidRPr="00C376E1">
                        <w:t>Deployments</w:t>
                      </w:r>
                      <w:proofErr w:type="spellEnd"/>
                      <w:r w:rsidR="007E6B6D" w:rsidRPr="00C376E1">
                        <w:t xml:space="preserve"> von MySQL, </w:t>
                      </w:r>
                    </w:p>
                    <w:p w14:paraId="754E0DC0" w14:textId="6C6ED2D4" w:rsidR="007E6B6D" w:rsidRPr="00C376E1" w:rsidRDefault="00C376E1" w:rsidP="007E6B6D">
                      <w:pPr>
                        <w:ind w:left="1985"/>
                      </w:pPr>
                      <w:r w:rsidRPr="00C376E1">
                        <w:t xml:space="preserve">  </w:t>
                      </w:r>
                      <w:proofErr w:type="spellStart"/>
                      <w:r w:rsidR="007E6B6D" w:rsidRPr="00C376E1">
                        <w:t>PostgreSQL</w:t>
                      </w:r>
                      <w:proofErr w:type="spellEnd"/>
                      <w:r w:rsidR="007E6B6D" w:rsidRPr="00C376E1">
                        <w:t xml:space="preserve">, </w:t>
                      </w:r>
                      <w:proofErr w:type="spellStart"/>
                      <w:r w:rsidR="007E6B6D" w:rsidRPr="00C376E1">
                        <w:t>MongoDB</w:t>
                      </w:r>
                      <w:proofErr w:type="spellEnd"/>
                      <w:r w:rsidR="007E6B6D" w:rsidRPr="00C376E1">
                        <w:t xml:space="preserve"> via Puppet und Jenkins</w:t>
                      </w:r>
                    </w:p>
                    <w:p w14:paraId="4E7273B6" w14:textId="729B09D2" w:rsidR="007E6B6D" w:rsidRPr="00C376E1" w:rsidRDefault="00C376E1" w:rsidP="007E6B6D">
                      <w:pPr>
                        <w:ind w:left="1985"/>
                      </w:pPr>
                      <w:r w:rsidRPr="00C376E1">
                        <w:t xml:space="preserve">- </w:t>
                      </w:r>
                      <w:proofErr w:type="spellStart"/>
                      <w:r w:rsidR="007E6B6D" w:rsidRPr="00C376E1">
                        <w:t>Deployment</w:t>
                      </w:r>
                      <w:proofErr w:type="spellEnd"/>
                      <w:r w:rsidR="007E6B6D" w:rsidRPr="00C376E1">
                        <w:t xml:space="preserve"> Pipelines mit Jenkins</w:t>
                      </w:r>
                    </w:p>
                    <w:p w14:paraId="17CDFBCA" w14:textId="40D4B267" w:rsidR="007E6B6D" w:rsidRPr="00C376E1" w:rsidRDefault="00C376E1" w:rsidP="007E6B6D">
                      <w:pPr>
                        <w:ind w:left="1985"/>
                      </w:pPr>
                      <w:r w:rsidRPr="00C376E1">
                        <w:t xml:space="preserve">- </w:t>
                      </w:r>
                      <w:proofErr w:type="spellStart"/>
                      <w:r w:rsidR="007E6B6D" w:rsidRPr="00C376E1">
                        <w:t>Logging</w:t>
                      </w:r>
                      <w:proofErr w:type="spellEnd"/>
                      <w:r w:rsidR="007E6B6D" w:rsidRPr="00C376E1">
                        <w:t xml:space="preserve"> mit </w:t>
                      </w:r>
                      <w:proofErr w:type="spellStart"/>
                      <w:r w:rsidR="007E6B6D" w:rsidRPr="00C376E1">
                        <w:t>Elasticsearch</w:t>
                      </w:r>
                      <w:proofErr w:type="spellEnd"/>
                      <w:r w:rsidR="007E6B6D" w:rsidRPr="00C376E1">
                        <w:t xml:space="preserve">, </w:t>
                      </w:r>
                      <w:proofErr w:type="spellStart"/>
                      <w:r w:rsidR="007E6B6D" w:rsidRPr="00C376E1">
                        <w:t>Logstash</w:t>
                      </w:r>
                      <w:proofErr w:type="spellEnd"/>
                      <w:r w:rsidR="007E6B6D" w:rsidRPr="00C376E1">
                        <w:t xml:space="preserve"> und </w:t>
                      </w:r>
                      <w:proofErr w:type="spellStart"/>
                      <w:r w:rsidR="007E6B6D" w:rsidRPr="00C376E1">
                        <w:t>Kibana</w:t>
                      </w:r>
                      <w:proofErr w:type="spellEnd"/>
                    </w:p>
                    <w:p w14:paraId="1B355C64" w14:textId="3ACCEFA9" w:rsidR="007E6B6D" w:rsidRPr="00C376E1" w:rsidRDefault="00C376E1" w:rsidP="007E6B6D">
                      <w:pPr>
                        <w:ind w:left="1985"/>
                      </w:pPr>
                      <w:r w:rsidRPr="00C376E1">
                        <w:t xml:space="preserve">- </w:t>
                      </w:r>
                      <w:proofErr w:type="spellStart"/>
                      <w:r w:rsidR="007E6B6D" w:rsidRPr="00C376E1">
                        <w:t>vSphere</w:t>
                      </w:r>
                      <w:proofErr w:type="spellEnd"/>
                      <w:r w:rsidR="007E6B6D" w:rsidRPr="00C376E1">
                        <w:t xml:space="preserve"> 5.5/6 Systemadministration </w:t>
                      </w:r>
                    </w:p>
                    <w:p w14:paraId="13508229" w14:textId="77777777" w:rsidR="00C376E1" w:rsidRDefault="00C376E1" w:rsidP="007E6B6D">
                      <w:pPr>
                        <w:ind w:left="1985"/>
                        <w:rPr>
                          <w:lang w:val="en-US"/>
                        </w:rPr>
                      </w:pPr>
                      <w:r w:rsidRPr="00A86519">
                        <w:t xml:space="preserve">  </w:t>
                      </w:r>
                      <w:r w:rsidR="007E6B6D" w:rsidRPr="007E6B6D">
                        <w:rPr>
                          <w:lang w:val="en-US"/>
                        </w:rPr>
                        <w:t>(VCP55 - VMware Certified Professional 5 Data</w:t>
                      </w:r>
                    </w:p>
                    <w:p w14:paraId="544132B9" w14:textId="129E13DF" w:rsidR="007E6B6D" w:rsidRPr="007E6B6D" w:rsidRDefault="007E6B6D" w:rsidP="007E6B6D">
                      <w:pPr>
                        <w:ind w:left="1985"/>
                        <w:rPr>
                          <w:lang w:val="en-US"/>
                        </w:rPr>
                      </w:pPr>
                      <w:r w:rsidRPr="007E6B6D">
                        <w:rPr>
                          <w:lang w:val="en-US"/>
                        </w:rPr>
                        <w:t xml:space="preserve"> </w:t>
                      </w:r>
                      <w:r w:rsidR="00C376E1">
                        <w:rPr>
                          <w:lang w:val="en-US"/>
                        </w:rPr>
                        <w:t xml:space="preserve">  </w:t>
                      </w:r>
                      <w:r w:rsidRPr="007E6B6D">
                        <w:rPr>
                          <w:lang w:val="en-US"/>
                        </w:rPr>
                        <w:t>Center Virtualization)</w:t>
                      </w:r>
                    </w:p>
                    <w:p w14:paraId="75AF4362" w14:textId="77777777" w:rsidR="007E6B6D" w:rsidRDefault="007E6B6D" w:rsidP="007E6B6D">
                      <w:pPr>
                        <w:ind w:left="1985" w:hanging="1985"/>
                        <w:rPr>
                          <w:lang w:val="en-US"/>
                        </w:rPr>
                      </w:pPr>
                    </w:p>
                    <w:p w14:paraId="6443C1D7" w14:textId="6C4C82BC" w:rsidR="007E6B6D" w:rsidRPr="007E6B6D" w:rsidRDefault="00C376E1" w:rsidP="00D86758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7E6B6D" w:rsidRPr="007E6B6D">
                        <w:rPr>
                          <w:lang w:val="en-US"/>
                        </w:rPr>
                        <w:t>vSphere Automation</w:t>
                      </w:r>
                    </w:p>
                    <w:p w14:paraId="16703EC2" w14:textId="4E404DFF" w:rsidR="007E6B6D" w:rsidRPr="007E6B6D" w:rsidRDefault="00C376E1" w:rsidP="00D86758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7E6B6D" w:rsidRPr="007E6B6D">
                        <w:rPr>
                          <w:lang w:val="en-US"/>
                        </w:rPr>
                        <w:t xml:space="preserve">Linux Advanced </w:t>
                      </w:r>
                      <w:proofErr w:type="spellStart"/>
                      <w:r w:rsidR="007E6B6D" w:rsidRPr="007E6B6D">
                        <w:rPr>
                          <w:lang w:val="en-US"/>
                        </w:rPr>
                        <w:t>Systemadministration</w:t>
                      </w:r>
                      <w:proofErr w:type="spellEnd"/>
                    </w:p>
                    <w:p w14:paraId="4AA4430B" w14:textId="77777777" w:rsidR="00C376E1" w:rsidRPr="00A86519" w:rsidRDefault="00C376E1" w:rsidP="00D86758">
                      <w:pPr>
                        <w:ind w:left="1985"/>
                        <w:rPr>
                          <w:lang w:val="en-US"/>
                        </w:rPr>
                      </w:pPr>
                      <w:r w:rsidRPr="00A86519">
                        <w:rPr>
                          <w:lang w:val="en-US"/>
                        </w:rPr>
                        <w:t xml:space="preserve">- </w:t>
                      </w:r>
                      <w:r w:rsidR="007E6B6D" w:rsidRPr="00A86519">
                        <w:rPr>
                          <w:lang w:val="en-US"/>
                        </w:rPr>
                        <w:t xml:space="preserve">Linux System </w:t>
                      </w:r>
                      <w:proofErr w:type="spellStart"/>
                      <w:r w:rsidR="007E6B6D" w:rsidRPr="00A86519">
                        <w:rPr>
                          <w:lang w:val="en-US"/>
                        </w:rPr>
                        <w:t>Provisionierung</w:t>
                      </w:r>
                      <w:proofErr w:type="spellEnd"/>
                      <w:r w:rsidR="007E6B6D" w:rsidRPr="00A86519">
                        <w:rPr>
                          <w:lang w:val="en-US"/>
                        </w:rPr>
                        <w:t xml:space="preserve"> von Red Hat/CentOS, </w:t>
                      </w:r>
                    </w:p>
                    <w:p w14:paraId="6B24504C" w14:textId="08CADA9C" w:rsidR="007E6B6D" w:rsidRPr="00A86519" w:rsidRDefault="00C376E1" w:rsidP="00D86758">
                      <w:pPr>
                        <w:ind w:left="1985"/>
                        <w:rPr>
                          <w:lang w:val="en-US"/>
                        </w:rPr>
                      </w:pPr>
                      <w:r w:rsidRPr="00A86519"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r w:rsidR="007E6B6D" w:rsidRPr="00A86519">
                        <w:rPr>
                          <w:lang w:val="en-US"/>
                        </w:rPr>
                        <w:t>Debian</w:t>
                      </w:r>
                      <w:proofErr w:type="spellEnd"/>
                      <w:r w:rsidR="007E6B6D" w:rsidRPr="00A86519">
                        <w:rPr>
                          <w:lang w:val="en-US"/>
                        </w:rPr>
                        <w:t xml:space="preserve"> und Ubuntu </w:t>
                      </w:r>
                    </w:p>
                    <w:p w14:paraId="6B2959CF" w14:textId="69314C24" w:rsidR="007E6B6D" w:rsidRPr="00A86519" w:rsidRDefault="00C376E1" w:rsidP="00D86758">
                      <w:pPr>
                        <w:ind w:left="1985"/>
                        <w:rPr>
                          <w:lang w:val="en-US"/>
                        </w:rPr>
                      </w:pPr>
                      <w:r w:rsidRPr="00A86519">
                        <w:rPr>
                          <w:lang w:val="en-US"/>
                        </w:rPr>
                        <w:t xml:space="preserve">- </w:t>
                      </w:r>
                      <w:r w:rsidR="007E6B6D" w:rsidRPr="00A86519">
                        <w:rPr>
                          <w:lang w:val="en-US"/>
                        </w:rPr>
                        <w:t xml:space="preserve">Linux </w:t>
                      </w:r>
                      <w:proofErr w:type="spellStart"/>
                      <w:r w:rsidR="007E6B6D" w:rsidRPr="00A86519">
                        <w:rPr>
                          <w:lang w:val="en-US"/>
                        </w:rPr>
                        <w:t>Härtung</w:t>
                      </w:r>
                      <w:proofErr w:type="spellEnd"/>
                    </w:p>
                    <w:p w14:paraId="2C67511D" w14:textId="2342E722" w:rsidR="007E6B6D" w:rsidRPr="00A86519" w:rsidRDefault="00C376E1" w:rsidP="00D86758">
                      <w:pPr>
                        <w:ind w:left="1985"/>
                        <w:rPr>
                          <w:lang w:val="en-US"/>
                        </w:rPr>
                      </w:pPr>
                      <w:r w:rsidRPr="00A86519">
                        <w:rPr>
                          <w:lang w:val="en-US"/>
                        </w:rPr>
                        <w:t xml:space="preserve">- </w:t>
                      </w:r>
                      <w:r w:rsidR="007E6B6D" w:rsidRPr="00A86519">
                        <w:rPr>
                          <w:lang w:val="en-US"/>
                        </w:rPr>
                        <w:t xml:space="preserve">Load Balancer </w:t>
                      </w:r>
                      <w:proofErr w:type="spellStart"/>
                      <w:r w:rsidR="007E6B6D" w:rsidRPr="00A86519">
                        <w:rPr>
                          <w:lang w:val="en-US"/>
                        </w:rPr>
                        <w:t>wie</w:t>
                      </w:r>
                      <w:proofErr w:type="spellEnd"/>
                      <w:r w:rsidR="007E6B6D" w:rsidRPr="00A8651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E6B6D" w:rsidRPr="00A86519">
                        <w:rPr>
                          <w:lang w:val="en-US"/>
                        </w:rPr>
                        <w:t>HAProxy</w:t>
                      </w:r>
                      <w:proofErr w:type="spellEnd"/>
                    </w:p>
                    <w:p w14:paraId="129F8334" w14:textId="58A9C5F6" w:rsidR="007E6B6D" w:rsidRPr="007E6B6D" w:rsidRDefault="00C376E1" w:rsidP="00D86758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7E6B6D" w:rsidRPr="007E6B6D">
                        <w:rPr>
                          <w:lang w:val="en-US"/>
                        </w:rPr>
                        <w:t xml:space="preserve">MongoDB </w:t>
                      </w:r>
                      <w:proofErr w:type="spellStart"/>
                      <w:r w:rsidR="007E6B6D" w:rsidRPr="007E6B6D">
                        <w:rPr>
                          <w:lang w:val="en-US"/>
                        </w:rPr>
                        <w:t>Systemadministration</w:t>
                      </w:r>
                      <w:proofErr w:type="spellEnd"/>
                    </w:p>
                    <w:p w14:paraId="0C79282D" w14:textId="041C5A91" w:rsidR="007E6B6D" w:rsidRPr="007E6B6D" w:rsidRDefault="00C376E1" w:rsidP="00D86758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7E6B6D" w:rsidRPr="007E6B6D">
                        <w:rPr>
                          <w:lang w:val="en-US"/>
                        </w:rPr>
                        <w:t xml:space="preserve">Monitoring </w:t>
                      </w:r>
                      <w:proofErr w:type="spellStart"/>
                      <w:r w:rsidR="007E6B6D" w:rsidRPr="007E6B6D">
                        <w:rPr>
                          <w:lang w:val="en-US"/>
                        </w:rPr>
                        <w:t>mit</w:t>
                      </w:r>
                      <w:proofErr w:type="spellEnd"/>
                      <w:r w:rsidR="007E6B6D" w:rsidRPr="007E6B6D">
                        <w:rPr>
                          <w:lang w:val="en-US"/>
                        </w:rPr>
                        <w:t xml:space="preserve"> Nagios, Icinga2, </w:t>
                      </w:r>
                      <w:proofErr w:type="spellStart"/>
                      <w:r w:rsidR="007E6B6D" w:rsidRPr="007E6B6D">
                        <w:rPr>
                          <w:lang w:val="en-US"/>
                        </w:rPr>
                        <w:t>Munin</w:t>
                      </w:r>
                      <w:proofErr w:type="spellEnd"/>
                      <w:r w:rsidR="007E6B6D" w:rsidRPr="007E6B6D">
                        <w:rPr>
                          <w:lang w:val="en-US"/>
                        </w:rPr>
                        <w:t>, cacti</w:t>
                      </w:r>
                    </w:p>
                    <w:p w14:paraId="1F07085D" w14:textId="6346B6B3" w:rsidR="007E6B6D" w:rsidRDefault="00C376E1" w:rsidP="00D86758">
                      <w:pPr>
                        <w:ind w:left="1985"/>
                      </w:pPr>
                      <w:r>
                        <w:t xml:space="preserve">- </w:t>
                      </w:r>
                      <w:r w:rsidR="007E6B6D">
                        <w:t xml:space="preserve">Versionsverwaltung wie </w:t>
                      </w:r>
                      <w:proofErr w:type="spellStart"/>
                      <w:r w:rsidR="007E6B6D">
                        <w:t>Git</w:t>
                      </w:r>
                      <w:proofErr w:type="spellEnd"/>
                      <w:r w:rsidR="007E6B6D">
                        <w:t xml:space="preserve"> in Verbindung mit Gerrit</w:t>
                      </w:r>
                    </w:p>
                    <w:p w14:paraId="6BD88C3C" w14:textId="4D86B25F" w:rsidR="007E6B6D" w:rsidRPr="007E6B6D" w:rsidRDefault="00C376E1" w:rsidP="00D86758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7E6B6D" w:rsidRPr="007E6B6D">
                        <w:rPr>
                          <w:lang w:val="en-US"/>
                        </w:rPr>
                        <w:t>Scrum Master</w:t>
                      </w:r>
                    </w:p>
                    <w:p w14:paraId="6D88B954" w14:textId="17A60B44" w:rsidR="007E6B6D" w:rsidRPr="007E6B6D" w:rsidRDefault="00C376E1" w:rsidP="00D86758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7E6B6D" w:rsidRPr="007E6B6D">
                        <w:rPr>
                          <w:lang w:val="en-US"/>
                        </w:rPr>
                        <w:t xml:space="preserve">AMQP </w:t>
                      </w:r>
                      <w:proofErr w:type="spellStart"/>
                      <w:r w:rsidR="007E6B6D" w:rsidRPr="007E6B6D">
                        <w:rPr>
                          <w:lang w:val="en-US"/>
                        </w:rPr>
                        <w:t>mit</w:t>
                      </w:r>
                      <w:proofErr w:type="spellEnd"/>
                      <w:r w:rsidR="007E6B6D" w:rsidRPr="007E6B6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E6B6D" w:rsidRPr="007E6B6D">
                        <w:rPr>
                          <w:lang w:val="en-US"/>
                        </w:rPr>
                        <w:t>RabbitMQ</w:t>
                      </w:r>
                      <w:proofErr w:type="spellEnd"/>
                    </w:p>
                    <w:p w14:paraId="313ABC22" w14:textId="580AF2EA" w:rsidR="007E6B6D" w:rsidRPr="007E6B6D" w:rsidRDefault="00C376E1" w:rsidP="00D86758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r w:rsidR="007E6B6D" w:rsidRPr="007E6B6D">
                        <w:rPr>
                          <w:lang w:val="en-US"/>
                        </w:rPr>
                        <w:t>JBoss</w:t>
                      </w:r>
                      <w:proofErr w:type="spellEnd"/>
                      <w:r w:rsidR="007E6B6D" w:rsidRPr="007E6B6D">
                        <w:rPr>
                          <w:lang w:val="en-US"/>
                        </w:rPr>
                        <w:t xml:space="preserve"> Application Server Administration</w:t>
                      </w:r>
                    </w:p>
                    <w:p w14:paraId="35503E7E" w14:textId="3715D23A" w:rsidR="007E6B6D" w:rsidRPr="007E6B6D" w:rsidRDefault="00C376E1" w:rsidP="00D86758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7E6B6D" w:rsidRPr="007E6B6D">
                        <w:rPr>
                          <w:lang w:val="en-US"/>
                        </w:rPr>
                        <w:t>Docker</w:t>
                      </w:r>
                    </w:p>
                    <w:p w14:paraId="627A2EF4" w14:textId="2B636615" w:rsidR="007E6B6D" w:rsidRPr="007E6B6D" w:rsidRDefault="00C376E1" w:rsidP="00D86758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7E6B6D" w:rsidRPr="007E6B6D">
                        <w:rPr>
                          <w:lang w:val="en-US"/>
                        </w:rPr>
                        <w:t>JIRA/Confluence Administration</w:t>
                      </w:r>
                    </w:p>
                    <w:p w14:paraId="046835EA" w14:textId="1F4FF4BE" w:rsidR="007E6B6D" w:rsidRPr="007E6B6D" w:rsidRDefault="00C376E1" w:rsidP="00D86758">
                      <w:pPr>
                        <w:ind w:left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7E6B6D" w:rsidRPr="007E6B6D">
                        <w:rPr>
                          <w:lang w:val="en-US"/>
                        </w:rPr>
                        <w:t>AWS Cloud Automation</w:t>
                      </w:r>
                    </w:p>
                    <w:p w14:paraId="1EC97A2B" w14:textId="596CF0F1" w:rsidR="00D52717" w:rsidRDefault="00C376E1" w:rsidP="00D86758">
                      <w:pPr>
                        <w:ind w:left="1985"/>
                      </w:pPr>
                      <w:r>
                        <w:t xml:space="preserve">- </w:t>
                      </w:r>
                      <w:proofErr w:type="spellStart"/>
                      <w:r w:rsidR="007E6B6D">
                        <w:t>Dockerisierung</w:t>
                      </w:r>
                      <w:proofErr w:type="spellEnd"/>
                      <w:r w:rsidR="007E6B6D">
                        <w:t xml:space="preserve"> von Java, </w:t>
                      </w:r>
                      <w:proofErr w:type="spellStart"/>
                      <w:r w:rsidR="007E6B6D">
                        <w:t>Tomcat</w:t>
                      </w:r>
                      <w:proofErr w:type="spellEnd"/>
                      <w:r w:rsidR="007E6B6D">
                        <w:t xml:space="preserve"> und </w:t>
                      </w:r>
                      <w:proofErr w:type="spellStart"/>
                      <w:r w:rsidR="007E6B6D">
                        <w:t>Wildfly</w:t>
                      </w:r>
                      <w:proofErr w:type="spellEnd"/>
                    </w:p>
                    <w:p w14:paraId="32607573" w14:textId="77777777" w:rsidR="00D52717" w:rsidRPr="008940C5" w:rsidRDefault="00D52717" w:rsidP="00FF4E28">
                      <w:pPr>
                        <w:pBdr>
                          <w:bottom w:val="outset" w:sz="6" w:space="1" w:color="auto"/>
                        </w:pBdr>
                      </w:pPr>
                    </w:p>
                    <w:p w14:paraId="104F9350" w14:textId="77777777" w:rsidR="00FF4E28" w:rsidRDefault="00FF4E28" w:rsidP="00A0451B">
                      <w:pPr>
                        <w:rPr>
                          <w:b/>
                        </w:rPr>
                      </w:pPr>
                    </w:p>
                    <w:p w14:paraId="39868E9A" w14:textId="31A004DC" w:rsidR="00D52717" w:rsidRPr="008940C5" w:rsidRDefault="00D52717" w:rsidP="00A0451B">
                      <w:r w:rsidRPr="008940C5">
                        <w:rPr>
                          <w:b/>
                        </w:rPr>
                        <w:t>Zeitpunkt</w:t>
                      </w:r>
                      <w:r w:rsidRPr="008940C5">
                        <w:rPr>
                          <w:b/>
                        </w:rPr>
                        <w:tab/>
                        <w:t xml:space="preserve">          </w:t>
                      </w:r>
                      <w:r w:rsidR="00D86758" w:rsidRPr="00D86758">
                        <w:t>3/2012 - 11/2013</w:t>
                      </w:r>
                    </w:p>
                    <w:p w14:paraId="7A196AE8" w14:textId="0711BA17" w:rsidR="00D52717" w:rsidRPr="008940C5" w:rsidRDefault="00D52717" w:rsidP="00A0451B">
                      <w:r w:rsidRPr="008940C5">
                        <w:rPr>
                          <w:b/>
                        </w:rPr>
                        <w:t>Firma/ORT</w:t>
                      </w:r>
                      <w:r w:rsidRPr="008940C5">
                        <w:rPr>
                          <w:b/>
                        </w:rPr>
                        <w:tab/>
                        <w:t xml:space="preserve">          </w:t>
                      </w:r>
                    </w:p>
                    <w:p w14:paraId="3F689C4F" w14:textId="77777777" w:rsidR="000B6290" w:rsidRPr="000B6290" w:rsidRDefault="00D52717" w:rsidP="000B6290">
                      <w:r w:rsidRPr="000B6290">
                        <w:rPr>
                          <w:b/>
                        </w:rPr>
                        <w:t>Tätigkeit</w:t>
                      </w:r>
                      <w:r w:rsidRPr="000B6290">
                        <w:rPr>
                          <w:b/>
                        </w:rPr>
                        <w:tab/>
                        <w:t xml:space="preserve">          </w:t>
                      </w:r>
                      <w:r w:rsidR="000B6290" w:rsidRPr="000B6290">
                        <w:t>Linux Systemadministrator</w:t>
                      </w:r>
                    </w:p>
                    <w:p w14:paraId="381FA6E8" w14:textId="4E1CC23F" w:rsidR="00D52717" w:rsidRDefault="00D52717" w:rsidP="000B6290">
                      <w:r w:rsidRPr="00A0451B">
                        <w:rPr>
                          <w:b/>
                        </w:rPr>
                        <w:t xml:space="preserve">Kurzbeschreibung </w:t>
                      </w:r>
                    </w:p>
                    <w:p w14:paraId="138DABCA" w14:textId="77777777" w:rsidR="000B6290" w:rsidRDefault="000B6290" w:rsidP="000B6290">
                      <w:pPr>
                        <w:ind w:left="1985" w:hanging="1985"/>
                      </w:pPr>
                      <w:r>
                        <w:rPr>
                          <w:b/>
                        </w:rPr>
                        <w:t>Fähigkeiten</w:t>
                      </w:r>
                      <w:r>
                        <w:rPr>
                          <w:b/>
                        </w:rPr>
                        <w:tab/>
                      </w:r>
                      <w:r w:rsidRPr="000B6290">
                        <w:t xml:space="preserve">Apache, </w:t>
                      </w:r>
                      <w:proofErr w:type="spellStart"/>
                      <w:r w:rsidRPr="000B6290">
                        <w:t>CentOS</w:t>
                      </w:r>
                      <w:proofErr w:type="spellEnd"/>
                      <w:r w:rsidRPr="000B6290">
                        <w:t xml:space="preserve">, </w:t>
                      </w:r>
                      <w:proofErr w:type="spellStart"/>
                      <w:r w:rsidRPr="000B6290">
                        <w:t>Corosync</w:t>
                      </w:r>
                      <w:proofErr w:type="spellEnd"/>
                      <w:r w:rsidRPr="000B6290">
                        <w:t xml:space="preserve">, Debian, Dell, Dell Server, Dell Workstation, Ethernet, HP, HP-Server, KVM, </w:t>
                      </w:r>
                    </w:p>
                    <w:p w14:paraId="4CCC6254" w14:textId="3D0410AA" w:rsidR="00D52717" w:rsidRPr="00A86519" w:rsidRDefault="000B6290" w:rsidP="000B6290">
                      <w:pPr>
                        <w:ind w:left="1985"/>
                      </w:pPr>
                      <w:r w:rsidRPr="00A86519">
                        <w:t>Pacemaker, Router, Ubuntu, XEN, Ruby</w:t>
                      </w:r>
                    </w:p>
                    <w:p w14:paraId="02355BD1" w14:textId="77777777" w:rsidR="00900AAB" w:rsidRDefault="00900AAB" w:rsidP="000B6290">
                      <w:pPr>
                        <w:rPr>
                          <w:b/>
                        </w:rPr>
                      </w:pPr>
                    </w:p>
                    <w:p w14:paraId="5410068A" w14:textId="77777777" w:rsidR="00900AAB" w:rsidRDefault="00900AAB" w:rsidP="000B6290">
                      <w:pPr>
                        <w:rPr>
                          <w:b/>
                        </w:rPr>
                      </w:pPr>
                    </w:p>
                    <w:p w14:paraId="05D7BD05" w14:textId="77777777" w:rsidR="00900AAB" w:rsidRDefault="00900AAB" w:rsidP="000B6290">
                      <w:pPr>
                        <w:rPr>
                          <w:b/>
                        </w:rPr>
                      </w:pPr>
                    </w:p>
                    <w:p w14:paraId="407B2DFA" w14:textId="77777777" w:rsidR="00900AAB" w:rsidRDefault="00900AAB" w:rsidP="000B6290">
                      <w:pPr>
                        <w:rPr>
                          <w:b/>
                        </w:rPr>
                      </w:pPr>
                    </w:p>
                    <w:p w14:paraId="509F9C65" w14:textId="77777777" w:rsidR="00900AAB" w:rsidRDefault="00900AAB" w:rsidP="000B6290">
                      <w:pPr>
                        <w:rPr>
                          <w:b/>
                        </w:rPr>
                      </w:pPr>
                    </w:p>
                    <w:p w14:paraId="163FC0F6" w14:textId="77777777" w:rsidR="00900AAB" w:rsidRDefault="00900AAB" w:rsidP="000B6290">
                      <w:pPr>
                        <w:rPr>
                          <w:b/>
                        </w:rPr>
                      </w:pPr>
                    </w:p>
                    <w:p w14:paraId="26DA50EB" w14:textId="77777777" w:rsidR="00900AAB" w:rsidRDefault="00900AAB" w:rsidP="000B6290">
                      <w:pPr>
                        <w:rPr>
                          <w:b/>
                        </w:rPr>
                      </w:pPr>
                    </w:p>
                    <w:p w14:paraId="205F2003" w14:textId="77777777" w:rsidR="00900AAB" w:rsidRDefault="00900AAB" w:rsidP="000B6290">
                      <w:pPr>
                        <w:rPr>
                          <w:b/>
                        </w:rPr>
                      </w:pPr>
                    </w:p>
                    <w:p w14:paraId="7C5BE85B" w14:textId="77777777" w:rsidR="00900AAB" w:rsidRDefault="00900AAB" w:rsidP="000B6290">
                      <w:pPr>
                        <w:rPr>
                          <w:b/>
                        </w:rPr>
                      </w:pPr>
                    </w:p>
                    <w:p w14:paraId="04215588" w14:textId="2053527B" w:rsidR="000B6290" w:rsidRDefault="00D52717" w:rsidP="000B6290">
                      <w:r w:rsidRPr="00A0451B">
                        <w:rPr>
                          <w:b/>
                        </w:rPr>
                        <w:t>Aufgaben</w:t>
                      </w:r>
                      <w:r w:rsidRPr="00A0451B">
                        <w:tab/>
                        <w:t xml:space="preserve">          </w:t>
                      </w:r>
                      <w:r w:rsidR="000B6290">
                        <w:t xml:space="preserve">- Mitarbeit im Betriebsteam der DB </w:t>
                      </w:r>
                      <w:proofErr w:type="spellStart"/>
                      <w:r w:rsidR="000B6290">
                        <w:t>Rent</w:t>
                      </w:r>
                      <w:proofErr w:type="spellEnd"/>
                      <w:r w:rsidR="000B6290">
                        <w:t>.</w:t>
                      </w:r>
                    </w:p>
                    <w:p w14:paraId="669B02B0" w14:textId="77777777" w:rsidR="007A53B4" w:rsidRDefault="000B6290" w:rsidP="000B6290">
                      <w:pPr>
                        <w:ind w:left="1985"/>
                      </w:pPr>
                      <w:r>
                        <w:t xml:space="preserve">- Betreuung </w:t>
                      </w:r>
                      <w:proofErr w:type="gramStart"/>
                      <w:r>
                        <w:t>der Linux</w:t>
                      </w:r>
                      <w:proofErr w:type="gramEnd"/>
                      <w:r>
                        <w:t xml:space="preserve"> und Windows Server </w:t>
                      </w:r>
                    </w:p>
                    <w:p w14:paraId="0DDAEFBE" w14:textId="49CCA26E" w:rsidR="000B6290" w:rsidRDefault="007A53B4" w:rsidP="000B6290">
                      <w:pPr>
                        <w:ind w:left="1985"/>
                      </w:pPr>
                      <w:r>
                        <w:t xml:space="preserve">  </w:t>
                      </w:r>
                      <w:r w:rsidR="000B6290">
                        <w:t>Landschaft</w:t>
                      </w:r>
                    </w:p>
                    <w:p w14:paraId="706BA9B2" w14:textId="77777777" w:rsidR="000B6290" w:rsidRDefault="000B6290" w:rsidP="000B6290">
                      <w:pPr>
                        <w:ind w:left="1985"/>
                      </w:pPr>
                      <w:r>
                        <w:t xml:space="preserve">- Linux System </w:t>
                      </w:r>
                      <w:proofErr w:type="spellStart"/>
                      <w:r>
                        <w:t>Provisionierung</w:t>
                      </w:r>
                      <w:proofErr w:type="spellEnd"/>
                      <w:r>
                        <w:t xml:space="preserve"> von </w:t>
                      </w:r>
                      <w:proofErr w:type="spellStart"/>
                      <w:r>
                        <w:t>Red</w:t>
                      </w:r>
                      <w:proofErr w:type="spellEnd"/>
                      <w:r>
                        <w:t xml:space="preserve"> Hat/</w:t>
                      </w:r>
                      <w:proofErr w:type="spellStart"/>
                      <w:r>
                        <w:t>CentOS</w:t>
                      </w:r>
                      <w:proofErr w:type="spellEnd"/>
                      <w:r>
                        <w:t xml:space="preserve">, </w:t>
                      </w:r>
                    </w:p>
                    <w:p w14:paraId="232BFB61" w14:textId="2E2E7F60" w:rsidR="000B6290" w:rsidRDefault="000B6290" w:rsidP="000B6290">
                      <w:pPr>
                        <w:ind w:left="1985"/>
                      </w:pPr>
                      <w:r>
                        <w:t xml:space="preserve">- Debian und Ubuntu </w:t>
                      </w:r>
                    </w:p>
                    <w:p w14:paraId="69578A48" w14:textId="01CEBCD8" w:rsidR="000B6290" w:rsidRDefault="000B6290" w:rsidP="000B6290">
                      <w:pPr>
                        <w:ind w:left="1985"/>
                      </w:pPr>
                      <w:r>
                        <w:t xml:space="preserve">- Teilnahme an der Rufbereitschaft. </w:t>
                      </w:r>
                    </w:p>
                    <w:p w14:paraId="52378F52" w14:textId="77777777" w:rsidR="000B6290" w:rsidRDefault="000B6290" w:rsidP="000B6290">
                      <w:pPr>
                        <w:ind w:left="1985"/>
                      </w:pPr>
                      <w:r>
                        <w:t xml:space="preserve">- Weiterentwicklung der Infrastrukturlandschaft mit </w:t>
                      </w:r>
                    </w:p>
                    <w:p w14:paraId="5E60E863" w14:textId="739C39C9" w:rsidR="000B6290" w:rsidRDefault="000B6290" w:rsidP="000B6290">
                      <w:pPr>
                        <w:ind w:left="1985"/>
                      </w:pPr>
                      <w:r>
                        <w:t>- Schwerpunkt Linux</w:t>
                      </w:r>
                    </w:p>
                    <w:p w14:paraId="57C11EA6" w14:textId="7FAAA7F8" w:rsidR="000B6290" w:rsidRDefault="000B6290" w:rsidP="000B6290">
                      <w:pPr>
                        <w:ind w:left="1985"/>
                      </w:pPr>
                      <w:r>
                        <w:t xml:space="preserve">- Puppet Rezepte entwickeln </w:t>
                      </w:r>
                    </w:p>
                    <w:p w14:paraId="46BFFDF3" w14:textId="50FAD9B7" w:rsidR="000B6290" w:rsidRDefault="000B6290" w:rsidP="000B6290">
                      <w:pPr>
                        <w:ind w:left="1985"/>
                      </w:pPr>
                      <w:r>
                        <w:t xml:space="preserve">  (Konfigurationsmanagement)</w:t>
                      </w:r>
                    </w:p>
                    <w:p w14:paraId="5E7E15D4" w14:textId="77777777" w:rsidR="000B6290" w:rsidRDefault="000B6290" w:rsidP="000B6290">
                      <w:pPr>
                        <w:ind w:left="1985"/>
                      </w:pPr>
                      <w:r>
                        <w:t xml:space="preserve">- automatische </w:t>
                      </w:r>
                      <w:proofErr w:type="spellStart"/>
                      <w:r>
                        <w:t>Deployments</w:t>
                      </w:r>
                      <w:proofErr w:type="spellEnd"/>
                      <w:r>
                        <w:t xml:space="preserve"> von MySQL,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 </w:t>
                      </w:r>
                    </w:p>
                    <w:p w14:paraId="38E8050A" w14:textId="0CB25696" w:rsidR="00D52717" w:rsidRPr="00A86519" w:rsidRDefault="000B6290" w:rsidP="000B6290">
                      <w:pPr>
                        <w:ind w:left="1985"/>
                      </w:pPr>
                      <w:r>
                        <w:t xml:space="preserve">  via Puppet und Jenkins</w:t>
                      </w:r>
                    </w:p>
                    <w:p w14:paraId="5754BEEE" w14:textId="77777777" w:rsidR="00D52717" w:rsidRPr="00A86519" w:rsidRDefault="00D52717" w:rsidP="00900AAB">
                      <w:pPr>
                        <w:pBdr>
                          <w:bottom w:val="single" w:sz="4" w:space="1" w:color="auto"/>
                        </w:pBdr>
                      </w:pPr>
                    </w:p>
                    <w:p w14:paraId="63F092E8" w14:textId="77777777" w:rsidR="002A21C7" w:rsidRDefault="002A21C7" w:rsidP="00323345">
                      <w:pPr>
                        <w:rPr>
                          <w:b/>
                        </w:rPr>
                      </w:pPr>
                    </w:p>
                    <w:p w14:paraId="1BC09610" w14:textId="432BA5F8" w:rsidR="00D52717" w:rsidRPr="00323345" w:rsidRDefault="00D52717" w:rsidP="00323345">
                      <w:r w:rsidRPr="00323345">
                        <w:rPr>
                          <w:b/>
                        </w:rPr>
                        <w:t>Zeitpunkt</w:t>
                      </w:r>
                      <w:r w:rsidRPr="00323345">
                        <w:rPr>
                          <w:b/>
                        </w:rPr>
                        <w:tab/>
                        <w:t xml:space="preserve">          </w:t>
                      </w:r>
                      <w:r w:rsidR="002A21C7" w:rsidRPr="002A21C7">
                        <w:t>1/2009 - 3/2012</w:t>
                      </w:r>
                    </w:p>
                    <w:p w14:paraId="67277D30" w14:textId="24D6D831" w:rsidR="00D52717" w:rsidRDefault="00D52717" w:rsidP="00323345">
                      <w:r w:rsidRPr="00323345">
                        <w:rPr>
                          <w:b/>
                        </w:rPr>
                        <w:t>Firma/ORT</w:t>
                      </w:r>
                      <w:r w:rsidRPr="00323345">
                        <w:rPr>
                          <w:b/>
                        </w:rPr>
                        <w:tab/>
                        <w:t xml:space="preserve"> </w:t>
                      </w:r>
                    </w:p>
                    <w:p w14:paraId="4A68A265" w14:textId="1F64C40B" w:rsidR="002A21C7" w:rsidRDefault="00D52717" w:rsidP="00323345">
                      <w:r w:rsidRPr="00323345">
                        <w:rPr>
                          <w:b/>
                        </w:rPr>
                        <w:t>Tätigkeit</w:t>
                      </w:r>
                      <w:r w:rsidRPr="00323345">
                        <w:rPr>
                          <w:b/>
                        </w:rPr>
                        <w:tab/>
                        <w:t xml:space="preserve">          </w:t>
                      </w:r>
                      <w:r w:rsidR="002A21C7" w:rsidRPr="002A21C7">
                        <w:t>Studentische Hilf</w:t>
                      </w:r>
                      <w:r w:rsidR="000E6302">
                        <w:t>s</w:t>
                      </w:r>
                      <w:r w:rsidR="002A21C7" w:rsidRPr="002A21C7">
                        <w:t xml:space="preserve">kraft. Betreuung der Windows </w:t>
                      </w:r>
                    </w:p>
                    <w:p w14:paraId="14A490DD" w14:textId="2B2AD269" w:rsidR="00D52717" w:rsidRPr="00323345" w:rsidRDefault="002A21C7" w:rsidP="002A21C7">
                      <w:pPr>
                        <w:ind w:firstLine="1985"/>
                      </w:pPr>
                      <w:r w:rsidRPr="002A21C7">
                        <w:t>Clients des Call-Centers</w:t>
                      </w:r>
                    </w:p>
                    <w:p w14:paraId="375A592D" w14:textId="77777777" w:rsidR="002A21C7" w:rsidRDefault="00D52717" w:rsidP="002A21C7">
                      <w:r w:rsidRPr="00323345">
                        <w:rPr>
                          <w:b/>
                        </w:rPr>
                        <w:t xml:space="preserve">Kurzbeschreibung    </w:t>
                      </w:r>
                      <w:r w:rsidR="002A21C7" w:rsidRPr="002A21C7">
                        <w:t>Automobilbranche</w:t>
                      </w:r>
                    </w:p>
                    <w:p w14:paraId="4536D3F3" w14:textId="77777777" w:rsidR="002A21C7" w:rsidRPr="002A21C7" w:rsidRDefault="00D52717" w:rsidP="002A21C7">
                      <w:r w:rsidRPr="002A21C7">
                        <w:rPr>
                          <w:b/>
                        </w:rPr>
                        <w:t>Fähigkeiten</w:t>
                      </w:r>
                      <w:r w:rsidRPr="002A21C7">
                        <w:rPr>
                          <w:b/>
                        </w:rPr>
                        <w:tab/>
                        <w:t xml:space="preserve">          </w:t>
                      </w:r>
                      <w:r w:rsidR="002A21C7" w:rsidRPr="002A21C7">
                        <w:t>Linux, Macintosh, Macintosh OSX, MS-DOS, Windows</w:t>
                      </w:r>
                    </w:p>
                    <w:p w14:paraId="30D5427A" w14:textId="77777777" w:rsidR="002A21C7" w:rsidRDefault="00D52717" w:rsidP="002A21C7">
                      <w:r w:rsidRPr="00323345">
                        <w:rPr>
                          <w:b/>
                        </w:rPr>
                        <w:t>Aufgaben</w:t>
                      </w:r>
                      <w:r w:rsidRPr="00323345">
                        <w:tab/>
                        <w:t xml:space="preserve">          </w:t>
                      </w:r>
                      <w:r w:rsidR="002A21C7">
                        <w:t xml:space="preserve">Aufbau, Planung und Betrieb </w:t>
                      </w:r>
                      <w:proofErr w:type="gramStart"/>
                      <w:r w:rsidR="002A21C7">
                        <w:t>eines Image</w:t>
                      </w:r>
                      <w:proofErr w:type="gramEnd"/>
                      <w:r w:rsidR="002A21C7">
                        <w:t xml:space="preserve"> basierten</w:t>
                      </w:r>
                    </w:p>
                    <w:p w14:paraId="43567BA9" w14:textId="1B235EE0" w:rsidR="002A21C7" w:rsidRDefault="002A21C7" w:rsidP="002A21C7">
                      <w:pPr>
                        <w:ind w:left="1985"/>
                      </w:pPr>
                      <w:r>
                        <w:t xml:space="preserve">Windows Client Systems mit Selbstheilung für das Kunden Service Center der DB </w:t>
                      </w:r>
                      <w:proofErr w:type="spellStart"/>
                      <w:r>
                        <w:t>Rent</w:t>
                      </w:r>
                      <w:proofErr w:type="spellEnd"/>
                      <w:r>
                        <w:t xml:space="preserve"> in Halle.</w:t>
                      </w:r>
                    </w:p>
                    <w:p w14:paraId="67D2E380" w14:textId="77777777" w:rsidR="002A21C7" w:rsidRDefault="002A21C7" w:rsidP="002A21C7"/>
                    <w:p w14:paraId="7905A0AF" w14:textId="206E8EED" w:rsidR="00D52717" w:rsidRPr="002A21C7" w:rsidRDefault="002A21C7" w:rsidP="002A21C7">
                      <w:pPr>
                        <w:ind w:left="1985"/>
                        <w:rPr>
                          <w:b/>
                          <w:lang w:val="en-US"/>
                        </w:rPr>
                      </w:pPr>
                      <w:r w:rsidRPr="002A21C7">
                        <w:rPr>
                          <w:lang w:val="en-US"/>
                        </w:rPr>
                        <w:t xml:space="preserve">First Level Support </w:t>
                      </w:r>
                      <w:proofErr w:type="spellStart"/>
                      <w:r w:rsidRPr="002A21C7">
                        <w:rPr>
                          <w:lang w:val="en-US"/>
                        </w:rPr>
                        <w:t>bei</w:t>
                      </w:r>
                      <w:proofErr w:type="spellEnd"/>
                      <w:r w:rsidRPr="002A21C7">
                        <w:rPr>
                          <w:lang w:val="en-US"/>
                        </w:rPr>
                        <w:t xml:space="preserve"> Windows, Linux und Mac OS X </w:t>
                      </w:r>
                      <w:proofErr w:type="spellStart"/>
                      <w:r w:rsidRPr="002A21C7">
                        <w:rPr>
                          <w:lang w:val="en-US"/>
                        </w:rPr>
                        <w:t>Problemen</w:t>
                      </w:r>
                      <w:proofErr w:type="spellEnd"/>
                      <w:r w:rsidRPr="002A21C7">
                        <w:rPr>
                          <w:lang w:val="en-US"/>
                        </w:rPr>
                        <w:t>.</w:t>
                      </w:r>
                    </w:p>
                    <w:p w14:paraId="672502E8" w14:textId="77777777" w:rsidR="002A21C7" w:rsidRPr="00A86519" w:rsidRDefault="002A21C7" w:rsidP="002A21C7">
                      <w:pPr>
                        <w:pBdr>
                          <w:bottom w:val="outset" w:sz="6" w:space="1" w:color="auto"/>
                        </w:pBdr>
                        <w:rPr>
                          <w:b/>
                          <w:lang w:val="en-US"/>
                        </w:rPr>
                      </w:pPr>
                    </w:p>
                    <w:p w14:paraId="5AE71D16" w14:textId="77777777" w:rsidR="002A21C7" w:rsidRPr="00A86519" w:rsidRDefault="002A21C7" w:rsidP="007B118E">
                      <w:pPr>
                        <w:rPr>
                          <w:b/>
                          <w:lang w:val="en-US"/>
                        </w:rPr>
                      </w:pPr>
                    </w:p>
                    <w:p w14:paraId="05134219" w14:textId="77777777" w:rsidR="002A21C7" w:rsidRDefault="00D52717" w:rsidP="007B118E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2A21C7" w:rsidRPr="002A21C7">
                        <w:t>1/2003 - 7/2008</w:t>
                      </w:r>
                    </w:p>
                    <w:p w14:paraId="0D65DF2C" w14:textId="0FE3880D" w:rsidR="00D52717" w:rsidRDefault="00D52717" w:rsidP="007B118E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2A21C7" w:rsidRPr="002A21C7">
                        <w:t>TU München</w:t>
                      </w:r>
                    </w:p>
                    <w:p w14:paraId="1E217AED" w14:textId="77C19A48" w:rsidR="002A21C7" w:rsidRDefault="00D52717" w:rsidP="007B118E">
                      <w:r w:rsidRPr="00BB5999">
                        <w:rPr>
                          <w:b/>
                        </w:rPr>
                        <w:t>Tätigkeit</w:t>
                      </w:r>
                      <w:r w:rsidRPr="00BB5999">
                        <w:rPr>
                          <w:b/>
                        </w:rPr>
                        <w:tab/>
                        <w:t xml:space="preserve">          </w:t>
                      </w:r>
                      <w:r w:rsidR="002A21C7" w:rsidRPr="002A21C7">
                        <w:t>Studentische Hilf</w:t>
                      </w:r>
                      <w:r w:rsidR="000E6302">
                        <w:t>s</w:t>
                      </w:r>
                      <w:r w:rsidR="002A21C7" w:rsidRPr="002A21C7">
                        <w:t xml:space="preserve">kraft. Betreuung der IT des </w:t>
                      </w:r>
                    </w:p>
                    <w:p w14:paraId="182F5D60" w14:textId="0575A60D" w:rsidR="00D52717" w:rsidRDefault="002A21C7" w:rsidP="002A21C7">
                      <w:pPr>
                        <w:ind w:firstLine="1985"/>
                      </w:pPr>
                      <w:r w:rsidRPr="002A21C7">
                        <w:t>Elektrotechnischen Lehrstuhls der TU München</w:t>
                      </w:r>
                    </w:p>
                    <w:p w14:paraId="6C1DF3CE" w14:textId="0D6FECEF" w:rsidR="00D52717" w:rsidRDefault="00D52717" w:rsidP="007B118E">
                      <w:r w:rsidRPr="00FD7B53">
                        <w:rPr>
                          <w:b/>
                        </w:rPr>
                        <w:t xml:space="preserve">Kurzbeschreibung    </w:t>
                      </w:r>
                    </w:p>
                    <w:p w14:paraId="541F0E0F" w14:textId="08E9969F" w:rsidR="002A21C7" w:rsidRPr="002A21C7" w:rsidRDefault="00D52717" w:rsidP="002A21C7">
                      <w:r w:rsidRPr="002A21C7">
                        <w:rPr>
                          <w:b/>
                        </w:rPr>
                        <w:t>Fähigkeiten</w:t>
                      </w:r>
                    </w:p>
                    <w:p w14:paraId="0B646583" w14:textId="77777777" w:rsidR="002A21C7" w:rsidRDefault="00D52717" w:rsidP="002A21C7">
                      <w:r w:rsidRPr="002E3A51">
                        <w:rPr>
                          <w:b/>
                        </w:rPr>
                        <w:t>Aufgaben</w:t>
                      </w:r>
                      <w:r w:rsidRPr="002E3A51">
                        <w:tab/>
                        <w:t xml:space="preserve">          </w:t>
                      </w:r>
                      <w:r w:rsidR="002A21C7" w:rsidRPr="002A21C7">
                        <w:t>Betreuung der Windows Clients und Windows Server</w:t>
                      </w:r>
                    </w:p>
                    <w:p w14:paraId="0646FBA4" w14:textId="2F20DCB8" w:rsidR="00D52717" w:rsidRDefault="002A21C7" w:rsidP="002A21C7">
                      <w:pPr>
                        <w:ind w:firstLine="1985"/>
                      </w:pPr>
                      <w:r w:rsidRPr="002A21C7">
                        <w:t>des Lehrstuhls.</w:t>
                      </w:r>
                    </w:p>
                    <w:p w14:paraId="6C307A06" w14:textId="77777777" w:rsidR="00D52717" w:rsidRDefault="00D52717" w:rsidP="007B118E">
                      <w:pPr>
                        <w:ind w:firstLine="1985"/>
                      </w:pPr>
                    </w:p>
                    <w:p w14:paraId="5512A50D" w14:textId="77777777" w:rsidR="00D52717" w:rsidRDefault="00D52717" w:rsidP="00EC11DA">
                      <w:pPr>
                        <w:rPr>
                          <w:b/>
                        </w:rPr>
                      </w:pPr>
                    </w:p>
                    <w:p w14:paraId="11E62BBF" w14:textId="77777777" w:rsidR="00D52717" w:rsidRPr="00323345" w:rsidRDefault="00D52717" w:rsidP="00A8074D"/>
                    <w:p w14:paraId="34F80FB6" w14:textId="77777777" w:rsidR="00D52717" w:rsidRPr="00323345" w:rsidRDefault="00D52717" w:rsidP="00A8074D">
                      <w:pPr>
                        <w:ind w:firstLine="1985"/>
                      </w:pPr>
                    </w:p>
                    <w:p w14:paraId="2B7F9641" w14:textId="77777777" w:rsidR="00D52717" w:rsidRPr="00323345" w:rsidRDefault="00D52717" w:rsidP="00A8074D">
                      <w:pPr>
                        <w:ind w:firstLine="1985"/>
                      </w:pPr>
                    </w:p>
                    <w:p w14:paraId="0210767C" w14:textId="77777777" w:rsidR="00D52717" w:rsidRPr="00323345" w:rsidRDefault="00D52717" w:rsidP="0013194C">
                      <w:pPr>
                        <w:rPr>
                          <w:b/>
                        </w:rPr>
                      </w:pPr>
                    </w:p>
                    <w:p w14:paraId="21E5975E" w14:textId="77777777" w:rsidR="00D52717" w:rsidRPr="00323345" w:rsidRDefault="00D52717" w:rsidP="0013194C">
                      <w:r w:rsidRPr="00323345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E56">
        <w:rPr>
          <w:noProof/>
          <w:sz w:val="24"/>
          <w:lang w:eastAsia="de-DE" w:bidi="ar-SA"/>
        </w:rPr>
        <w:drawing>
          <wp:anchor distT="0" distB="0" distL="114300" distR="114300" simplePos="0" relativeHeight="251713536" behindDoc="1" locked="0" layoutInCell="1" allowOverlap="1" wp14:anchorId="6D87238C" wp14:editId="6837D7C2">
            <wp:simplePos x="0" y="0"/>
            <wp:positionH relativeFrom="column">
              <wp:posOffset>-118596</wp:posOffset>
            </wp:positionH>
            <wp:positionV relativeFrom="paragraph">
              <wp:posOffset>770890</wp:posOffset>
            </wp:positionV>
            <wp:extent cx="2314575" cy="7886065"/>
            <wp:effectExtent l="0" t="0" r="0" b="0"/>
            <wp:wrapNone/>
            <wp:docPr id="144" name="Bild 144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A4C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BFF1D4B" wp14:editId="2D91AAB0">
                <wp:simplePos x="0" y="0"/>
                <wp:positionH relativeFrom="column">
                  <wp:posOffset>14497441</wp:posOffset>
                </wp:positionH>
                <wp:positionV relativeFrom="paragraph">
                  <wp:posOffset>481213160</wp:posOffset>
                </wp:positionV>
                <wp:extent cx="1299210" cy="7432040"/>
                <wp:effectExtent l="0" t="0" r="0" b="1016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74320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9360A" id="Rechteck 29" o:spid="_x0000_s1026" style="position:absolute;margin-left:1141.55pt;margin-top:37890.8pt;width:102.3pt;height:585.2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" fillcolor="#eee" stroked="f" strokeweight="1pt"/>
            </w:pict>
          </mc:Fallback>
        </mc:AlternateContent>
      </w:r>
      <w:r w:rsidR="00C57AB0">
        <w:rPr>
          <w:sz w:val="24"/>
          <w:lang w:eastAsia="de-DE" w:bidi="ar-SA"/>
        </w:rPr>
        <w:br w:type="page"/>
      </w:r>
    </w:p>
    <w:p w14:paraId="331132C0" w14:textId="114EB775" w:rsidR="00953A90" w:rsidRDefault="00064451" w:rsidP="00953A90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w:drawing>
          <wp:anchor distT="0" distB="0" distL="114300" distR="114300" simplePos="0" relativeHeight="251805696" behindDoc="1" locked="0" layoutInCell="1" allowOverlap="1" wp14:anchorId="2708CEA9" wp14:editId="2AAF4400">
            <wp:simplePos x="0" y="0"/>
            <wp:positionH relativeFrom="column">
              <wp:posOffset>-49898</wp:posOffset>
            </wp:positionH>
            <wp:positionV relativeFrom="paragraph">
              <wp:posOffset>167306</wp:posOffset>
            </wp:positionV>
            <wp:extent cx="1366520" cy="8749665"/>
            <wp:effectExtent l="0" t="0" r="5080" b="0"/>
            <wp:wrapNone/>
            <wp:docPr id="24" name="Bild 24" descr="../balken_projek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balken_projekt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BB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E9195A3" wp14:editId="25970EA2">
                <wp:simplePos x="0" y="0"/>
                <wp:positionH relativeFrom="column">
                  <wp:posOffset>-16771</wp:posOffset>
                </wp:positionH>
                <wp:positionV relativeFrom="paragraph">
                  <wp:posOffset>165735</wp:posOffset>
                </wp:positionV>
                <wp:extent cx="1299210" cy="8460740"/>
                <wp:effectExtent l="0" t="0" r="0" b="0"/>
                <wp:wrapNone/>
                <wp:docPr id="138" name="Rechteck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84607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BCB02" id="Rechteck 138" o:spid="_x0000_s1026" style="position:absolute;margin-left:-1.3pt;margin-top:13.05pt;width:102.3pt;height:666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" fillcolor="#eee" stroked="f" strokeweight="1pt"/>
            </w:pict>
          </mc:Fallback>
        </mc:AlternateContent>
      </w:r>
    </w:p>
    <w:p w14:paraId="35D4B3B6" w14:textId="13E0AD64" w:rsidR="00FD7B53" w:rsidRDefault="00B5663C" w:rsidP="00953A90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EEB564" wp14:editId="4A939BF8">
                <wp:simplePos x="0" y="0"/>
                <wp:positionH relativeFrom="column">
                  <wp:posOffset>1556385</wp:posOffset>
                </wp:positionH>
                <wp:positionV relativeFrom="paragraph">
                  <wp:posOffset>194945</wp:posOffset>
                </wp:positionV>
                <wp:extent cx="4742815" cy="8339455"/>
                <wp:effectExtent l="0" t="0" r="0" b="0"/>
                <wp:wrapSquare wrapText="bothSides"/>
                <wp:docPr id="221" name="Textfeld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815" cy="833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0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B564" id="Textfeld 221" o:spid="_x0000_s1036" type="#_x0000_t202" style="position:absolute;margin-left:122.55pt;margin-top:15.35pt;width:373.45pt;height:656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" filled="f" stroked="f">
                <v:textbox style="mso-next-textbox:#Textfeld 222">
                  <w:txbxContent/>
                </v:textbox>
                <w10:wrap type="square"/>
              </v:shape>
            </w:pict>
          </mc:Fallback>
        </mc:AlternateContent>
      </w:r>
      <w:r w:rsidR="009F3D46">
        <w:rPr>
          <w:noProof/>
          <w:sz w:val="24"/>
          <w:lang w:eastAsia="de-DE" w:bidi="ar-SA"/>
        </w:rPr>
        <w:drawing>
          <wp:anchor distT="0" distB="0" distL="114300" distR="114300" simplePos="0" relativeHeight="251709440" behindDoc="1" locked="0" layoutInCell="1" allowOverlap="1" wp14:anchorId="03078DDF" wp14:editId="6903A129">
            <wp:simplePos x="0" y="0"/>
            <wp:positionH relativeFrom="column">
              <wp:posOffset>-129876</wp:posOffset>
            </wp:positionH>
            <wp:positionV relativeFrom="paragraph">
              <wp:posOffset>765175</wp:posOffset>
            </wp:positionV>
            <wp:extent cx="2314575" cy="7886065"/>
            <wp:effectExtent l="0" t="0" r="0" b="0"/>
            <wp:wrapNone/>
            <wp:docPr id="140" name="Bild 140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D71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44255" behindDoc="0" locked="0" layoutInCell="1" allowOverlap="1" wp14:anchorId="524A8FE6" wp14:editId="70960BEC">
                <wp:simplePos x="0" y="0"/>
                <wp:positionH relativeFrom="column">
                  <wp:posOffset>1492885</wp:posOffset>
                </wp:positionH>
                <wp:positionV relativeFrom="paragraph">
                  <wp:posOffset>2485390</wp:posOffset>
                </wp:positionV>
                <wp:extent cx="4947920" cy="6053455"/>
                <wp:effectExtent l="0" t="0" r="0" b="0"/>
                <wp:wrapSquare wrapText="bothSides"/>
                <wp:docPr id="196" name="Textfel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920" cy="6053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3CCF2" w14:textId="2F20F7A6" w:rsidR="00D52717" w:rsidRPr="007A7D71" w:rsidRDefault="00D52717" w:rsidP="00801F29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8FE6" id="Textfeld 196" o:spid="_x0000_s1037" type="#_x0000_t202" style="position:absolute;margin-left:117.55pt;margin-top:195.7pt;width:389.6pt;height:476.65pt;z-index:251744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" filled="f" stroked="f">
                <v:textbox>
                  <w:txbxContent>
                    <w:p w14:paraId="13A3CCF2" w14:textId="2F20F7A6" w:rsidR="00D52717" w:rsidRPr="007A7D71" w:rsidRDefault="00D52717" w:rsidP="00801F29">
                      <w:pPr>
                        <w:ind w:firstLine="1985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3A90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3291E" wp14:editId="6F11F685">
                <wp:simplePos x="0" y="0"/>
                <wp:positionH relativeFrom="column">
                  <wp:posOffset>1500505</wp:posOffset>
                </wp:positionH>
                <wp:positionV relativeFrom="paragraph">
                  <wp:posOffset>426085</wp:posOffset>
                </wp:positionV>
                <wp:extent cx="4795520" cy="1837690"/>
                <wp:effectExtent l="0" t="0" r="0" b="0"/>
                <wp:wrapSquare wrapText="bothSides"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183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07328" w14:textId="66A60254" w:rsidR="00D52717" w:rsidRPr="00AA5DFE" w:rsidRDefault="00D52717" w:rsidP="007A7D71">
                            <w:pPr>
                              <w:ind w:firstLine="198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3291E" id="Textfeld 32" o:spid="_x0000_s1038" type="#_x0000_t202" style="position:absolute;margin-left:118.15pt;margin-top:33.55pt;width:377.6pt;height:14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" filled="f" stroked="f">
                <v:textbox>
                  <w:txbxContent>
                    <w:p w14:paraId="58A07328" w14:textId="66A60254" w:rsidR="00D52717" w:rsidRPr="00AA5DFE" w:rsidRDefault="00D52717" w:rsidP="007A7D71">
                      <w:pPr>
                        <w:ind w:firstLine="1985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3A90">
        <w:rPr>
          <w:sz w:val="24"/>
          <w:lang w:eastAsia="de-DE" w:bidi="ar-SA"/>
        </w:rPr>
        <w:br w:type="page"/>
      </w:r>
    </w:p>
    <w:p w14:paraId="253E2228" w14:textId="2B286BB0" w:rsidR="00A209AA" w:rsidRDefault="00B5663C" w:rsidP="0048698A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8E0C71" wp14:editId="7665AAAD">
                <wp:simplePos x="0" y="0"/>
                <wp:positionH relativeFrom="column">
                  <wp:posOffset>1552575</wp:posOffset>
                </wp:positionH>
                <wp:positionV relativeFrom="paragraph">
                  <wp:posOffset>396875</wp:posOffset>
                </wp:positionV>
                <wp:extent cx="4820285" cy="8272780"/>
                <wp:effectExtent l="0" t="0" r="0" b="7620"/>
                <wp:wrapSquare wrapText="bothSides"/>
                <wp:docPr id="222" name="Textfeld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285" cy="827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0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0C71" id="Textfeld 222" o:spid="_x0000_s1039" type="#_x0000_t202" style="position:absolute;margin-left:122.25pt;margin-top:31.25pt;width:379.55pt;height:651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" filled="f" stroked="f">
                <v:textbox style="mso-next-textbox:#Textfeld 224">
                  <w:txbxContent/>
                </v:textbox>
                <w10:wrap type="square"/>
              </v:shape>
            </w:pict>
          </mc:Fallback>
        </mc:AlternateContent>
      </w:r>
      <w:r w:rsidR="00064451">
        <w:rPr>
          <w:noProof/>
          <w:sz w:val="24"/>
          <w:lang w:eastAsia="de-DE" w:bidi="ar-SA"/>
        </w:rPr>
        <w:drawing>
          <wp:anchor distT="0" distB="0" distL="114300" distR="114300" simplePos="0" relativeHeight="251806720" behindDoc="1" locked="0" layoutInCell="1" allowOverlap="1" wp14:anchorId="3A1ECE6B" wp14:editId="48B8116F">
            <wp:simplePos x="0" y="0"/>
            <wp:positionH relativeFrom="column">
              <wp:posOffset>-49898</wp:posOffset>
            </wp:positionH>
            <wp:positionV relativeFrom="paragraph">
              <wp:posOffset>170982</wp:posOffset>
            </wp:positionV>
            <wp:extent cx="1366520" cy="8749665"/>
            <wp:effectExtent l="0" t="0" r="5080" b="0"/>
            <wp:wrapNone/>
            <wp:docPr id="25" name="Bild 25" descr="../balken_projek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balken_projekt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E70">
        <w:rPr>
          <w:noProof/>
          <w:sz w:val="24"/>
          <w:lang w:eastAsia="de-DE" w:bidi="ar-SA"/>
        </w:rPr>
        <w:drawing>
          <wp:anchor distT="0" distB="0" distL="114300" distR="114300" simplePos="0" relativeHeight="251752448" behindDoc="1" locked="0" layoutInCell="1" allowOverlap="1" wp14:anchorId="240B8A32" wp14:editId="5039B337">
            <wp:simplePos x="0" y="0"/>
            <wp:positionH relativeFrom="column">
              <wp:posOffset>-122840</wp:posOffset>
            </wp:positionH>
            <wp:positionV relativeFrom="paragraph">
              <wp:posOffset>1083310</wp:posOffset>
            </wp:positionV>
            <wp:extent cx="2314575" cy="7886065"/>
            <wp:effectExtent l="0" t="0" r="0" b="0"/>
            <wp:wrapNone/>
            <wp:docPr id="203" name="Bild 203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E70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15C62778" wp14:editId="43F22067">
                <wp:simplePos x="0" y="0"/>
                <wp:positionH relativeFrom="column">
                  <wp:posOffset>-41625</wp:posOffset>
                </wp:positionH>
                <wp:positionV relativeFrom="paragraph">
                  <wp:posOffset>170990</wp:posOffset>
                </wp:positionV>
                <wp:extent cx="1299210" cy="8455485"/>
                <wp:effectExtent l="0" t="0" r="0" b="3175"/>
                <wp:wrapNone/>
                <wp:docPr id="198" name="Rechteck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845548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A429C" id="Rechteck 198" o:spid="_x0000_s1026" style="position:absolute;margin-left:-3.3pt;margin-top:13.45pt;width:102.3pt;height:665.8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" fillcolor="#eee" stroked="f" strokeweight="1pt"/>
            </w:pict>
          </mc:Fallback>
        </mc:AlternateContent>
      </w:r>
      <w:r w:rsidR="00FD7B53">
        <w:rPr>
          <w:sz w:val="24"/>
          <w:lang w:eastAsia="de-DE" w:bidi="ar-SA"/>
        </w:rPr>
        <w:br w:type="page"/>
      </w:r>
    </w:p>
    <w:p w14:paraId="43C3A7B6" w14:textId="01172A18" w:rsidR="00A209AA" w:rsidRDefault="00064451" w:rsidP="00A209AA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w:drawing>
          <wp:anchor distT="0" distB="0" distL="114300" distR="114300" simplePos="0" relativeHeight="251807744" behindDoc="1" locked="0" layoutInCell="1" allowOverlap="1" wp14:anchorId="2961BDDA" wp14:editId="42D585D4">
            <wp:simplePos x="0" y="0"/>
            <wp:positionH relativeFrom="column">
              <wp:posOffset>-49898</wp:posOffset>
            </wp:positionH>
            <wp:positionV relativeFrom="paragraph">
              <wp:posOffset>167306</wp:posOffset>
            </wp:positionV>
            <wp:extent cx="1366520" cy="8749665"/>
            <wp:effectExtent l="0" t="0" r="5080" b="0"/>
            <wp:wrapNone/>
            <wp:docPr id="26" name="Bild 26" descr="../balken_projek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balken_projekt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D46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DBAE581" wp14:editId="2415A163">
                <wp:simplePos x="0" y="0"/>
                <wp:positionH relativeFrom="column">
                  <wp:posOffset>-16771</wp:posOffset>
                </wp:positionH>
                <wp:positionV relativeFrom="paragraph">
                  <wp:posOffset>165735</wp:posOffset>
                </wp:positionV>
                <wp:extent cx="1299210" cy="8460740"/>
                <wp:effectExtent l="0" t="0" r="0" b="0"/>
                <wp:wrapNone/>
                <wp:docPr id="204" name="Rechteck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84607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A2EF5" id="Rechteck 204" o:spid="_x0000_s1026" style="position:absolute;margin-left:-1.3pt;margin-top:13.05pt;width:102.3pt;height:666.2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" fillcolor="#eee" stroked="f" strokeweight="1pt"/>
            </w:pict>
          </mc:Fallback>
        </mc:AlternateContent>
      </w:r>
    </w:p>
    <w:p w14:paraId="3189128A" w14:textId="70B67E3B" w:rsidR="00C1135C" w:rsidRDefault="00B5663C" w:rsidP="00953A90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7C9B70" wp14:editId="5CBE4956">
                <wp:simplePos x="0" y="0"/>
                <wp:positionH relativeFrom="column">
                  <wp:posOffset>1557020</wp:posOffset>
                </wp:positionH>
                <wp:positionV relativeFrom="paragraph">
                  <wp:posOffset>198120</wp:posOffset>
                </wp:positionV>
                <wp:extent cx="4749800" cy="8216265"/>
                <wp:effectExtent l="0" t="0" r="0" b="0"/>
                <wp:wrapSquare wrapText="bothSides"/>
                <wp:docPr id="224" name="Textfeld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821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0" seq="3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C9B70" id="Textfeld 224" o:spid="_x0000_s1040" type="#_x0000_t202" style="position:absolute;margin-left:122.6pt;margin-top:15.6pt;width:374pt;height:646.9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 w:rsidR="009F3D46">
        <w:rPr>
          <w:noProof/>
          <w:sz w:val="24"/>
          <w:lang w:eastAsia="de-DE" w:bidi="ar-SA"/>
        </w:rPr>
        <w:drawing>
          <wp:anchor distT="0" distB="0" distL="114300" distR="114300" simplePos="0" relativeHeight="251759616" behindDoc="1" locked="0" layoutInCell="1" allowOverlap="1" wp14:anchorId="0F453A28" wp14:editId="73F85AD0">
            <wp:simplePos x="0" y="0"/>
            <wp:positionH relativeFrom="column">
              <wp:posOffset>-119231</wp:posOffset>
            </wp:positionH>
            <wp:positionV relativeFrom="paragraph">
              <wp:posOffset>772160</wp:posOffset>
            </wp:positionV>
            <wp:extent cx="2314575" cy="7886065"/>
            <wp:effectExtent l="0" t="0" r="0" b="0"/>
            <wp:wrapNone/>
            <wp:docPr id="209" name="Bild 209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9AA">
        <w:rPr>
          <w:sz w:val="24"/>
          <w:lang w:eastAsia="de-DE" w:bidi="ar-SA"/>
        </w:rPr>
        <w:br w:type="page"/>
      </w:r>
    </w:p>
    <w:p w14:paraId="61AC705D" w14:textId="7A1665D0" w:rsidR="00A13EB7" w:rsidRDefault="00B25438" w:rsidP="00A13EB7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w:drawing>
          <wp:anchor distT="0" distB="0" distL="114300" distR="114300" simplePos="0" relativeHeight="251808768" behindDoc="1" locked="0" layoutInCell="1" allowOverlap="1" wp14:anchorId="47D1A7AC" wp14:editId="4CDD3FCD">
            <wp:simplePos x="0" y="0"/>
            <wp:positionH relativeFrom="column">
              <wp:posOffset>-53574</wp:posOffset>
            </wp:positionH>
            <wp:positionV relativeFrom="paragraph">
              <wp:posOffset>170548</wp:posOffset>
            </wp:positionV>
            <wp:extent cx="1366520" cy="8017844"/>
            <wp:effectExtent l="0" t="0" r="5080" b="8890"/>
            <wp:wrapNone/>
            <wp:docPr id="27" name="Bild 27" descr="../balken_edu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balken_educ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8352"/>
                    <a:stretch/>
                  </pic:blipFill>
                  <pic:spPr bwMode="auto">
                    <a:xfrm>
                      <a:off x="0" y="0"/>
                      <a:ext cx="1366520" cy="801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C38">
        <w:rPr>
          <w:noProof/>
          <w:sz w:val="24"/>
          <w:lang w:eastAsia="de-DE" w:bidi="ar-SA"/>
        </w:rPr>
        <w:drawing>
          <wp:anchor distT="0" distB="0" distL="114300" distR="114300" simplePos="0" relativeHeight="251798528" behindDoc="1" locked="0" layoutInCell="1" allowOverlap="1" wp14:anchorId="097DD202" wp14:editId="66C0E1D4">
            <wp:simplePos x="0" y="0"/>
            <wp:positionH relativeFrom="column">
              <wp:posOffset>8460339</wp:posOffset>
            </wp:positionH>
            <wp:positionV relativeFrom="paragraph">
              <wp:posOffset>-437597349</wp:posOffset>
            </wp:positionV>
            <wp:extent cx="2314575" cy="4775200"/>
            <wp:effectExtent l="0" t="0" r="0" b="0"/>
            <wp:wrapNone/>
            <wp:docPr id="7" name="Bild 7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47"/>
                    <a:stretch/>
                  </pic:blipFill>
                  <pic:spPr bwMode="auto">
                    <a:xfrm>
                      <a:off x="0" y="0"/>
                      <a:ext cx="2314575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5BB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CA4627A" wp14:editId="4947EB28">
                <wp:simplePos x="0" y="0"/>
                <wp:positionH relativeFrom="column">
                  <wp:posOffset>-56515</wp:posOffset>
                </wp:positionH>
                <wp:positionV relativeFrom="paragraph">
                  <wp:posOffset>165735</wp:posOffset>
                </wp:positionV>
                <wp:extent cx="1299210" cy="5717540"/>
                <wp:effectExtent l="0" t="0" r="0" b="0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57175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CD11E" id="Rechteck 36" o:spid="_x0000_s1026" style="position:absolute;margin-left:-4.45pt;margin-top:13.05pt;width:102.3pt;height:450.2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" fillcolor="#eee" stroked="f" strokeweight="1pt"/>
            </w:pict>
          </mc:Fallback>
        </mc:AlternateContent>
      </w:r>
    </w:p>
    <w:p w14:paraId="2615B363" w14:textId="44A22F9C" w:rsidR="003F0D59" w:rsidRDefault="008A3A48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1F1567" wp14:editId="3EF53FF1">
                <wp:simplePos x="0" y="0"/>
                <wp:positionH relativeFrom="column">
                  <wp:posOffset>1556385</wp:posOffset>
                </wp:positionH>
                <wp:positionV relativeFrom="paragraph">
                  <wp:posOffset>80645</wp:posOffset>
                </wp:positionV>
                <wp:extent cx="4795520" cy="8225790"/>
                <wp:effectExtent l="0" t="0" r="0" b="3810"/>
                <wp:wrapSquare wrapText="bothSides"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822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63BFA" w14:textId="4656BD33" w:rsidR="00D52717" w:rsidRPr="00E37C43" w:rsidRDefault="00D52717" w:rsidP="00A13EB7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8A3A48" w:rsidRPr="008A3A48">
                              <w:t>2008 - 2012</w:t>
                            </w:r>
                          </w:p>
                          <w:p w14:paraId="1F57BACB" w14:textId="4A8CA626" w:rsidR="00D52717" w:rsidRPr="00F13F61" w:rsidRDefault="00D52717" w:rsidP="00A13EB7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="008A3A48">
                              <w:t>Universität</w:t>
                            </w:r>
                          </w:p>
                          <w:p w14:paraId="03A5B07A" w14:textId="4AECAA32" w:rsidR="00D52717" w:rsidRPr="00F13F61" w:rsidRDefault="00D52717" w:rsidP="00A13EB7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Fachgebiet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8A3A48" w:rsidRPr="008A3A48">
                              <w:t>Wirtschaftsinformatik</w:t>
                            </w:r>
                          </w:p>
                          <w:p w14:paraId="066FEAAD" w14:textId="744A2311" w:rsidR="00D52717" w:rsidRPr="00F13F61" w:rsidRDefault="00D52717" w:rsidP="00A13EB7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Abschluss</w:t>
                            </w:r>
                            <w:r>
                              <w:rPr>
                                <w:b/>
                              </w:rPr>
                              <w:t xml:space="preserve">                  </w:t>
                            </w:r>
                          </w:p>
                          <w:p w14:paraId="0E8AA4B9" w14:textId="77777777" w:rsidR="00D52717" w:rsidRPr="00F13F61" w:rsidRDefault="00D52717" w:rsidP="003413FD">
                            <w:pPr>
                              <w:pBdr>
                                <w:bottom w:val="outset" w:sz="6" w:space="1" w:color="auto"/>
                              </w:pBd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 xml:space="preserve"> </w:t>
                            </w:r>
                          </w:p>
                          <w:p w14:paraId="71066D1D" w14:textId="77777777" w:rsidR="003413FD" w:rsidRDefault="003413FD" w:rsidP="003413FD">
                            <w:pPr>
                              <w:rPr>
                                <w:b/>
                              </w:rPr>
                            </w:pPr>
                          </w:p>
                          <w:p w14:paraId="167F430B" w14:textId="0D0A9A17" w:rsidR="003413FD" w:rsidRPr="00E37C43" w:rsidRDefault="003413FD" w:rsidP="003413FD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3413FD">
                              <w:t>9/2003 - 8/2008</w:t>
                            </w:r>
                          </w:p>
                          <w:p w14:paraId="2B3BC4DB" w14:textId="4E1F85F2" w:rsidR="003413FD" w:rsidRPr="00F13F61" w:rsidRDefault="003413FD" w:rsidP="003413FD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r>
                              <w:t>TU</w:t>
                            </w:r>
                          </w:p>
                          <w:p w14:paraId="232BE906" w14:textId="77777777" w:rsidR="003413FD" w:rsidRDefault="003413FD" w:rsidP="003413FD">
                            <w:r w:rsidRPr="00E40A46">
                              <w:rPr>
                                <w:b/>
                              </w:rPr>
                              <w:t>Fachgebiet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3413FD">
                              <w:t xml:space="preserve">Elektrotechnik </w:t>
                            </w:r>
                          </w:p>
                          <w:p w14:paraId="3BF0E50B" w14:textId="77777777" w:rsidR="003413FD" w:rsidRDefault="003413FD" w:rsidP="003413FD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Abschluss</w:t>
                            </w: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</w:p>
                          <w:p w14:paraId="5A96D261" w14:textId="77777777" w:rsidR="003413FD" w:rsidRDefault="003413FD" w:rsidP="003413FD">
                            <w:pPr>
                              <w:pBdr>
                                <w:bottom w:val="outset" w:sz="6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245D2E62" w14:textId="77777777" w:rsidR="003413FD" w:rsidRDefault="003413FD" w:rsidP="003413FD">
                            <w:pPr>
                              <w:rPr>
                                <w:b/>
                              </w:rPr>
                            </w:pPr>
                          </w:p>
                          <w:p w14:paraId="6711B205" w14:textId="0ADD699D" w:rsidR="003413FD" w:rsidRPr="00E37C43" w:rsidRDefault="003413FD" w:rsidP="003413FD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3413FD">
                              <w:t>9/1993 - 7/2003</w:t>
                            </w:r>
                          </w:p>
                          <w:p w14:paraId="2CE76167" w14:textId="0E059A32" w:rsidR="003413FD" w:rsidRPr="00F13F61" w:rsidRDefault="003413FD" w:rsidP="003413FD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Pr="003413FD">
                              <w:t>Karolinen Gymnasium Rosenheim</w:t>
                            </w:r>
                          </w:p>
                          <w:p w14:paraId="4390825C" w14:textId="0D833AA7" w:rsidR="003413FD" w:rsidRDefault="003413FD" w:rsidP="003413FD">
                            <w:r w:rsidRPr="00E40A46">
                              <w:rPr>
                                <w:b/>
                              </w:rPr>
                              <w:t>Fachgebiet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3413FD">
                              <w:t>Mathematik und Wirtschaft</w:t>
                            </w:r>
                          </w:p>
                          <w:p w14:paraId="178E6E7F" w14:textId="77777777" w:rsidR="003413FD" w:rsidRPr="003413FD" w:rsidRDefault="003413FD" w:rsidP="003413FD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Abschluss</w:t>
                            </w:r>
                            <w:r>
                              <w:rPr>
                                <w:b/>
                              </w:rPr>
                              <w:t xml:space="preserve">                  </w:t>
                            </w:r>
                            <w:r w:rsidRPr="003413FD">
                              <w:t>Abitur</w:t>
                            </w:r>
                          </w:p>
                          <w:p w14:paraId="288ECD20" w14:textId="77777777" w:rsidR="003413FD" w:rsidRDefault="003413FD" w:rsidP="003413FD">
                            <w:pPr>
                              <w:pBdr>
                                <w:bottom w:val="outset" w:sz="6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096005F7" w14:textId="77777777" w:rsidR="003413FD" w:rsidRDefault="003413FD" w:rsidP="003413FD">
                            <w:pPr>
                              <w:rPr>
                                <w:b/>
                              </w:rPr>
                            </w:pPr>
                          </w:p>
                          <w:p w14:paraId="43D19731" w14:textId="3B5B20DC" w:rsidR="003413FD" w:rsidRPr="00E37C43" w:rsidRDefault="003413FD" w:rsidP="003413FD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3413FD">
                              <w:t>12/2015 - 12/2015</w:t>
                            </w:r>
                          </w:p>
                          <w:p w14:paraId="5AA2110F" w14:textId="0ADB6CB3" w:rsidR="003413FD" w:rsidRPr="00F13F61" w:rsidRDefault="003413FD" w:rsidP="003413FD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Pr="003413FD">
                              <w:t>VMware</w:t>
                            </w:r>
                          </w:p>
                          <w:p w14:paraId="1675599F" w14:textId="4C324409" w:rsidR="003413FD" w:rsidRDefault="003413FD" w:rsidP="003413FD">
                            <w:r w:rsidRPr="00E40A46">
                              <w:rPr>
                                <w:b/>
                              </w:rPr>
                              <w:t>Fachgebiet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proofErr w:type="gramStart"/>
                            <w:r w:rsidRPr="003413FD">
                              <w:t>Cloud Computing</w:t>
                            </w:r>
                            <w:proofErr w:type="gramEnd"/>
                          </w:p>
                          <w:p w14:paraId="2EFBF531" w14:textId="456340A5" w:rsidR="003413FD" w:rsidRDefault="003413FD" w:rsidP="003413FD">
                            <w:r w:rsidRPr="00E40A46">
                              <w:rPr>
                                <w:b/>
                              </w:rPr>
                              <w:t>Abschluss</w:t>
                            </w:r>
                            <w:r>
                              <w:rPr>
                                <w:b/>
                              </w:rPr>
                              <w:t xml:space="preserve">                  </w:t>
                            </w:r>
                            <w:r w:rsidRPr="003413FD">
                              <w:t xml:space="preserve">VMware NSX 6.2 </w:t>
                            </w:r>
                            <w:proofErr w:type="spellStart"/>
                            <w:r w:rsidRPr="003413FD">
                              <w:t>Install</w:t>
                            </w:r>
                            <w:proofErr w:type="spellEnd"/>
                            <w:r w:rsidRPr="003413FD">
                              <w:t xml:space="preserve">, </w:t>
                            </w:r>
                            <w:proofErr w:type="spellStart"/>
                            <w:r w:rsidRPr="003413FD">
                              <w:t>Configure</w:t>
                            </w:r>
                            <w:proofErr w:type="spellEnd"/>
                            <w:r w:rsidRPr="003413FD">
                              <w:t>, Manage</w:t>
                            </w:r>
                          </w:p>
                          <w:p w14:paraId="1048B9B1" w14:textId="77777777" w:rsidR="003413FD" w:rsidRDefault="003413FD" w:rsidP="003413FD">
                            <w:pPr>
                              <w:pBdr>
                                <w:bottom w:val="outset" w:sz="6" w:space="1" w:color="auto"/>
                              </w:pBdr>
                            </w:pPr>
                          </w:p>
                          <w:p w14:paraId="510864CF" w14:textId="77777777" w:rsidR="003413FD" w:rsidRDefault="003413FD" w:rsidP="003413FD"/>
                          <w:p w14:paraId="45AAFB09" w14:textId="252C30A2" w:rsidR="003413FD" w:rsidRDefault="003413FD" w:rsidP="003413FD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3413FD">
                              <w:t xml:space="preserve">2015 </w:t>
                            </w:r>
                            <w:r>
                              <w:t>–</w:t>
                            </w:r>
                            <w:r w:rsidRPr="003413FD">
                              <w:t xml:space="preserve"> 2015</w:t>
                            </w:r>
                          </w:p>
                          <w:p w14:paraId="6D423284" w14:textId="334E0452" w:rsidR="003413FD" w:rsidRPr="00F13F61" w:rsidRDefault="003413FD" w:rsidP="003413FD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</w:p>
                          <w:p w14:paraId="1F98EC2A" w14:textId="43085FBF" w:rsidR="003413FD" w:rsidRDefault="003413FD" w:rsidP="003413FD">
                            <w:r w:rsidRPr="00E40A46">
                              <w:rPr>
                                <w:b/>
                              </w:rPr>
                              <w:t>Fachgebiet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proofErr w:type="spellStart"/>
                            <w:r w:rsidRPr="003413FD">
                              <w:t>MongoDB</w:t>
                            </w:r>
                            <w:proofErr w:type="spellEnd"/>
                          </w:p>
                          <w:p w14:paraId="48A8C4A0" w14:textId="530880C6" w:rsidR="003413FD" w:rsidRPr="003413FD" w:rsidRDefault="003413FD" w:rsidP="003413FD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Abschluss</w:t>
                            </w:r>
                            <w:r>
                              <w:rPr>
                                <w:b/>
                              </w:rPr>
                              <w:t xml:space="preserve">                  </w:t>
                            </w:r>
                          </w:p>
                          <w:p w14:paraId="4A104B2A" w14:textId="77777777" w:rsidR="003413FD" w:rsidRPr="003413FD" w:rsidRDefault="003413FD" w:rsidP="003413FD">
                            <w:pPr>
                              <w:pBdr>
                                <w:bottom w:val="outset" w:sz="6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7D8803BD" w14:textId="77777777" w:rsidR="003413FD" w:rsidRDefault="003413FD" w:rsidP="003413FD">
                            <w:pPr>
                              <w:rPr>
                                <w:b/>
                              </w:rPr>
                            </w:pPr>
                          </w:p>
                          <w:p w14:paraId="660452A2" w14:textId="02C532EF" w:rsidR="003413FD" w:rsidRPr="00E37C43" w:rsidRDefault="003413FD" w:rsidP="003413FD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3413FD">
                              <w:t>12/2014 - 12/2014</w:t>
                            </w:r>
                          </w:p>
                          <w:p w14:paraId="4EE2FD1F" w14:textId="77777777" w:rsidR="003413FD" w:rsidRPr="00A86519" w:rsidRDefault="003413FD" w:rsidP="003413F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A86519">
                              <w:rPr>
                                <w:b/>
                                <w:lang w:val="en-US"/>
                              </w:rPr>
                              <w:t>Institut</w:t>
                            </w:r>
                            <w:proofErr w:type="spellEnd"/>
                            <w:r w:rsidRPr="00A86519">
                              <w:rPr>
                                <w:b/>
                                <w:lang w:val="en-US"/>
                              </w:rPr>
                              <w:t xml:space="preserve">                        </w:t>
                            </w:r>
                            <w:r w:rsidRPr="00A86519">
                              <w:rPr>
                                <w:lang w:val="en-US"/>
                              </w:rPr>
                              <w:t>VMware</w:t>
                            </w:r>
                          </w:p>
                          <w:p w14:paraId="75157A28" w14:textId="093768E2" w:rsidR="003413FD" w:rsidRPr="00A86519" w:rsidRDefault="003413FD" w:rsidP="003413F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86519">
                              <w:rPr>
                                <w:b/>
                                <w:lang w:val="en-US"/>
                              </w:rPr>
                              <w:t>Fachgebiet</w:t>
                            </w:r>
                            <w:proofErr w:type="spellEnd"/>
                            <w:r w:rsidRPr="00A86519">
                              <w:rPr>
                                <w:b/>
                                <w:lang w:val="en-US"/>
                              </w:rPr>
                              <w:tab/>
                              <w:t xml:space="preserve">          </w:t>
                            </w:r>
                          </w:p>
                          <w:p w14:paraId="62003486" w14:textId="77777777" w:rsidR="003413FD" w:rsidRDefault="003413FD" w:rsidP="003413F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413FD">
                              <w:rPr>
                                <w:b/>
                                <w:lang w:val="en-US"/>
                              </w:rPr>
                              <w:t>Abschluss</w:t>
                            </w:r>
                            <w:proofErr w:type="spellEnd"/>
                            <w:r w:rsidRPr="003413FD">
                              <w:rPr>
                                <w:b/>
                                <w:lang w:val="en-US"/>
                              </w:rPr>
                              <w:t xml:space="preserve">                  </w:t>
                            </w:r>
                            <w:r w:rsidRPr="003413FD">
                              <w:rPr>
                                <w:lang w:val="en-US"/>
                              </w:rPr>
                              <w:t>VCP55 - VMware Certified Professional 5 Data Center</w:t>
                            </w:r>
                          </w:p>
                          <w:p w14:paraId="53FC3FF3" w14:textId="3E1D684F" w:rsidR="003413FD" w:rsidRPr="003413FD" w:rsidRDefault="003413FD" w:rsidP="003413FD">
                            <w:pPr>
                              <w:ind w:left="1985"/>
                              <w:rPr>
                                <w:lang w:val="en-US"/>
                              </w:rPr>
                            </w:pPr>
                            <w:r w:rsidRPr="003413FD">
                              <w:rPr>
                                <w:lang w:val="en-US"/>
                              </w:rPr>
                              <w:t>Virtualization</w:t>
                            </w:r>
                          </w:p>
                          <w:p w14:paraId="717DE62C" w14:textId="77777777" w:rsidR="003413FD" w:rsidRDefault="003413FD" w:rsidP="003413FD">
                            <w:pPr>
                              <w:pBdr>
                                <w:bottom w:val="outset" w:sz="6" w:space="1" w:color="auto"/>
                              </w:pBd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05F4139C" w14:textId="77777777" w:rsidR="003413FD" w:rsidRDefault="003413FD" w:rsidP="003413FD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6951FA6F" w14:textId="662D6EFE" w:rsidR="003413FD" w:rsidRDefault="003413FD" w:rsidP="003413FD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3413FD">
                              <w:t xml:space="preserve">2013 </w:t>
                            </w:r>
                            <w:r>
                              <w:t>–</w:t>
                            </w:r>
                            <w:r w:rsidRPr="003413FD">
                              <w:t xml:space="preserve"> 2013</w:t>
                            </w:r>
                          </w:p>
                          <w:p w14:paraId="5C54438C" w14:textId="7807F2D7" w:rsidR="003413FD" w:rsidRPr="00F13F61" w:rsidRDefault="003413FD" w:rsidP="003413FD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</w:p>
                          <w:p w14:paraId="27B0324B" w14:textId="2CE8266F" w:rsidR="003413FD" w:rsidRDefault="003413FD" w:rsidP="003413FD">
                            <w:r w:rsidRPr="00E40A46">
                              <w:rPr>
                                <w:b/>
                              </w:rPr>
                              <w:t>Fachgebiet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3413FD">
                              <w:t xml:space="preserve">Puppet </w:t>
                            </w:r>
                            <w:proofErr w:type="spellStart"/>
                            <w:r w:rsidRPr="003413FD">
                              <w:t>Advanced</w:t>
                            </w:r>
                            <w:proofErr w:type="spellEnd"/>
                          </w:p>
                          <w:p w14:paraId="2D863852" w14:textId="63FC29E0" w:rsidR="003413FD" w:rsidRDefault="003413FD" w:rsidP="003413FD">
                            <w:r w:rsidRPr="00E40A46">
                              <w:rPr>
                                <w:b/>
                              </w:rPr>
                              <w:t>Abschluss</w:t>
                            </w:r>
                            <w:r>
                              <w:rPr>
                                <w:b/>
                              </w:rPr>
                              <w:t xml:space="preserve">                  </w:t>
                            </w:r>
                          </w:p>
                          <w:p w14:paraId="77DE17AF" w14:textId="19E5EA60" w:rsidR="00D52717" w:rsidRPr="00A86519" w:rsidRDefault="003413FD" w:rsidP="003413FD">
                            <w:r w:rsidRPr="00A86519">
                              <w:rPr>
                                <w:b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1567" id="Textfeld 41" o:spid="_x0000_s1041" type="#_x0000_t202" style="position:absolute;margin-left:122.55pt;margin-top:6.35pt;width:377.6pt;height:647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" filled="f" stroked="f">
                <v:textbox>
                  <w:txbxContent>
                    <w:p w14:paraId="57A63BFA" w14:textId="4656BD33" w:rsidR="00D52717" w:rsidRPr="00E37C43" w:rsidRDefault="00D52717" w:rsidP="00A13EB7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8A3A48" w:rsidRPr="008A3A48">
                        <w:t>2008 - 2012</w:t>
                      </w:r>
                    </w:p>
                    <w:p w14:paraId="1F57BACB" w14:textId="4A8CA626" w:rsidR="00D52717" w:rsidRPr="00F13F61" w:rsidRDefault="00D52717" w:rsidP="00A13EB7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r w:rsidR="008A3A48">
                        <w:t>Universität</w:t>
                      </w:r>
                    </w:p>
                    <w:p w14:paraId="03A5B07A" w14:textId="4AECAA32" w:rsidR="00D52717" w:rsidRPr="00F13F61" w:rsidRDefault="00D52717" w:rsidP="00A13EB7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Fachgebiet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8A3A48" w:rsidRPr="008A3A48">
                        <w:t>Wirtschaftsinformatik</w:t>
                      </w:r>
                    </w:p>
                    <w:p w14:paraId="066FEAAD" w14:textId="744A2311" w:rsidR="00D52717" w:rsidRPr="00F13F61" w:rsidRDefault="00D52717" w:rsidP="00A13EB7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Abschluss</w:t>
                      </w:r>
                      <w:r>
                        <w:rPr>
                          <w:b/>
                        </w:rPr>
                        <w:t xml:space="preserve">                  </w:t>
                      </w:r>
                    </w:p>
                    <w:p w14:paraId="0E8AA4B9" w14:textId="77777777" w:rsidR="00D52717" w:rsidRPr="00F13F61" w:rsidRDefault="00D52717" w:rsidP="003413FD">
                      <w:pPr>
                        <w:pBdr>
                          <w:bottom w:val="outset" w:sz="6" w:space="1" w:color="auto"/>
                        </w:pBd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 xml:space="preserve"> </w:t>
                      </w:r>
                    </w:p>
                    <w:p w14:paraId="71066D1D" w14:textId="77777777" w:rsidR="003413FD" w:rsidRDefault="003413FD" w:rsidP="003413FD">
                      <w:pPr>
                        <w:rPr>
                          <w:b/>
                        </w:rPr>
                      </w:pPr>
                    </w:p>
                    <w:p w14:paraId="167F430B" w14:textId="0D0A9A17" w:rsidR="003413FD" w:rsidRPr="00E37C43" w:rsidRDefault="003413FD" w:rsidP="003413FD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3413FD">
                        <w:t>9/2003 - 8/2008</w:t>
                      </w:r>
                    </w:p>
                    <w:p w14:paraId="2B3BC4DB" w14:textId="4E1F85F2" w:rsidR="003413FD" w:rsidRPr="00F13F61" w:rsidRDefault="003413FD" w:rsidP="003413FD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r>
                        <w:t>TU</w:t>
                      </w:r>
                    </w:p>
                    <w:p w14:paraId="232BE906" w14:textId="77777777" w:rsidR="003413FD" w:rsidRDefault="003413FD" w:rsidP="003413FD">
                      <w:r w:rsidRPr="00E40A46">
                        <w:rPr>
                          <w:b/>
                        </w:rPr>
                        <w:t>Fachgebiet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3413FD">
                        <w:t xml:space="preserve">Elektrotechnik </w:t>
                      </w:r>
                    </w:p>
                    <w:p w14:paraId="3BF0E50B" w14:textId="77777777" w:rsidR="003413FD" w:rsidRDefault="003413FD" w:rsidP="003413FD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Abschluss</w:t>
                      </w:r>
                      <w:r>
                        <w:rPr>
                          <w:b/>
                        </w:rPr>
                        <w:t xml:space="preserve">     </w:t>
                      </w:r>
                    </w:p>
                    <w:p w14:paraId="5A96D261" w14:textId="77777777" w:rsidR="003413FD" w:rsidRDefault="003413FD" w:rsidP="003413FD">
                      <w:pPr>
                        <w:pBdr>
                          <w:bottom w:val="outset" w:sz="6" w:space="1" w:color="auto"/>
                        </w:pBdr>
                        <w:rPr>
                          <w:b/>
                        </w:rPr>
                      </w:pPr>
                    </w:p>
                    <w:p w14:paraId="245D2E62" w14:textId="77777777" w:rsidR="003413FD" w:rsidRDefault="003413FD" w:rsidP="003413FD">
                      <w:pPr>
                        <w:rPr>
                          <w:b/>
                        </w:rPr>
                      </w:pPr>
                    </w:p>
                    <w:p w14:paraId="6711B205" w14:textId="0ADD699D" w:rsidR="003413FD" w:rsidRPr="00E37C43" w:rsidRDefault="003413FD" w:rsidP="003413FD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3413FD">
                        <w:t>9/1993 - 7/2003</w:t>
                      </w:r>
                    </w:p>
                    <w:p w14:paraId="2CE76167" w14:textId="0E059A32" w:rsidR="003413FD" w:rsidRPr="00F13F61" w:rsidRDefault="003413FD" w:rsidP="003413FD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r w:rsidRPr="003413FD">
                        <w:t>Karolinen Gymnasium Rosenheim</w:t>
                      </w:r>
                    </w:p>
                    <w:p w14:paraId="4390825C" w14:textId="0D833AA7" w:rsidR="003413FD" w:rsidRDefault="003413FD" w:rsidP="003413FD">
                      <w:r w:rsidRPr="00E40A46">
                        <w:rPr>
                          <w:b/>
                        </w:rPr>
                        <w:t>Fachgebiet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3413FD">
                        <w:t>Mathematik und Wirtschaft</w:t>
                      </w:r>
                    </w:p>
                    <w:p w14:paraId="178E6E7F" w14:textId="77777777" w:rsidR="003413FD" w:rsidRPr="003413FD" w:rsidRDefault="003413FD" w:rsidP="003413FD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Abschluss</w:t>
                      </w:r>
                      <w:r>
                        <w:rPr>
                          <w:b/>
                        </w:rPr>
                        <w:t xml:space="preserve">                  </w:t>
                      </w:r>
                      <w:r w:rsidRPr="003413FD">
                        <w:t>Abitur</w:t>
                      </w:r>
                    </w:p>
                    <w:p w14:paraId="288ECD20" w14:textId="77777777" w:rsidR="003413FD" w:rsidRDefault="003413FD" w:rsidP="003413FD">
                      <w:pPr>
                        <w:pBdr>
                          <w:bottom w:val="outset" w:sz="6" w:space="1" w:color="auto"/>
                        </w:pBdr>
                        <w:rPr>
                          <w:b/>
                        </w:rPr>
                      </w:pPr>
                    </w:p>
                    <w:p w14:paraId="096005F7" w14:textId="77777777" w:rsidR="003413FD" w:rsidRDefault="003413FD" w:rsidP="003413FD">
                      <w:pPr>
                        <w:rPr>
                          <w:b/>
                        </w:rPr>
                      </w:pPr>
                    </w:p>
                    <w:p w14:paraId="43D19731" w14:textId="3B5B20DC" w:rsidR="003413FD" w:rsidRPr="00E37C43" w:rsidRDefault="003413FD" w:rsidP="003413FD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3413FD">
                        <w:t>12/2015 - 12/2015</w:t>
                      </w:r>
                    </w:p>
                    <w:p w14:paraId="5AA2110F" w14:textId="0ADB6CB3" w:rsidR="003413FD" w:rsidRPr="00F13F61" w:rsidRDefault="003413FD" w:rsidP="003413FD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r w:rsidRPr="003413FD">
                        <w:t>VMware</w:t>
                      </w:r>
                    </w:p>
                    <w:p w14:paraId="1675599F" w14:textId="4C324409" w:rsidR="003413FD" w:rsidRDefault="003413FD" w:rsidP="003413FD">
                      <w:r w:rsidRPr="00E40A46">
                        <w:rPr>
                          <w:b/>
                        </w:rPr>
                        <w:t>Fachgebiet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proofErr w:type="gramStart"/>
                      <w:r w:rsidRPr="003413FD">
                        <w:t>Cloud Computing</w:t>
                      </w:r>
                      <w:proofErr w:type="gramEnd"/>
                    </w:p>
                    <w:p w14:paraId="2EFBF531" w14:textId="456340A5" w:rsidR="003413FD" w:rsidRDefault="003413FD" w:rsidP="003413FD">
                      <w:r w:rsidRPr="00E40A46">
                        <w:rPr>
                          <w:b/>
                        </w:rPr>
                        <w:t>Abschluss</w:t>
                      </w:r>
                      <w:r>
                        <w:rPr>
                          <w:b/>
                        </w:rPr>
                        <w:t xml:space="preserve">                  </w:t>
                      </w:r>
                      <w:r w:rsidRPr="003413FD">
                        <w:t xml:space="preserve">VMware NSX 6.2 </w:t>
                      </w:r>
                      <w:proofErr w:type="spellStart"/>
                      <w:r w:rsidRPr="003413FD">
                        <w:t>Install</w:t>
                      </w:r>
                      <w:proofErr w:type="spellEnd"/>
                      <w:r w:rsidRPr="003413FD">
                        <w:t xml:space="preserve">, </w:t>
                      </w:r>
                      <w:proofErr w:type="spellStart"/>
                      <w:r w:rsidRPr="003413FD">
                        <w:t>Configure</w:t>
                      </w:r>
                      <w:proofErr w:type="spellEnd"/>
                      <w:r w:rsidRPr="003413FD">
                        <w:t>, Manage</w:t>
                      </w:r>
                    </w:p>
                    <w:p w14:paraId="1048B9B1" w14:textId="77777777" w:rsidR="003413FD" w:rsidRDefault="003413FD" w:rsidP="003413FD">
                      <w:pPr>
                        <w:pBdr>
                          <w:bottom w:val="outset" w:sz="6" w:space="1" w:color="auto"/>
                        </w:pBdr>
                      </w:pPr>
                    </w:p>
                    <w:p w14:paraId="510864CF" w14:textId="77777777" w:rsidR="003413FD" w:rsidRDefault="003413FD" w:rsidP="003413FD"/>
                    <w:p w14:paraId="45AAFB09" w14:textId="252C30A2" w:rsidR="003413FD" w:rsidRDefault="003413FD" w:rsidP="003413FD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3413FD">
                        <w:t xml:space="preserve">2015 </w:t>
                      </w:r>
                      <w:r>
                        <w:t>–</w:t>
                      </w:r>
                      <w:r w:rsidRPr="003413FD">
                        <w:t xml:space="preserve"> 2015</w:t>
                      </w:r>
                    </w:p>
                    <w:p w14:paraId="6D423284" w14:textId="334E0452" w:rsidR="003413FD" w:rsidRPr="00F13F61" w:rsidRDefault="003413FD" w:rsidP="003413FD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</w:p>
                    <w:p w14:paraId="1F98EC2A" w14:textId="43085FBF" w:rsidR="003413FD" w:rsidRDefault="003413FD" w:rsidP="003413FD">
                      <w:r w:rsidRPr="00E40A46">
                        <w:rPr>
                          <w:b/>
                        </w:rPr>
                        <w:t>Fachgebiet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proofErr w:type="spellStart"/>
                      <w:r w:rsidRPr="003413FD">
                        <w:t>MongoDB</w:t>
                      </w:r>
                      <w:proofErr w:type="spellEnd"/>
                    </w:p>
                    <w:p w14:paraId="48A8C4A0" w14:textId="530880C6" w:rsidR="003413FD" w:rsidRPr="003413FD" w:rsidRDefault="003413FD" w:rsidP="003413FD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Abschluss</w:t>
                      </w:r>
                      <w:r>
                        <w:rPr>
                          <w:b/>
                        </w:rPr>
                        <w:t xml:space="preserve">                  </w:t>
                      </w:r>
                    </w:p>
                    <w:p w14:paraId="4A104B2A" w14:textId="77777777" w:rsidR="003413FD" w:rsidRPr="003413FD" w:rsidRDefault="003413FD" w:rsidP="003413FD">
                      <w:pPr>
                        <w:pBdr>
                          <w:bottom w:val="outset" w:sz="6" w:space="1" w:color="auto"/>
                        </w:pBdr>
                        <w:rPr>
                          <w:b/>
                        </w:rPr>
                      </w:pPr>
                    </w:p>
                    <w:p w14:paraId="7D8803BD" w14:textId="77777777" w:rsidR="003413FD" w:rsidRDefault="003413FD" w:rsidP="003413FD">
                      <w:pPr>
                        <w:rPr>
                          <w:b/>
                        </w:rPr>
                      </w:pPr>
                    </w:p>
                    <w:p w14:paraId="660452A2" w14:textId="02C532EF" w:rsidR="003413FD" w:rsidRPr="00E37C43" w:rsidRDefault="003413FD" w:rsidP="003413FD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3413FD">
                        <w:t>12/2014 - 12/2014</w:t>
                      </w:r>
                    </w:p>
                    <w:p w14:paraId="4EE2FD1F" w14:textId="77777777" w:rsidR="003413FD" w:rsidRPr="00A86519" w:rsidRDefault="003413FD" w:rsidP="003413FD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 w:rsidRPr="00A86519">
                        <w:rPr>
                          <w:b/>
                          <w:lang w:val="en-US"/>
                        </w:rPr>
                        <w:t>Institut</w:t>
                      </w:r>
                      <w:proofErr w:type="spellEnd"/>
                      <w:r w:rsidRPr="00A86519">
                        <w:rPr>
                          <w:b/>
                          <w:lang w:val="en-US"/>
                        </w:rPr>
                        <w:t xml:space="preserve">                        </w:t>
                      </w:r>
                      <w:r w:rsidRPr="00A86519">
                        <w:rPr>
                          <w:lang w:val="en-US"/>
                        </w:rPr>
                        <w:t>VMware</w:t>
                      </w:r>
                    </w:p>
                    <w:p w14:paraId="75157A28" w14:textId="093768E2" w:rsidR="003413FD" w:rsidRPr="00A86519" w:rsidRDefault="003413FD" w:rsidP="003413FD">
                      <w:pPr>
                        <w:rPr>
                          <w:lang w:val="en-US"/>
                        </w:rPr>
                      </w:pPr>
                      <w:proofErr w:type="spellStart"/>
                      <w:r w:rsidRPr="00A86519">
                        <w:rPr>
                          <w:b/>
                          <w:lang w:val="en-US"/>
                        </w:rPr>
                        <w:t>Fachgebiet</w:t>
                      </w:r>
                      <w:proofErr w:type="spellEnd"/>
                      <w:r w:rsidRPr="00A86519">
                        <w:rPr>
                          <w:b/>
                          <w:lang w:val="en-US"/>
                        </w:rPr>
                        <w:tab/>
                        <w:t xml:space="preserve">          </w:t>
                      </w:r>
                    </w:p>
                    <w:p w14:paraId="62003486" w14:textId="77777777" w:rsidR="003413FD" w:rsidRDefault="003413FD" w:rsidP="003413FD">
                      <w:pPr>
                        <w:rPr>
                          <w:lang w:val="en-US"/>
                        </w:rPr>
                      </w:pPr>
                      <w:proofErr w:type="spellStart"/>
                      <w:r w:rsidRPr="003413FD">
                        <w:rPr>
                          <w:b/>
                          <w:lang w:val="en-US"/>
                        </w:rPr>
                        <w:t>Abschluss</w:t>
                      </w:r>
                      <w:proofErr w:type="spellEnd"/>
                      <w:r w:rsidRPr="003413FD">
                        <w:rPr>
                          <w:b/>
                          <w:lang w:val="en-US"/>
                        </w:rPr>
                        <w:t xml:space="preserve">                  </w:t>
                      </w:r>
                      <w:r w:rsidRPr="003413FD">
                        <w:rPr>
                          <w:lang w:val="en-US"/>
                        </w:rPr>
                        <w:t>VCP55 - VMware Certified Professional 5 Data Center</w:t>
                      </w:r>
                    </w:p>
                    <w:p w14:paraId="53FC3FF3" w14:textId="3E1D684F" w:rsidR="003413FD" w:rsidRPr="003413FD" w:rsidRDefault="003413FD" w:rsidP="003413FD">
                      <w:pPr>
                        <w:ind w:left="1985"/>
                        <w:rPr>
                          <w:lang w:val="en-US"/>
                        </w:rPr>
                      </w:pPr>
                      <w:r w:rsidRPr="003413FD">
                        <w:rPr>
                          <w:lang w:val="en-US"/>
                        </w:rPr>
                        <w:t>Virtualization</w:t>
                      </w:r>
                    </w:p>
                    <w:p w14:paraId="717DE62C" w14:textId="77777777" w:rsidR="003413FD" w:rsidRDefault="003413FD" w:rsidP="003413FD">
                      <w:pPr>
                        <w:pBdr>
                          <w:bottom w:val="outset" w:sz="6" w:space="1" w:color="auto"/>
                        </w:pBdr>
                        <w:rPr>
                          <w:b/>
                          <w:lang w:val="en-US"/>
                        </w:rPr>
                      </w:pPr>
                    </w:p>
                    <w:p w14:paraId="05F4139C" w14:textId="77777777" w:rsidR="003413FD" w:rsidRDefault="003413FD" w:rsidP="003413FD">
                      <w:pPr>
                        <w:rPr>
                          <w:b/>
                          <w:lang w:val="en-US"/>
                        </w:rPr>
                      </w:pPr>
                    </w:p>
                    <w:p w14:paraId="6951FA6F" w14:textId="662D6EFE" w:rsidR="003413FD" w:rsidRDefault="003413FD" w:rsidP="003413FD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3413FD">
                        <w:t xml:space="preserve">2013 </w:t>
                      </w:r>
                      <w:r>
                        <w:t>–</w:t>
                      </w:r>
                      <w:r w:rsidRPr="003413FD">
                        <w:t xml:space="preserve"> 2013</w:t>
                      </w:r>
                    </w:p>
                    <w:p w14:paraId="5C54438C" w14:textId="7807F2D7" w:rsidR="003413FD" w:rsidRPr="00F13F61" w:rsidRDefault="003413FD" w:rsidP="003413FD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</w:p>
                    <w:p w14:paraId="27B0324B" w14:textId="2CE8266F" w:rsidR="003413FD" w:rsidRDefault="003413FD" w:rsidP="003413FD">
                      <w:r w:rsidRPr="00E40A46">
                        <w:rPr>
                          <w:b/>
                        </w:rPr>
                        <w:t>Fachgebiet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3413FD">
                        <w:t xml:space="preserve">Puppet </w:t>
                      </w:r>
                      <w:proofErr w:type="spellStart"/>
                      <w:r w:rsidRPr="003413FD">
                        <w:t>Advanced</w:t>
                      </w:r>
                      <w:proofErr w:type="spellEnd"/>
                    </w:p>
                    <w:p w14:paraId="2D863852" w14:textId="63FC29E0" w:rsidR="003413FD" w:rsidRDefault="003413FD" w:rsidP="003413FD">
                      <w:r w:rsidRPr="00E40A46">
                        <w:rPr>
                          <w:b/>
                        </w:rPr>
                        <w:t>Abschluss</w:t>
                      </w:r>
                      <w:r>
                        <w:rPr>
                          <w:b/>
                        </w:rPr>
                        <w:t xml:space="preserve">                  </w:t>
                      </w:r>
                    </w:p>
                    <w:p w14:paraId="77DE17AF" w14:textId="19E5EA60" w:rsidR="00D52717" w:rsidRPr="00A86519" w:rsidRDefault="003413FD" w:rsidP="003413FD">
                      <w:r w:rsidRPr="00A86519">
                        <w:rPr>
                          <w:b/>
                        </w:rPr>
                        <w:t xml:space="preserve">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0887D4" w14:textId="4CBBDABC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6074A0BC" w14:textId="05A5CF99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75472F6D" w14:textId="2D8FC06C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46F34E5A" w14:textId="7179D94E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7F119FF1" w14:textId="4BFDF7E3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6231EB2B" w14:textId="1224DDDA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708F6872" w14:textId="78340AA6" w:rsidR="003413FD" w:rsidRDefault="003413FD" w:rsidP="00BF4E94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4EE7CD60" w14:textId="533ED267" w:rsidR="003413FD" w:rsidRDefault="003413FD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sz w:val="24"/>
          <w:lang w:eastAsia="de-DE" w:bidi="ar-SA"/>
        </w:rPr>
        <w:br w:type="page"/>
      </w:r>
    </w:p>
    <w:p w14:paraId="1F483F5D" w14:textId="5239D624" w:rsidR="00777987" w:rsidRPr="000B28A5" w:rsidRDefault="002600D3" w:rsidP="00BF4E94">
      <w:pPr>
        <w:spacing w:before="160" w:after="320" w:line="360" w:lineRule="auto"/>
        <w:contextualSpacing w:val="0"/>
        <w:rPr>
          <w:sz w:val="24"/>
          <w:lang w:eastAsia="de-DE" w:bidi="ar-SA"/>
        </w:rPr>
      </w:pPr>
      <w:bookmarkStart w:id="2" w:name="_GoBack"/>
      <w:bookmarkEnd w:id="2"/>
      <w:r>
        <w:rPr>
          <w:noProof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E3CF689" wp14:editId="5E089F9F">
                <wp:simplePos x="0" y="0"/>
                <wp:positionH relativeFrom="column">
                  <wp:posOffset>1553845</wp:posOffset>
                </wp:positionH>
                <wp:positionV relativeFrom="paragraph">
                  <wp:posOffset>276225</wp:posOffset>
                </wp:positionV>
                <wp:extent cx="4795520" cy="2406015"/>
                <wp:effectExtent l="0" t="0" r="0" b="6985"/>
                <wp:wrapSquare wrapText="bothSides"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2406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BB706" w14:textId="6D121084" w:rsidR="002600D3" w:rsidRPr="00E37C43" w:rsidRDefault="002600D3" w:rsidP="002600D3">
                            <w:r>
                              <w:rPr>
                                <w:b/>
                              </w:rPr>
                              <w:t>Datum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             </w:t>
                            </w:r>
                            <w:r>
                              <w:t>10.7.2018</w:t>
                            </w:r>
                          </w:p>
                          <w:p w14:paraId="1D792D76" w14:textId="2E912595" w:rsidR="002600D3" w:rsidRPr="00F13F61" w:rsidRDefault="002600D3" w:rsidP="002600D3">
                            <w:pPr>
                              <w:ind w:left="1985" w:hanging="1985"/>
                              <w:rPr>
                                <w:b/>
                              </w:rPr>
                            </w:pPr>
                            <w:r w:rsidRPr="00B5663C">
                              <w:rPr>
                                <w:b/>
                              </w:rPr>
                              <w:t>Bezeichnung</w:t>
                            </w: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2600D3">
                              <w:t>Puppet Certified Professional 2017</w:t>
                            </w:r>
                          </w:p>
                          <w:p w14:paraId="255E7DC5" w14:textId="77777777" w:rsidR="002600D3" w:rsidRDefault="002600D3" w:rsidP="002600D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2C8AFFC7" w14:textId="77777777" w:rsidR="002600D3" w:rsidRDefault="002600D3" w:rsidP="007C1585">
                            <w:pPr>
                              <w:rPr>
                                <w:b/>
                              </w:rPr>
                            </w:pPr>
                          </w:p>
                          <w:p w14:paraId="44DA4902" w14:textId="49DA77DF" w:rsidR="007C1585" w:rsidRPr="00E37C43" w:rsidRDefault="00B5663C" w:rsidP="007C1585">
                            <w:r>
                              <w:rPr>
                                <w:b/>
                              </w:rPr>
                              <w:t>Datum</w:t>
                            </w:r>
                            <w:r w:rsidR="007C1585" w:rsidRPr="00F13F61">
                              <w:rPr>
                                <w:b/>
                              </w:rPr>
                              <w:tab/>
                            </w:r>
                            <w:r w:rsidR="007C1585"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</w:rPr>
                              <w:t xml:space="preserve">             </w:t>
                            </w:r>
                            <w:r w:rsidRPr="00B5663C">
                              <w:t>22.1.2016</w:t>
                            </w:r>
                          </w:p>
                          <w:p w14:paraId="3945E28B" w14:textId="0308409B" w:rsidR="007C1585" w:rsidRPr="00F13F61" w:rsidRDefault="00B5663C" w:rsidP="002600D3">
                            <w:pPr>
                              <w:ind w:left="1985" w:hanging="1985"/>
                              <w:rPr>
                                <w:b/>
                              </w:rPr>
                            </w:pPr>
                            <w:r w:rsidRPr="00B5663C">
                              <w:rPr>
                                <w:b/>
                              </w:rPr>
                              <w:t>Bezeichnung</w:t>
                            </w:r>
                            <w:r w:rsidR="007C1585">
                              <w:rPr>
                                <w:b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B5663C">
                              <w:t xml:space="preserve">VMware NSX 6.2 </w:t>
                            </w:r>
                            <w:proofErr w:type="spellStart"/>
                            <w:r w:rsidRPr="00B5663C">
                              <w:t>Install</w:t>
                            </w:r>
                            <w:proofErr w:type="spellEnd"/>
                            <w:r w:rsidRPr="00B5663C">
                              <w:t xml:space="preserve">, </w:t>
                            </w:r>
                            <w:proofErr w:type="spellStart"/>
                            <w:r w:rsidRPr="00B5663C">
                              <w:t>Configure</w:t>
                            </w:r>
                            <w:proofErr w:type="spellEnd"/>
                            <w:r w:rsidRPr="00B5663C">
                              <w:t>, Manage</w:t>
                            </w:r>
                          </w:p>
                          <w:p w14:paraId="4910CC62" w14:textId="77777777" w:rsidR="007C1585" w:rsidRPr="00F13F61" w:rsidRDefault="007C1585" w:rsidP="007C1585">
                            <w:pPr>
                              <w:pBdr>
                                <w:bottom w:val="outset" w:sz="6" w:space="1" w:color="auto"/>
                              </w:pBd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 xml:space="preserve"> </w:t>
                            </w:r>
                          </w:p>
                          <w:p w14:paraId="247D95EF" w14:textId="77777777" w:rsidR="007C1585" w:rsidRDefault="007C1585" w:rsidP="007C1585">
                            <w:pPr>
                              <w:rPr>
                                <w:b/>
                              </w:rPr>
                            </w:pPr>
                          </w:p>
                          <w:p w14:paraId="66919A66" w14:textId="7E26B74A" w:rsidR="00B5663C" w:rsidRPr="00E37C43" w:rsidRDefault="00B5663C" w:rsidP="00B5663C">
                            <w:pPr>
                              <w:ind w:left="1985" w:hanging="1985"/>
                            </w:pPr>
                            <w:r>
                              <w:rPr>
                                <w:b/>
                              </w:rPr>
                              <w:t>Datum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 w:rsidRPr="00B5663C">
                              <w:t>5.12.2014</w:t>
                            </w:r>
                          </w:p>
                          <w:p w14:paraId="4B83A3CD" w14:textId="07539EDC" w:rsidR="00B5663C" w:rsidRDefault="00B5663C" w:rsidP="00B5663C">
                            <w:pPr>
                              <w:ind w:left="1985" w:hanging="1985"/>
                            </w:pPr>
                            <w:r w:rsidRPr="00B5663C">
                              <w:rPr>
                                <w:b/>
                              </w:rPr>
                              <w:t>Bezeichnung</w:t>
                            </w:r>
                            <w:r>
                              <w:rPr>
                                <w:b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B5663C">
                              <w:t xml:space="preserve">VMware Certified Professional 5 Data Center </w:t>
                            </w:r>
                          </w:p>
                          <w:p w14:paraId="0602CD34" w14:textId="053FE846" w:rsidR="007C1585" w:rsidRPr="002600D3" w:rsidRDefault="00B5663C" w:rsidP="002600D3">
                            <w:pPr>
                              <w:ind w:firstLine="1985"/>
                            </w:pPr>
                            <w:proofErr w:type="spellStart"/>
                            <w:r w:rsidRPr="00B5663C">
                              <w:t>Virtualization</w:t>
                            </w:r>
                            <w:proofErr w:type="spellEnd"/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14:paraId="3486E995" w14:textId="77777777" w:rsidR="007C1585" w:rsidRDefault="007C1585" w:rsidP="007C1585">
                            <w:pPr>
                              <w:rPr>
                                <w:b/>
                              </w:rPr>
                            </w:pPr>
                          </w:p>
                          <w:p w14:paraId="16F8E7D7" w14:textId="79432EFC" w:rsidR="007C1585" w:rsidRPr="007C1585" w:rsidRDefault="007C1585" w:rsidP="007C1585">
                            <w:r w:rsidRPr="007C1585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F689" id="Textfeld 35" o:spid="_x0000_s1042" type="#_x0000_t202" style="position:absolute;margin-left:122.35pt;margin-top:21.75pt;width:377.6pt;height:189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" filled="f" stroked="f">
                <v:textbox>
                  <w:txbxContent>
                    <w:p w14:paraId="350BB706" w14:textId="6D121084" w:rsidR="002600D3" w:rsidRPr="00E37C43" w:rsidRDefault="002600D3" w:rsidP="002600D3">
                      <w:r>
                        <w:rPr>
                          <w:b/>
                        </w:rPr>
                        <w:t>Datum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             </w:t>
                      </w:r>
                      <w:r>
                        <w:t>10.7.2018</w:t>
                      </w:r>
                    </w:p>
                    <w:p w14:paraId="1D792D76" w14:textId="2E912595" w:rsidR="002600D3" w:rsidRPr="00F13F61" w:rsidRDefault="002600D3" w:rsidP="002600D3">
                      <w:pPr>
                        <w:ind w:left="1985" w:hanging="1985"/>
                        <w:rPr>
                          <w:b/>
                        </w:rPr>
                      </w:pPr>
                      <w:r w:rsidRPr="00B5663C">
                        <w:rPr>
                          <w:b/>
                        </w:rPr>
                        <w:t>Bezeichnung</w:t>
                      </w:r>
                      <w:r>
                        <w:rPr>
                          <w:b/>
                        </w:rPr>
                        <w:t xml:space="preserve">            </w:t>
                      </w:r>
                      <w:r>
                        <w:rPr>
                          <w:b/>
                        </w:rPr>
                        <w:tab/>
                      </w:r>
                      <w:r w:rsidRPr="002600D3">
                        <w:t>Puppet Certified Professional 2017</w:t>
                      </w:r>
                    </w:p>
                    <w:p w14:paraId="255E7DC5" w14:textId="77777777" w:rsidR="002600D3" w:rsidRDefault="002600D3" w:rsidP="002600D3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</w:p>
                    <w:p w14:paraId="2C8AFFC7" w14:textId="77777777" w:rsidR="002600D3" w:rsidRDefault="002600D3" w:rsidP="007C1585">
                      <w:pPr>
                        <w:rPr>
                          <w:b/>
                        </w:rPr>
                      </w:pPr>
                    </w:p>
                    <w:p w14:paraId="44DA4902" w14:textId="49DA77DF" w:rsidR="007C1585" w:rsidRPr="00E37C43" w:rsidRDefault="00B5663C" w:rsidP="007C1585">
                      <w:r>
                        <w:rPr>
                          <w:b/>
                        </w:rPr>
                        <w:t>Datum</w:t>
                      </w:r>
                      <w:r w:rsidR="007C1585" w:rsidRPr="00F13F61">
                        <w:rPr>
                          <w:b/>
                        </w:rPr>
                        <w:tab/>
                      </w:r>
                      <w:r w:rsidR="007C1585">
                        <w:rPr>
                          <w:b/>
                        </w:rPr>
                        <w:t xml:space="preserve">          </w:t>
                      </w:r>
                      <w:r>
                        <w:rPr>
                          <w:b/>
                        </w:rPr>
                        <w:t xml:space="preserve">             </w:t>
                      </w:r>
                      <w:r w:rsidRPr="00B5663C">
                        <w:t>22.1.2016</w:t>
                      </w:r>
                    </w:p>
                    <w:p w14:paraId="3945E28B" w14:textId="0308409B" w:rsidR="007C1585" w:rsidRPr="00F13F61" w:rsidRDefault="00B5663C" w:rsidP="002600D3">
                      <w:pPr>
                        <w:ind w:left="1985" w:hanging="1985"/>
                        <w:rPr>
                          <w:b/>
                        </w:rPr>
                      </w:pPr>
                      <w:r w:rsidRPr="00B5663C">
                        <w:rPr>
                          <w:b/>
                        </w:rPr>
                        <w:t>Bezeichnung</w:t>
                      </w:r>
                      <w:r w:rsidR="007C1585">
                        <w:rPr>
                          <w:b/>
                        </w:rPr>
                        <w:t xml:space="preserve">            </w:t>
                      </w:r>
                      <w:r>
                        <w:rPr>
                          <w:b/>
                        </w:rPr>
                        <w:tab/>
                      </w:r>
                      <w:r w:rsidRPr="00B5663C">
                        <w:t xml:space="preserve">VMware NSX 6.2 </w:t>
                      </w:r>
                      <w:proofErr w:type="spellStart"/>
                      <w:r w:rsidRPr="00B5663C">
                        <w:t>Install</w:t>
                      </w:r>
                      <w:proofErr w:type="spellEnd"/>
                      <w:r w:rsidRPr="00B5663C">
                        <w:t xml:space="preserve">, </w:t>
                      </w:r>
                      <w:proofErr w:type="spellStart"/>
                      <w:r w:rsidRPr="00B5663C">
                        <w:t>Configure</w:t>
                      </w:r>
                      <w:proofErr w:type="spellEnd"/>
                      <w:r w:rsidRPr="00B5663C">
                        <w:t>, Manage</w:t>
                      </w:r>
                    </w:p>
                    <w:p w14:paraId="4910CC62" w14:textId="77777777" w:rsidR="007C1585" w:rsidRPr="00F13F61" w:rsidRDefault="007C1585" w:rsidP="007C1585">
                      <w:pPr>
                        <w:pBdr>
                          <w:bottom w:val="outset" w:sz="6" w:space="1" w:color="auto"/>
                        </w:pBd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 xml:space="preserve"> </w:t>
                      </w:r>
                    </w:p>
                    <w:p w14:paraId="247D95EF" w14:textId="77777777" w:rsidR="007C1585" w:rsidRDefault="007C1585" w:rsidP="007C1585">
                      <w:pPr>
                        <w:rPr>
                          <w:b/>
                        </w:rPr>
                      </w:pPr>
                    </w:p>
                    <w:p w14:paraId="66919A66" w14:textId="7E26B74A" w:rsidR="00B5663C" w:rsidRPr="00E37C43" w:rsidRDefault="00B5663C" w:rsidP="00B5663C">
                      <w:pPr>
                        <w:ind w:left="1985" w:hanging="1985"/>
                      </w:pPr>
                      <w:r>
                        <w:rPr>
                          <w:b/>
                        </w:rPr>
                        <w:t>Datum</w:t>
                      </w:r>
                      <w:r w:rsidRPr="00F13F61">
                        <w:rPr>
                          <w:b/>
                        </w:rPr>
                        <w:tab/>
                      </w:r>
                      <w:r w:rsidRPr="00B5663C">
                        <w:t>5.12.2014</w:t>
                      </w:r>
                    </w:p>
                    <w:p w14:paraId="4B83A3CD" w14:textId="07539EDC" w:rsidR="00B5663C" w:rsidRDefault="00B5663C" w:rsidP="00B5663C">
                      <w:pPr>
                        <w:ind w:left="1985" w:hanging="1985"/>
                      </w:pPr>
                      <w:r w:rsidRPr="00B5663C">
                        <w:rPr>
                          <w:b/>
                        </w:rPr>
                        <w:t>Bezeichnung</w:t>
                      </w:r>
                      <w:r>
                        <w:rPr>
                          <w:b/>
                        </w:rPr>
                        <w:t xml:space="preserve">             </w:t>
                      </w:r>
                      <w:r>
                        <w:rPr>
                          <w:b/>
                        </w:rPr>
                        <w:tab/>
                      </w:r>
                      <w:r w:rsidRPr="00B5663C">
                        <w:t xml:space="preserve">VMware Certified Professional 5 Data Center </w:t>
                      </w:r>
                    </w:p>
                    <w:p w14:paraId="0602CD34" w14:textId="053FE846" w:rsidR="007C1585" w:rsidRPr="002600D3" w:rsidRDefault="00B5663C" w:rsidP="002600D3">
                      <w:pPr>
                        <w:ind w:firstLine="1985"/>
                      </w:pPr>
                      <w:proofErr w:type="spellStart"/>
                      <w:r w:rsidRPr="00B5663C">
                        <w:t>Virtualization</w:t>
                      </w:r>
                      <w:proofErr w:type="spellEnd"/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  <w:p w14:paraId="3486E995" w14:textId="77777777" w:rsidR="007C1585" w:rsidRDefault="007C1585" w:rsidP="007C1585">
                      <w:pPr>
                        <w:rPr>
                          <w:b/>
                        </w:rPr>
                      </w:pPr>
                    </w:p>
                    <w:p w14:paraId="16F8E7D7" w14:textId="79432EFC" w:rsidR="007C1585" w:rsidRPr="007C1585" w:rsidRDefault="007C1585" w:rsidP="007C1585">
                      <w:r w:rsidRPr="007C1585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DE4">
        <w:rPr>
          <w:noProof/>
          <w:sz w:val="24"/>
          <w:lang w:eastAsia="de-DE" w:bidi="ar-SA"/>
        </w:rPr>
        <w:drawing>
          <wp:anchor distT="0" distB="0" distL="114300" distR="114300" simplePos="0" relativeHeight="251809792" behindDoc="1" locked="0" layoutInCell="1" allowOverlap="1" wp14:anchorId="42792B36" wp14:editId="71BF684D">
            <wp:simplePos x="0" y="0"/>
            <wp:positionH relativeFrom="column">
              <wp:posOffset>-49530</wp:posOffset>
            </wp:positionH>
            <wp:positionV relativeFrom="paragraph">
              <wp:posOffset>3272790</wp:posOffset>
            </wp:positionV>
            <wp:extent cx="1366520" cy="2155825"/>
            <wp:effectExtent l="0" t="0" r="5080" b="3175"/>
            <wp:wrapNone/>
            <wp:docPr id="33" name="Bild 33" descr="../balken_partn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balken_partne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5359"/>
                    <a:stretch/>
                  </pic:blipFill>
                  <pic:spPr bwMode="auto">
                    <a:xfrm>
                      <a:off x="0" y="0"/>
                      <a:ext cx="136652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DE4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D84A46" wp14:editId="6F3F7D86">
                <wp:simplePos x="0" y="0"/>
                <wp:positionH relativeFrom="column">
                  <wp:posOffset>1557020</wp:posOffset>
                </wp:positionH>
                <wp:positionV relativeFrom="paragraph">
                  <wp:posOffset>3502326</wp:posOffset>
                </wp:positionV>
                <wp:extent cx="5033010" cy="1259840"/>
                <wp:effectExtent l="0" t="0" r="0" b="10160"/>
                <wp:wrapSquare wrapText="bothSides"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998E2" w14:textId="77777777" w:rsidR="008940C5" w:rsidRDefault="008940C5" w:rsidP="008940C5">
                            <w:pPr>
                              <w:ind w:right="-40"/>
                            </w:pPr>
                            <w:r w:rsidRPr="006507C0">
                              <w:t xml:space="preserve">Allianz für Cybersicherheit, Bayerischer IT-Sicherheitscluster, </w:t>
                            </w:r>
                            <w:proofErr w:type="spellStart"/>
                            <w:r w:rsidRPr="006507C0">
                              <w:t>bitkom</w:t>
                            </w:r>
                            <w:proofErr w:type="spellEnd"/>
                            <w:r w:rsidRPr="006507C0">
                              <w:t xml:space="preserve">, </w:t>
                            </w:r>
                            <w:r>
                              <w:t>Docker,</w:t>
                            </w:r>
                          </w:p>
                          <w:p w14:paraId="32EAF650" w14:textId="77777777" w:rsidR="008940C5" w:rsidRPr="005C3E63" w:rsidRDefault="008940C5" w:rsidP="008940C5">
                            <w:pPr>
                              <w:ind w:right="-40"/>
                              <w:rPr>
                                <w:lang w:val="en-US"/>
                              </w:rPr>
                            </w:pPr>
                            <w:r w:rsidRPr="005C3E63">
                              <w:rPr>
                                <w:lang w:val="en-US"/>
                              </w:rPr>
                              <w:t>CIS (Center for Internet Security), Cl</w:t>
                            </w:r>
                            <w:r>
                              <w:rPr>
                                <w:lang w:val="en-US"/>
                              </w:rPr>
                              <w:t xml:space="preserve">oud Native Computing Foundation </w:t>
                            </w:r>
                            <w:r w:rsidRPr="005C3E63">
                              <w:rPr>
                                <w:lang w:val="en-US"/>
                              </w:rPr>
                              <w:t xml:space="preserve">(CNCF), CSA (Cloud Security Alliance), eco </w:t>
                            </w:r>
                            <w:proofErr w:type="spellStart"/>
                            <w:r w:rsidRPr="005C3E63">
                              <w:rPr>
                                <w:lang w:val="en-US"/>
                              </w:rPr>
                              <w:t>Verband</w:t>
                            </w:r>
                            <w:proofErr w:type="spellEnd"/>
                            <w:r w:rsidRPr="005C3E63">
                              <w:rPr>
                                <w:lang w:val="en-US"/>
                              </w:rPr>
                              <w:t xml:space="preserve"> der </w:t>
                            </w:r>
                            <w:proofErr w:type="spellStart"/>
                            <w:r w:rsidRPr="005C3E63">
                              <w:rPr>
                                <w:lang w:val="en-US"/>
                              </w:rPr>
                              <w:t>Internetwirtschaft</w:t>
                            </w:r>
                            <w:proofErr w:type="spellEnd"/>
                            <w:r w:rsidRPr="005C3E6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3E63">
                              <w:rPr>
                                <w:lang w:val="en-US"/>
                              </w:rPr>
                              <w:t>e.V</w:t>
                            </w:r>
                            <w:proofErr w:type="spellEnd"/>
                            <w:r w:rsidRPr="005C3E63">
                              <w:rPr>
                                <w:lang w:val="en-US"/>
                              </w:rPr>
                              <w:t xml:space="preserve">., </w:t>
                            </w:r>
                            <w:r>
                              <w:rPr>
                                <w:lang w:val="en-US"/>
                              </w:rPr>
                              <w:t>Dell,</w:t>
                            </w:r>
                          </w:p>
                          <w:p w14:paraId="7AF8173A" w14:textId="77777777" w:rsidR="008940C5" w:rsidRPr="00583A08" w:rsidRDefault="008940C5" w:rsidP="008940C5">
                            <w:pPr>
                              <w:ind w:right="-4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83A08">
                              <w:rPr>
                                <w:lang w:val="en-US"/>
                              </w:rPr>
                              <w:t>EuroCloud</w:t>
                            </w:r>
                            <w:proofErr w:type="spellEnd"/>
                            <w:r w:rsidRPr="00583A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3A08">
                              <w:rPr>
                                <w:lang w:val="en-US"/>
                              </w:rPr>
                              <w:t>Deutschland_eco</w:t>
                            </w:r>
                            <w:proofErr w:type="spellEnd"/>
                            <w:r w:rsidRPr="00583A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3A08">
                              <w:rPr>
                                <w:lang w:val="en-US"/>
                              </w:rPr>
                              <w:t>e.V</w:t>
                            </w:r>
                            <w:proofErr w:type="spellEnd"/>
                            <w:r w:rsidRPr="00583A08">
                              <w:rPr>
                                <w:lang w:val="en-US"/>
                              </w:rPr>
                              <w:t xml:space="preserve">., ISACA, </w:t>
                            </w:r>
                            <w:proofErr w:type="spellStart"/>
                            <w:r w:rsidRPr="00583A08">
                              <w:rPr>
                                <w:lang w:val="en-US"/>
                              </w:rPr>
                              <w:t>Teletrust</w:t>
                            </w:r>
                            <w:proofErr w:type="spellEnd"/>
                            <w:r w:rsidRPr="00583A08">
                              <w:rPr>
                                <w:lang w:val="en-US"/>
                              </w:rPr>
                              <w:t xml:space="preserve">, The Linux Foundation, </w:t>
                            </w:r>
                          </w:p>
                          <w:p w14:paraId="1AA006CE" w14:textId="77777777" w:rsidR="008940C5" w:rsidRPr="006507C0" w:rsidRDefault="008940C5" w:rsidP="008940C5">
                            <w:pPr>
                              <w:ind w:right="-40"/>
                            </w:pPr>
                            <w:r w:rsidRPr="006507C0">
                              <w:t>GDD (Gesellschaft für Datenschutz und Datensicherheit e.V.)</w:t>
                            </w:r>
                            <w:r>
                              <w:t>, VMware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25999" tIns="45720" rIns="72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4A46" id="Textfeld 31" o:spid="_x0000_s1043" type="#_x0000_t202" style="position:absolute;margin-left:122.6pt;margin-top:275.75pt;width:396.3pt;height:99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" filled="f" stroked="f">
                <v:textbox inset="125999emu,,2mm">
                  <w:txbxContent>
                    <w:p w14:paraId="6B7998E2" w14:textId="77777777" w:rsidR="008940C5" w:rsidRDefault="008940C5" w:rsidP="008940C5">
                      <w:pPr>
                        <w:ind w:right="-40"/>
                      </w:pPr>
                      <w:r w:rsidRPr="006507C0">
                        <w:t xml:space="preserve">Allianz für Cybersicherheit, Bayerischer IT-Sicherheitscluster, </w:t>
                      </w:r>
                      <w:proofErr w:type="spellStart"/>
                      <w:r w:rsidRPr="006507C0">
                        <w:t>bitkom</w:t>
                      </w:r>
                      <w:proofErr w:type="spellEnd"/>
                      <w:r w:rsidRPr="006507C0">
                        <w:t xml:space="preserve">, </w:t>
                      </w:r>
                      <w:r>
                        <w:t>Docker,</w:t>
                      </w:r>
                    </w:p>
                    <w:p w14:paraId="32EAF650" w14:textId="77777777" w:rsidR="008940C5" w:rsidRPr="005C3E63" w:rsidRDefault="008940C5" w:rsidP="008940C5">
                      <w:pPr>
                        <w:ind w:right="-40"/>
                        <w:rPr>
                          <w:lang w:val="en-US"/>
                        </w:rPr>
                      </w:pPr>
                      <w:r w:rsidRPr="005C3E63">
                        <w:rPr>
                          <w:lang w:val="en-US"/>
                        </w:rPr>
                        <w:t>CIS (Center for Internet Security), Cl</w:t>
                      </w:r>
                      <w:r>
                        <w:rPr>
                          <w:lang w:val="en-US"/>
                        </w:rPr>
                        <w:t xml:space="preserve">oud Native Computing Foundation </w:t>
                      </w:r>
                      <w:r w:rsidRPr="005C3E63">
                        <w:rPr>
                          <w:lang w:val="en-US"/>
                        </w:rPr>
                        <w:t xml:space="preserve">(CNCF), CSA (Cloud Security Alliance), eco </w:t>
                      </w:r>
                      <w:proofErr w:type="spellStart"/>
                      <w:r w:rsidRPr="005C3E63">
                        <w:rPr>
                          <w:lang w:val="en-US"/>
                        </w:rPr>
                        <w:t>Verband</w:t>
                      </w:r>
                      <w:proofErr w:type="spellEnd"/>
                      <w:r w:rsidRPr="005C3E63">
                        <w:rPr>
                          <w:lang w:val="en-US"/>
                        </w:rPr>
                        <w:t xml:space="preserve"> der </w:t>
                      </w:r>
                      <w:proofErr w:type="spellStart"/>
                      <w:r w:rsidRPr="005C3E63">
                        <w:rPr>
                          <w:lang w:val="en-US"/>
                        </w:rPr>
                        <w:t>Internetwirtschaft</w:t>
                      </w:r>
                      <w:proofErr w:type="spellEnd"/>
                      <w:r w:rsidRPr="005C3E6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C3E63">
                        <w:rPr>
                          <w:lang w:val="en-US"/>
                        </w:rPr>
                        <w:t>e.V</w:t>
                      </w:r>
                      <w:proofErr w:type="spellEnd"/>
                      <w:r w:rsidRPr="005C3E63">
                        <w:rPr>
                          <w:lang w:val="en-US"/>
                        </w:rPr>
                        <w:t xml:space="preserve">., </w:t>
                      </w:r>
                      <w:r>
                        <w:rPr>
                          <w:lang w:val="en-US"/>
                        </w:rPr>
                        <w:t>Dell,</w:t>
                      </w:r>
                    </w:p>
                    <w:p w14:paraId="7AF8173A" w14:textId="77777777" w:rsidR="008940C5" w:rsidRPr="00583A08" w:rsidRDefault="008940C5" w:rsidP="008940C5">
                      <w:pPr>
                        <w:ind w:right="-40"/>
                        <w:rPr>
                          <w:lang w:val="en-US"/>
                        </w:rPr>
                      </w:pPr>
                      <w:proofErr w:type="spellStart"/>
                      <w:r w:rsidRPr="00583A08">
                        <w:rPr>
                          <w:lang w:val="en-US"/>
                        </w:rPr>
                        <w:t>EuroCloud</w:t>
                      </w:r>
                      <w:proofErr w:type="spellEnd"/>
                      <w:r w:rsidRPr="00583A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83A08">
                        <w:rPr>
                          <w:lang w:val="en-US"/>
                        </w:rPr>
                        <w:t>Deutschland_eco</w:t>
                      </w:r>
                      <w:proofErr w:type="spellEnd"/>
                      <w:r w:rsidRPr="00583A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83A08">
                        <w:rPr>
                          <w:lang w:val="en-US"/>
                        </w:rPr>
                        <w:t>e.V</w:t>
                      </w:r>
                      <w:proofErr w:type="spellEnd"/>
                      <w:r w:rsidRPr="00583A08">
                        <w:rPr>
                          <w:lang w:val="en-US"/>
                        </w:rPr>
                        <w:t xml:space="preserve">., ISACA, </w:t>
                      </w:r>
                      <w:proofErr w:type="spellStart"/>
                      <w:r w:rsidRPr="00583A08">
                        <w:rPr>
                          <w:lang w:val="en-US"/>
                        </w:rPr>
                        <w:t>Teletrust</w:t>
                      </w:r>
                      <w:proofErr w:type="spellEnd"/>
                      <w:r w:rsidRPr="00583A08">
                        <w:rPr>
                          <w:lang w:val="en-US"/>
                        </w:rPr>
                        <w:t xml:space="preserve">, The Linux Foundation, </w:t>
                      </w:r>
                    </w:p>
                    <w:p w14:paraId="1AA006CE" w14:textId="77777777" w:rsidR="008940C5" w:rsidRPr="006507C0" w:rsidRDefault="008940C5" w:rsidP="008940C5">
                      <w:pPr>
                        <w:ind w:right="-40"/>
                      </w:pPr>
                      <w:r w:rsidRPr="006507C0">
                        <w:t>GDD (Gesellschaft für Datenschutz und Datensicherheit e.V.)</w:t>
                      </w:r>
                      <w:r>
                        <w:t>, VMware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1585">
        <w:rPr>
          <w:noProof/>
          <w:sz w:val="24"/>
          <w:lang w:eastAsia="de-DE" w:bidi="ar-SA"/>
        </w:rPr>
        <w:drawing>
          <wp:anchor distT="0" distB="0" distL="114300" distR="114300" simplePos="0" relativeHeight="251810816" behindDoc="1" locked="0" layoutInCell="1" allowOverlap="1" wp14:anchorId="719275F5" wp14:editId="0FD9077C">
            <wp:simplePos x="0" y="0"/>
            <wp:positionH relativeFrom="column">
              <wp:posOffset>-50031</wp:posOffset>
            </wp:positionH>
            <wp:positionV relativeFrom="paragraph">
              <wp:posOffset>167907</wp:posOffset>
            </wp:positionV>
            <wp:extent cx="1366520" cy="2665730"/>
            <wp:effectExtent l="0" t="0" r="5080" b="1270"/>
            <wp:wrapNone/>
            <wp:docPr id="34" name="Bild 34" descr="../cert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certific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528"/>
                    <a:stretch/>
                  </pic:blipFill>
                  <pic:spPr bwMode="auto">
                    <a:xfrm>
                      <a:off x="0" y="0"/>
                      <a:ext cx="136652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7987" w:rsidRPr="000B28A5" w:rsidSect="00AE5628">
      <w:headerReference w:type="first" r:id="rId26"/>
      <w:type w:val="continuous"/>
      <w:pgSz w:w="11900" w:h="16820" w:code="9"/>
      <w:pgMar w:top="1899" w:right="1009" w:bottom="1134" w:left="1009" w:header="1191" w:footer="0" w:gutter="0"/>
      <w:cols w:num="2" w:space="720"/>
      <w:docGrid w:linePitch="360"/>
      <w:printerSettings r:id="rId2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A6808" w14:textId="77777777" w:rsidR="000D40A3" w:rsidRDefault="000D40A3">
      <w:r>
        <w:separator/>
      </w:r>
    </w:p>
    <w:p w14:paraId="6525C442" w14:textId="77777777" w:rsidR="000D40A3" w:rsidRDefault="000D40A3"/>
  </w:endnote>
  <w:endnote w:type="continuationSeparator" w:id="0">
    <w:p w14:paraId="5F9799E4" w14:textId="77777777" w:rsidR="000D40A3" w:rsidRDefault="000D40A3">
      <w:r>
        <w:continuationSeparator/>
      </w:r>
    </w:p>
    <w:p w14:paraId="55F7AECC" w14:textId="77777777" w:rsidR="000D40A3" w:rsidRDefault="000D40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FFFFFF" w:themeColor="background1"/>
        <w:lang w:eastAsia="ja-JP" w:bidi="de-DE"/>
      </w:rPr>
      <w:id w:val="732053348"/>
      <w:docPartObj>
        <w:docPartGallery w:val="Page Numbers (Bottom of Page)"/>
        <w:docPartUnique/>
      </w:docPartObj>
    </w:sdtPr>
    <w:sdtEndPr>
      <w:rPr>
        <w:rFonts w:ascii="Times" w:hAnsi="Times" w:cs="Times New Roman"/>
        <w:noProof/>
        <w:color w:val="auto"/>
        <w:lang w:eastAsia="de-DE" w:bidi="ar-SA"/>
      </w:rPr>
    </w:sdtEndPr>
    <w:sdtContent>
      <w:p w14:paraId="7E38AC4E" w14:textId="77777777" w:rsidR="00D52717" w:rsidRDefault="00D52717" w:rsidP="009C6C8F">
        <w:pPr>
          <w:pStyle w:val="western"/>
          <w:spacing w:after="0" w:line="240" w:lineRule="auto"/>
          <w:jc w:val="center"/>
          <w:rPr>
            <w:rFonts w:asciiTheme="minorHAnsi" w:hAnsiTheme="minorHAnsi" w:cstheme="minorBidi"/>
            <w:color w:val="FFFFFF" w:themeColor="background1"/>
            <w:lang w:eastAsia="ja-JP" w:bidi="de-DE"/>
          </w:rPr>
        </w:pPr>
      </w:p>
      <w:p w14:paraId="6255A038" w14:textId="3B89D743" w:rsidR="00D52717" w:rsidRDefault="00D52717" w:rsidP="000665EE">
        <w:pPr>
          <w:pStyle w:val="western"/>
          <w:spacing w:after="0" w:line="240" w:lineRule="auto"/>
          <w:rPr>
            <w:rFonts w:ascii="Roboto" w:hAnsi="Roboto"/>
            <w:caps/>
            <w:color w:val="000000"/>
            <w:spacing w:val="30"/>
            <w:sz w:val="13"/>
            <w:szCs w:val="13"/>
          </w:rPr>
        </w:pPr>
      </w:p>
      <w:p w14:paraId="09F08094" w14:textId="77777777" w:rsidR="00D52717" w:rsidRPr="002D6BEB" w:rsidRDefault="00D52717" w:rsidP="00964B44">
        <w:pPr>
          <w:pStyle w:val="western"/>
          <w:spacing w:after="0" w:line="240" w:lineRule="auto"/>
          <w:jc w:val="center"/>
          <w:rPr>
            <w:rFonts w:ascii="Roboto" w:hAnsi="Roboto"/>
            <w:caps/>
            <w:color w:val="000000"/>
            <w:spacing w:val="30"/>
            <w:sz w:val="13"/>
            <w:szCs w:val="13"/>
          </w:rPr>
        </w:pPr>
      </w:p>
      <w:p w14:paraId="6A816762" w14:textId="77777777" w:rsidR="00D52717" w:rsidRPr="00A82A0B" w:rsidRDefault="000D40A3" w:rsidP="00EC714B">
        <w:pPr>
          <w:pStyle w:val="western"/>
          <w:spacing w:after="0" w:line="240" w:lineRule="auto"/>
          <w:rPr>
            <w:rFonts w:ascii="Garamond" w:hAnsi="Garamond"/>
            <w:caps/>
            <w:color w:val="000000"/>
            <w:spacing w:val="30"/>
            <w:sz w:val="14"/>
            <w:szCs w:val="14"/>
          </w:rPr>
        </w:pP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9AC13" w14:textId="77777777" w:rsidR="00D52717" w:rsidRDefault="00D52717" w:rsidP="002B4B6B">
    <w:pPr>
      <w:pStyle w:val="western"/>
      <w:spacing w:after="0" w:line="240" w:lineRule="auto"/>
      <w:jc w:val="center"/>
      <w:rPr>
        <w:rFonts w:ascii="Roboto" w:hAnsi="Roboto"/>
        <w:caps/>
        <w:color w:val="000000"/>
        <w:spacing w:val="30"/>
        <w:sz w:val="13"/>
        <w:szCs w:val="13"/>
      </w:rPr>
    </w:pPr>
    <w:r w:rsidRPr="002B25A1">
      <w:rPr>
        <w:rFonts w:ascii="Roboto" w:hAnsi="Roboto"/>
        <w:caps/>
        <w:color w:val="000000"/>
        <w:spacing w:val="30"/>
        <w:sz w:val="13"/>
        <w:szCs w:val="13"/>
      </w:rPr>
      <w:t>Gronau IT Cloud Computing Gmb</w:t>
    </w:r>
    <w:r>
      <w:rPr>
        <w:rFonts w:ascii="Roboto" w:hAnsi="Roboto"/>
        <w:caps/>
        <w:color w:val="000000"/>
        <w:spacing w:val="30"/>
        <w:sz w:val="13"/>
        <w:szCs w:val="13"/>
      </w:rPr>
      <w:t>H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GESCHÄFTSFÜHRER Pierre Gronau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 xml:space="preserve">Potsdamer Platz 10, Haus 2, 5.OG • 10785 • Berlin • Phone: +49 30 300 11 48 18 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Deutsche Bank AG, IBAN DE45720700240014447700, BIC/SWIFT-Code DEUTDEDB720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Amtsgericht Charlottenburg HRB 13 56 58 B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Steuernummer 30/318/30245, Umsatzsteuer ID DE 28 07 45 767</w:t>
    </w:r>
  </w:p>
  <w:p w14:paraId="032B2DE2" w14:textId="77777777" w:rsidR="00D52717" w:rsidRDefault="00D52717" w:rsidP="002B4B6B">
    <w:pPr>
      <w:pStyle w:val="western"/>
      <w:spacing w:after="0" w:line="240" w:lineRule="auto"/>
      <w:jc w:val="center"/>
      <w:rPr>
        <w:rFonts w:ascii="Roboto" w:hAnsi="Roboto"/>
        <w:caps/>
        <w:color w:val="000000"/>
        <w:spacing w:val="30"/>
        <w:sz w:val="13"/>
        <w:szCs w:val="13"/>
      </w:rPr>
    </w:pPr>
  </w:p>
  <w:p w14:paraId="2A8BF226" w14:textId="77777777" w:rsidR="00D52717" w:rsidRPr="002B4B6B" w:rsidRDefault="00D52717" w:rsidP="002B4B6B">
    <w:pPr>
      <w:pStyle w:val="western"/>
      <w:spacing w:after="0" w:line="240" w:lineRule="auto"/>
      <w:jc w:val="center"/>
      <w:rPr>
        <w:rFonts w:ascii="Roboto" w:hAnsi="Roboto"/>
        <w:caps/>
        <w:color w:val="000000"/>
        <w:spacing w:val="30"/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A1112" w14:textId="77777777" w:rsidR="000D40A3" w:rsidRDefault="000D40A3">
      <w:r>
        <w:separator/>
      </w:r>
    </w:p>
    <w:p w14:paraId="749DD2C7" w14:textId="77777777" w:rsidR="000D40A3" w:rsidRDefault="000D40A3"/>
  </w:footnote>
  <w:footnote w:type="continuationSeparator" w:id="0">
    <w:p w14:paraId="132AAFCA" w14:textId="77777777" w:rsidR="000D40A3" w:rsidRDefault="000D40A3">
      <w:r>
        <w:continuationSeparator/>
      </w:r>
    </w:p>
    <w:p w14:paraId="67A68AE2" w14:textId="77777777" w:rsidR="000D40A3" w:rsidRDefault="000D40A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499CF" w14:textId="77777777" w:rsidR="00D52717" w:rsidRDefault="00D52717" w:rsidP="00BE3DEC">
    <w:pPr>
      <w:pStyle w:val="Kopfzeile"/>
      <w:jc w:val="right"/>
    </w:pPr>
    <w:r>
      <w:rPr>
        <w:noProof/>
        <w:lang w:eastAsia="de-DE" w:bidi="ar-SA"/>
      </w:rPr>
      <w:drawing>
        <wp:anchor distT="0" distB="0" distL="114300" distR="114300" simplePos="0" relativeHeight="251660288" behindDoc="1" locked="0" layoutInCell="1" allowOverlap="1" wp14:anchorId="7A69D5D4" wp14:editId="493D149C">
          <wp:simplePos x="0" y="0"/>
          <wp:positionH relativeFrom="column">
            <wp:posOffset>-701675</wp:posOffset>
          </wp:positionH>
          <wp:positionV relativeFrom="paragraph">
            <wp:posOffset>-601980</wp:posOffset>
          </wp:positionV>
          <wp:extent cx="7664210" cy="574040"/>
          <wp:effectExtent l="0" t="0" r="6985" b="10160"/>
          <wp:wrapNone/>
          <wp:docPr id="1" name="Picture 11" descr="head_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ead_0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21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49797" w14:textId="77777777" w:rsidR="00D52717" w:rsidRDefault="00D52717" w:rsidP="00BC625C">
    <w:pPr>
      <w:pStyle w:val="Kopfzeile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2DD09" w14:textId="77777777" w:rsidR="00D52717" w:rsidRDefault="00D52717" w:rsidP="00BC625C">
    <w:pPr>
      <w:pStyle w:val="Kopfzeile"/>
      <w:jc w:val="right"/>
    </w:pPr>
    <w:r>
      <w:rPr>
        <w:noProof/>
        <w:lang w:eastAsia="de-DE" w:bidi="ar-SA"/>
      </w:rPr>
      <w:drawing>
        <wp:anchor distT="0" distB="0" distL="114300" distR="114300" simplePos="0" relativeHeight="251667456" behindDoc="1" locked="0" layoutInCell="1" allowOverlap="1" wp14:anchorId="46224ED5" wp14:editId="2D371826">
          <wp:simplePos x="0" y="0"/>
          <wp:positionH relativeFrom="column">
            <wp:posOffset>-699770</wp:posOffset>
          </wp:positionH>
          <wp:positionV relativeFrom="paragraph">
            <wp:posOffset>-586740</wp:posOffset>
          </wp:positionV>
          <wp:extent cx="7664210" cy="574040"/>
          <wp:effectExtent l="0" t="0" r="6985" b="10160"/>
          <wp:wrapNone/>
          <wp:docPr id="4" name="Picture 8" descr="head_03_m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ead_03_ma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21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32473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BD8CB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BE41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7EABD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1C29E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8885E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1AE38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E7431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FFEA8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4B5103"/>
    <w:multiLevelType w:val="hybridMultilevel"/>
    <w:tmpl w:val="AD0AC416"/>
    <w:lvl w:ilvl="0" w:tplc="1A6C1D10">
      <w:start w:val="1"/>
      <w:numFmt w:val="decimal"/>
      <w:pStyle w:val="Listennumm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D75A26"/>
    <w:multiLevelType w:val="hybridMultilevel"/>
    <w:tmpl w:val="756632C2"/>
    <w:lvl w:ilvl="0" w:tplc="1E0CF304">
      <w:start w:val="4"/>
      <w:numFmt w:val="bullet"/>
      <w:lvlText w:val="-"/>
      <w:lvlJc w:val="left"/>
      <w:pPr>
        <w:ind w:left="2345" w:hanging="360"/>
      </w:pPr>
      <w:rPr>
        <w:rFonts w:ascii="Roboto Light" w:eastAsiaTheme="minorHAnsi" w:hAnsi="Roboto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6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F61C5D"/>
    <w:multiLevelType w:val="hybridMultilevel"/>
    <w:tmpl w:val="9F4A8688"/>
    <w:lvl w:ilvl="0" w:tplc="ABE84DA8">
      <w:start w:val="1"/>
      <w:numFmt w:val="bullet"/>
      <w:pStyle w:val="Aufzhlungszeich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14"/>
  </w:num>
  <w:num w:numId="5">
    <w:abstractNumId w:val="13"/>
  </w:num>
  <w:num w:numId="6">
    <w:abstractNumId w:val="16"/>
  </w:num>
  <w:num w:numId="7">
    <w:abstractNumId w:val="11"/>
  </w:num>
  <w:num w:numId="8">
    <w:abstractNumId w:val="17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A5"/>
    <w:rsid w:val="000022D8"/>
    <w:rsid w:val="000038F9"/>
    <w:rsid w:val="00004ADC"/>
    <w:rsid w:val="0001218A"/>
    <w:rsid w:val="00020B78"/>
    <w:rsid w:val="00025AA8"/>
    <w:rsid w:val="00030E40"/>
    <w:rsid w:val="00036C8E"/>
    <w:rsid w:val="00053530"/>
    <w:rsid w:val="00064451"/>
    <w:rsid w:val="00065C66"/>
    <w:rsid w:val="000665EE"/>
    <w:rsid w:val="000713C1"/>
    <w:rsid w:val="0007289D"/>
    <w:rsid w:val="00075AE5"/>
    <w:rsid w:val="00082AF6"/>
    <w:rsid w:val="00083D15"/>
    <w:rsid w:val="00084EA5"/>
    <w:rsid w:val="000953B4"/>
    <w:rsid w:val="000965C9"/>
    <w:rsid w:val="00097ECD"/>
    <w:rsid w:val="000A04EB"/>
    <w:rsid w:val="000A0FB8"/>
    <w:rsid w:val="000A3C91"/>
    <w:rsid w:val="000B28A5"/>
    <w:rsid w:val="000B6290"/>
    <w:rsid w:val="000B7598"/>
    <w:rsid w:val="000C4219"/>
    <w:rsid w:val="000C6F21"/>
    <w:rsid w:val="000D25CD"/>
    <w:rsid w:val="000D2DCF"/>
    <w:rsid w:val="000D40A3"/>
    <w:rsid w:val="000D6A66"/>
    <w:rsid w:val="000D78F1"/>
    <w:rsid w:val="000E2E3E"/>
    <w:rsid w:val="000E3A44"/>
    <w:rsid w:val="000E4448"/>
    <w:rsid w:val="000E6302"/>
    <w:rsid w:val="000E672B"/>
    <w:rsid w:val="000F3FC4"/>
    <w:rsid w:val="00100059"/>
    <w:rsid w:val="001042C2"/>
    <w:rsid w:val="0010453F"/>
    <w:rsid w:val="00121235"/>
    <w:rsid w:val="00122AA9"/>
    <w:rsid w:val="00126D59"/>
    <w:rsid w:val="0013194C"/>
    <w:rsid w:val="0013340F"/>
    <w:rsid w:val="00142618"/>
    <w:rsid w:val="00144952"/>
    <w:rsid w:val="001476F6"/>
    <w:rsid w:val="00154B2D"/>
    <w:rsid w:val="00157223"/>
    <w:rsid w:val="001855C0"/>
    <w:rsid w:val="001863EC"/>
    <w:rsid w:val="00193439"/>
    <w:rsid w:val="00196572"/>
    <w:rsid w:val="001A439E"/>
    <w:rsid w:val="001B48D7"/>
    <w:rsid w:val="001D12DB"/>
    <w:rsid w:val="001D5562"/>
    <w:rsid w:val="001E3281"/>
    <w:rsid w:val="001E44B0"/>
    <w:rsid w:val="001F085E"/>
    <w:rsid w:val="001F4A69"/>
    <w:rsid w:val="00200A46"/>
    <w:rsid w:val="00201A03"/>
    <w:rsid w:val="00203E63"/>
    <w:rsid w:val="0020424B"/>
    <w:rsid w:val="00215FBA"/>
    <w:rsid w:val="00220392"/>
    <w:rsid w:val="002232C5"/>
    <w:rsid w:val="002340BD"/>
    <w:rsid w:val="002505C4"/>
    <w:rsid w:val="002513AF"/>
    <w:rsid w:val="00255FC8"/>
    <w:rsid w:val="002600D3"/>
    <w:rsid w:val="002626DA"/>
    <w:rsid w:val="00270E2D"/>
    <w:rsid w:val="00272E6E"/>
    <w:rsid w:val="00281133"/>
    <w:rsid w:val="0029722A"/>
    <w:rsid w:val="002A21C7"/>
    <w:rsid w:val="002B0499"/>
    <w:rsid w:val="002B11B7"/>
    <w:rsid w:val="002B25A1"/>
    <w:rsid w:val="002B4B6B"/>
    <w:rsid w:val="002C1124"/>
    <w:rsid w:val="002C2AD6"/>
    <w:rsid w:val="002C7B3C"/>
    <w:rsid w:val="002D08D4"/>
    <w:rsid w:val="002D150C"/>
    <w:rsid w:val="002D2658"/>
    <w:rsid w:val="002D6BEB"/>
    <w:rsid w:val="002E3A51"/>
    <w:rsid w:val="002E567B"/>
    <w:rsid w:val="002F5317"/>
    <w:rsid w:val="003073CB"/>
    <w:rsid w:val="0031419E"/>
    <w:rsid w:val="00314787"/>
    <w:rsid w:val="00317A3A"/>
    <w:rsid w:val="00323345"/>
    <w:rsid w:val="00326AB6"/>
    <w:rsid w:val="00337526"/>
    <w:rsid w:val="003413FD"/>
    <w:rsid w:val="00342A5B"/>
    <w:rsid w:val="00343744"/>
    <w:rsid w:val="00344517"/>
    <w:rsid w:val="00345B71"/>
    <w:rsid w:val="003467E5"/>
    <w:rsid w:val="00350399"/>
    <w:rsid w:val="00351D3B"/>
    <w:rsid w:val="00364E18"/>
    <w:rsid w:val="003665BB"/>
    <w:rsid w:val="00366689"/>
    <w:rsid w:val="00372AE5"/>
    <w:rsid w:val="003841D0"/>
    <w:rsid w:val="003870E2"/>
    <w:rsid w:val="00390847"/>
    <w:rsid w:val="003942C5"/>
    <w:rsid w:val="003951DC"/>
    <w:rsid w:val="00395373"/>
    <w:rsid w:val="00395E70"/>
    <w:rsid w:val="00397FA6"/>
    <w:rsid w:val="003B2714"/>
    <w:rsid w:val="003C4255"/>
    <w:rsid w:val="003C5002"/>
    <w:rsid w:val="003D14F2"/>
    <w:rsid w:val="003D3163"/>
    <w:rsid w:val="003D5A0A"/>
    <w:rsid w:val="003D6892"/>
    <w:rsid w:val="003D6BFC"/>
    <w:rsid w:val="003F0D59"/>
    <w:rsid w:val="003F173C"/>
    <w:rsid w:val="003F433F"/>
    <w:rsid w:val="004103DD"/>
    <w:rsid w:val="0041154B"/>
    <w:rsid w:val="00416418"/>
    <w:rsid w:val="00430D82"/>
    <w:rsid w:val="004336A1"/>
    <w:rsid w:val="004419F3"/>
    <w:rsid w:val="004428C7"/>
    <w:rsid w:val="004433DE"/>
    <w:rsid w:val="004436DE"/>
    <w:rsid w:val="00446118"/>
    <w:rsid w:val="004620C6"/>
    <w:rsid w:val="0046237B"/>
    <w:rsid w:val="00464288"/>
    <w:rsid w:val="004668EE"/>
    <w:rsid w:val="00471DBA"/>
    <w:rsid w:val="00473762"/>
    <w:rsid w:val="004859EA"/>
    <w:rsid w:val="0048698A"/>
    <w:rsid w:val="004A0AAC"/>
    <w:rsid w:val="004A531A"/>
    <w:rsid w:val="004B035F"/>
    <w:rsid w:val="004B512A"/>
    <w:rsid w:val="004B6680"/>
    <w:rsid w:val="004D00CB"/>
    <w:rsid w:val="004D0453"/>
    <w:rsid w:val="004D0E56"/>
    <w:rsid w:val="004D69FF"/>
    <w:rsid w:val="004E0D53"/>
    <w:rsid w:val="004E21CD"/>
    <w:rsid w:val="004E2E9A"/>
    <w:rsid w:val="004F5089"/>
    <w:rsid w:val="004F6D6C"/>
    <w:rsid w:val="00500437"/>
    <w:rsid w:val="00503955"/>
    <w:rsid w:val="005125A3"/>
    <w:rsid w:val="005135A0"/>
    <w:rsid w:val="005173EA"/>
    <w:rsid w:val="00517AE5"/>
    <w:rsid w:val="00517CAF"/>
    <w:rsid w:val="005224C5"/>
    <w:rsid w:val="00532C14"/>
    <w:rsid w:val="00542992"/>
    <w:rsid w:val="005450C4"/>
    <w:rsid w:val="00545146"/>
    <w:rsid w:val="0054564C"/>
    <w:rsid w:val="0055296D"/>
    <w:rsid w:val="0055419F"/>
    <w:rsid w:val="00561353"/>
    <w:rsid w:val="005660C4"/>
    <w:rsid w:val="00571B23"/>
    <w:rsid w:val="0057210F"/>
    <w:rsid w:val="00581F47"/>
    <w:rsid w:val="005859C2"/>
    <w:rsid w:val="00585C39"/>
    <w:rsid w:val="0059098C"/>
    <w:rsid w:val="00597633"/>
    <w:rsid w:val="005A0688"/>
    <w:rsid w:val="005C70A1"/>
    <w:rsid w:val="005C7394"/>
    <w:rsid w:val="005D13F5"/>
    <w:rsid w:val="005D3B85"/>
    <w:rsid w:val="005E0045"/>
    <w:rsid w:val="005E1CF7"/>
    <w:rsid w:val="005E78C1"/>
    <w:rsid w:val="005F3620"/>
    <w:rsid w:val="005F3982"/>
    <w:rsid w:val="0060187B"/>
    <w:rsid w:val="00601B7B"/>
    <w:rsid w:val="00602B34"/>
    <w:rsid w:val="006033FE"/>
    <w:rsid w:val="006172D4"/>
    <w:rsid w:val="00622FC5"/>
    <w:rsid w:val="00625385"/>
    <w:rsid w:val="00630CC2"/>
    <w:rsid w:val="00632BBB"/>
    <w:rsid w:val="00636052"/>
    <w:rsid w:val="00653DE5"/>
    <w:rsid w:val="00655583"/>
    <w:rsid w:val="00675DF1"/>
    <w:rsid w:val="00676B23"/>
    <w:rsid w:val="00683261"/>
    <w:rsid w:val="006935FF"/>
    <w:rsid w:val="00695967"/>
    <w:rsid w:val="006B34AA"/>
    <w:rsid w:val="006B6BC2"/>
    <w:rsid w:val="006B7818"/>
    <w:rsid w:val="006C7FAF"/>
    <w:rsid w:val="006D1D5E"/>
    <w:rsid w:val="006D5CEC"/>
    <w:rsid w:val="006E1E4D"/>
    <w:rsid w:val="006E7A5B"/>
    <w:rsid w:val="006F2FAA"/>
    <w:rsid w:val="006F4188"/>
    <w:rsid w:val="006F66CD"/>
    <w:rsid w:val="007030AA"/>
    <w:rsid w:val="00704665"/>
    <w:rsid w:val="007243BA"/>
    <w:rsid w:val="00737C12"/>
    <w:rsid w:val="007458B8"/>
    <w:rsid w:val="00751825"/>
    <w:rsid w:val="0076639D"/>
    <w:rsid w:val="00777987"/>
    <w:rsid w:val="0078015F"/>
    <w:rsid w:val="007963D9"/>
    <w:rsid w:val="007979C5"/>
    <w:rsid w:val="007A1813"/>
    <w:rsid w:val="007A53B4"/>
    <w:rsid w:val="007A6548"/>
    <w:rsid w:val="007A7D71"/>
    <w:rsid w:val="007B118E"/>
    <w:rsid w:val="007B45D8"/>
    <w:rsid w:val="007C1585"/>
    <w:rsid w:val="007E336C"/>
    <w:rsid w:val="007E6B6D"/>
    <w:rsid w:val="007F00D1"/>
    <w:rsid w:val="007F4443"/>
    <w:rsid w:val="00801749"/>
    <w:rsid w:val="00801F29"/>
    <w:rsid w:val="008174B4"/>
    <w:rsid w:val="00823AC1"/>
    <w:rsid w:val="00827D7E"/>
    <w:rsid w:val="008418C8"/>
    <w:rsid w:val="00844EE4"/>
    <w:rsid w:val="0084520F"/>
    <w:rsid w:val="00853D05"/>
    <w:rsid w:val="008664F3"/>
    <w:rsid w:val="00867885"/>
    <w:rsid w:val="008709B2"/>
    <w:rsid w:val="00872A40"/>
    <w:rsid w:val="00880D3A"/>
    <w:rsid w:val="00883E9A"/>
    <w:rsid w:val="00885D8F"/>
    <w:rsid w:val="00887380"/>
    <w:rsid w:val="008940C5"/>
    <w:rsid w:val="00896205"/>
    <w:rsid w:val="008A224E"/>
    <w:rsid w:val="008A2609"/>
    <w:rsid w:val="008A3A48"/>
    <w:rsid w:val="008A3A65"/>
    <w:rsid w:val="008A3F78"/>
    <w:rsid w:val="008B4000"/>
    <w:rsid w:val="008D1220"/>
    <w:rsid w:val="008D13F6"/>
    <w:rsid w:val="008D6BA0"/>
    <w:rsid w:val="008F4A7B"/>
    <w:rsid w:val="008F6C94"/>
    <w:rsid w:val="00900AAB"/>
    <w:rsid w:val="00905C30"/>
    <w:rsid w:val="00910822"/>
    <w:rsid w:val="009134E1"/>
    <w:rsid w:val="00926734"/>
    <w:rsid w:val="00930E69"/>
    <w:rsid w:val="00936611"/>
    <w:rsid w:val="0094699E"/>
    <w:rsid w:val="00953A90"/>
    <w:rsid w:val="00955FDE"/>
    <w:rsid w:val="00964B44"/>
    <w:rsid w:val="009659D9"/>
    <w:rsid w:val="00973950"/>
    <w:rsid w:val="009742F5"/>
    <w:rsid w:val="00992AD3"/>
    <w:rsid w:val="00993BC6"/>
    <w:rsid w:val="0099627E"/>
    <w:rsid w:val="009A6668"/>
    <w:rsid w:val="009A7A51"/>
    <w:rsid w:val="009B2CDC"/>
    <w:rsid w:val="009B5231"/>
    <w:rsid w:val="009B661F"/>
    <w:rsid w:val="009B7E71"/>
    <w:rsid w:val="009C6077"/>
    <w:rsid w:val="009C6C8F"/>
    <w:rsid w:val="009D496A"/>
    <w:rsid w:val="009D6DEA"/>
    <w:rsid w:val="009D7E6D"/>
    <w:rsid w:val="009F3D46"/>
    <w:rsid w:val="00A017FE"/>
    <w:rsid w:val="00A0221C"/>
    <w:rsid w:val="00A03F22"/>
    <w:rsid w:val="00A0451B"/>
    <w:rsid w:val="00A13EB7"/>
    <w:rsid w:val="00A209AA"/>
    <w:rsid w:val="00A214E1"/>
    <w:rsid w:val="00A2258D"/>
    <w:rsid w:val="00A30E33"/>
    <w:rsid w:val="00A36650"/>
    <w:rsid w:val="00A62128"/>
    <w:rsid w:val="00A66CB3"/>
    <w:rsid w:val="00A8040D"/>
    <w:rsid w:val="00A804B5"/>
    <w:rsid w:val="00A8074D"/>
    <w:rsid w:val="00A82A0B"/>
    <w:rsid w:val="00A8577E"/>
    <w:rsid w:val="00A86519"/>
    <w:rsid w:val="00A86F6E"/>
    <w:rsid w:val="00A87968"/>
    <w:rsid w:val="00AA4515"/>
    <w:rsid w:val="00AA5DFE"/>
    <w:rsid w:val="00AB0503"/>
    <w:rsid w:val="00AB1AA7"/>
    <w:rsid w:val="00AB689F"/>
    <w:rsid w:val="00AD0DE4"/>
    <w:rsid w:val="00AE4B2D"/>
    <w:rsid w:val="00AE5628"/>
    <w:rsid w:val="00AE6F94"/>
    <w:rsid w:val="00AF1857"/>
    <w:rsid w:val="00AF209F"/>
    <w:rsid w:val="00B0147B"/>
    <w:rsid w:val="00B0449E"/>
    <w:rsid w:val="00B101B2"/>
    <w:rsid w:val="00B109C7"/>
    <w:rsid w:val="00B11138"/>
    <w:rsid w:val="00B22821"/>
    <w:rsid w:val="00B2455D"/>
    <w:rsid w:val="00B25438"/>
    <w:rsid w:val="00B4221D"/>
    <w:rsid w:val="00B53735"/>
    <w:rsid w:val="00B5663C"/>
    <w:rsid w:val="00B60DFF"/>
    <w:rsid w:val="00B7392C"/>
    <w:rsid w:val="00B75CF1"/>
    <w:rsid w:val="00B76013"/>
    <w:rsid w:val="00B76F65"/>
    <w:rsid w:val="00B77A60"/>
    <w:rsid w:val="00B81E9C"/>
    <w:rsid w:val="00B84C98"/>
    <w:rsid w:val="00B86215"/>
    <w:rsid w:val="00B862C1"/>
    <w:rsid w:val="00BA2377"/>
    <w:rsid w:val="00BA366E"/>
    <w:rsid w:val="00BA49F6"/>
    <w:rsid w:val="00BB5999"/>
    <w:rsid w:val="00BC41BF"/>
    <w:rsid w:val="00BC4A35"/>
    <w:rsid w:val="00BC625C"/>
    <w:rsid w:val="00BC6BF0"/>
    <w:rsid w:val="00BD2150"/>
    <w:rsid w:val="00BE3DEC"/>
    <w:rsid w:val="00BF03EB"/>
    <w:rsid w:val="00BF4E50"/>
    <w:rsid w:val="00BF4E94"/>
    <w:rsid w:val="00BF5FF8"/>
    <w:rsid w:val="00C01625"/>
    <w:rsid w:val="00C01B2E"/>
    <w:rsid w:val="00C1135C"/>
    <w:rsid w:val="00C14AB0"/>
    <w:rsid w:val="00C1556E"/>
    <w:rsid w:val="00C23DEA"/>
    <w:rsid w:val="00C26270"/>
    <w:rsid w:val="00C3502A"/>
    <w:rsid w:val="00C35660"/>
    <w:rsid w:val="00C376E1"/>
    <w:rsid w:val="00C40C7B"/>
    <w:rsid w:val="00C57AB0"/>
    <w:rsid w:val="00C6282C"/>
    <w:rsid w:val="00C62FDE"/>
    <w:rsid w:val="00C67337"/>
    <w:rsid w:val="00C83D9A"/>
    <w:rsid w:val="00C85A93"/>
    <w:rsid w:val="00C86DE6"/>
    <w:rsid w:val="00C87CFC"/>
    <w:rsid w:val="00C94916"/>
    <w:rsid w:val="00CA6649"/>
    <w:rsid w:val="00CB1F40"/>
    <w:rsid w:val="00CC14E9"/>
    <w:rsid w:val="00CD6CB4"/>
    <w:rsid w:val="00CE14AB"/>
    <w:rsid w:val="00D055D3"/>
    <w:rsid w:val="00D1408D"/>
    <w:rsid w:val="00D22E22"/>
    <w:rsid w:val="00D312A5"/>
    <w:rsid w:val="00D33DEB"/>
    <w:rsid w:val="00D401ED"/>
    <w:rsid w:val="00D41D21"/>
    <w:rsid w:val="00D52717"/>
    <w:rsid w:val="00D61CA9"/>
    <w:rsid w:val="00D6284F"/>
    <w:rsid w:val="00D6777E"/>
    <w:rsid w:val="00D72779"/>
    <w:rsid w:val="00D74876"/>
    <w:rsid w:val="00D75699"/>
    <w:rsid w:val="00D770F4"/>
    <w:rsid w:val="00D86758"/>
    <w:rsid w:val="00D9382D"/>
    <w:rsid w:val="00D93AF3"/>
    <w:rsid w:val="00DA31AF"/>
    <w:rsid w:val="00DB2878"/>
    <w:rsid w:val="00DB3F75"/>
    <w:rsid w:val="00DD1A4C"/>
    <w:rsid w:val="00DD7CA1"/>
    <w:rsid w:val="00DE22BB"/>
    <w:rsid w:val="00DE6AEF"/>
    <w:rsid w:val="00E05590"/>
    <w:rsid w:val="00E15897"/>
    <w:rsid w:val="00E20A2F"/>
    <w:rsid w:val="00E221DA"/>
    <w:rsid w:val="00E345F4"/>
    <w:rsid w:val="00E37C43"/>
    <w:rsid w:val="00E40205"/>
    <w:rsid w:val="00E40A46"/>
    <w:rsid w:val="00E522B3"/>
    <w:rsid w:val="00E5253F"/>
    <w:rsid w:val="00E53DEF"/>
    <w:rsid w:val="00E67C8C"/>
    <w:rsid w:val="00E77634"/>
    <w:rsid w:val="00E77E49"/>
    <w:rsid w:val="00E77F6D"/>
    <w:rsid w:val="00E8280C"/>
    <w:rsid w:val="00E83495"/>
    <w:rsid w:val="00E84764"/>
    <w:rsid w:val="00E869E6"/>
    <w:rsid w:val="00E87A4D"/>
    <w:rsid w:val="00E92954"/>
    <w:rsid w:val="00EA273A"/>
    <w:rsid w:val="00EA5122"/>
    <w:rsid w:val="00EA6868"/>
    <w:rsid w:val="00EB1D99"/>
    <w:rsid w:val="00EB25DC"/>
    <w:rsid w:val="00EB6F48"/>
    <w:rsid w:val="00EC11DA"/>
    <w:rsid w:val="00EC389E"/>
    <w:rsid w:val="00EC47EC"/>
    <w:rsid w:val="00EC714B"/>
    <w:rsid w:val="00EC7BAE"/>
    <w:rsid w:val="00ED3A20"/>
    <w:rsid w:val="00ED4F4E"/>
    <w:rsid w:val="00EE364D"/>
    <w:rsid w:val="00EF4519"/>
    <w:rsid w:val="00F01492"/>
    <w:rsid w:val="00F074BC"/>
    <w:rsid w:val="00F07D37"/>
    <w:rsid w:val="00F1271A"/>
    <w:rsid w:val="00F13F61"/>
    <w:rsid w:val="00F207A9"/>
    <w:rsid w:val="00F210F2"/>
    <w:rsid w:val="00F23CBA"/>
    <w:rsid w:val="00F2464C"/>
    <w:rsid w:val="00F24FF5"/>
    <w:rsid w:val="00F25B30"/>
    <w:rsid w:val="00F26ABA"/>
    <w:rsid w:val="00F32702"/>
    <w:rsid w:val="00F400C4"/>
    <w:rsid w:val="00F40EF6"/>
    <w:rsid w:val="00F44B3C"/>
    <w:rsid w:val="00F503E9"/>
    <w:rsid w:val="00F51452"/>
    <w:rsid w:val="00F51F84"/>
    <w:rsid w:val="00F55488"/>
    <w:rsid w:val="00F56A8D"/>
    <w:rsid w:val="00F621DB"/>
    <w:rsid w:val="00F62B28"/>
    <w:rsid w:val="00F6467A"/>
    <w:rsid w:val="00F671DB"/>
    <w:rsid w:val="00F73B32"/>
    <w:rsid w:val="00F9672A"/>
    <w:rsid w:val="00FA007E"/>
    <w:rsid w:val="00FA21FA"/>
    <w:rsid w:val="00FA2A86"/>
    <w:rsid w:val="00FA3B77"/>
    <w:rsid w:val="00FA5ABF"/>
    <w:rsid w:val="00FB67DF"/>
    <w:rsid w:val="00FC3116"/>
    <w:rsid w:val="00FC3CA1"/>
    <w:rsid w:val="00FC57FF"/>
    <w:rsid w:val="00FD3F67"/>
    <w:rsid w:val="00FD7B53"/>
    <w:rsid w:val="00FE4C38"/>
    <w:rsid w:val="00FE5CD9"/>
    <w:rsid w:val="00FF4E28"/>
    <w:rsid w:val="00FF5816"/>
    <w:rsid w:val="00FF594F"/>
    <w:rsid w:val="00FF6CEE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B818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de-DE" w:eastAsia="ja-JP" w:bidi="de-DE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0187B"/>
    <w:pPr>
      <w:spacing w:before="120" w:after="120" w:line="240" w:lineRule="auto"/>
      <w:contextualSpacing/>
    </w:pPr>
    <w:rPr>
      <w:rFonts w:ascii="Roboto Light" w:hAnsi="Roboto Light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1857"/>
    <w:pPr>
      <w:keepNext/>
      <w:keepLines/>
      <w:spacing w:before="500" w:after="600"/>
      <w:outlineLvl w:val="0"/>
    </w:pPr>
    <w:rPr>
      <w:rFonts w:ascii="Roboto" w:eastAsiaTheme="majorEastAsia" w:hAnsi="Roboto" w:cstheme="majorBidi"/>
      <w:caps/>
      <w:color w:val="3C5A9B"/>
      <w:spacing w:val="14"/>
      <w:sz w:val="6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59D9"/>
    <w:pPr>
      <w:keepNext/>
      <w:keepLines/>
      <w:spacing w:before="240" w:after="240"/>
      <w:outlineLvl w:val="1"/>
    </w:pPr>
    <w:rPr>
      <w:rFonts w:ascii="Roboto" w:eastAsiaTheme="majorEastAsia" w:hAnsi="Roboto" w:cstheme="majorBidi"/>
      <w:caps/>
      <w:color w:val="041B2D"/>
      <w:spacing w:val="1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1492"/>
    <w:pPr>
      <w:keepNext/>
      <w:keepLines/>
      <w:spacing w:before="220" w:after="320"/>
      <w:outlineLvl w:val="2"/>
    </w:pPr>
    <w:rPr>
      <w:rFonts w:ascii="Roboto" w:eastAsiaTheme="majorEastAsia" w:hAnsi="Roboto" w:cstheme="majorBidi"/>
      <w:color w:val="5671A9"/>
      <w:sz w:val="3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after="180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after="180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after="180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Listentabelle3-Akzent1">
    <w:name w:val="List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pPr>
      <w:numPr>
        <w:ilvl w:val="1"/>
      </w:numPr>
      <w:spacing w:after="720"/>
    </w:pPr>
    <w:rPr>
      <w:rFonts w:eastAsiaTheme="minorEastAsia"/>
      <w:caps/>
      <w:sz w:val="40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F1857"/>
    <w:rPr>
      <w:rFonts w:ascii="Roboto" w:eastAsiaTheme="majorEastAsia" w:hAnsi="Roboto" w:cstheme="majorBidi"/>
      <w:caps/>
      <w:color w:val="3C5A9B"/>
      <w:spacing w:val="14"/>
      <w:sz w:val="6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59D9"/>
    <w:rPr>
      <w:rFonts w:ascii="Roboto" w:eastAsiaTheme="majorEastAsia" w:hAnsi="Roboto" w:cstheme="majorBidi"/>
      <w:caps/>
      <w:color w:val="041B2D"/>
      <w:spacing w:val="14"/>
      <w:sz w:val="22"/>
      <w:szCs w:val="26"/>
    </w:rPr>
  </w:style>
  <w:style w:type="paragraph" w:styleId="Aufzhlungszeichen">
    <w:name w:val="List Bullet"/>
    <w:basedOn w:val="Standard"/>
    <w:uiPriority w:val="31"/>
    <w:qFormat/>
    <w:pPr>
      <w:numPr>
        <w:numId w:val="8"/>
      </w:numPr>
    </w:pPr>
  </w:style>
  <w:style w:type="paragraph" w:styleId="Kopfzeile">
    <w:name w:val="header"/>
    <w:basedOn w:val="Standard"/>
    <w:link w:val="KopfzeileZchn"/>
    <w:uiPriority w:val="99"/>
    <w:unhideWhenUsed/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360" w:after="560" w:line="264" w:lineRule="auto"/>
      <w:ind w:left="605" w:right="605"/>
    </w:pPr>
    <w:rPr>
      <w:rFonts w:asciiTheme="majorHAnsi" w:hAnsiTheme="majorHAnsi"/>
      <w:i/>
      <w:iCs/>
      <w:color w:val="F98723" w:themeColor="accent2"/>
      <w:sz w:val="32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NormaleTabelle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0072C6" w:themeColor="accent1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i/>
      <w:iCs/>
      <w:color w:val="F98723" w:themeColor="accent2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F98723" w:themeColor="accent2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0072C6" w:themeColor="accen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</w:pPr>
    <w:rPr>
      <w:color w:val="FFFFFF" w:themeColor="background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FFFFFF" w:themeColor="background1"/>
      <w:shd w:val="clear" w:color="auto" w:fill="0072C6" w:themeFill="accent1"/>
    </w:rPr>
  </w:style>
  <w:style w:type="paragraph" w:styleId="Zitat">
    <w:name w:val="Quote"/>
    <w:basedOn w:val="Standard"/>
    <w:next w:val="Standard"/>
    <w:link w:val="ZitatZchn"/>
    <w:uiPriority w:val="29"/>
    <w:unhideWhenUsed/>
    <w:qFormat/>
    <w:rsid w:val="00AF1857"/>
    <w:pPr>
      <w:spacing w:before="360" w:after="560" w:line="264" w:lineRule="auto"/>
      <w:ind w:left="605" w:right="605"/>
    </w:pPr>
    <w:rPr>
      <w:i/>
      <w:iCs/>
      <w:color w:val="7590BE"/>
      <w:sz w:val="40"/>
    </w:rPr>
  </w:style>
  <w:style w:type="character" w:customStyle="1" w:styleId="ZitatZchn">
    <w:name w:val="Zitat Zchn"/>
    <w:basedOn w:val="Absatz-Standardschriftart"/>
    <w:link w:val="Zitat"/>
    <w:uiPriority w:val="29"/>
    <w:rsid w:val="00AF1857"/>
    <w:rPr>
      <w:rFonts w:ascii="Roboto Light" w:hAnsi="Roboto Light"/>
      <w:i/>
      <w:iCs/>
      <w:color w:val="7590BE"/>
      <w:sz w:val="4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1492"/>
    <w:rPr>
      <w:rFonts w:ascii="Roboto" w:eastAsiaTheme="majorEastAsia" w:hAnsi="Roboto" w:cstheme="majorBidi"/>
      <w:color w:val="5671A9"/>
      <w:sz w:val="32"/>
    </w:rPr>
  </w:style>
  <w:style w:type="paragraph" w:styleId="Listennummer">
    <w:name w:val="List Number"/>
    <w:basedOn w:val="Standard"/>
    <w:uiPriority w:val="32"/>
    <w:qFormat/>
    <w:pPr>
      <w:numPr>
        <w:numId w:val="7"/>
      </w:numPr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StandardWeb">
    <w:name w:val="Normal (Web)"/>
    <w:basedOn w:val="Standard"/>
    <w:uiPriority w:val="99"/>
    <w:semiHidden/>
    <w:unhideWhenUsed/>
    <w:rsid w:val="00121235"/>
    <w:pPr>
      <w:spacing w:before="100" w:beforeAutospacing="1" w:after="115" w:line="288" w:lineRule="auto"/>
    </w:pPr>
    <w:rPr>
      <w:rFonts w:ascii="Times New Roman" w:hAnsi="Times New Roman" w:cs="Times New Roman"/>
      <w:color w:val="auto"/>
      <w:lang w:eastAsia="de-DE" w:bidi="ar-SA"/>
    </w:rPr>
  </w:style>
  <w:style w:type="paragraph" w:customStyle="1" w:styleId="western">
    <w:name w:val="western"/>
    <w:basedOn w:val="Standard"/>
    <w:rsid w:val="00121235"/>
    <w:pPr>
      <w:spacing w:before="100" w:beforeAutospacing="1" w:after="115" w:line="288" w:lineRule="auto"/>
    </w:pPr>
    <w:rPr>
      <w:rFonts w:ascii="Times" w:hAnsi="Times" w:cs="Times New Roman"/>
      <w:color w:val="auto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098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098C"/>
    <w:rPr>
      <w:rFonts w:ascii="Times New Roman" w:hAnsi="Times New Roman" w:cs="Times New Roman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0F3FC4"/>
    <w:rPr>
      <w:rFonts w:asciiTheme="minorHAnsi" w:hAnsiTheme="minorHAnsi" w:cstheme="minorHAnsi"/>
      <w:b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0F3FC4"/>
    <w:pPr>
      <w:ind w:left="240"/>
    </w:pPr>
    <w:rPr>
      <w:rFonts w:asciiTheme="minorHAnsi" w:hAnsiTheme="minorHAnsi" w:cstheme="minorHAnsi"/>
      <w:i/>
      <w:iCs/>
      <w:szCs w:val="22"/>
    </w:rPr>
  </w:style>
  <w:style w:type="character" w:styleId="Link">
    <w:name w:val="Hyperlink"/>
    <w:basedOn w:val="Absatz-Standardschriftart"/>
    <w:uiPriority w:val="99"/>
    <w:unhideWhenUsed/>
    <w:rsid w:val="000F3FC4"/>
    <w:rPr>
      <w:color w:val="0072C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F3FC4"/>
    <w:pPr>
      <w:ind w:left="480"/>
    </w:pPr>
    <w:rPr>
      <w:rFonts w:asciiTheme="minorHAnsi" w:hAnsiTheme="minorHAnsi" w:cstheme="minorHAnsi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F3FC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F3FC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F3FC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F3FC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F3FC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F3FC4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p1">
    <w:name w:val="p1"/>
    <w:basedOn w:val="Standard"/>
    <w:rsid w:val="00200A46"/>
    <w:pPr>
      <w:jc w:val="both"/>
    </w:pPr>
    <w:rPr>
      <w:rFonts w:ascii="Roboto" w:hAnsi="Roboto" w:cs="Times New Roman"/>
      <w:color w:val="auto"/>
      <w:sz w:val="13"/>
      <w:szCs w:val="13"/>
      <w:lang w:eastAsia="de-DE" w:bidi="ar-SA"/>
    </w:rPr>
  </w:style>
  <w:style w:type="paragraph" w:customStyle="1" w:styleId="p2">
    <w:name w:val="p2"/>
    <w:basedOn w:val="Standard"/>
    <w:rsid w:val="00200A46"/>
    <w:pPr>
      <w:jc w:val="both"/>
    </w:pPr>
    <w:rPr>
      <w:rFonts w:cs="Times New Roman"/>
      <w:color w:val="auto"/>
      <w:sz w:val="13"/>
      <w:szCs w:val="13"/>
      <w:lang w:eastAsia="de-DE" w:bidi="ar-SA"/>
    </w:rPr>
  </w:style>
  <w:style w:type="paragraph" w:customStyle="1" w:styleId="p3">
    <w:name w:val="p3"/>
    <w:basedOn w:val="Standard"/>
    <w:rsid w:val="00200A46"/>
    <w:pPr>
      <w:jc w:val="both"/>
    </w:pPr>
    <w:rPr>
      <w:rFonts w:cs="Times New Roman"/>
      <w:color w:val="auto"/>
      <w:sz w:val="13"/>
      <w:szCs w:val="13"/>
      <w:lang w:eastAsia="de-DE" w:bidi="ar-SA"/>
    </w:rPr>
  </w:style>
  <w:style w:type="paragraph" w:customStyle="1" w:styleId="p4">
    <w:name w:val="p4"/>
    <w:basedOn w:val="Standard"/>
    <w:rsid w:val="00200A46"/>
    <w:pPr>
      <w:jc w:val="both"/>
    </w:pPr>
    <w:rPr>
      <w:rFonts w:ascii="Roboto" w:hAnsi="Roboto" w:cs="Times New Roman"/>
      <w:color w:val="auto"/>
      <w:sz w:val="13"/>
      <w:szCs w:val="13"/>
      <w:lang w:eastAsia="de-DE" w:bidi="ar-SA"/>
    </w:rPr>
  </w:style>
  <w:style w:type="character" w:customStyle="1" w:styleId="s1">
    <w:name w:val="s1"/>
    <w:basedOn w:val="Absatz-Standardschriftart"/>
    <w:rsid w:val="00200A46"/>
    <w:rPr>
      <w:rFonts w:ascii="Roboto" w:hAnsi="Roboto" w:hint="default"/>
      <w:sz w:val="13"/>
      <w:szCs w:val="13"/>
    </w:rPr>
  </w:style>
  <w:style w:type="character" w:customStyle="1" w:styleId="apple-converted-space">
    <w:name w:val="apple-converted-space"/>
    <w:basedOn w:val="Absatz-Standardschriftart"/>
    <w:rsid w:val="00200A46"/>
  </w:style>
  <w:style w:type="paragraph" w:customStyle="1" w:styleId="p5">
    <w:name w:val="p5"/>
    <w:basedOn w:val="Standard"/>
    <w:rsid w:val="004B512A"/>
    <w:rPr>
      <w:rFonts w:cs="Times New Roman"/>
      <w:color w:val="auto"/>
      <w:sz w:val="13"/>
      <w:szCs w:val="13"/>
      <w:lang w:eastAsia="de-DE" w:bidi="ar-SA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32C5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32C5"/>
    <w:rPr>
      <w:rFonts w:ascii="Times New Roman" w:hAnsi="Times New Roman" w:cs="Times New Roman"/>
    </w:rPr>
  </w:style>
  <w:style w:type="paragraph" w:customStyle="1" w:styleId="agbs">
    <w:name w:val="agbs"/>
    <w:basedOn w:val="p3"/>
    <w:qFormat/>
    <w:rsid w:val="00C14AB0"/>
  </w:style>
  <w:style w:type="paragraph" w:styleId="KeinLeerraum">
    <w:name w:val="No Spacing"/>
    <w:link w:val="KeinLeerraumZchn"/>
    <w:uiPriority w:val="1"/>
    <w:qFormat/>
    <w:rsid w:val="000965C9"/>
    <w:pPr>
      <w:spacing w:before="0" w:after="0" w:line="240" w:lineRule="auto"/>
    </w:pPr>
    <w:rPr>
      <w:rFonts w:eastAsiaTheme="minorEastAsia"/>
      <w:color w:val="auto"/>
      <w:sz w:val="22"/>
      <w:szCs w:val="22"/>
      <w:lang w:val="en-US" w:eastAsia="zh-CN" w:bidi="ar-S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65C9"/>
    <w:rPr>
      <w:rFonts w:eastAsiaTheme="minorEastAsia"/>
      <w:color w:val="auto"/>
      <w:sz w:val="22"/>
      <w:szCs w:val="22"/>
      <w:lang w:val="en-US" w:eastAsia="zh-CN" w:bidi="ar-SA"/>
    </w:rPr>
  </w:style>
  <w:style w:type="character" w:styleId="BesuchterLink">
    <w:name w:val="FollowedHyperlink"/>
    <w:basedOn w:val="Absatz-Standardschriftart"/>
    <w:uiPriority w:val="99"/>
    <w:semiHidden/>
    <w:unhideWhenUsed/>
    <w:rsid w:val="0060187B"/>
    <w:rPr>
      <w:color w:val="79498B" w:themeColor="followedHyperlink"/>
      <w:u w:val="single"/>
    </w:rPr>
  </w:style>
  <w:style w:type="paragraph" w:styleId="Listenabsatz">
    <w:name w:val="List Paragraph"/>
    <w:basedOn w:val="Standard"/>
    <w:uiPriority w:val="34"/>
    <w:unhideWhenUsed/>
    <w:qFormat/>
    <w:rsid w:val="002D08D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5.jpeg"/><Relationship Id="rId21" Type="http://schemas.openxmlformats.org/officeDocument/2006/relationships/image" Target="media/image6.png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image" Target="media/image9.jpeg"/><Relationship Id="rId25" Type="http://schemas.openxmlformats.org/officeDocument/2006/relationships/image" Target="media/image10.jpeg"/><Relationship Id="rId26" Type="http://schemas.openxmlformats.org/officeDocument/2006/relationships/header" Target="header3.xml"/><Relationship Id="rId27" Type="http://schemas.openxmlformats.org/officeDocument/2006/relationships/printerSettings" Target="printerSettings/printerSettings2.bin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printerSettings" Target="printerSettings/printerSettings1.bin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hyperlink" Target="mailto:project-consultancy@gronau-it-cloud-computing.de" TargetMode="External"/><Relationship Id="rId16" Type="http://schemas.openxmlformats.org/officeDocument/2006/relationships/hyperlink" Target="http://www.gronau-it-cloud-computing.de" TargetMode="External"/><Relationship Id="rId17" Type="http://schemas.openxmlformats.org/officeDocument/2006/relationships/hyperlink" Target="mailto:project-consultancy@gronau-it-cloud-computing.de" TargetMode="External"/><Relationship Id="rId18" Type="http://schemas.openxmlformats.org/officeDocument/2006/relationships/hyperlink" Target="http://www.gronau-it-cloud-computing.de" TargetMode="External"/><Relationship Id="rId19" Type="http://schemas.openxmlformats.org/officeDocument/2006/relationships/image" Target="media/image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kasliebhold/Desktop/()Gronau%20IT/Word/Bericht/report_18-1-2018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FCD48C-C308-FD48-85ED-21C7662A7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report_18-1-2018.dotx</Template>
  <TotalTime>0</TotalTime>
  <Pages>8</Pages>
  <Words>9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Dokumententitel</vt:lpstr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Dokumententitel</dc:title>
  <dc:subject>Untertitel</dc:subject>
  <dc:creator>Lukas Liebhold</dc:creator>
  <cp:keywords/>
  <dc:description/>
  <cp:lastModifiedBy>Lukas Liebhold</cp:lastModifiedBy>
  <cp:revision>5</cp:revision>
  <cp:lastPrinted>2018-08-07T16:24:00Z</cp:lastPrinted>
  <dcterms:created xsi:type="dcterms:W3CDTF">2018-08-07T16:24:00Z</dcterms:created>
  <dcterms:modified xsi:type="dcterms:W3CDTF">2018-08-08T11:21:00Z</dcterms:modified>
</cp:coreProperties>
</file>