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76026" w14:textId="15A40AC5" w:rsidR="00887380" w:rsidRPr="00887380" w:rsidRDefault="00561467" w:rsidP="000B28A5">
      <w:pPr>
        <w:pStyle w:val="Aufzhlungszeichen"/>
        <w:numPr>
          <w:ilvl w:val="0"/>
          <w:numId w:val="0"/>
        </w:numPr>
        <w:tabs>
          <w:tab w:val="left" w:pos="7600"/>
        </w:tabs>
        <w:rPr>
          <w:sz w:val="14"/>
          <w:szCs w:val="14"/>
        </w:rPr>
        <w:sectPr w:rsidR="00887380" w:rsidRPr="00887380" w:rsidSect="006C450F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0" w:h="16820" w:code="9"/>
          <w:pgMar w:top="1899" w:right="1009" w:bottom="1134" w:left="1009" w:header="1191" w:footer="0" w:gutter="0"/>
          <w:cols w:num="2" w:space="720"/>
          <w:docGrid w:linePitch="360"/>
          <w:printerSettings r:id="rId12"/>
        </w:sectPr>
      </w:pPr>
      <w:bookmarkStart w:id="0" w:name="_Toc503537190"/>
      <w:bookmarkStart w:id="1" w:name="_Toc503537287"/>
      <w:r>
        <w:rPr>
          <w:noProof/>
          <w:sz w:val="24"/>
          <w:lang w:eastAsia="de-DE" w:bidi="ar-SA"/>
        </w:rPr>
        <w:drawing>
          <wp:anchor distT="0" distB="0" distL="114300" distR="114300" simplePos="0" relativeHeight="251821056" behindDoc="0" locked="0" layoutInCell="1" allowOverlap="1" wp14:anchorId="0EE74A34" wp14:editId="2A95CC7E">
            <wp:simplePos x="0" y="0"/>
            <wp:positionH relativeFrom="column">
              <wp:posOffset>-650240</wp:posOffset>
            </wp:positionH>
            <wp:positionV relativeFrom="paragraph">
              <wp:posOffset>-404495</wp:posOffset>
            </wp:positionV>
            <wp:extent cx="7562850" cy="3205027"/>
            <wp:effectExtent l="0" t="0" r="6350" b="0"/>
            <wp:wrapNone/>
            <wp:docPr id="26" name="Bild 26" descr="head_and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d_and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"/>
                    <a:stretch/>
                  </pic:blipFill>
                  <pic:spPr bwMode="auto">
                    <a:xfrm>
                      <a:off x="0" y="0"/>
                      <a:ext cx="7562850" cy="320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43F96A45" w14:textId="60FAB0B2" w:rsidR="00777987" w:rsidRDefault="00777987" w:rsidP="000B28A5">
      <w:pPr>
        <w:rPr>
          <w:sz w:val="24"/>
          <w:lang w:eastAsia="de-DE" w:bidi="ar-SA"/>
        </w:rPr>
      </w:pPr>
    </w:p>
    <w:p w14:paraId="411B6FFA" w14:textId="7AF9B8C3" w:rsidR="00777987" w:rsidRDefault="001F5533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45B7EF" wp14:editId="01E51DBB">
                <wp:simplePos x="0" y="0"/>
                <wp:positionH relativeFrom="column">
                  <wp:posOffset>3371215</wp:posOffset>
                </wp:positionH>
                <wp:positionV relativeFrom="paragraph">
                  <wp:posOffset>6666865</wp:posOffset>
                </wp:positionV>
                <wp:extent cx="2304415" cy="1252220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4FD94" w14:textId="73622422" w:rsidR="005C70A1" w:rsidRPr="006172D4" w:rsidRDefault="005C70A1" w:rsidP="005C70A1">
                            <w:pPr>
                              <w:pStyle w:val="berschrift2"/>
                            </w:pPr>
                            <w:r>
                              <w:t>verfügbar ab</w:t>
                            </w:r>
                          </w:p>
                          <w:p w14:paraId="2850CD9D" w14:textId="37D66A3A" w:rsidR="005C70A1" w:rsidRDefault="005C70A1" w:rsidP="005C70A1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 w:rsidR="00E522B3">
                              <w:t>0</w:t>
                            </w:r>
                            <w:r>
                              <w:t>1.</w:t>
                            </w:r>
                            <w:r w:rsidR="00E522B3">
                              <w:t>0</w:t>
                            </w:r>
                            <w:r w:rsidR="006C450F">
                              <w:t>1.2019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5B7EF" id="_x0000_t202" coordsize="21600,21600" o:spt="202" path="m0,0l0,21600,21600,21600,21600,0xe">
                <v:stroke joinstyle="miter"/>
                <v:path gradientshapeok="t" o:connecttype="rect"/>
              </v:shapetype>
              <v:shape id="Textfeld 12" o:spid="_x0000_s1026" type="#_x0000_t202" style="position:absolute;margin-left:265.45pt;margin-top:524.95pt;width:181.45pt;height:98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" filled="f" stroked="f">
                <v:textbox>
                  <w:txbxContent>
                    <w:p w14:paraId="0814FD94" w14:textId="73622422" w:rsidR="005C70A1" w:rsidRPr="006172D4" w:rsidRDefault="005C70A1" w:rsidP="005C70A1">
                      <w:pPr>
                        <w:pStyle w:val="berschrift2"/>
                      </w:pPr>
                      <w:r>
                        <w:t>verfügbar ab</w:t>
                      </w:r>
                    </w:p>
                    <w:p w14:paraId="2850CD9D" w14:textId="37D66A3A" w:rsidR="005C70A1" w:rsidRDefault="005C70A1" w:rsidP="005C70A1">
                      <w:pPr>
                        <w:ind w:left="709" w:hanging="709"/>
                      </w:pPr>
                      <w:r>
                        <w:t xml:space="preserve">             </w:t>
                      </w:r>
                      <w:r w:rsidR="00E522B3">
                        <w:t>0</w:t>
                      </w:r>
                      <w:r>
                        <w:t>1.</w:t>
                      </w:r>
                      <w:r w:rsidR="00E522B3">
                        <w:t>0</w:t>
                      </w:r>
                      <w:r w:rsidR="006C450F">
                        <w:t>1.2019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81919" wp14:editId="0344CFD0">
                <wp:simplePos x="0" y="0"/>
                <wp:positionH relativeFrom="column">
                  <wp:posOffset>3377565</wp:posOffset>
                </wp:positionH>
                <wp:positionV relativeFrom="paragraph">
                  <wp:posOffset>4262120</wp:posOffset>
                </wp:positionV>
                <wp:extent cx="2926080" cy="1029970"/>
                <wp:effectExtent l="0" t="0" r="0" b="11430"/>
                <wp:wrapSquare wrapText="bothSides"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C2C8" w14:textId="77777777" w:rsidR="00D52717" w:rsidRPr="006172D4" w:rsidRDefault="00D52717" w:rsidP="000038F9">
                            <w:pPr>
                              <w:pStyle w:val="berschrift2"/>
                            </w:pPr>
                            <w:r>
                              <w:t>projektorte</w:t>
                            </w:r>
                          </w:p>
                          <w:p w14:paraId="28CEEFD3" w14:textId="47BE06CE" w:rsidR="00157223" w:rsidRPr="005C70A1" w:rsidRDefault="00D52717" w:rsidP="0057210F">
                            <w:r>
                              <w:tab/>
                            </w:r>
                            <w:r w:rsidR="00DE54DE" w:rsidRPr="00DE54DE">
                              <w:t>Deutschland-Berlin</w:t>
                            </w:r>
                            <w:r w:rsidR="007B5D3A">
                              <w:t>, Dresden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1919" id="Textfeld 56" o:spid="_x0000_s1027" type="#_x0000_t202" style="position:absolute;margin-left:265.95pt;margin-top:335.6pt;width:230.4pt;height:8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" filled="f" stroked="f">
                <v:textbox>
                  <w:txbxContent>
                    <w:p w14:paraId="105FC2C8" w14:textId="77777777" w:rsidR="00D52717" w:rsidRPr="006172D4" w:rsidRDefault="00D52717" w:rsidP="000038F9">
                      <w:pPr>
                        <w:pStyle w:val="berschrift2"/>
                      </w:pPr>
                      <w:r>
                        <w:t>projektorte</w:t>
                      </w:r>
                    </w:p>
                    <w:p w14:paraId="28CEEFD3" w14:textId="47BE06CE" w:rsidR="00157223" w:rsidRPr="005C70A1" w:rsidRDefault="00D52717" w:rsidP="0057210F">
                      <w:r>
                        <w:tab/>
                      </w:r>
                      <w:r w:rsidR="00DE54DE" w:rsidRPr="00DE54DE">
                        <w:t>Deutschland-Berlin</w:t>
                      </w:r>
                      <w:r w:rsidR="007B5D3A">
                        <w:t>, Dresden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375A96" wp14:editId="2DFAD19B">
                <wp:simplePos x="0" y="0"/>
                <wp:positionH relativeFrom="column">
                  <wp:posOffset>3387692</wp:posOffset>
                </wp:positionH>
                <wp:positionV relativeFrom="paragraph">
                  <wp:posOffset>5311140</wp:posOffset>
                </wp:positionV>
                <wp:extent cx="3195955" cy="1720215"/>
                <wp:effectExtent l="0" t="0" r="0" b="698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2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34C49" w14:textId="77777777" w:rsidR="002B0499" w:rsidRPr="002940A4" w:rsidRDefault="002B0499" w:rsidP="002B0499">
                            <w:pP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  <w:lang w:val="en-US"/>
                              </w:rPr>
                            </w:pPr>
                            <w:r w:rsidRPr="002940A4"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  <w:lang w:val="en-US"/>
                              </w:rPr>
                              <w:t>Branchen</w:t>
                            </w:r>
                          </w:p>
                          <w:p w14:paraId="7FCF457C" w14:textId="77777777" w:rsidR="002B0499" w:rsidRPr="002940A4" w:rsidRDefault="002B0499" w:rsidP="002B0499">
                            <w:pP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  <w:lang w:val="en-US"/>
                              </w:rPr>
                            </w:pPr>
                          </w:p>
                          <w:p w14:paraId="41B96D2F" w14:textId="49D4A1A9" w:rsidR="001F5533" w:rsidRPr="001F5533" w:rsidRDefault="00196572" w:rsidP="001F5533">
                            <w:pPr>
                              <w:ind w:left="709" w:hanging="142"/>
                              <w:rPr>
                                <w:lang w:val="en-US"/>
                              </w:rPr>
                            </w:pPr>
                            <w:r w:rsidRPr="002940A4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D61CA9" w:rsidRPr="002940A4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1F5533" w:rsidRPr="001F5533">
                              <w:rPr>
                                <w:lang w:val="en-US"/>
                              </w:rPr>
                              <w:t>Artistnetworking</w:t>
                            </w:r>
                            <w:proofErr w:type="spellEnd"/>
                            <w:r w:rsidR="001F5533" w:rsidRPr="001F5533">
                              <w:rPr>
                                <w:lang w:val="en-US"/>
                              </w:rPr>
                              <w:t xml:space="preserve">, Automotive, </w:t>
                            </w:r>
                            <w:proofErr w:type="spellStart"/>
                            <w:r w:rsidR="001F5533" w:rsidRPr="001F5533">
                              <w:rPr>
                                <w:lang w:val="en-US"/>
                              </w:rPr>
                              <w:t>Carsharing</w:t>
                            </w:r>
                            <w:proofErr w:type="spellEnd"/>
                            <w:r w:rsidR="001F5533" w:rsidRPr="001F5533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88B82F9" w14:textId="1B2C7E86" w:rsidR="001F5533" w:rsidRPr="001F5533" w:rsidRDefault="001F5533" w:rsidP="001F5533">
                            <w:pPr>
                              <w:ind w:left="70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F5533">
                              <w:rPr>
                                <w:lang w:val="en-US"/>
                              </w:rPr>
                              <w:t>Großhandel</w:t>
                            </w:r>
                            <w:proofErr w:type="spellEnd"/>
                            <w:r w:rsidRPr="001F5533">
                              <w:rPr>
                                <w:lang w:val="en-US"/>
                              </w:rPr>
                              <w:t>, Online-Shops, Social Media,</w:t>
                            </w:r>
                          </w:p>
                          <w:p w14:paraId="537E0916" w14:textId="37A6A1F2" w:rsidR="001F5533" w:rsidRDefault="001F5533" w:rsidP="001F5533">
                            <w:pPr>
                              <w:ind w:left="709"/>
                            </w:pPr>
                            <w:r>
                              <w:t>Stadtwerke, Telekomunikation,</w:t>
                            </w:r>
                          </w:p>
                          <w:p w14:paraId="4BE2F60B" w14:textId="77777777" w:rsidR="001F5533" w:rsidRDefault="001F5533" w:rsidP="001F5533">
                            <w:pPr>
                              <w:ind w:left="709"/>
                            </w:pPr>
                            <w:r>
                              <w:t>Veranstaltungssoftware</w:t>
                            </w:r>
                          </w:p>
                          <w:p w14:paraId="150F06FC" w14:textId="5195E266" w:rsidR="002B0499" w:rsidRDefault="002B0499" w:rsidP="001F5533">
                            <w:pPr>
                              <w:ind w:left="709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5A96" id="Textfeld 2" o:spid="_x0000_s1028" type="#_x0000_t202" style="position:absolute;margin-left:266.75pt;margin-top:418.2pt;width:251.65pt;height:135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" filled="f" stroked="f">
                <v:textbox>
                  <w:txbxContent>
                    <w:p w14:paraId="0FA34C49" w14:textId="77777777" w:rsidR="002B0499" w:rsidRPr="002940A4" w:rsidRDefault="002B0499" w:rsidP="002B0499">
                      <w:pP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  <w:lang w:val="en-US"/>
                        </w:rPr>
                      </w:pPr>
                      <w:r w:rsidRPr="002940A4"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  <w:lang w:val="en-US"/>
                        </w:rPr>
                        <w:t>Branchen</w:t>
                      </w:r>
                    </w:p>
                    <w:p w14:paraId="7FCF457C" w14:textId="77777777" w:rsidR="002B0499" w:rsidRPr="002940A4" w:rsidRDefault="002B0499" w:rsidP="002B0499">
                      <w:pP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  <w:lang w:val="en-US"/>
                        </w:rPr>
                      </w:pPr>
                    </w:p>
                    <w:p w14:paraId="41B96D2F" w14:textId="49D4A1A9" w:rsidR="001F5533" w:rsidRPr="001F5533" w:rsidRDefault="00196572" w:rsidP="001F5533">
                      <w:pPr>
                        <w:ind w:left="709" w:hanging="142"/>
                        <w:rPr>
                          <w:lang w:val="en-US"/>
                        </w:rPr>
                      </w:pPr>
                      <w:r w:rsidRPr="002940A4">
                        <w:rPr>
                          <w:lang w:val="en-US"/>
                        </w:rPr>
                        <w:t xml:space="preserve">  </w:t>
                      </w:r>
                      <w:r w:rsidR="00D61CA9" w:rsidRPr="002940A4">
                        <w:rPr>
                          <w:lang w:val="en-US"/>
                        </w:rPr>
                        <w:tab/>
                      </w:r>
                      <w:proofErr w:type="spellStart"/>
                      <w:r w:rsidR="001F5533" w:rsidRPr="001F5533">
                        <w:rPr>
                          <w:lang w:val="en-US"/>
                        </w:rPr>
                        <w:t>Artistnetworking</w:t>
                      </w:r>
                      <w:proofErr w:type="spellEnd"/>
                      <w:r w:rsidR="001F5533" w:rsidRPr="001F5533">
                        <w:rPr>
                          <w:lang w:val="en-US"/>
                        </w:rPr>
                        <w:t xml:space="preserve">, Automotive, </w:t>
                      </w:r>
                      <w:proofErr w:type="spellStart"/>
                      <w:r w:rsidR="001F5533" w:rsidRPr="001F5533">
                        <w:rPr>
                          <w:lang w:val="en-US"/>
                        </w:rPr>
                        <w:t>Carsharing</w:t>
                      </w:r>
                      <w:proofErr w:type="spellEnd"/>
                      <w:r w:rsidR="001F5533" w:rsidRPr="001F5533">
                        <w:rPr>
                          <w:lang w:val="en-US"/>
                        </w:rPr>
                        <w:t>,</w:t>
                      </w:r>
                    </w:p>
                    <w:p w14:paraId="788B82F9" w14:textId="1B2C7E86" w:rsidR="001F5533" w:rsidRPr="001F5533" w:rsidRDefault="001F5533" w:rsidP="001F5533">
                      <w:pPr>
                        <w:ind w:left="709"/>
                        <w:rPr>
                          <w:lang w:val="en-US"/>
                        </w:rPr>
                      </w:pPr>
                      <w:proofErr w:type="spellStart"/>
                      <w:r w:rsidRPr="001F5533">
                        <w:rPr>
                          <w:lang w:val="en-US"/>
                        </w:rPr>
                        <w:t>Großhandel</w:t>
                      </w:r>
                      <w:proofErr w:type="spellEnd"/>
                      <w:r w:rsidRPr="001F5533">
                        <w:rPr>
                          <w:lang w:val="en-US"/>
                        </w:rPr>
                        <w:t>, Online-Shops, Social Media,</w:t>
                      </w:r>
                    </w:p>
                    <w:p w14:paraId="537E0916" w14:textId="37A6A1F2" w:rsidR="001F5533" w:rsidRDefault="001F5533" w:rsidP="001F5533">
                      <w:pPr>
                        <w:ind w:left="709"/>
                      </w:pPr>
                      <w:r>
                        <w:t>Stadtwerke, Telekomunikation,</w:t>
                      </w:r>
                    </w:p>
                    <w:p w14:paraId="4BE2F60B" w14:textId="77777777" w:rsidR="001F5533" w:rsidRDefault="001F5533" w:rsidP="001F5533">
                      <w:pPr>
                        <w:ind w:left="709"/>
                      </w:pPr>
                      <w:r>
                        <w:t>Veranstaltungssoftware</w:t>
                      </w:r>
                    </w:p>
                    <w:p w14:paraId="150F06FC" w14:textId="5195E266" w:rsidR="002B0499" w:rsidRDefault="002B0499" w:rsidP="001F5533">
                      <w:pPr>
                        <w:ind w:left="709" w:hanging="14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0062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6771C2" wp14:editId="10B6C52A">
                <wp:simplePos x="0" y="0"/>
                <wp:positionH relativeFrom="column">
                  <wp:posOffset>90805</wp:posOffset>
                </wp:positionH>
                <wp:positionV relativeFrom="paragraph">
                  <wp:posOffset>6900177</wp:posOffset>
                </wp:positionV>
                <wp:extent cx="2304415" cy="1016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016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3FDA" w14:textId="67A4865E" w:rsidR="005C70A1" w:rsidRPr="006172D4" w:rsidRDefault="005C70A1" w:rsidP="005C70A1">
                            <w:pPr>
                              <w:pStyle w:val="berschrift2"/>
                            </w:pPr>
                            <w:r>
                              <w:t>berufserfahrung</w:t>
                            </w:r>
                          </w:p>
                          <w:p w14:paraId="219095E5" w14:textId="46E15665" w:rsidR="005C70A1" w:rsidRDefault="000E4BFD" w:rsidP="005C70A1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  <w:t>10</w:t>
                            </w:r>
                            <w:r w:rsidR="005C70A1">
                              <w:t xml:space="preserve"> Jahre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71C2" id="Textfeld 10" o:spid="_x0000_s1029" type="#_x0000_t202" style="position:absolute;margin-left:7.15pt;margin-top:543.3pt;width:181.45pt;height:80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" filled="f" stroked="f">
                <v:textbox>
                  <w:txbxContent>
                    <w:p w14:paraId="7D9A3FDA" w14:textId="67A4865E" w:rsidR="005C70A1" w:rsidRPr="006172D4" w:rsidRDefault="005C70A1" w:rsidP="005C70A1">
                      <w:pPr>
                        <w:pStyle w:val="berschrift2"/>
                      </w:pPr>
                      <w:r>
                        <w:t>berufserfahrung</w:t>
                      </w:r>
                    </w:p>
                    <w:p w14:paraId="219095E5" w14:textId="46E15665" w:rsidR="005C70A1" w:rsidRDefault="000E4BFD" w:rsidP="005C70A1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  <w:t>10</w:t>
                      </w:r>
                      <w:r w:rsidR="005C70A1">
                        <w:t xml:space="preserve"> Jahre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062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4B3192" wp14:editId="4EB69F51">
                <wp:simplePos x="0" y="0"/>
                <wp:positionH relativeFrom="column">
                  <wp:posOffset>90805</wp:posOffset>
                </wp:positionH>
                <wp:positionV relativeFrom="paragraph">
                  <wp:posOffset>5758314</wp:posOffset>
                </wp:positionV>
                <wp:extent cx="2793365" cy="1252220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F5B8A" w14:textId="77777777" w:rsidR="00416418" w:rsidRPr="006172D4" w:rsidRDefault="00416418" w:rsidP="00416418">
                            <w:pPr>
                              <w:pStyle w:val="berschrift2"/>
                            </w:pPr>
                            <w:r>
                              <w:t>Sprachen</w:t>
                            </w:r>
                          </w:p>
                          <w:p w14:paraId="472EC844" w14:textId="19AD72BB" w:rsidR="00DE54DE" w:rsidRDefault="00D61CA9" w:rsidP="00DE54DE">
                            <w:pPr>
                              <w:ind w:left="709" w:hanging="709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</w:r>
                            <w:r w:rsidR="005C5DCF">
                              <w:t>Deutsch</w:t>
                            </w:r>
                            <w:r w:rsidR="00DE54DE">
                              <w:t xml:space="preserve"> (Muttersprache)</w:t>
                            </w:r>
                          </w:p>
                          <w:p w14:paraId="68C5B16B" w14:textId="2E172057" w:rsidR="00DE54DE" w:rsidRDefault="00DE54DE" w:rsidP="005C5DCF">
                            <w:pPr>
                              <w:ind w:left="709"/>
                            </w:pPr>
                            <w:r>
                              <w:t>Englisch (Arbeitssprache)</w:t>
                            </w:r>
                          </w:p>
                          <w:p w14:paraId="4B177900" w14:textId="5580BF11" w:rsidR="00416418" w:rsidRDefault="00416418" w:rsidP="00DE54DE">
                            <w:pPr>
                              <w:ind w:left="709" w:hanging="70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3192" id="Textfeld 3" o:spid="_x0000_s1030" type="#_x0000_t202" style="position:absolute;margin-left:7.15pt;margin-top:453.4pt;width:219.95pt;height:98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" filled="f" stroked="f">
                <v:textbox>
                  <w:txbxContent>
                    <w:p w14:paraId="006F5B8A" w14:textId="77777777" w:rsidR="00416418" w:rsidRPr="006172D4" w:rsidRDefault="00416418" w:rsidP="00416418">
                      <w:pPr>
                        <w:pStyle w:val="berschrift2"/>
                      </w:pPr>
                      <w:r>
                        <w:t>Sprachen</w:t>
                      </w:r>
                    </w:p>
                    <w:p w14:paraId="472EC844" w14:textId="19AD72BB" w:rsidR="00DE54DE" w:rsidRDefault="00D61CA9" w:rsidP="00DE54DE">
                      <w:pPr>
                        <w:ind w:left="709" w:hanging="709"/>
                      </w:pPr>
                      <w:r>
                        <w:t xml:space="preserve">             </w:t>
                      </w:r>
                      <w:r>
                        <w:tab/>
                      </w:r>
                      <w:r w:rsidR="005C5DCF">
                        <w:t>Deutsch</w:t>
                      </w:r>
                      <w:r w:rsidR="00DE54DE">
                        <w:t xml:space="preserve"> (Muttersprache)</w:t>
                      </w:r>
                    </w:p>
                    <w:p w14:paraId="68C5B16B" w14:textId="2E172057" w:rsidR="00DE54DE" w:rsidRDefault="00DE54DE" w:rsidP="005C5DCF">
                      <w:pPr>
                        <w:ind w:left="709"/>
                      </w:pPr>
                      <w:r>
                        <w:t>Englisch (Arbeitssprache)</w:t>
                      </w:r>
                    </w:p>
                    <w:p w14:paraId="4B177900" w14:textId="5580BF11" w:rsidR="00416418" w:rsidRDefault="00416418" w:rsidP="00DE54DE">
                      <w:pPr>
                        <w:ind w:left="709" w:hanging="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49F6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2BD1" wp14:editId="4F0AD611">
                <wp:simplePos x="0" y="0"/>
                <wp:positionH relativeFrom="column">
                  <wp:posOffset>-44450</wp:posOffset>
                </wp:positionH>
                <wp:positionV relativeFrom="paragraph">
                  <wp:posOffset>2519680</wp:posOffset>
                </wp:positionV>
                <wp:extent cx="3275965" cy="1292225"/>
                <wp:effectExtent l="0" t="0" r="0" b="3175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D54D2" w14:textId="77777777" w:rsidR="00D52717" w:rsidRPr="006172D4" w:rsidRDefault="00D52717" w:rsidP="0060187B">
                            <w:pPr>
                              <w:pStyle w:val="berschrift2"/>
                            </w:pPr>
                            <w:r w:rsidRPr="006172D4">
                              <w:t>Aktuelle Schwerpunkte</w:t>
                            </w:r>
                          </w:p>
                          <w:p w14:paraId="06BD86A2" w14:textId="77777777" w:rsidR="005C5DCF" w:rsidRDefault="005C5DCF" w:rsidP="005C5DCF">
                            <w:pPr>
                              <w:ind w:left="720"/>
                            </w:pPr>
                            <w:r>
                              <w:t>Aktuelle</w:t>
                            </w:r>
                            <w:r w:rsidRPr="005C5DCF">
                              <w:t xml:space="preserve"> Schwerpunkt</w:t>
                            </w:r>
                            <w:r>
                              <w:t>e liegen</w:t>
                            </w:r>
                            <w:r w:rsidRPr="005C5DCF">
                              <w:t xml:space="preserve"> im </w:t>
                            </w:r>
                          </w:p>
                          <w:p w14:paraId="765BDD8B" w14:textId="2FE29AB1" w:rsidR="00D52717" w:rsidRDefault="005C5DCF" w:rsidP="005C5DCF">
                            <w:pPr>
                              <w:ind w:left="720"/>
                            </w:pPr>
                            <w:r w:rsidRPr="005C5DCF">
                              <w:t>Bereich PHP,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2BD1" id="Textfeld 6" o:spid="_x0000_s1031" type="#_x0000_t202" style="position:absolute;margin-left:-3.5pt;margin-top:198.4pt;width:257.95pt;height:1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" filled="f" stroked="f">
                <v:textbox>
                  <w:txbxContent>
                    <w:p w14:paraId="4D6D54D2" w14:textId="77777777" w:rsidR="00D52717" w:rsidRPr="006172D4" w:rsidRDefault="00D52717" w:rsidP="0060187B">
                      <w:pPr>
                        <w:pStyle w:val="berschrift2"/>
                      </w:pPr>
                      <w:r w:rsidRPr="006172D4">
                        <w:t>Aktuelle Schwerpunkte</w:t>
                      </w:r>
                    </w:p>
                    <w:p w14:paraId="06BD86A2" w14:textId="77777777" w:rsidR="005C5DCF" w:rsidRDefault="005C5DCF" w:rsidP="005C5DCF">
                      <w:pPr>
                        <w:ind w:left="720"/>
                      </w:pPr>
                      <w:r>
                        <w:t>Aktuelle</w:t>
                      </w:r>
                      <w:r w:rsidRPr="005C5DCF">
                        <w:t xml:space="preserve"> Schwerpunkt</w:t>
                      </w:r>
                      <w:r>
                        <w:t>e liegen</w:t>
                      </w:r>
                      <w:r w:rsidRPr="005C5DCF">
                        <w:t xml:space="preserve"> im </w:t>
                      </w:r>
                    </w:p>
                    <w:p w14:paraId="765BDD8B" w14:textId="2FE29AB1" w:rsidR="00D52717" w:rsidRDefault="005C5DCF" w:rsidP="005C5DCF">
                      <w:pPr>
                        <w:ind w:left="720"/>
                      </w:pPr>
                      <w:r w:rsidRPr="005C5DCF">
                        <w:t>Bereich PHP, 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6519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757A5" wp14:editId="6DC33CBD">
                <wp:simplePos x="0" y="0"/>
                <wp:positionH relativeFrom="column">
                  <wp:posOffset>90805</wp:posOffset>
                </wp:positionH>
                <wp:positionV relativeFrom="paragraph">
                  <wp:posOffset>4618355</wp:posOffset>
                </wp:positionV>
                <wp:extent cx="2933065" cy="1593850"/>
                <wp:effectExtent l="0" t="0" r="0" b="6350"/>
                <wp:wrapSquare wrapText="bothSides"/>
                <wp:docPr id="189" name="Textfeld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159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A76ED" w14:textId="77777777" w:rsidR="007A1813" w:rsidRPr="007601FC" w:rsidRDefault="007A1813" w:rsidP="007A1813">
                            <w:pPr>
                              <w:pStyle w:val="berschrift2"/>
                            </w:pPr>
                            <w:r w:rsidRPr="007601FC">
                              <w:t>Bevorzugte projekte</w:t>
                            </w:r>
                          </w:p>
                          <w:p w14:paraId="6B13D3BD" w14:textId="77777777" w:rsidR="00F376C1" w:rsidRDefault="00F376C1" w:rsidP="00DE54DE">
                            <w:pPr>
                              <w:ind w:left="720"/>
                            </w:pPr>
                            <w:r w:rsidRPr="00F376C1">
                              <w:t xml:space="preserve">Backend-Bereich (PHP, JAVA, </w:t>
                            </w:r>
                          </w:p>
                          <w:p w14:paraId="31F2E552" w14:textId="72AEF477" w:rsidR="00D52717" w:rsidRPr="00A86519" w:rsidRDefault="00F376C1" w:rsidP="00DE54DE">
                            <w:pPr>
                              <w:ind w:left="720"/>
                            </w:pPr>
                            <w:r w:rsidRPr="00F376C1">
                              <w:t>Python), Webbasierte arbeiten im Frontend-Bereich möglich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57A5" id="Textfeld 189" o:spid="_x0000_s1032" type="#_x0000_t202" style="position:absolute;margin-left:7.15pt;margin-top:363.65pt;width:230.95pt;height:1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YnX30CAABlBQAADgAAAGRycy9lMm9Eb2MueG1srFTdT9swEH+ftP/B8vtIWyij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" filled="f" stroked="f">
                <v:textbox>
                  <w:txbxContent>
                    <w:p w14:paraId="296A76ED" w14:textId="77777777" w:rsidR="007A1813" w:rsidRPr="007601FC" w:rsidRDefault="007A1813" w:rsidP="007A1813">
                      <w:pPr>
                        <w:pStyle w:val="berschrift2"/>
                      </w:pPr>
                      <w:r w:rsidRPr="007601FC">
                        <w:t>Bevorzugte projekte</w:t>
                      </w:r>
                    </w:p>
                    <w:p w14:paraId="6B13D3BD" w14:textId="77777777" w:rsidR="00F376C1" w:rsidRDefault="00F376C1" w:rsidP="00DE54DE">
                      <w:pPr>
                        <w:ind w:left="720"/>
                      </w:pPr>
                      <w:r w:rsidRPr="00F376C1">
                        <w:t xml:space="preserve">Backend-Bereich (PHP, JAVA, </w:t>
                      </w:r>
                    </w:p>
                    <w:p w14:paraId="31F2E552" w14:textId="72AEF477" w:rsidR="00D52717" w:rsidRPr="00A86519" w:rsidRDefault="00F376C1" w:rsidP="00DE54DE">
                      <w:pPr>
                        <w:ind w:left="720"/>
                      </w:pPr>
                      <w:r w:rsidRPr="00F376C1">
                        <w:t>Python), Webbasierte arbeiten im Frontend-Bereich möglich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1DC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56097" wp14:editId="75FE1472">
                <wp:simplePos x="0" y="0"/>
                <wp:positionH relativeFrom="column">
                  <wp:posOffset>2881831</wp:posOffset>
                </wp:positionH>
                <wp:positionV relativeFrom="paragraph">
                  <wp:posOffset>2096135</wp:posOffset>
                </wp:positionV>
                <wp:extent cx="3910330" cy="2059940"/>
                <wp:effectExtent l="0" t="0" r="0" b="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33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5F56" w14:textId="77777777" w:rsidR="00D52717" w:rsidRPr="006172D4" w:rsidRDefault="00D52717" w:rsidP="0060187B">
                            <w:pPr>
                              <w:pStyle w:val="berschrift2"/>
                            </w:pPr>
                            <w:r>
                              <w:t>Kontakt</w:t>
                            </w:r>
                          </w:p>
                          <w:p w14:paraId="3B8026AE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Potsdamer Platz 10</w:t>
                            </w:r>
                          </w:p>
                          <w:p w14:paraId="3E58C325" w14:textId="77777777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>10785 Berlin</w:t>
                            </w:r>
                          </w:p>
                          <w:p w14:paraId="20FFAF46" w14:textId="570266E2" w:rsidR="00D52717" w:rsidRDefault="00D52717" w:rsidP="00602B34">
                            <w:pPr>
                              <w:ind w:left="720"/>
                            </w:pPr>
                            <w:r w:rsidRPr="0060187B">
                              <w:t xml:space="preserve">Tel:  </w:t>
                            </w:r>
                            <w:r w:rsidR="007A6548" w:rsidRPr="007A6548">
                              <w:t>+49 30 300 11 48 18</w:t>
                            </w:r>
                          </w:p>
                          <w:p w14:paraId="0BF3E0D5" w14:textId="3001B104" w:rsidR="00D52717" w:rsidRDefault="00EE209F" w:rsidP="00602B34">
                            <w:pPr>
                              <w:ind w:left="720"/>
                            </w:pPr>
                            <w:hyperlink r:id="rId14" w:history="1">
                              <w:r w:rsidR="003951DC" w:rsidRPr="00DF4F94">
                                <w:rPr>
                                  <w:rStyle w:val="Link"/>
                                </w:rPr>
                                <w:t>project-consultancy@gronau-it-cloud-computing.de</w:t>
                              </w:r>
                            </w:hyperlink>
                          </w:p>
                          <w:p w14:paraId="2604FB09" w14:textId="77777777" w:rsidR="00D52717" w:rsidRDefault="00EE209F" w:rsidP="00602B34">
                            <w:pPr>
                              <w:ind w:left="720"/>
                            </w:pPr>
                            <w:hyperlink r:id="rId15" w:history="1">
                              <w:r w:rsidR="00D52717" w:rsidRPr="00764D27">
                                <w:rPr>
                                  <w:rStyle w:val="Link"/>
                                </w:rPr>
                                <w:t>www.gronau-it-cloud-computing.de</w:t>
                              </w:r>
                            </w:hyperlink>
                          </w:p>
                          <w:p w14:paraId="281F4FD4" w14:textId="77777777" w:rsidR="00D52717" w:rsidRDefault="00D52717" w:rsidP="00601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6097" id="Textfeld 8" o:spid="_x0000_s1033" type="#_x0000_t202" style="position:absolute;margin-left:226.9pt;margin-top:165.05pt;width:307.9pt;height:1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" filled="f" stroked="f">
                <v:textbox>
                  <w:txbxContent>
                    <w:p w14:paraId="24325F56" w14:textId="77777777" w:rsidR="00D52717" w:rsidRPr="006172D4" w:rsidRDefault="00D52717" w:rsidP="0060187B">
                      <w:pPr>
                        <w:pStyle w:val="berschrift2"/>
                      </w:pPr>
                      <w:r>
                        <w:t>Kontakt</w:t>
                      </w:r>
                    </w:p>
                    <w:p w14:paraId="3B8026AE" w14:textId="77777777" w:rsidR="00D52717" w:rsidRDefault="00D52717" w:rsidP="00602B34">
                      <w:pPr>
                        <w:ind w:left="720"/>
                      </w:pPr>
                      <w:r w:rsidRPr="0060187B">
                        <w:t>Potsdamer Platz 10</w:t>
                      </w:r>
                    </w:p>
                    <w:p w14:paraId="3E58C325" w14:textId="77777777" w:rsidR="00D52717" w:rsidRDefault="00D52717" w:rsidP="00602B34">
                      <w:pPr>
                        <w:ind w:left="720"/>
                      </w:pPr>
                      <w:r w:rsidRPr="0060187B">
                        <w:t>10785 Berlin</w:t>
                      </w:r>
                    </w:p>
                    <w:p w14:paraId="20FFAF46" w14:textId="570266E2" w:rsidR="00D52717" w:rsidRDefault="00D52717" w:rsidP="00602B34">
                      <w:pPr>
                        <w:ind w:left="720"/>
                      </w:pPr>
                      <w:r w:rsidRPr="0060187B">
                        <w:t xml:space="preserve">Tel:  </w:t>
                      </w:r>
                      <w:r w:rsidR="007A6548" w:rsidRPr="007A6548">
                        <w:t>+49 30 300 11 48 18</w:t>
                      </w:r>
                    </w:p>
                    <w:p w14:paraId="0BF3E0D5" w14:textId="3001B104" w:rsidR="00D52717" w:rsidRDefault="00EE209F" w:rsidP="00602B34">
                      <w:pPr>
                        <w:ind w:left="720"/>
                      </w:pPr>
                      <w:hyperlink r:id="rId16" w:history="1">
                        <w:r w:rsidR="003951DC" w:rsidRPr="00DF4F94">
                          <w:rPr>
                            <w:rStyle w:val="Link"/>
                          </w:rPr>
                          <w:t>project-consultancy@gronau-it-cloud-computing.de</w:t>
                        </w:r>
                      </w:hyperlink>
                    </w:p>
                    <w:p w14:paraId="2604FB09" w14:textId="77777777" w:rsidR="00D52717" w:rsidRDefault="00EE209F" w:rsidP="00602B34">
                      <w:pPr>
                        <w:ind w:left="720"/>
                      </w:pPr>
                      <w:hyperlink r:id="rId17" w:history="1">
                        <w:r w:rsidR="00D52717" w:rsidRPr="00764D27">
                          <w:rPr>
                            <w:rStyle w:val="Link"/>
                          </w:rPr>
                          <w:t>www.gronau-it-cloud-computing.de</w:t>
                        </w:r>
                      </w:hyperlink>
                    </w:p>
                    <w:p w14:paraId="281F4FD4" w14:textId="77777777" w:rsidR="00D52717" w:rsidRDefault="00D52717" w:rsidP="0060187B"/>
                  </w:txbxContent>
                </v:textbox>
                <w10:wrap type="square"/>
              </v:shape>
            </w:pict>
          </mc:Fallback>
        </mc:AlternateContent>
      </w:r>
      <w:r w:rsidR="002F5317">
        <w:rPr>
          <w:noProof/>
          <w:sz w:val="24"/>
          <w:lang w:eastAsia="de-DE" w:bidi="ar-SA"/>
        </w:rPr>
        <w:drawing>
          <wp:anchor distT="0" distB="0" distL="114300" distR="114300" simplePos="0" relativeHeight="251664384" behindDoc="1" locked="0" layoutInCell="1" allowOverlap="1" wp14:anchorId="76E95805" wp14:editId="02FF9EA2">
            <wp:simplePos x="0" y="0"/>
            <wp:positionH relativeFrom="column">
              <wp:posOffset>-619125</wp:posOffset>
            </wp:positionH>
            <wp:positionV relativeFrom="paragraph">
              <wp:posOffset>3477260</wp:posOffset>
            </wp:positionV>
            <wp:extent cx="7524000" cy="4795200"/>
            <wp:effectExtent l="0" t="0" r="0" b="5715"/>
            <wp:wrapNone/>
            <wp:docPr id="11" name="Bild 11" descr="layout_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14"/>
                    <a:stretch/>
                  </pic:blipFill>
                  <pic:spPr bwMode="auto">
                    <a:xfrm>
                      <a:off x="0" y="0"/>
                      <a:ext cx="7524000" cy="47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987">
        <w:rPr>
          <w:sz w:val="24"/>
          <w:lang w:eastAsia="de-DE" w:bidi="ar-SA"/>
        </w:rPr>
        <w:br w:type="page"/>
      </w:r>
      <w:bookmarkStart w:id="2" w:name="_GoBack"/>
      <w:bookmarkEnd w:id="2"/>
    </w:p>
    <w:p w14:paraId="534DD0D0" w14:textId="15EC2EC3" w:rsidR="00751825" w:rsidRDefault="00030E40" w:rsidP="000B28A5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3648" behindDoc="1" locked="0" layoutInCell="1" allowOverlap="1" wp14:anchorId="1A18D25F" wp14:editId="693EB4A9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21" name="Bild 21" descr="../balken_sk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balken_skill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9B2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9E07B6" wp14:editId="6A2BAB80">
                <wp:simplePos x="0" y="0"/>
                <wp:positionH relativeFrom="column">
                  <wp:posOffset>-15073</wp:posOffset>
                </wp:positionH>
                <wp:positionV relativeFrom="paragraph">
                  <wp:posOffset>170548</wp:posOffset>
                </wp:positionV>
                <wp:extent cx="1299210" cy="7998727"/>
                <wp:effectExtent l="0" t="0" r="0" b="254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998727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B9AD" id="Rechteck 14" o:spid="_x0000_s1026" style="position:absolute;margin-left:-1.2pt;margin-top:13.45pt;width:102.3pt;height:629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" fillcolor="#eee" stroked="f" strokeweight="1pt"/>
            </w:pict>
          </mc:Fallback>
        </mc:AlternateContent>
      </w:r>
    </w:p>
    <w:p w14:paraId="139B77A4" w14:textId="5A81FFAC" w:rsidR="00751825" w:rsidRDefault="00B5663C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38030" wp14:editId="175BC5B9">
                <wp:simplePos x="0" y="0"/>
                <wp:positionH relativeFrom="column">
                  <wp:posOffset>1554480</wp:posOffset>
                </wp:positionH>
                <wp:positionV relativeFrom="paragraph">
                  <wp:posOffset>311785</wp:posOffset>
                </wp:positionV>
                <wp:extent cx="4795520" cy="8117840"/>
                <wp:effectExtent l="0" t="0" r="0" b="1016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11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FB775" w14:textId="77777777" w:rsidR="00D52717" w:rsidRPr="00C87CFC" w:rsidRDefault="00D52717" w:rsidP="007458B8">
                            <w:pPr>
                              <w:rPr>
                                <w:b/>
                              </w:rPr>
                            </w:pPr>
                            <w:r w:rsidRPr="00517AE5">
                              <w:rPr>
                                <w:b/>
                              </w:rPr>
                              <w:t>Betriebssysteme</w:t>
                            </w:r>
                          </w:p>
                          <w:p w14:paraId="513753B5" w14:textId="3106E20E" w:rsidR="000022D8" w:rsidRDefault="007C15EF" w:rsidP="007458B8">
                            <w:r w:rsidRPr="007C15EF">
                              <w:t>Linux, Macintosh OSX, Windows</w:t>
                            </w:r>
                          </w:p>
                          <w:p w14:paraId="701B0607" w14:textId="77777777" w:rsidR="007C15EF" w:rsidRPr="00A86519" w:rsidRDefault="007C15EF" w:rsidP="007458B8"/>
                          <w:p w14:paraId="29397B84" w14:textId="77777777" w:rsidR="00D52717" w:rsidRPr="000C4219" w:rsidRDefault="00D52717" w:rsidP="007458B8">
                            <w:pPr>
                              <w:rPr>
                                <w:b/>
                              </w:rPr>
                            </w:pPr>
                            <w:r w:rsidRPr="000C4219">
                              <w:rPr>
                                <w:b/>
                              </w:rPr>
                              <w:t>Sprachen</w:t>
                            </w:r>
                          </w:p>
                          <w:p w14:paraId="2EF720FC" w14:textId="2FB4B33A" w:rsidR="00B579CD" w:rsidRPr="00B579CD" w:rsidRDefault="00B579CD" w:rsidP="00B579CD">
                            <w:pPr>
                              <w:rPr>
                                <w:lang w:val="en-US"/>
                              </w:rPr>
                            </w:pPr>
                            <w:r w:rsidRPr="00B579CD">
                              <w:rPr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B579CD">
                              <w:rPr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B579CD">
                              <w:rPr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B579CD">
                              <w:rPr>
                                <w:lang w:val="en-US"/>
                              </w:rPr>
                              <w:t>PHP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B579CD">
                              <w:rPr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B579CD">
                              <w:rPr>
                                <w:lang w:val="en-US"/>
                              </w:rPr>
                              <w:t>PL/SQL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B579CD">
                              <w:rPr>
                                <w:lang w:val="en-US"/>
                              </w:rPr>
                              <w:t>Delphi,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579CD">
                              <w:rPr>
                                <w:lang w:val="en-US"/>
                              </w:rPr>
                              <w:t>VB</w:t>
                            </w:r>
                          </w:p>
                          <w:p w14:paraId="622FB53B" w14:textId="77777777" w:rsidR="007C15EF" w:rsidRPr="00B579CD" w:rsidRDefault="007C15EF" w:rsidP="007458B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8F9581" w14:textId="77777777" w:rsidR="00D52717" w:rsidRPr="002940A4" w:rsidRDefault="00D52717" w:rsidP="00517AE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2940A4">
                              <w:rPr>
                                <w:b/>
                                <w:lang w:val="en-US"/>
                              </w:rPr>
                              <w:t>Datenbanken</w:t>
                            </w:r>
                            <w:proofErr w:type="spellEnd"/>
                          </w:p>
                          <w:p w14:paraId="234A936C" w14:textId="77777777" w:rsidR="001F5533" w:rsidRDefault="001F5533" w:rsidP="001F5533">
                            <w:pPr>
                              <w:rPr>
                                <w:lang w:val="en-US"/>
                              </w:rPr>
                            </w:pPr>
                            <w:r w:rsidRPr="001F5533">
                              <w:rPr>
                                <w:lang w:val="en-US"/>
                              </w:rPr>
                              <w:t>MySQL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1F5533">
                              <w:rPr>
                                <w:lang w:val="en-US"/>
                              </w:rPr>
                              <w:t>MS SQL Server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1F5533">
                              <w:rPr>
                                <w:lang w:val="en-US"/>
                              </w:rPr>
                              <w:t>Oracle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F5533">
                              <w:rPr>
                                <w:lang w:val="en-US"/>
                              </w:rPr>
                              <w:t>Interbase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1F5533">
                              <w:rPr>
                                <w:lang w:val="en-US"/>
                              </w:rPr>
                              <w:t>ODBC,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5533">
                              <w:rPr>
                                <w:lang w:val="en-US"/>
                              </w:rPr>
                              <w:t>Paradox,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5533">
                              <w:rPr>
                                <w:lang w:val="en-US"/>
                              </w:rPr>
                              <w:t>PostgreSQL,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A81C71D" w14:textId="7F064D74" w:rsidR="001F5533" w:rsidRPr="001F5533" w:rsidRDefault="001F5533" w:rsidP="001F5533">
                            <w:pPr>
                              <w:rPr>
                                <w:lang w:val="en-US"/>
                              </w:rPr>
                            </w:pPr>
                            <w:r w:rsidRPr="001F5533">
                              <w:rPr>
                                <w:lang w:val="en-US"/>
                              </w:rPr>
                              <w:t>Access,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5533">
                              <w:rPr>
                                <w:lang w:val="en-US"/>
                              </w:rPr>
                              <w:t>MongoDB</w:t>
                            </w:r>
                          </w:p>
                          <w:p w14:paraId="53E2FD52" w14:textId="4921E644" w:rsidR="007C15EF" w:rsidRPr="001F5533" w:rsidRDefault="007C15EF" w:rsidP="00517AE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3B1101" w14:textId="77777777" w:rsidR="007C15EF" w:rsidRPr="001F5533" w:rsidRDefault="007C15EF" w:rsidP="00517AE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0B1B65" w14:textId="461D0AFB" w:rsidR="00D52717" w:rsidRPr="00154B2D" w:rsidRDefault="00503955" w:rsidP="00517A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DC/Netze</w:t>
                            </w:r>
                          </w:p>
                          <w:p w14:paraId="1AAF091D" w14:textId="65FBA2DD" w:rsidR="000022D8" w:rsidRPr="002940A4" w:rsidRDefault="007C15EF" w:rsidP="00517AE5">
                            <w:r w:rsidRPr="002940A4">
                              <w:t>DDNS, DHCP, DNS, IMAP, IMAP4, ISO/OSI, Internet, Intranet, SMTP, SNMP</w:t>
                            </w:r>
                          </w:p>
                          <w:p w14:paraId="01A3F62B" w14:textId="77777777" w:rsidR="007C15EF" w:rsidRPr="002940A4" w:rsidRDefault="007C15EF" w:rsidP="00517AE5"/>
                          <w:p w14:paraId="4EA86C9D" w14:textId="77777777" w:rsidR="00D52717" w:rsidRPr="007601FC" w:rsidRDefault="00D52717" w:rsidP="00154B2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601FC">
                              <w:rPr>
                                <w:b/>
                                <w:lang w:val="en-US"/>
                              </w:rPr>
                              <w:t>Tools</w:t>
                            </w:r>
                          </w:p>
                          <w:p w14:paraId="460CC20C" w14:textId="48D89794" w:rsidR="000022D8" w:rsidRPr="007601FC" w:rsidRDefault="007C15EF" w:rsidP="00154B2D">
                            <w:pPr>
                              <w:rPr>
                                <w:lang w:val="en-US"/>
                              </w:rPr>
                            </w:pPr>
                            <w:r w:rsidRPr="007601FC">
                              <w:rPr>
                                <w:lang w:val="en-US"/>
                              </w:rPr>
                              <w:t>.NET, CATIA</w:t>
                            </w:r>
                          </w:p>
                          <w:p w14:paraId="383BD950" w14:textId="77777777" w:rsidR="007C15EF" w:rsidRPr="007601FC" w:rsidRDefault="007C15EF" w:rsidP="00154B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6DBE35" w14:textId="77777777" w:rsidR="00D52717" w:rsidRPr="007601FC" w:rsidRDefault="00D52717" w:rsidP="00BC41B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601FC">
                              <w:rPr>
                                <w:b/>
                                <w:lang w:val="en-US"/>
                              </w:rPr>
                              <w:t>Hardware</w:t>
                            </w:r>
                          </w:p>
                          <w:p w14:paraId="539CB7E5" w14:textId="77777777" w:rsidR="007C15EF" w:rsidRPr="007601FC" w:rsidRDefault="007C15EF" w:rsidP="00DB2878">
                            <w:pPr>
                              <w:rPr>
                                <w:lang w:val="en-US"/>
                              </w:rPr>
                            </w:pPr>
                            <w:r w:rsidRPr="007601FC">
                              <w:rPr>
                                <w:lang w:val="en-US"/>
                              </w:rPr>
                              <w:t>Apple Macintosh</w:t>
                            </w:r>
                          </w:p>
                          <w:p w14:paraId="6087F23F" w14:textId="77777777" w:rsidR="007C15EF" w:rsidRPr="007601FC" w:rsidRDefault="007C15EF" w:rsidP="00DB2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7F9BD1" w14:textId="3E47B8C3" w:rsidR="00D52717" w:rsidRPr="007601FC" w:rsidRDefault="00D52717" w:rsidP="00DB287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601FC">
                              <w:rPr>
                                <w:b/>
                                <w:lang w:val="en-US"/>
                              </w:rPr>
                              <w:t xml:space="preserve">Tools, </w:t>
                            </w:r>
                            <w:proofErr w:type="spellStart"/>
                            <w:r w:rsidRPr="007601FC">
                              <w:rPr>
                                <w:b/>
                                <w:lang w:val="en-US"/>
                              </w:rPr>
                              <w:t>Methoden</w:t>
                            </w:r>
                            <w:proofErr w:type="spellEnd"/>
                          </w:p>
                          <w:p w14:paraId="521F05EF" w14:textId="77777777" w:rsidR="00D93AF3" w:rsidRPr="007601FC" w:rsidRDefault="00D93AF3" w:rsidP="00D93AF3">
                            <w:pPr>
                              <w:rPr>
                                <w:lang w:val="en-US"/>
                              </w:rPr>
                            </w:pPr>
                            <w:r w:rsidRPr="007601FC">
                              <w:rPr>
                                <w:lang w:val="en-US"/>
                              </w:rPr>
                              <w:t xml:space="preserve">DRDB, Foreman, FreeIPA, </w:t>
                            </w:r>
                            <w:proofErr w:type="spellStart"/>
                            <w:r w:rsidRPr="007601FC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7601F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01FC">
                              <w:rPr>
                                <w:lang w:val="en-US"/>
                              </w:rPr>
                              <w:t>Gitlab</w:t>
                            </w:r>
                            <w:proofErr w:type="spellEnd"/>
                            <w:r w:rsidRPr="007601F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01FC">
                              <w:rPr>
                                <w:lang w:val="en-US"/>
                              </w:rPr>
                              <w:t>GlusterFS</w:t>
                            </w:r>
                            <w:proofErr w:type="spellEnd"/>
                            <w:r w:rsidRPr="007601FC">
                              <w:rPr>
                                <w:lang w:val="en-US"/>
                              </w:rPr>
                              <w:t xml:space="preserve">, Jenkins, LDAP, NFS, </w:t>
                            </w:r>
                          </w:p>
                          <w:p w14:paraId="683F38C8" w14:textId="48D88213" w:rsidR="00D93AF3" w:rsidRPr="00D93AF3" w:rsidRDefault="00D93AF3" w:rsidP="00D93A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Pacemaker/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Corosync</w:t>
                            </w:r>
                            <w:proofErr w:type="spellEnd"/>
                            <w:r w:rsidRPr="00D93AF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E34D27" w14:textId="77777777" w:rsidR="00D52717" w:rsidRPr="00A86519" w:rsidRDefault="00D52717" w:rsidP="007458B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613973B" w14:textId="77777777" w:rsidR="00D52717" w:rsidRPr="007601FC" w:rsidRDefault="00D52717" w:rsidP="007458B8">
                            <w:pPr>
                              <w:rPr>
                                <w:b/>
                              </w:rPr>
                            </w:pPr>
                            <w:r w:rsidRPr="007601FC">
                              <w:rPr>
                                <w:b/>
                              </w:rPr>
                              <w:t>BUS, Kommunikation</w:t>
                            </w:r>
                          </w:p>
                          <w:p w14:paraId="030DBEA3" w14:textId="59716DF0" w:rsidR="00D52717" w:rsidRPr="007601FC" w:rsidRDefault="00D40699" w:rsidP="009D7E6D">
                            <w:r w:rsidRPr="007601FC">
                              <w:t>Ethernet, TCP/IP, TCP/IP, TCP/IP</w:t>
                            </w:r>
                          </w:p>
                          <w:p w14:paraId="6F936681" w14:textId="77777777" w:rsidR="00D40699" w:rsidRPr="007601FC" w:rsidRDefault="00D40699" w:rsidP="009D7E6D">
                            <w:pPr>
                              <w:rPr>
                                <w:b/>
                              </w:rPr>
                            </w:pPr>
                          </w:p>
                          <w:p w14:paraId="4F12CDDD" w14:textId="36467EEB" w:rsidR="00A2258D" w:rsidRDefault="00A2258D" w:rsidP="009D7E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Prozesse</w:t>
                            </w:r>
                          </w:p>
                          <w:p w14:paraId="3B653F9F" w14:textId="47FA2997" w:rsidR="00A2258D" w:rsidRPr="006C450F" w:rsidRDefault="00A2258D" w:rsidP="009D7E6D">
                            <w:r w:rsidRPr="006C450F">
                              <w:t xml:space="preserve">Agile, </w:t>
                            </w:r>
                            <w:proofErr w:type="spellStart"/>
                            <w:r w:rsidRPr="006C450F">
                              <w:t>Scrum</w:t>
                            </w:r>
                            <w:proofErr w:type="spellEnd"/>
                          </w:p>
                          <w:p w14:paraId="1F7089DA" w14:textId="77777777" w:rsidR="00A2258D" w:rsidRPr="006C450F" w:rsidRDefault="00A2258D" w:rsidP="009D7E6D">
                            <w:pPr>
                              <w:rPr>
                                <w:b/>
                              </w:rPr>
                            </w:pPr>
                          </w:p>
                          <w:p w14:paraId="41571289" w14:textId="77777777" w:rsidR="00D52717" w:rsidRPr="006C450F" w:rsidRDefault="00D52717" w:rsidP="009D7E6D">
                            <w:pPr>
                              <w:rPr>
                                <w:b/>
                              </w:rPr>
                            </w:pPr>
                            <w:r w:rsidRPr="006C450F">
                              <w:rPr>
                                <w:b/>
                              </w:rPr>
                              <w:t>Weitere Fähigkeiten</w:t>
                            </w:r>
                          </w:p>
                          <w:p w14:paraId="5864E612" w14:textId="77777777" w:rsidR="00C535B1" w:rsidRPr="006C450F" w:rsidRDefault="005F6931">
                            <w:r w:rsidRPr="006C450F">
                              <w:t xml:space="preserve">Access, Angular, </w:t>
                            </w:r>
                            <w:proofErr w:type="spellStart"/>
                            <w:r w:rsidR="00C535B1" w:rsidRPr="006C450F">
                              <w:t>BackboneJS</w:t>
                            </w:r>
                            <w:proofErr w:type="spellEnd"/>
                            <w:r w:rsidR="00C535B1" w:rsidRPr="006C450F">
                              <w:t xml:space="preserve">, </w:t>
                            </w:r>
                            <w:r w:rsidRPr="006C450F">
                              <w:t xml:space="preserve">Bootstrap, Bower, </w:t>
                            </w:r>
                            <w:r w:rsidR="005755ED" w:rsidRPr="006C450F">
                              <w:t xml:space="preserve">Delphi, </w:t>
                            </w:r>
                            <w:proofErr w:type="spellStart"/>
                            <w:r w:rsidR="005755ED" w:rsidRPr="006C450F">
                              <w:t>FamousJS</w:t>
                            </w:r>
                            <w:proofErr w:type="spellEnd"/>
                            <w:r w:rsidR="005755ED" w:rsidRPr="006C450F">
                              <w:t xml:space="preserve">, </w:t>
                            </w:r>
                          </w:p>
                          <w:p w14:paraId="171ACA87" w14:textId="2FF6DB26" w:rsidR="00D52717" w:rsidRPr="006C450F" w:rsidRDefault="00C535B1">
                            <w:proofErr w:type="spellStart"/>
                            <w:r w:rsidRPr="006C450F">
                              <w:t>Flyway</w:t>
                            </w:r>
                            <w:proofErr w:type="spellEnd"/>
                            <w:r w:rsidRPr="006C450F">
                              <w:t xml:space="preserve">, </w:t>
                            </w:r>
                            <w:r w:rsidR="005755ED" w:rsidRPr="006C450F">
                              <w:t xml:space="preserve">GIT, </w:t>
                            </w:r>
                            <w:r w:rsidRPr="006C450F">
                              <w:t xml:space="preserve">HTML, Java, </w:t>
                            </w:r>
                            <w:proofErr w:type="spellStart"/>
                            <w:r w:rsidR="005755ED" w:rsidRPr="006C450F">
                              <w:t>Javascript</w:t>
                            </w:r>
                            <w:proofErr w:type="spellEnd"/>
                            <w:r w:rsidR="005755ED" w:rsidRPr="006C450F">
                              <w:t xml:space="preserve">, </w:t>
                            </w:r>
                            <w:r w:rsidRPr="006C450F">
                              <w:t xml:space="preserve">Joomla, </w:t>
                            </w:r>
                            <w:proofErr w:type="spellStart"/>
                            <w:r w:rsidR="005F6931" w:rsidRPr="006C450F">
                              <w:t>Jquery</w:t>
                            </w:r>
                            <w:proofErr w:type="spellEnd"/>
                            <w:r w:rsidR="005F6931" w:rsidRPr="006C450F">
                              <w:t>,</w:t>
                            </w:r>
                            <w:r w:rsidRPr="006C450F">
                              <w:t xml:space="preserve"> JSON,</w:t>
                            </w:r>
                            <w:r w:rsidR="005F6931" w:rsidRPr="006C450F">
                              <w:t xml:space="preserve"> </w:t>
                            </w:r>
                            <w:proofErr w:type="spellStart"/>
                            <w:r w:rsidR="005F6931" w:rsidRPr="006C450F">
                              <w:t>MaterializeJS</w:t>
                            </w:r>
                            <w:proofErr w:type="spellEnd"/>
                            <w:r w:rsidR="005F6931" w:rsidRPr="006C450F">
                              <w:t>,</w:t>
                            </w:r>
                            <w:r w:rsidRPr="006C450F">
                              <w:t xml:space="preserve"> </w:t>
                            </w:r>
                            <w:proofErr w:type="spellStart"/>
                            <w:r w:rsidRPr="006C450F">
                              <w:t>Maven</w:t>
                            </w:r>
                            <w:proofErr w:type="spellEnd"/>
                            <w:r w:rsidRPr="006C450F">
                              <w:t xml:space="preserve">, </w:t>
                            </w:r>
                            <w:proofErr w:type="spellStart"/>
                            <w:r w:rsidRPr="006C450F">
                              <w:t>MongoDB</w:t>
                            </w:r>
                            <w:proofErr w:type="spellEnd"/>
                            <w:r w:rsidRPr="006C450F">
                              <w:t>,</w:t>
                            </w:r>
                            <w:r w:rsidR="005F6931" w:rsidRPr="006C450F">
                              <w:t xml:space="preserve"> </w:t>
                            </w:r>
                            <w:r w:rsidRPr="006C450F">
                              <w:t xml:space="preserve">MS SQL Server, MySQL, ODBC, </w:t>
                            </w:r>
                            <w:proofErr w:type="spellStart"/>
                            <w:r w:rsidRPr="006C450F">
                              <w:t>OpenERP</w:t>
                            </w:r>
                            <w:proofErr w:type="spellEnd"/>
                            <w:r w:rsidRPr="006C450F">
                              <w:t>/</w:t>
                            </w:r>
                            <w:proofErr w:type="spellStart"/>
                            <w:r w:rsidRPr="006C450F">
                              <w:t>Odoo</w:t>
                            </w:r>
                            <w:proofErr w:type="spellEnd"/>
                            <w:r w:rsidRPr="006C450F">
                              <w:t xml:space="preserve">, Oracle, </w:t>
                            </w:r>
                            <w:r w:rsidR="005F6931" w:rsidRPr="006C450F">
                              <w:t xml:space="preserve">PL/SQL, </w:t>
                            </w:r>
                            <w:r w:rsidR="005755ED" w:rsidRPr="006C450F">
                              <w:t xml:space="preserve">Python, PHP, </w:t>
                            </w:r>
                            <w:proofErr w:type="spellStart"/>
                            <w:r w:rsidR="005F6931" w:rsidRPr="006C450F">
                              <w:t>PostgreSQL</w:t>
                            </w:r>
                            <w:proofErr w:type="spellEnd"/>
                            <w:r w:rsidR="005F6931" w:rsidRPr="006C450F">
                              <w:t xml:space="preserve">, </w:t>
                            </w:r>
                            <w:r w:rsidRPr="006C450F">
                              <w:t xml:space="preserve">Rest, SOAP, Spring, SVN, </w:t>
                            </w:r>
                            <w:proofErr w:type="spellStart"/>
                            <w:r w:rsidR="005755ED" w:rsidRPr="006C450F">
                              <w:t>Symfony</w:t>
                            </w:r>
                            <w:proofErr w:type="spellEnd"/>
                            <w:r w:rsidR="005755ED" w:rsidRPr="006C450F">
                              <w:t xml:space="preserve"> 2, </w:t>
                            </w:r>
                            <w:r w:rsidRPr="006C450F">
                              <w:t>VB,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8030" id="Textfeld 9" o:spid="_x0000_s1034" type="#_x0000_t202" style="position:absolute;margin-left:122.4pt;margin-top:24.55pt;width:377.6pt;height:6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" filled="f" stroked="f">
                <v:textbox>
                  <w:txbxContent>
                    <w:p w14:paraId="7C9FB775" w14:textId="77777777" w:rsidR="00D52717" w:rsidRPr="00C87CFC" w:rsidRDefault="00D52717" w:rsidP="007458B8">
                      <w:pPr>
                        <w:rPr>
                          <w:b/>
                        </w:rPr>
                      </w:pPr>
                      <w:r w:rsidRPr="00517AE5">
                        <w:rPr>
                          <w:b/>
                        </w:rPr>
                        <w:t>Betriebssysteme</w:t>
                      </w:r>
                    </w:p>
                    <w:p w14:paraId="513753B5" w14:textId="3106E20E" w:rsidR="000022D8" w:rsidRDefault="007C15EF" w:rsidP="007458B8">
                      <w:r w:rsidRPr="007C15EF">
                        <w:t>Linux, Macintosh OSX, Windows</w:t>
                      </w:r>
                    </w:p>
                    <w:p w14:paraId="701B0607" w14:textId="77777777" w:rsidR="007C15EF" w:rsidRPr="00A86519" w:rsidRDefault="007C15EF" w:rsidP="007458B8"/>
                    <w:p w14:paraId="29397B84" w14:textId="77777777" w:rsidR="00D52717" w:rsidRPr="000C4219" w:rsidRDefault="00D52717" w:rsidP="007458B8">
                      <w:pPr>
                        <w:rPr>
                          <w:b/>
                        </w:rPr>
                      </w:pPr>
                      <w:r w:rsidRPr="000C4219">
                        <w:rPr>
                          <w:b/>
                        </w:rPr>
                        <w:t>Sprachen</w:t>
                      </w:r>
                    </w:p>
                    <w:p w14:paraId="2EF720FC" w14:textId="2FB4B33A" w:rsidR="00B579CD" w:rsidRPr="00B579CD" w:rsidRDefault="00B579CD" w:rsidP="00B579CD">
                      <w:pPr>
                        <w:rPr>
                          <w:lang w:val="en-US"/>
                        </w:rPr>
                      </w:pPr>
                      <w:r w:rsidRPr="00B579CD">
                        <w:rPr>
                          <w:lang w:val="en-US"/>
                        </w:rPr>
                        <w:t>Python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B579CD">
                        <w:rPr>
                          <w:lang w:val="en-US"/>
                        </w:rPr>
                        <w:t>JavaScript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B579CD">
                        <w:rPr>
                          <w:lang w:val="en-US"/>
                        </w:rPr>
                        <w:t>Java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B579CD">
                        <w:rPr>
                          <w:lang w:val="en-US"/>
                        </w:rPr>
                        <w:t>PHP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B579CD">
                        <w:rPr>
                          <w:lang w:val="en-US"/>
                        </w:rPr>
                        <w:t>HTML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B579CD">
                        <w:rPr>
                          <w:lang w:val="en-US"/>
                        </w:rPr>
                        <w:t>PL/SQL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B579CD">
                        <w:rPr>
                          <w:lang w:val="en-US"/>
                        </w:rPr>
                        <w:t>Delphi,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579CD">
                        <w:rPr>
                          <w:lang w:val="en-US"/>
                        </w:rPr>
                        <w:t>VB</w:t>
                      </w:r>
                    </w:p>
                    <w:p w14:paraId="622FB53B" w14:textId="77777777" w:rsidR="007C15EF" w:rsidRPr="00B579CD" w:rsidRDefault="007C15EF" w:rsidP="007458B8">
                      <w:pPr>
                        <w:rPr>
                          <w:lang w:val="en-US"/>
                        </w:rPr>
                      </w:pPr>
                    </w:p>
                    <w:p w14:paraId="1C8F9581" w14:textId="77777777" w:rsidR="00D52717" w:rsidRPr="002940A4" w:rsidRDefault="00D52717" w:rsidP="00517AE5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2940A4">
                        <w:rPr>
                          <w:b/>
                          <w:lang w:val="en-US"/>
                        </w:rPr>
                        <w:t>Datenbanken</w:t>
                      </w:r>
                      <w:proofErr w:type="spellEnd"/>
                    </w:p>
                    <w:p w14:paraId="234A936C" w14:textId="77777777" w:rsidR="001F5533" w:rsidRDefault="001F5533" w:rsidP="001F5533">
                      <w:pPr>
                        <w:rPr>
                          <w:lang w:val="en-US"/>
                        </w:rPr>
                      </w:pPr>
                      <w:r w:rsidRPr="001F5533">
                        <w:rPr>
                          <w:lang w:val="en-US"/>
                        </w:rPr>
                        <w:t>MySQL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1F5533">
                        <w:rPr>
                          <w:lang w:val="en-US"/>
                        </w:rPr>
                        <w:t>MS SQL Server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1F5533">
                        <w:rPr>
                          <w:lang w:val="en-US"/>
                        </w:rPr>
                        <w:t>Oracle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F5533">
                        <w:rPr>
                          <w:lang w:val="en-US"/>
                        </w:rPr>
                        <w:t>Interbase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Pr="001F5533">
                        <w:rPr>
                          <w:lang w:val="en-US"/>
                        </w:rPr>
                        <w:t>ODBC,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F5533">
                        <w:rPr>
                          <w:lang w:val="en-US"/>
                        </w:rPr>
                        <w:t>Paradox,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F5533">
                        <w:rPr>
                          <w:lang w:val="en-US"/>
                        </w:rPr>
                        <w:t>PostgreSQL,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A81C71D" w14:textId="7F064D74" w:rsidR="001F5533" w:rsidRPr="001F5533" w:rsidRDefault="001F5533" w:rsidP="001F5533">
                      <w:pPr>
                        <w:rPr>
                          <w:lang w:val="en-US"/>
                        </w:rPr>
                      </w:pPr>
                      <w:r w:rsidRPr="001F5533">
                        <w:rPr>
                          <w:lang w:val="en-US"/>
                        </w:rPr>
                        <w:t>Access,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F5533">
                        <w:rPr>
                          <w:lang w:val="en-US"/>
                        </w:rPr>
                        <w:t>MongoDB</w:t>
                      </w:r>
                    </w:p>
                    <w:p w14:paraId="53E2FD52" w14:textId="4921E644" w:rsidR="007C15EF" w:rsidRPr="001F5533" w:rsidRDefault="007C15EF" w:rsidP="00517AE5">
                      <w:pPr>
                        <w:rPr>
                          <w:lang w:val="en-US"/>
                        </w:rPr>
                      </w:pPr>
                    </w:p>
                    <w:p w14:paraId="633B1101" w14:textId="77777777" w:rsidR="007C15EF" w:rsidRPr="001F5533" w:rsidRDefault="007C15EF" w:rsidP="00517AE5">
                      <w:pPr>
                        <w:rPr>
                          <w:lang w:val="en-US"/>
                        </w:rPr>
                      </w:pPr>
                    </w:p>
                    <w:p w14:paraId="360B1B65" w14:textId="461D0AFB" w:rsidR="00D52717" w:rsidRPr="00154B2D" w:rsidRDefault="00503955" w:rsidP="00517A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DC/Netze</w:t>
                      </w:r>
                    </w:p>
                    <w:p w14:paraId="1AAF091D" w14:textId="65FBA2DD" w:rsidR="000022D8" w:rsidRPr="002940A4" w:rsidRDefault="007C15EF" w:rsidP="00517AE5">
                      <w:r w:rsidRPr="002940A4">
                        <w:t>DDNS, DHCP, DNS, IMAP, IMAP4, ISO/OSI, Internet, Intranet, SMTP, SNMP</w:t>
                      </w:r>
                    </w:p>
                    <w:p w14:paraId="01A3F62B" w14:textId="77777777" w:rsidR="007C15EF" w:rsidRPr="002940A4" w:rsidRDefault="007C15EF" w:rsidP="00517AE5"/>
                    <w:p w14:paraId="4EA86C9D" w14:textId="77777777" w:rsidR="00D52717" w:rsidRPr="007601FC" w:rsidRDefault="00D52717" w:rsidP="00154B2D">
                      <w:pPr>
                        <w:rPr>
                          <w:b/>
                          <w:lang w:val="en-US"/>
                        </w:rPr>
                      </w:pPr>
                      <w:r w:rsidRPr="007601FC">
                        <w:rPr>
                          <w:b/>
                          <w:lang w:val="en-US"/>
                        </w:rPr>
                        <w:t>Tools</w:t>
                      </w:r>
                    </w:p>
                    <w:p w14:paraId="460CC20C" w14:textId="48D89794" w:rsidR="000022D8" w:rsidRPr="007601FC" w:rsidRDefault="007C15EF" w:rsidP="00154B2D">
                      <w:pPr>
                        <w:rPr>
                          <w:lang w:val="en-US"/>
                        </w:rPr>
                      </w:pPr>
                      <w:r w:rsidRPr="007601FC">
                        <w:rPr>
                          <w:lang w:val="en-US"/>
                        </w:rPr>
                        <w:t>.NET, CATIA</w:t>
                      </w:r>
                    </w:p>
                    <w:p w14:paraId="383BD950" w14:textId="77777777" w:rsidR="007C15EF" w:rsidRPr="007601FC" w:rsidRDefault="007C15EF" w:rsidP="00154B2D">
                      <w:pPr>
                        <w:rPr>
                          <w:lang w:val="en-US"/>
                        </w:rPr>
                      </w:pPr>
                    </w:p>
                    <w:p w14:paraId="416DBE35" w14:textId="77777777" w:rsidR="00D52717" w:rsidRPr="007601FC" w:rsidRDefault="00D52717" w:rsidP="00BC41BF">
                      <w:pPr>
                        <w:rPr>
                          <w:b/>
                          <w:lang w:val="en-US"/>
                        </w:rPr>
                      </w:pPr>
                      <w:r w:rsidRPr="007601FC">
                        <w:rPr>
                          <w:b/>
                          <w:lang w:val="en-US"/>
                        </w:rPr>
                        <w:t>Hardware</w:t>
                      </w:r>
                    </w:p>
                    <w:p w14:paraId="539CB7E5" w14:textId="77777777" w:rsidR="007C15EF" w:rsidRPr="007601FC" w:rsidRDefault="007C15EF" w:rsidP="00DB2878">
                      <w:pPr>
                        <w:rPr>
                          <w:lang w:val="en-US"/>
                        </w:rPr>
                      </w:pPr>
                      <w:r w:rsidRPr="007601FC">
                        <w:rPr>
                          <w:lang w:val="en-US"/>
                        </w:rPr>
                        <w:t>Apple Macintosh</w:t>
                      </w:r>
                    </w:p>
                    <w:p w14:paraId="6087F23F" w14:textId="77777777" w:rsidR="007C15EF" w:rsidRPr="007601FC" w:rsidRDefault="007C15EF" w:rsidP="00DB2878">
                      <w:pPr>
                        <w:rPr>
                          <w:lang w:val="en-US"/>
                        </w:rPr>
                      </w:pPr>
                    </w:p>
                    <w:p w14:paraId="6C7F9BD1" w14:textId="3E47B8C3" w:rsidR="00D52717" w:rsidRPr="007601FC" w:rsidRDefault="00D52717" w:rsidP="00DB2878">
                      <w:pPr>
                        <w:rPr>
                          <w:b/>
                          <w:lang w:val="en-US"/>
                        </w:rPr>
                      </w:pPr>
                      <w:r w:rsidRPr="007601FC">
                        <w:rPr>
                          <w:b/>
                          <w:lang w:val="en-US"/>
                        </w:rPr>
                        <w:t xml:space="preserve">Tools, </w:t>
                      </w:r>
                      <w:proofErr w:type="spellStart"/>
                      <w:r w:rsidRPr="007601FC">
                        <w:rPr>
                          <w:b/>
                          <w:lang w:val="en-US"/>
                        </w:rPr>
                        <w:t>Methoden</w:t>
                      </w:r>
                      <w:proofErr w:type="spellEnd"/>
                    </w:p>
                    <w:p w14:paraId="521F05EF" w14:textId="77777777" w:rsidR="00D93AF3" w:rsidRPr="007601FC" w:rsidRDefault="00D93AF3" w:rsidP="00D93AF3">
                      <w:pPr>
                        <w:rPr>
                          <w:lang w:val="en-US"/>
                        </w:rPr>
                      </w:pPr>
                      <w:r w:rsidRPr="007601FC">
                        <w:rPr>
                          <w:lang w:val="en-US"/>
                        </w:rPr>
                        <w:t xml:space="preserve">DRDB, Foreman, FreeIPA, </w:t>
                      </w:r>
                      <w:proofErr w:type="spellStart"/>
                      <w:r w:rsidRPr="007601FC">
                        <w:rPr>
                          <w:lang w:val="en-US"/>
                        </w:rPr>
                        <w:t>Git</w:t>
                      </w:r>
                      <w:proofErr w:type="spellEnd"/>
                      <w:r w:rsidRPr="007601F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601FC">
                        <w:rPr>
                          <w:lang w:val="en-US"/>
                        </w:rPr>
                        <w:t>Gitlab</w:t>
                      </w:r>
                      <w:proofErr w:type="spellEnd"/>
                      <w:r w:rsidRPr="007601F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601FC">
                        <w:rPr>
                          <w:lang w:val="en-US"/>
                        </w:rPr>
                        <w:t>GlusterFS</w:t>
                      </w:r>
                      <w:proofErr w:type="spellEnd"/>
                      <w:r w:rsidRPr="007601FC">
                        <w:rPr>
                          <w:lang w:val="en-US"/>
                        </w:rPr>
                        <w:t xml:space="preserve">, Jenkins, LDAP, NFS, </w:t>
                      </w:r>
                    </w:p>
                    <w:p w14:paraId="683F38C8" w14:textId="48D88213" w:rsidR="00D93AF3" w:rsidRPr="00D93AF3" w:rsidRDefault="00D93AF3" w:rsidP="00D93A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Pacemaker/</w:t>
                      </w:r>
                      <w:proofErr w:type="spellStart"/>
                      <w:r>
                        <w:rPr>
                          <w:lang w:val="en-US"/>
                        </w:rPr>
                        <w:t>Corosync</w:t>
                      </w:r>
                      <w:proofErr w:type="spellEnd"/>
                      <w:r w:rsidRPr="00D93AF3">
                        <w:rPr>
                          <w:lang w:val="en-US"/>
                        </w:rPr>
                        <w:t xml:space="preserve"> </w:t>
                      </w:r>
                    </w:p>
                    <w:p w14:paraId="17E34D27" w14:textId="77777777" w:rsidR="00D52717" w:rsidRPr="00A86519" w:rsidRDefault="00D52717" w:rsidP="007458B8">
                      <w:pPr>
                        <w:rPr>
                          <w:b/>
                          <w:lang w:val="en-US"/>
                        </w:rPr>
                      </w:pPr>
                    </w:p>
                    <w:p w14:paraId="0613973B" w14:textId="77777777" w:rsidR="00D52717" w:rsidRPr="007601FC" w:rsidRDefault="00D52717" w:rsidP="007458B8">
                      <w:pPr>
                        <w:rPr>
                          <w:b/>
                        </w:rPr>
                      </w:pPr>
                      <w:r w:rsidRPr="007601FC">
                        <w:rPr>
                          <w:b/>
                        </w:rPr>
                        <w:t>BUS, Kommunikation</w:t>
                      </w:r>
                    </w:p>
                    <w:p w14:paraId="030DBEA3" w14:textId="59716DF0" w:rsidR="00D52717" w:rsidRPr="007601FC" w:rsidRDefault="00D40699" w:rsidP="009D7E6D">
                      <w:r w:rsidRPr="007601FC">
                        <w:t>Ethernet, TCP/IP, TCP/IP, TCP/IP</w:t>
                      </w:r>
                    </w:p>
                    <w:p w14:paraId="6F936681" w14:textId="77777777" w:rsidR="00D40699" w:rsidRPr="007601FC" w:rsidRDefault="00D40699" w:rsidP="009D7E6D">
                      <w:pPr>
                        <w:rPr>
                          <w:b/>
                        </w:rPr>
                      </w:pPr>
                    </w:p>
                    <w:p w14:paraId="4F12CDDD" w14:textId="36467EEB" w:rsidR="00A2258D" w:rsidRDefault="00A2258D" w:rsidP="009D7E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Prozesse</w:t>
                      </w:r>
                    </w:p>
                    <w:p w14:paraId="3B653F9F" w14:textId="47FA2997" w:rsidR="00A2258D" w:rsidRPr="006C450F" w:rsidRDefault="00A2258D" w:rsidP="009D7E6D">
                      <w:r w:rsidRPr="006C450F">
                        <w:t xml:space="preserve">Agile, </w:t>
                      </w:r>
                      <w:proofErr w:type="spellStart"/>
                      <w:r w:rsidRPr="006C450F">
                        <w:t>Scrum</w:t>
                      </w:r>
                      <w:proofErr w:type="spellEnd"/>
                    </w:p>
                    <w:p w14:paraId="1F7089DA" w14:textId="77777777" w:rsidR="00A2258D" w:rsidRPr="006C450F" w:rsidRDefault="00A2258D" w:rsidP="009D7E6D">
                      <w:pPr>
                        <w:rPr>
                          <w:b/>
                        </w:rPr>
                      </w:pPr>
                    </w:p>
                    <w:p w14:paraId="41571289" w14:textId="77777777" w:rsidR="00D52717" w:rsidRPr="006C450F" w:rsidRDefault="00D52717" w:rsidP="009D7E6D">
                      <w:pPr>
                        <w:rPr>
                          <w:b/>
                        </w:rPr>
                      </w:pPr>
                      <w:r w:rsidRPr="006C450F">
                        <w:rPr>
                          <w:b/>
                        </w:rPr>
                        <w:t>Weitere Fähigkeiten</w:t>
                      </w:r>
                    </w:p>
                    <w:p w14:paraId="5864E612" w14:textId="77777777" w:rsidR="00C535B1" w:rsidRPr="006C450F" w:rsidRDefault="005F6931">
                      <w:r w:rsidRPr="006C450F">
                        <w:t xml:space="preserve">Access, Angular, </w:t>
                      </w:r>
                      <w:proofErr w:type="spellStart"/>
                      <w:r w:rsidR="00C535B1" w:rsidRPr="006C450F">
                        <w:t>BackboneJS</w:t>
                      </w:r>
                      <w:proofErr w:type="spellEnd"/>
                      <w:r w:rsidR="00C535B1" w:rsidRPr="006C450F">
                        <w:t xml:space="preserve">, </w:t>
                      </w:r>
                      <w:r w:rsidRPr="006C450F">
                        <w:t xml:space="preserve">Bootstrap, Bower, </w:t>
                      </w:r>
                      <w:r w:rsidR="005755ED" w:rsidRPr="006C450F">
                        <w:t xml:space="preserve">Delphi, </w:t>
                      </w:r>
                      <w:proofErr w:type="spellStart"/>
                      <w:r w:rsidR="005755ED" w:rsidRPr="006C450F">
                        <w:t>FamousJS</w:t>
                      </w:r>
                      <w:proofErr w:type="spellEnd"/>
                      <w:r w:rsidR="005755ED" w:rsidRPr="006C450F">
                        <w:t xml:space="preserve">, </w:t>
                      </w:r>
                    </w:p>
                    <w:p w14:paraId="171ACA87" w14:textId="2FF6DB26" w:rsidR="00D52717" w:rsidRPr="006C450F" w:rsidRDefault="00C535B1">
                      <w:proofErr w:type="spellStart"/>
                      <w:r w:rsidRPr="006C450F">
                        <w:t>Flyway</w:t>
                      </w:r>
                      <w:proofErr w:type="spellEnd"/>
                      <w:r w:rsidRPr="006C450F">
                        <w:t xml:space="preserve">, </w:t>
                      </w:r>
                      <w:r w:rsidR="005755ED" w:rsidRPr="006C450F">
                        <w:t xml:space="preserve">GIT, </w:t>
                      </w:r>
                      <w:r w:rsidRPr="006C450F">
                        <w:t xml:space="preserve">HTML, Java, </w:t>
                      </w:r>
                      <w:proofErr w:type="spellStart"/>
                      <w:r w:rsidR="005755ED" w:rsidRPr="006C450F">
                        <w:t>Javascript</w:t>
                      </w:r>
                      <w:proofErr w:type="spellEnd"/>
                      <w:r w:rsidR="005755ED" w:rsidRPr="006C450F">
                        <w:t xml:space="preserve">, </w:t>
                      </w:r>
                      <w:r w:rsidRPr="006C450F">
                        <w:t xml:space="preserve">Joomla, </w:t>
                      </w:r>
                      <w:proofErr w:type="spellStart"/>
                      <w:r w:rsidR="005F6931" w:rsidRPr="006C450F">
                        <w:t>Jquery</w:t>
                      </w:r>
                      <w:proofErr w:type="spellEnd"/>
                      <w:r w:rsidR="005F6931" w:rsidRPr="006C450F">
                        <w:t>,</w:t>
                      </w:r>
                      <w:r w:rsidRPr="006C450F">
                        <w:t xml:space="preserve"> JSON,</w:t>
                      </w:r>
                      <w:r w:rsidR="005F6931" w:rsidRPr="006C450F">
                        <w:t xml:space="preserve"> </w:t>
                      </w:r>
                      <w:proofErr w:type="spellStart"/>
                      <w:r w:rsidR="005F6931" w:rsidRPr="006C450F">
                        <w:t>MaterializeJS</w:t>
                      </w:r>
                      <w:proofErr w:type="spellEnd"/>
                      <w:r w:rsidR="005F6931" w:rsidRPr="006C450F">
                        <w:t>,</w:t>
                      </w:r>
                      <w:r w:rsidRPr="006C450F">
                        <w:t xml:space="preserve"> </w:t>
                      </w:r>
                      <w:proofErr w:type="spellStart"/>
                      <w:r w:rsidRPr="006C450F">
                        <w:t>Maven</w:t>
                      </w:r>
                      <w:proofErr w:type="spellEnd"/>
                      <w:r w:rsidRPr="006C450F">
                        <w:t xml:space="preserve">, </w:t>
                      </w:r>
                      <w:proofErr w:type="spellStart"/>
                      <w:r w:rsidRPr="006C450F">
                        <w:t>MongoDB</w:t>
                      </w:r>
                      <w:proofErr w:type="spellEnd"/>
                      <w:r w:rsidRPr="006C450F">
                        <w:t>,</w:t>
                      </w:r>
                      <w:r w:rsidR="005F6931" w:rsidRPr="006C450F">
                        <w:t xml:space="preserve"> </w:t>
                      </w:r>
                      <w:r w:rsidRPr="006C450F">
                        <w:t xml:space="preserve">MS SQL Server, MySQL, ODBC, </w:t>
                      </w:r>
                      <w:proofErr w:type="spellStart"/>
                      <w:r w:rsidRPr="006C450F">
                        <w:t>OpenERP</w:t>
                      </w:r>
                      <w:proofErr w:type="spellEnd"/>
                      <w:r w:rsidRPr="006C450F">
                        <w:t>/</w:t>
                      </w:r>
                      <w:proofErr w:type="spellStart"/>
                      <w:r w:rsidRPr="006C450F">
                        <w:t>Odoo</w:t>
                      </w:r>
                      <w:proofErr w:type="spellEnd"/>
                      <w:r w:rsidRPr="006C450F">
                        <w:t xml:space="preserve">, Oracle, </w:t>
                      </w:r>
                      <w:r w:rsidR="005F6931" w:rsidRPr="006C450F">
                        <w:t xml:space="preserve">PL/SQL, </w:t>
                      </w:r>
                      <w:r w:rsidR="005755ED" w:rsidRPr="006C450F">
                        <w:t xml:space="preserve">Python, PHP, </w:t>
                      </w:r>
                      <w:proofErr w:type="spellStart"/>
                      <w:r w:rsidR="005F6931" w:rsidRPr="006C450F">
                        <w:t>PostgreSQL</w:t>
                      </w:r>
                      <w:proofErr w:type="spellEnd"/>
                      <w:r w:rsidR="005F6931" w:rsidRPr="006C450F">
                        <w:t xml:space="preserve">, </w:t>
                      </w:r>
                      <w:r w:rsidRPr="006C450F">
                        <w:t xml:space="preserve">Rest, SOAP, Spring, SVN, </w:t>
                      </w:r>
                      <w:proofErr w:type="spellStart"/>
                      <w:r w:rsidR="005755ED" w:rsidRPr="006C450F">
                        <w:t>Symfony</w:t>
                      </w:r>
                      <w:proofErr w:type="spellEnd"/>
                      <w:r w:rsidR="005755ED" w:rsidRPr="006C450F">
                        <w:t xml:space="preserve"> 2, </w:t>
                      </w:r>
                      <w:r w:rsidRPr="006C450F">
                        <w:t>VB, 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9B2">
        <w:rPr>
          <w:noProof/>
          <w:sz w:val="24"/>
          <w:lang w:eastAsia="de-DE" w:bidi="ar-SA"/>
        </w:rPr>
        <w:drawing>
          <wp:anchor distT="0" distB="0" distL="114300" distR="114300" simplePos="0" relativeHeight="251711488" behindDoc="1" locked="0" layoutInCell="1" allowOverlap="1" wp14:anchorId="68F9DF5C" wp14:editId="6D439286">
            <wp:simplePos x="0" y="0"/>
            <wp:positionH relativeFrom="column">
              <wp:posOffset>-115336</wp:posOffset>
            </wp:positionH>
            <wp:positionV relativeFrom="paragraph">
              <wp:posOffset>311785</wp:posOffset>
            </wp:positionV>
            <wp:extent cx="2314575" cy="7886065"/>
            <wp:effectExtent l="0" t="0" r="0" b="0"/>
            <wp:wrapNone/>
            <wp:docPr id="143" name="Bild 143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25">
        <w:rPr>
          <w:sz w:val="24"/>
          <w:lang w:eastAsia="de-DE" w:bidi="ar-SA"/>
        </w:rPr>
        <w:br w:type="page"/>
      </w:r>
    </w:p>
    <w:p w14:paraId="58A8845C" w14:textId="6223CF0E" w:rsidR="00C57AB0" w:rsidRDefault="00064451" w:rsidP="00C57AB0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4672" behindDoc="1" locked="0" layoutInCell="1" allowOverlap="1" wp14:anchorId="5AA3479C" wp14:editId="39CE71E1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23" name="Bild 23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56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10F163" wp14:editId="1B9BCF87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D5F64" id="Rechteck 19" o:spid="_x0000_s1026" style="position:absolute;margin-left:-1.3pt;margin-top:13.05pt;width:102.3pt;height:666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" fillcolor="#eee" stroked="f" strokeweight="1pt"/>
            </w:pict>
          </mc:Fallback>
        </mc:AlternateContent>
      </w:r>
    </w:p>
    <w:p w14:paraId="53EAB262" w14:textId="12CB49E5" w:rsidR="00C57AB0" w:rsidRDefault="00B5663C" w:rsidP="00C57AB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A380D" wp14:editId="7C4BB878">
                <wp:simplePos x="0" y="0"/>
                <wp:positionH relativeFrom="column">
                  <wp:posOffset>1561465</wp:posOffset>
                </wp:positionH>
                <wp:positionV relativeFrom="paragraph">
                  <wp:posOffset>81915</wp:posOffset>
                </wp:positionV>
                <wp:extent cx="4795520" cy="8226425"/>
                <wp:effectExtent l="0" t="0" r="0" b="3175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22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0">
                        <w:txbxContent>
                          <w:p w14:paraId="2878F24E" w14:textId="35055B5B" w:rsidR="00896205" w:rsidRPr="00E37C43" w:rsidRDefault="00896205" w:rsidP="00896205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7F03F3">
                              <w:t>11/2015 -</w:t>
                            </w:r>
                            <w:r w:rsidR="007F03F3" w:rsidRPr="007F03F3">
                              <w:t xml:space="preserve"> </w:t>
                            </w:r>
                            <w:r w:rsidR="00345B71" w:rsidRPr="00345B71">
                              <w:t>laufend</w:t>
                            </w:r>
                          </w:p>
                          <w:p w14:paraId="42F4735A" w14:textId="2891728F" w:rsidR="00896205" w:rsidRDefault="00896205" w:rsidP="00896205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7F03F3" w:rsidRPr="007F03F3">
                              <w:t xml:space="preserve">DB </w:t>
                            </w:r>
                            <w:proofErr w:type="spellStart"/>
                            <w:r w:rsidR="007F03F3" w:rsidRPr="007F03F3">
                              <w:t>Rent</w:t>
                            </w:r>
                            <w:proofErr w:type="spellEnd"/>
                            <w:r w:rsidR="007F03F3" w:rsidRPr="007F03F3">
                              <w:t xml:space="preserve"> GmbH</w:t>
                            </w:r>
                          </w:p>
                          <w:p w14:paraId="5ADEB7A9" w14:textId="4FE992D1" w:rsidR="00F35813" w:rsidRPr="007601FC" w:rsidRDefault="00896205" w:rsidP="00F35813">
                            <w:r w:rsidRPr="007601FC">
                              <w:rPr>
                                <w:b/>
                              </w:rPr>
                              <w:t>Tätigkeit</w:t>
                            </w:r>
                            <w:r w:rsidRPr="007601FC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7F03F3" w:rsidRPr="007F03F3">
                              <w:t>Softwareentwicklung, Administration</w:t>
                            </w:r>
                          </w:p>
                          <w:p w14:paraId="471ED624" w14:textId="6D9501D7" w:rsidR="00F35813" w:rsidRDefault="00896205" w:rsidP="007F03F3">
                            <w:r w:rsidRPr="00345B71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4A42821F" w14:textId="77777777" w:rsidR="007F03F3" w:rsidRDefault="00345B71" w:rsidP="007F03F3">
                            <w:r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F35813">
                              <w:rPr>
                                <w:b/>
                              </w:rPr>
                              <w:t xml:space="preserve">          </w:t>
                            </w:r>
                            <w:r w:rsidR="007F03F3" w:rsidRPr="007F03F3">
                              <w:t xml:space="preserve">Java, Spring, </w:t>
                            </w:r>
                            <w:proofErr w:type="spellStart"/>
                            <w:r w:rsidR="007F03F3" w:rsidRPr="007F03F3">
                              <w:t>AngularJS</w:t>
                            </w:r>
                            <w:proofErr w:type="spellEnd"/>
                            <w:r w:rsidR="007F03F3" w:rsidRPr="007F03F3">
                              <w:t xml:space="preserve">, </w:t>
                            </w:r>
                            <w:proofErr w:type="spellStart"/>
                            <w:r w:rsidR="007F03F3" w:rsidRPr="007F03F3">
                              <w:t>MaterializeJS</w:t>
                            </w:r>
                            <w:proofErr w:type="spellEnd"/>
                            <w:r w:rsidR="007F03F3" w:rsidRPr="007F03F3">
                              <w:t xml:space="preserve"> </w:t>
                            </w:r>
                          </w:p>
                          <w:p w14:paraId="4594C1C6" w14:textId="77777777" w:rsidR="007F03F3" w:rsidRDefault="00896205" w:rsidP="007F03F3">
                            <w:r w:rsidRPr="007F03F3">
                              <w:rPr>
                                <w:b/>
                              </w:rPr>
                              <w:t>Aufgaben</w:t>
                            </w:r>
                            <w:r w:rsidRPr="007F03F3">
                              <w:rPr>
                                <w:b/>
                              </w:rPr>
                              <w:tab/>
                            </w:r>
                            <w:r w:rsidR="007F03F3"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="007F03F3" w:rsidRPr="007F03F3">
                              <w:t>Enwicklung</w:t>
                            </w:r>
                            <w:proofErr w:type="spellEnd"/>
                            <w:r w:rsidR="007F03F3" w:rsidRPr="007F03F3">
                              <w:t xml:space="preserve"> einer Pflegeoberfläche zur Konfiguration</w:t>
                            </w:r>
                          </w:p>
                          <w:p w14:paraId="574CF6D6" w14:textId="76DAAEAE" w:rsidR="007F03F3" w:rsidRPr="007F03F3" w:rsidRDefault="007F03F3" w:rsidP="007F03F3">
                            <w:pPr>
                              <w:ind w:firstLine="1985"/>
                            </w:pPr>
                            <w:r w:rsidRPr="007F03F3">
                              <w:t xml:space="preserve">einer </w:t>
                            </w:r>
                            <w:proofErr w:type="spellStart"/>
                            <w:r w:rsidRPr="007F03F3">
                              <w:t>Carsharing</w:t>
                            </w:r>
                            <w:proofErr w:type="spellEnd"/>
                            <w:r w:rsidRPr="007F03F3">
                              <w:t xml:space="preserve"> Software</w:t>
                            </w:r>
                          </w:p>
                          <w:p w14:paraId="3EA64430" w14:textId="59608F3D" w:rsidR="007F03F3" w:rsidRDefault="007F03F3" w:rsidP="007F03F3">
                            <w:pPr>
                              <w:ind w:firstLine="1985"/>
                            </w:pPr>
                            <w:r>
                              <w:t xml:space="preserve">- </w:t>
                            </w:r>
                            <w:r w:rsidRPr="007F03F3">
                              <w:t>Konzipierung und Realisierung</w:t>
                            </w:r>
                          </w:p>
                          <w:p w14:paraId="6864018E" w14:textId="77777777" w:rsidR="007F03F3" w:rsidRPr="007F03F3" w:rsidRDefault="007F03F3" w:rsidP="007F03F3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2FC070DF" w14:textId="77777777" w:rsidR="00DD7CA1" w:rsidRDefault="00DD7CA1" w:rsidP="00DD7CA1">
                            <w:pPr>
                              <w:rPr>
                                <w:b/>
                              </w:rPr>
                            </w:pPr>
                          </w:p>
                          <w:p w14:paraId="5B572A3F" w14:textId="05A2683A" w:rsidR="000E3A44" w:rsidRDefault="00D52717" w:rsidP="00F13F6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FE023D">
                              <w:t>03/2016 -</w:t>
                            </w:r>
                            <w:r w:rsidR="00FE023D" w:rsidRPr="00FE023D">
                              <w:t xml:space="preserve"> 05/2016</w:t>
                            </w:r>
                          </w:p>
                          <w:p w14:paraId="0FC642E7" w14:textId="30EB4689" w:rsidR="00D52717" w:rsidRPr="004272B1" w:rsidRDefault="00D52717" w:rsidP="00F13F61">
                            <w:pPr>
                              <w:rPr>
                                <w:b/>
                              </w:rPr>
                            </w:pPr>
                            <w:r w:rsidRPr="004272B1">
                              <w:rPr>
                                <w:b/>
                              </w:rPr>
                              <w:t>Firma/ORT</w:t>
                            </w:r>
                            <w:r w:rsidRPr="004272B1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FE023D" w:rsidRPr="00FE023D">
                              <w:t>Univention</w:t>
                            </w:r>
                            <w:proofErr w:type="spellEnd"/>
                            <w:r w:rsidR="00FE023D" w:rsidRPr="00FE023D">
                              <w:t xml:space="preserve"> GmbH</w:t>
                            </w:r>
                          </w:p>
                          <w:p w14:paraId="43A62A0D" w14:textId="77777777" w:rsidR="00FE023D" w:rsidRPr="00FE023D" w:rsidRDefault="00D52717" w:rsidP="00FE023D">
                            <w:r w:rsidRPr="00FE023D">
                              <w:rPr>
                                <w:b/>
                              </w:rPr>
                              <w:t>Tätigkeit</w:t>
                            </w:r>
                            <w:r w:rsidRPr="00FE023D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FE023D" w:rsidRPr="00FE023D">
                              <w:t xml:space="preserve">Administration, Datenmigration </w:t>
                            </w:r>
                          </w:p>
                          <w:p w14:paraId="3B515B38" w14:textId="58A81993" w:rsidR="001B757B" w:rsidRPr="007601FC" w:rsidRDefault="00D52717" w:rsidP="00FE023D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7C4FDC36" w14:textId="77777777" w:rsidR="00FE023D" w:rsidRDefault="00D52717" w:rsidP="00FE023D">
                            <w:r w:rsidRPr="007601FC">
                              <w:rPr>
                                <w:b/>
                              </w:rPr>
                              <w:t>Fähigkeiten</w:t>
                            </w:r>
                            <w:r w:rsidRPr="007601FC">
                              <w:rPr>
                                <w:b/>
                              </w:rPr>
                              <w:tab/>
                            </w:r>
                            <w:r w:rsidRPr="007601FC">
                              <w:t xml:space="preserve"> </w:t>
                            </w:r>
                            <w:r w:rsidR="000E3A44" w:rsidRPr="007601FC">
                              <w:t xml:space="preserve">         </w:t>
                            </w:r>
                            <w:r w:rsidR="00FE023D" w:rsidRPr="00FE023D">
                              <w:t>Odoo9, OpenERP6</w:t>
                            </w:r>
                          </w:p>
                          <w:p w14:paraId="769C454B" w14:textId="77777777" w:rsidR="00FE023D" w:rsidRPr="00FE023D" w:rsidRDefault="00D52717" w:rsidP="00FE023D">
                            <w:r w:rsidRPr="00FE023D">
                              <w:rPr>
                                <w:b/>
                              </w:rPr>
                              <w:t>Aufgaben</w:t>
                            </w:r>
                            <w:r w:rsidRPr="00FE023D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FE023D" w:rsidRPr="00FE023D">
                              <w:t>Migration von OpenERP6 zu Odoo9</w:t>
                            </w:r>
                          </w:p>
                          <w:p w14:paraId="641B4FB8" w14:textId="17BDECDC" w:rsidR="00FE023D" w:rsidRPr="00FE023D" w:rsidRDefault="00FE023D" w:rsidP="00FE023D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Pr="00FE023D">
                              <w:t>Konzipierung und Realisierung</w:t>
                            </w:r>
                          </w:p>
                          <w:p w14:paraId="345AE41A" w14:textId="77777777" w:rsidR="00FE023D" w:rsidRDefault="00FE023D" w:rsidP="00FE023D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Pr="00FE023D">
                              <w:t xml:space="preserve">Anforderungsanalyse in Zusammenarbeit mit dem </w:t>
                            </w:r>
                          </w:p>
                          <w:p w14:paraId="06CE4141" w14:textId="1DED95AF" w:rsidR="00FE023D" w:rsidRDefault="00FE023D" w:rsidP="00FE023D">
                            <w:pPr>
                              <w:ind w:left="1985" w:firstLine="142"/>
                            </w:pPr>
                            <w:r w:rsidRPr="00FE023D">
                              <w:t>Kunden</w:t>
                            </w:r>
                          </w:p>
                          <w:p w14:paraId="7FF0C3D5" w14:textId="77777777" w:rsidR="00A00816" w:rsidRPr="00FE023D" w:rsidRDefault="00A00816" w:rsidP="00A00816">
                            <w:pPr>
                              <w:pBdr>
                                <w:bottom w:val="single" w:sz="4" w:space="1" w:color="auto"/>
                              </w:pBdr>
                              <w:ind w:left="1985" w:hanging="1985"/>
                            </w:pPr>
                          </w:p>
                          <w:p w14:paraId="653D21AA" w14:textId="77777777" w:rsidR="00DD7CA1" w:rsidRPr="00FE023D" w:rsidRDefault="00DD7CA1" w:rsidP="00A8074D">
                            <w:pPr>
                              <w:rPr>
                                <w:b/>
                              </w:rPr>
                            </w:pPr>
                          </w:p>
                          <w:p w14:paraId="381610D9" w14:textId="5E368F63" w:rsidR="00D52717" w:rsidRPr="00E37C43" w:rsidRDefault="00D52717" w:rsidP="00A8074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A00816">
                              <w:t>08/2015 -</w:t>
                            </w:r>
                            <w:r w:rsidR="00A00816" w:rsidRPr="00A00816">
                              <w:t xml:space="preserve"> 11/2015</w:t>
                            </w:r>
                          </w:p>
                          <w:p w14:paraId="7AD05202" w14:textId="2002B13A" w:rsidR="00AC2A2E" w:rsidRDefault="00D52717" w:rsidP="007E6B6D">
                            <w:r w:rsidRPr="004272B1">
                              <w:rPr>
                                <w:b/>
                              </w:rPr>
                              <w:t>Firma/ORT</w:t>
                            </w:r>
                            <w:r w:rsidRPr="004272B1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A00816" w:rsidRPr="00A00816">
                              <w:t xml:space="preserve">DB </w:t>
                            </w:r>
                            <w:proofErr w:type="spellStart"/>
                            <w:r w:rsidR="00A00816" w:rsidRPr="00A00816">
                              <w:t>Rent</w:t>
                            </w:r>
                            <w:proofErr w:type="spellEnd"/>
                            <w:r w:rsidR="00A00816" w:rsidRPr="00A00816">
                              <w:t xml:space="preserve"> GmbH</w:t>
                            </w:r>
                          </w:p>
                          <w:p w14:paraId="2A818D67" w14:textId="6BB4AA52" w:rsidR="00AC2A2E" w:rsidRPr="00AC2A2E" w:rsidRDefault="00D52717" w:rsidP="00AC2A2E">
                            <w:r w:rsidRPr="00AC2A2E">
                              <w:rPr>
                                <w:b/>
                              </w:rPr>
                              <w:t>Tätigkeit</w:t>
                            </w:r>
                            <w:r w:rsidRPr="00AC2A2E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A00816" w:rsidRPr="00A00816">
                              <w:t>Softwareentwicklung, Administration</w:t>
                            </w:r>
                          </w:p>
                          <w:p w14:paraId="5E43F26F" w14:textId="0B03D46A" w:rsidR="00D52717" w:rsidRPr="004272B1" w:rsidRDefault="00D52717" w:rsidP="00A00816">
                            <w:r w:rsidRPr="004272B1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09B4305A" w14:textId="54C5A1CB" w:rsidR="00D52717" w:rsidRPr="007601FC" w:rsidRDefault="00D52717" w:rsidP="00A00816">
                            <w:pPr>
                              <w:ind w:left="1985" w:hanging="1985"/>
                            </w:pPr>
                            <w:r w:rsidRPr="004272B1">
                              <w:rPr>
                                <w:b/>
                              </w:rPr>
                              <w:t>Fähigkeiten</w:t>
                            </w:r>
                            <w:r w:rsidRPr="004272B1">
                              <w:rPr>
                                <w:b/>
                              </w:rPr>
                              <w:tab/>
                            </w:r>
                            <w:r w:rsidR="00A00816" w:rsidRPr="00A00816">
                              <w:t xml:space="preserve">Python, </w:t>
                            </w:r>
                            <w:proofErr w:type="spellStart"/>
                            <w:r w:rsidR="00A00816" w:rsidRPr="00A00816">
                              <w:t>Odoo</w:t>
                            </w:r>
                            <w:proofErr w:type="spellEnd"/>
                            <w:r w:rsidR="00A00816" w:rsidRPr="00A00816">
                              <w:t xml:space="preserve"> </w:t>
                            </w:r>
                          </w:p>
                          <w:p w14:paraId="30D9576A" w14:textId="77777777" w:rsidR="00A00816" w:rsidRDefault="00D52717" w:rsidP="00A00816">
                            <w:pPr>
                              <w:ind w:left="1985" w:hanging="1985"/>
                            </w:pPr>
                            <w:r w:rsidRPr="00AC2A2E">
                              <w:rPr>
                                <w:b/>
                              </w:rPr>
                              <w:t xml:space="preserve">Aufgaben                  </w:t>
                            </w:r>
                            <w:r w:rsidR="00AC2A2E" w:rsidRPr="00AC2A2E"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="00A00816">
                              <w:t>Enwicklung</w:t>
                            </w:r>
                            <w:proofErr w:type="spellEnd"/>
                            <w:r w:rsidR="00A00816">
                              <w:t xml:space="preserve"> </w:t>
                            </w:r>
                            <w:proofErr w:type="gramStart"/>
                            <w:r w:rsidR="00A00816">
                              <w:t>eines Kundenportal</w:t>
                            </w:r>
                            <w:proofErr w:type="gramEnd"/>
                          </w:p>
                          <w:p w14:paraId="1CFB5BB2" w14:textId="2CF8A42D" w:rsidR="00A00816" w:rsidRDefault="00A00816" w:rsidP="005C31DF">
                            <w:pPr>
                              <w:ind w:left="1985"/>
                            </w:pPr>
                            <w:r>
                              <w:t>Konzipierung und Realisierung</w:t>
                            </w:r>
                          </w:p>
                          <w:p w14:paraId="188908D1" w14:textId="77777777" w:rsidR="005C31DF" w:rsidRDefault="005C31DF" w:rsidP="005C31DF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="00A00816">
                              <w:t xml:space="preserve">Anforderungsanalyse in Zusammenarbeit mit dem </w:t>
                            </w:r>
                          </w:p>
                          <w:p w14:paraId="71F97B80" w14:textId="6C81F59E" w:rsidR="00A00816" w:rsidRDefault="005C31DF" w:rsidP="005C31DF">
                            <w:pPr>
                              <w:ind w:left="1985"/>
                            </w:pPr>
                            <w:r>
                              <w:t xml:space="preserve">- </w:t>
                            </w:r>
                            <w:r w:rsidR="00A00816">
                              <w:t>Kunden und Kundenbetreuer</w:t>
                            </w:r>
                          </w:p>
                          <w:p w14:paraId="50B8A2E9" w14:textId="77777777" w:rsidR="005C31DF" w:rsidRDefault="005C31DF" w:rsidP="005C31DF">
                            <w:pPr>
                              <w:pBdr>
                                <w:bottom w:val="single" w:sz="4" w:space="1" w:color="auto"/>
                              </w:pBdr>
                              <w:ind w:left="1985" w:hanging="1985"/>
                            </w:pPr>
                          </w:p>
                          <w:p w14:paraId="104F9350" w14:textId="77777777" w:rsidR="00FF4E28" w:rsidRPr="00AC2A2E" w:rsidRDefault="00FF4E28" w:rsidP="00A0451B">
                            <w:pPr>
                              <w:rPr>
                                <w:b/>
                              </w:rPr>
                            </w:pPr>
                          </w:p>
                          <w:p w14:paraId="39868E9A" w14:textId="5E559566" w:rsidR="00D52717" w:rsidRPr="008940C5" w:rsidRDefault="00D52717" w:rsidP="00A0451B">
                            <w:r w:rsidRPr="008940C5">
                              <w:rPr>
                                <w:b/>
                              </w:rPr>
                              <w:t>Zeitpunkt</w:t>
                            </w:r>
                            <w:r w:rsidRPr="008940C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FB2B1A">
                              <w:t>10/2014 -</w:t>
                            </w:r>
                            <w:r w:rsidR="00FB2B1A" w:rsidRPr="00FB2B1A">
                              <w:t xml:space="preserve"> 07/2015</w:t>
                            </w:r>
                          </w:p>
                          <w:p w14:paraId="7A196AE8" w14:textId="686576E3" w:rsidR="00D52717" w:rsidRPr="008940C5" w:rsidRDefault="00D52717" w:rsidP="00A0451B">
                            <w:r w:rsidRPr="008940C5">
                              <w:rPr>
                                <w:b/>
                              </w:rPr>
                              <w:t>Firma/ORT</w:t>
                            </w:r>
                            <w:r w:rsidRPr="008940C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FB2B1A" w:rsidRPr="00FB2B1A">
                              <w:t xml:space="preserve">DB </w:t>
                            </w:r>
                            <w:proofErr w:type="spellStart"/>
                            <w:r w:rsidR="00FB2B1A" w:rsidRPr="00FB2B1A">
                              <w:t>Rent</w:t>
                            </w:r>
                            <w:proofErr w:type="spellEnd"/>
                            <w:r w:rsidR="00FB2B1A" w:rsidRPr="00FB2B1A">
                              <w:t xml:space="preserve"> GmbH</w:t>
                            </w:r>
                          </w:p>
                          <w:p w14:paraId="215603B7" w14:textId="77777777" w:rsidR="00FB2B1A" w:rsidRDefault="00D52717" w:rsidP="00FB2B1A">
                            <w:r w:rsidRPr="000B6290">
                              <w:rPr>
                                <w:b/>
                              </w:rPr>
                              <w:t>Tätigkeit</w:t>
                            </w:r>
                            <w:r w:rsidRPr="000B6290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FB2B1A" w:rsidRPr="00FB2B1A">
                              <w:t xml:space="preserve">Softwareentwicklung, Administration </w:t>
                            </w:r>
                          </w:p>
                          <w:p w14:paraId="381FA6E8" w14:textId="595A2CF0" w:rsidR="00D52717" w:rsidRDefault="00D52717" w:rsidP="00FB2B1A">
                            <w:r w:rsidRPr="00A0451B">
                              <w:rPr>
                                <w:b/>
                              </w:rPr>
                              <w:t xml:space="preserve">Kurzbeschreibung </w:t>
                            </w:r>
                            <w:r w:rsidR="00B12DA3"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14F13DD7" w14:textId="1CC51382" w:rsidR="00FA568C" w:rsidRDefault="000B6290" w:rsidP="00FA568C">
                            <w:pPr>
                              <w:ind w:left="1985" w:hanging="1985"/>
                            </w:pPr>
                            <w:r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FB2B1A" w:rsidRPr="00FB2B1A">
                              <w:t xml:space="preserve">Python, </w:t>
                            </w:r>
                            <w:proofErr w:type="spellStart"/>
                            <w:r w:rsidR="00FB2B1A" w:rsidRPr="00FB2B1A">
                              <w:t>OpenERP</w:t>
                            </w:r>
                            <w:proofErr w:type="spellEnd"/>
                            <w:r w:rsidR="00FB2B1A" w:rsidRPr="00FB2B1A">
                              <w:t xml:space="preserve"> 7, SOAP, REST</w:t>
                            </w:r>
                          </w:p>
                          <w:p w14:paraId="6EBF6E4F" w14:textId="77777777" w:rsidR="00FB2B1A" w:rsidRDefault="00D52717" w:rsidP="00FB2B1A">
                            <w:pPr>
                              <w:ind w:left="1985" w:hanging="1985"/>
                            </w:pPr>
                            <w:r w:rsidRPr="00B97E27">
                              <w:rPr>
                                <w:b/>
                              </w:rPr>
                              <w:t>Aufgaben</w:t>
                            </w:r>
                            <w:r w:rsidR="00FA568C" w:rsidRPr="00B97E27">
                              <w:tab/>
                            </w:r>
                            <w:proofErr w:type="spellStart"/>
                            <w:r w:rsidR="00FB2B1A">
                              <w:t>Neuenwicklung</w:t>
                            </w:r>
                            <w:proofErr w:type="spellEnd"/>
                            <w:r w:rsidR="00FB2B1A">
                              <w:t xml:space="preserve"> eines SLA-Kontrollsystems</w:t>
                            </w:r>
                          </w:p>
                          <w:p w14:paraId="40F7CD93" w14:textId="5220DA59" w:rsidR="00FB2B1A" w:rsidRDefault="00FB2B1A" w:rsidP="00FB2B1A">
                            <w:pPr>
                              <w:ind w:left="1985"/>
                            </w:pPr>
                            <w:r>
                              <w:t>- Konzipierung und Realisierung</w:t>
                            </w:r>
                          </w:p>
                          <w:p w14:paraId="3CD81C9A" w14:textId="77777777" w:rsidR="00FB2B1A" w:rsidRDefault="00FB2B1A" w:rsidP="00FB2B1A">
                            <w:pPr>
                              <w:ind w:left="1985"/>
                            </w:pPr>
                            <w:r>
                              <w:t xml:space="preserve">- Weiterentwicklung und Anpassung an stetig </w:t>
                            </w:r>
                          </w:p>
                          <w:p w14:paraId="7D966A6C" w14:textId="49CE0867" w:rsidR="00FB2B1A" w:rsidRDefault="00FB2B1A" w:rsidP="00FB2B1A">
                            <w:pPr>
                              <w:ind w:left="1985" w:firstLine="142"/>
                            </w:pPr>
                            <w:r>
                              <w:t>wachsenden Anforderungen</w:t>
                            </w:r>
                          </w:p>
                          <w:p w14:paraId="7B71E70E" w14:textId="32C29AF5" w:rsidR="00FA568C" w:rsidRPr="009D51E5" w:rsidRDefault="00FA568C" w:rsidP="00FB2B1A">
                            <w:pPr>
                              <w:ind w:left="1985" w:hanging="1985"/>
                            </w:pPr>
                          </w:p>
                          <w:p w14:paraId="63F092E8" w14:textId="77777777" w:rsidR="002A21C7" w:rsidRPr="009D51E5" w:rsidRDefault="002A21C7" w:rsidP="00323345">
                            <w:pPr>
                              <w:rPr>
                                <w:b/>
                              </w:rPr>
                            </w:pPr>
                          </w:p>
                          <w:p w14:paraId="1BC09610" w14:textId="0B791442" w:rsidR="00D52717" w:rsidRPr="00323345" w:rsidRDefault="00D52717" w:rsidP="00323345">
                            <w:r w:rsidRPr="00323345">
                              <w:rPr>
                                <w:b/>
                              </w:rPr>
                              <w:t>Zeitpunkt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3C4AA1">
                              <w:t>08/2014 -</w:t>
                            </w:r>
                            <w:r w:rsidR="003C4AA1" w:rsidRPr="003C4AA1">
                              <w:t xml:space="preserve"> 09/2014</w:t>
                            </w:r>
                          </w:p>
                          <w:p w14:paraId="67277D30" w14:textId="3DB471BC" w:rsidR="00D52717" w:rsidRDefault="00D52717" w:rsidP="00323345">
                            <w:r w:rsidRPr="00323345">
                              <w:rPr>
                                <w:b/>
                              </w:rPr>
                              <w:t>Firma/ORT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  <w:r w:rsidR="00D47C2B">
                              <w:rPr>
                                <w:b/>
                              </w:rPr>
                              <w:t xml:space="preserve">         </w:t>
                            </w:r>
                            <w:r w:rsidR="003C4AA1" w:rsidRPr="003C4AA1">
                              <w:t xml:space="preserve">DB </w:t>
                            </w:r>
                            <w:proofErr w:type="spellStart"/>
                            <w:r w:rsidR="003C4AA1" w:rsidRPr="003C4AA1">
                              <w:t>Rent</w:t>
                            </w:r>
                            <w:proofErr w:type="spellEnd"/>
                            <w:r w:rsidR="003C4AA1" w:rsidRPr="003C4AA1">
                              <w:t xml:space="preserve"> GmbH</w:t>
                            </w:r>
                          </w:p>
                          <w:p w14:paraId="57CDA93F" w14:textId="6EE4E346" w:rsidR="00D47C2B" w:rsidRDefault="00D52717" w:rsidP="00D47C2B">
                            <w:r w:rsidRPr="00323345">
                              <w:rPr>
                                <w:b/>
                              </w:rPr>
                              <w:t>Tätigkeit</w:t>
                            </w:r>
                            <w:r w:rsidRPr="00323345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3C4AA1" w:rsidRPr="003C4AA1">
                              <w:t>Softwareentwicklung, Administration</w:t>
                            </w:r>
                          </w:p>
                          <w:p w14:paraId="375A592D" w14:textId="6CCBF884" w:rsidR="002A21C7" w:rsidRDefault="00D52717" w:rsidP="00D47C2B">
                            <w:r w:rsidRPr="00323345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110552E8" w14:textId="6809C3AE" w:rsidR="00D47C2B" w:rsidRPr="003C4AA1" w:rsidRDefault="00D52717" w:rsidP="00D47C2B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 w:rsidRPr="002A21C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3C4AA1" w:rsidRPr="003C4AA1">
                              <w:t xml:space="preserve">Ruby on </w:t>
                            </w:r>
                            <w:proofErr w:type="spellStart"/>
                            <w:r w:rsidR="003C4AA1" w:rsidRPr="003C4AA1">
                              <w:t>Rails</w:t>
                            </w:r>
                            <w:proofErr w:type="spellEnd"/>
                            <w:r w:rsidR="003C4AA1" w:rsidRPr="003C4AA1">
                              <w:t>, MySQL</w:t>
                            </w:r>
                          </w:p>
                          <w:p w14:paraId="2DFA04B7" w14:textId="77777777" w:rsidR="003C4AA1" w:rsidRDefault="00D52717" w:rsidP="003C4AA1">
                            <w:r w:rsidRPr="00D47C2B">
                              <w:rPr>
                                <w:b/>
                              </w:rPr>
                              <w:t>Aufgaben</w:t>
                            </w:r>
                            <w:r w:rsidRPr="00D47C2B">
                              <w:tab/>
                              <w:t xml:space="preserve">          </w:t>
                            </w:r>
                            <w:r w:rsidR="003C4AA1">
                              <w:t xml:space="preserve">Reparatur und Erweiterung des </w:t>
                            </w:r>
                          </w:p>
                          <w:p w14:paraId="5256A215" w14:textId="6B939C1F" w:rsidR="003C4AA1" w:rsidRDefault="003C4AA1" w:rsidP="003C4AA1">
                            <w:pPr>
                              <w:ind w:firstLine="1985"/>
                            </w:pPr>
                            <w:r>
                              <w:t>SLA-Kontrollsystems</w:t>
                            </w:r>
                          </w:p>
                          <w:p w14:paraId="6094CE14" w14:textId="12168D5C" w:rsidR="003C4AA1" w:rsidRDefault="003C4AA1" w:rsidP="003C4AA1">
                            <w:pPr>
                              <w:ind w:firstLine="1985"/>
                            </w:pPr>
                            <w:r>
                              <w:t>- Reportkonfiguration/-erweiterung</w:t>
                            </w:r>
                          </w:p>
                          <w:p w14:paraId="47B2B5EC" w14:textId="0639C9D5" w:rsidR="003C4AA1" w:rsidRDefault="003C4AA1" w:rsidP="003C4AA1">
                            <w:pPr>
                              <w:ind w:firstLine="1985"/>
                            </w:pPr>
                            <w:r>
                              <w:t>- Systemanpassung</w:t>
                            </w:r>
                          </w:p>
                          <w:p w14:paraId="1205C65E" w14:textId="77777777" w:rsidR="005973E9" w:rsidRDefault="005973E9" w:rsidP="005973E9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5AE71D16" w14:textId="77777777" w:rsidR="002A21C7" w:rsidRPr="007601FC" w:rsidRDefault="002A21C7" w:rsidP="007B118E">
                            <w:pPr>
                              <w:rPr>
                                <w:b/>
                              </w:rPr>
                            </w:pPr>
                          </w:p>
                          <w:p w14:paraId="05134219" w14:textId="3368A592" w:rsidR="002A21C7" w:rsidRDefault="00D52717" w:rsidP="007B118E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5973E9" w:rsidRPr="005973E9">
                              <w:t>03/2014</w:t>
                            </w:r>
                            <w:r w:rsidR="005973E9">
                              <w:t xml:space="preserve"> - laufend</w:t>
                            </w:r>
                          </w:p>
                          <w:p w14:paraId="0D65DF2C" w14:textId="7EBD8D9C" w:rsidR="00D52717" w:rsidRDefault="00D52717" w:rsidP="007B118E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624C68" w:rsidRPr="00624C68">
                              <w:t>OPUS GmbH</w:t>
                            </w:r>
                          </w:p>
                          <w:p w14:paraId="764AE317" w14:textId="77777777" w:rsidR="00624C68" w:rsidRDefault="00D52717" w:rsidP="007B118E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624C68" w:rsidRPr="00624C68">
                              <w:t xml:space="preserve">Administration </w:t>
                            </w:r>
                          </w:p>
                          <w:p w14:paraId="6C1DF3CE" w14:textId="31F6D15B" w:rsidR="00D52717" w:rsidRDefault="00D52717" w:rsidP="007B118E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541F0E0F" w14:textId="08E9969F" w:rsidR="002A21C7" w:rsidRPr="002A21C7" w:rsidRDefault="00D52717" w:rsidP="002A21C7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</w:p>
                          <w:p w14:paraId="542E2A27" w14:textId="77777777" w:rsidR="00624C68" w:rsidRDefault="00D52717" w:rsidP="00624C68">
                            <w:r w:rsidRPr="009A4CF8">
                              <w:rPr>
                                <w:b/>
                              </w:rPr>
                              <w:t>Aufgaben</w:t>
                            </w:r>
                            <w:r w:rsidRPr="009A4CF8">
                              <w:tab/>
                            </w:r>
                            <w:r w:rsidR="00624C68">
                              <w:t xml:space="preserve">          Umstrukturierung und Erweiterung der </w:t>
                            </w:r>
                          </w:p>
                          <w:p w14:paraId="2E5485F6" w14:textId="0A13FFB3" w:rsidR="00624C68" w:rsidRDefault="00624C68" w:rsidP="00624C68">
                            <w:pPr>
                              <w:ind w:firstLine="1985"/>
                            </w:pPr>
                            <w:r>
                              <w:t>IT-Infrastruktur</w:t>
                            </w:r>
                          </w:p>
                          <w:p w14:paraId="7BA3EFB4" w14:textId="05C6F226" w:rsidR="00624C68" w:rsidRPr="002940A4" w:rsidRDefault="00624C68" w:rsidP="00624C68">
                            <w:pPr>
                              <w:ind w:firstLine="1985"/>
                            </w:pPr>
                            <w:r w:rsidRPr="002940A4">
                              <w:t xml:space="preserve">- </w:t>
                            </w:r>
                            <w:proofErr w:type="spellStart"/>
                            <w:r w:rsidRPr="002940A4">
                              <w:t>Bugzilla</w:t>
                            </w:r>
                            <w:proofErr w:type="spellEnd"/>
                          </w:p>
                          <w:p w14:paraId="5B2FB537" w14:textId="3C4443D1" w:rsidR="00624C68" w:rsidRPr="002940A4" w:rsidRDefault="00624C68" w:rsidP="00624C68">
                            <w:pPr>
                              <w:ind w:firstLine="1985"/>
                            </w:pPr>
                            <w:r w:rsidRPr="002940A4">
                              <w:t xml:space="preserve">- </w:t>
                            </w:r>
                            <w:proofErr w:type="spellStart"/>
                            <w:r w:rsidRPr="002940A4">
                              <w:t>OpenERP</w:t>
                            </w:r>
                            <w:proofErr w:type="spellEnd"/>
                          </w:p>
                          <w:p w14:paraId="5047DD51" w14:textId="21EA829E" w:rsidR="00624C68" w:rsidRPr="002940A4" w:rsidRDefault="00624C68" w:rsidP="00624C68">
                            <w:pPr>
                              <w:ind w:firstLine="1985"/>
                            </w:pPr>
                            <w:r w:rsidRPr="002940A4">
                              <w:t xml:space="preserve">- </w:t>
                            </w:r>
                            <w:proofErr w:type="spellStart"/>
                            <w:r w:rsidRPr="002940A4">
                              <w:t>VMWare</w:t>
                            </w:r>
                            <w:proofErr w:type="spellEnd"/>
                          </w:p>
                          <w:p w14:paraId="70023A33" w14:textId="3CA1AB22" w:rsidR="00624C68" w:rsidRPr="002940A4" w:rsidRDefault="00624C68" w:rsidP="00624C68">
                            <w:pPr>
                              <w:ind w:firstLine="1985"/>
                            </w:pPr>
                            <w:r w:rsidRPr="002940A4">
                              <w:t xml:space="preserve">- </w:t>
                            </w:r>
                            <w:proofErr w:type="spellStart"/>
                            <w:r w:rsidRPr="002940A4">
                              <w:t>nginx</w:t>
                            </w:r>
                            <w:proofErr w:type="spellEnd"/>
                          </w:p>
                          <w:p w14:paraId="0646FBA4" w14:textId="212F18FC" w:rsidR="00D52717" w:rsidRPr="002940A4" w:rsidRDefault="00624C68" w:rsidP="00624C68">
                            <w:pPr>
                              <w:ind w:firstLine="1985"/>
                            </w:pPr>
                            <w:r w:rsidRPr="002940A4">
                              <w:t>- Router/Firewall</w:t>
                            </w:r>
                          </w:p>
                          <w:p w14:paraId="5512A50D" w14:textId="77777777" w:rsidR="00D52717" w:rsidRPr="002940A4" w:rsidRDefault="00D52717" w:rsidP="00E40FB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</w:p>
                          <w:p w14:paraId="2B7F9641" w14:textId="77777777" w:rsidR="00D52717" w:rsidRPr="002940A4" w:rsidRDefault="00D52717" w:rsidP="00A8074D">
                            <w:pPr>
                              <w:ind w:firstLine="1985"/>
                            </w:pPr>
                          </w:p>
                          <w:p w14:paraId="11D5BF89" w14:textId="1D3DE8AB" w:rsidR="00E40FB3" w:rsidRDefault="00E40FB3" w:rsidP="00E40FB3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4C449B">
                              <w:t>06/2014 -</w:t>
                            </w:r>
                            <w:r w:rsidR="004C449B" w:rsidRPr="004C449B">
                              <w:t xml:space="preserve"> 07/2014</w:t>
                            </w:r>
                          </w:p>
                          <w:p w14:paraId="5021ADD4" w14:textId="36F24227" w:rsidR="00E40FB3" w:rsidRDefault="00E40FB3" w:rsidP="00E40FB3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4C449B" w:rsidRPr="004C449B">
                              <w:t>All In Poker</w:t>
                            </w:r>
                          </w:p>
                          <w:p w14:paraId="37168DA9" w14:textId="683F8BC3" w:rsidR="00E40FB3" w:rsidRDefault="00E40FB3" w:rsidP="00E40FB3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4C449B" w:rsidRPr="004C449B">
                              <w:t>Projektleitung</w:t>
                            </w:r>
                          </w:p>
                          <w:p w14:paraId="77455898" w14:textId="77777777" w:rsidR="00E40FB3" w:rsidRDefault="00E40FB3" w:rsidP="00E40FB3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3A64B502" w14:textId="5C3138FA" w:rsidR="00E40FB3" w:rsidRPr="002A21C7" w:rsidRDefault="00E40FB3" w:rsidP="00E40FB3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 w:rsidR="004C449B">
                              <w:rPr>
                                <w:b/>
                              </w:rPr>
                              <w:t xml:space="preserve">                </w:t>
                            </w:r>
                            <w:r w:rsidR="004C449B" w:rsidRPr="004C449B">
                              <w:t>PHP, Joomla, MySQL, PL/SQL</w:t>
                            </w:r>
                          </w:p>
                          <w:p w14:paraId="7D85750F" w14:textId="77777777" w:rsidR="004C449B" w:rsidRDefault="00E40FB3" w:rsidP="004C449B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 w:rsidR="004C449B">
                              <w:t xml:space="preserve">          Anpassung und Modulentwicklungen in Joomla, </w:t>
                            </w:r>
                          </w:p>
                          <w:p w14:paraId="4DA8E071" w14:textId="03E8C8BF" w:rsidR="004C449B" w:rsidRDefault="004C449B" w:rsidP="004C449B">
                            <w:pPr>
                              <w:ind w:firstLine="1985"/>
                            </w:pPr>
                            <w:r>
                              <w:t xml:space="preserve">Schnittstellenentwicklung in </w:t>
                            </w:r>
                            <w:proofErr w:type="spellStart"/>
                            <w:r>
                              <w:t>OracleDB</w:t>
                            </w:r>
                            <w:proofErr w:type="spellEnd"/>
                          </w:p>
                          <w:p w14:paraId="62B72AC3" w14:textId="539804E0" w:rsidR="004C449B" w:rsidRDefault="004C449B" w:rsidP="004C449B">
                            <w:pPr>
                              <w:ind w:firstLine="1985"/>
                            </w:pPr>
                            <w:r>
                              <w:t>- Dokumentation</w:t>
                            </w:r>
                          </w:p>
                          <w:p w14:paraId="27F06145" w14:textId="09FFDC25" w:rsidR="004C449B" w:rsidRDefault="004C449B" w:rsidP="004C449B">
                            <w:pPr>
                              <w:ind w:firstLine="1985"/>
                            </w:pPr>
                            <w:r>
                              <w:t>- Neuentwicklung in PL/SQL</w:t>
                            </w:r>
                          </w:p>
                          <w:p w14:paraId="4BD05328" w14:textId="37AD37F5" w:rsidR="004C449B" w:rsidRDefault="004C449B" w:rsidP="004C449B">
                            <w:pPr>
                              <w:ind w:firstLine="1985"/>
                            </w:pPr>
                            <w:r>
                              <w:t>- Migration/Einführung</w:t>
                            </w:r>
                          </w:p>
                          <w:p w14:paraId="0B48748B" w14:textId="77777777" w:rsidR="004C449B" w:rsidRDefault="004C449B" w:rsidP="004C449B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21E5975E" w14:textId="44536079" w:rsidR="00D52717" w:rsidRDefault="00D52717" w:rsidP="004C449B"/>
                          <w:p w14:paraId="1A85CCC4" w14:textId="446C5902" w:rsidR="004C449B" w:rsidRDefault="004C449B" w:rsidP="004C449B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4C449B">
                              <w:t>03/2</w:t>
                            </w:r>
                            <w:r>
                              <w:t>014 -</w:t>
                            </w:r>
                            <w:r w:rsidRPr="004C449B">
                              <w:t xml:space="preserve"> 05/2014</w:t>
                            </w:r>
                          </w:p>
                          <w:p w14:paraId="1A0D4529" w14:textId="3B4370E0" w:rsidR="004C449B" w:rsidRDefault="004C449B" w:rsidP="004C449B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4C449B">
                              <w:t>Gaming Institute</w:t>
                            </w:r>
                          </w:p>
                          <w:p w14:paraId="0A22F417" w14:textId="263DD69C" w:rsidR="004C449B" w:rsidRDefault="004C449B" w:rsidP="004C449B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4C449B">
                              <w:t>Softwareentwickler, Projektleitung</w:t>
                            </w:r>
                          </w:p>
                          <w:p w14:paraId="79FAC0B0" w14:textId="77777777" w:rsidR="004C449B" w:rsidRDefault="004C449B" w:rsidP="004C449B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23BF11D5" w14:textId="1C69C029" w:rsidR="004C449B" w:rsidRPr="002A21C7" w:rsidRDefault="004C449B" w:rsidP="004C449B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AE0B78" w:rsidRPr="00AE0B78">
                              <w:t xml:space="preserve">Python, </w:t>
                            </w:r>
                            <w:proofErr w:type="spellStart"/>
                            <w:r w:rsidR="00AE0B78" w:rsidRPr="00AE0B78">
                              <w:t>OpenERP</w:t>
                            </w:r>
                            <w:proofErr w:type="spellEnd"/>
                            <w:r w:rsidR="00AE0B78" w:rsidRPr="00AE0B78">
                              <w:t xml:space="preserve"> 7</w:t>
                            </w:r>
                          </w:p>
                          <w:p w14:paraId="0E0955B9" w14:textId="77777777" w:rsidR="00AE0B78" w:rsidRDefault="00AE0B78" w:rsidP="00AE0B78">
                            <w:pPr>
                              <w:rPr>
                                <w:b/>
                              </w:rPr>
                            </w:pPr>
                          </w:p>
                          <w:p w14:paraId="172A5D6C" w14:textId="77777777" w:rsidR="00AE0B78" w:rsidRDefault="00AE0B78" w:rsidP="00AE0B78">
                            <w:pPr>
                              <w:rPr>
                                <w:b/>
                              </w:rPr>
                            </w:pPr>
                          </w:p>
                          <w:p w14:paraId="463B0C24" w14:textId="77777777" w:rsidR="00AE0B78" w:rsidRDefault="004C449B" w:rsidP="00AE0B78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>
                              <w:t xml:space="preserve">          </w:t>
                            </w:r>
                            <w:r w:rsidR="00AE0B78">
                              <w:t xml:space="preserve">Einführung eines ERP-Systems aus Basis von </w:t>
                            </w:r>
                          </w:p>
                          <w:p w14:paraId="24DE460A" w14:textId="624D8B41" w:rsidR="00AE0B78" w:rsidRDefault="00AE0B78" w:rsidP="00AE0B78">
                            <w:pPr>
                              <w:ind w:firstLine="1985"/>
                            </w:pPr>
                            <w:proofErr w:type="spellStart"/>
                            <w:r>
                              <w:t>OpenERP</w:t>
                            </w:r>
                            <w:proofErr w:type="spellEnd"/>
                          </w:p>
                          <w:p w14:paraId="7E31B82F" w14:textId="4B35FC18" w:rsidR="00AE0B78" w:rsidRDefault="00AE0B78" w:rsidP="00AE0B78">
                            <w:pPr>
                              <w:ind w:firstLine="1985"/>
                            </w:pPr>
                            <w:r>
                              <w:t>- Dokumentation</w:t>
                            </w:r>
                          </w:p>
                          <w:p w14:paraId="5473D903" w14:textId="71150200" w:rsidR="00AE0B78" w:rsidRDefault="00AE0B78" w:rsidP="00AE0B78">
                            <w:pPr>
                              <w:ind w:firstLine="1985"/>
                            </w:pPr>
                            <w:r>
                              <w:t>- Customizing</w:t>
                            </w:r>
                          </w:p>
                          <w:p w14:paraId="7B591E54" w14:textId="4DFABFAC" w:rsidR="00AE0B78" w:rsidRDefault="00AE0B78" w:rsidP="00AE0B78">
                            <w:pPr>
                              <w:ind w:firstLine="1985"/>
                            </w:pPr>
                            <w:r>
                              <w:t xml:space="preserve">- Migration von </w:t>
                            </w:r>
                            <w:proofErr w:type="spellStart"/>
                            <w:r>
                              <w:t>Altdaten</w:t>
                            </w:r>
                            <w:proofErr w:type="spellEnd"/>
                          </w:p>
                          <w:p w14:paraId="11C125BA" w14:textId="27980520" w:rsidR="00AE0B78" w:rsidRDefault="00AE0B78" w:rsidP="00AE0B78">
                            <w:pPr>
                              <w:ind w:firstLine="1985"/>
                            </w:pPr>
                            <w:r>
                              <w:t>- Schulung</w:t>
                            </w:r>
                          </w:p>
                          <w:p w14:paraId="4F4EA916" w14:textId="77777777" w:rsidR="00AE0B78" w:rsidRPr="0093450D" w:rsidRDefault="00AE0B78" w:rsidP="00AE0B78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1BE425AB" w14:textId="53E43612" w:rsidR="004C449B" w:rsidRDefault="004C449B" w:rsidP="004C449B"/>
                          <w:p w14:paraId="14E7008E" w14:textId="06D6C260" w:rsidR="00AE0B78" w:rsidRDefault="00AE0B78" w:rsidP="00AE0B78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333BB5">
                              <w:t>04/2013 -</w:t>
                            </w:r>
                            <w:r w:rsidR="00333BB5" w:rsidRPr="00333BB5">
                              <w:t xml:space="preserve"> 02/2014</w:t>
                            </w:r>
                          </w:p>
                          <w:p w14:paraId="7D0D0DF1" w14:textId="6FF8124E" w:rsidR="00AE0B78" w:rsidRDefault="00AE0B78" w:rsidP="00AE0B78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="00333BB5" w:rsidRPr="00333BB5">
                              <w:t>Kjellberg</w:t>
                            </w:r>
                            <w:proofErr w:type="spellEnd"/>
                            <w:r w:rsidR="00333BB5" w:rsidRPr="00333BB5">
                              <w:t xml:space="preserve"> GmbH</w:t>
                            </w:r>
                          </w:p>
                          <w:p w14:paraId="78DCC5E4" w14:textId="7042697D" w:rsidR="00AE0B78" w:rsidRDefault="00AE0B78" w:rsidP="00AE0B78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333BB5" w:rsidRPr="00333BB5">
                              <w:t>Softwareentwickler, Projektleitung</w:t>
                            </w:r>
                          </w:p>
                          <w:p w14:paraId="48A0B908" w14:textId="77777777" w:rsidR="00AE0B78" w:rsidRDefault="00AE0B78" w:rsidP="00AE0B78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58E755D3" w14:textId="1A275FE0" w:rsidR="00AE0B78" w:rsidRPr="002A21C7" w:rsidRDefault="00AE0B78" w:rsidP="00AE0B78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333BB5" w:rsidRPr="00333BB5">
                              <w:t xml:space="preserve">Python, </w:t>
                            </w:r>
                            <w:proofErr w:type="spellStart"/>
                            <w:r w:rsidR="00333BB5" w:rsidRPr="00333BB5">
                              <w:t>OpenERP</w:t>
                            </w:r>
                            <w:proofErr w:type="spellEnd"/>
                            <w:r w:rsidR="00333BB5" w:rsidRPr="00333BB5">
                              <w:t xml:space="preserve"> 7, </w:t>
                            </w:r>
                            <w:proofErr w:type="spellStart"/>
                            <w:r w:rsidR="00333BB5" w:rsidRPr="00333BB5">
                              <w:t>PostqreSQL</w:t>
                            </w:r>
                            <w:proofErr w:type="spellEnd"/>
                            <w:r w:rsidR="00333BB5" w:rsidRPr="00333BB5">
                              <w:t>, Oracle</w:t>
                            </w:r>
                          </w:p>
                          <w:p w14:paraId="459716C5" w14:textId="77777777" w:rsidR="00333BB5" w:rsidRDefault="00AE0B78" w:rsidP="00333BB5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>
                              <w:t xml:space="preserve">          </w:t>
                            </w:r>
                            <w:r w:rsidR="00333BB5">
                              <w:t xml:space="preserve">Datenmigration von </w:t>
                            </w:r>
                            <w:proofErr w:type="spellStart"/>
                            <w:r w:rsidR="00333BB5">
                              <w:t>Infor</w:t>
                            </w:r>
                            <w:proofErr w:type="spellEnd"/>
                            <w:r w:rsidR="00333BB5">
                              <w:t xml:space="preserve"> auf </w:t>
                            </w:r>
                            <w:proofErr w:type="spellStart"/>
                            <w:r w:rsidR="00333BB5">
                              <w:t>OpenERP</w:t>
                            </w:r>
                            <w:proofErr w:type="spellEnd"/>
                            <w:r w:rsidR="00333BB5">
                              <w:t xml:space="preserve"> 7</w:t>
                            </w:r>
                          </w:p>
                          <w:p w14:paraId="5051583C" w14:textId="1EC90D57" w:rsidR="00333BB5" w:rsidRDefault="00333BB5" w:rsidP="00333BB5">
                            <w:pPr>
                              <w:ind w:firstLine="1985"/>
                            </w:pPr>
                            <w:r>
                              <w:t>- Prozessanalyse</w:t>
                            </w:r>
                          </w:p>
                          <w:p w14:paraId="5BB2D960" w14:textId="22117A5B" w:rsidR="00333BB5" w:rsidRDefault="00333BB5" w:rsidP="00333BB5">
                            <w:pPr>
                              <w:ind w:firstLine="1985"/>
                            </w:pPr>
                            <w:r>
                              <w:t>- Dokumentation</w:t>
                            </w:r>
                          </w:p>
                          <w:p w14:paraId="0A105822" w14:textId="77777777" w:rsidR="00333BB5" w:rsidRDefault="00333BB5" w:rsidP="00333BB5">
                            <w:pPr>
                              <w:ind w:firstLine="1985"/>
                            </w:pPr>
                            <w:r>
                              <w:t xml:space="preserve">- Implementierung und Design der </w:t>
                            </w:r>
                          </w:p>
                          <w:p w14:paraId="774A2112" w14:textId="3011CD92" w:rsidR="00333BB5" w:rsidRDefault="00333BB5" w:rsidP="00333BB5">
                            <w:pPr>
                              <w:ind w:firstLine="2127"/>
                            </w:pPr>
                            <w:r>
                              <w:t>Migrationsalgorithmen</w:t>
                            </w:r>
                          </w:p>
                          <w:p w14:paraId="51E64105" w14:textId="77777777" w:rsidR="00951023" w:rsidRDefault="00951023" w:rsidP="00951023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6C22FA3E" w14:textId="42A16B1D" w:rsidR="00AE0B78" w:rsidRDefault="00AE0B78" w:rsidP="00333BB5"/>
                          <w:p w14:paraId="0393D6A8" w14:textId="5678C048" w:rsidR="00951023" w:rsidRDefault="00951023" w:rsidP="00951023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10/2012 -</w:t>
                            </w:r>
                            <w:r w:rsidRPr="00951023">
                              <w:t xml:space="preserve"> 03/2013</w:t>
                            </w:r>
                          </w:p>
                          <w:p w14:paraId="599E91EB" w14:textId="1B47FDE1" w:rsidR="00951023" w:rsidRDefault="00951023" w:rsidP="00951023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Pr="00951023">
                              <w:t>Kjellberg</w:t>
                            </w:r>
                            <w:proofErr w:type="spellEnd"/>
                            <w:r w:rsidRPr="00951023">
                              <w:t xml:space="preserve"> GmbH</w:t>
                            </w:r>
                          </w:p>
                          <w:p w14:paraId="3350C8A0" w14:textId="52013D61" w:rsidR="00951023" w:rsidRDefault="00951023" w:rsidP="00951023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951023">
                              <w:t>Softwareentwickler, Tester</w:t>
                            </w:r>
                          </w:p>
                          <w:p w14:paraId="3D2D7D50" w14:textId="77777777" w:rsidR="00951023" w:rsidRDefault="00951023" w:rsidP="00951023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152D4214" w14:textId="7B5C3BD3" w:rsidR="00951023" w:rsidRPr="002A21C7" w:rsidRDefault="00951023" w:rsidP="00951023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Pr="00951023">
                              <w:t xml:space="preserve">Python, </w:t>
                            </w:r>
                            <w:proofErr w:type="spellStart"/>
                            <w:r w:rsidRPr="00951023">
                              <w:t>OpenERP</w:t>
                            </w:r>
                            <w:proofErr w:type="spellEnd"/>
                            <w:r w:rsidRPr="00951023">
                              <w:t xml:space="preserve"> 7, YAML – Test, Modulentwicklung</w:t>
                            </w:r>
                          </w:p>
                          <w:p w14:paraId="1707A1F2" w14:textId="77777777" w:rsidR="00951023" w:rsidRDefault="00951023" w:rsidP="00951023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>
                              <w:t xml:space="preserve">          Ablösung des </w:t>
                            </w:r>
                            <w:proofErr w:type="spellStart"/>
                            <w:r>
                              <w:t>Infor</w:t>
                            </w:r>
                            <w:proofErr w:type="spellEnd"/>
                            <w:r>
                              <w:t xml:space="preserve"> basierenden </w:t>
                            </w:r>
                          </w:p>
                          <w:p w14:paraId="51F69179" w14:textId="1ADC8F37" w:rsidR="00951023" w:rsidRDefault="00951023" w:rsidP="00951023">
                            <w:pPr>
                              <w:ind w:firstLine="1985"/>
                            </w:pPr>
                            <w:r>
                              <w:t xml:space="preserve">Warenwirtschaftssystem auf </w:t>
                            </w:r>
                            <w:proofErr w:type="spellStart"/>
                            <w:r>
                              <w:t>OpenERP</w:t>
                            </w:r>
                            <w:proofErr w:type="spellEnd"/>
                          </w:p>
                          <w:p w14:paraId="7991B2EF" w14:textId="77777777" w:rsidR="00951023" w:rsidRDefault="00951023" w:rsidP="00951023">
                            <w:pPr>
                              <w:ind w:firstLine="1985"/>
                            </w:pPr>
                            <w:r>
                              <w:t xml:space="preserve">- Datenbankdesign und Implementierung </w:t>
                            </w:r>
                          </w:p>
                          <w:p w14:paraId="7B37B289" w14:textId="658A7BB3" w:rsidR="00951023" w:rsidRDefault="00951023" w:rsidP="00951023">
                            <w:pPr>
                              <w:ind w:firstLine="2127"/>
                            </w:pPr>
                            <w:r>
                              <w:t>neuer Features</w:t>
                            </w:r>
                          </w:p>
                          <w:p w14:paraId="22C91AF9" w14:textId="30E45D4F" w:rsidR="00951023" w:rsidRDefault="00951023" w:rsidP="00951023">
                            <w:pPr>
                              <w:ind w:firstLine="1985"/>
                            </w:pPr>
                            <w:r>
                              <w:t>- Prozessanalyse</w:t>
                            </w:r>
                          </w:p>
                          <w:p w14:paraId="181C76D6" w14:textId="43DC6814" w:rsidR="00951023" w:rsidRDefault="00951023" w:rsidP="00951023">
                            <w:pPr>
                              <w:ind w:firstLine="1985"/>
                            </w:pPr>
                            <w:r>
                              <w:t>- Implementierung automatischer Testfälle</w:t>
                            </w:r>
                          </w:p>
                          <w:p w14:paraId="0CB86C0E" w14:textId="77777777" w:rsidR="00951023" w:rsidRDefault="00951023" w:rsidP="00951023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1994FBFD" w14:textId="10BD8727" w:rsidR="00951023" w:rsidRDefault="00951023" w:rsidP="00951023"/>
                          <w:p w14:paraId="68E09DA4" w14:textId="1057BF1E" w:rsidR="00951023" w:rsidRDefault="00951023" w:rsidP="00951023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E53064">
                              <w:t>01/2010 -</w:t>
                            </w:r>
                            <w:r w:rsidR="00E53064" w:rsidRPr="00E53064">
                              <w:t xml:space="preserve"> 11/2012</w:t>
                            </w:r>
                          </w:p>
                          <w:p w14:paraId="0C0C8CF9" w14:textId="7F995812" w:rsidR="00951023" w:rsidRDefault="00951023" w:rsidP="00951023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5888F19D" w14:textId="5BD04156" w:rsidR="00951023" w:rsidRDefault="00951023" w:rsidP="00951023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E53064" w:rsidRPr="00E53064">
                              <w:t>Softwareentwickler, Prozessanalyse</w:t>
                            </w:r>
                          </w:p>
                          <w:p w14:paraId="18AA06FA" w14:textId="77777777" w:rsidR="00951023" w:rsidRDefault="00951023" w:rsidP="00951023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4DDA70B9" w14:textId="55D31A46" w:rsidR="00951023" w:rsidRPr="002A21C7" w:rsidRDefault="00951023" w:rsidP="00951023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E53064" w:rsidRPr="00E53064">
                              <w:t>Delphi</w:t>
                            </w:r>
                          </w:p>
                          <w:p w14:paraId="410C74F1" w14:textId="77777777" w:rsidR="00E53064" w:rsidRDefault="00951023" w:rsidP="00E53064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>
                              <w:t xml:space="preserve">          </w:t>
                            </w:r>
                            <w:r w:rsidR="00E53064" w:rsidRPr="00E53064">
                              <w:t xml:space="preserve">Portierung und Weiterentwicklung eines </w:t>
                            </w:r>
                          </w:p>
                          <w:p w14:paraId="45647C98" w14:textId="3699D292" w:rsidR="008A36CE" w:rsidRDefault="00E53064" w:rsidP="008A36CE">
                            <w:pPr>
                              <w:ind w:firstLine="1985"/>
                            </w:pPr>
                            <w:r w:rsidRPr="00E53064">
                              <w:t>Workflowsystems in die Hauseigene</w:t>
                            </w:r>
                            <w:r w:rsidR="008A36CE" w:rsidRPr="008A36CE">
                              <w:t xml:space="preserve"> </w:t>
                            </w:r>
                            <w:r w:rsidR="008A36CE">
                              <w:t>Softwarelösungen</w:t>
                            </w:r>
                          </w:p>
                          <w:p w14:paraId="3B0CB659" w14:textId="5EF24CAC" w:rsidR="008A36CE" w:rsidRDefault="008A36CE" w:rsidP="008A36CE">
                            <w:pPr>
                              <w:ind w:firstLine="1985"/>
                            </w:pPr>
                            <w:r>
                              <w:t>- Datenbankdesign und Implementierung</w:t>
                            </w:r>
                          </w:p>
                          <w:p w14:paraId="71BC5A15" w14:textId="10744CD0" w:rsidR="008A36CE" w:rsidRDefault="008A36CE" w:rsidP="008A36CE">
                            <w:pPr>
                              <w:ind w:firstLine="1985"/>
                            </w:pPr>
                            <w:r>
                              <w:t>- Systemdesign</w:t>
                            </w:r>
                          </w:p>
                          <w:p w14:paraId="61D8CB17" w14:textId="58B3715F" w:rsidR="008A36CE" w:rsidRDefault="008A36CE" w:rsidP="008A36CE">
                            <w:pPr>
                              <w:ind w:firstLine="1985"/>
                            </w:pPr>
                            <w:r>
                              <w:t>- Weiterentwicklung</w:t>
                            </w:r>
                          </w:p>
                          <w:p w14:paraId="54F42E1C" w14:textId="771130FC" w:rsidR="008A36CE" w:rsidRDefault="008A36CE" w:rsidP="008A36CE">
                            <w:pPr>
                              <w:ind w:firstLine="1985"/>
                            </w:pPr>
                            <w:r>
                              <w:t>- Prozessanalyse</w:t>
                            </w:r>
                          </w:p>
                          <w:p w14:paraId="4901082A" w14:textId="6C051338" w:rsidR="00DC3EC0" w:rsidRDefault="00DC3EC0" w:rsidP="00DC3EC0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237ED1">
                              <w:t>01/2009 -</w:t>
                            </w:r>
                            <w:r w:rsidR="00237ED1" w:rsidRPr="00237ED1">
                              <w:t xml:space="preserve"> 05/2010</w:t>
                            </w:r>
                          </w:p>
                          <w:p w14:paraId="47A3114B" w14:textId="7C317F14" w:rsidR="00DC3EC0" w:rsidRDefault="00DC3EC0" w:rsidP="00DC3EC0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237ED1" w:rsidRPr="00237ED1">
                              <w:t>Stadtwerke Finsterwalde GmbH</w:t>
                            </w:r>
                          </w:p>
                          <w:p w14:paraId="55DB4283" w14:textId="1321FD54" w:rsidR="00DC3EC0" w:rsidRDefault="00DC3EC0" w:rsidP="00DC3EC0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237ED1" w:rsidRPr="00237ED1">
                              <w:t>Softwareentwickler, Prozessanalyse</w:t>
                            </w:r>
                          </w:p>
                          <w:p w14:paraId="57937461" w14:textId="77777777" w:rsidR="00DC3EC0" w:rsidRDefault="00DC3EC0" w:rsidP="00DC3EC0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4EE49071" w14:textId="187C8250" w:rsidR="00DC3EC0" w:rsidRPr="002A21C7" w:rsidRDefault="00DC3EC0" w:rsidP="00DC3EC0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237ED1" w:rsidRPr="00237ED1">
                              <w:t>VB, Delphi</w:t>
                            </w:r>
                          </w:p>
                          <w:p w14:paraId="1C811C29" w14:textId="77777777" w:rsidR="00237ED1" w:rsidRDefault="00DC3EC0" w:rsidP="00237ED1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>
                              <w:t xml:space="preserve">          </w:t>
                            </w:r>
                            <w:r w:rsidR="00237ED1">
                              <w:t xml:space="preserve">Entwicklung </w:t>
                            </w:r>
                            <w:proofErr w:type="gramStart"/>
                            <w:r w:rsidR="00237ED1">
                              <w:t>eines Arbeitsablaufsystem</w:t>
                            </w:r>
                            <w:proofErr w:type="gramEnd"/>
                            <w:r w:rsidR="00237ED1">
                              <w:t xml:space="preserve"> (Workflow)</w:t>
                            </w:r>
                          </w:p>
                          <w:p w14:paraId="2022007A" w14:textId="1D278C6C" w:rsidR="00237ED1" w:rsidRDefault="00237ED1" w:rsidP="00237ED1">
                            <w:pPr>
                              <w:ind w:firstLine="1985"/>
                            </w:pPr>
                            <w:r>
                              <w:t>- Pflege des Access-basierenden CRM-Systems</w:t>
                            </w:r>
                          </w:p>
                          <w:p w14:paraId="537908E8" w14:textId="1142D03F" w:rsidR="00237ED1" w:rsidRDefault="00237ED1" w:rsidP="00237ED1">
                            <w:pPr>
                              <w:ind w:firstLine="1985"/>
                            </w:pPr>
                            <w:r>
                              <w:t>- Portierung und Weiterentwicklung in Delphi</w:t>
                            </w:r>
                          </w:p>
                          <w:p w14:paraId="65579C26" w14:textId="4B3BBF87" w:rsidR="00237ED1" w:rsidRDefault="00237ED1" w:rsidP="00237ED1">
                            <w:pPr>
                              <w:ind w:firstLine="1985"/>
                            </w:pPr>
                            <w:r>
                              <w:t>- Prozessanalyse</w:t>
                            </w:r>
                          </w:p>
                          <w:p w14:paraId="635217A0" w14:textId="77777777" w:rsidR="00237ED1" w:rsidRDefault="00237ED1" w:rsidP="00237ED1">
                            <w:pPr>
                              <w:ind w:firstLine="1985"/>
                            </w:pPr>
                            <w:r>
                              <w:t xml:space="preserve">- Entwicklung, Design und Implementation der </w:t>
                            </w:r>
                          </w:p>
                          <w:p w14:paraId="6D0E3EE9" w14:textId="5F61539A" w:rsidR="00237ED1" w:rsidRDefault="00237ED1" w:rsidP="00237ED1">
                            <w:pPr>
                              <w:ind w:firstLine="2127"/>
                            </w:pPr>
                            <w:r>
                              <w:t>Software</w:t>
                            </w:r>
                          </w:p>
                          <w:p w14:paraId="33D12C2A" w14:textId="77777777" w:rsidR="00237ED1" w:rsidRDefault="00237ED1" w:rsidP="00237ED1">
                            <w:pPr>
                              <w:ind w:firstLine="1985"/>
                            </w:pPr>
                            <w:r>
                              <w:t xml:space="preserve">- Implementierung eines konfigurierbaren </w:t>
                            </w:r>
                          </w:p>
                          <w:p w14:paraId="56905A11" w14:textId="7A980C57" w:rsidR="00237ED1" w:rsidRDefault="00237ED1" w:rsidP="00237ED1">
                            <w:pPr>
                              <w:ind w:firstLine="2127"/>
                            </w:pPr>
                            <w:r>
                              <w:t>Arbeitsablaufsystems (Workflow)</w:t>
                            </w:r>
                          </w:p>
                          <w:p w14:paraId="361E5194" w14:textId="77777777" w:rsidR="00237ED1" w:rsidRDefault="00237ED1" w:rsidP="00237ED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47DCC4CD" w14:textId="7EE118CB" w:rsidR="00DC3EC0" w:rsidRDefault="00DC3EC0" w:rsidP="00237ED1"/>
                          <w:p w14:paraId="55CCED61" w14:textId="555B0054" w:rsidR="004A0240" w:rsidRDefault="004A0240" w:rsidP="004A0240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41183F">
                              <w:t>08/2009 -</w:t>
                            </w:r>
                            <w:r w:rsidR="0041183F" w:rsidRPr="0041183F">
                              <w:t xml:space="preserve"> 01/2015</w:t>
                            </w:r>
                          </w:p>
                          <w:p w14:paraId="31BB8A2A" w14:textId="3E22B6C5" w:rsidR="004A0240" w:rsidRDefault="004A0240" w:rsidP="004A0240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02B044A1" w14:textId="7504D938" w:rsidR="004A0240" w:rsidRDefault="004A0240" w:rsidP="004A0240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41183F" w:rsidRPr="0041183F">
                              <w:t>Softwareentwickler, Projektleiter</w:t>
                            </w:r>
                          </w:p>
                          <w:p w14:paraId="3F458006" w14:textId="77777777" w:rsidR="004A0240" w:rsidRDefault="004A0240" w:rsidP="004A0240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684D2E1C" w14:textId="46559127" w:rsidR="004A0240" w:rsidRPr="002A21C7" w:rsidRDefault="004A0240" w:rsidP="004A0240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41183F" w:rsidRPr="0041183F">
                              <w:t>Java</w:t>
                            </w:r>
                          </w:p>
                          <w:p w14:paraId="626FE7FE" w14:textId="77777777" w:rsidR="0041183F" w:rsidRDefault="004A0240" w:rsidP="0041183F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>
                              <w:t xml:space="preserve">          </w:t>
                            </w:r>
                            <w:r w:rsidR="0041183F">
                              <w:t>Mobile App Entwicklung (Android)</w:t>
                            </w:r>
                          </w:p>
                          <w:p w14:paraId="7A23E0F3" w14:textId="7046B5A7" w:rsidR="0041183F" w:rsidRDefault="0041183F" w:rsidP="0041183F">
                            <w:pPr>
                              <w:ind w:firstLine="1985"/>
                            </w:pPr>
                            <w:r>
                              <w:t>- Datenbankdesign und Implementierung</w:t>
                            </w:r>
                          </w:p>
                          <w:p w14:paraId="4D79B6C6" w14:textId="63B3C4B9" w:rsidR="0041183F" w:rsidRDefault="0041183F" w:rsidP="0041183F">
                            <w:pPr>
                              <w:ind w:firstLine="1985"/>
                            </w:pPr>
                            <w:r>
                              <w:t>- Prozessanalyse</w:t>
                            </w:r>
                          </w:p>
                          <w:p w14:paraId="5165A45E" w14:textId="028ECD32" w:rsidR="0041183F" w:rsidRDefault="0041183F" w:rsidP="0041183F">
                            <w:pPr>
                              <w:ind w:firstLine="1985"/>
                            </w:pPr>
                            <w:r>
                              <w:t>- Systemdesign</w:t>
                            </w:r>
                          </w:p>
                          <w:p w14:paraId="435F8D34" w14:textId="3B629E6D" w:rsidR="0041183F" w:rsidRDefault="0041183F" w:rsidP="0041183F">
                            <w:pPr>
                              <w:ind w:firstLine="1985"/>
                            </w:pPr>
                            <w:r>
                              <w:t>- Weiterentwicklung</w:t>
                            </w:r>
                          </w:p>
                          <w:p w14:paraId="43B8E2AD" w14:textId="51649C55" w:rsidR="0041183F" w:rsidRDefault="0041183F" w:rsidP="0041183F">
                            <w:pPr>
                              <w:ind w:firstLine="1985"/>
                            </w:pPr>
                            <w:r>
                              <w:t>- Wartung/Pflege</w:t>
                            </w:r>
                          </w:p>
                          <w:p w14:paraId="1BCE4678" w14:textId="77777777" w:rsidR="0041183F" w:rsidRDefault="0041183F" w:rsidP="0041183F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2B0B3AEF" w14:textId="17097F93" w:rsidR="00951023" w:rsidRDefault="00951023" w:rsidP="0041183F"/>
                          <w:p w14:paraId="2DA78971" w14:textId="27F440D3" w:rsidR="0041183F" w:rsidRDefault="0041183F" w:rsidP="0041183F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08/2009 -</w:t>
                            </w:r>
                            <w:r w:rsidRPr="0041183F">
                              <w:t xml:space="preserve"> 01/2009</w:t>
                            </w:r>
                          </w:p>
                          <w:p w14:paraId="0F5083ED" w14:textId="77777777" w:rsidR="0041183F" w:rsidRDefault="0041183F" w:rsidP="0041183F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1EE1E6B4" w14:textId="77777777" w:rsidR="0041183F" w:rsidRDefault="0041183F" w:rsidP="0041183F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41183F">
                              <w:t>Softwareentwickler, Projektleiter</w:t>
                            </w:r>
                          </w:p>
                          <w:p w14:paraId="5B5C456E" w14:textId="77777777" w:rsidR="0041183F" w:rsidRDefault="0041183F" w:rsidP="0041183F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7DE07615" w14:textId="1B0F581A" w:rsidR="0041183F" w:rsidRPr="002A21C7" w:rsidRDefault="0041183F" w:rsidP="0041183F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Pr="0041183F">
                              <w:t>PHP, MySQL</w:t>
                            </w:r>
                          </w:p>
                          <w:p w14:paraId="645A302C" w14:textId="77777777" w:rsidR="0041183F" w:rsidRDefault="0041183F" w:rsidP="0041183F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>
                              <w:t xml:space="preserve">          Webentwicklung einer Kontaktplattform für </w:t>
                            </w:r>
                          </w:p>
                          <w:p w14:paraId="63B49A8B" w14:textId="72F6FF1E" w:rsidR="0041183F" w:rsidRDefault="0041183F" w:rsidP="0041183F">
                            <w:pPr>
                              <w:ind w:firstLine="1985"/>
                            </w:pPr>
                            <w:r>
                              <w:t>KFZ-Besitzer</w:t>
                            </w:r>
                          </w:p>
                          <w:p w14:paraId="2299AF06" w14:textId="19B8308F" w:rsidR="0041183F" w:rsidRDefault="0041183F" w:rsidP="0041183F">
                            <w:pPr>
                              <w:ind w:firstLine="1985"/>
                            </w:pPr>
                            <w:r>
                              <w:t>- Datenbankdesign und Implementierung</w:t>
                            </w:r>
                          </w:p>
                          <w:p w14:paraId="7CDC3B90" w14:textId="4A2B8D3B" w:rsidR="0041183F" w:rsidRDefault="0041183F" w:rsidP="0041183F">
                            <w:pPr>
                              <w:ind w:firstLine="1985"/>
                            </w:pPr>
                            <w:r>
                              <w:t>- Prozessanalyse</w:t>
                            </w:r>
                          </w:p>
                          <w:p w14:paraId="27E600F8" w14:textId="03D5DB84" w:rsidR="0041183F" w:rsidRDefault="0041183F" w:rsidP="0041183F">
                            <w:pPr>
                              <w:ind w:firstLine="1985"/>
                            </w:pPr>
                            <w:r>
                              <w:t>- Systemdesign</w:t>
                            </w:r>
                          </w:p>
                          <w:p w14:paraId="3DBFF519" w14:textId="3E530A94" w:rsidR="0041183F" w:rsidRDefault="0041183F" w:rsidP="0041183F">
                            <w:pPr>
                              <w:ind w:firstLine="1985"/>
                            </w:pPr>
                            <w:r>
                              <w:t>- Weiterentwicklung</w:t>
                            </w:r>
                          </w:p>
                          <w:p w14:paraId="082A931B" w14:textId="12C9AF61" w:rsidR="0041183F" w:rsidRDefault="0041183F" w:rsidP="0041183F">
                            <w:pPr>
                              <w:ind w:firstLine="1985"/>
                            </w:pPr>
                            <w:r>
                              <w:t>- Wartung/Pflege</w:t>
                            </w:r>
                          </w:p>
                          <w:p w14:paraId="0D1C444C" w14:textId="7912DCFC" w:rsidR="0041183F" w:rsidRDefault="0041183F" w:rsidP="0041183F"/>
                          <w:p w14:paraId="7133EFAC" w14:textId="77777777" w:rsidR="002940A4" w:rsidRDefault="002940A4" w:rsidP="002940A4">
                            <w:pPr>
                              <w:rPr>
                                <w:b/>
                              </w:rPr>
                            </w:pPr>
                          </w:p>
                          <w:p w14:paraId="707E8D2C" w14:textId="77777777" w:rsidR="002940A4" w:rsidRDefault="002940A4" w:rsidP="002940A4">
                            <w:pPr>
                              <w:rPr>
                                <w:b/>
                              </w:rPr>
                            </w:pPr>
                          </w:p>
                          <w:p w14:paraId="0ABEB1D1" w14:textId="28AAD9C5" w:rsidR="002940A4" w:rsidRDefault="002940A4" w:rsidP="002940A4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01/2009 -</w:t>
                            </w:r>
                            <w:r w:rsidRPr="002940A4">
                              <w:t xml:space="preserve"> 11/2009</w:t>
                            </w:r>
                          </w:p>
                          <w:p w14:paraId="50B8632F" w14:textId="0BB5FDCB" w:rsidR="002940A4" w:rsidRDefault="002940A4" w:rsidP="002940A4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2940A4">
                              <w:t>Stadtwerke Finsterwalde GmbH</w:t>
                            </w:r>
                          </w:p>
                          <w:p w14:paraId="4CC1EE1F" w14:textId="09511D6F" w:rsidR="002940A4" w:rsidRDefault="002940A4" w:rsidP="002940A4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2940A4">
                              <w:t>Softwareentwickler</w:t>
                            </w:r>
                          </w:p>
                          <w:p w14:paraId="46D8F241" w14:textId="77777777" w:rsidR="002940A4" w:rsidRDefault="002940A4" w:rsidP="002940A4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0BD27D09" w14:textId="77777777" w:rsidR="002940A4" w:rsidRPr="002A21C7" w:rsidRDefault="002940A4" w:rsidP="002940A4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Pr="0041183F">
                              <w:t>PHP, MySQL</w:t>
                            </w:r>
                          </w:p>
                          <w:p w14:paraId="3D884813" w14:textId="77777777" w:rsidR="002940A4" w:rsidRDefault="002940A4" w:rsidP="002940A4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>
                              <w:t xml:space="preserve">          Pflege des CRM-Systems</w:t>
                            </w:r>
                          </w:p>
                          <w:p w14:paraId="3041D14D" w14:textId="3908051F" w:rsidR="002940A4" w:rsidRDefault="002940A4" w:rsidP="002940A4">
                            <w:pPr>
                              <w:ind w:firstLine="1985"/>
                            </w:pPr>
                            <w:r>
                              <w:t>- Pflege des Access basierenden CRM-Systems</w:t>
                            </w:r>
                          </w:p>
                          <w:p w14:paraId="68074CFD" w14:textId="03B94517" w:rsidR="002940A4" w:rsidRDefault="002940A4" w:rsidP="002940A4">
                            <w:pPr>
                              <w:ind w:firstLine="1985"/>
                            </w:pPr>
                            <w:r>
                              <w:t>- Weiterentwicklung</w:t>
                            </w:r>
                          </w:p>
                          <w:p w14:paraId="7B2173D4" w14:textId="759C3A20" w:rsidR="002940A4" w:rsidRDefault="002940A4" w:rsidP="002940A4">
                            <w:pPr>
                              <w:ind w:firstLine="1985"/>
                            </w:pPr>
                            <w:r>
                              <w:t>- Wartung/Pflege</w:t>
                            </w:r>
                          </w:p>
                          <w:p w14:paraId="78AFEBBD" w14:textId="77777777" w:rsidR="00F75910" w:rsidRDefault="00F75910" w:rsidP="00F75910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4CD70DA9" w14:textId="0F3D4B8E" w:rsidR="002940A4" w:rsidRDefault="002940A4" w:rsidP="002940A4"/>
                          <w:p w14:paraId="0B37F0C5" w14:textId="4661DE2D" w:rsidR="00F75910" w:rsidRDefault="00F75910" w:rsidP="00F75910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05/2008 -</w:t>
                            </w:r>
                            <w:r w:rsidRPr="00F75910">
                              <w:t xml:space="preserve"> 10/2008</w:t>
                            </w:r>
                          </w:p>
                          <w:p w14:paraId="7C1C78A0" w14:textId="59E4DE98" w:rsidR="00F75910" w:rsidRDefault="00F75910" w:rsidP="00F75910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6B4C81C4" w14:textId="4543ECEB" w:rsidR="00F75910" w:rsidRDefault="00F75910" w:rsidP="00F75910">
                            <w:r w:rsidRPr="00BB5999">
                              <w:rPr>
                                <w:b/>
                              </w:rPr>
                              <w:t>Tätigkeit</w:t>
                            </w:r>
                            <w:r w:rsidRPr="00BB5999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F75910">
                              <w:t>Softwareentwickler, Projektleiter</w:t>
                            </w:r>
                          </w:p>
                          <w:p w14:paraId="711B2EEA" w14:textId="77777777" w:rsidR="00F75910" w:rsidRDefault="00F75910" w:rsidP="00F75910">
                            <w:r w:rsidRPr="00FD7B53">
                              <w:rPr>
                                <w:b/>
                              </w:rPr>
                              <w:t xml:space="preserve">Kurzbeschreibung    </w:t>
                            </w:r>
                          </w:p>
                          <w:p w14:paraId="3AE3CACF" w14:textId="4D69CC72" w:rsidR="00F75910" w:rsidRPr="002A21C7" w:rsidRDefault="00F75910" w:rsidP="00F75910">
                            <w:r w:rsidRPr="002A21C7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Pr="00F75910">
                              <w:t xml:space="preserve">Java, JSP, </w:t>
                            </w:r>
                            <w:proofErr w:type="spellStart"/>
                            <w:r w:rsidRPr="00F75910">
                              <w:t>Tomcat</w:t>
                            </w:r>
                            <w:proofErr w:type="spellEnd"/>
                            <w:r w:rsidRPr="00F75910">
                              <w:t>, MySQL</w:t>
                            </w:r>
                          </w:p>
                          <w:p w14:paraId="259C6514" w14:textId="77777777" w:rsidR="00F75910" w:rsidRDefault="00F75910" w:rsidP="00F75910">
                            <w:r w:rsidRPr="0093450D">
                              <w:rPr>
                                <w:b/>
                              </w:rPr>
                              <w:t>Aufgaben</w:t>
                            </w:r>
                            <w:r w:rsidRPr="0093450D">
                              <w:tab/>
                            </w:r>
                            <w:r>
                              <w:t xml:space="preserve">          Webentwicklung einer Kontaktplattform für </w:t>
                            </w:r>
                          </w:p>
                          <w:p w14:paraId="48576633" w14:textId="7BDE896D" w:rsidR="00F75910" w:rsidRDefault="00F75910" w:rsidP="00F75910">
                            <w:pPr>
                              <w:ind w:firstLine="1985"/>
                            </w:pPr>
                            <w:r>
                              <w:t>Komponisten, Songwriter und Labels</w:t>
                            </w:r>
                          </w:p>
                          <w:p w14:paraId="5BF899DA" w14:textId="35290538" w:rsidR="00F75910" w:rsidRDefault="00F75910" w:rsidP="00F75910">
                            <w:pPr>
                              <w:ind w:firstLine="1985"/>
                            </w:pPr>
                            <w:r>
                              <w:t>- Datenbankdesign und Implementierung</w:t>
                            </w:r>
                          </w:p>
                          <w:p w14:paraId="6B332C8A" w14:textId="01BA1362" w:rsidR="00F75910" w:rsidRDefault="00F75910" w:rsidP="00F75910">
                            <w:pPr>
                              <w:ind w:firstLine="1985"/>
                            </w:pPr>
                            <w:r>
                              <w:t>- Prozessanalyse</w:t>
                            </w:r>
                          </w:p>
                          <w:p w14:paraId="25409D00" w14:textId="5A864881" w:rsidR="00F75910" w:rsidRDefault="00F75910" w:rsidP="00F75910">
                            <w:pPr>
                              <w:ind w:firstLine="1985"/>
                            </w:pPr>
                            <w:r>
                              <w:t>- Systemdesign</w:t>
                            </w:r>
                          </w:p>
                          <w:p w14:paraId="3AD3CE02" w14:textId="6C9855A7" w:rsidR="00F75910" w:rsidRDefault="00F75910" w:rsidP="00F75910">
                            <w:pPr>
                              <w:ind w:firstLine="1985"/>
                            </w:pPr>
                            <w:r>
                              <w:t>- Weiterentwicklung</w:t>
                            </w:r>
                          </w:p>
                          <w:p w14:paraId="6A9307BA" w14:textId="2B1AE1E1" w:rsidR="00F75910" w:rsidRDefault="00F75910" w:rsidP="00F75910">
                            <w:pPr>
                              <w:ind w:firstLine="1985"/>
                            </w:pPr>
                            <w:r>
                              <w:t>- Wartung/Pflege</w:t>
                            </w:r>
                          </w:p>
                          <w:p w14:paraId="2CA55DB3" w14:textId="738ECCE5" w:rsidR="00F75910" w:rsidRDefault="00F75910" w:rsidP="00F75910"/>
                          <w:p w14:paraId="500D69FA" w14:textId="77777777" w:rsidR="0041183F" w:rsidRPr="0093450D" w:rsidRDefault="0041183F" w:rsidP="00411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380D" id="Textfeld 20" o:spid="_x0000_s1035" type="#_x0000_t202" style="position:absolute;margin-left:122.95pt;margin-top:6.45pt;width:377.6pt;height:64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" filled="f" stroked="f">
                <v:textbox style="mso-next-textbox:#Textfeld 221">
                  <w:txbxContent>
                    <w:p w14:paraId="2878F24E" w14:textId="35055B5B" w:rsidR="00896205" w:rsidRPr="00E37C43" w:rsidRDefault="00896205" w:rsidP="00896205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7F03F3">
                        <w:t>11/2015 -</w:t>
                      </w:r>
                      <w:r w:rsidR="007F03F3" w:rsidRPr="007F03F3">
                        <w:t xml:space="preserve"> </w:t>
                      </w:r>
                      <w:r w:rsidR="00345B71" w:rsidRPr="00345B71">
                        <w:t>laufend</w:t>
                      </w:r>
                    </w:p>
                    <w:p w14:paraId="42F4735A" w14:textId="2891728F" w:rsidR="00896205" w:rsidRDefault="00896205" w:rsidP="00896205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7F03F3" w:rsidRPr="007F03F3">
                        <w:t xml:space="preserve">DB </w:t>
                      </w:r>
                      <w:proofErr w:type="spellStart"/>
                      <w:r w:rsidR="007F03F3" w:rsidRPr="007F03F3">
                        <w:t>Rent</w:t>
                      </w:r>
                      <w:proofErr w:type="spellEnd"/>
                      <w:r w:rsidR="007F03F3" w:rsidRPr="007F03F3">
                        <w:t xml:space="preserve"> GmbH</w:t>
                      </w:r>
                    </w:p>
                    <w:p w14:paraId="5ADEB7A9" w14:textId="4FE992D1" w:rsidR="00F35813" w:rsidRPr="007601FC" w:rsidRDefault="00896205" w:rsidP="00F35813">
                      <w:r w:rsidRPr="007601FC">
                        <w:rPr>
                          <w:b/>
                        </w:rPr>
                        <w:t>Tätigkeit</w:t>
                      </w:r>
                      <w:r w:rsidRPr="007601FC">
                        <w:rPr>
                          <w:b/>
                        </w:rPr>
                        <w:tab/>
                        <w:t xml:space="preserve">          </w:t>
                      </w:r>
                      <w:r w:rsidR="007F03F3" w:rsidRPr="007F03F3">
                        <w:t>Softwareentwicklung, Administration</w:t>
                      </w:r>
                    </w:p>
                    <w:p w14:paraId="471ED624" w14:textId="6D9501D7" w:rsidR="00F35813" w:rsidRDefault="00896205" w:rsidP="007F03F3">
                      <w:r w:rsidRPr="00345B71">
                        <w:rPr>
                          <w:b/>
                        </w:rPr>
                        <w:t xml:space="preserve">Kurzbeschreibung    </w:t>
                      </w:r>
                    </w:p>
                    <w:p w14:paraId="4A42821F" w14:textId="77777777" w:rsidR="007F03F3" w:rsidRDefault="00345B71" w:rsidP="007F03F3">
                      <w:r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ab/>
                      </w:r>
                      <w:r w:rsidR="00F35813">
                        <w:rPr>
                          <w:b/>
                        </w:rPr>
                        <w:t xml:space="preserve">          </w:t>
                      </w:r>
                      <w:r w:rsidR="007F03F3" w:rsidRPr="007F03F3">
                        <w:t xml:space="preserve">Java, Spring, </w:t>
                      </w:r>
                      <w:proofErr w:type="spellStart"/>
                      <w:r w:rsidR="007F03F3" w:rsidRPr="007F03F3">
                        <w:t>AngularJS</w:t>
                      </w:r>
                      <w:proofErr w:type="spellEnd"/>
                      <w:r w:rsidR="007F03F3" w:rsidRPr="007F03F3">
                        <w:t xml:space="preserve">, </w:t>
                      </w:r>
                      <w:proofErr w:type="spellStart"/>
                      <w:r w:rsidR="007F03F3" w:rsidRPr="007F03F3">
                        <w:t>MaterializeJS</w:t>
                      </w:r>
                      <w:proofErr w:type="spellEnd"/>
                      <w:r w:rsidR="007F03F3" w:rsidRPr="007F03F3">
                        <w:t xml:space="preserve"> </w:t>
                      </w:r>
                    </w:p>
                    <w:p w14:paraId="4594C1C6" w14:textId="77777777" w:rsidR="007F03F3" w:rsidRDefault="00896205" w:rsidP="007F03F3">
                      <w:r w:rsidRPr="007F03F3">
                        <w:rPr>
                          <w:b/>
                        </w:rPr>
                        <w:t>Aufgaben</w:t>
                      </w:r>
                      <w:r w:rsidRPr="007F03F3">
                        <w:rPr>
                          <w:b/>
                        </w:rPr>
                        <w:tab/>
                      </w:r>
                      <w:r w:rsidR="007F03F3"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="007F03F3" w:rsidRPr="007F03F3">
                        <w:t>Enwicklung</w:t>
                      </w:r>
                      <w:proofErr w:type="spellEnd"/>
                      <w:r w:rsidR="007F03F3" w:rsidRPr="007F03F3">
                        <w:t xml:space="preserve"> einer Pflegeoberfläche zur Konfiguration</w:t>
                      </w:r>
                    </w:p>
                    <w:p w14:paraId="574CF6D6" w14:textId="76DAAEAE" w:rsidR="007F03F3" w:rsidRPr="007F03F3" w:rsidRDefault="007F03F3" w:rsidP="007F03F3">
                      <w:pPr>
                        <w:ind w:firstLine="1985"/>
                      </w:pPr>
                      <w:r w:rsidRPr="007F03F3">
                        <w:t xml:space="preserve">einer </w:t>
                      </w:r>
                      <w:proofErr w:type="spellStart"/>
                      <w:r w:rsidRPr="007F03F3">
                        <w:t>Carsharing</w:t>
                      </w:r>
                      <w:proofErr w:type="spellEnd"/>
                      <w:r w:rsidRPr="007F03F3">
                        <w:t xml:space="preserve"> Software</w:t>
                      </w:r>
                    </w:p>
                    <w:p w14:paraId="3EA64430" w14:textId="59608F3D" w:rsidR="007F03F3" w:rsidRDefault="007F03F3" w:rsidP="007F03F3">
                      <w:pPr>
                        <w:ind w:firstLine="1985"/>
                      </w:pPr>
                      <w:r>
                        <w:t xml:space="preserve">- </w:t>
                      </w:r>
                      <w:r w:rsidRPr="007F03F3">
                        <w:t>Konzipierung und Realisierung</w:t>
                      </w:r>
                    </w:p>
                    <w:p w14:paraId="6864018E" w14:textId="77777777" w:rsidR="007F03F3" w:rsidRPr="007F03F3" w:rsidRDefault="007F03F3" w:rsidP="007F03F3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2FC070DF" w14:textId="77777777" w:rsidR="00DD7CA1" w:rsidRDefault="00DD7CA1" w:rsidP="00DD7CA1">
                      <w:pPr>
                        <w:rPr>
                          <w:b/>
                        </w:rPr>
                      </w:pPr>
                    </w:p>
                    <w:p w14:paraId="5B572A3F" w14:textId="05A2683A" w:rsidR="000E3A44" w:rsidRDefault="00D52717" w:rsidP="00F13F6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FE023D">
                        <w:t>03/2016 -</w:t>
                      </w:r>
                      <w:r w:rsidR="00FE023D" w:rsidRPr="00FE023D">
                        <w:t xml:space="preserve"> 05/2016</w:t>
                      </w:r>
                    </w:p>
                    <w:p w14:paraId="0FC642E7" w14:textId="30EB4689" w:rsidR="00D52717" w:rsidRPr="004272B1" w:rsidRDefault="00D52717" w:rsidP="00F13F61">
                      <w:pPr>
                        <w:rPr>
                          <w:b/>
                        </w:rPr>
                      </w:pPr>
                      <w:r w:rsidRPr="004272B1">
                        <w:rPr>
                          <w:b/>
                        </w:rPr>
                        <w:t>Firma/ORT</w:t>
                      </w:r>
                      <w:r w:rsidRPr="004272B1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="00FE023D" w:rsidRPr="00FE023D">
                        <w:t>Univention</w:t>
                      </w:r>
                      <w:proofErr w:type="spellEnd"/>
                      <w:r w:rsidR="00FE023D" w:rsidRPr="00FE023D">
                        <w:t xml:space="preserve"> GmbH</w:t>
                      </w:r>
                    </w:p>
                    <w:p w14:paraId="43A62A0D" w14:textId="77777777" w:rsidR="00FE023D" w:rsidRPr="00FE023D" w:rsidRDefault="00D52717" w:rsidP="00FE023D">
                      <w:r w:rsidRPr="00FE023D">
                        <w:rPr>
                          <w:b/>
                        </w:rPr>
                        <w:t>Tätigkeit</w:t>
                      </w:r>
                      <w:r w:rsidRPr="00FE023D">
                        <w:rPr>
                          <w:b/>
                        </w:rPr>
                        <w:tab/>
                        <w:t xml:space="preserve">          </w:t>
                      </w:r>
                      <w:r w:rsidR="00FE023D" w:rsidRPr="00FE023D">
                        <w:t xml:space="preserve">Administration, Datenmigration </w:t>
                      </w:r>
                    </w:p>
                    <w:p w14:paraId="3B515B38" w14:textId="58A81993" w:rsidR="001B757B" w:rsidRPr="007601FC" w:rsidRDefault="00D52717" w:rsidP="00FE023D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Kurzbeschreibung</w:t>
                      </w:r>
                      <w:r>
                        <w:rPr>
                          <w:b/>
                        </w:rPr>
                        <w:t xml:space="preserve">    </w:t>
                      </w:r>
                    </w:p>
                    <w:p w14:paraId="7C4FDC36" w14:textId="77777777" w:rsidR="00FE023D" w:rsidRDefault="00D52717" w:rsidP="00FE023D">
                      <w:r w:rsidRPr="007601FC">
                        <w:rPr>
                          <w:b/>
                        </w:rPr>
                        <w:t>Fähigkeiten</w:t>
                      </w:r>
                      <w:r w:rsidRPr="007601FC">
                        <w:rPr>
                          <w:b/>
                        </w:rPr>
                        <w:tab/>
                      </w:r>
                      <w:r w:rsidRPr="007601FC">
                        <w:t xml:space="preserve"> </w:t>
                      </w:r>
                      <w:r w:rsidR="000E3A44" w:rsidRPr="007601FC">
                        <w:t xml:space="preserve">         </w:t>
                      </w:r>
                      <w:r w:rsidR="00FE023D" w:rsidRPr="00FE023D">
                        <w:t>Odoo9, OpenERP6</w:t>
                      </w:r>
                    </w:p>
                    <w:p w14:paraId="769C454B" w14:textId="77777777" w:rsidR="00FE023D" w:rsidRPr="00FE023D" w:rsidRDefault="00D52717" w:rsidP="00FE023D">
                      <w:r w:rsidRPr="00FE023D">
                        <w:rPr>
                          <w:b/>
                        </w:rPr>
                        <w:t>Aufgaben</w:t>
                      </w:r>
                      <w:r w:rsidRPr="00FE023D">
                        <w:rPr>
                          <w:b/>
                        </w:rPr>
                        <w:tab/>
                        <w:t xml:space="preserve">          </w:t>
                      </w:r>
                      <w:r w:rsidR="00FE023D" w:rsidRPr="00FE023D">
                        <w:t>Migration von OpenERP6 zu Odoo9</w:t>
                      </w:r>
                    </w:p>
                    <w:p w14:paraId="641B4FB8" w14:textId="17BDECDC" w:rsidR="00FE023D" w:rsidRPr="00FE023D" w:rsidRDefault="00FE023D" w:rsidP="00FE023D">
                      <w:pPr>
                        <w:ind w:left="1985"/>
                      </w:pPr>
                      <w:r>
                        <w:t xml:space="preserve">- </w:t>
                      </w:r>
                      <w:r w:rsidRPr="00FE023D">
                        <w:t>Konzipierung und Realisierung</w:t>
                      </w:r>
                    </w:p>
                    <w:p w14:paraId="345AE41A" w14:textId="77777777" w:rsidR="00FE023D" w:rsidRDefault="00FE023D" w:rsidP="00FE023D">
                      <w:pPr>
                        <w:ind w:left="1985"/>
                      </w:pPr>
                      <w:r>
                        <w:t xml:space="preserve">- </w:t>
                      </w:r>
                      <w:r w:rsidRPr="00FE023D">
                        <w:t xml:space="preserve">Anforderungsanalyse in Zusammenarbeit mit dem </w:t>
                      </w:r>
                    </w:p>
                    <w:p w14:paraId="06CE4141" w14:textId="1DED95AF" w:rsidR="00FE023D" w:rsidRDefault="00FE023D" w:rsidP="00FE023D">
                      <w:pPr>
                        <w:ind w:left="1985" w:firstLine="142"/>
                      </w:pPr>
                      <w:r w:rsidRPr="00FE023D">
                        <w:t>Kunden</w:t>
                      </w:r>
                    </w:p>
                    <w:p w14:paraId="7FF0C3D5" w14:textId="77777777" w:rsidR="00A00816" w:rsidRPr="00FE023D" w:rsidRDefault="00A00816" w:rsidP="00A00816">
                      <w:pPr>
                        <w:pBdr>
                          <w:bottom w:val="single" w:sz="4" w:space="1" w:color="auto"/>
                        </w:pBdr>
                        <w:ind w:left="1985" w:hanging="1985"/>
                      </w:pPr>
                    </w:p>
                    <w:p w14:paraId="653D21AA" w14:textId="77777777" w:rsidR="00DD7CA1" w:rsidRPr="00FE023D" w:rsidRDefault="00DD7CA1" w:rsidP="00A8074D">
                      <w:pPr>
                        <w:rPr>
                          <w:b/>
                        </w:rPr>
                      </w:pPr>
                    </w:p>
                    <w:p w14:paraId="381610D9" w14:textId="5E368F63" w:rsidR="00D52717" w:rsidRPr="00E37C43" w:rsidRDefault="00D52717" w:rsidP="00A8074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A00816">
                        <w:t>08/2015 -</w:t>
                      </w:r>
                      <w:r w:rsidR="00A00816" w:rsidRPr="00A00816">
                        <w:t xml:space="preserve"> 11/2015</w:t>
                      </w:r>
                    </w:p>
                    <w:p w14:paraId="7AD05202" w14:textId="2002B13A" w:rsidR="00AC2A2E" w:rsidRDefault="00D52717" w:rsidP="007E6B6D">
                      <w:r w:rsidRPr="004272B1">
                        <w:rPr>
                          <w:b/>
                        </w:rPr>
                        <w:t>Firma/ORT</w:t>
                      </w:r>
                      <w:r w:rsidRPr="004272B1">
                        <w:rPr>
                          <w:b/>
                        </w:rPr>
                        <w:tab/>
                        <w:t xml:space="preserve">          </w:t>
                      </w:r>
                      <w:r w:rsidR="00A00816" w:rsidRPr="00A00816">
                        <w:t xml:space="preserve">DB </w:t>
                      </w:r>
                      <w:proofErr w:type="spellStart"/>
                      <w:r w:rsidR="00A00816" w:rsidRPr="00A00816">
                        <w:t>Rent</w:t>
                      </w:r>
                      <w:proofErr w:type="spellEnd"/>
                      <w:r w:rsidR="00A00816" w:rsidRPr="00A00816">
                        <w:t xml:space="preserve"> GmbH</w:t>
                      </w:r>
                    </w:p>
                    <w:p w14:paraId="2A818D67" w14:textId="6BB4AA52" w:rsidR="00AC2A2E" w:rsidRPr="00AC2A2E" w:rsidRDefault="00D52717" w:rsidP="00AC2A2E">
                      <w:r w:rsidRPr="00AC2A2E">
                        <w:rPr>
                          <w:b/>
                        </w:rPr>
                        <w:t>Tätigkeit</w:t>
                      </w:r>
                      <w:r w:rsidRPr="00AC2A2E">
                        <w:rPr>
                          <w:b/>
                        </w:rPr>
                        <w:tab/>
                        <w:t xml:space="preserve">          </w:t>
                      </w:r>
                      <w:r w:rsidR="00A00816" w:rsidRPr="00A00816">
                        <w:t>Softwareentwicklung, Administration</w:t>
                      </w:r>
                    </w:p>
                    <w:p w14:paraId="5E43F26F" w14:textId="0B03D46A" w:rsidR="00D52717" w:rsidRPr="004272B1" w:rsidRDefault="00D52717" w:rsidP="00A00816">
                      <w:r w:rsidRPr="004272B1">
                        <w:rPr>
                          <w:b/>
                        </w:rPr>
                        <w:t xml:space="preserve">Kurzbeschreibung    </w:t>
                      </w:r>
                    </w:p>
                    <w:p w14:paraId="09B4305A" w14:textId="54C5A1CB" w:rsidR="00D52717" w:rsidRPr="007601FC" w:rsidRDefault="00D52717" w:rsidP="00A00816">
                      <w:pPr>
                        <w:ind w:left="1985" w:hanging="1985"/>
                      </w:pPr>
                      <w:r w:rsidRPr="004272B1">
                        <w:rPr>
                          <w:b/>
                        </w:rPr>
                        <w:t>Fähigkeiten</w:t>
                      </w:r>
                      <w:r w:rsidRPr="004272B1">
                        <w:rPr>
                          <w:b/>
                        </w:rPr>
                        <w:tab/>
                      </w:r>
                      <w:r w:rsidR="00A00816" w:rsidRPr="00A00816">
                        <w:t xml:space="preserve">Python, </w:t>
                      </w:r>
                      <w:proofErr w:type="spellStart"/>
                      <w:r w:rsidR="00A00816" w:rsidRPr="00A00816">
                        <w:t>Odoo</w:t>
                      </w:r>
                      <w:proofErr w:type="spellEnd"/>
                      <w:r w:rsidR="00A00816" w:rsidRPr="00A00816">
                        <w:t xml:space="preserve"> </w:t>
                      </w:r>
                    </w:p>
                    <w:p w14:paraId="30D9576A" w14:textId="77777777" w:rsidR="00A00816" w:rsidRDefault="00D52717" w:rsidP="00A00816">
                      <w:pPr>
                        <w:ind w:left="1985" w:hanging="1985"/>
                      </w:pPr>
                      <w:r w:rsidRPr="00AC2A2E">
                        <w:rPr>
                          <w:b/>
                        </w:rPr>
                        <w:t xml:space="preserve">Aufgaben                  </w:t>
                      </w:r>
                      <w:r w:rsidR="00AC2A2E" w:rsidRPr="00AC2A2E">
                        <w:rPr>
                          <w:b/>
                        </w:rPr>
                        <w:t xml:space="preserve">  </w:t>
                      </w:r>
                      <w:proofErr w:type="spellStart"/>
                      <w:r w:rsidR="00A00816">
                        <w:t>Enwicklung</w:t>
                      </w:r>
                      <w:proofErr w:type="spellEnd"/>
                      <w:r w:rsidR="00A00816">
                        <w:t xml:space="preserve"> </w:t>
                      </w:r>
                      <w:proofErr w:type="gramStart"/>
                      <w:r w:rsidR="00A00816">
                        <w:t>eines Kundenportal</w:t>
                      </w:r>
                      <w:proofErr w:type="gramEnd"/>
                    </w:p>
                    <w:p w14:paraId="1CFB5BB2" w14:textId="2CF8A42D" w:rsidR="00A00816" w:rsidRDefault="00A00816" w:rsidP="005C31DF">
                      <w:pPr>
                        <w:ind w:left="1985"/>
                      </w:pPr>
                      <w:r>
                        <w:t>Konzipierung und Realisierung</w:t>
                      </w:r>
                    </w:p>
                    <w:p w14:paraId="188908D1" w14:textId="77777777" w:rsidR="005C31DF" w:rsidRDefault="005C31DF" w:rsidP="005C31DF">
                      <w:pPr>
                        <w:ind w:left="1985"/>
                      </w:pPr>
                      <w:r>
                        <w:t xml:space="preserve">- </w:t>
                      </w:r>
                      <w:r w:rsidR="00A00816">
                        <w:t xml:space="preserve">Anforderungsanalyse in Zusammenarbeit mit dem </w:t>
                      </w:r>
                    </w:p>
                    <w:p w14:paraId="71F97B80" w14:textId="6C81F59E" w:rsidR="00A00816" w:rsidRDefault="005C31DF" w:rsidP="005C31DF">
                      <w:pPr>
                        <w:ind w:left="1985"/>
                      </w:pPr>
                      <w:r>
                        <w:t xml:space="preserve">- </w:t>
                      </w:r>
                      <w:r w:rsidR="00A00816">
                        <w:t>Kunden und Kundenbetreuer</w:t>
                      </w:r>
                    </w:p>
                    <w:p w14:paraId="50B8A2E9" w14:textId="77777777" w:rsidR="005C31DF" w:rsidRDefault="005C31DF" w:rsidP="005C31DF">
                      <w:pPr>
                        <w:pBdr>
                          <w:bottom w:val="single" w:sz="4" w:space="1" w:color="auto"/>
                        </w:pBdr>
                        <w:ind w:left="1985" w:hanging="1985"/>
                      </w:pPr>
                    </w:p>
                    <w:p w14:paraId="104F9350" w14:textId="77777777" w:rsidR="00FF4E28" w:rsidRPr="00AC2A2E" w:rsidRDefault="00FF4E28" w:rsidP="00A0451B">
                      <w:pPr>
                        <w:rPr>
                          <w:b/>
                        </w:rPr>
                      </w:pPr>
                    </w:p>
                    <w:p w14:paraId="39868E9A" w14:textId="5E559566" w:rsidR="00D52717" w:rsidRPr="008940C5" w:rsidRDefault="00D52717" w:rsidP="00A0451B">
                      <w:r w:rsidRPr="008940C5">
                        <w:rPr>
                          <w:b/>
                        </w:rPr>
                        <w:t>Zeitpunkt</w:t>
                      </w:r>
                      <w:r w:rsidRPr="008940C5">
                        <w:rPr>
                          <w:b/>
                        </w:rPr>
                        <w:tab/>
                        <w:t xml:space="preserve">          </w:t>
                      </w:r>
                      <w:r w:rsidR="00FB2B1A">
                        <w:t>10/2014 -</w:t>
                      </w:r>
                      <w:r w:rsidR="00FB2B1A" w:rsidRPr="00FB2B1A">
                        <w:t xml:space="preserve"> 07/2015</w:t>
                      </w:r>
                    </w:p>
                    <w:p w14:paraId="7A196AE8" w14:textId="686576E3" w:rsidR="00D52717" w:rsidRPr="008940C5" w:rsidRDefault="00D52717" w:rsidP="00A0451B">
                      <w:r w:rsidRPr="008940C5">
                        <w:rPr>
                          <w:b/>
                        </w:rPr>
                        <w:t>Firma/ORT</w:t>
                      </w:r>
                      <w:r w:rsidRPr="008940C5">
                        <w:rPr>
                          <w:b/>
                        </w:rPr>
                        <w:tab/>
                        <w:t xml:space="preserve">          </w:t>
                      </w:r>
                      <w:r w:rsidR="00FB2B1A" w:rsidRPr="00FB2B1A">
                        <w:t xml:space="preserve">DB </w:t>
                      </w:r>
                      <w:proofErr w:type="spellStart"/>
                      <w:r w:rsidR="00FB2B1A" w:rsidRPr="00FB2B1A">
                        <w:t>Rent</w:t>
                      </w:r>
                      <w:proofErr w:type="spellEnd"/>
                      <w:r w:rsidR="00FB2B1A" w:rsidRPr="00FB2B1A">
                        <w:t xml:space="preserve"> GmbH</w:t>
                      </w:r>
                    </w:p>
                    <w:p w14:paraId="215603B7" w14:textId="77777777" w:rsidR="00FB2B1A" w:rsidRDefault="00D52717" w:rsidP="00FB2B1A">
                      <w:r w:rsidRPr="000B6290">
                        <w:rPr>
                          <w:b/>
                        </w:rPr>
                        <w:t>Tätigkeit</w:t>
                      </w:r>
                      <w:r w:rsidRPr="000B6290">
                        <w:rPr>
                          <w:b/>
                        </w:rPr>
                        <w:tab/>
                        <w:t xml:space="preserve">          </w:t>
                      </w:r>
                      <w:r w:rsidR="00FB2B1A" w:rsidRPr="00FB2B1A">
                        <w:t xml:space="preserve">Softwareentwicklung, Administration </w:t>
                      </w:r>
                    </w:p>
                    <w:p w14:paraId="381FA6E8" w14:textId="595A2CF0" w:rsidR="00D52717" w:rsidRDefault="00D52717" w:rsidP="00FB2B1A">
                      <w:r w:rsidRPr="00A0451B">
                        <w:rPr>
                          <w:b/>
                        </w:rPr>
                        <w:t xml:space="preserve">Kurzbeschreibung </w:t>
                      </w:r>
                      <w:r w:rsidR="00B12DA3">
                        <w:rPr>
                          <w:b/>
                        </w:rPr>
                        <w:t xml:space="preserve">   </w:t>
                      </w:r>
                    </w:p>
                    <w:p w14:paraId="14F13DD7" w14:textId="1CC51382" w:rsidR="00FA568C" w:rsidRDefault="000B6290" w:rsidP="00FA568C">
                      <w:pPr>
                        <w:ind w:left="1985" w:hanging="1985"/>
                      </w:pPr>
                      <w:r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ab/>
                      </w:r>
                      <w:r w:rsidR="00FB2B1A" w:rsidRPr="00FB2B1A">
                        <w:t xml:space="preserve">Python, </w:t>
                      </w:r>
                      <w:proofErr w:type="spellStart"/>
                      <w:r w:rsidR="00FB2B1A" w:rsidRPr="00FB2B1A">
                        <w:t>OpenERP</w:t>
                      </w:r>
                      <w:proofErr w:type="spellEnd"/>
                      <w:r w:rsidR="00FB2B1A" w:rsidRPr="00FB2B1A">
                        <w:t xml:space="preserve"> 7, SOAP, REST</w:t>
                      </w:r>
                    </w:p>
                    <w:p w14:paraId="6EBF6E4F" w14:textId="77777777" w:rsidR="00FB2B1A" w:rsidRDefault="00D52717" w:rsidP="00FB2B1A">
                      <w:pPr>
                        <w:ind w:left="1985" w:hanging="1985"/>
                      </w:pPr>
                      <w:r w:rsidRPr="00B97E27">
                        <w:rPr>
                          <w:b/>
                        </w:rPr>
                        <w:t>Aufgaben</w:t>
                      </w:r>
                      <w:r w:rsidR="00FA568C" w:rsidRPr="00B97E27">
                        <w:tab/>
                      </w:r>
                      <w:proofErr w:type="spellStart"/>
                      <w:r w:rsidR="00FB2B1A">
                        <w:t>Neuenwicklung</w:t>
                      </w:r>
                      <w:proofErr w:type="spellEnd"/>
                      <w:r w:rsidR="00FB2B1A">
                        <w:t xml:space="preserve"> eines SLA-Kontrollsystems</w:t>
                      </w:r>
                    </w:p>
                    <w:p w14:paraId="40F7CD93" w14:textId="5220DA59" w:rsidR="00FB2B1A" w:rsidRDefault="00FB2B1A" w:rsidP="00FB2B1A">
                      <w:pPr>
                        <w:ind w:left="1985"/>
                      </w:pPr>
                      <w:r>
                        <w:t>- Konzipierung und Realisierung</w:t>
                      </w:r>
                    </w:p>
                    <w:p w14:paraId="3CD81C9A" w14:textId="77777777" w:rsidR="00FB2B1A" w:rsidRDefault="00FB2B1A" w:rsidP="00FB2B1A">
                      <w:pPr>
                        <w:ind w:left="1985"/>
                      </w:pPr>
                      <w:r>
                        <w:t xml:space="preserve">- Weiterentwicklung und Anpassung an stetig </w:t>
                      </w:r>
                    </w:p>
                    <w:p w14:paraId="7D966A6C" w14:textId="49CE0867" w:rsidR="00FB2B1A" w:rsidRDefault="00FB2B1A" w:rsidP="00FB2B1A">
                      <w:pPr>
                        <w:ind w:left="1985" w:firstLine="142"/>
                      </w:pPr>
                      <w:r>
                        <w:t>wachsenden Anforderungen</w:t>
                      </w:r>
                    </w:p>
                    <w:p w14:paraId="7B71E70E" w14:textId="32C29AF5" w:rsidR="00FA568C" w:rsidRPr="009D51E5" w:rsidRDefault="00FA568C" w:rsidP="00FB2B1A">
                      <w:pPr>
                        <w:ind w:left="1985" w:hanging="1985"/>
                      </w:pPr>
                    </w:p>
                    <w:p w14:paraId="63F092E8" w14:textId="77777777" w:rsidR="002A21C7" w:rsidRPr="009D51E5" w:rsidRDefault="002A21C7" w:rsidP="00323345">
                      <w:pPr>
                        <w:rPr>
                          <w:b/>
                        </w:rPr>
                      </w:pPr>
                    </w:p>
                    <w:p w14:paraId="1BC09610" w14:textId="0B791442" w:rsidR="00D52717" w:rsidRPr="00323345" w:rsidRDefault="00D52717" w:rsidP="00323345">
                      <w:r w:rsidRPr="00323345">
                        <w:rPr>
                          <w:b/>
                        </w:rPr>
                        <w:t>Zeitpunkt</w:t>
                      </w:r>
                      <w:r w:rsidRPr="00323345">
                        <w:rPr>
                          <w:b/>
                        </w:rPr>
                        <w:tab/>
                        <w:t xml:space="preserve">          </w:t>
                      </w:r>
                      <w:r w:rsidR="003C4AA1">
                        <w:t>08/2014 -</w:t>
                      </w:r>
                      <w:r w:rsidR="003C4AA1" w:rsidRPr="003C4AA1">
                        <w:t xml:space="preserve"> 09/2014</w:t>
                      </w:r>
                    </w:p>
                    <w:p w14:paraId="67277D30" w14:textId="3DB471BC" w:rsidR="00D52717" w:rsidRDefault="00D52717" w:rsidP="00323345">
                      <w:r w:rsidRPr="00323345">
                        <w:rPr>
                          <w:b/>
                        </w:rPr>
                        <w:t>Firma/ORT</w:t>
                      </w:r>
                      <w:r w:rsidRPr="00323345">
                        <w:rPr>
                          <w:b/>
                        </w:rPr>
                        <w:tab/>
                        <w:t xml:space="preserve"> </w:t>
                      </w:r>
                      <w:r w:rsidR="00D47C2B">
                        <w:rPr>
                          <w:b/>
                        </w:rPr>
                        <w:t xml:space="preserve">         </w:t>
                      </w:r>
                      <w:r w:rsidR="003C4AA1" w:rsidRPr="003C4AA1">
                        <w:t xml:space="preserve">DB </w:t>
                      </w:r>
                      <w:proofErr w:type="spellStart"/>
                      <w:r w:rsidR="003C4AA1" w:rsidRPr="003C4AA1">
                        <w:t>Rent</w:t>
                      </w:r>
                      <w:proofErr w:type="spellEnd"/>
                      <w:r w:rsidR="003C4AA1" w:rsidRPr="003C4AA1">
                        <w:t xml:space="preserve"> GmbH</w:t>
                      </w:r>
                    </w:p>
                    <w:p w14:paraId="57CDA93F" w14:textId="6EE4E346" w:rsidR="00D47C2B" w:rsidRDefault="00D52717" w:rsidP="00D47C2B">
                      <w:r w:rsidRPr="00323345">
                        <w:rPr>
                          <w:b/>
                        </w:rPr>
                        <w:t>Tätigkeit</w:t>
                      </w:r>
                      <w:r w:rsidRPr="00323345">
                        <w:rPr>
                          <w:b/>
                        </w:rPr>
                        <w:tab/>
                        <w:t xml:space="preserve">          </w:t>
                      </w:r>
                      <w:r w:rsidR="003C4AA1" w:rsidRPr="003C4AA1">
                        <w:t>Softwareentwicklung, Administration</w:t>
                      </w:r>
                    </w:p>
                    <w:p w14:paraId="375A592D" w14:textId="6CCBF884" w:rsidR="002A21C7" w:rsidRDefault="00D52717" w:rsidP="00D47C2B">
                      <w:r w:rsidRPr="00323345">
                        <w:rPr>
                          <w:b/>
                        </w:rPr>
                        <w:t xml:space="preserve">Kurzbeschreibung    </w:t>
                      </w:r>
                    </w:p>
                    <w:p w14:paraId="110552E8" w14:textId="6809C3AE" w:rsidR="00D47C2B" w:rsidRPr="003C4AA1" w:rsidRDefault="00D52717" w:rsidP="00D47C2B">
                      <w:r w:rsidRPr="002A21C7">
                        <w:rPr>
                          <w:b/>
                        </w:rPr>
                        <w:t>Fähigkeiten</w:t>
                      </w:r>
                      <w:r w:rsidRPr="002A21C7">
                        <w:rPr>
                          <w:b/>
                        </w:rPr>
                        <w:tab/>
                        <w:t xml:space="preserve">          </w:t>
                      </w:r>
                      <w:r w:rsidR="003C4AA1" w:rsidRPr="003C4AA1">
                        <w:t xml:space="preserve">Ruby on </w:t>
                      </w:r>
                      <w:proofErr w:type="spellStart"/>
                      <w:r w:rsidR="003C4AA1" w:rsidRPr="003C4AA1">
                        <w:t>Rails</w:t>
                      </w:r>
                      <w:proofErr w:type="spellEnd"/>
                      <w:r w:rsidR="003C4AA1" w:rsidRPr="003C4AA1">
                        <w:t>, MySQL</w:t>
                      </w:r>
                    </w:p>
                    <w:p w14:paraId="2DFA04B7" w14:textId="77777777" w:rsidR="003C4AA1" w:rsidRDefault="00D52717" w:rsidP="003C4AA1">
                      <w:r w:rsidRPr="00D47C2B">
                        <w:rPr>
                          <w:b/>
                        </w:rPr>
                        <w:t>Aufgaben</w:t>
                      </w:r>
                      <w:r w:rsidRPr="00D47C2B">
                        <w:tab/>
                        <w:t xml:space="preserve">          </w:t>
                      </w:r>
                      <w:r w:rsidR="003C4AA1">
                        <w:t xml:space="preserve">Reparatur und Erweiterung des </w:t>
                      </w:r>
                    </w:p>
                    <w:p w14:paraId="5256A215" w14:textId="6B939C1F" w:rsidR="003C4AA1" w:rsidRDefault="003C4AA1" w:rsidP="003C4AA1">
                      <w:pPr>
                        <w:ind w:firstLine="1985"/>
                      </w:pPr>
                      <w:r>
                        <w:t>SLA-Kontrollsystems</w:t>
                      </w:r>
                    </w:p>
                    <w:p w14:paraId="6094CE14" w14:textId="12168D5C" w:rsidR="003C4AA1" w:rsidRDefault="003C4AA1" w:rsidP="003C4AA1">
                      <w:pPr>
                        <w:ind w:firstLine="1985"/>
                      </w:pPr>
                      <w:r>
                        <w:t>- Reportkonfiguration/-erweiterung</w:t>
                      </w:r>
                    </w:p>
                    <w:p w14:paraId="47B2B5EC" w14:textId="0639C9D5" w:rsidR="003C4AA1" w:rsidRDefault="003C4AA1" w:rsidP="003C4AA1">
                      <w:pPr>
                        <w:ind w:firstLine="1985"/>
                      </w:pPr>
                      <w:r>
                        <w:t>- Systemanpassung</w:t>
                      </w:r>
                    </w:p>
                    <w:p w14:paraId="1205C65E" w14:textId="77777777" w:rsidR="005973E9" w:rsidRDefault="005973E9" w:rsidP="005973E9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5AE71D16" w14:textId="77777777" w:rsidR="002A21C7" w:rsidRPr="007601FC" w:rsidRDefault="002A21C7" w:rsidP="007B118E">
                      <w:pPr>
                        <w:rPr>
                          <w:b/>
                        </w:rPr>
                      </w:pPr>
                    </w:p>
                    <w:p w14:paraId="05134219" w14:textId="3368A592" w:rsidR="002A21C7" w:rsidRDefault="00D52717" w:rsidP="007B118E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5973E9" w:rsidRPr="005973E9">
                        <w:t>03/2014</w:t>
                      </w:r>
                      <w:r w:rsidR="005973E9">
                        <w:t xml:space="preserve"> - laufend</w:t>
                      </w:r>
                    </w:p>
                    <w:p w14:paraId="0D65DF2C" w14:textId="7EBD8D9C" w:rsidR="00D52717" w:rsidRDefault="00D52717" w:rsidP="007B118E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624C68" w:rsidRPr="00624C68">
                        <w:t>OPUS GmbH</w:t>
                      </w:r>
                    </w:p>
                    <w:p w14:paraId="764AE317" w14:textId="77777777" w:rsidR="00624C68" w:rsidRDefault="00D52717" w:rsidP="007B118E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="00624C68" w:rsidRPr="00624C68">
                        <w:t xml:space="preserve">Administration </w:t>
                      </w:r>
                    </w:p>
                    <w:p w14:paraId="6C1DF3CE" w14:textId="31F6D15B" w:rsidR="00D52717" w:rsidRDefault="00D52717" w:rsidP="007B118E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541F0E0F" w14:textId="08E9969F" w:rsidR="002A21C7" w:rsidRPr="002A21C7" w:rsidRDefault="00D52717" w:rsidP="002A21C7">
                      <w:r w:rsidRPr="002A21C7">
                        <w:rPr>
                          <w:b/>
                        </w:rPr>
                        <w:t>Fähigkeiten</w:t>
                      </w:r>
                    </w:p>
                    <w:p w14:paraId="542E2A27" w14:textId="77777777" w:rsidR="00624C68" w:rsidRDefault="00D52717" w:rsidP="00624C68">
                      <w:r w:rsidRPr="009A4CF8">
                        <w:rPr>
                          <w:b/>
                        </w:rPr>
                        <w:t>Aufgaben</w:t>
                      </w:r>
                      <w:r w:rsidRPr="009A4CF8">
                        <w:tab/>
                      </w:r>
                      <w:r w:rsidR="00624C68">
                        <w:t xml:space="preserve">          Umstrukturierung und Erweiterung der </w:t>
                      </w:r>
                    </w:p>
                    <w:p w14:paraId="2E5485F6" w14:textId="0A13FFB3" w:rsidR="00624C68" w:rsidRDefault="00624C68" w:rsidP="00624C68">
                      <w:pPr>
                        <w:ind w:firstLine="1985"/>
                      </w:pPr>
                      <w:r>
                        <w:t>IT-Infrastruktur</w:t>
                      </w:r>
                    </w:p>
                    <w:p w14:paraId="7BA3EFB4" w14:textId="05C6F226" w:rsidR="00624C68" w:rsidRPr="002940A4" w:rsidRDefault="00624C68" w:rsidP="00624C68">
                      <w:pPr>
                        <w:ind w:firstLine="1985"/>
                      </w:pPr>
                      <w:r w:rsidRPr="002940A4">
                        <w:t xml:space="preserve">- </w:t>
                      </w:r>
                      <w:proofErr w:type="spellStart"/>
                      <w:r w:rsidRPr="002940A4">
                        <w:t>Bugzilla</w:t>
                      </w:r>
                      <w:proofErr w:type="spellEnd"/>
                    </w:p>
                    <w:p w14:paraId="5B2FB537" w14:textId="3C4443D1" w:rsidR="00624C68" w:rsidRPr="002940A4" w:rsidRDefault="00624C68" w:rsidP="00624C68">
                      <w:pPr>
                        <w:ind w:firstLine="1985"/>
                      </w:pPr>
                      <w:r w:rsidRPr="002940A4">
                        <w:t xml:space="preserve">- </w:t>
                      </w:r>
                      <w:proofErr w:type="spellStart"/>
                      <w:r w:rsidRPr="002940A4">
                        <w:t>OpenERP</w:t>
                      </w:r>
                      <w:proofErr w:type="spellEnd"/>
                    </w:p>
                    <w:p w14:paraId="5047DD51" w14:textId="21EA829E" w:rsidR="00624C68" w:rsidRPr="002940A4" w:rsidRDefault="00624C68" w:rsidP="00624C68">
                      <w:pPr>
                        <w:ind w:firstLine="1985"/>
                      </w:pPr>
                      <w:r w:rsidRPr="002940A4">
                        <w:t xml:space="preserve">- </w:t>
                      </w:r>
                      <w:proofErr w:type="spellStart"/>
                      <w:r w:rsidRPr="002940A4">
                        <w:t>VMWare</w:t>
                      </w:r>
                      <w:proofErr w:type="spellEnd"/>
                    </w:p>
                    <w:p w14:paraId="70023A33" w14:textId="3CA1AB22" w:rsidR="00624C68" w:rsidRPr="002940A4" w:rsidRDefault="00624C68" w:rsidP="00624C68">
                      <w:pPr>
                        <w:ind w:firstLine="1985"/>
                      </w:pPr>
                      <w:r w:rsidRPr="002940A4">
                        <w:t xml:space="preserve">- </w:t>
                      </w:r>
                      <w:proofErr w:type="spellStart"/>
                      <w:r w:rsidRPr="002940A4">
                        <w:t>nginx</w:t>
                      </w:r>
                      <w:proofErr w:type="spellEnd"/>
                    </w:p>
                    <w:p w14:paraId="0646FBA4" w14:textId="212F18FC" w:rsidR="00D52717" w:rsidRPr="002940A4" w:rsidRDefault="00624C68" w:rsidP="00624C68">
                      <w:pPr>
                        <w:ind w:firstLine="1985"/>
                      </w:pPr>
                      <w:r w:rsidRPr="002940A4">
                        <w:t>- Router/Firewall</w:t>
                      </w:r>
                    </w:p>
                    <w:p w14:paraId="5512A50D" w14:textId="77777777" w:rsidR="00D52717" w:rsidRPr="002940A4" w:rsidRDefault="00D52717" w:rsidP="00E40FB3">
                      <w:pPr>
                        <w:pBdr>
                          <w:bottom w:val="single" w:sz="4" w:space="1" w:color="auto"/>
                        </w:pBdr>
                        <w:rPr>
                          <w:b/>
                        </w:rPr>
                      </w:pPr>
                    </w:p>
                    <w:p w14:paraId="2B7F9641" w14:textId="77777777" w:rsidR="00D52717" w:rsidRPr="002940A4" w:rsidRDefault="00D52717" w:rsidP="00A8074D">
                      <w:pPr>
                        <w:ind w:firstLine="1985"/>
                      </w:pPr>
                    </w:p>
                    <w:p w14:paraId="11D5BF89" w14:textId="1D3DE8AB" w:rsidR="00E40FB3" w:rsidRDefault="00E40FB3" w:rsidP="00E40FB3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4C449B">
                        <w:t>06/2014 -</w:t>
                      </w:r>
                      <w:r w:rsidR="004C449B" w:rsidRPr="004C449B">
                        <w:t xml:space="preserve"> 07/2014</w:t>
                      </w:r>
                    </w:p>
                    <w:p w14:paraId="5021ADD4" w14:textId="36F24227" w:rsidR="00E40FB3" w:rsidRDefault="00E40FB3" w:rsidP="00E40FB3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4C449B" w:rsidRPr="004C449B">
                        <w:t>All In Poker</w:t>
                      </w:r>
                    </w:p>
                    <w:p w14:paraId="37168DA9" w14:textId="683F8BC3" w:rsidR="00E40FB3" w:rsidRDefault="00E40FB3" w:rsidP="00E40FB3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="004C449B" w:rsidRPr="004C449B">
                        <w:t>Projektleitung</w:t>
                      </w:r>
                    </w:p>
                    <w:p w14:paraId="77455898" w14:textId="77777777" w:rsidR="00E40FB3" w:rsidRDefault="00E40FB3" w:rsidP="00E40FB3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3A64B502" w14:textId="5C3138FA" w:rsidR="00E40FB3" w:rsidRPr="002A21C7" w:rsidRDefault="00E40FB3" w:rsidP="00E40FB3">
                      <w:r w:rsidRPr="002A21C7">
                        <w:rPr>
                          <w:b/>
                        </w:rPr>
                        <w:t>Fähigkeiten</w:t>
                      </w:r>
                      <w:r w:rsidR="004C449B">
                        <w:rPr>
                          <w:b/>
                        </w:rPr>
                        <w:t xml:space="preserve">                </w:t>
                      </w:r>
                      <w:r w:rsidR="004C449B" w:rsidRPr="004C449B">
                        <w:t>PHP, Joomla, MySQL, PL/SQL</w:t>
                      </w:r>
                    </w:p>
                    <w:p w14:paraId="7D85750F" w14:textId="77777777" w:rsidR="004C449B" w:rsidRDefault="00E40FB3" w:rsidP="004C449B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 w:rsidR="004C449B">
                        <w:t xml:space="preserve">          Anpassung und Modulentwicklungen in Joomla, </w:t>
                      </w:r>
                    </w:p>
                    <w:p w14:paraId="4DA8E071" w14:textId="03E8C8BF" w:rsidR="004C449B" w:rsidRDefault="004C449B" w:rsidP="004C449B">
                      <w:pPr>
                        <w:ind w:firstLine="1985"/>
                      </w:pPr>
                      <w:r>
                        <w:t xml:space="preserve">Schnittstellenentwicklung in </w:t>
                      </w:r>
                      <w:proofErr w:type="spellStart"/>
                      <w:r>
                        <w:t>OracleDB</w:t>
                      </w:r>
                      <w:proofErr w:type="spellEnd"/>
                    </w:p>
                    <w:p w14:paraId="62B72AC3" w14:textId="539804E0" w:rsidR="004C449B" w:rsidRDefault="004C449B" w:rsidP="004C449B">
                      <w:pPr>
                        <w:ind w:firstLine="1985"/>
                      </w:pPr>
                      <w:r>
                        <w:t>- Dokumentation</w:t>
                      </w:r>
                    </w:p>
                    <w:p w14:paraId="27F06145" w14:textId="09FFDC25" w:rsidR="004C449B" w:rsidRDefault="004C449B" w:rsidP="004C449B">
                      <w:pPr>
                        <w:ind w:firstLine="1985"/>
                      </w:pPr>
                      <w:r>
                        <w:t>- Neuentwicklung in PL/SQL</w:t>
                      </w:r>
                    </w:p>
                    <w:p w14:paraId="4BD05328" w14:textId="37AD37F5" w:rsidR="004C449B" w:rsidRDefault="004C449B" w:rsidP="004C449B">
                      <w:pPr>
                        <w:ind w:firstLine="1985"/>
                      </w:pPr>
                      <w:r>
                        <w:t>- Migration/Einführung</w:t>
                      </w:r>
                    </w:p>
                    <w:p w14:paraId="0B48748B" w14:textId="77777777" w:rsidR="004C449B" w:rsidRDefault="004C449B" w:rsidP="004C449B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21E5975E" w14:textId="44536079" w:rsidR="00D52717" w:rsidRDefault="00D52717" w:rsidP="004C449B"/>
                    <w:p w14:paraId="1A85CCC4" w14:textId="446C5902" w:rsidR="004C449B" w:rsidRDefault="004C449B" w:rsidP="004C449B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4C449B">
                        <w:t>03/2</w:t>
                      </w:r>
                      <w:r>
                        <w:t>014 -</w:t>
                      </w:r>
                      <w:r w:rsidRPr="004C449B">
                        <w:t xml:space="preserve"> 05/2014</w:t>
                      </w:r>
                    </w:p>
                    <w:p w14:paraId="1A0D4529" w14:textId="3B4370E0" w:rsidR="004C449B" w:rsidRDefault="004C449B" w:rsidP="004C449B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4C449B">
                        <w:t>Gaming Institute</w:t>
                      </w:r>
                    </w:p>
                    <w:p w14:paraId="0A22F417" w14:textId="263DD69C" w:rsidR="004C449B" w:rsidRDefault="004C449B" w:rsidP="004C449B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4C449B">
                        <w:t>Softwareentwickler, Projektleitung</w:t>
                      </w:r>
                    </w:p>
                    <w:p w14:paraId="79FAC0B0" w14:textId="77777777" w:rsidR="004C449B" w:rsidRDefault="004C449B" w:rsidP="004C449B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23BF11D5" w14:textId="1C69C029" w:rsidR="004C449B" w:rsidRPr="002A21C7" w:rsidRDefault="004C449B" w:rsidP="004C449B">
                      <w:r w:rsidRPr="002A21C7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="00AE0B78" w:rsidRPr="00AE0B78">
                        <w:t xml:space="preserve">Python, </w:t>
                      </w:r>
                      <w:proofErr w:type="spellStart"/>
                      <w:r w:rsidR="00AE0B78" w:rsidRPr="00AE0B78">
                        <w:t>OpenERP</w:t>
                      </w:r>
                      <w:proofErr w:type="spellEnd"/>
                      <w:r w:rsidR="00AE0B78" w:rsidRPr="00AE0B78">
                        <w:t xml:space="preserve"> 7</w:t>
                      </w:r>
                    </w:p>
                    <w:p w14:paraId="0E0955B9" w14:textId="77777777" w:rsidR="00AE0B78" w:rsidRDefault="00AE0B78" w:rsidP="00AE0B78">
                      <w:pPr>
                        <w:rPr>
                          <w:b/>
                        </w:rPr>
                      </w:pPr>
                    </w:p>
                    <w:p w14:paraId="172A5D6C" w14:textId="77777777" w:rsidR="00AE0B78" w:rsidRDefault="00AE0B78" w:rsidP="00AE0B78">
                      <w:pPr>
                        <w:rPr>
                          <w:b/>
                        </w:rPr>
                      </w:pPr>
                    </w:p>
                    <w:p w14:paraId="463B0C24" w14:textId="77777777" w:rsidR="00AE0B78" w:rsidRDefault="004C449B" w:rsidP="00AE0B78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>
                        <w:t xml:space="preserve">          </w:t>
                      </w:r>
                      <w:r w:rsidR="00AE0B78">
                        <w:t xml:space="preserve">Einführung eines ERP-Systems aus Basis von </w:t>
                      </w:r>
                    </w:p>
                    <w:p w14:paraId="24DE460A" w14:textId="624D8B41" w:rsidR="00AE0B78" w:rsidRDefault="00AE0B78" w:rsidP="00AE0B78">
                      <w:pPr>
                        <w:ind w:firstLine="1985"/>
                      </w:pPr>
                      <w:proofErr w:type="spellStart"/>
                      <w:r>
                        <w:t>OpenERP</w:t>
                      </w:r>
                      <w:proofErr w:type="spellEnd"/>
                    </w:p>
                    <w:p w14:paraId="7E31B82F" w14:textId="4B35FC18" w:rsidR="00AE0B78" w:rsidRDefault="00AE0B78" w:rsidP="00AE0B78">
                      <w:pPr>
                        <w:ind w:firstLine="1985"/>
                      </w:pPr>
                      <w:r>
                        <w:t>- Dokumentation</w:t>
                      </w:r>
                    </w:p>
                    <w:p w14:paraId="5473D903" w14:textId="71150200" w:rsidR="00AE0B78" w:rsidRDefault="00AE0B78" w:rsidP="00AE0B78">
                      <w:pPr>
                        <w:ind w:firstLine="1985"/>
                      </w:pPr>
                      <w:r>
                        <w:t>- Customizing</w:t>
                      </w:r>
                    </w:p>
                    <w:p w14:paraId="7B591E54" w14:textId="4DFABFAC" w:rsidR="00AE0B78" w:rsidRDefault="00AE0B78" w:rsidP="00AE0B78">
                      <w:pPr>
                        <w:ind w:firstLine="1985"/>
                      </w:pPr>
                      <w:r>
                        <w:t xml:space="preserve">- Migration von </w:t>
                      </w:r>
                      <w:proofErr w:type="spellStart"/>
                      <w:r>
                        <w:t>Altdaten</w:t>
                      </w:r>
                      <w:proofErr w:type="spellEnd"/>
                    </w:p>
                    <w:p w14:paraId="11C125BA" w14:textId="27980520" w:rsidR="00AE0B78" w:rsidRDefault="00AE0B78" w:rsidP="00AE0B78">
                      <w:pPr>
                        <w:ind w:firstLine="1985"/>
                      </w:pPr>
                      <w:r>
                        <w:t>- Schulung</w:t>
                      </w:r>
                    </w:p>
                    <w:p w14:paraId="4F4EA916" w14:textId="77777777" w:rsidR="00AE0B78" w:rsidRPr="0093450D" w:rsidRDefault="00AE0B78" w:rsidP="00AE0B78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1BE425AB" w14:textId="53E43612" w:rsidR="004C449B" w:rsidRDefault="004C449B" w:rsidP="004C449B"/>
                    <w:p w14:paraId="14E7008E" w14:textId="06D6C260" w:rsidR="00AE0B78" w:rsidRDefault="00AE0B78" w:rsidP="00AE0B78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333BB5">
                        <w:t>04/2013 -</w:t>
                      </w:r>
                      <w:r w:rsidR="00333BB5" w:rsidRPr="00333BB5">
                        <w:t xml:space="preserve"> 02/2014</w:t>
                      </w:r>
                    </w:p>
                    <w:p w14:paraId="7D0D0DF1" w14:textId="6FF8124E" w:rsidR="00AE0B78" w:rsidRDefault="00AE0B78" w:rsidP="00AE0B78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="00333BB5" w:rsidRPr="00333BB5">
                        <w:t>Kjellberg</w:t>
                      </w:r>
                      <w:proofErr w:type="spellEnd"/>
                      <w:r w:rsidR="00333BB5" w:rsidRPr="00333BB5">
                        <w:t xml:space="preserve"> GmbH</w:t>
                      </w:r>
                    </w:p>
                    <w:p w14:paraId="78DCC5E4" w14:textId="7042697D" w:rsidR="00AE0B78" w:rsidRDefault="00AE0B78" w:rsidP="00AE0B78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="00333BB5" w:rsidRPr="00333BB5">
                        <w:t>Softwareentwickler, Projektleitung</w:t>
                      </w:r>
                    </w:p>
                    <w:p w14:paraId="48A0B908" w14:textId="77777777" w:rsidR="00AE0B78" w:rsidRDefault="00AE0B78" w:rsidP="00AE0B78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58E755D3" w14:textId="1A275FE0" w:rsidR="00AE0B78" w:rsidRPr="002A21C7" w:rsidRDefault="00AE0B78" w:rsidP="00AE0B78">
                      <w:r w:rsidRPr="002A21C7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="00333BB5" w:rsidRPr="00333BB5">
                        <w:t xml:space="preserve">Python, </w:t>
                      </w:r>
                      <w:proofErr w:type="spellStart"/>
                      <w:r w:rsidR="00333BB5" w:rsidRPr="00333BB5">
                        <w:t>OpenERP</w:t>
                      </w:r>
                      <w:proofErr w:type="spellEnd"/>
                      <w:r w:rsidR="00333BB5" w:rsidRPr="00333BB5">
                        <w:t xml:space="preserve"> 7, </w:t>
                      </w:r>
                      <w:proofErr w:type="spellStart"/>
                      <w:r w:rsidR="00333BB5" w:rsidRPr="00333BB5">
                        <w:t>PostqreSQL</w:t>
                      </w:r>
                      <w:proofErr w:type="spellEnd"/>
                      <w:r w:rsidR="00333BB5" w:rsidRPr="00333BB5">
                        <w:t>, Oracle</w:t>
                      </w:r>
                    </w:p>
                    <w:p w14:paraId="459716C5" w14:textId="77777777" w:rsidR="00333BB5" w:rsidRDefault="00AE0B78" w:rsidP="00333BB5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>
                        <w:t xml:space="preserve">          </w:t>
                      </w:r>
                      <w:r w:rsidR="00333BB5">
                        <w:t xml:space="preserve">Datenmigration von </w:t>
                      </w:r>
                      <w:proofErr w:type="spellStart"/>
                      <w:r w:rsidR="00333BB5">
                        <w:t>Infor</w:t>
                      </w:r>
                      <w:proofErr w:type="spellEnd"/>
                      <w:r w:rsidR="00333BB5">
                        <w:t xml:space="preserve"> auf </w:t>
                      </w:r>
                      <w:proofErr w:type="spellStart"/>
                      <w:r w:rsidR="00333BB5">
                        <w:t>OpenERP</w:t>
                      </w:r>
                      <w:proofErr w:type="spellEnd"/>
                      <w:r w:rsidR="00333BB5">
                        <w:t xml:space="preserve"> 7</w:t>
                      </w:r>
                    </w:p>
                    <w:p w14:paraId="5051583C" w14:textId="1EC90D57" w:rsidR="00333BB5" w:rsidRDefault="00333BB5" w:rsidP="00333BB5">
                      <w:pPr>
                        <w:ind w:firstLine="1985"/>
                      </w:pPr>
                      <w:r>
                        <w:t>- Prozessanalyse</w:t>
                      </w:r>
                    </w:p>
                    <w:p w14:paraId="5BB2D960" w14:textId="22117A5B" w:rsidR="00333BB5" w:rsidRDefault="00333BB5" w:rsidP="00333BB5">
                      <w:pPr>
                        <w:ind w:firstLine="1985"/>
                      </w:pPr>
                      <w:r>
                        <w:t>- Dokumentation</w:t>
                      </w:r>
                    </w:p>
                    <w:p w14:paraId="0A105822" w14:textId="77777777" w:rsidR="00333BB5" w:rsidRDefault="00333BB5" w:rsidP="00333BB5">
                      <w:pPr>
                        <w:ind w:firstLine="1985"/>
                      </w:pPr>
                      <w:r>
                        <w:t xml:space="preserve">- Implementierung und Design der </w:t>
                      </w:r>
                    </w:p>
                    <w:p w14:paraId="774A2112" w14:textId="3011CD92" w:rsidR="00333BB5" w:rsidRDefault="00333BB5" w:rsidP="00333BB5">
                      <w:pPr>
                        <w:ind w:firstLine="2127"/>
                      </w:pPr>
                      <w:r>
                        <w:t>Migrationsalgorithmen</w:t>
                      </w:r>
                    </w:p>
                    <w:p w14:paraId="51E64105" w14:textId="77777777" w:rsidR="00951023" w:rsidRDefault="00951023" w:rsidP="00951023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6C22FA3E" w14:textId="42A16B1D" w:rsidR="00AE0B78" w:rsidRDefault="00AE0B78" w:rsidP="00333BB5"/>
                    <w:p w14:paraId="0393D6A8" w14:textId="5678C048" w:rsidR="00951023" w:rsidRDefault="00951023" w:rsidP="00951023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10/2012 -</w:t>
                      </w:r>
                      <w:r w:rsidRPr="00951023">
                        <w:t xml:space="preserve"> 03/2013</w:t>
                      </w:r>
                    </w:p>
                    <w:p w14:paraId="599E91EB" w14:textId="1B47FDE1" w:rsidR="00951023" w:rsidRDefault="00951023" w:rsidP="00951023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Pr="00951023">
                        <w:t>Kjellberg</w:t>
                      </w:r>
                      <w:proofErr w:type="spellEnd"/>
                      <w:r w:rsidRPr="00951023">
                        <w:t xml:space="preserve"> GmbH</w:t>
                      </w:r>
                    </w:p>
                    <w:p w14:paraId="3350C8A0" w14:textId="52013D61" w:rsidR="00951023" w:rsidRDefault="00951023" w:rsidP="00951023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951023">
                        <w:t>Softwareentwickler, Tester</w:t>
                      </w:r>
                    </w:p>
                    <w:p w14:paraId="3D2D7D50" w14:textId="77777777" w:rsidR="00951023" w:rsidRDefault="00951023" w:rsidP="00951023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152D4214" w14:textId="7B5C3BD3" w:rsidR="00951023" w:rsidRPr="002A21C7" w:rsidRDefault="00951023" w:rsidP="00951023">
                      <w:r w:rsidRPr="002A21C7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Pr="00951023">
                        <w:t xml:space="preserve">Python, </w:t>
                      </w:r>
                      <w:proofErr w:type="spellStart"/>
                      <w:r w:rsidRPr="00951023">
                        <w:t>OpenERP</w:t>
                      </w:r>
                      <w:proofErr w:type="spellEnd"/>
                      <w:r w:rsidRPr="00951023">
                        <w:t xml:space="preserve"> 7, YAML – Test, Modulentwicklung</w:t>
                      </w:r>
                    </w:p>
                    <w:p w14:paraId="1707A1F2" w14:textId="77777777" w:rsidR="00951023" w:rsidRDefault="00951023" w:rsidP="00951023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>
                        <w:t xml:space="preserve">          Ablösung des </w:t>
                      </w:r>
                      <w:proofErr w:type="spellStart"/>
                      <w:r>
                        <w:t>Infor</w:t>
                      </w:r>
                      <w:proofErr w:type="spellEnd"/>
                      <w:r>
                        <w:t xml:space="preserve"> basierenden </w:t>
                      </w:r>
                    </w:p>
                    <w:p w14:paraId="51F69179" w14:textId="1ADC8F37" w:rsidR="00951023" w:rsidRDefault="00951023" w:rsidP="00951023">
                      <w:pPr>
                        <w:ind w:firstLine="1985"/>
                      </w:pPr>
                      <w:r>
                        <w:t xml:space="preserve">Warenwirtschaftssystem auf </w:t>
                      </w:r>
                      <w:proofErr w:type="spellStart"/>
                      <w:r>
                        <w:t>OpenERP</w:t>
                      </w:r>
                      <w:proofErr w:type="spellEnd"/>
                    </w:p>
                    <w:p w14:paraId="7991B2EF" w14:textId="77777777" w:rsidR="00951023" w:rsidRDefault="00951023" w:rsidP="00951023">
                      <w:pPr>
                        <w:ind w:firstLine="1985"/>
                      </w:pPr>
                      <w:r>
                        <w:t xml:space="preserve">- Datenbankdesign und Implementierung </w:t>
                      </w:r>
                    </w:p>
                    <w:p w14:paraId="7B37B289" w14:textId="658A7BB3" w:rsidR="00951023" w:rsidRDefault="00951023" w:rsidP="00951023">
                      <w:pPr>
                        <w:ind w:firstLine="2127"/>
                      </w:pPr>
                      <w:r>
                        <w:t>neuer Features</w:t>
                      </w:r>
                    </w:p>
                    <w:p w14:paraId="22C91AF9" w14:textId="30E45D4F" w:rsidR="00951023" w:rsidRDefault="00951023" w:rsidP="00951023">
                      <w:pPr>
                        <w:ind w:firstLine="1985"/>
                      </w:pPr>
                      <w:r>
                        <w:t>- Prozessanalyse</w:t>
                      </w:r>
                    </w:p>
                    <w:p w14:paraId="181C76D6" w14:textId="43DC6814" w:rsidR="00951023" w:rsidRDefault="00951023" w:rsidP="00951023">
                      <w:pPr>
                        <w:ind w:firstLine="1985"/>
                      </w:pPr>
                      <w:r>
                        <w:t>- Implementierung automatischer Testfälle</w:t>
                      </w:r>
                    </w:p>
                    <w:p w14:paraId="0CB86C0E" w14:textId="77777777" w:rsidR="00951023" w:rsidRDefault="00951023" w:rsidP="00951023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1994FBFD" w14:textId="10BD8727" w:rsidR="00951023" w:rsidRDefault="00951023" w:rsidP="00951023"/>
                    <w:p w14:paraId="68E09DA4" w14:textId="1057BF1E" w:rsidR="00951023" w:rsidRDefault="00951023" w:rsidP="00951023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E53064">
                        <w:t>01/2010 -</w:t>
                      </w:r>
                      <w:r w:rsidR="00E53064" w:rsidRPr="00E53064">
                        <w:t xml:space="preserve"> 11/2012</w:t>
                      </w:r>
                    </w:p>
                    <w:p w14:paraId="0C0C8CF9" w14:textId="7F995812" w:rsidR="00951023" w:rsidRDefault="00951023" w:rsidP="00951023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5888F19D" w14:textId="5BD04156" w:rsidR="00951023" w:rsidRDefault="00951023" w:rsidP="00951023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="00E53064" w:rsidRPr="00E53064">
                        <w:t>Softwareentwickler, Prozessanalyse</w:t>
                      </w:r>
                    </w:p>
                    <w:p w14:paraId="18AA06FA" w14:textId="77777777" w:rsidR="00951023" w:rsidRDefault="00951023" w:rsidP="00951023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4DDA70B9" w14:textId="55D31A46" w:rsidR="00951023" w:rsidRPr="002A21C7" w:rsidRDefault="00951023" w:rsidP="00951023">
                      <w:r w:rsidRPr="002A21C7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="00E53064" w:rsidRPr="00E53064">
                        <w:t>Delphi</w:t>
                      </w:r>
                    </w:p>
                    <w:p w14:paraId="410C74F1" w14:textId="77777777" w:rsidR="00E53064" w:rsidRDefault="00951023" w:rsidP="00E53064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>
                        <w:t xml:space="preserve">          </w:t>
                      </w:r>
                      <w:r w:rsidR="00E53064" w:rsidRPr="00E53064">
                        <w:t xml:space="preserve">Portierung und Weiterentwicklung eines </w:t>
                      </w:r>
                    </w:p>
                    <w:p w14:paraId="45647C98" w14:textId="3699D292" w:rsidR="008A36CE" w:rsidRDefault="00E53064" w:rsidP="008A36CE">
                      <w:pPr>
                        <w:ind w:firstLine="1985"/>
                      </w:pPr>
                      <w:r w:rsidRPr="00E53064">
                        <w:t>Workflowsystems in die Hauseigene</w:t>
                      </w:r>
                      <w:r w:rsidR="008A36CE" w:rsidRPr="008A36CE">
                        <w:t xml:space="preserve"> </w:t>
                      </w:r>
                      <w:r w:rsidR="008A36CE">
                        <w:t>Softwarelösungen</w:t>
                      </w:r>
                    </w:p>
                    <w:p w14:paraId="3B0CB659" w14:textId="5EF24CAC" w:rsidR="008A36CE" w:rsidRDefault="008A36CE" w:rsidP="008A36CE">
                      <w:pPr>
                        <w:ind w:firstLine="1985"/>
                      </w:pPr>
                      <w:r>
                        <w:t>- Datenbankdesign und Implementierung</w:t>
                      </w:r>
                    </w:p>
                    <w:p w14:paraId="71BC5A15" w14:textId="10744CD0" w:rsidR="008A36CE" w:rsidRDefault="008A36CE" w:rsidP="008A36CE">
                      <w:pPr>
                        <w:ind w:firstLine="1985"/>
                      </w:pPr>
                      <w:r>
                        <w:t>- Systemdesign</w:t>
                      </w:r>
                    </w:p>
                    <w:p w14:paraId="61D8CB17" w14:textId="58B3715F" w:rsidR="008A36CE" w:rsidRDefault="008A36CE" w:rsidP="008A36CE">
                      <w:pPr>
                        <w:ind w:firstLine="1985"/>
                      </w:pPr>
                      <w:r>
                        <w:t>- Weiterentwicklung</w:t>
                      </w:r>
                    </w:p>
                    <w:p w14:paraId="54F42E1C" w14:textId="771130FC" w:rsidR="008A36CE" w:rsidRDefault="008A36CE" w:rsidP="008A36CE">
                      <w:pPr>
                        <w:ind w:firstLine="1985"/>
                      </w:pPr>
                      <w:r>
                        <w:t>- Prozessanalyse</w:t>
                      </w:r>
                    </w:p>
                    <w:p w14:paraId="4901082A" w14:textId="6C051338" w:rsidR="00DC3EC0" w:rsidRDefault="00DC3EC0" w:rsidP="00DC3EC0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237ED1">
                        <w:t>01/2009 -</w:t>
                      </w:r>
                      <w:r w:rsidR="00237ED1" w:rsidRPr="00237ED1">
                        <w:t xml:space="preserve"> 05/2010</w:t>
                      </w:r>
                    </w:p>
                    <w:p w14:paraId="47A3114B" w14:textId="7C317F14" w:rsidR="00DC3EC0" w:rsidRDefault="00DC3EC0" w:rsidP="00DC3EC0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237ED1" w:rsidRPr="00237ED1">
                        <w:t>Stadtwerke Finsterwalde GmbH</w:t>
                      </w:r>
                    </w:p>
                    <w:p w14:paraId="55DB4283" w14:textId="1321FD54" w:rsidR="00DC3EC0" w:rsidRDefault="00DC3EC0" w:rsidP="00DC3EC0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="00237ED1" w:rsidRPr="00237ED1">
                        <w:t>Softwareentwickler, Prozessanalyse</w:t>
                      </w:r>
                    </w:p>
                    <w:p w14:paraId="57937461" w14:textId="77777777" w:rsidR="00DC3EC0" w:rsidRDefault="00DC3EC0" w:rsidP="00DC3EC0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4EE49071" w14:textId="187C8250" w:rsidR="00DC3EC0" w:rsidRPr="002A21C7" w:rsidRDefault="00DC3EC0" w:rsidP="00DC3EC0">
                      <w:r w:rsidRPr="002A21C7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="00237ED1" w:rsidRPr="00237ED1">
                        <w:t>VB, Delphi</w:t>
                      </w:r>
                    </w:p>
                    <w:p w14:paraId="1C811C29" w14:textId="77777777" w:rsidR="00237ED1" w:rsidRDefault="00DC3EC0" w:rsidP="00237ED1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>
                        <w:t xml:space="preserve">          </w:t>
                      </w:r>
                      <w:r w:rsidR="00237ED1">
                        <w:t xml:space="preserve">Entwicklung </w:t>
                      </w:r>
                      <w:proofErr w:type="gramStart"/>
                      <w:r w:rsidR="00237ED1">
                        <w:t>eines Arbeitsablaufsystem</w:t>
                      </w:r>
                      <w:proofErr w:type="gramEnd"/>
                      <w:r w:rsidR="00237ED1">
                        <w:t xml:space="preserve"> (Workflow)</w:t>
                      </w:r>
                    </w:p>
                    <w:p w14:paraId="2022007A" w14:textId="1D278C6C" w:rsidR="00237ED1" w:rsidRDefault="00237ED1" w:rsidP="00237ED1">
                      <w:pPr>
                        <w:ind w:firstLine="1985"/>
                      </w:pPr>
                      <w:r>
                        <w:t>- Pflege des Access-basierenden CRM-Systems</w:t>
                      </w:r>
                    </w:p>
                    <w:p w14:paraId="537908E8" w14:textId="1142D03F" w:rsidR="00237ED1" w:rsidRDefault="00237ED1" w:rsidP="00237ED1">
                      <w:pPr>
                        <w:ind w:firstLine="1985"/>
                      </w:pPr>
                      <w:r>
                        <w:t>- Portierung und Weiterentwicklung in Delphi</w:t>
                      </w:r>
                    </w:p>
                    <w:p w14:paraId="65579C26" w14:textId="4B3BBF87" w:rsidR="00237ED1" w:rsidRDefault="00237ED1" w:rsidP="00237ED1">
                      <w:pPr>
                        <w:ind w:firstLine="1985"/>
                      </w:pPr>
                      <w:r>
                        <w:t>- Prozessanalyse</w:t>
                      </w:r>
                    </w:p>
                    <w:p w14:paraId="635217A0" w14:textId="77777777" w:rsidR="00237ED1" w:rsidRDefault="00237ED1" w:rsidP="00237ED1">
                      <w:pPr>
                        <w:ind w:firstLine="1985"/>
                      </w:pPr>
                      <w:r>
                        <w:t xml:space="preserve">- Entwicklung, Design und Implementation der </w:t>
                      </w:r>
                    </w:p>
                    <w:p w14:paraId="6D0E3EE9" w14:textId="5F61539A" w:rsidR="00237ED1" w:rsidRDefault="00237ED1" w:rsidP="00237ED1">
                      <w:pPr>
                        <w:ind w:firstLine="2127"/>
                      </w:pPr>
                      <w:r>
                        <w:t>Software</w:t>
                      </w:r>
                    </w:p>
                    <w:p w14:paraId="33D12C2A" w14:textId="77777777" w:rsidR="00237ED1" w:rsidRDefault="00237ED1" w:rsidP="00237ED1">
                      <w:pPr>
                        <w:ind w:firstLine="1985"/>
                      </w:pPr>
                      <w:r>
                        <w:t xml:space="preserve">- Implementierung eines konfigurierbaren </w:t>
                      </w:r>
                    </w:p>
                    <w:p w14:paraId="56905A11" w14:textId="7A980C57" w:rsidR="00237ED1" w:rsidRDefault="00237ED1" w:rsidP="00237ED1">
                      <w:pPr>
                        <w:ind w:firstLine="2127"/>
                      </w:pPr>
                      <w:r>
                        <w:t>Arbeitsablaufsystems (Workflow)</w:t>
                      </w:r>
                    </w:p>
                    <w:p w14:paraId="361E5194" w14:textId="77777777" w:rsidR="00237ED1" w:rsidRDefault="00237ED1" w:rsidP="00237ED1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47DCC4CD" w14:textId="7EE118CB" w:rsidR="00DC3EC0" w:rsidRDefault="00DC3EC0" w:rsidP="00237ED1"/>
                    <w:p w14:paraId="55CCED61" w14:textId="555B0054" w:rsidR="004A0240" w:rsidRDefault="004A0240" w:rsidP="004A0240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41183F">
                        <w:t>08/2009 -</w:t>
                      </w:r>
                      <w:r w:rsidR="0041183F" w:rsidRPr="0041183F">
                        <w:t xml:space="preserve"> 01/2015</w:t>
                      </w:r>
                    </w:p>
                    <w:p w14:paraId="31BB8A2A" w14:textId="3E22B6C5" w:rsidR="004A0240" w:rsidRDefault="004A0240" w:rsidP="004A0240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02B044A1" w14:textId="7504D938" w:rsidR="004A0240" w:rsidRDefault="004A0240" w:rsidP="004A0240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="0041183F" w:rsidRPr="0041183F">
                        <w:t>Softwareentwickler, Projektleiter</w:t>
                      </w:r>
                    </w:p>
                    <w:p w14:paraId="3F458006" w14:textId="77777777" w:rsidR="004A0240" w:rsidRDefault="004A0240" w:rsidP="004A0240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684D2E1C" w14:textId="46559127" w:rsidR="004A0240" w:rsidRPr="002A21C7" w:rsidRDefault="004A0240" w:rsidP="004A0240">
                      <w:r w:rsidRPr="002A21C7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="0041183F" w:rsidRPr="0041183F">
                        <w:t>Java</w:t>
                      </w:r>
                    </w:p>
                    <w:p w14:paraId="626FE7FE" w14:textId="77777777" w:rsidR="0041183F" w:rsidRDefault="004A0240" w:rsidP="0041183F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>
                        <w:t xml:space="preserve">          </w:t>
                      </w:r>
                      <w:r w:rsidR="0041183F">
                        <w:t>Mobile App Entwicklung (Android)</w:t>
                      </w:r>
                    </w:p>
                    <w:p w14:paraId="7A23E0F3" w14:textId="7046B5A7" w:rsidR="0041183F" w:rsidRDefault="0041183F" w:rsidP="0041183F">
                      <w:pPr>
                        <w:ind w:firstLine="1985"/>
                      </w:pPr>
                      <w:r>
                        <w:t>- Datenbankdesign und Implementierung</w:t>
                      </w:r>
                    </w:p>
                    <w:p w14:paraId="4D79B6C6" w14:textId="63B3C4B9" w:rsidR="0041183F" w:rsidRDefault="0041183F" w:rsidP="0041183F">
                      <w:pPr>
                        <w:ind w:firstLine="1985"/>
                      </w:pPr>
                      <w:r>
                        <w:t>- Prozessanalyse</w:t>
                      </w:r>
                    </w:p>
                    <w:p w14:paraId="5165A45E" w14:textId="028ECD32" w:rsidR="0041183F" w:rsidRDefault="0041183F" w:rsidP="0041183F">
                      <w:pPr>
                        <w:ind w:firstLine="1985"/>
                      </w:pPr>
                      <w:r>
                        <w:t>- Systemdesign</w:t>
                      </w:r>
                    </w:p>
                    <w:p w14:paraId="435F8D34" w14:textId="3B629E6D" w:rsidR="0041183F" w:rsidRDefault="0041183F" w:rsidP="0041183F">
                      <w:pPr>
                        <w:ind w:firstLine="1985"/>
                      </w:pPr>
                      <w:r>
                        <w:t>- Weiterentwicklung</w:t>
                      </w:r>
                    </w:p>
                    <w:p w14:paraId="43B8E2AD" w14:textId="51649C55" w:rsidR="0041183F" w:rsidRDefault="0041183F" w:rsidP="0041183F">
                      <w:pPr>
                        <w:ind w:firstLine="1985"/>
                      </w:pPr>
                      <w:r>
                        <w:t>- Wartung/Pflege</w:t>
                      </w:r>
                    </w:p>
                    <w:p w14:paraId="1BCE4678" w14:textId="77777777" w:rsidR="0041183F" w:rsidRDefault="0041183F" w:rsidP="0041183F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2B0B3AEF" w14:textId="17097F93" w:rsidR="00951023" w:rsidRDefault="00951023" w:rsidP="0041183F"/>
                    <w:p w14:paraId="2DA78971" w14:textId="27F440D3" w:rsidR="0041183F" w:rsidRDefault="0041183F" w:rsidP="0041183F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08/2009 -</w:t>
                      </w:r>
                      <w:r w:rsidRPr="0041183F">
                        <w:t xml:space="preserve"> 01/2009</w:t>
                      </w:r>
                    </w:p>
                    <w:p w14:paraId="0F5083ED" w14:textId="77777777" w:rsidR="0041183F" w:rsidRDefault="0041183F" w:rsidP="0041183F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1EE1E6B4" w14:textId="77777777" w:rsidR="0041183F" w:rsidRDefault="0041183F" w:rsidP="0041183F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41183F">
                        <w:t>Softwareentwickler, Projektleiter</w:t>
                      </w:r>
                    </w:p>
                    <w:p w14:paraId="5B5C456E" w14:textId="77777777" w:rsidR="0041183F" w:rsidRDefault="0041183F" w:rsidP="0041183F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7DE07615" w14:textId="1B0F581A" w:rsidR="0041183F" w:rsidRPr="002A21C7" w:rsidRDefault="0041183F" w:rsidP="0041183F">
                      <w:r w:rsidRPr="002A21C7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Pr="0041183F">
                        <w:t>PHP, MySQL</w:t>
                      </w:r>
                    </w:p>
                    <w:p w14:paraId="645A302C" w14:textId="77777777" w:rsidR="0041183F" w:rsidRDefault="0041183F" w:rsidP="0041183F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>
                        <w:t xml:space="preserve">          Webentwicklung einer Kontaktplattform für </w:t>
                      </w:r>
                    </w:p>
                    <w:p w14:paraId="63B49A8B" w14:textId="72F6FF1E" w:rsidR="0041183F" w:rsidRDefault="0041183F" w:rsidP="0041183F">
                      <w:pPr>
                        <w:ind w:firstLine="1985"/>
                      </w:pPr>
                      <w:r>
                        <w:t>KFZ-Besitzer</w:t>
                      </w:r>
                    </w:p>
                    <w:p w14:paraId="2299AF06" w14:textId="19B8308F" w:rsidR="0041183F" w:rsidRDefault="0041183F" w:rsidP="0041183F">
                      <w:pPr>
                        <w:ind w:firstLine="1985"/>
                      </w:pPr>
                      <w:r>
                        <w:t>- Datenbankdesign und Implementierung</w:t>
                      </w:r>
                    </w:p>
                    <w:p w14:paraId="7CDC3B90" w14:textId="4A2B8D3B" w:rsidR="0041183F" w:rsidRDefault="0041183F" w:rsidP="0041183F">
                      <w:pPr>
                        <w:ind w:firstLine="1985"/>
                      </w:pPr>
                      <w:r>
                        <w:t>- Prozessanalyse</w:t>
                      </w:r>
                    </w:p>
                    <w:p w14:paraId="27E600F8" w14:textId="03D5DB84" w:rsidR="0041183F" w:rsidRDefault="0041183F" w:rsidP="0041183F">
                      <w:pPr>
                        <w:ind w:firstLine="1985"/>
                      </w:pPr>
                      <w:r>
                        <w:t>- Systemdesign</w:t>
                      </w:r>
                    </w:p>
                    <w:p w14:paraId="3DBFF519" w14:textId="3E530A94" w:rsidR="0041183F" w:rsidRDefault="0041183F" w:rsidP="0041183F">
                      <w:pPr>
                        <w:ind w:firstLine="1985"/>
                      </w:pPr>
                      <w:r>
                        <w:t>- Weiterentwicklung</w:t>
                      </w:r>
                    </w:p>
                    <w:p w14:paraId="082A931B" w14:textId="12C9AF61" w:rsidR="0041183F" w:rsidRDefault="0041183F" w:rsidP="0041183F">
                      <w:pPr>
                        <w:ind w:firstLine="1985"/>
                      </w:pPr>
                      <w:r>
                        <w:t>- Wartung/Pflege</w:t>
                      </w:r>
                    </w:p>
                    <w:p w14:paraId="0D1C444C" w14:textId="7912DCFC" w:rsidR="0041183F" w:rsidRDefault="0041183F" w:rsidP="0041183F"/>
                    <w:p w14:paraId="7133EFAC" w14:textId="77777777" w:rsidR="002940A4" w:rsidRDefault="002940A4" w:rsidP="002940A4">
                      <w:pPr>
                        <w:rPr>
                          <w:b/>
                        </w:rPr>
                      </w:pPr>
                    </w:p>
                    <w:p w14:paraId="707E8D2C" w14:textId="77777777" w:rsidR="002940A4" w:rsidRDefault="002940A4" w:rsidP="002940A4">
                      <w:pPr>
                        <w:rPr>
                          <w:b/>
                        </w:rPr>
                      </w:pPr>
                    </w:p>
                    <w:p w14:paraId="0ABEB1D1" w14:textId="28AAD9C5" w:rsidR="002940A4" w:rsidRDefault="002940A4" w:rsidP="002940A4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01/2009 -</w:t>
                      </w:r>
                      <w:r w:rsidRPr="002940A4">
                        <w:t xml:space="preserve"> 11/2009</w:t>
                      </w:r>
                    </w:p>
                    <w:p w14:paraId="50B8632F" w14:textId="0BB5FDCB" w:rsidR="002940A4" w:rsidRDefault="002940A4" w:rsidP="002940A4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2940A4">
                        <w:t>Stadtwerke Finsterwalde GmbH</w:t>
                      </w:r>
                    </w:p>
                    <w:p w14:paraId="4CC1EE1F" w14:textId="09511D6F" w:rsidR="002940A4" w:rsidRDefault="002940A4" w:rsidP="002940A4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2940A4">
                        <w:t>Softwareentwickler</w:t>
                      </w:r>
                    </w:p>
                    <w:p w14:paraId="46D8F241" w14:textId="77777777" w:rsidR="002940A4" w:rsidRDefault="002940A4" w:rsidP="002940A4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0BD27D09" w14:textId="77777777" w:rsidR="002940A4" w:rsidRPr="002A21C7" w:rsidRDefault="002940A4" w:rsidP="002940A4">
                      <w:r w:rsidRPr="002A21C7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Pr="0041183F">
                        <w:t>PHP, MySQL</w:t>
                      </w:r>
                    </w:p>
                    <w:p w14:paraId="3D884813" w14:textId="77777777" w:rsidR="002940A4" w:rsidRDefault="002940A4" w:rsidP="002940A4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>
                        <w:t xml:space="preserve">          Pflege des CRM-Systems</w:t>
                      </w:r>
                    </w:p>
                    <w:p w14:paraId="3041D14D" w14:textId="3908051F" w:rsidR="002940A4" w:rsidRDefault="002940A4" w:rsidP="002940A4">
                      <w:pPr>
                        <w:ind w:firstLine="1985"/>
                      </w:pPr>
                      <w:r>
                        <w:t>- Pflege des Access basierenden CRM-Systems</w:t>
                      </w:r>
                    </w:p>
                    <w:p w14:paraId="68074CFD" w14:textId="03B94517" w:rsidR="002940A4" w:rsidRDefault="002940A4" w:rsidP="002940A4">
                      <w:pPr>
                        <w:ind w:firstLine="1985"/>
                      </w:pPr>
                      <w:r>
                        <w:t>- Weiterentwicklung</w:t>
                      </w:r>
                    </w:p>
                    <w:p w14:paraId="7B2173D4" w14:textId="759C3A20" w:rsidR="002940A4" w:rsidRDefault="002940A4" w:rsidP="002940A4">
                      <w:pPr>
                        <w:ind w:firstLine="1985"/>
                      </w:pPr>
                      <w:r>
                        <w:t>- Wartung/Pflege</w:t>
                      </w:r>
                    </w:p>
                    <w:p w14:paraId="78AFEBBD" w14:textId="77777777" w:rsidR="00F75910" w:rsidRDefault="00F75910" w:rsidP="00F75910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4CD70DA9" w14:textId="0F3D4B8E" w:rsidR="002940A4" w:rsidRDefault="002940A4" w:rsidP="002940A4"/>
                    <w:p w14:paraId="0B37F0C5" w14:textId="4661DE2D" w:rsidR="00F75910" w:rsidRDefault="00F75910" w:rsidP="00F75910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05/2008 -</w:t>
                      </w:r>
                      <w:r w:rsidRPr="00F75910">
                        <w:t xml:space="preserve"> 10/2008</w:t>
                      </w:r>
                    </w:p>
                    <w:p w14:paraId="7C1C78A0" w14:textId="59E4DE98" w:rsidR="00F75910" w:rsidRDefault="00F75910" w:rsidP="00F75910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6B4C81C4" w14:textId="4543ECEB" w:rsidR="00F75910" w:rsidRDefault="00F75910" w:rsidP="00F75910">
                      <w:r w:rsidRPr="00BB5999">
                        <w:rPr>
                          <w:b/>
                        </w:rPr>
                        <w:t>Tätigkeit</w:t>
                      </w:r>
                      <w:r w:rsidRPr="00BB5999">
                        <w:rPr>
                          <w:b/>
                        </w:rPr>
                        <w:tab/>
                        <w:t xml:space="preserve">          </w:t>
                      </w:r>
                      <w:r w:rsidRPr="00F75910">
                        <w:t>Softwareentwickler, Projektleiter</w:t>
                      </w:r>
                    </w:p>
                    <w:p w14:paraId="711B2EEA" w14:textId="77777777" w:rsidR="00F75910" w:rsidRDefault="00F75910" w:rsidP="00F75910">
                      <w:r w:rsidRPr="00FD7B53">
                        <w:rPr>
                          <w:b/>
                        </w:rPr>
                        <w:t xml:space="preserve">Kurzbeschreibung    </w:t>
                      </w:r>
                    </w:p>
                    <w:p w14:paraId="3AE3CACF" w14:textId="4D69CC72" w:rsidR="00F75910" w:rsidRPr="002A21C7" w:rsidRDefault="00F75910" w:rsidP="00F75910">
                      <w:r w:rsidRPr="002A21C7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Pr="00F75910">
                        <w:t xml:space="preserve">Java, JSP, </w:t>
                      </w:r>
                      <w:proofErr w:type="spellStart"/>
                      <w:r w:rsidRPr="00F75910">
                        <w:t>Tomcat</w:t>
                      </w:r>
                      <w:proofErr w:type="spellEnd"/>
                      <w:r w:rsidRPr="00F75910">
                        <w:t>, MySQL</w:t>
                      </w:r>
                    </w:p>
                    <w:p w14:paraId="259C6514" w14:textId="77777777" w:rsidR="00F75910" w:rsidRDefault="00F75910" w:rsidP="00F75910">
                      <w:r w:rsidRPr="0093450D">
                        <w:rPr>
                          <w:b/>
                        </w:rPr>
                        <w:t>Aufgaben</w:t>
                      </w:r>
                      <w:r w:rsidRPr="0093450D">
                        <w:tab/>
                      </w:r>
                      <w:r>
                        <w:t xml:space="preserve">          Webentwicklung einer Kontaktplattform für </w:t>
                      </w:r>
                    </w:p>
                    <w:p w14:paraId="48576633" w14:textId="7BDE896D" w:rsidR="00F75910" w:rsidRDefault="00F75910" w:rsidP="00F75910">
                      <w:pPr>
                        <w:ind w:firstLine="1985"/>
                      </w:pPr>
                      <w:r>
                        <w:t>Komponisten, Songwriter und Labels</w:t>
                      </w:r>
                    </w:p>
                    <w:p w14:paraId="5BF899DA" w14:textId="35290538" w:rsidR="00F75910" w:rsidRDefault="00F75910" w:rsidP="00F75910">
                      <w:pPr>
                        <w:ind w:firstLine="1985"/>
                      </w:pPr>
                      <w:r>
                        <w:t>- Datenbankdesign und Implementierung</w:t>
                      </w:r>
                    </w:p>
                    <w:p w14:paraId="6B332C8A" w14:textId="01BA1362" w:rsidR="00F75910" w:rsidRDefault="00F75910" w:rsidP="00F75910">
                      <w:pPr>
                        <w:ind w:firstLine="1985"/>
                      </w:pPr>
                      <w:r>
                        <w:t>- Prozessanalyse</w:t>
                      </w:r>
                    </w:p>
                    <w:p w14:paraId="25409D00" w14:textId="5A864881" w:rsidR="00F75910" w:rsidRDefault="00F75910" w:rsidP="00F75910">
                      <w:pPr>
                        <w:ind w:firstLine="1985"/>
                      </w:pPr>
                      <w:r>
                        <w:t>- Systemdesign</w:t>
                      </w:r>
                    </w:p>
                    <w:p w14:paraId="3AD3CE02" w14:textId="6C9855A7" w:rsidR="00F75910" w:rsidRDefault="00F75910" w:rsidP="00F75910">
                      <w:pPr>
                        <w:ind w:firstLine="1985"/>
                      </w:pPr>
                      <w:r>
                        <w:t>- Weiterentwicklung</w:t>
                      </w:r>
                    </w:p>
                    <w:p w14:paraId="6A9307BA" w14:textId="2B1AE1E1" w:rsidR="00F75910" w:rsidRDefault="00F75910" w:rsidP="00F75910">
                      <w:pPr>
                        <w:ind w:firstLine="1985"/>
                      </w:pPr>
                      <w:r>
                        <w:t>- Wartung/Pflege</w:t>
                      </w:r>
                    </w:p>
                    <w:p w14:paraId="2CA55DB3" w14:textId="738ECCE5" w:rsidR="00F75910" w:rsidRDefault="00F75910" w:rsidP="00F75910"/>
                    <w:p w14:paraId="500D69FA" w14:textId="77777777" w:rsidR="0041183F" w:rsidRPr="0093450D" w:rsidRDefault="0041183F" w:rsidP="0041183F"/>
                  </w:txbxContent>
                </v:textbox>
                <w10:wrap type="square"/>
              </v:shape>
            </w:pict>
          </mc:Fallback>
        </mc:AlternateContent>
      </w:r>
      <w:r w:rsidR="004D0E56">
        <w:rPr>
          <w:noProof/>
          <w:sz w:val="24"/>
          <w:lang w:eastAsia="de-DE" w:bidi="ar-SA"/>
        </w:rPr>
        <w:drawing>
          <wp:anchor distT="0" distB="0" distL="114300" distR="114300" simplePos="0" relativeHeight="251713536" behindDoc="1" locked="0" layoutInCell="1" allowOverlap="1" wp14:anchorId="6D87238C" wp14:editId="6837D7C2">
            <wp:simplePos x="0" y="0"/>
            <wp:positionH relativeFrom="column">
              <wp:posOffset>-118596</wp:posOffset>
            </wp:positionH>
            <wp:positionV relativeFrom="paragraph">
              <wp:posOffset>770890</wp:posOffset>
            </wp:positionV>
            <wp:extent cx="2314575" cy="7886065"/>
            <wp:effectExtent l="0" t="0" r="0" b="0"/>
            <wp:wrapNone/>
            <wp:docPr id="144" name="Bild 144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4C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FF1D4B" wp14:editId="2D91AAB0">
                <wp:simplePos x="0" y="0"/>
                <wp:positionH relativeFrom="column">
                  <wp:posOffset>14497441</wp:posOffset>
                </wp:positionH>
                <wp:positionV relativeFrom="paragraph">
                  <wp:posOffset>481213160</wp:posOffset>
                </wp:positionV>
                <wp:extent cx="1299210" cy="7432040"/>
                <wp:effectExtent l="0" t="0" r="0" b="1016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4320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9360A" id="Rechteck 29" o:spid="_x0000_s1026" style="position:absolute;margin-left:1141.55pt;margin-top:37890.8pt;width:102.3pt;height:585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" fillcolor="#eee" stroked="f" strokeweight="1pt"/>
            </w:pict>
          </mc:Fallback>
        </mc:AlternateContent>
      </w:r>
      <w:r w:rsidR="00C57AB0">
        <w:rPr>
          <w:sz w:val="24"/>
          <w:lang w:eastAsia="de-DE" w:bidi="ar-SA"/>
        </w:rPr>
        <w:br w:type="page"/>
      </w:r>
    </w:p>
    <w:p w14:paraId="331132C0" w14:textId="114EB775" w:rsidR="00953A90" w:rsidRDefault="00064451" w:rsidP="00953A90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5696" behindDoc="1" locked="0" layoutInCell="1" allowOverlap="1" wp14:anchorId="2708CEA9" wp14:editId="2AAF4400">
            <wp:simplePos x="0" y="0"/>
            <wp:positionH relativeFrom="column">
              <wp:posOffset>-49898</wp:posOffset>
            </wp:positionH>
            <wp:positionV relativeFrom="paragraph">
              <wp:posOffset>167306</wp:posOffset>
            </wp:positionV>
            <wp:extent cx="1366520" cy="8749665"/>
            <wp:effectExtent l="0" t="0" r="5080" b="0"/>
            <wp:wrapNone/>
            <wp:docPr id="24" name="Bild 24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BB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E9195A3" wp14:editId="25970EA2">
                <wp:simplePos x="0" y="0"/>
                <wp:positionH relativeFrom="column">
                  <wp:posOffset>-16771</wp:posOffset>
                </wp:positionH>
                <wp:positionV relativeFrom="paragraph">
                  <wp:posOffset>165735</wp:posOffset>
                </wp:positionV>
                <wp:extent cx="1299210" cy="8460740"/>
                <wp:effectExtent l="0" t="0" r="0" b="0"/>
                <wp:wrapNone/>
                <wp:docPr id="138" name="Rechtec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60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CB02" id="Rechteck 138" o:spid="_x0000_s1026" style="position:absolute;margin-left:-1.3pt;margin-top:13.05pt;width:102.3pt;height:666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" fillcolor="#eee" stroked="f" strokeweight="1pt"/>
            </w:pict>
          </mc:Fallback>
        </mc:AlternateContent>
      </w:r>
    </w:p>
    <w:p w14:paraId="35D4B3B6" w14:textId="13E0AD64" w:rsidR="00FD7B53" w:rsidRDefault="00B5663C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EEB564" wp14:editId="603CD765">
                <wp:simplePos x="0" y="0"/>
                <wp:positionH relativeFrom="column">
                  <wp:posOffset>1554480</wp:posOffset>
                </wp:positionH>
                <wp:positionV relativeFrom="paragraph">
                  <wp:posOffset>198755</wp:posOffset>
                </wp:positionV>
                <wp:extent cx="4610100" cy="8339455"/>
                <wp:effectExtent l="0" t="0" r="0" b="0"/>
                <wp:wrapSquare wrapText="bothSides"/>
                <wp:docPr id="221" name="Textfel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833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0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B564" id="Textfeld 221" o:spid="_x0000_s1036" type="#_x0000_t202" style="position:absolute;margin-left:122.4pt;margin-top:15.65pt;width:363pt;height:656.6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" filled="f" stroked="f">
                <v:textbox style="mso-next-textbox:#Textfeld 222">
                  <w:txbxContent/>
                </v:textbox>
                <w10:wrap type="square"/>
              </v:shape>
            </w:pict>
          </mc:Fallback>
        </mc:AlternateContent>
      </w:r>
      <w:r w:rsidR="009F3D46">
        <w:rPr>
          <w:noProof/>
          <w:sz w:val="24"/>
          <w:lang w:eastAsia="de-DE" w:bidi="ar-SA"/>
        </w:rPr>
        <w:drawing>
          <wp:anchor distT="0" distB="0" distL="114300" distR="114300" simplePos="0" relativeHeight="251709440" behindDoc="1" locked="0" layoutInCell="1" allowOverlap="1" wp14:anchorId="03078DDF" wp14:editId="6903A129">
            <wp:simplePos x="0" y="0"/>
            <wp:positionH relativeFrom="column">
              <wp:posOffset>-129876</wp:posOffset>
            </wp:positionH>
            <wp:positionV relativeFrom="paragraph">
              <wp:posOffset>765175</wp:posOffset>
            </wp:positionV>
            <wp:extent cx="2314575" cy="7886065"/>
            <wp:effectExtent l="0" t="0" r="0" b="0"/>
            <wp:wrapNone/>
            <wp:docPr id="140" name="Bild 140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D71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524A8FE6" wp14:editId="70960BEC">
                <wp:simplePos x="0" y="0"/>
                <wp:positionH relativeFrom="column">
                  <wp:posOffset>1492885</wp:posOffset>
                </wp:positionH>
                <wp:positionV relativeFrom="paragraph">
                  <wp:posOffset>2485390</wp:posOffset>
                </wp:positionV>
                <wp:extent cx="4947920" cy="6053455"/>
                <wp:effectExtent l="0" t="0" r="0" b="0"/>
                <wp:wrapSquare wrapText="bothSides"/>
                <wp:docPr id="196" name="Textfel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605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CCF2" w14:textId="2F20F7A6" w:rsidR="00D52717" w:rsidRPr="007A7D71" w:rsidRDefault="00D52717" w:rsidP="00801F29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8FE6" id="Textfeld 196" o:spid="_x0000_s1037" type="#_x0000_t202" style="position:absolute;margin-left:117.55pt;margin-top:195.7pt;width:389.6pt;height:476.65pt;z-index:251744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" filled="f" stroked="f">
                <v:textbox>
                  <w:txbxContent>
                    <w:p w14:paraId="13A3CCF2" w14:textId="2F20F7A6" w:rsidR="00D52717" w:rsidRPr="007A7D71" w:rsidRDefault="00D52717" w:rsidP="00801F29">
                      <w:pPr>
                        <w:ind w:firstLine="1985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3A9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3291E" wp14:editId="6F11F685">
                <wp:simplePos x="0" y="0"/>
                <wp:positionH relativeFrom="column">
                  <wp:posOffset>1500505</wp:posOffset>
                </wp:positionH>
                <wp:positionV relativeFrom="paragraph">
                  <wp:posOffset>426085</wp:posOffset>
                </wp:positionV>
                <wp:extent cx="4795520" cy="1837690"/>
                <wp:effectExtent l="0" t="0" r="0" b="0"/>
                <wp:wrapSquare wrapText="bothSides"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7328" w14:textId="66A60254" w:rsidR="00D52717" w:rsidRPr="00AA5DFE" w:rsidRDefault="00D52717" w:rsidP="007A7D71">
                            <w:pPr>
                              <w:ind w:firstLine="198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291E" id="Textfeld 32" o:spid="_x0000_s1038" type="#_x0000_t202" style="position:absolute;margin-left:118.15pt;margin-top:33.55pt;width:377.6pt;height:14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" filled="f" stroked="f">
                <v:textbox>
                  <w:txbxContent>
                    <w:p w14:paraId="58A07328" w14:textId="66A60254" w:rsidR="00D52717" w:rsidRPr="00AA5DFE" w:rsidRDefault="00D52717" w:rsidP="007A7D71">
                      <w:pPr>
                        <w:ind w:firstLine="198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3A90">
        <w:rPr>
          <w:sz w:val="24"/>
          <w:lang w:eastAsia="de-DE" w:bidi="ar-SA"/>
        </w:rPr>
        <w:br w:type="page"/>
      </w:r>
    </w:p>
    <w:p w14:paraId="253E2228" w14:textId="46730983" w:rsidR="007A0A99" w:rsidRDefault="007A0A99" w:rsidP="0048698A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6720" behindDoc="1" locked="0" layoutInCell="1" allowOverlap="1" wp14:anchorId="3A1ECE6B" wp14:editId="389D02E5">
            <wp:simplePos x="0" y="0"/>
            <wp:positionH relativeFrom="column">
              <wp:posOffset>-45486</wp:posOffset>
            </wp:positionH>
            <wp:positionV relativeFrom="paragraph">
              <wp:posOffset>168542</wp:posOffset>
            </wp:positionV>
            <wp:extent cx="1366520" cy="8749665"/>
            <wp:effectExtent l="0" t="0" r="5080" b="0"/>
            <wp:wrapNone/>
            <wp:docPr id="25" name="Bild 25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63C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8E0C71" wp14:editId="699CCF37">
                <wp:simplePos x="0" y="0"/>
                <wp:positionH relativeFrom="column">
                  <wp:posOffset>1552575</wp:posOffset>
                </wp:positionH>
                <wp:positionV relativeFrom="paragraph">
                  <wp:posOffset>396875</wp:posOffset>
                </wp:positionV>
                <wp:extent cx="4820285" cy="8272780"/>
                <wp:effectExtent l="0" t="0" r="0" b="7620"/>
                <wp:wrapSquare wrapText="bothSides"/>
                <wp:docPr id="222" name="Textfel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85" cy="827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0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0C71" id="Textfeld 222" o:spid="_x0000_s1039" type="#_x0000_t202" style="position:absolute;margin-left:122.25pt;margin-top:31.25pt;width:379.55pt;height:651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" filled="f" stroked="f">
                <v:textbox style="mso-next-textbox:#Textfeld 15">
                  <w:txbxContent/>
                </v:textbox>
                <w10:wrap type="square"/>
              </v:shape>
            </w:pict>
          </mc:Fallback>
        </mc:AlternateContent>
      </w:r>
      <w:r w:rsidR="00395E70">
        <w:rPr>
          <w:noProof/>
          <w:sz w:val="24"/>
          <w:lang w:eastAsia="de-DE" w:bidi="ar-SA"/>
        </w:rPr>
        <w:drawing>
          <wp:anchor distT="0" distB="0" distL="114300" distR="114300" simplePos="0" relativeHeight="251752448" behindDoc="1" locked="0" layoutInCell="1" allowOverlap="1" wp14:anchorId="240B8A32" wp14:editId="5039B337">
            <wp:simplePos x="0" y="0"/>
            <wp:positionH relativeFrom="column">
              <wp:posOffset>-122840</wp:posOffset>
            </wp:positionH>
            <wp:positionV relativeFrom="paragraph">
              <wp:posOffset>1083310</wp:posOffset>
            </wp:positionV>
            <wp:extent cx="2314575" cy="7886065"/>
            <wp:effectExtent l="0" t="0" r="0" b="0"/>
            <wp:wrapNone/>
            <wp:docPr id="203" name="Bild 203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E70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5C62778" wp14:editId="43F22067">
                <wp:simplePos x="0" y="0"/>
                <wp:positionH relativeFrom="column">
                  <wp:posOffset>-41625</wp:posOffset>
                </wp:positionH>
                <wp:positionV relativeFrom="paragraph">
                  <wp:posOffset>170990</wp:posOffset>
                </wp:positionV>
                <wp:extent cx="1299210" cy="8455485"/>
                <wp:effectExtent l="0" t="0" r="0" b="3175"/>
                <wp:wrapNone/>
                <wp:docPr id="198" name="Rechtec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5548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A429C" id="Rechteck 198" o:spid="_x0000_s1026" style="position:absolute;margin-left:-3.3pt;margin-top:13.45pt;width:102.3pt;height:665.8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" fillcolor="#eee" stroked="f" strokeweight="1pt"/>
            </w:pict>
          </mc:Fallback>
        </mc:AlternateContent>
      </w:r>
      <w:r w:rsidR="00FD7B53">
        <w:rPr>
          <w:sz w:val="24"/>
          <w:lang w:eastAsia="de-DE" w:bidi="ar-SA"/>
        </w:rPr>
        <w:br w:type="page"/>
      </w:r>
    </w:p>
    <w:p w14:paraId="70FB86F3" w14:textId="37FE57A8" w:rsidR="002940A4" w:rsidRDefault="00DC3EC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4439C8" wp14:editId="0A474FD3">
                <wp:simplePos x="0" y="0"/>
                <wp:positionH relativeFrom="column">
                  <wp:posOffset>1553845</wp:posOffset>
                </wp:positionH>
                <wp:positionV relativeFrom="paragraph">
                  <wp:posOffset>401320</wp:posOffset>
                </wp:positionV>
                <wp:extent cx="4822825" cy="8229600"/>
                <wp:effectExtent l="0" t="0" r="0" b="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825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0" seq="3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439C8" id="Textfeld 15" o:spid="_x0000_s1040" type="#_x0000_t202" style="position:absolute;margin-left:122.35pt;margin-top:31.6pt;width:379.75pt;height:9in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" filled="f" stroked="f">
                <v:textbox style="mso-next-textbox:#Textfeld 17">
                  <w:txbxContent/>
                </v:textbox>
                <w10:wrap type="square"/>
              </v:shape>
            </w:pict>
          </mc:Fallback>
        </mc:AlternateContent>
      </w:r>
      <w:r w:rsidR="007A0A99">
        <w:rPr>
          <w:noProof/>
          <w:sz w:val="24"/>
          <w:lang w:eastAsia="de-DE" w:bidi="ar-SA"/>
        </w:rPr>
        <w:drawing>
          <wp:anchor distT="0" distB="0" distL="114300" distR="114300" simplePos="0" relativeHeight="251815936" behindDoc="1" locked="0" layoutInCell="1" allowOverlap="1" wp14:anchorId="4257A50D" wp14:editId="0E6E52DE">
            <wp:simplePos x="0" y="0"/>
            <wp:positionH relativeFrom="column">
              <wp:posOffset>-53708</wp:posOffset>
            </wp:positionH>
            <wp:positionV relativeFrom="paragraph">
              <wp:posOffset>170347</wp:posOffset>
            </wp:positionV>
            <wp:extent cx="1366520" cy="8749665"/>
            <wp:effectExtent l="0" t="0" r="5080" b="0"/>
            <wp:wrapNone/>
            <wp:docPr id="13" name="Bild 13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A99">
        <w:rPr>
          <w:sz w:val="24"/>
          <w:lang w:eastAsia="de-DE" w:bidi="ar-SA"/>
        </w:rPr>
        <w:br w:type="page"/>
      </w:r>
    </w:p>
    <w:p w14:paraId="337592D0" w14:textId="7C98CB92" w:rsidR="002940A4" w:rsidRDefault="002940A4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C6AC15" wp14:editId="70B92B4A">
                <wp:simplePos x="0" y="0"/>
                <wp:positionH relativeFrom="column">
                  <wp:posOffset>1560195</wp:posOffset>
                </wp:positionH>
                <wp:positionV relativeFrom="paragraph">
                  <wp:posOffset>391795</wp:posOffset>
                </wp:positionV>
                <wp:extent cx="4749800" cy="8229600"/>
                <wp:effectExtent l="0" t="0" r="0" b="0"/>
                <wp:wrapSquare wrapText="bothSides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0" seq="4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6AC15" id="Textfeld 17" o:spid="_x0000_s1041" type="#_x0000_t202" style="position:absolute;margin-left:122.85pt;margin-top:30.85pt;width:374pt;height:9in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19008" behindDoc="1" locked="0" layoutInCell="1" allowOverlap="1" wp14:anchorId="16BB8028" wp14:editId="11749C2C">
            <wp:simplePos x="0" y="0"/>
            <wp:positionH relativeFrom="column">
              <wp:posOffset>-53708</wp:posOffset>
            </wp:positionH>
            <wp:positionV relativeFrom="paragraph">
              <wp:posOffset>170347</wp:posOffset>
            </wp:positionV>
            <wp:extent cx="1366520" cy="8749665"/>
            <wp:effectExtent l="0" t="0" r="5080" b="0"/>
            <wp:wrapNone/>
            <wp:docPr id="16" name="Bild 16" descr="../balken_proje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balken_projek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eastAsia="de-DE" w:bidi="ar-SA"/>
        </w:rPr>
        <w:br w:type="page"/>
      </w:r>
    </w:p>
    <w:p w14:paraId="61594023" w14:textId="1932638A" w:rsidR="007A0A99" w:rsidRDefault="000E4CE3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808768" behindDoc="1" locked="0" layoutInCell="1" allowOverlap="1" wp14:anchorId="47D1A7AC" wp14:editId="494E2C4E">
            <wp:simplePos x="0" y="0"/>
            <wp:positionH relativeFrom="column">
              <wp:posOffset>-53975</wp:posOffset>
            </wp:positionH>
            <wp:positionV relativeFrom="paragraph">
              <wp:posOffset>170180</wp:posOffset>
            </wp:positionV>
            <wp:extent cx="1365885" cy="2454275"/>
            <wp:effectExtent l="0" t="0" r="5715" b="9525"/>
            <wp:wrapNone/>
            <wp:docPr id="27" name="Bild 27" descr="../balken_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balken_edu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1942"/>
                    <a:stretch/>
                  </pic:blipFill>
                  <pic:spPr bwMode="auto">
                    <a:xfrm>
                      <a:off x="0" y="0"/>
                      <a:ext cx="136588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0A4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F1567" wp14:editId="57067BE9">
                <wp:simplePos x="0" y="0"/>
                <wp:positionH relativeFrom="column">
                  <wp:posOffset>1558290</wp:posOffset>
                </wp:positionH>
                <wp:positionV relativeFrom="paragraph">
                  <wp:posOffset>283210</wp:posOffset>
                </wp:positionV>
                <wp:extent cx="4795520" cy="8225790"/>
                <wp:effectExtent l="0" t="0" r="0" b="3810"/>
                <wp:wrapSquare wrapText="bothSides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822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19731" w14:textId="1F426DCF" w:rsidR="003413FD" w:rsidRPr="00E37C43" w:rsidRDefault="003413FD" w:rsidP="003413F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B2391C">
                              <w:t>2008 -</w:t>
                            </w:r>
                            <w:r w:rsidR="00B2391C" w:rsidRPr="00B2391C">
                              <w:t xml:space="preserve"> 2010</w:t>
                            </w:r>
                          </w:p>
                          <w:p w14:paraId="5AA2110F" w14:textId="5A855F25" w:rsidR="003413FD" w:rsidRPr="00F13F61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="00B2391C" w:rsidRPr="00B2391C">
                              <w:t>Eduard-Maurer-Oberstufenzentrum Berlin-Hennigsdorf</w:t>
                            </w:r>
                          </w:p>
                          <w:p w14:paraId="469510D5" w14:textId="77777777" w:rsidR="00B2391C" w:rsidRDefault="003413FD" w:rsidP="003413FD">
                            <w:r w:rsidRPr="00B2391C">
                              <w:rPr>
                                <w:b/>
                              </w:rPr>
                              <w:t>Fachgebiet</w:t>
                            </w:r>
                            <w:r w:rsidRPr="00B2391C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B2391C" w:rsidRPr="00B2391C">
                              <w:t xml:space="preserve">Ausbildung zum Mathematisch-technischer </w:t>
                            </w:r>
                          </w:p>
                          <w:p w14:paraId="1675599F" w14:textId="5FB39A16" w:rsidR="003413FD" w:rsidRPr="00B2391C" w:rsidRDefault="00B2391C" w:rsidP="00B2391C">
                            <w:pPr>
                              <w:ind w:firstLine="1985"/>
                            </w:pPr>
                            <w:r w:rsidRPr="00B2391C">
                              <w:t>Softwareentwickler</w:t>
                            </w:r>
                          </w:p>
                          <w:p w14:paraId="2EFBF531" w14:textId="0CF8BC1D" w:rsidR="003413FD" w:rsidRDefault="003413FD" w:rsidP="003413FD"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</w:p>
                          <w:p w14:paraId="1048B9B1" w14:textId="77777777" w:rsidR="003413FD" w:rsidRDefault="003413FD" w:rsidP="003413FD">
                            <w:pPr>
                              <w:pBdr>
                                <w:bottom w:val="outset" w:sz="6" w:space="1" w:color="auto"/>
                              </w:pBdr>
                            </w:pPr>
                          </w:p>
                          <w:p w14:paraId="510864CF" w14:textId="77777777" w:rsidR="003413FD" w:rsidRDefault="003413FD" w:rsidP="003413FD"/>
                          <w:p w14:paraId="45AAFB09" w14:textId="351C7D35" w:rsidR="003413FD" w:rsidRDefault="003413FD" w:rsidP="003413F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B2391C">
                              <w:t>2006 -</w:t>
                            </w:r>
                            <w:r w:rsidR="00B2391C" w:rsidRPr="00B2391C">
                              <w:t xml:space="preserve"> 2008</w:t>
                            </w:r>
                          </w:p>
                          <w:p w14:paraId="6D423284" w14:textId="74BEC79B" w:rsidR="003413FD" w:rsidRPr="00F13F61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="00B2391C" w:rsidRPr="00B2391C">
                              <w:t>Oberschule Falkenberg/Elster</w:t>
                            </w:r>
                          </w:p>
                          <w:p w14:paraId="1F98EC2A" w14:textId="55FC75A0" w:rsidR="003413FD" w:rsidRDefault="003413FD" w:rsidP="003413FD"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48A8C4A0" w14:textId="211B46C8" w:rsidR="003413FD" w:rsidRPr="003413FD" w:rsidRDefault="003413FD" w:rsidP="003413F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="00B2391C">
                              <w:t>Abitur</w:t>
                            </w:r>
                          </w:p>
                          <w:p w14:paraId="77DE17AF" w14:textId="105336BD" w:rsidR="00D52717" w:rsidRPr="00A86519" w:rsidRDefault="00D52717" w:rsidP="00341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1567" id="Textfeld 41" o:spid="_x0000_s1042" type="#_x0000_t202" style="position:absolute;margin-left:122.7pt;margin-top:22.3pt;width:377.6pt;height:6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" filled="f" stroked="f">
                <v:textbox>
                  <w:txbxContent>
                    <w:p w14:paraId="43D19731" w14:textId="1F426DCF" w:rsidR="003413FD" w:rsidRPr="00E37C43" w:rsidRDefault="003413FD" w:rsidP="003413F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B2391C">
                        <w:t>2008 -</w:t>
                      </w:r>
                      <w:r w:rsidR="00B2391C" w:rsidRPr="00B2391C">
                        <w:t xml:space="preserve"> 2010</w:t>
                      </w:r>
                    </w:p>
                    <w:p w14:paraId="5AA2110F" w14:textId="5A855F25" w:rsidR="003413FD" w:rsidRPr="00F13F61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="00B2391C" w:rsidRPr="00B2391C">
                        <w:t>Eduard-Maurer-Oberstufenzentrum Berlin-Hennigsdorf</w:t>
                      </w:r>
                    </w:p>
                    <w:p w14:paraId="469510D5" w14:textId="77777777" w:rsidR="00B2391C" w:rsidRDefault="003413FD" w:rsidP="003413FD">
                      <w:r w:rsidRPr="00B2391C">
                        <w:rPr>
                          <w:b/>
                        </w:rPr>
                        <w:t>Fachgebiet</w:t>
                      </w:r>
                      <w:r w:rsidRPr="00B2391C">
                        <w:rPr>
                          <w:b/>
                        </w:rPr>
                        <w:tab/>
                        <w:t xml:space="preserve">          </w:t>
                      </w:r>
                      <w:r w:rsidR="00B2391C" w:rsidRPr="00B2391C">
                        <w:t xml:space="preserve">Ausbildung zum Mathematisch-technischer </w:t>
                      </w:r>
                    </w:p>
                    <w:p w14:paraId="1675599F" w14:textId="5FB39A16" w:rsidR="003413FD" w:rsidRPr="00B2391C" w:rsidRDefault="00B2391C" w:rsidP="00B2391C">
                      <w:pPr>
                        <w:ind w:firstLine="1985"/>
                      </w:pPr>
                      <w:r w:rsidRPr="00B2391C">
                        <w:t>Softwareentwickler</w:t>
                      </w:r>
                    </w:p>
                    <w:p w14:paraId="2EFBF531" w14:textId="0CF8BC1D" w:rsidR="003413FD" w:rsidRDefault="003413FD" w:rsidP="003413FD"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</w:p>
                    <w:p w14:paraId="1048B9B1" w14:textId="77777777" w:rsidR="003413FD" w:rsidRDefault="003413FD" w:rsidP="003413FD">
                      <w:pPr>
                        <w:pBdr>
                          <w:bottom w:val="outset" w:sz="6" w:space="1" w:color="auto"/>
                        </w:pBdr>
                      </w:pPr>
                    </w:p>
                    <w:p w14:paraId="510864CF" w14:textId="77777777" w:rsidR="003413FD" w:rsidRDefault="003413FD" w:rsidP="003413FD"/>
                    <w:p w14:paraId="45AAFB09" w14:textId="351C7D35" w:rsidR="003413FD" w:rsidRDefault="003413FD" w:rsidP="003413F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B2391C">
                        <w:t>2006 -</w:t>
                      </w:r>
                      <w:r w:rsidR="00B2391C" w:rsidRPr="00B2391C">
                        <w:t xml:space="preserve"> 2008</w:t>
                      </w:r>
                    </w:p>
                    <w:p w14:paraId="6D423284" w14:textId="74BEC79B" w:rsidR="003413FD" w:rsidRPr="00F13F61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="00B2391C" w:rsidRPr="00B2391C">
                        <w:t>Oberschule Falkenberg/Elster</w:t>
                      </w:r>
                    </w:p>
                    <w:p w14:paraId="1F98EC2A" w14:textId="55FC75A0" w:rsidR="003413FD" w:rsidRDefault="003413FD" w:rsidP="003413FD"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48A8C4A0" w14:textId="211B46C8" w:rsidR="003413FD" w:rsidRPr="003413FD" w:rsidRDefault="003413FD" w:rsidP="003413F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="00B2391C">
                        <w:t>Abitur</w:t>
                      </w:r>
                    </w:p>
                    <w:p w14:paraId="77DE17AF" w14:textId="105336BD" w:rsidR="00D52717" w:rsidRPr="00A86519" w:rsidRDefault="00D52717" w:rsidP="003413FD"/>
                  </w:txbxContent>
                </v:textbox>
                <w10:wrap type="square"/>
              </v:shape>
            </w:pict>
          </mc:Fallback>
        </mc:AlternateContent>
      </w:r>
    </w:p>
    <w:p w14:paraId="608CE6FC" w14:textId="2112A5E6" w:rsidR="00A209AA" w:rsidRDefault="00A209AA" w:rsidP="0048698A">
      <w:pPr>
        <w:rPr>
          <w:sz w:val="24"/>
          <w:lang w:eastAsia="de-DE" w:bidi="ar-SA"/>
        </w:rPr>
      </w:pPr>
    </w:p>
    <w:p w14:paraId="61AC705D" w14:textId="7A77C45E" w:rsidR="00A13EB7" w:rsidRDefault="00FE4C38" w:rsidP="00A13EB7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98528" behindDoc="1" locked="0" layoutInCell="1" allowOverlap="1" wp14:anchorId="097DD202" wp14:editId="6D3FD865">
            <wp:simplePos x="0" y="0"/>
            <wp:positionH relativeFrom="column">
              <wp:posOffset>8460339</wp:posOffset>
            </wp:positionH>
            <wp:positionV relativeFrom="paragraph">
              <wp:posOffset>-437597349</wp:posOffset>
            </wp:positionV>
            <wp:extent cx="2314575" cy="4775200"/>
            <wp:effectExtent l="0" t="0" r="0" b="0"/>
            <wp:wrapNone/>
            <wp:docPr id="7" name="Bild 7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7"/>
                    <a:stretch/>
                  </pic:blipFill>
                  <pic:spPr bwMode="auto">
                    <a:xfrm>
                      <a:off x="0" y="0"/>
                      <a:ext cx="231457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5B363" w14:textId="16E427C6" w:rsidR="003F0D59" w:rsidRDefault="003F0D5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000887D4" w14:textId="22A73313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074A0BC" w14:textId="72330489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5472F6D" w14:textId="616F5365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46F34E5A" w14:textId="1685196C" w:rsidR="00EB1D99" w:rsidRDefault="000E4CE3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4A46" wp14:editId="6197FB95">
                <wp:simplePos x="0" y="0"/>
                <wp:positionH relativeFrom="column">
                  <wp:posOffset>1560195</wp:posOffset>
                </wp:positionH>
                <wp:positionV relativeFrom="paragraph">
                  <wp:posOffset>2136140</wp:posOffset>
                </wp:positionV>
                <wp:extent cx="5033010" cy="1259840"/>
                <wp:effectExtent l="0" t="0" r="0" b="10160"/>
                <wp:wrapSquare wrapText="bothSides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998E2" w14:textId="77777777" w:rsidR="008940C5" w:rsidRDefault="008940C5" w:rsidP="008940C5">
                            <w:pPr>
                              <w:ind w:right="-40"/>
                            </w:pPr>
                            <w:r w:rsidRPr="006507C0">
                              <w:t xml:space="preserve">Allianz für Cybersicherheit, Bayerischer IT-Sicherheitscluster, </w:t>
                            </w:r>
                            <w:proofErr w:type="spellStart"/>
                            <w:r w:rsidRPr="006507C0">
                              <w:t>bitkom</w:t>
                            </w:r>
                            <w:proofErr w:type="spellEnd"/>
                            <w:r w:rsidRPr="006507C0">
                              <w:t xml:space="preserve">, </w:t>
                            </w:r>
                            <w:r>
                              <w:t>Docker,</w:t>
                            </w:r>
                          </w:p>
                          <w:p w14:paraId="32EAF650" w14:textId="77777777" w:rsidR="008940C5" w:rsidRPr="005C3E63" w:rsidRDefault="008940C5" w:rsidP="008940C5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r w:rsidRPr="005C3E63">
                              <w:rPr>
                                <w:lang w:val="en-US"/>
                              </w:rPr>
                              <w:t>CIS (Center for Internet Security), Cl</w:t>
                            </w:r>
                            <w:r>
                              <w:rPr>
                                <w:lang w:val="en-US"/>
                              </w:rPr>
                              <w:t xml:space="preserve">oud Native Computing Foundation </w:t>
                            </w:r>
                            <w:r w:rsidRPr="005C3E63">
                              <w:rPr>
                                <w:lang w:val="en-US"/>
                              </w:rPr>
                              <w:t xml:space="preserve">(CNCF), CSA (Cloud Security Alliance), eco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Verband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der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Internetwirtschaft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., </w:t>
                            </w:r>
                            <w:r>
                              <w:rPr>
                                <w:lang w:val="en-US"/>
                              </w:rPr>
                              <w:t>Dell,</w:t>
                            </w:r>
                          </w:p>
                          <w:p w14:paraId="7AF8173A" w14:textId="77777777" w:rsidR="008940C5" w:rsidRPr="00583A08" w:rsidRDefault="008940C5" w:rsidP="008940C5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EuroCloud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Deutschland_eco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., ISACA,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Teletrust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, The Linux Foundation, </w:t>
                            </w:r>
                          </w:p>
                          <w:p w14:paraId="1AA006CE" w14:textId="77777777" w:rsidR="008940C5" w:rsidRPr="006507C0" w:rsidRDefault="008940C5" w:rsidP="008940C5">
                            <w:pPr>
                              <w:ind w:right="-40"/>
                            </w:pPr>
                            <w:r w:rsidRPr="006507C0">
                              <w:t>GDD (Gesellschaft für Datenschutz und Datensicherheit e.V.)</w:t>
                            </w:r>
                            <w:r>
                              <w:t>, VMware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25999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4A46" id="Textfeld 31" o:spid="_x0000_s1043" type="#_x0000_t202" style="position:absolute;margin-left:122.85pt;margin-top:168.2pt;width:396.3pt;height:99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" filled="f" stroked="f">
                <v:textbox inset="125999emu,,2mm">
                  <w:txbxContent>
                    <w:p w14:paraId="6B7998E2" w14:textId="77777777" w:rsidR="008940C5" w:rsidRDefault="008940C5" w:rsidP="008940C5">
                      <w:pPr>
                        <w:ind w:right="-40"/>
                      </w:pPr>
                      <w:r w:rsidRPr="006507C0">
                        <w:t xml:space="preserve">Allianz für Cybersicherheit, Bayerischer IT-Sicherheitscluster, </w:t>
                      </w:r>
                      <w:proofErr w:type="spellStart"/>
                      <w:r w:rsidRPr="006507C0">
                        <w:t>bitkom</w:t>
                      </w:r>
                      <w:proofErr w:type="spellEnd"/>
                      <w:r w:rsidRPr="006507C0">
                        <w:t xml:space="preserve">, </w:t>
                      </w:r>
                      <w:r>
                        <w:t>Docker,</w:t>
                      </w:r>
                    </w:p>
                    <w:p w14:paraId="32EAF650" w14:textId="77777777" w:rsidR="008940C5" w:rsidRPr="005C3E63" w:rsidRDefault="008940C5" w:rsidP="008940C5">
                      <w:pPr>
                        <w:ind w:right="-40"/>
                        <w:rPr>
                          <w:lang w:val="en-US"/>
                        </w:rPr>
                      </w:pPr>
                      <w:r w:rsidRPr="005C3E63">
                        <w:rPr>
                          <w:lang w:val="en-US"/>
                        </w:rPr>
                        <w:t>CIS (Center for Internet Security), Cl</w:t>
                      </w:r>
                      <w:r>
                        <w:rPr>
                          <w:lang w:val="en-US"/>
                        </w:rPr>
                        <w:t xml:space="preserve">oud Native Computing Foundation </w:t>
                      </w:r>
                      <w:r w:rsidRPr="005C3E63">
                        <w:rPr>
                          <w:lang w:val="en-US"/>
                        </w:rPr>
                        <w:t xml:space="preserve">(CNCF), CSA (Cloud Security Alliance), eco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Verband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der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Internetwirtschaft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., </w:t>
                      </w:r>
                      <w:r>
                        <w:rPr>
                          <w:lang w:val="en-US"/>
                        </w:rPr>
                        <w:t>Dell,</w:t>
                      </w:r>
                    </w:p>
                    <w:p w14:paraId="7AF8173A" w14:textId="77777777" w:rsidR="008940C5" w:rsidRPr="00583A08" w:rsidRDefault="008940C5" w:rsidP="008940C5">
                      <w:pPr>
                        <w:ind w:right="-40"/>
                        <w:rPr>
                          <w:lang w:val="en-US"/>
                        </w:rPr>
                      </w:pPr>
                      <w:proofErr w:type="spellStart"/>
                      <w:r w:rsidRPr="00583A08">
                        <w:rPr>
                          <w:lang w:val="en-US"/>
                        </w:rPr>
                        <w:t>EuroCloud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Deutschland_eco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., ISACA,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Teletrust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, The Linux Foundation, </w:t>
                      </w:r>
                    </w:p>
                    <w:p w14:paraId="1AA006CE" w14:textId="77777777" w:rsidR="008940C5" w:rsidRPr="006507C0" w:rsidRDefault="008940C5" w:rsidP="008940C5">
                      <w:pPr>
                        <w:ind w:right="-40"/>
                      </w:pPr>
                      <w:r w:rsidRPr="006507C0">
                        <w:t>GDD (Gesellschaft für Datenschutz und Datensicherheit e.V.)</w:t>
                      </w:r>
                      <w:r>
                        <w:t>, VMware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09792" behindDoc="1" locked="0" layoutInCell="1" allowOverlap="1" wp14:anchorId="42792B36" wp14:editId="63CD99F3">
            <wp:simplePos x="0" y="0"/>
            <wp:positionH relativeFrom="column">
              <wp:posOffset>-46355</wp:posOffset>
            </wp:positionH>
            <wp:positionV relativeFrom="paragraph">
              <wp:posOffset>1906905</wp:posOffset>
            </wp:positionV>
            <wp:extent cx="1366520" cy="2155825"/>
            <wp:effectExtent l="0" t="0" r="5080" b="3175"/>
            <wp:wrapNone/>
            <wp:docPr id="33" name="Bild 33" descr="../balken_part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balken_partn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5359"/>
                    <a:stretch/>
                  </pic:blipFill>
                  <pic:spPr bwMode="auto">
                    <a:xfrm>
                      <a:off x="0" y="0"/>
                      <a:ext cx="136652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de-DE" w:bidi="ar-SA"/>
        </w:rPr>
        <w:drawing>
          <wp:anchor distT="0" distB="0" distL="114300" distR="114300" simplePos="0" relativeHeight="251810816" behindDoc="1" locked="0" layoutInCell="1" allowOverlap="1" wp14:anchorId="719275F5" wp14:editId="77FA9907">
            <wp:simplePos x="0" y="0"/>
            <wp:positionH relativeFrom="column">
              <wp:posOffset>-50165</wp:posOffset>
            </wp:positionH>
            <wp:positionV relativeFrom="paragraph">
              <wp:posOffset>196850</wp:posOffset>
            </wp:positionV>
            <wp:extent cx="1365885" cy="1140460"/>
            <wp:effectExtent l="0" t="0" r="5715" b="2540"/>
            <wp:wrapNone/>
            <wp:docPr id="34" name="Bild 34" descr="../cer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certif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57"/>
                    <a:stretch/>
                  </pic:blipFill>
                  <pic:spPr bwMode="auto">
                    <a:xfrm>
                      <a:off x="0" y="0"/>
                      <a:ext cx="136588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3CF689" wp14:editId="4A77FB90">
                <wp:simplePos x="0" y="0"/>
                <wp:positionH relativeFrom="column">
                  <wp:posOffset>1557020</wp:posOffset>
                </wp:positionH>
                <wp:positionV relativeFrom="paragraph">
                  <wp:posOffset>302895</wp:posOffset>
                </wp:positionV>
                <wp:extent cx="4795520" cy="2291715"/>
                <wp:effectExtent l="0" t="0" r="0" b="0"/>
                <wp:wrapSquare wrapText="bothSides"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229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A4902" w14:textId="50B51262" w:rsidR="007C1585" w:rsidRPr="00E37C43" w:rsidRDefault="00B5663C" w:rsidP="00B2391C">
                            <w:pPr>
                              <w:ind w:left="1985" w:hanging="1985"/>
                            </w:pPr>
                            <w:r>
                              <w:rPr>
                                <w:b/>
                              </w:rPr>
                              <w:t>Datum</w:t>
                            </w:r>
                            <w:r w:rsidR="007C1585" w:rsidRPr="00F13F61">
                              <w:rPr>
                                <w:b/>
                              </w:rPr>
                              <w:tab/>
                            </w:r>
                            <w:r w:rsidR="00B2391C" w:rsidRPr="00B2391C">
                              <w:t>06/2010</w:t>
                            </w:r>
                          </w:p>
                          <w:p w14:paraId="5B032DB1" w14:textId="77777777" w:rsidR="00B2391C" w:rsidRDefault="00B5663C" w:rsidP="00B5663C">
                            <w:pPr>
                              <w:ind w:left="1985" w:hanging="1985"/>
                            </w:pPr>
                            <w:r w:rsidRPr="00B5663C">
                              <w:rPr>
                                <w:b/>
                              </w:rPr>
                              <w:t>Bezeichnung</w:t>
                            </w:r>
                            <w:r w:rsidR="007C1585"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B2391C" w:rsidRPr="00B2391C">
                              <w:t xml:space="preserve">Qualifikation zum Mathematisch-technischen </w:t>
                            </w:r>
                          </w:p>
                          <w:p w14:paraId="052F9F5B" w14:textId="23FCB5B2" w:rsidR="007C1585" w:rsidRPr="00F13F61" w:rsidRDefault="00B2391C" w:rsidP="00B2391C">
                            <w:pPr>
                              <w:ind w:left="1985"/>
                              <w:rPr>
                                <w:b/>
                              </w:rPr>
                            </w:pPr>
                            <w:r w:rsidRPr="00B2391C">
                              <w:t>Softwareentwickler (IHK)</w:t>
                            </w:r>
                          </w:p>
                          <w:p w14:paraId="3945E28B" w14:textId="6C935214" w:rsidR="007C1585" w:rsidRPr="00F13F61" w:rsidRDefault="00B5663C" w:rsidP="007C1585">
                            <w:pPr>
                              <w:rPr>
                                <w:b/>
                              </w:rPr>
                            </w:pPr>
                            <w:r w:rsidRPr="00B5663C">
                              <w:rPr>
                                <w:b/>
                              </w:rPr>
                              <w:t>Beschreibung</w:t>
                            </w:r>
                            <w:r w:rsidR="007C1585" w:rsidRPr="00F13F61">
                              <w:rPr>
                                <w:b/>
                              </w:rPr>
                              <w:tab/>
                            </w:r>
                            <w:r w:rsidR="007C1585"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16F8E7D7" w14:textId="20EE8F75" w:rsidR="007C1585" w:rsidRPr="00B911B9" w:rsidRDefault="007C1585" w:rsidP="00B911B9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F689" id="Textfeld 35" o:spid="_x0000_s1044" type="#_x0000_t202" style="position:absolute;margin-left:122.6pt;margin-top:23.85pt;width:377.6pt;height:180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" filled="f" stroked="f">
                <v:textbox>
                  <w:txbxContent>
                    <w:p w14:paraId="44DA4902" w14:textId="50B51262" w:rsidR="007C1585" w:rsidRPr="00E37C43" w:rsidRDefault="00B5663C" w:rsidP="00B2391C">
                      <w:pPr>
                        <w:ind w:left="1985" w:hanging="1985"/>
                      </w:pPr>
                      <w:r>
                        <w:rPr>
                          <w:b/>
                        </w:rPr>
                        <w:t>Datum</w:t>
                      </w:r>
                      <w:r w:rsidR="007C1585" w:rsidRPr="00F13F61">
                        <w:rPr>
                          <w:b/>
                        </w:rPr>
                        <w:tab/>
                      </w:r>
                      <w:r w:rsidR="00B2391C" w:rsidRPr="00B2391C">
                        <w:t>06/2010</w:t>
                      </w:r>
                    </w:p>
                    <w:p w14:paraId="5B032DB1" w14:textId="77777777" w:rsidR="00B2391C" w:rsidRDefault="00B5663C" w:rsidP="00B5663C">
                      <w:pPr>
                        <w:ind w:left="1985" w:hanging="1985"/>
                      </w:pPr>
                      <w:r w:rsidRPr="00B5663C">
                        <w:rPr>
                          <w:b/>
                        </w:rPr>
                        <w:t>Bezeichnung</w:t>
                      </w:r>
                      <w:r w:rsidR="007C1585"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b/>
                        </w:rPr>
                        <w:tab/>
                      </w:r>
                      <w:r w:rsidR="00B2391C" w:rsidRPr="00B2391C">
                        <w:t xml:space="preserve">Qualifikation zum Mathematisch-technischen </w:t>
                      </w:r>
                    </w:p>
                    <w:p w14:paraId="052F9F5B" w14:textId="23FCB5B2" w:rsidR="007C1585" w:rsidRPr="00F13F61" w:rsidRDefault="00B2391C" w:rsidP="00B2391C">
                      <w:pPr>
                        <w:ind w:left="1985"/>
                        <w:rPr>
                          <w:b/>
                        </w:rPr>
                      </w:pPr>
                      <w:r w:rsidRPr="00B2391C">
                        <w:t>Softwareentwickler (IHK)</w:t>
                      </w:r>
                    </w:p>
                    <w:p w14:paraId="3945E28B" w14:textId="6C935214" w:rsidR="007C1585" w:rsidRPr="00F13F61" w:rsidRDefault="00B5663C" w:rsidP="007C1585">
                      <w:pPr>
                        <w:rPr>
                          <w:b/>
                        </w:rPr>
                      </w:pPr>
                      <w:r w:rsidRPr="00B5663C">
                        <w:rPr>
                          <w:b/>
                        </w:rPr>
                        <w:t>Beschreibung</w:t>
                      </w:r>
                      <w:r w:rsidR="007C1585" w:rsidRPr="00F13F61">
                        <w:rPr>
                          <w:b/>
                        </w:rPr>
                        <w:tab/>
                      </w:r>
                      <w:r w:rsidR="007C1585">
                        <w:rPr>
                          <w:b/>
                        </w:rPr>
                        <w:t xml:space="preserve">          </w:t>
                      </w:r>
                    </w:p>
                    <w:p w14:paraId="16F8E7D7" w14:textId="20EE8F75" w:rsidR="007C1585" w:rsidRPr="00B911B9" w:rsidRDefault="007C1585" w:rsidP="00B911B9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19FF1" w14:textId="0CF14286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231EB2B" w14:textId="3609D5AC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08F6872" w14:textId="674F6EC0" w:rsidR="003413FD" w:rsidRDefault="003413FD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1F483F5D" w14:textId="4B417122" w:rsidR="00777987" w:rsidRPr="000B28A5" w:rsidRDefault="00777987" w:rsidP="00BF4E94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sectPr w:rsidR="00777987" w:rsidRPr="000B28A5" w:rsidSect="004C275E">
      <w:headerReference w:type="first" r:id="rId25"/>
      <w:type w:val="continuous"/>
      <w:pgSz w:w="11900" w:h="16820" w:code="9"/>
      <w:pgMar w:top="1899" w:right="1009" w:bottom="1134" w:left="1009" w:header="1191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9F209" w14:textId="77777777" w:rsidR="00EE209F" w:rsidRDefault="00EE209F">
      <w:r>
        <w:separator/>
      </w:r>
    </w:p>
    <w:p w14:paraId="7CB73395" w14:textId="77777777" w:rsidR="00EE209F" w:rsidRDefault="00EE209F"/>
  </w:endnote>
  <w:endnote w:type="continuationSeparator" w:id="0">
    <w:p w14:paraId="70830B00" w14:textId="77777777" w:rsidR="00EE209F" w:rsidRDefault="00EE209F">
      <w:r>
        <w:continuationSeparator/>
      </w:r>
    </w:p>
    <w:p w14:paraId="6E49F3BC" w14:textId="77777777" w:rsidR="00EE209F" w:rsidRDefault="00EE20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FFFFFF" w:themeColor="background1"/>
        <w:lang w:eastAsia="ja-JP" w:bidi="de-DE"/>
      </w:rPr>
      <w:id w:val="732053348"/>
      <w:docPartObj>
        <w:docPartGallery w:val="Page Numbers (Bottom of Page)"/>
        <w:docPartUnique/>
      </w:docPartObj>
    </w:sdtPr>
    <w:sdtEndPr>
      <w:rPr>
        <w:rFonts w:ascii="Times" w:hAnsi="Times" w:cs="Times New Roman"/>
        <w:noProof/>
        <w:color w:val="auto"/>
        <w:lang w:eastAsia="de-DE" w:bidi="ar-SA"/>
      </w:rPr>
    </w:sdtEndPr>
    <w:sdtContent>
      <w:p w14:paraId="7E38AC4E" w14:textId="77777777" w:rsidR="00D52717" w:rsidRDefault="00D52717" w:rsidP="009C6C8F">
        <w:pPr>
          <w:pStyle w:val="western"/>
          <w:spacing w:after="0" w:line="240" w:lineRule="auto"/>
          <w:jc w:val="center"/>
          <w:rPr>
            <w:rFonts w:asciiTheme="minorHAnsi" w:hAnsiTheme="minorHAnsi" w:cstheme="minorBidi"/>
            <w:color w:val="FFFFFF" w:themeColor="background1"/>
            <w:lang w:eastAsia="ja-JP" w:bidi="de-DE"/>
          </w:rPr>
        </w:pPr>
      </w:p>
      <w:p w14:paraId="6255A038" w14:textId="3B89D743" w:rsidR="00D52717" w:rsidRDefault="00D52717" w:rsidP="000665EE">
        <w:pPr>
          <w:pStyle w:val="western"/>
          <w:spacing w:after="0" w:line="240" w:lineRule="auto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09F08094" w14:textId="77777777" w:rsidR="00D52717" w:rsidRPr="002D6BEB" w:rsidRDefault="00D52717" w:rsidP="00964B44">
        <w:pPr>
          <w:pStyle w:val="western"/>
          <w:spacing w:after="0" w:line="240" w:lineRule="auto"/>
          <w:jc w:val="center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6A816762" w14:textId="77777777" w:rsidR="00D52717" w:rsidRPr="00A82A0B" w:rsidRDefault="00EE209F" w:rsidP="00EC714B">
        <w:pPr>
          <w:pStyle w:val="western"/>
          <w:spacing w:after="0" w:line="240" w:lineRule="auto"/>
          <w:rPr>
            <w:rFonts w:ascii="Garamond" w:hAnsi="Garamond"/>
            <w:caps/>
            <w:color w:val="000000"/>
            <w:spacing w:val="30"/>
            <w:sz w:val="14"/>
            <w:szCs w:val="14"/>
          </w:rPr>
        </w:pP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9AC13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  <w:r w:rsidRPr="002B25A1">
      <w:rPr>
        <w:rFonts w:ascii="Roboto" w:hAnsi="Roboto"/>
        <w:caps/>
        <w:color w:val="000000"/>
        <w:spacing w:val="30"/>
        <w:sz w:val="13"/>
        <w:szCs w:val="13"/>
      </w:rPr>
      <w:t>Gronau IT Cloud Computing Gmb</w:t>
    </w:r>
    <w:r>
      <w:rPr>
        <w:rFonts w:ascii="Roboto" w:hAnsi="Roboto"/>
        <w:caps/>
        <w:color w:val="000000"/>
        <w:spacing w:val="30"/>
        <w:sz w:val="13"/>
        <w:szCs w:val="13"/>
      </w:rPr>
      <w:t>H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GESCHÄFTSFÜHRER Pierre Gronau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 xml:space="preserve">Potsdamer Platz 10, Haus 2, 5.OG • 10785 • Berlin • Phone: +49 30 300 11 48 18 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Deutsche Bank AG, IBAN DE45720700240014447700, BIC/SWIFT-Code DEUTDEDB720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Amtsgericht Charlottenburg HRB 13 56 58 B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Steuernummer 30/318/30245, Umsatzsteuer ID DE 28 07 45 767</w:t>
    </w:r>
  </w:p>
  <w:p w14:paraId="032B2DE2" w14:textId="77777777" w:rsidR="00D52717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  <w:p w14:paraId="2A8BF226" w14:textId="77777777" w:rsidR="00D52717" w:rsidRPr="002B4B6B" w:rsidRDefault="00D52717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D44EA" w14:textId="77777777" w:rsidR="00EE209F" w:rsidRDefault="00EE209F">
      <w:r>
        <w:separator/>
      </w:r>
    </w:p>
    <w:p w14:paraId="71998B83" w14:textId="77777777" w:rsidR="00EE209F" w:rsidRDefault="00EE209F"/>
  </w:footnote>
  <w:footnote w:type="continuationSeparator" w:id="0">
    <w:p w14:paraId="0FA8C277" w14:textId="77777777" w:rsidR="00EE209F" w:rsidRDefault="00EE209F">
      <w:r>
        <w:continuationSeparator/>
      </w:r>
    </w:p>
    <w:p w14:paraId="58390986" w14:textId="77777777" w:rsidR="00EE209F" w:rsidRDefault="00EE209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499CF" w14:textId="77777777" w:rsidR="00D52717" w:rsidRDefault="00D52717" w:rsidP="00BE3DE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0288" behindDoc="1" locked="0" layoutInCell="1" allowOverlap="1" wp14:anchorId="7A69D5D4" wp14:editId="493D149C">
          <wp:simplePos x="0" y="0"/>
          <wp:positionH relativeFrom="column">
            <wp:posOffset>-701675</wp:posOffset>
          </wp:positionH>
          <wp:positionV relativeFrom="paragraph">
            <wp:posOffset>-601980</wp:posOffset>
          </wp:positionV>
          <wp:extent cx="7664210" cy="574040"/>
          <wp:effectExtent l="0" t="0" r="6985" b="10160"/>
          <wp:wrapNone/>
          <wp:docPr id="1" name="Picture 11" descr="head_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_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49797" w14:textId="77777777" w:rsidR="00D52717" w:rsidRDefault="00D52717" w:rsidP="00BC625C">
    <w:pPr>
      <w:pStyle w:val="Kopfzeile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2DD09" w14:textId="77777777" w:rsidR="00D52717" w:rsidRDefault="00D52717" w:rsidP="00BC625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7456" behindDoc="1" locked="0" layoutInCell="1" allowOverlap="1" wp14:anchorId="46224ED5" wp14:editId="2D371826">
          <wp:simplePos x="0" y="0"/>
          <wp:positionH relativeFrom="column">
            <wp:posOffset>-699770</wp:posOffset>
          </wp:positionH>
          <wp:positionV relativeFrom="paragraph">
            <wp:posOffset>-586740</wp:posOffset>
          </wp:positionV>
          <wp:extent cx="7664210" cy="574040"/>
          <wp:effectExtent l="0" t="0" r="6985" b="10160"/>
          <wp:wrapNone/>
          <wp:docPr id="4" name="Picture 8" descr="head_03_m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_03_m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247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BD8C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E41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7EAB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1C2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8885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AE3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E7431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FEA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75A26"/>
    <w:multiLevelType w:val="hybridMultilevel"/>
    <w:tmpl w:val="756632C2"/>
    <w:lvl w:ilvl="0" w:tplc="1E0CF304">
      <w:start w:val="4"/>
      <w:numFmt w:val="bullet"/>
      <w:lvlText w:val="-"/>
      <w:lvlJc w:val="left"/>
      <w:pPr>
        <w:ind w:left="2345" w:hanging="360"/>
      </w:pPr>
      <w:rPr>
        <w:rFonts w:ascii="Roboto Light" w:eastAsiaTheme="minorHAnsi" w:hAnsi="Roboto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16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5"/>
    <w:rsid w:val="000022D8"/>
    <w:rsid w:val="000038F9"/>
    <w:rsid w:val="00004ADC"/>
    <w:rsid w:val="0001218A"/>
    <w:rsid w:val="00020B78"/>
    <w:rsid w:val="00025AA8"/>
    <w:rsid w:val="00030E40"/>
    <w:rsid w:val="00036C8E"/>
    <w:rsid w:val="00053530"/>
    <w:rsid w:val="00064451"/>
    <w:rsid w:val="00065C66"/>
    <w:rsid w:val="000665EE"/>
    <w:rsid w:val="000713C1"/>
    <w:rsid w:val="0007289D"/>
    <w:rsid w:val="00075AE5"/>
    <w:rsid w:val="00082AF6"/>
    <w:rsid w:val="00083D15"/>
    <w:rsid w:val="00084EA5"/>
    <w:rsid w:val="000953B4"/>
    <w:rsid w:val="000965C9"/>
    <w:rsid w:val="00097ECD"/>
    <w:rsid w:val="000A04EB"/>
    <w:rsid w:val="000A0FB8"/>
    <w:rsid w:val="000A3C91"/>
    <w:rsid w:val="000B28A5"/>
    <w:rsid w:val="000B6290"/>
    <w:rsid w:val="000B7598"/>
    <w:rsid w:val="000C4219"/>
    <w:rsid w:val="000C6F21"/>
    <w:rsid w:val="000D25CD"/>
    <w:rsid w:val="000D2DCF"/>
    <w:rsid w:val="000D6A66"/>
    <w:rsid w:val="000D78F1"/>
    <w:rsid w:val="000E00C7"/>
    <w:rsid w:val="000E2E3E"/>
    <w:rsid w:val="000E3A44"/>
    <w:rsid w:val="000E4448"/>
    <w:rsid w:val="000E4BFD"/>
    <w:rsid w:val="000E4CE3"/>
    <w:rsid w:val="000E672B"/>
    <w:rsid w:val="000F3FC4"/>
    <w:rsid w:val="00100059"/>
    <w:rsid w:val="001042C2"/>
    <w:rsid w:val="0010453F"/>
    <w:rsid w:val="00121235"/>
    <w:rsid w:val="00122AA9"/>
    <w:rsid w:val="00126D59"/>
    <w:rsid w:val="0013194C"/>
    <w:rsid w:val="0013340F"/>
    <w:rsid w:val="00142618"/>
    <w:rsid w:val="00144952"/>
    <w:rsid w:val="001476F6"/>
    <w:rsid w:val="00154B2D"/>
    <w:rsid w:val="00157223"/>
    <w:rsid w:val="001855C0"/>
    <w:rsid w:val="001863EC"/>
    <w:rsid w:val="00193439"/>
    <w:rsid w:val="00196572"/>
    <w:rsid w:val="001A439E"/>
    <w:rsid w:val="001B48D7"/>
    <w:rsid w:val="001B757B"/>
    <w:rsid w:val="001D12DB"/>
    <w:rsid w:val="001D5562"/>
    <w:rsid w:val="001E3281"/>
    <w:rsid w:val="001E44B0"/>
    <w:rsid w:val="001F085E"/>
    <w:rsid w:val="001F5533"/>
    <w:rsid w:val="00200A46"/>
    <w:rsid w:val="00201A03"/>
    <w:rsid w:val="00203E63"/>
    <w:rsid w:val="0020424B"/>
    <w:rsid w:val="00215FBA"/>
    <w:rsid w:val="00220392"/>
    <w:rsid w:val="002232C5"/>
    <w:rsid w:val="00237ED1"/>
    <w:rsid w:val="002505C4"/>
    <w:rsid w:val="002513AF"/>
    <w:rsid w:val="00255FC8"/>
    <w:rsid w:val="002626DA"/>
    <w:rsid w:val="00270E2D"/>
    <w:rsid w:val="00272E6E"/>
    <w:rsid w:val="00281133"/>
    <w:rsid w:val="002940A4"/>
    <w:rsid w:val="0029722A"/>
    <w:rsid w:val="002A21C7"/>
    <w:rsid w:val="002B0499"/>
    <w:rsid w:val="002B11B7"/>
    <w:rsid w:val="002B25A1"/>
    <w:rsid w:val="002B4B6B"/>
    <w:rsid w:val="002C1124"/>
    <w:rsid w:val="002C2AD6"/>
    <w:rsid w:val="002C7B3C"/>
    <w:rsid w:val="002D08D4"/>
    <w:rsid w:val="002D150C"/>
    <w:rsid w:val="002D2658"/>
    <w:rsid w:val="002D6BEB"/>
    <w:rsid w:val="002E3A51"/>
    <w:rsid w:val="002E567B"/>
    <w:rsid w:val="002F5317"/>
    <w:rsid w:val="002F62DD"/>
    <w:rsid w:val="003073CB"/>
    <w:rsid w:val="0031419E"/>
    <w:rsid w:val="00314787"/>
    <w:rsid w:val="00317A3A"/>
    <w:rsid w:val="00323345"/>
    <w:rsid w:val="00326AB6"/>
    <w:rsid w:val="00333BB5"/>
    <w:rsid w:val="00337526"/>
    <w:rsid w:val="003413FD"/>
    <w:rsid w:val="00342A5B"/>
    <w:rsid w:val="00343744"/>
    <w:rsid w:val="00344517"/>
    <w:rsid w:val="00345B71"/>
    <w:rsid w:val="003467E5"/>
    <w:rsid w:val="00350399"/>
    <w:rsid w:val="00351D3B"/>
    <w:rsid w:val="0036007D"/>
    <w:rsid w:val="003665BB"/>
    <w:rsid w:val="00366689"/>
    <w:rsid w:val="003841D0"/>
    <w:rsid w:val="003870E2"/>
    <w:rsid w:val="00390847"/>
    <w:rsid w:val="003951DC"/>
    <w:rsid w:val="00395373"/>
    <w:rsid w:val="00395E70"/>
    <w:rsid w:val="00397FA6"/>
    <w:rsid w:val="003B2714"/>
    <w:rsid w:val="003C4255"/>
    <w:rsid w:val="003C4AA1"/>
    <w:rsid w:val="003C5002"/>
    <w:rsid w:val="003D14F2"/>
    <w:rsid w:val="003D3163"/>
    <w:rsid w:val="003D5A0A"/>
    <w:rsid w:val="003D6892"/>
    <w:rsid w:val="003D6BFC"/>
    <w:rsid w:val="003F0D59"/>
    <w:rsid w:val="003F173C"/>
    <w:rsid w:val="003F433F"/>
    <w:rsid w:val="004103DD"/>
    <w:rsid w:val="0041154B"/>
    <w:rsid w:val="0041183F"/>
    <w:rsid w:val="00416418"/>
    <w:rsid w:val="004272B1"/>
    <w:rsid w:val="00430D82"/>
    <w:rsid w:val="004336A1"/>
    <w:rsid w:val="004419F3"/>
    <w:rsid w:val="004428C7"/>
    <w:rsid w:val="004433DE"/>
    <w:rsid w:val="004436DE"/>
    <w:rsid w:val="00446118"/>
    <w:rsid w:val="004620C6"/>
    <w:rsid w:val="0046237B"/>
    <w:rsid w:val="00464288"/>
    <w:rsid w:val="004668EE"/>
    <w:rsid w:val="00471DBA"/>
    <w:rsid w:val="00473762"/>
    <w:rsid w:val="004859EA"/>
    <w:rsid w:val="0048698A"/>
    <w:rsid w:val="004A0240"/>
    <w:rsid w:val="004A0AAC"/>
    <w:rsid w:val="004B035F"/>
    <w:rsid w:val="004B512A"/>
    <w:rsid w:val="004B6680"/>
    <w:rsid w:val="004C275E"/>
    <w:rsid w:val="004C449B"/>
    <w:rsid w:val="004D00CB"/>
    <w:rsid w:val="004D0453"/>
    <w:rsid w:val="004D0E56"/>
    <w:rsid w:val="004D69FF"/>
    <w:rsid w:val="004E0D53"/>
    <w:rsid w:val="004E21CD"/>
    <w:rsid w:val="004E2E9A"/>
    <w:rsid w:val="004F5089"/>
    <w:rsid w:val="004F6D6C"/>
    <w:rsid w:val="00500437"/>
    <w:rsid w:val="00503955"/>
    <w:rsid w:val="005125A3"/>
    <w:rsid w:val="005135A0"/>
    <w:rsid w:val="005173EA"/>
    <w:rsid w:val="00517AE5"/>
    <w:rsid w:val="00517CAF"/>
    <w:rsid w:val="005224C5"/>
    <w:rsid w:val="00532C14"/>
    <w:rsid w:val="00542992"/>
    <w:rsid w:val="005450C4"/>
    <w:rsid w:val="00545146"/>
    <w:rsid w:val="0054564C"/>
    <w:rsid w:val="0055296D"/>
    <w:rsid w:val="0055419F"/>
    <w:rsid w:val="00561353"/>
    <w:rsid w:val="00561467"/>
    <w:rsid w:val="005660C4"/>
    <w:rsid w:val="00571B23"/>
    <w:rsid w:val="0057210F"/>
    <w:rsid w:val="005755ED"/>
    <w:rsid w:val="00581F47"/>
    <w:rsid w:val="005859C2"/>
    <w:rsid w:val="00585C39"/>
    <w:rsid w:val="0059098C"/>
    <w:rsid w:val="005973E9"/>
    <w:rsid w:val="00597633"/>
    <w:rsid w:val="005A0688"/>
    <w:rsid w:val="005B69E8"/>
    <w:rsid w:val="005C31DF"/>
    <w:rsid w:val="005C5DCF"/>
    <w:rsid w:val="005C70A1"/>
    <w:rsid w:val="005C7394"/>
    <w:rsid w:val="005D13F5"/>
    <w:rsid w:val="005D3B85"/>
    <w:rsid w:val="005E0045"/>
    <w:rsid w:val="005E1CF7"/>
    <w:rsid w:val="005E78C1"/>
    <w:rsid w:val="005F3620"/>
    <w:rsid w:val="005F3982"/>
    <w:rsid w:val="005F6931"/>
    <w:rsid w:val="0060187B"/>
    <w:rsid w:val="00601B7B"/>
    <w:rsid w:val="00602B34"/>
    <w:rsid w:val="006033FE"/>
    <w:rsid w:val="006172D4"/>
    <w:rsid w:val="00622FC5"/>
    <w:rsid w:val="00624C68"/>
    <w:rsid w:val="00625385"/>
    <w:rsid w:val="00630CC2"/>
    <w:rsid w:val="00632BBB"/>
    <w:rsid w:val="00636052"/>
    <w:rsid w:val="00655583"/>
    <w:rsid w:val="00675DF1"/>
    <w:rsid w:val="00676B23"/>
    <w:rsid w:val="00683261"/>
    <w:rsid w:val="006935FF"/>
    <w:rsid w:val="00695967"/>
    <w:rsid w:val="006A1254"/>
    <w:rsid w:val="006B34AA"/>
    <w:rsid w:val="006B6BC2"/>
    <w:rsid w:val="006B7818"/>
    <w:rsid w:val="006C1EA1"/>
    <w:rsid w:val="006C450F"/>
    <w:rsid w:val="006C7FAF"/>
    <w:rsid w:val="006D1D5E"/>
    <w:rsid w:val="006D5CEC"/>
    <w:rsid w:val="006E1E4D"/>
    <w:rsid w:val="006E7A5B"/>
    <w:rsid w:val="006F2FAA"/>
    <w:rsid w:val="006F4188"/>
    <w:rsid w:val="006F66CD"/>
    <w:rsid w:val="007030AA"/>
    <w:rsid w:val="00704665"/>
    <w:rsid w:val="007243BA"/>
    <w:rsid w:val="00734B71"/>
    <w:rsid w:val="00737C12"/>
    <w:rsid w:val="007458B8"/>
    <w:rsid w:val="00751825"/>
    <w:rsid w:val="007601FC"/>
    <w:rsid w:val="0076639D"/>
    <w:rsid w:val="00777987"/>
    <w:rsid w:val="0078015F"/>
    <w:rsid w:val="00783179"/>
    <w:rsid w:val="007963D9"/>
    <w:rsid w:val="007979C5"/>
    <w:rsid w:val="007A0A99"/>
    <w:rsid w:val="007A1813"/>
    <w:rsid w:val="007A6548"/>
    <w:rsid w:val="007A7D71"/>
    <w:rsid w:val="007B118E"/>
    <w:rsid w:val="007B45D8"/>
    <w:rsid w:val="007B5D3A"/>
    <w:rsid w:val="007C1585"/>
    <w:rsid w:val="007C15EF"/>
    <w:rsid w:val="007E336C"/>
    <w:rsid w:val="007E6B6D"/>
    <w:rsid w:val="007F00D1"/>
    <w:rsid w:val="007F03F3"/>
    <w:rsid w:val="007F4443"/>
    <w:rsid w:val="00801749"/>
    <w:rsid w:val="00801F29"/>
    <w:rsid w:val="008174B4"/>
    <w:rsid w:val="00823AC1"/>
    <w:rsid w:val="008418C8"/>
    <w:rsid w:val="00844EE4"/>
    <w:rsid w:val="0084520F"/>
    <w:rsid w:val="00853D05"/>
    <w:rsid w:val="008664F3"/>
    <w:rsid w:val="00867885"/>
    <w:rsid w:val="008709B2"/>
    <w:rsid w:val="00872A40"/>
    <w:rsid w:val="00880D3A"/>
    <w:rsid w:val="00883179"/>
    <w:rsid w:val="00883E9A"/>
    <w:rsid w:val="00885D8F"/>
    <w:rsid w:val="00887380"/>
    <w:rsid w:val="008940C5"/>
    <w:rsid w:val="00896205"/>
    <w:rsid w:val="008A224E"/>
    <w:rsid w:val="008A2609"/>
    <w:rsid w:val="008A36CE"/>
    <w:rsid w:val="008A3A48"/>
    <w:rsid w:val="008A3A65"/>
    <w:rsid w:val="008A3F78"/>
    <w:rsid w:val="008B4000"/>
    <w:rsid w:val="008D1220"/>
    <w:rsid w:val="008D13F6"/>
    <w:rsid w:val="008D61B5"/>
    <w:rsid w:val="008D6BA0"/>
    <w:rsid w:val="008F4A7B"/>
    <w:rsid w:val="008F5215"/>
    <w:rsid w:val="008F6C94"/>
    <w:rsid w:val="00905C30"/>
    <w:rsid w:val="00910822"/>
    <w:rsid w:val="009134E1"/>
    <w:rsid w:val="00926734"/>
    <w:rsid w:val="00930E69"/>
    <w:rsid w:val="0093450D"/>
    <w:rsid w:val="00936611"/>
    <w:rsid w:val="0094699E"/>
    <w:rsid w:val="00951023"/>
    <w:rsid w:val="00953A90"/>
    <w:rsid w:val="00955FDE"/>
    <w:rsid w:val="00964B44"/>
    <w:rsid w:val="009659D9"/>
    <w:rsid w:val="00973950"/>
    <w:rsid w:val="009742F5"/>
    <w:rsid w:val="00992AD3"/>
    <w:rsid w:val="00992EEE"/>
    <w:rsid w:val="0099627E"/>
    <w:rsid w:val="009A4CF8"/>
    <w:rsid w:val="009A6668"/>
    <w:rsid w:val="009A7A51"/>
    <w:rsid w:val="009B2CDC"/>
    <w:rsid w:val="009B5231"/>
    <w:rsid w:val="009B661F"/>
    <w:rsid w:val="009B7E71"/>
    <w:rsid w:val="009C6077"/>
    <w:rsid w:val="009C6C8F"/>
    <w:rsid w:val="009D496A"/>
    <w:rsid w:val="009D51E5"/>
    <w:rsid w:val="009D6DEA"/>
    <w:rsid w:val="009D7E6D"/>
    <w:rsid w:val="009F3D46"/>
    <w:rsid w:val="00A00816"/>
    <w:rsid w:val="00A0221C"/>
    <w:rsid w:val="00A03F22"/>
    <w:rsid w:val="00A0451B"/>
    <w:rsid w:val="00A13EB7"/>
    <w:rsid w:val="00A209AA"/>
    <w:rsid w:val="00A214E1"/>
    <w:rsid w:val="00A2258D"/>
    <w:rsid w:val="00A30E33"/>
    <w:rsid w:val="00A36650"/>
    <w:rsid w:val="00A62128"/>
    <w:rsid w:val="00A66CB3"/>
    <w:rsid w:val="00A8040D"/>
    <w:rsid w:val="00A804B5"/>
    <w:rsid w:val="00A8074D"/>
    <w:rsid w:val="00A82A0B"/>
    <w:rsid w:val="00A8577E"/>
    <w:rsid w:val="00A86519"/>
    <w:rsid w:val="00A86F6E"/>
    <w:rsid w:val="00A87968"/>
    <w:rsid w:val="00AA4515"/>
    <w:rsid w:val="00AA5DFE"/>
    <w:rsid w:val="00AB0503"/>
    <w:rsid w:val="00AB4ABB"/>
    <w:rsid w:val="00AB689F"/>
    <w:rsid w:val="00AC2A2E"/>
    <w:rsid w:val="00AE0B78"/>
    <w:rsid w:val="00AE4B2D"/>
    <w:rsid w:val="00AE6F94"/>
    <w:rsid w:val="00AF1857"/>
    <w:rsid w:val="00AF209F"/>
    <w:rsid w:val="00B0147B"/>
    <w:rsid w:val="00B0449E"/>
    <w:rsid w:val="00B101B2"/>
    <w:rsid w:val="00B109C7"/>
    <w:rsid w:val="00B11138"/>
    <w:rsid w:val="00B12DA3"/>
    <w:rsid w:val="00B22821"/>
    <w:rsid w:val="00B2391C"/>
    <w:rsid w:val="00B2455D"/>
    <w:rsid w:val="00B25438"/>
    <w:rsid w:val="00B4221D"/>
    <w:rsid w:val="00B53735"/>
    <w:rsid w:val="00B5663C"/>
    <w:rsid w:val="00B579CD"/>
    <w:rsid w:val="00B60DFF"/>
    <w:rsid w:val="00B70217"/>
    <w:rsid w:val="00B7392C"/>
    <w:rsid w:val="00B75CF1"/>
    <w:rsid w:val="00B76013"/>
    <w:rsid w:val="00B76F65"/>
    <w:rsid w:val="00B77A60"/>
    <w:rsid w:val="00B81E9C"/>
    <w:rsid w:val="00B84C98"/>
    <w:rsid w:val="00B86215"/>
    <w:rsid w:val="00B862C1"/>
    <w:rsid w:val="00B911B9"/>
    <w:rsid w:val="00B97E27"/>
    <w:rsid w:val="00BA2377"/>
    <w:rsid w:val="00BA366E"/>
    <w:rsid w:val="00BA49F6"/>
    <w:rsid w:val="00BB5999"/>
    <w:rsid w:val="00BC41BF"/>
    <w:rsid w:val="00BC4A35"/>
    <w:rsid w:val="00BC625C"/>
    <w:rsid w:val="00BC6BF0"/>
    <w:rsid w:val="00BD2150"/>
    <w:rsid w:val="00BE3DEC"/>
    <w:rsid w:val="00BF03EB"/>
    <w:rsid w:val="00BF4E50"/>
    <w:rsid w:val="00BF4E94"/>
    <w:rsid w:val="00BF5FF8"/>
    <w:rsid w:val="00C01625"/>
    <w:rsid w:val="00C01B2E"/>
    <w:rsid w:val="00C1135C"/>
    <w:rsid w:val="00C14AB0"/>
    <w:rsid w:val="00C23DEA"/>
    <w:rsid w:val="00C26270"/>
    <w:rsid w:val="00C34DB4"/>
    <w:rsid w:val="00C3502A"/>
    <w:rsid w:val="00C35660"/>
    <w:rsid w:val="00C376E1"/>
    <w:rsid w:val="00C40C7B"/>
    <w:rsid w:val="00C44BE2"/>
    <w:rsid w:val="00C535B1"/>
    <w:rsid w:val="00C57AB0"/>
    <w:rsid w:val="00C57E93"/>
    <w:rsid w:val="00C6282C"/>
    <w:rsid w:val="00C62FDE"/>
    <w:rsid w:val="00C67337"/>
    <w:rsid w:val="00C7008E"/>
    <w:rsid w:val="00C72CA1"/>
    <w:rsid w:val="00C83D9A"/>
    <w:rsid w:val="00C85A93"/>
    <w:rsid w:val="00C86DE6"/>
    <w:rsid w:val="00C87CFC"/>
    <w:rsid w:val="00CA6649"/>
    <w:rsid w:val="00CB1F40"/>
    <w:rsid w:val="00CC14E9"/>
    <w:rsid w:val="00CD6CB4"/>
    <w:rsid w:val="00D055D3"/>
    <w:rsid w:val="00D1408D"/>
    <w:rsid w:val="00D22E22"/>
    <w:rsid w:val="00D312A5"/>
    <w:rsid w:val="00D33DEB"/>
    <w:rsid w:val="00D401ED"/>
    <w:rsid w:val="00D40699"/>
    <w:rsid w:val="00D41D21"/>
    <w:rsid w:val="00D47C2B"/>
    <w:rsid w:val="00D52717"/>
    <w:rsid w:val="00D61CA9"/>
    <w:rsid w:val="00D6284F"/>
    <w:rsid w:val="00D6777E"/>
    <w:rsid w:val="00D72779"/>
    <w:rsid w:val="00D74876"/>
    <w:rsid w:val="00D75699"/>
    <w:rsid w:val="00D770F4"/>
    <w:rsid w:val="00D86758"/>
    <w:rsid w:val="00D9382D"/>
    <w:rsid w:val="00D93AF3"/>
    <w:rsid w:val="00DA31AF"/>
    <w:rsid w:val="00DB2878"/>
    <w:rsid w:val="00DB3F75"/>
    <w:rsid w:val="00DC3EC0"/>
    <w:rsid w:val="00DD1A4C"/>
    <w:rsid w:val="00DD7CA1"/>
    <w:rsid w:val="00DE22BB"/>
    <w:rsid w:val="00DE54DE"/>
    <w:rsid w:val="00DE6AEF"/>
    <w:rsid w:val="00E05590"/>
    <w:rsid w:val="00E15897"/>
    <w:rsid w:val="00E20A2F"/>
    <w:rsid w:val="00E221DA"/>
    <w:rsid w:val="00E345F4"/>
    <w:rsid w:val="00E37C43"/>
    <w:rsid w:val="00E40205"/>
    <w:rsid w:val="00E40A46"/>
    <w:rsid w:val="00E40FB3"/>
    <w:rsid w:val="00E522B3"/>
    <w:rsid w:val="00E5253F"/>
    <w:rsid w:val="00E53064"/>
    <w:rsid w:val="00E53DEF"/>
    <w:rsid w:val="00E67C8C"/>
    <w:rsid w:val="00E77634"/>
    <w:rsid w:val="00E77E49"/>
    <w:rsid w:val="00E77F6D"/>
    <w:rsid w:val="00E8280C"/>
    <w:rsid w:val="00E83495"/>
    <w:rsid w:val="00E84764"/>
    <w:rsid w:val="00E869E6"/>
    <w:rsid w:val="00E87A4D"/>
    <w:rsid w:val="00E92954"/>
    <w:rsid w:val="00E976B4"/>
    <w:rsid w:val="00EA273A"/>
    <w:rsid w:val="00EA6868"/>
    <w:rsid w:val="00EB1D99"/>
    <w:rsid w:val="00EB25DC"/>
    <w:rsid w:val="00EB6F48"/>
    <w:rsid w:val="00EC11DA"/>
    <w:rsid w:val="00EC389E"/>
    <w:rsid w:val="00EC47EC"/>
    <w:rsid w:val="00EC714B"/>
    <w:rsid w:val="00EC7BAE"/>
    <w:rsid w:val="00ED3A20"/>
    <w:rsid w:val="00ED4F4E"/>
    <w:rsid w:val="00ED7EF9"/>
    <w:rsid w:val="00EE209F"/>
    <w:rsid w:val="00EE364D"/>
    <w:rsid w:val="00EE368C"/>
    <w:rsid w:val="00EF4519"/>
    <w:rsid w:val="00EF710C"/>
    <w:rsid w:val="00F01492"/>
    <w:rsid w:val="00F074BC"/>
    <w:rsid w:val="00F07D37"/>
    <w:rsid w:val="00F1271A"/>
    <w:rsid w:val="00F13F61"/>
    <w:rsid w:val="00F160F9"/>
    <w:rsid w:val="00F207A9"/>
    <w:rsid w:val="00F210F2"/>
    <w:rsid w:val="00F23CBA"/>
    <w:rsid w:val="00F2464C"/>
    <w:rsid w:val="00F24FF5"/>
    <w:rsid w:val="00F25B30"/>
    <w:rsid w:val="00F26ABA"/>
    <w:rsid w:val="00F32702"/>
    <w:rsid w:val="00F35813"/>
    <w:rsid w:val="00F376C1"/>
    <w:rsid w:val="00F400C4"/>
    <w:rsid w:val="00F40EF6"/>
    <w:rsid w:val="00F44B3C"/>
    <w:rsid w:val="00F503E9"/>
    <w:rsid w:val="00F51452"/>
    <w:rsid w:val="00F51F84"/>
    <w:rsid w:val="00F55488"/>
    <w:rsid w:val="00F62B28"/>
    <w:rsid w:val="00F6467A"/>
    <w:rsid w:val="00F671DB"/>
    <w:rsid w:val="00F73B32"/>
    <w:rsid w:val="00F75910"/>
    <w:rsid w:val="00F9672A"/>
    <w:rsid w:val="00FA007E"/>
    <w:rsid w:val="00FA21FA"/>
    <w:rsid w:val="00FA3B77"/>
    <w:rsid w:val="00FA568C"/>
    <w:rsid w:val="00FA5ABF"/>
    <w:rsid w:val="00FB2B1A"/>
    <w:rsid w:val="00FB67DF"/>
    <w:rsid w:val="00FC3116"/>
    <w:rsid w:val="00FC3CA1"/>
    <w:rsid w:val="00FC57FF"/>
    <w:rsid w:val="00FD3F67"/>
    <w:rsid w:val="00FD7B53"/>
    <w:rsid w:val="00FE0062"/>
    <w:rsid w:val="00FE023D"/>
    <w:rsid w:val="00FE4C38"/>
    <w:rsid w:val="00FE5CD9"/>
    <w:rsid w:val="00FF4E28"/>
    <w:rsid w:val="00FF5816"/>
    <w:rsid w:val="00FF594F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B818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0187B"/>
    <w:pPr>
      <w:spacing w:before="120" w:after="120" w:line="240" w:lineRule="auto"/>
      <w:contextualSpacing/>
    </w:pPr>
    <w:rPr>
      <w:rFonts w:ascii="Roboto Light" w:hAnsi="Roboto Ligh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1857"/>
    <w:pPr>
      <w:keepNext/>
      <w:keepLines/>
      <w:spacing w:before="500" w:after="600"/>
      <w:outlineLvl w:val="0"/>
    </w:pPr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59D9"/>
    <w:pPr>
      <w:keepNext/>
      <w:keepLines/>
      <w:spacing w:before="240" w:after="240"/>
      <w:outlineLvl w:val="1"/>
    </w:pPr>
    <w:rPr>
      <w:rFonts w:ascii="Roboto" w:eastAsiaTheme="majorEastAsia" w:hAnsi="Roboto" w:cstheme="majorBidi"/>
      <w:caps/>
      <w:color w:val="041B2D"/>
      <w:spacing w:val="1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492"/>
    <w:pPr>
      <w:keepNext/>
      <w:keepLines/>
      <w:spacing w:before="220" w:after="320"/>
      <w:outlineLvl w:val="2"/>
    </w:pPr>
    <w:rPr>
      <w:rFonts w:ascii="Roboto" w:eastAsiaTheme="majorEastAsia" w:hAnsi="Roboto" w:cstheme="majorBidi"/>
      <w:color w:val="5671A9"/>
      <w:sz w:val="3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720"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1857"/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59D9"/>
    <w:rPr>
      <w:rFonts w:ascii="Roboto" w:eastAsiaTheme="majorEastAsia" w:hAnsi="Roboto" w:cstheme="majorBidi"/>
      <w:caps/>
      <w:color w:val="041B2D"/>
      <w:spacing w:val="14"/>
      <w:sz w:val="22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</w:pPr>
  </w:style>
  <w:style w:type="paragraph" w:styleId="Kopfzeile">
    <w:name w:val="header"/>
    <w:basedOn w:val="Standard"/>
    <w:link w:val="KopfzeileZchn"/>
    <w:uiPriority w:val="99"/>
    <w:unhideWhenUsed/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AF1857"/>
    <w:pPr>
      <w:spacing w:before="360" w:after="560" w:line="264" w:lineRule="auto"/>
      <w:ind w:left="605" w:right="605"/>
    </w:pPr>
    <w:rPr>
      <w:i/>
      <w:iCs/>
      <w:color w:val="7590BE"/>
      <w:sz w:val="40"/>
    </w:rPr>
  </w:style>
  <w:style w:type="character" w:customStyle="1" w:styleId="ZitatZchn">
    <w:name w:val="Zitat Zchn"/>
    <w:basedOn w:val="Absatz-Standardschriftart"/>
    <w:link w:val="Zitat"/>
    <w:uiPriority w:val="29"/>
    <w:rsid w:val="00AF1857"/>
    <w:rPr>
      <w:rFonts w:ascii="Roboto Light" w:hAnsi="Roboto Light"/>
      <w:i/>
      <w:iCs/>
      <w:color w:val="7590BE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1492"/>
    <w:rPr>
      <w:rFonts w:ascii="Roboto" w:eastAsiaTheme="majorEastAsia" w:hAnsi="Roboto" w:cstheme="majorBidi"/>
      <w:color w:val="5671A9"/>
      <w:sz w:val="32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StandardWeb">
    <w:name w:val="Normal (Web)"/>
    <w:basedOn w:val="Standard"/>
    <w:uiPriority w:val="99"/>
    <w:semiHidden/>
    <w:unhideWhenUsed/>
    <w:rsid w:val="00121235"/>
    <w:pPr>
      <w:spacing w:before="100" w:beforeAutospacing="1" w:after="115" w:line="288" w:lineRule="auto"/>
    </w:pPr>
    <w:rPr>
      <w:rFonts w:ascii="Times New Roman" w:hAnsi="Times New Roman" w:cs="Times New Roman"/>
      <w:color w:val="auto"/>
      <w:lang w:eastAsia="de-DE" w:bidi="ar-SA"/>
    </w:rPr>
  </w:style>
  <w:style w:type="paragraph" w:customStyle="1" w:styleId="western">
    <w:name w:val="western"/>
    <w:basedOn w:val="Standard"/>
    <w:rsid w:val="00121235"/>
    <w:pPr>
      <w:spacing w:before="100" w:beforeAutospacing="1" w:after="115" w:line="288" w:lineRule="auto"/>
    </w:pPr>
    <w:rPr>
      <w:rFonts w:ascii="Times" w:hAnsi="Times" w:cs="Times New Roman"/>
      <w:color w:val="auto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9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98C"/>
    <w:rPr>
      <w:rFonts w:ascii="Times New Roman" w:hAnsi="Times New Roman" w:cs="Times New Roman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0F3FC4"/>
    <w:rPr>
      <w:rFonts w:asciiTheme="minorHAnsi" w:hAnsiTheme="minorHAnsi" w:cstheme="minorHAnsi"/>
      <w:b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F3FC4"/>
    <w:pPr>
      <w:ind w:left="240"/>
    </w:pPr>
    <w:rPr>
      <w:rFonts w:asciiTheme="minorHAnsi" w:hAnsiTheme="minorHAnsi" w:cstheme="minorHAnsi"/>
      <w:i/>
      <w:iCs/>
      <w:szCs w:val="22"/>
    </w:rPr>
  </w:style>
  <w:style w:type="character" w:styleId="Link">
    <w:name w:val="Hyperlink"/>
    <w:basedOn w:val="Absatz-Standardschriftart"/>
    <w:uiPriority w:val="99"/>
    <w:unhideWhenUsed/>
    <w:rsid w:val="000F3FC4"/>
    <w:rPr>
      <w:color w:val="0072C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F3FC4"/>
    <w:pPr>
      <w:ind w:left="480"/>
    </w:pPr>
    <w:rPr>
      <w:rFonts w:asciiTheme="minorHAnsi" w:hAnsiTheme="minorHAnsi" w:cs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F3FC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F3FC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F3FC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F3FC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F3FC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F3FC4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paragraph" w:customStyle="1" w:styleId="p2">
    <w:name w:val="p2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3">
    <w:name w:val="p3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4">
    <w:name w:val="p4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character" w:customStyle="1" w:styleId="s1">
    <w:name w:val="s1"/>
    <w:basedOn w:val="Absatz-Standardschriftart"/>
    <w:rsid w:val="00200A46"/>
    <w:rPr>
      <w:rFonts w:ascii="Roboto" w:hAnsi="Roboto" w:hint="default"/>
      <w:sz w:val="13"/>
      <w:szCs w:val="13"/>
    </w:rPr>
  </w:style>
  <w:style w:type="character" w:customStyle="1" w:styleId="apple-converted-space">
    <w:name w:val="apple-converted-space"/>
    <w:basedOn w:val="Absatz-Standardschriftart"/>
    <w:rsid w:val="00200A46"/>
  </w:style>
  <w:style w:type="paragraph" w:customStyle="1" w:styleId="p5">
    <w:name w:val="p5"/>
    <w:basedOn w:val="Standard"/>
    <w:rsid w:val="004B512A"/>
    <w:rPr>
      <w:rFonts w:cs="Times New Roman"/>
      <w:color w:val="auto"/>
      <w:sz w:val="13"/>
      <w:szCs w:val="13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32C5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32C5"/>
    <w:rPr>
      <w:rFonts w:ascii="Times New Roman" w:hAnsi="Times New Roman" w:cs="Times New Roman"/>
    </w:rPr>
  </w:style>
  <w:style w:type="paragraph" w:customStyle="1" w:styleId="agbs">
    <w:name w:val="agbs"/>
    <w:basedOn w:val="p3"/>
    <w:qFormat/>
    <w:rsid w:val="00C14AB0"/>
  </w:style>
  <w:style w:type="paragraph" w:styleId="KeinLeerraum">
    <w:name w:val="No Spacing"/>
    <w:link w:val="KeinLeerraumZchn"/>
    <w:uiPriority w:val="1"/>
    <w:qFormat/>
    <w:rsid w:val="000965C9"/>
    <w:pPr>
      <w:spacing w:before="0"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65C9"/>
    <w:rPr>
      <w:rFonts w:eastAsiaTheme="minorEastAsia"/>
      <w:color w:val="auto"/>
      <w:sz w:val="22"/>
      <w:szCs w:val="22"/>
      <w:lang w:val="en-US" w:eastAsia="zh-CN" w:bidi="ar-SA"/>
    </w:rPr>
  </w:style>
  <w:style w:type="character" w:styleId="BesuchterLink">
    <w:name w:val="FollowedHyperlink"/>
    <w:basedOn w:val="Absatz-Standardschriftart"/>
    <w:uiPriority w:val="99"/>
    <w:semiHidden/>
    <w:unhideWhenUsed/>
    <w:rsid w:val="0060187B"/>
    <w:rPr>
      <w:color w:val="79498B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2D08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5.pn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header" Target="head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image" Target="media/image2.jpeg"/><Relationship Id="rId14" Type="http://schemas.openxmlformats.org/officeDocument/2006/relationships/hyperlink" Target="mailto:project-consultancy@gronau-it-cloud-computing.de" TargetMode="External"/><Relationship Id="rId15" Type="http://schemas.openxmlformats.org/officeDocument/2006/relationships/hyperlink" Target="http://www.gronau-it-cloud-computing.de" TargetMode="External"/><Relationship Id="rId16" Type="http://schemas.openxmlformats.org/officeDocument/2006/relationships/hyperlink" Target="mailto:project-consultancy@gronau-it-cloud-computing.de" TargetMode="External"/><Relationship Id="rId17" Type="http://schemas.openxmlformats.org/officeDocument/2006/relationships/hyperlink" Target="http://www.gronau-it-cloud-computing.de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asliebhold/Desktop/()Gronau%20IT/Word/Bericht/report_18-1-2018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62B668-67C1-634A-859F-F47C16D4E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report_18-1-2018.dotx</Template>
  <TotalTime>0</TotalTime>
  <Pages>8</Pages>
  <Words>9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Dokumententitel</vt:lpstr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Dokumententitel</dc:title>
  <dc:subject>Untertitel</dc:subject>
  <dc:creator>Lukas Liebhold</dc:creator>
  <cp:keywords/>
  <dc:description/>
  <cp:lastModifiedBy>Lukas Liebhold</cp:lastModifiedBy>
  <cp:revision>2</cp:revision>
  <cp:lastPrinted>2018-05-15T17:44:00Z</cp:lastPrinted>
  <dcterms:created xsi:type="dcterms:W3CDTF">2018-08-07T16:32:00Z</dcterms:created>
  <dcterms:modified xsi:type="dcterms:W3CDTF">2018-08-07T16:32:00Z</dcterms:modified>
</cp:coreProperties>
</file>