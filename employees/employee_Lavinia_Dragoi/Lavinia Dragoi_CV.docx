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76026" w14:textId="3CAFC565" w:rsidR="00887380" w:rsidRPr="00887380" w:rsidRDefault="000473CD" w:rsidP="000B28A5">
      <w:pPr>
        <w:pStyle w:val="Aufzhlungszeichen"/>
        <w:numPr>
          <w:ilvl w:val="0"/>
          <w:numId w:val="0"/>
        </w:numPr>
        <w:tabs>
          <w:tab w:val="left" w:pos="7600"/>
        </w:tabs>
        <w:rPr>
          <w:sz w:val="14"/>
          <w:szCs w:val="14"/>
        </w:rPr>
        <w:sectPr w:rsidR="00887380" w:rsidRPr="00887380" w:rsidSect="003755B6">
          <w:headerReference w:type="default" r:id="rId8"/>
          <w:footerReference w:type="default" r:id="rId9"/>
          <w:headerReference w:type="first" r:id="rId10"/>
          <w:footerReference w:type="first" r:id="rId11"/>
          <w:type w:val="continuous"/>
          <w:pgSz w:w="11900" w:h="16820" w:code="9"/>
          <w:pgMar w:top="1899" w:right="1009" w:bottom="1134" w:left="1009" w:header="1191" w:footer="0" w:gutter="0"/>
          <w:cols w:num="2" w:space="720"/>
          <w:docGrid w:linePitch="360"/>
        </w:sectPr>
      </w:pPr>
      <w:bookmarkStart w:id="0" w:name="_Toc503537190"/>
      <w:bookmarkStart w:id="1" w:name="_Toc503537287"/>
      <w:r>
        <w:rPr>
          <w:noProof/>
          <w:sz w:val="24"/>
          <w:lang w:eastAsia="de-DE" w:bidi="ar-SA"/>
        </w:rPr>
        <w:drawing>
          <wp:anchor distT="0" distB="0" distL="114300" distR="114300" simplePos="0" relativeHeight="251840512" behindDoc="1" locked="0" layoutInCell="1" allowOverlap="1" wp14:anchorId="47B61892" wp14:editId="71CEC81B">
            <wp:simplePos x="0" y="0"/>
            <wp:positionH relativeFrom="column">
              <wp:posOffset>-650574</wp:posOffset>
            </wp:positionH>
            <wp:positionV relativeFrom="paragraph">
              <wp:posOffset>-435610</wp:posOffset>
            </wp:positionV>
            <wp:extent cx="7547126" cy="3232618"/>
            <wp:effectExtent l="0" t="0" r="0" b="0"/>
            <wp:wrapNone/>
            <wp:docPr id="48" name="Bild 48" descr="head_lavi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_lavinia.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2327"/>
                    <a:stretch/>
                  </pic:blipFill>
                  <pic:spPr bwMode="auto">
                    <a:xfrm>
                      <a:off x="0" y="0"/>
                      <a:ext cx="7547126" cy="32326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End w:id="0"/>
    <w:bookmarkEnd w:id="1"/>
    <w:p w14:paraId="43F96A45" w14:textId="4F6F4B45" w:rsidR="00777987" w:rsidRDefault="00777987" w:rsidP="000B28A5">
      <w:pPr>
        <w:rPr>
          <w:sz w:val="24"/>
          <w:lang w:eastAsia="de-DE" w:bidi="ar-SA"/>
        </w:rPr>
      </w:pPr>
    </w:p>
    <w:p w14:paraId="411B6FFA" w14:textId="752E3FB0" w:rsidR="00777987" w:rsidRDefault="008948BF">
      <w:pPr>
        <w:spacing w:before="160" w:after="320" w:line="360" w:lineRule="auto"/>
        <w:contextualSpacing w:val="0"/>
        <w:rPr>
          <w:sz w:val="24"/>
          <w:lang w:eastAsia="de-DE" w:bidi="ar-SA"/>
        </w:rPr>
      </w:pPr>
      <w:r>
        <w:rPr>
          <w:noProof/>
          <w:lang w:eastAsia="de-DE" w:bidi="ar-SA"/>
        </w:rPr>
        <mc:AlternateContent>
          <mc:Choice Requires="wps">
            <w:drawing>
              <wp:anchor distT="0" distB="0" distL="114300" distR="114300" simplePos="0" relativeHeight="251846656" behindDoc="0" locked="0" layoutInCell="1" allowOverlap="1" wp14:anchorId="5117A8DB" wp14:editId="616094FA">
                <wp:simplePos x="0" y="0"/>
                <wp:positionH relativeFrom="column">
                  <wp:posOffset>91440</wp:posOffset>
                </wp:positionH>
                <wp:positionV relativeFrom="paragraph">
                  <wp:posOffset>7009130</wp:posOffset>
                </wp:positionV>
                <wp:extent cx="2304415" cy="1252220"/>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304415" cy="1252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AD0A31" w14:textId="5A842E9D" w:rsidR="008948BF" w:rsidRPr="006172D4" w:rsidRDefault="008948BF" w:rsidP="008948BF">
                            <w:pPr>
                              <w:pStyle w:val="berschrift2"/>
                            </w:pPr>
                            <w:r>
                              <w:t>Berufserfahrung</w:t>
                            </w:r>
                          </w:p>
                          <w:p w14:paraId="736CEBC4" w14:textId="5AC1BA3F" w:rsidR="008948BF" w:rsidRDefault="008948BF" w:rsidP="008948BF">
                            <w:pPr>
                              <w:ind w:left="709" w:hanging="709"/>
                            </w:pPr>
                            <w:r>
                              <w:t xml:space="preserve">             2 Jahre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7A8DB" id="_x0000_t202" coordsize="21600,21600" o:spt="202" path="m0,0l0,21600,21600,21600,21600,0xe">
                <v:stroke joinstyle="miter"/>
                <v:path gradientshapeok="t" o:connecttype="rect"/>
              </v:shapetype>
              <v:shape id="Textfeld 7" o:spid="_x0000_s1026" type="#_x0000_t202" style="position:absolute;margin-left:7.2pt;margin-top:551.9pt;width:181.45pt;height:98.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" filled="f" stroked="f">
                <v:textbox>
                  <w:txbxContent>
                    <w:p w14:paraId="72AD0A31" w14:textId="5A842E9D" w:rsidR="008948BF" w:rsidRPr="006172D4" w:rsidRDefault="008948BF" w:rsidP="008948BF">
                      <w:pPr>
                        <w:pStyle w:val="berschrift2"/>
                      </w:pPr>
                      <w:r>
                        <w:t>Berufserfahrung</w:t>
                      </w:r>
                    </w:p>
                    <w:p w14:paraId="736CEBC4" w14:textId="5AC1BA3F" w:rsidR="008948BF" w:rsidRDefault="008948BF" w:rsidP="008948BF">
                      <w:pPr>
                        <w:ind w:left="709" w:hanging="709"/>
                      </w:pPr>
                      <w:r>
                        <w:t xml:space="preserve">             2 Jahre</w:t>
                      </w:r>
                    </w:p>
                  </w:txbxContent>
                </v:textbox>
                <w10:wrap type="square"/>
              </v:shape>
            </w:pict>
          </mc:Fallback>
        </mc:AlternateContent>
      </w:r>
      <w:r w:rsidR="004F0B3E">
        <w:rPr>
          <w:noProof/>
          <w:lang w:eastAsia="de-DE" w:bidi="ar-SA"/>
        </w:rPr>
        <mc:AlternateContent>
          <mc:Choice Requires="wps">
            <w:drawing>
              <wp:anchor distT="0" distB="0" distL="114300" distR="114300" simplePos="0" relativeHeight="251706368" behindDoc="0" locked="0" layoutInCell="1" allowOverlap="1" wp14:anchorId="38681919" wp14:editId="5CEE0C04">
                <wp:simplePos x="0" y="0"/>
                <wp:positionH relativeFrom="column">
                  <wp:posOffset>3449955</wp:posOffset>
                </wp:positionH>
                <wp:positionV relativeFrom="paragraph">
                  <wp:posOffset>4262120</wp:posOffset>
                </wp:positionV>
                <wp:extent cx="2716530" cy="1029970"/>
                <wp:effectExtent l="0" t="0" r="0" b="11430"/>
                <wp:wrapSquare wrapText="bothSides"/>
                <wp:docPr id="56" name="Textfeld 56"/>
                <wp:cNvGraphicFramePr/>
                <a:graphic xmlns:a="http://schemas.openxmlformats.org/drawingml/2006/main">
                  <a:graphicData uri="http://schemas.microsoft.com/office/word/2010/wordprocessingShape">
                    <wps:wsp>
                      <wps:cNvSpPr txBox="1"/>
                      <wps:spPr>
                        <a:xfrm>
                          <a:off x="0" y="0"/>
                          <a:ext cx="2716530" cy="1029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5FC2C8" w14:textId="77777777" w:rsidR="00D52717" w:rsidRPr="006172D4" w:rsidRDefault="00D52717" w:rsidP="000038F9">
                            <w:pPr>
                              <w:pStyle w:val="berschrift2"/>
                            </w:pPr>
                            <w:r>
                              <w:t>projektorte</w:t>
                            </w:r>
                          </w:p>
                          <w:p w14:paraId="28CEEFD3" w14:textId="519F850A" w:rsidR="00157223" w:rsidRPr="005C70A1" w:rsidRDefault="00D52717" w:rsidP="00E0620C">
                            <w:r>
                              <w:tab/>
                            </w:r>
                            <w:r w:rsidR="00E0620C" w:rsidRPr="00E0620C">
                              <w:t>Deutschland</w:t>
                            </w:r>
                            <w:r w:rsidR="004F0B3E">
                              <w:t xml:space="preserve"> </w:t>
                            </w:r>
                            <w:r w:rsidR="00E0620C" w:rsidRPr="00E0620C">
                              <w:t>-</w:t>
                            </w:r>
                            <w:r w:rsidR="004F0B3E">
                              <w:t xml:space="preserve"> </w:t>
                            </w:r>
                            <w:r w:rsidR="002247AB">
                              <w:t>Düsseldorf</w:t>
                            </w:r>
                            <w:r w:rsidR="004F0B3E">
                              <w:t>, Köln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81919" id="Textfeld 56" o:spid="_x0000_s1027" type="#_x0000_t202" style="position:absolute;margin-left:271.65pt;margin-top:335.6pt;width:213.9pt;height:81.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" filled="f" stroked="f">
                <v:textbox>
                  <w:txbxContent>
                    <w:p w14:paraId="105FC2C8" w14:textId="77777777" w:rsidR="00D52717" w:rsidRPr="006172D4" w:rsidRDefault="00D52717" w:rsidP="000038F9">
                      <w:pPr>
                        <w:pStyle w:val="berschrift2"/>
                      </w:pPr>
                      <w:r>
                        <w:t>projektorte</w:t>
                      </w:r>
                    </w:p>
                    <w:p w14:paraId="28CEEFD3" w14:textId="519F850A" w:rsidR="00157223" w:rsidRPr="005C70A1" w:rsidRDefault="00D52717" w:rsidP="00E0620C">
                      <w:r>
                        <w:tab/>
                      </w:r>
                      <w:r w:rsidR="00E0620C" w:rsidRPr="00E0620C">
                        <w:t>Deutschland</w:t>
                      </w:r>
                      <w:r w:rsidR="004F0B3E">
                        <w:t xml:space="preserve"> </w:t>
                      </w:r>
                      <w:r w:rsidR="00E0620C" w:rsidRPr="00E0620C">
                        <w:t>-</w:t>
                      </w:r>
                      <w:r w:rsidR="004F0B3E">
                        <w:t xml:space="preserve"> </w:t>
                      </w:r>
                      <w:r w:rsidR="002247AB">
                        <w:t>Düsseldorf</w:t>
                      </w:r>
                      <w:r w:rsidR="004F0B3E">
                        <w:t>, Köln</w:t>
                      </w:r>
                    </w:p>
                  </w:txbxContent>
                </v:textbox>
                <w10:wrap type="square"/>
              </v:shape>
            </w:pict>
          </mc:Fallback>
        </mc:AlternateContent>
      </w:r>
      <w:r w:rsidR="005C6D36">
        <w:rPr>
          <w:noProof/>
          <w:lang w:eastAsia="de-DE" w:bidi="ar-SA"/>
        </w:rPr>
        <mc:AlternateContent>
          <mc:Choice Requires="wps">
            <w:drawing>
              <wp:anchor distT="0" distB="0" distL="114300" distR="114300" simplePos="0" relativeHeight="251661312" behindDoc="0" locked="0" layoutInCell="1" allowOverlap="1" wp14:anchorId="77B56097" wp14:editId="2EB454E5">
                <wp:simplePos x="0" y="0"/>
                <wp:positionH relativeFrom="column">
                  <wp:posOffset>2815724</wp:posOffset>
                </wp:positionH>
                <wp:positionV relativeFrom="paragraph">
                  <wp:posOffset>2096135</wp:posOffset>
                </wp:positionV>
                <wp:extent cx="3846195" cy="2059940"/>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3846195" cy="2059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325F56" w14:textId="77777777" w:rsidR="00D52717" w:rsidRPr="006172D4" w:rsidRDefault="00D52717" w:rsidP="0060187B">
                            <w:pPr>
                              <w:pStyle w:val="berschrift2"/>
                            </w:pPr>
                            <w:r>
                              <w:t>Kontakt</w:t>
                            </w:r>
                          </w:p>
                          <w:p w14:paraId="3B8026AE" w14:textId="77777777" w:rsidR="00D52717" w:rsidRDefault="00D52717" w:rsidP="00602B34">
                            <w:pPr>
                              <w:ind w:left="720"/>
                            </w:pPr>
                            <w:r w:rsidRPr="0060187B">
                              <w:t>Potsdamer Platz 10</w:t>
                            </w:r>
                          </w:p>
                          <w:p w14:paraId="3E58C325" w14:textId="77777777" w:rsidR="00D52717" w:rsidRDefault="00D52717" w:rsidP="00602B34">
                            <w:pPr>
                              <w:ind w:left="720"/>
                            </w:pPr>
                            <w:r w:rsidRPr="0060187B">
                              <w:t>10785 Berlin</w:t>
                            </w:r>
                          </w:p>
                          <w:p w14:paraId="20FFAF46" w14:textId="0B8F79C5" w:rsidR="00D52717" w:rsidRPr="002247AB" w:rsidRDefault="00D52717" w:rsidP="00602B34">
                            <w:pPr>
                              <w:ind w:left="720"/>
                            </w:pPr>
                            <w:r w:rsidRPr="002247AB">
                              <w:t xml:space="preserve">Tel:  </w:t>
                            </w:r>
                            <w:r w:rsidR="00D578AC" w:rsidRPr="00D578AC">
                              <w:t>+49 30 300 11 48 18</w:t>
                            </w:r>
                          </w:p>
                          <w:p w14:paraId="0BF3E0D5" w14:textId="466B43DE" w:rsidR="00D52717" w:rsidRPr="00C91584" w:rsidRDefault="00B21C2C" w:rsidP="00602B34">
                            <w:pPr>
                              <w:ind w:left="720"/>
                            </w:pPr>
                            <w:hyperlink r:id="rId13" w:history="1">
                              <w:r w:rsidR="00C91584" w:rsidRPr="00C23668">
                                <w:rPr>
                                  <w:rStyle w:val="Link"/>
                                </w:rPr>
                                <w:t>project-consultancy@gronau-it-cloud-computing.de</w:t>
                              </w:r>
                            </w:hyperlink>
                          </w:p>
                          <w:p w14:paraId="2604FB09" w14:textId="77777777" w:rsidR="00D52717" w:rsidRPr="00D578AC" w:rsidRDefault="00B21C2C" w:rsidP="00602B34">
                            <w:pPr>
                              <w:ind w:left="720"/>
                            </w:pPr>
                            <w:hyperlink r:id="rId14" w:history="1">
                              <w:r w:rsidR="00D52717" w:rsidRPr="00D578AC">
                                <w:rPr>
                                  <w:rStyle w:val="Link"/>
                                </w:rPr>
                                <w:t>www.gronau-it-cloud-computing.de</w:t>
                              </w:r>
                            </w:hyperlink>
                          </w:p>
                          <w:p w14:paraId="281F4FD4" w14:textId="77777777" w:rsidR="00D52717" w:rsidRPr="00D578AC" w:rsidRDefault="00D52717" w:rsidP="006018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56097" id="Textfeld 8" o:spid="_x0000_s1028" type="#_x0000_t202" style="position:absolute;margin-left:221.7pt;margin-top:165.05pt;width:302.85pt;height:16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" filled="f" stroked="f">
                <v:textbox>
                  <w:txbxContent>
                    <w:p w14:paraId="24325F56" w14:textId="77777777" w:rsidR="00D52717" w:rsidRPr="006172D4" w:rsidRDefault="00D52717" w:rsidP="0060187B">
                      <w:pPr>
                        <w:pStyle w:val="berschrift2"/>
                      </w:pPr>
                      <w:r>
                        <w:t>Kontakt</w:t>
                      </w:r>
                    </w:p>
                    <w:p w14:paraId="3B8026AE" w14:textId="77777777" w:rsidR="00D52717" w:rsidRDefault="00D52717" w:rsidP="00602B34">
                      <w:pPr>
                        <w:ind w:left="720"/>
                      </w:pPr>
                      <w:r w:rsidRPr="0060187B">
                        <w:t>Potsdamer Platz 10</w:t>
                      </w:r>
                    </w:p>
                    <w:p w14:paraId="3E58C325" w14:textId="77777777" w:rsidR="00D52717" w:rsidRDefault="00D52717" w:rsidP="00602B34">
                      <w:pPr>
                        <w:ind w:left="720"/>
                      </w:pPr>
                      <w:r w:rsidRPr="0060187B">
                        <w:t>10785 Berlin</w:t>
                      </w:r>
                    </w:p>
                    <w:p w14:paraId="20FFAF46" w14:textId="0B8F79C5" w:rsidR="00D52717" w:rsidRPr="002247AB" w:rsidRDefault="00D52717" w:rsidP="00602B34">
                      <w:pPr>
                        <w:ind w:left="720"/>
                      </w:pPr>
                      <w:r w:rsidRPr="002247AB">
                        <w:t xml:space="preserve">Tel:  </w:t>
                      </w:r>
                      <w:r w:rsidR="00D578AC" w:rsidRPr="00D578AC">
                        <w:t>+49 30 300 11 48 18</w:t>
                      </w:r>
                    </w:p>
                    <w:p w14:paraId="0BF3E0D5" w14:textId="466B43DE" w:rsidR="00D52717" w:rsidRPr="00C91584" w:rsidRDefault="00B21C2C" w:rsidP="00602B34">
                      <w:pPr>
                        <w:ind w:left="720"/>
                      </w:pPr>
                      <w:hyperlink r:id="rId15" w:history="1">
                        <w:r w:rsidR="00C91584" w:rsidRPr="00C23668">
                          <w:rPr>
                            <w:rStyle w:val="Link"/>
                          </w:rPr>
                          <w:t>project-consultancy@gronau-it-cloud-computing.de</w:t>
                        </w:r>
                      </w:hyperlink>
                    </w:p>
                    <w:p w14:paraId="2604FB09" w14:textId="77777777" w:rsidR="00D52717" w:rsidRPr="00D578AC" w:rsidRDefault="00B21C2C" w:rsidP="00602B34">
                      <w:pPr>
                        <w:ind w:left="720"/>
                      </w:pPr>
                      <w:hyperlink r:id="rId16" w:history="1">
                        <w:r w:rsidR="00D52717" w:rsidRPr="00D578AC">
                          <w:rPr>
                            <w:rStyle w:val="Link"/>
                          </w:rPr>
                          <w:t>www.gronau-it-cloud-computing.de</w:t>
                        </w:r>
                      </w:hyperlink>
                    </w:p>
                    <w:p w14:paraId="281F4FD4" w14:textId="77777777" w:rsidR="00D52717" w:rsidRPr="00D578AC" w:rsidRDefault="00D52717" w:rsidP="0060187B"/>
                  </w:txbxContent>
                </v:textbox>
                <w10:wrap type="square"/>
              </v:shape>
            </w:pict>
          </mc:Fallback>
        </mc:AlternateContent>
      </w:r>
      <w:r w:rsidR="00EF4519">
        <w:rPr>
          <w:noProof/>
          <w:lang w:eastAsia="de-DE" w:bidi="ar-SA"/>
        </w:rPr>
        <mc:AlternateContent>
          <mc:Choice Requires="wps">
            <w:drawing>
              <wp:anchor distT="0" distB="0" distL="114300" distR="114300" simplePos="0" relativeHeight="251790336" behindDoc="0" locked="0" layoutInCell="1" allowOverlap="1" wp14:anchorId="314B3192" wp14:editId="325CC3BE">
                <wp:simplePos x="0" y="0"/>
                <wp:positionH relativeFrom="column">
                  <wp:posOffset>90805</wp:posOffset>
                </wp:positionH>
                <wp:positionV relativeFrom="paragraph">
                  <wp:posOffset>5868670</wp:posOffset>
                </wp:positionV>
                <wp:extent cx="2793365" cy="125222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793365" cy="1252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6F5B8A" w14:textId="77777777" w:rsidR="00416418" w:rsidRPr="006172D4" w:rsidRDefault="00416418" w:rsidP="00416418">
                            <w:pPr>
                              <w:pStyle w:val="berschrift2"/>
                            </w:pPr>
                            <w:r>
                              <w:t>Sprachen</w:t>
                            </w:r>
                          </w:p>
                          <w:p w14:paraId="61349F02" w14:textId="51401B7A" w:rsidR="003851EF" w:rsidRDefault="00D61CA9" w:rsidP="00D61CA9">
                            <w:pPr>
                              <w:ind w:left="709" w:hanging="709"/>
                            </w:pPr>
                            <w:r>
                              <w:t xml:space="preserve">             </w:t>
                            </w:r>
                            <w:r>
                              <w:tab/>
                            </w:r>
                            <w:r w:rsidR="003851EF">
                              <w:t>Rumänisch</w:t>
                            </w:r>
                            <w:r w:rsidR="003F433F">
                              <w:t xml:space="preserve"> (Muttersprache)</w:t>
                            </w:r>
                          </w:p>
                          <w:p w14:paraId="4B177900" w14:textId="1FE58028" w:rsidR="00416418" w:rsidRDefault="003851EF" w:rsidP="00D61CA9">
                            <w:pPr>
                              <w:ind w:left="709" w:hanging="709"/>
                            </w:pPr>
                            <w:r>
                              <w:t xml:space="preserve">             </w:t>
                            </w:r>
                            <w:r w:rsidR="00416418">
                              <w:t>Englisch</w:t>
                            </w:r>
                            <w:r w:rsidR="003F433F">
                              <w:t xml:space="preserve"> (Arbeitssprache)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B3192" id="Textfeld 3" o:spid="_x0000_s1029" type="#_x0000_t202" style="position:absolute;margin-left:7.15pt;margin-top:462.1pt;width:219.95pt;height:98.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" filled="f" stroked="f">
                <v:textbox>
                  <w:txbxContent>
                    <w:p w14:paraId="006F5B8A" w14:textId="77777777" w:rsidR="00416418" w:rsidRPr="006172D4" w:rsidRDefault="00416418" w:rsidP="00416418">
                      <w:pPr>
                        <w:pStyle w:val="berschrift2"/>
                      </w:pPr>
                      <w:r>
                        <w:t>Sprachen</w:t>
                      </w:r>
                    </w:p>
                    <w:p w14:paraId="61349F02" w14:textId="51401B7A" w:rsidR="003851EF" w:rsidRDefault="00D61CA9" w:rsidP="00D61CA9">
                      <w:pPr>
                        <w:ind w:left="709" w:hanging="709"/>
                      </w:pPr>
                      <w:r>
                        <w:t xml:space="preserve">             </w:t>
                      </w:r>
                      <w:r>
                        <w:tab/>
                      </w:r>
                      <w:r w:rsidR="003851EF">
                        <w:t>Rumänisch</w:t>
                      </w:r>
                      <w:r w:rsidR="003F433F">
                        <w:t xml:space="preserve"> (Muttersprache)</w:t>
                      </w:r>
                    </w:p>
                    <w:p w14:paraId="4B177900" w14:textId="1FE58028" w:rsidR="00416418" w:rsidRDefault="003851EF" w:rsidP="00D61CA9">
                      <w:pPr>
                        <w:ind w:left="709" w:hanging="709"/>
                      </w:pPr>
                      <w:r>
                        <w:t xml:space="preserve">             </w:t>
                      </w:r>
                      <w:r w:rsidR="00416418">
                        <w:t>Englisch</w:t>
                      </w:r>
                      <w:r w:rsidR="003F433F">
                        <w:t xml:space="preserve"> (Arbeitssprache)</w:t>
                      </w:r>
                    </w:p>
                  </w:txbxContent>
                </v:textbox>
                <w10:wrap type="square"/>
              </v:shape>
            </w:pict>
          </mc:Fallback>
        </mc:AlternateContent>
      </w:r>
      <w:r w:rsidR="00EF4519">
        <w:rPr>
          <w:noProof/>
          <w:lang w:eastAsia="de-DE" w:bidi="ar-SA"/>
        </w:rPr>
        <mc:AlternateContent>
          <mc:Choice Requires="wps">
            <w:drawing>
              <wp:anchor distT="0" distB="0" distL="114300" distR="114300" simplePos="0" relativeHeight="251792384" behindDoc="0" locked="0" layoutInCell="1" allowOverlap="1" wp14:anchorId="48375A96" wp14:editId="428FD959">
                <wp:simplePos x="0" y="0"/>
                <wp:positionH relativeFrom="column">
                  <wp:posOffset>3459480</wp:posOffset>
                </wp:positionH>
                <wp:positionV relativeFrom="paragraph">
                  <wp:posOffset>5307965</wp:posOffset>
                </wp:positionV>
                <wp:extent cx="2916555" cy="1720215"/>
                <wp:effectExtent l="0" t="0" r="0" b="6985"/>
                <wp:wrapSquare wrapText="bothSides"/>
                <wp:docPr id="2" name="Textfeld 2"/>
                <wp:cNvGraphicFramePr/>
                <a:graphic xmlns:a="http://schemas.openxmlformats.org/drawingml/2006/main">
                  <a:graphicData uri="http://schemas.microsoft.com/office/word/2010/wordprocessingShape">
                    <wps:wsp>
                      <wps:cNvSpPr txBox="1"/>
                      <wps:spPr>
                        <a:xfrm>
                          <a:off x="0" y="0"/>
                          <a:ext cx="2916555" cy="1720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A34C49" w14:textId="77777777" w:rsidR="002B0499" w:rsidRDefault="002B0499" w:rsidP="002B0499">
                            <w:pPr>
                              <w:rPr>
                                <w:rFonts w:ascii="Roboto" w:eastAsiaTheme="majorEastAsia" w:hAnsi="Roboto" w:cstheme="majorBidi"/>
                                <w:caps/>
                                <w:color w:val="041B2D"/>
                                <w:spacing w:val="14"/>
                                <w:szCs w:val="26"/>
                              </w:rPr>
                            </w:pPr>
                            <w:r w:rsidRPr="002B0499">
                              <w:rPr>
                                <w:rFonts w:ascii="Roboto" w:eastAsiaTheme="majorEastAsia" w:hAnsi="Roboto" w:cstheme="majorBidi"/>
                                <w:caps/>
                                <w:color w:val="041B2D"/>
                                <w:spacing w:val="14"/>
                                <w:szCs w:val="26"/>
                              </w:rPr>
                              <w:t>Branchen</w:t>
                            </w:r>
                          </w:p>
                          <w:p w14:paraId="7FCF457C" w14:textId="77777777" w:rsidR="002B0499" w:rsidRDefault="002B0499" w:rsidP="002B0499">
                            <w:pPr>
                              <w:rPr>
                                <w:rFonts w:ascii="Roboto" w:eastAsiaTheme="majorEastAsia" w:hAnsi="Roboto" w:cstheme="majorBidi"/>
                                <w:caps/>
                                <w:color w:val="041B2D"/>
                                <w:spacing w:val="14"/>
                                <w:szCs w:val="26"/>
                              </w:rPr>
                            </w:pPr>
                          </w:p>
                          <w:p w14:paraId="330BD3A1" w14:textId="77777777" w:rsidR="00B843DA" w:rsidRDefault="00196572" w:rsidP="00B843DA">
                            <w:pPr>
                              <w:ind w:left="709" w:hanging="142"/>
                            </w:pPr>
                            <w:r>
                              <w:t xml:space="preserve">  </w:t>
                            </w:r>
                            <w:r w:rsidR="00D61CA9">
                              <w:tab/>
                            </w:r>
                            <w:proofErr w:type="spellStart"/>
                            <w:r w:rsidR="00B843DA" w:rsidRPr="00B843DA">
                              <w:t>Consultancies</w:t>
                            </w:r>
                            <w:proofErr w:type="spellEnd"/>
                            <w:r w:rsidR="00B843DA" w:rsidRPr="00B843DA">
                              <w:t xml:space="preserve">, </w:t>
                            </w:r>
                          </w:p>
                          <w:p w14:paraId="49B5ECC1" w14:textId="77777777" w:rsidR="00B843DA" w:rsidRDefault="00B843DA" w:rsidP="00B843DA">
                            <w:pPr>
                              <w:ind w:left="709" w:hanging="142"/>
                            </w:pPr>
                            <w:r>
                              <w:t xml:space="preserve">   </w:t>
                            </w:r>
                            <w:proofErr w:type="spellStart"/>
                            <w:r w:rsidRPr="00B843DA">
                              <w:t>information</w:t>
                            </w:r>
                            <w:proofErr w:type="spellEnd"/>
                            <w:r w:rsidRPr="00B843DA">
                              <w:t xml:space="preserve"> </w:t>
                            </w:r>
                            <w:proofErr w:type="spellStart"/>
                            <w:r w:rsidRPr="00B843DA">
                              <w:t>technology</w:t>
                            </w:r>
                            <w:proofErr w:type="spellEnd"/>
                            <w:r w:rsidRPr="00B843DA">
                              <w:t xml:space="preserve">, </w:t>
                            </w:r>
                          </w:p>
                          <w:p w14:paraId="150F06FC" w14:textId="042C72F9" w:rsidR="002B0499" w:rsidRDefault="00B843DA" w:rsidP="00B843DA">
                            <w:pPr>
                              <w:ind w:left="709" w:hanging="142"/>
                            </w:pPr>
                            <w:r>
                              <w:t xml:space="preserve">   </w:t>
                            </w:r>
                            <w:r w:rsidR="0006074B">
                              <w:t>Insurance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75A96" id="Textfeld 2" o:spid="_x0000_s1030" type="#_x0000_t202" style="position:absolute;margin-left:272.4pt;margin-top:417.95pt;width:229.65pt;height:135.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" filled="f" stroked="f">
                <v:textbox>
                  <w:txbxContent>
                    <w:p w14:paraId="0FA34C49" w14:textId="77777777" w:rsidR="002B0499" w:rsidRDefault="002B0499" w:rsidP="002B0499">
                      <w:pPr>
                        <w:rPr>
                          <w:rFonts w:ascii="Roboto" w:eastAsiaTheme="majorEastAsia" w:hAnsi="Roboto" w:cstheme="majorBidi"/>
                          <w:caps/>
                          <w:color w:val="041B2D"/>
                          <w:spacing w:val="14"/>
                          <w:szCs w:val="26"/>
                        </w:rPr>
                      </w:pPr>
                      <w:r w:rsidRPr="002B0499">
                        <w:rPr>
                          <w:rFonts w:ascii="Roboto" w:eastAsiaTheme="majorEastAsia" w:hAnsi="Roboto" w:cstheme="majorBidi"/>
                          <w:caps/>
                          <w:color w:val="041B2D"/>
                          <w:spacing w:val="14"/>
                          <w:szCs w:val="26"/>
                        </w:rPr>
                        <w:t>Branchen</w:t>
                      </w:r>
                    </w:p>
                    <w:p w14:paraId="7FCF457C" w14:textId="77777777" w:rsidR="002B0499" w:rsidRDefault="002B0499" w:rsidP="002B0499">
                      <w:pPr>
                        <w:rPr>
                          <w:rFonts w:ascii="Roboto" w:eastAsiaTheme="majorEastAsia" w:hAnsi="Roboto" w:cstheme="majorBidi"/>
                          <w:caps/>
                          <w:color w:val="041B2D"/>
                          <w:spacing w:val="14"/>
                          <w:szCs w:val="26"/>
                        </w:rPr>
                      </w:pPr>
                    </w:p>
                    <w:p w14:paraId="330BD3A1" w14:textId="77777777" w:rsidR="00B843DA" w:rsidRDefault="00196572" w:rsidP="00B843DA">
                      <w:pPr>
                        <w:ind w:left="709" w:hanging="142"/>
                      </w:pPr>
                      <w:r>
                        <w:t xml:space="preserve">  </w:t>
                      </w:r>
                      <w:r w:rsidR="00D61CA9">
                        <w:tab/>
                      </w:r>
                      <w:proofErr w:type="spellStart"/>
                      <w:r w:rsidR="00B843DA" w:rsidRPr="00B843DA">
                        <w:t>Consultancies</w:t>
                      </w:r>
                      <w:proofErr w:type="spellEnd"/>
                      <w:r w:rsidR="00B843DA" w:rsidRPr="00B843DA">
                        <w:t xml:space="preserve">, </w:t>
                      </w:r>
                    </w:p>
                    <w:p w14:paraId="49B5ECC1" w14:textId="77777777" w:rsidR="00B843DA" w:rsidRDefault="00B843DA" w:rsidP="00B843DA">
                      <w:pPr>
                        <w:ind w:left="709" w:hanging="142"/>
                      </w:pPr>
                      <w:r>
                        <w:t xml:space="preserve">   </w:t>
                      </w:r>
                      <w:proofErr w:type="spellStart"/>
                      <w:r w:rsidRPr="00B843DA">
                        <w:t>information</w:t>
                      </w:r>
                      <w:proofErr w:type="spellEnd"/>
                      <w:r w:rsidRPr="00B843DA">
                        <w:t xml:space="preserve"> </w:t>
                      </w:r>
                      <w:proofErr w:type="spellStart"/>
                      <w:r w:rsidRPr="00B843DA">
                        <w:t>technology</w:t>
                      </w:r>
                      <w:proofErr w:type="spellEnd"/>
                      <w:r w:rsidRPr="00B843DA">
                        <w:t xml:space="preserve">, </w:t>
                      </w:r>
                    </w:p>
                    <w:p w14:paraId="150F06FC" w14:textId="042C72F9" w:rsidR="002B0499" w:rsidRDefault="00B843DA" w:rsidP="00B843DA">
                      <w:pPr>
                        <w:ind w:left="709" w:hanging="142"/>
                      </w:pPr>
                      <w:r>
                        <w:t xml:space="preserve">   </w:t>
                      </w:r>
                      <w:r w:rsidR="0006074B">
                        <w:t>Insurance</w:t>
                      </w:r>
                    </w:p>
                  </w:txbxContent>
                </v:textbox>
                <w10:wrap type="square"/>
              </v:shape>
            </w:pict>
          </mc:Fallback>
        </mc:AlternateContent>
      </w:r>
      <w:r w:rsidR="00EF4519">
        <w:rPr>
          <w:noProof/>
          <w:lang w:eastAsia="de-DE" w:bidi="ar-SA"/>
        </w:rPr>
        <mc:AlternateContent>
          <mc:Choice Requires="wps">
            <w:drawing>
              <wp:anchor distT="0" distB="0" distL="114300" distR="114300" simplePos="0" relativeHeight="251745280" behindDoc="0" locked="0" layoutInCell="1" allowOverlap="1" wp14:anchorId="240757A5" wp14:editId="0A4E4ADC">
                <wp:simplePos x="0" y="0"/>
                <wp:positionH relativeFrom="column">
                  <wp:posOffset>90805</wp:posOffset>
                </wp:positionH>
                <wp:positionV relativeFrom="paragraph">
                  <wp:posOffset>4615180</wp:posOffset>
                </wp:positionV>
                <wp:extent cx="2863215" cy="1367790"/>
                <wp:effectExtent l="0" t="0" r="0" b="3810"/>
                <wp:wrapSquare wrapText="bothSides"/>
                <wp:docPr id="189" name="Textfeld 189"/>
                <wp:cNvGraphicFramePr/>
                <a:graphic xmlns:a="http://schemas.openxmlformats.org/drawingml/2006/main">
                  <a:graphicData uri="http://schemas.microsoft.com/office/word/2010/wordprocessingShape">
                    <wps:wsp>
                      <wps:cNvSpPr txBox="1"/>
                      <wps:spPr>
                        <a:xfrm>
                          <a:off x="0" y="0"/>
                          <a:ext cx="2863215" cy="1367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6A76ED" w14:textId="77777777" w:rsidR="007A1813" w:rsidRPr="007963D9" w:rsidRDefault="007A1813" w:rsidP="007A1813">
                            <w:pPr>
                              <w:pStyle w:val="berschrift2"/>
                            </w:pPr>
                            <w:r w:rsidRPr="007963D9">
                              <w:t>Bevorzugte projekte</w:t>
                            </w:r>
                          </w:p>
                          <w:p w14:paraId="3873B5F2" w14:textId="2A5F8F8C" w:rsidR="00EA6ED9" w:rsidRPr="00EA6ED9" w:rsidRDefault="00EA6ED9" w:rsidP="00E0620C">
                            <w:pPr>
                              <w:ind w:left="720"/>
                            </w:pPr>
                            <w:r w:rsidRPr="00EA6ED9">
                              <w:t xml:space="preserve">Ich bevorzuge Automations-Gebiete wie </w:t>
                            </w:r>
                            <w:r>
                              <w:t xml:space="preserve">unter anderem </w:t>
                            </w:r>
                            <w:r w:rsidRPr="00EA6ED9">
                              <w:t xml:space="preserve">Jenkins in einem agilen </w:t>
                            </w:r>
                            <w:proofErr w:type="spellStart"/>
                            <w:r w:rsidRPr="00EA6ED9">
                              <w:t>Scrum</w:t>
                            </w:r>
                            <w:proofErr w:type="spellEnd"/>
                            <w:r w:rsidRPr="00EA6ED9">
                              <w:t>-Team.</w:t>
                            </w:r>
                          </w:p>
                          <w:p w14:paraId="31F2E552" w14:textId="2B17F630" w:rsidR="00D52717" w:rsidRPr="00C91584" w:rsidRDefault="00D52717" w:rsidP="00E0620C">
                            <w:pPr>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757A5" id="Textfeld 189" o:spid="_x0000_s1031" type="#_x0000_t202" style="position:absolute;margin-left:7.15pt;margin-top:363.4pt;width:225.45pt;height:107.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" filled="f" stroked="f">
                <v:textbox>
                  <w:txbxContent>
                    <w:p w14:paraId="296A76ED" w14:textId="77777777" w:rsidR="007A1813" w:rsidRPr="007963D9" w:rsidRDefault="007A1813" w:rsidP="007A1813">
                      <w:pPr>
                        <w:pStyle w:val="berschrift2"/>
                      </w:pPr>
                      <w:r w:rsidRPr="007963D9">
                        <w:t>Bevorzugte projekte</w:t>
                      </w:r>
                    </w:p>
                    <w:p w14:paraId="3873B5F2" w14:textId="2A5F8F8C" w:rsidR="00EA6ED9" w:rsidRPr="00EA6ED9" w:rsidRDefault="00EA6ED9" w:rsidP="00E0620C">
                      <w:pPr>
                        <w:ind w:left="720"/>
                      </w:pPr>
                      <w:r w:rsidRPr="00EA6ED9">
                        <w:t xml:space="preserve">Ich bevorzuge Automations-Gebiete wie </w:t>
                      </w:r>
                      <w:r>
                        <w:t xml:space="preserve">unter anderem </w:t>
                      </w:r>
                      <w:r w:rsidRPr="00EA6ED9">
                        <w:t xml:space="preserve">Jenkins in einem agilen </w:t>
                      </w:r>
                      <w:proofErr w:type="spellStart"/>
                      <w:r w:rsidRPr="00EA6ED9">
                        <w:t>Scrum</w:t>
                      </w:r>
                      <w:proofErr w:type="spellEnd"/>
                      <w:r w:rsidRPr="00EA6ED9">
                        <w:t>-Team.</w:t>
                      </w:r>
                    </w:p>
                    <w:p w14:paraId="31F2E552" w14:textId="2B17F630" w:rsidR="00D52717" w:rsidRPr="00C91584" w:rsidRDefault="00D52717" w:rsidP="00E0620C">
                      <w:pPr>
                        <w:ind w:left="720"/>
                      </w:pPr>
                    </w:p>
                  </w:txbxContent>
                </v:textbox>
                <w10:wrap type="square"/>
              </v:shape>
            </w:pict>
          </mc:Fallback>
        </mc:AlternateContent>
      </w:r>
      <w:r w:rsidR="00473762">
        <w:rPr>
          <w:noProof/>
          <w:lang w:eastAsia="de-DE" w:bidi="ar-SA"/>
        </w:rPr>
        <mc:AlternateContent>
          <mc:Choice Requires="wps">
            <w:drawing>
              <wp:anchor distT="0" distB="0" distL="114300" distR="114300" simplePos="0" relativeHeight="251802624" behindDoc="0" locked="0" layoutInCell="1" allowOverlap="1" wp14:anchorId="6B45B7EF" wp14:editId="3EDCE3BE">
                <wp:simplePos x="0" y="0"/>
                <wp:positionH relativeFrom="column">
                  <wp:posOffset>3443605</wp:posOffset>
                </wp:positionH>
                <wp:positionV relativeFrom="paragraph">
                  <wp:posOffset>6666965</wp:posOffset>
                </wp:positionV>
                <wp:extent cx="2304415" cy="1252220"/>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2304415" cy="1252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14FD94" w14:textId="73622422" w:rsidR="005C70A1" w:rsidRPr="006172D4" w:rsidRDefault="005C70A1" w:rsidP="005C70A1">
                            <w:pPr>
                              <w:pStyle w:val="berschrift2"/>
                            </w:pPr>
                            <w:r>
                              <w:t>verfügbar ab</w:t>
                            </w:r>
                          </w:p>
                          <w:p w14:paraId="2850CD9D" w14:textId="3AA17FB6" w:rsidR="005C70A1" w:rsidRDefault="005C70A1" w:rsidP="005C70A1">
                            <w:pPr>
                              <w:ind w:left="709" w:hanging="709"/>
                            </w:pPr>
                            <w:r>
                              <w:t xml:space="preserve">             </w:t>
                            </w:r>
                            <w:r w:rsidR="00D578AC">
                              <w:t>01</w:t>
                            </w:r>
                            <w:r w:rsidR="003851EF" w:rsidRPr="003851EF">
                              <w:t>.</w:t>
                            </w:r>
                            <w:r w:rsidR="00D056C2">
                              <w:t>01.2019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5B7EF" id="Textfeld 12" o:spid="_x0000_s1032" type="#_x0000_t202" style="position:absolute;margin-left:271.15pt;margin-top:524.95pt;width:181.45pt;height:98.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" filled="f" stroked="f">
                <v:textbox>
                  <w:txbxContent>
                    <w:p w14:paraId="0814FD94" w14:textId="73622422" w:rsidR="005C70A1" w:rsidRPr="006172D4" w:rsidRDefault="005C70A1" w:rsidP="005C70A1">
                      <w:pPr>
                        <w:pStyle w:val="berschrift2"/>
                      </w:pPr>
                      <w:r>
                        <w:t>verfügbar ab</w:t>
                      </w:r>
                    </w:p>
                    <w:p w14:paraId="2850CD9D" w14:textId="3AA17FB6" w:rsidR="005C70A1" w:rsidRDefault="005C70A1" w:rsidP="005C70A1">
                      <w:pPr>
                        <w:ind w:left="709" w:hanging="709"/>
                      </w:pPr>
                      <w:r>
                        <w:t xml:space="preserve">             </w:t>
                      </w:r>
                      <w:r w:rsidR="00D578AC">
                        <w:t>01</w:t>
                      </w:r>
                      <w:r w:rsidR="003851EF" w:rsidRPr="003851EF">
                        <w:t>.</w:t>
                      </w:r>
                      <w:r w:rsidR="00D056C2">
                        <w:t>01.2019</w:t>
                      </w:r>
                    </w:p>
                  </w:txbxContent>
                </v:textbox>
                <w10:wrap type="square"/>
              </v:shape>
            </w:pict>
          </mc:Fallback>
        </mc:AlternateContent>
      </w:r>
      <w:r w:rsidR="002F5317">
        <w:rPr>
          <w:noProof/>
          <w:sz w:val="24"/>
          <w:lang w:eastAsia="de-DE" w:bidi="ar-SA"/>
        </w:rPr>
        <w:drawing>
          <wp:anchor distT="0" distB="0" distL="114300" distR="114300" simplePos="0" relativeHeight="251664384" behindDoc="1" locked="0" layoutInCell="1" allowOverlap="1" wp14:anchorId="76E95805" wp14:editId="497F229C">
            <wp:simplePos x="0" y="0"/>
            <wp:positionH relativeFrom="column">
              <wp:posOffset>-619125</wp:posOffset>
            </wp:positionH>
            <wp:positionV relativeFrom="paragraph">
              <wp:posOffset>3477260</wp:posOffset>
            </wp:positionV>
            <wp:extent cx="7524000" cy="4795200"/>
            <wp:effectExtent l="0" t="0" r="0" b="5715"/>
            <wp:wrapNone/>
            <wp:docPr id="11" name="Bild 11" descr="layout_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ayout_0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39914"/>
                    <a:stretch/>
                  </pic:blipFill>
                  <pic:spPr bwMode="auto">
                    <a:xfrm>
                      <a:off x="0" y="0"/>
                      <a:ext cx="7524000" cy="479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7987">
        <w:rPr>
          <w:sz w:val="24"/>
          <w:lang w:eastAsia="de-DE" w:bidi="ar-SA"/>
        </w:rPr>
        <w:br w:type="page"/>
      </w:r>
      <w:bookmarkStart w:id="2" w:name="_GoBack"/>
      <w:bookmarkEnd w:id="2"/>
    </w:p>
    <w:p w14:paraId="534DD0D0" w14:textId="1BDD09FC" w:rsidR="00751825" w:rsidRDefault="008709B2" w:rsidP="000B28A5">
      <w:pPr>
        <w:rPr>
          <w:sz w:val="24"/>
          <w:lang w:eastAsia="de-DE" w:bidi="ar-SA"/>
        </w:rPr>
      </w:pPr>
      <w:r>
        <w:rPr>
          <w:noProof/>
          <w:sz w:val="24"/>
          <w:lang w:eastAsia="de-DE" w:bidi="ar-SA"/>
        </w:rPr>
        <w:lastRenderedPageBreak/>
        <mc:AlternateContent>
          <mc:Choice Requires="wps">
            <w:drawing>
              <wp:anchor distT="0" distB="0" distL="114300" distR="114300" simplePos="0" relativeHeight="251667456" behindDoc="1" locked="0" layoutInCell="1" allowOverlap="1" wp14:anchorId="4F9E07B6" wp14:editId="4F657686">
                <wp:simplePos x="0" y="0"/>
                <wp:positionH relativeFrom="column">
                  <wp:posOffset>-15073</wp:posOffset>
                </wp:positionH>
                <wp:positionV relativeFrom="paragraph">
                  <wp:posOffset>170548</wp:posOffset>
                </wp:positionV>
                <wp:extent cx="1299210" cy="7998727"/>
                <wp:effectExtent l="0" t="0" r="0" b="2540"/>
                <wp:wrapNone/>
                <wp:docPr id="14" name="Rechteck 14"/>
                <wp:cNvGraphicFramePr/>
                <a:graphic xmlns:a="http://schemas.openxmlformats.org/drawingml/2006/main">
                  <a:graphicData uri="http://schemas.microsoft.com/office/word/2010/wordprocessingShape">
                    <wps:wsp>
                      <wps:cNvSpPr/>
                      <wps:spPr>
                        <a:xfrm>
                          <a:off x="0" y="0"/>
                          <a:ext cx="1299210" cy="7998727"/>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EBCAA" id="Rechteck 14" o:spid="_x0000_s1026" style="position:absolute;margin-left:-1.2pt;margin-top:13.45pt;width:102.3pt;height:629.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" fillcolor="#eee" stroked="f" strokeweight="1pt"/>
            </w:pict>
          </mc:Fallback>
        </mc:AlternateContent>
      </w:r>
      <w:r w:rsidR="00EA273A">
        <w:rPr>
          <w:noProof/>
          <w:lang w:eastAsia="de-DE" w:bidi="ar-SA"/>
        </w:rPr>
        <mc:AlternateContent>
          <mc:Choice Requires="wps">
            <w:drawing>
              <wp:anchor distT="0" distB="0" distL="114300" distR="114300" simplePos="0" relativeHeight="251666432" behindDoc="0" locked="0" layoutInCell="1" allowOverlap="1" wp14:anchorId="6BB417BB" wp14:editId="4132845E">
                <wp:simplePos x="0" y="0"/>
                <wp:positionH relativeFrom="column">
                  <wp:posOffset>-17444</wp:posOffset>
                </wp:positionH>
                <wp:positionV relativeFrom="paragraph">
                  <wp:posOffset>172720</wp:posOffset>
                </wp:positionV>
                <wp:extent cx="1348740" cy="452755"/>
                <wp:effectExtent l="0" t="0" r="0" b="4445"/>
                <wp:wrapSquare wrapText="bothSides"/>
                <wp:docPr id="13" name="Textfeld 13"/>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C831C3" w14:textId="77777777" w:rsidR="00D52717" w:rsidRDefault="00D52717" w:rsidP="00343744">
                            <w:pPr>
                              <w:pStyle w:val="berschrift2"/>
                              <w:jc w:val="center"/>
                            </w:pPr>
                            <w:r>
                              <w:t>Fähigkeiten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417BB" id="Textfeld 13" o:spid="_x0000_s1033" type="#_x0000_t202" style="position:absolute;margin-left:-1.35pt;margin-top:13.6pt;width:106.2pt;height:3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" filled="f" stroked="f">
                <v:textbox>
                  <w:txbxContent>
                    <w:p w14:paraId="27C831C3" w14:textId="77777777" w:rsidR="00D52717" w:rsidRDefault="00D52717" w:rsidP="00343744">
                      <w:pPr>
                        <w:pStyle w:val="berschrift2"/>
                        <w:jc w:val="center"/>
                      </w:pPr>
                      <w:r>
                        <w:t>Fähigkeiten</w:t>
                      </w:r>
                    </w:p>
                  </w:txbxContent>
                </v:textbox>
                <w10:wrap type="square"/>
              </v:shape>
            </w:pict>
          </mc:Fallback>
        </mc:AlternateContent>
      </w:r>
    </w:p>
    <w:p w14:paraId="139B77A4" w14:textId="09D4BBBA" w:rsidR="00751825" w:rsidRDefault="00557D8E">
      <w:pPr>
        <w:spacing w:before="160" w:after="320" w:line="360" w:lineRule="auto"/>
        <w:contextualSpacing w:val="0"/>
        <w:rPr>
          <w:sz w:val="24"/>
          <w:lang w:eastAsia="de-DE" w:bidi="ar-SA"/>
        </w:rPr>
      </w:pPr>
      <w:r>
        <w:rPr>
          <w:noProof/>
          <w:lang w:eastAsia="de-DE" w:bidi="ar-SA"/>
        </w:rPr>
        <mc:AlternateContent>
          <mc:Choice Requires="wps">
            <w:drawing>
              <wp:anchor distT="0" distB="0" distL="114300" distR="114300" simplePos="0" relativeHeight="251663360" behindDoc="0" locked="0" layoutInCell="1" allowOverlap="1" wp14:anchorId="72138030" wp14:editId="360765D5">
                <wp:simplePos x="0" y="0"/>
                <wp:positionH relativeFrom="column">
                  <wp:posOffset>1505585</wp:posOffset>
                </wp:positionH>
                <wp:positionV relativeFrom="paragraph">
                  <wp:posOffset>306070</wp:posOffset>
                </wp:positionV>
                <wp:extent cx="4795520" cy="5832475"/>
                <wp:effectExtent l="0" t="0" r="0" b="9525"/>
                <wp:wrapSquare wrapText="bothSides"/>
                <wp:docPr id="9" name="Textfeld 9"/>
                <wp:cNvGraphicFramePr/>
                <a:graphic xmlns:a="http://schemas.openxmlformats.org/drawingml/2006/main">
                  <a:graphicData uri="http://schemas.microsoft.com/office/word/2010/wordprocessingShape">
                    <wps:wsp>
                      <wps:cNvSpPr txBox="1"/>
                      <wps:spPr>
                        <a:xfrm>
                          <a:off x="0" y="0"/>
                          <a:ext cx="4795520" cy="5832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9FB775" w14:textId="77777777" w:rsidR="00D52717" w:rsidRPr="00C87CFC" w:rsidRDefault="00D52717" w:rsidP="007458B8">
                            <w:pPr>
                              <w:rPr>
                                <w:b/>
                              </w:rPr>
                            </w:pPr>
                            <w:r w:rsidRPr="00517AE5">
                              <w:rPr>
                                <w:b/>
                              </w:rPr>
                              <w:t>Betriebssysteme</w:t>
                            </w:r>
                          </w:p>
                          <w:p w14:paraId="164E0342" w14:textId="6A5CBA07" w:rsidR="00D52717" w:rsidRPr="00C87CFC" w:rsidRDefault="00D52717" w:rsidP="007458B8">
                            <w:r w:rsidRPr="00C87CFC">
                              <w:t>Lin</w:t>
                            </w:r>
                            <w:r w:rsidR="00557D8E">
                              <w:t>ux, Macintosh OSX</w:t>
                            </w:r>
                          </w:p>
                          <w:p w14:paraId="49DFC947" w14:textId="77777777" w:rsidR="00D52717" w:rsidRPr="00C87CFC" w:rsidRDefault="00D52717" w:rsidP="007458B8"/>
                          <w:p w14:paraId="29397B84" w14:textId="77777777" w:rsidR="00D52717" w:rsidRPr="000C4219" w:rsidRDefault="00D52717" w:rsidP="007458B8">
                            <w:pPr>
                              <w:rPr>
                                <w:b/>
                              </w:rPr>
                            </w:pPr>
                            <w:r w:rsidRPr="000C4219">
                              <w:rPr>
                                <w:b/>
                              </w:rPr>
                              <w:t>Sprachen</w:t>
                            </w:r>
                          </w:p>
                          <w:p w14:paraId="5E2A6C74" w14:textId="1441D1A8" w:rsidR="00D52717" w:rsidRPr="002247AB" w:rsidRDefault="00557D8E" w:rsidP="007458B8">
                            <w:r w:rsidRPr="002247AB">
                              <w:t>Java, JavaScript, Python</w:t>
                            </w:r>
                            <w:r w:rsidR="00460085" w:rsidRPr="00460085">
                              <w:t xml:space="preserve">, </w:t>
                            </w:r>
                            <w:proofErr w:type="spellStart"/>
                            <w:r w:rsidR="00460085" w:rsidRPr="00460085">
                              <w:t>Ansible</w:t>
                            </w:r>
                            <w:proofErr w:type="spellEnd"/>
                          </w:p>
                          <w:p w14:paraId="51B208DE" w14:textId="77777777" w:rsidR="00D52717" w:rsidRPr="00517AE5" w:rsidRDefault="00D52717" w:rsidP="00517AE5"/>
                          <w:p w14:paraId="360B1B65" w14:textId="40DA368C" w:rsidR="00D52717" w:rsidRPr="008948BF" w:rsidRDefault="00503955" w:rsidP="00517AE5">
                            <w:pPr>
                              <w:rPr>
                                <w:b/>
                              </w:rPr>
                            </w:pPr>
                            <w:r w:rsidRPr="008948BF">
                              <w:rPr>
                                <w:b/>
                              </w:rPr>
                              <w:t>DC/Netze</w:t>
                            </w:r>
                          </w:p>
                          <w:p w14:paraId="6326B700" w14:textId="0DCA5430" w:rsidR="00D52717" w:rsidRPr="008948BF" w:rsidRDefault="00557D8E" w:rsidP="00517AE5">
                            <w:r w:rsidRPr="008948BF">
                              <w:t>DHCP, DNS</w:t>
                            </w:r>
                          </w:p>
                          <w:p w14:paraId="5F475583" w14:textId="77777777" w:rsidR="00D52717" w:rsidRPr="008948BF" w:rsidRDefault="00D52717" w:rsidP="00517AE5"/>
                          <w:p w14:paraId="4EA86C9D" w14:textId="77777777" w:rsidR="00D52717" w:rsidRPr="002247AB" w:rsidRDefault="00D52717" w:rsidP="00154B2D">
                            <w:pPr>
                              <w:rPr>
                                <w:b/>
                                <w:lang w:val="en-US"/>
                              </w:rPr>
                            </w:pPr>
                            <w:r w:rsidRPr="002247AB">
                              <w:rPr>
                                <w:b/>
                                <w:lang w:val="en-US"/>
                              </w:rPr>
                              <w:t>Tools</w:t>
                            </w:r>
                          </w:p>
                          <w:p w14:paraId="0BBDADA1" w14:textId="488919C1" w:rsidR="00D52717" w:rsidRPr="002247AB" w:rsidRDefault="00D52717" w:rsidP="00154B2D">
                            <w:pPr>
                              <w:rPr>
                                <w:lang w:val="en-US"/>
                              </w:rPr>
                            </w:pPr>
                            <w:r w:rsidRPr="002247AB">
                              <w:rPr>
                                <w:lang w:val="en-US"/>
                              </w:rPr>
                              <w:t>Apache, VMware ESX</w:t>
                            </w:r>
                          </w:p>
                          <w:p w14:paraId="2C05905A" w14:textId="77777777" w:rsidR="00D52717" w:rsidRPr="002247AB" w:rsidRDefault="00D52717" w:rsidP="00BC41BF">
                            <w:pPr>
                              <w:rPr>
                                <w:lang w:val="en-US"/>
                              </w:rPr>
                            </w:pPr>
                          </w:p>
                          <w:p w14:paraId="6C7F9BD1" w14:textId="77777777" w:rsidR="00D52717" w:rsidRPr="008948BF" w:rsidRDefault="00D52717" w:rsidP="00DB2878">
                            <w:pPr>
                              <w:rPr>
                                <w:b/>
                                <w:lang w:val="en-US"/>
                              </w:rPr>
                            </w:pPr>
                            <w:r w:rsidRPr="008948BF">
                              <w:rPr>
                                <w:b/>
                                <w:lang w:val="en-US"/>
                              </w:rPr>
                              <w:t xml:space="preserve">Tools, </w:t>
                            </w:r>
                            <w:proofErr w:type="spellStart"/>
                            <w:r w:rsidRPr="008948BF">
                              <w:rPr>
                                <w:b/>
                                <w:lang w:val="en-US"/>
                              </w:rPr>
                              <w:t>Methoden</w:t>
                            </w:r>
                            <w:proofErr w:type="spellEnd"/>
                          </w:p>
                          <w:p w14:paraId="768999EF" w14:textId="77777777" w:rsidR="00D52717" w:rsidRPr="00517AE5" w:rsidRDefault="00D52717" w:rsidP="00DB2878">
                            <w:r>
                              <w:t>NFS</w:t>
                            </w:r>
                          </w:p>
                          <w:p w14:paraId="17E34D27" w14:textId="77777777" w:rsidR="00D52717" w:rsidRPr="00517AE5" w:rsidRDefault="00D52717" w:rsidP="007458B8">
                            <w:pPr>
                              <w:rPr>
                                <w:b/>
                              </w:rPr>
                            </w:pPr>
                          </w:p>
                          <w:p w14:paraId="0613973B" w14:textId="77777777" w:rsidR="00D52717" w:rsidRPr="00A30E33" w:rsidRDefault="00D52717" w:rsidP="007458B8">
                            <w:pPr>
                              <w:rPr>
                                <w:b/>
                              </w:rPr>
                            </w:pPr>
                            <w:r w:rsidRPr="00A30E33">
                              <w:rPr>
                                <w:b/>
                              </w:rPr>
                              <w:t>BUS, Kommunikation</w:t>
                            </w:r>
                          </w:p>
                          <w:p w14:paraId="389D5F8B" w14:textId="77777777" w:rsidR="00D52717" w:rsidRDefault="00D52717" w:rsidP="007458B8">
                            <w:r>
                              <w:t>Ethernet, TCP/IP</w:t>
                            </w:r>
                          </w:p>
                          <w:p w14:paraId="1F7089DA" w14:textId="77777777" w:rsidR="00A2258D" w:rsidRDefault="00A2258D" w:rsidP="009D7E6D">
                            <w:pPr>
                              <w:rPr>
                                <w:b/>
                              </w:rPr>
                            </w:pPr>
                          </w:p>
                          <w:p w14:paraId="41571289" w14:textId="77777777" w:rsidR="00D52717" w:rsidRPr="008948BF" w:rsidRDefault="00D52717" w:rsidP="009D7E6D">
                            <w:pPr>
                              <w:rPr>
                                <w:b/>
                                <w:lang w:val="en-US"/>
                              </w:rPr>
                            </w:pPr>
                            <w:proofErr w:type="spellStart"/>
                            <w:r w:rsidRPr="008948BF">
                              <w:rPr>
                                <w:b/>
                                <w:lang w:val="en-US"/>
                              </w:rPr>
                              <w:t>Weitere</w:t>
                            </w:r>
                            <w:proofErr w:type="spellEnd"/>
                            <w:r w:rsidRPr="008948BF">
                              <w:rPr>
                                <w:b/>
                                <w:lang w:val="en-US"/>
                              </w:rPr>
                              <w:t xml:space="preserve"> </w:t>
                            </w:r>
                            <w:proofErr w:type="spellStart"/>
                            <w:r w:rsidRPr="008948BF">
                              <w:rPr>
                                <w:b/>
                                <w:lang w:val="en-US"/>
                              </w:rPr>
                              <w:t>Fähigkeiten</w:t>
                            </w:r>
                            <w:proofErr w:type="spellEnd"/>
                          </w:p>
                          <w:p w14:paraId="10A90826" w14:textId="77777777" w:rsidR="00557D8E" w:rsidRDefault="00557D8E" w:rsidP="007458B8">
                            <w:pPr>
                              <w:rPr>
                                <w:lang w:val="en-US"/>
                              </w:rPr>
                            </w:pPr>
                            <w:r w:rsidRPr="00557D8E">
                              <w:rPr>
                                <w:lang w:val="en-US"/>
                              </w:rPr>
                              <w:t xml:space="preserve">Agile, Amazon AWS, </w:t>
                            </w:r>
                            <w:proofErr w:type="spellStart"/>
                            <w:r w:rsidRPr="00557D8E">
                              <w:rPr>
                                <w:lang w:val="en-US"/>
                              </w:rPr>
                              <w:t>Atlassian</w:t>
                            </w:r>
                            <w:proofErr w:type="spellEnd"/>
                            <w:r w:rsidRPr="00557D8E">
                              <w:rPr>
                                <w:lang w:val="en-US"/>
                              </w:rPr>
                              <w:t xml:space="preserve"> Confluence, </w:t>
                            </w:r>
                            <w:proofErr w:type="spellStart"/>
                            <w:r w:rsidRPr="00557D8E">
                              <w:rPr>
                                <w:lang w:val="en-US"/>
                              </w:rPr>
                              <w:t>Atlassian</w:t>
                            </w:r>
                            <w:proofErr w:type="spellEnd"/>
                            <w:r w:rsidRPr="00557D8E">
                              <w:rPr>
                                <w:lang w:val="en-US"/>
                              </w:rPr>
                              <w:t xml:space="preserve"> JIRA, Automation, BDSG, BSI, </w:t>
                            </w:r>
                            <w:proofErr w:type="spellStart"/>
                            <w:r w:rsidRPr="00557D8E">
                              <w:rPr>
                                <w:lang w:val="en-US"/>
                              </w:rPr>
                              <w:t>Bitkom</w:t>
                            </w:r>
                            <w:proofErr w:type="spellEnd"/>
                            <w:r w:rsidRPr="00557D8E">
                              <w:rPr>
                                <w:lang w:val="en-US"/>
                              </w:rPr>
                              <w:t xml:space="preserve">, CSA (Cloud Security Alliance), Cloud Computing, </w:t>
                            </w:r>
                          </w:p>
                          <w:p w14:paraId="04A86638" w14:textId="77777777" w:rsidR="00557D8E" w:rsidRDefault="00557D8E" w:rsidP="007458B8">
                            <w:pPr>
                              <w:rPr>
                                <w:lang w:val="en-US"/>
                              </w:rPr>
                            </w:pPr>
                            <w:r w:rsidRPr="00557D8E">
                              <w:rPr>
                                <w:lang w:val="en-US"/>
                              </w:rPr>
                              <w:t xml:space="preserve">Continuous Delivery, Continuous Integration, DevOps, </w:t>
                            </w:r>
                            <w:proofErr w:type="spellStart"/>
                            <w:r w:rsidRPr="00557D8E">
                              <w:rPr>
                                <w:lang w:val="en-US"/>
                              </w:rPr>
                              <w:t>DevSecOps</w:t>
                            </w:r>
                            <w:proofErr w:type="spellEnd"/>
                            <w:r w:rsidRPr="00557D8E">
                              <w:rPr>
                                <w:lang w:val="en-US"/>
                              </w:rPr>
                              <w:t xml:space="preserve">, </w:t>
                            </w:r>
                            <w:proofErr w:type="spellStart"/>
                            <w:r w:rsidRPr="00557D8E">
                              <w:rPr>
                                <w:lang w:val="en-US"/>
                              </w:rPr>
                              <w:t>Digitale</w:t>
                            </w:r>
                            <w:proofErr w:type="spellEnd"/>
                            <w:r w:rsidRPr="00557D8E">
                              <w:rPr>
                                <w:lang w:val="en-US"/>
                              </w:rPr>
                              <w:t xml:space="preserve"> Transformation, Docker, EU-DSGVO, </w:t>
                            </w:r>
                            <w:proofErr w:type="spellStart"/>
                            <w:r w:rsidRPr="00557D8E">
                              <w:rPr>
                                <w:lang w:val="en-US"/>
                              </w:rPr>
                              <w:t>Equafy</w:t>
                            </w:r>
                            <w:proofErr w:type="spellEnd"/>
                            <w:r w:rsidRPr="00557D8E">
                              <w:rPr>
                                <w:lang w:val="en-US"/>
                              </w:rPr>
                              <w:t xml:space="preserve">, </w:t>
                            </w:r>
                            <w:proofErr w:type="spellStart"/>
                            <w:r w:rsidRPr="00557D8E">
                              <w:rPr>
                                <w:lang w:val="en-US"/>
                              </w:rPr>
                              <w:t>EuroCloud</w:t>
                            </w:r>
                            <w:proofErr w:type="spellEnd"/>
                            <w:r w:rsidRPr="00557D8E">
                              <w:rPr>
                                <w:lang w:val="en-US"/>
                              </w:rPr>
                              <w:t xml:space="preserve">, </w:t>
                            </w:r>
                            <w:proofErr w:type="spellStart"/>
                            <w:r w:rsidRPr="00557D8E">
                              <w:rPr>
                                <w:lang w:val="en-US"/>
                              </w:rPr>
                              <w:t>Git</w:t>
                            </w:r>
                            <w:proofErr w:type="spellEnd"/>
                            <w:r w:rsidRPr="00557D8E">
                              <w:rPr>
                                <w:lang w:val="en-US"/>
                              </w:rPr>
                              <w:t xml:space="preserve">, GitHub, ISO 27001, Infrastructure as a Service (IaaS), IntelliJ IDEA the Java IDE, JIRA, Jenkins, Platform as a Service (PaaS), Red Hat Linux, Red Hat Satellite, Scrum, Scrum Master, </w:t>
                            </w:r>
                            <w:proofErr w:type="spellStart"/>
                            <w:r w:rsidRPr="00557D8E">
                              <w:rPr>
                                <w:lang w:val="en-US"/>
                              </w:rPr>
                              <w:t>SecOps</w:t>
                            </w:r>
                            <w:proofErr w:type="spellEnd"/>
                            <w:r w:rsidRPr="00557D8E">
                              <w:rPr>
                                <w:lang w:val="en-US"/>
                              </w:rPr>
                              <w:t xml:space="preserve">, Security, Selenium, Selenium IDE, Selenium WebDriver, Shell scripts, Software as a Service (SaaS), </w:t>
                            </w:r>
                            <w:proofErr w:type="spellStart"/>
                            <w:r w:rsidRPr="00557D8E">
                              <w:rPr>
                                <w:lang w:val="en-US"/>
                              </w:rPr>
                              <w:t>Teletrust</w:t>
                            </w:r>
                            <w:proofErr w:type="spellEnd"/>
                            <w:r w:rsidRPr="00557D8E">
                              <w:rPr>
                                <w:lang w:val="en-US"/>
                              </w:rPr>
                              <w:t xml:space="preserve">, </w:t>
                            </w:r>
                          </w:p>
                          <w:p w14:paraId="27E864EC" w14:textId="77777777" w:rsidR="00557D8E" w:rsidRDefault="00557D8E" w:rsidP="007458B8">
                            <w:pPr>
                              <w:rPr>
                                <w:lang w:val="en-US"/>
                              </w:rPr>
                            </w:pPr>
                            <w:r w:rsidRPr="00557D8E">
                              <w:rPr>
                                <w:lang w:val="en-US"/>
                              </w:rPr>
                              <w:t xml:space="preserve">Virtualization, automation technology, bash, communication skills, </w:t>
                            </w:r>
                          </w:p>
                          <w:p w14:paraId="6DE46D42" w14:textId="19746F2E" w:rsidR="00D52717" w:rsidRPr="003C5002" w:rsidRDefault="00557D8E" w:rsidP="007458B8">
                            <w:pPr>
                              <w:rPr>
                                <w:b/>
                                <w:lang w:val="en-US"/>
                              </w:rPr>
                            </w:pPr>
                            <w:r w:rsidRPr="00557D8E">
                              <w:rPr>
                                <w:lang w:val="en-US"/>
                              </w:rPr>
                              <w:t>creativity, customer focus, eco, firewall, scripting</w:t>
                            </w:r>
                          </w:p>
                          <w:p w14:paraId="171ACA87" w14:textId="77777777" w:rsidR="00D52717" w:rsidRPr="008F6C94" w:rsidRDefault="00D5271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38030" id="Textfeld 9" o:spid="_x0000_s1034" type="#_x0000_t202" style="position:absolute;margin-left:118.55pt;margin-top:24.1pt;width:377.6pt;height:45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" filled="f" stroked="f">
                <v:textbox>
                  <w:txbxContent>
                    <w:p w14:paraId="7C9FB775" w14:textId="77777777" w:rsidR="00D52717" w:rsidRPr="00C87CFC" w:rsidRDefault="00D52717" w:rsidP="007458B8">
                      <w:pPr>
                        <w:rPr>
                          <w:b/>
                        </w:rPr>
                      </w:pPr>
                      <w:r w:rsidRPr="00517AE5">
                        <w:rPr>
                          <w:b/>
                        </w:rPr>
                        <w:t>Betriebssysteme</w:t>
                      </w:r>
                    </w:p>
                    <w:p w14:paraId="164E0342" w14:textId="6A5CBA07" w:rsidR="00D52717" w:rsidRPr="00C87CFC" w:rsidRDefault="00D52717" w:rsidP="007458B8">
                      <w:r w:rsidRPr="00C87CFC">
                        <w:t>Lin</w:t>
                      </w:r>
                      <w:r w:rsidR="00557D8E">
                        <w:t>ux, Macintosh OSX</w:t>
                      </w:r>
                    </w:p>
                    <w:p w14:paraId="49DFC947" w14:textId="77777777" w:rsidR="00D52717" w:rsidRPr="00C87CFC" w:rsidRDefault="00D52717" w:rsidP="007458B8"/>
                    <w:p w14:paraId="29397B84" w14:textId="77777777" w:rsidR="00D52717" w:rsidRPr="000C4219" w:rsidRDefault="00D52717" w:rsidP="007458B8">
                      <w:pPr>
                        <w:rPr>
                          <w:b/>
                        </w:rPr>
                      </w:pPr>
                      <w:r w:rsidRPr="000C4219">
                        <w:rPr>
                          <w:b/>
                        </w:rPr>
                        <w:t>Sprachen</w:t>
                      </w:r>
                    </w:p>
                    <w:p w14:paraId="5E2A6C74" w14:textId="1441D1A8" w:rsidR="00D52717" w:rsidRPr="002247AB" w:rsidRDefault="00557D8E" w:rsidP="007458B8">
                      <w:r w:rsidRPr="002247AB">
                        <w:t>Java, JavaScript, Python</w:t>
                      </w:r>
                      <w:r w:rsidR="00460085" w:rsidRPr="00460085">
                        <w:t xml:space="preserve">, </w:t>
                      </w:r>
                      <w:proofErr w:type="spellStart"/>
                      <w:r w:rsidR="00460085" w:rsidRPr="00460085">
                        <w:t>Ansible</w:t>
                      </w:r>
                      <w:proofErr w:type="spellEnd"/>
                    </w:p>
                    <w:p w14:paraId="51B208DE" w14:textId="77777777" w:rsidR="00D52717" w:rsidRPr="00517AE5" w:rsidRDefault="00D52717" w:rsidP="00517AE5"/>
                    <w:p w14:paraId="360B1B65" w14:textId="40DA368C" w:rsidR="00D52717" w:rsidRPr="008948BF" w:rsidRDefault="00503955" w:rsidP="00517AE5">
                      <w:pPr>
                        <w:rPr>
                          <w:b/>
                        </w:rPr>
                      </w:pPr>
                      <w:r w:rsidRPr="008948BF">
                        <w:rPr>
                          <w:b/>
                        </w:rPr>
                        <w:t>DC/Netze</w:t>
                      </w:r>
                    </w:p>
                    <w:p w14:paraId="6326B700" w14:textId="0DCA5430" w:rsidR="00D52717" w:rsidRPr="008948BF" w:rsidRDefault="00557D8E" w:rsidP="00517AE5">
                      <w:r w:rsidRPr="008948BF">
                        <w:t>DHCP, DNS</w:t>
                      </w:r>
                    </w:p>
                    <w:p w14:paraId="5F475583" w14:textId="77777777" w:rsidR="00D52717" w:rsidRPr="008948BF" w:rsidRDefault="00D52717" w:rsidP="00517AE5"/>
                    <w:p w14:paraId="4EA86C9D" w14:textId="77777777" w:rsidR="00D52717" w:rsidRPr="002247AB" w:rsidRDefault="00D52717" w:rsidP="00154B2D">
                      <w:pPr>
                        <w:rPr>
                          <w:b/>
                          <w:lang w:val="en-US"/>
                        </w:rPr>
                      </w:pPr>
                      <w:r w:rsidRPr="002247AB">
                        <w:rPr>
                          <w:b/>
                          <w:lang w:val="en-US"/>
                        </w:rPr>
                        <w:t>Tools</w:t>
                      </w:r>
                    </w:p>
                    <w:p w14:paraId="0BBDADA1" w14:textId="488919C1" w:rsidR="00D52717" w:rsidRPr="002247AB" w:rsidRDefault="00D52717" w:rsidP="00154B2D">
                      <w:pPr>
                        <w:rPr>
                          <w:lang w:val="en-US"/>
                        </w:rPr>
                      </w:pPr>
                      <w:r w:rsidRPr="002247AB">
                        <w:rPr>
                          <w:lang w:val="en-US"/>
                        </w:rPr>
                        <w:t>Apache, VMware ESX</w:t>
                      </w:r>
                    </w:p>
                    <w:p w14:paraId="2C05905A" w14:textId="77777777" w:rsidR="00D52717" w:rsidRPr="002247AB" w:rsidRDefault="00D52717" w:rsidP="00BC41BF">
                      <w:pPr>
                        <w:rPr>
                          <w:lang w:val="en-US"/>
                        </w:rPr>
                      </w:pPr>
                    </w:p>
                    <w:p w14:paraId="6C7F9BD1" w14:textId="77777777" w:rsidR="00D52717" w:rsidRPr="008948BF" w:rsidRDefault="00D52717" w:rsidP="00DB2878">
                      <w:pPr>
                        <w:rPr>
                          <w:b/>
                          <w:lang w:val="en-US"/>
                        </w:rPr>
                      </w:pPr>
                      <w:r w:rsidRPr="008948BF">
                        <w:rPr>
                          <w:b/>
                          <w:lang w:val="en-US"/>
                        </w:rPr>
                        <w:t xml:space="preserve">Tools, </w:t>
                      </w:r>
                      <w:proofErr w:type="spellStart"/>
                      <w:r w:rsidRPr="008948BF">
                        <w:rPr>
                          <w:b/>
                          <w:lang w:val="en-US"/>
                        </w:rPr>
                        <w:t>Methoden</w:t>
                      </w:r>
                      <w:proofErr w:type="spellEnd"/>
                    </w:p>
                    <w:p w14:paraId="768999EF" w14:textId="77777777" w:rsidR="00D52717" w:rsidRPr="00517AE5" w:rsidRDefault="00D52717" w:rsidP="00DB2878">
                      <w:r>
                        <w:t>NFS</w:t>
                      </w:r>
                    </w:p>
                    <w:p w14:paraId="17E34D27" w14:textId="77777777" w:rsidR="00D52717" w:rsidRPr="00517AE5" w:rsidRDefault="00D52717" w:rsidP="007458B8">
                      <w:pPr>
                        <w:rPr>
                          <w:b/>
                        </w:rPr>
                      </w:pPr>
                    </w:p>
                    <w:p w14:paraId="0613973B" w14:textId="77777777" w:rsidR="00D52717" w:rsidRPr="00A30E33" w:rsidRDefault="00D52717" w:rsidP="007458B8">
                      <w:pPr>
                        <w:rPr>
                          <w:b/>
                        </w:rPr>
                      </w:pPr>
                      <w:r w:rsidRPr="00A30E33">
                        <w:rPr>
                          <w:b/>
                        </w:rPr>
                        <w:t>BUS, Kommunikation</w:t>
                      </w:r>
                    </w:p>
                    <w:p w14:paraId="389D5F8B" w14:textId="77777777" w:rsidR="00D52717" w:rsidRDefault="00D52717" w:rsidP="007458B8">
                      <w:r>
                        <w:t>Ethernet, TCP/IP</w:t>
                      </w:r>
                    </w:p>
                    <w:p w14:paraId="1F7089DA" w14:textId="77777777" w:rsidR="00A2258D" w:rsidRDefault="00A2258D" w:rsidP="009D7E6D">
                      <w:pPr>
                        <w:rPr>
                          <w:b/>
                        </w:rPr>
                      </w:pPr>
                    </w:p>
                    <w:p w14:paraId="41571289" w14:textId="77777777" w:rsidR="00D52717" w:rsidRPr="008948BF" w:rsidRDefault="00D52717" w:rsidP="009D7E6D">
                      <w:pPr>
                        <w:rPr>
                          <w:b/>
                          <w:lang w:val="en-US"/>
                        </w:rPr>
                      </w:pPr>
                      <w:proofErr w:type="spellStart"/>
                      <w:r w:rsidRPr="008948BF">
                        <w:rPr>
                          <w:b/>
                          <w:lang w:val="en-US"/>
                        </w:rPr>
                        <w:t>Weitere</w:t>
                      </w:r>
                      <w:proofErr w:type="spellEnd"/>
                      <w:r w:rsidRPr="008948BF">
                        <w:rPr>
                          <w:b/>
                          <w:lang w:val="en-US"/>
                        </w:rPr>
                        <w:t xml:space="preserve"> </w:t>
                      </w:r>
                      <w:proofErr w:type="spellStart"/>
                      <w:r w:rsidRPr="008948BF">
                        <w:rPr>
                          <w:b/>
                          <w:lang w:val="en-US"/>
                        </w:rPr>
                        <w:t>Fähigkeiten</w:t>
                      </w:r>
                      <w:proofErr w:type="spellEnd"/>
                    </w:p>
                    <w:p w14:paraId="10A90826" w14:textId="77777777" w:rsidR="00557D8E" w:rsidRDefault="00557D8E" w:rsidP="007458B8">
                      <w:pPr>
                        <w:rPr>
                          <w:lang w:val="en-US"/>
                        </w:rPr>
                      </w:pPr>
                      <w:r w:rsidRPr="00557D8E">
                        <w:rPr>
                          <w:lang w:val="en-US"/>
                        </w:rPr>
                        <w:t xml:space="preserve">Agile, Amazon AWS, </w:t>
                      </w:r>
                      <w:proofErr w:type="spellStart"/>
                      <w:r w:rsidRPr="00557D8E">
                        <w:rPr>
                          <w:lang w:val="en-US"/>
                        </w:rPr>
                        <w:t>Atlassian</w:t>
                      </w:r>
                      <w:proofErr w:type="spellEnd"/>
                      <w:r w:rsidRPr="00557D8E">
                        <w:rPr>
                          <w:lang w:val="en-US"/>
                        </w:rPr>
                        <w:t xml:space="preserve"> Confluence, </w:t>
                      </w:r>
                      <w:proofErr w:type="spellStart"/>
                      <w:r w:rsidRPr="00557D8E">
                        <w:rPr>
                          <w:lang w:val="en-US"/>
                        </w:rPr>
                        <w:t>Atlassian</w:t>
                      </w:r>
                      <w:proofErr w:type="spellEnd"/>
                      <w:r w:rsidRPr="00557D8E">
                        <w:rPr>
                          <w:lang w:val="en-US"/>
                        </w:rPr>
                        <w:t xml:space="preserve"> JIRA, Automation, BDSG, BSI, </w:t>
                      </w:r>
                      <w:proofErr w:type="spellStart"/>
                      <w:r w:rsidRPr="00557D8E">
                        <w:rPr>
                          <w:lang w:val="en-US"/>
                        </w:rPr>
                        <w:t>Bitkom</w:t>
                      </w:r>
                      <w:proofErr w:type="spellEnd"/>
                      <w:r w:rsidRPr="00557D8E">
                        <w:rPr>
                          <w:lang w:val="en-US"/>
                        </w:rPr>
                        <w:t xml:space="preserve">, CSA (Cloud Security Alliance), Cloud Computing, </w:t>
                      </w:r>
                    </w:p>
                    <w:p w14:paraId="04A86638" w14:textId="77777777" w:rsidR="00557D8E" w:rsidRDefault="00557D8E" w:rsidP="007458B8">
                      <w:pPr>
                        <w:rPr>
                          <w:lang w:val="en-US"/>
                        </w:rPr>
                      </w:pPr>
                      <w:r w:rsidRPr="00557D8E">
                        <w:rPr>
                          <w:lang w:val="en-US"/>
                        </w:rPr>
                        <w:t xml:space="preserve">Continuous Delivery, Continuous Integration, DevOps, </w:t>
                      </w:r>
                      <w:proofErr w:type="spellStart"/>
                      <w:r w:rsidRPr="00557D8E">
                        <w:rPr>
                          <w:lang w:val="en-US"/>
                        </w:rPr>
                        <w:t>DevSecOps</w:t>
                      </w:r>
                      <w:proofErr w:type="spellEnd"/>
                      <w:r w:rsidRPr="00557D8E">
                        <w:rPr>
                          <w:lang w:val="en-US"/>
                        </w:rPr>
                        <w:t xml:space="preserve">, </w:t>
                      </w:r>
                      <w:proofErr w:type="spellStart"/>
                      <w:r w:rsidRPr="00557D8E">
                        <w:rPr>
                          <w:lang w:val="en-US"/>
                        </w:rPr>
                        <w:t>Digitale</w:t>
                      </w:r>
                      <w:proofErr w:type="spellEnd"/>
                      <w:r w:rsidRPr="00557D8E">
                        <w:rPr>
                          <w:lang w:val="en-US"/>
                        </w:rPr>
                        <w:t xml:space="preserve"> Transformation, Docker, EU-DSGVO, </w:t>
                      </w:r>
                      <w:proofErr w:type="spellStart"/>
                      <w:r w:rsidRPr="00557D8E">
                        <w:rPr>
                          <w:lang w:val="en-US"/>
                        </w:rPr>
                        <w:t>Equafy</w:t>
                      </w:r>
                      <w:proofErr w:type="spellEnd"/>
                      <w:r w:rsidRPr="00557D8E">
                        <w:rPr>
                          <w:lang w:val="en-US"/>
                        </w:rPr>
                        <w:t xml:space="preserve">, </w:t>
                      </w:r>
                      <w:proofErr w:type="spellStart"/>
                      <w:r w:rsidRPr="00557D8E">
                        <w:rPr>
                          <w:lang w:val="en-US"/>
                        </w:rPr>
                        <w:t>EuroCloud</w:t>
                      </w:r>
                      <w:proofErr w:type="spellEnd"/>
                      <w:r w:rsidRPr="00557D8E">
                        <w:rPr>
                          <w:lang w:val="en-US"/>
                        </w:rPr>
                        <w:t xml:space="preserve">, </w:t>
                      </w:r>
                      <w:proofErr w:type="spellStart"/>
                      <w:r w:rsidRPr="00557D8E">
                        <w:rPr>
                          <w:lang w:val="en-US"/>
                        </w:rPr>
                        <w:t>Git</w:t>
                      </w:r>
                      <w:proofErr w:type="spellEnd"/>
                      <w:r w:rsidRPr="00557D8E">
                        <w:rPr>
                          <w:lang w:val="en-US"/>
                        </w:rPr>
                        <w:t xml:space="preserve">, GitHub, ISO 27001, Infrastructure as a Service (IaaS), IntelliJ IDEA the Java IDE, JIRA, Jenkins, Platform as a Service (PaaS), Red Hat Linux, Red Hat Satellite, Scrum, Scrum Master, </w:t>
                      </w:r>
                      <w:proofErr w:type="spellStart"/>
                      <w:r w:rsidRPr="00557D8E">
                        <w:rPr>
                          <w:lang w:val="en-US"/>
                        </w:rPr>
                        <w:t>SecOps</w:t>
                      </w:r>
                      <w:proofErr w:type="spellEnd"/>
                      <w:r w:rsidRPr="00557D8E">
                        <w:rPr>
                          <w:lang w:val="en-US"/>
                        </w:rPr>
                        <w:t xml:space="preserve">, Security, Selenium, Selenium IDE, Selenium WebDriver, Shell scripts, Software as a Service (SaaS), </w:t>
                      </w:r>
                      <w:proofErr w:type="spellStart"/>
                      <w:r w:rsidRPr="00557D8E">
                        <w:rPr>
                          <w:lang w:val="en-US"/>
                        </w:rPr>
                        <w:t>Teletrust</w:t>
                      </w:r>
                      <w:proofErr w:type="spellEnd"/>
                      <w:r w:rsidRPr="00557D8E">
                        <w:rPr>
                          <w:lang w:val="en-US"/>
                        </w:rPr>
                        <w:t xml:space="preserve">, </w:t>
                      </w:r>
                    </w:p>
                    <w:p w14:paraId="27E864EC" w14:textId="77777777" w:rsidR="00557D8E" w:rsidRDefault="00557D8E" w:rsidP="007458B8">
                      <w:pPr>
                        <w:rPr>
                          <w:lang w:val="en-US"/>
                        </w:rPr>
                      </w:pPr>
                      <w:r w:rsidRPr="00557D8E">
                        <w:rPr>
                          <w:lang w:val="en-US"/>
                        </w:rPr>
                        <w:t xml:space="preserve">Virtualization, automation technology, bash, communication skills, </w:t>
                      </w:r>
                    </w:p>
                    <w:p w14:paraId="6DE46D42" w14:textId="19746F2E" w:rsidR="00D52717" w:rsidRPr="003C5002" w:rsidRDefault="00557D8E" w:rsidP="007458B8">
                      <w:pPr>
                        <w:rPr>
                          <w:b/>
                          <w:lang w:val="en-US"/>
                        </w:rPr>
                      </w:pPr>
                      <w:r w:rsidRPr="00557D8E">
                        <w:rPr>
                          <w:lang w:val="en-US"/>
                        </w:rPr>
                        <w:t>creativity, customer focus, eco, firewall, scripting</w:t>
                      </w:r>
                    </w:p>
                    <w:p w14:paraId="171ACA87" w14:textId="77777777" w:rsidR="00D52717" w:rsidRPr="008F6C94" w:rsidRDefault="00D52717">
                      <w:pPr>
                        <w:rPr>
                          <w:lang w:val="en-US"/>
                        </w:rPr>
                      </w:pPr>
                    </w:p>
                  </w:txbxContent>
                </v:textbox>
                <w10:wrap type="square"/>
              </v:shape>
            </w:pict>
          </mc:Fallback>
        </mc:AlternateContent>
      </w:r>
      <w:r w:rsidR="008709B2">
        <w:rPr>
          <w:noProof/>
          <w:sz w:val="24"/>
          <w:lang w:eastAsia="de-DE" w:bidi="ar-SA"/>
        </w:rPr>
        <w:drawing>
          <wp:anchor distT="0" distB="0" distL="114300" distR="114300" simplePos="0" relativeHeight="251711488" behindDoc="1" locked="0" layoutInCell="1" allowOverlap="1" wp14:anchorId="68F9DF5C" wp14:editId="6D439286">
            <wp:simplePos x="0" y="0"/>
            <wp:positionH relativeFrom="column">
              <wp:posOffset>-115336</wp:posOffset>
            </wp:positionH>
            <wp:positionV relativeFrom="paragraph">
              <wp:posOffset>311785</wp:posOffset>
            </wp:positionV>
            <wp:extent cx="2314575" cy="7886065"/>
            <wp:effectExtent l="0" t="0" r="0" b="0"/>
            <wp:wrapNone/>
            <wp:docPr id="143" name="Bild 143"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751825">
        <w:rPr>
          <w:sz w:val="24"/>
          <w:lang w:eastAsia="de-DE" w:bidi="ar-SA"/>
        </w:rPr>
        <w:br w:type="page"/>
      </w:r>
    </w:p>
    <w:p w14:paraId="58A8845C" w14:textId="20133317" w:rsidR="00C57AB0" w:rsidRDefault="004D0E56" w:rsidP="00C57AB0">
      <w:pPr>
        <w:rPr>
          <w:sz w:val="24"/>
          <w:lang w:eastAsia="de-DE" w:bidi="ar-SA"/>
        </w:rPr>
      </w:pPr>
      <w:r>
        <w:rPr>
          <w:noProof/>
          <w:sz w:val="24"/>
          <w:lang w:eastAsia="de-DE" w:bidi="ar-SA"/>
        </w:rPr>
        <w:lastRenderedPageBreak/>
        <mc:AlternateContent>
          <mc:Choice Requires="wps">
            <w:drawing>
              <wp:anchor distT="0" distB="0" distL="114300" distR="114300" simplePos="0" relativeHeight="251671552" behindDoc="1" locked="0" layoutInCell="1" allowOverlap="1" wp14:anchorId="3A10F163" wp14:editId="2045F7B7">
                <wp:simplePos x="0" y="0"/>
                <wp:positionH relativeFrom="column">
                  <wp:posOffset>-16771</wp:posOffset>
                </wp:positionH>
                <wp:positionV relativeFrom="paragraph">
                  <wp:posOffset>165735</wp:posOffset>
                </wp:positionV>
                <wp:extent cx="1299210" cy="8460740"/>
                <wp:effectExtent l="0" t="0" r="0" b="0"/>
                <wp:wrapNone/>
                <wp:docPr id="19" name="Rechteck 19"/>
                <wp:cNvGraphicFramePr/>
                <a:graphic xmlns:a="http://schemas.openxmlformats.org/drawingml/2006/main">
                  <a:graphicData uri="http://schemas.microsoft.com/office/word/2010/wordprocessingShape">
                    <wps:wsp>
                      <wps:cNvSpPr/>
                      <wps:spPr>
                        <a:xfrm>
                          <a:off x="0" y="0"/>
                          <a:ext cx="1299210" cy="846074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D5F64" id="Rechteck 19" o:spid="_x0000_s1026" style="position:absolute;margin-left:-1.3pt;margin-top:13.05pt;width:102.3pt;height:666.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" fillcolor="#eee" stroked="f" strokeweight="1pt"/>
            </w:pict>
          </mc:Fallback>
        </mc:AlternateContent>
      </w:r>
      <w:r w:rsidR="00326AB6">
        <w:rPr>
          <w:noProof/>
          <w:lang w:eastAsia="de-DE" w:bidi="ar-SA"/>
        </w:rPr>
        <mc:AlternateContent>
          <mc:Choice Requires="wps">
            <w:drawing>
              <wp:anchor distT="0" distB="0" distL="114300" distR="114300" simplePos="0" relativeHeight="251669504" behindDoc="0" locked="0" layoutInCell="1" allowOverlap="1" wp14:anchorId="760A380D" wp14:editId="3648911C">
                <wp:simplePos x="0" y="0"/>
                <wp:positionH relativeFrom="column">
                  <wp:posOffset>1484630</wp:posOffset>
                </wp:positionH>
                <wp:positionV relativeFrom="paragraph">
                  <wp:posOffset>285115</wp:posOffset>
                </wp:positionV>
                <wp:extent cx="4795520" cy="8226425"/>
                <wp:effectExtent l="0" t="0" r="0" b="3175"/>
                <wp:wrapSquare wrapText="bothSides"/>
                <wp:docPr id="20" name="Textfeld 20"/>
                <wp:cNvGraphicFramePr/>
                <a:graphic xmlns:a="http://schemas.openxmlformats.org/drawingml/2006/main">
                  <a:graphicData uri="http://schemas.microsoft.com/office/word/2010/wordprocessingShape">
                    <wps:wsp>
                      <wps:cNvSpPr txBox="1"/>
                      <wps:spPr>
                        <a:xfrm>
                          <a:off x="0" y="0"/>
                          <a:ext cx="4795520" cy="8226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0">
                        <w:txbxContent>
                          <w:p w14:paraId="363E516B" w14:textId="6BF61AA7" w:rsidR="00D52717" w:rsidRPr="00E37C43" w:rsidRDefault="00D52717" w:rsidP="00A66CB3">
                            <w:r w:rsidRPr="00E37C43">
                              <w:rPr>
                                <w:b/>
                              </w:rPr>
                              <w:t>Zeitpunkt</w:t>
                            </w:r>
                            <w:r w:rsidRPr="00F13F61">
                              <w:rPr>
                                <w:b/>
                              </w:rPr>
                              <w:tab/>
                            </w:r>
                            <w:r>
                              <w:rPr>
                                <w:b/>
                              </w:rPr>
                              <w:t xml:space="preserve">          </w:t>
                            </w:r>
                            <w:r w:rsidR="00A23253" w:rsidRPr="00A23253">
                              <w:t>8/2017 - 12/2017</w:t>
                            </w:r>
                          </w:p>
                          <w:p w14:paraId="0FC642E7" w14:textId="5939819A" w:rsidR="00D52717" w:rsidRPr="00F13F61" w:rsidRDefault="00D52717" w:rsidP="00F13F61">
                            <w:pPr>
                              <w:rPr>
                                <w:b/>
                              </w:rPr>
                            </w:pPr>
                            <w:r w:rsidRPr="00F13F61">
                              <w:rPr>
                                <w:b/>
                              </w:rPr>
                              <w:t>Firma/ORT</w:t>
                            </w:r>
                            <w:r w:rsidRPr="00F13F61">
                              <w:rPr>
                                <w:b/>
                              </w:rPr>
                              <w:tab/>
                            </w:r>
                            <w:r>
                              <w:rPr>
                                <w:b/>
                              </w:rPr>
                              <w:t xml:space="preserve">          </w:t>
                            </w:r>
                            <w:r w:rsidR="00A23253" w:rsidRPr="00A23253">
                              <w:t>ITERGO in Düsseldorf</w:t>
                            </w:r>
                          </w:p>
                          <w:p w14:paraId="4989B0E0" w14:textId="77777777" w:rsidR="00A23253" w:rsidRPr="00A23253" w:rsidRDefault="00D52717" w:rsidP="00A23253">
                            <w:r w:rsidRPr="00A23253">
                              <w:rPr>
                                <w:b/>
                              </w:rPr>
                              <w:t>Tätigkeit</w:t>
                            </w:r>
                            <w:r w:rsidRPr="00A23253">
                              <w:rPr>
                                <w:b/>
                              </w:rPr>
                              <w:tab/>
                              <w:t xml:space="preserve">          </w:t>
                            </w:r>
                            <w:r w:rsidR="00A23253" w:rsidRPr="00A23253">
                              <w:t>Jenkins Automation Consultant</w:t>
                            </w:r>
                          </w:p>
                          <w:p w14:paraId="1A5B677C" w14:textId="51406F0A" w:rsidR="00D52717" w:rsidRPr="00F13F61" w:rsidRDefault="00D52717" w:rsidP="00A23253">
                            <w:pPr>
                              <w:rPr>
                                <w:b/>
                              </w:rPr>
                            </w:pPr>
                            <w:r w:rsidRPr="00F13F61">
                              <w:rPr>
                                <w:b/>
                              </w:rPr>
                              <w:t>Kurzbeschreibung</w:t>
                            </w:r>
                            <w:r>
                              <w:rPr>
                                <w:b/>
                              </w:rPr>
                              <w:t xml:space="preserve">    </w:t>
                            </w:r>
                            <w:r w:rsidR="00A23253" w:rsidRPr="00A23253">
                              <w:t>Insurance</w:t>
                            </w:r>
                          </w:p>
                          <w:p w14:paraId="5BDF56FB" w14:textId="77777777" w:rsidR="00A23253" w:rsidRDefault="00D52717" w:rsidP="00A23253">
                            <w:pPr>
                              <w:ind w:left="1985" w:hanging="1985"/>
                              <w:rPr>
                                <w:lang w:val="en-US"/>
                              </w:rPr>
                            </w:pPr>
                            <w:proofErr w:type="spellStart"/>
                            <w:r w:rsidRPr="00A23253">
                              <w:rPr>
                                <w:b/>
                                <w:lang w:val="en-US"/>
                              </w:rPr>
                              <w:t>Fähigkeit</w:t>
                            </w:r>
                            <w:r w:rsidR="00A23253" w:rsidRPr="00A23253">
                              <w:rPr>
                                <w:b/>
                                <w:lang w:val="en-US"/>
                              </w:rPr>
                              <w:t>en</w:t>
                            </w:r>
                            <w:proofErr w:type="spellEnd"/>
                            <w:r w:rsidR="00A23253" w:rsidRPr="00A23253">
                              <w:rPr>
                                <w:b/>
                                <w:lang w:val="en-US"/>
                              </w:rPr>
                              <w:tab/>
                            </w:r>
                            <w:proofErr w:type="spellStart"/>
                            <w:r w:rsidR="00A23253" w:rsidRPr="00A23253">
                              <w:rPr>
                                <w:lang w:val="en-US"/>
                              </w:rPr>
                              <w:t>Atlassian</w:t>
                            </w:r>
                            <w:proofErr w:type="spellEnd"/>
                            <w:r w:rsidR="00A23253" w:rsidRPr="00A23253">
                              <w:rPr>
                                <w:lang w:val="en-US"/>
                              </w:rPr>
                              <w:t xml:space="preserve"> Confluence, </w:t>
                            </w:r>
                            <w:proofErr w:type="spellStart"/>
                            <w:r w:rsidR="00A23253" w:rsidRPr="00A23253">
                              <w:rPr>
                                <w:lang w:val="en-US"/>
                              </w:rPr>
                              <w:t>Atlassian</w:t>
                            </w:r>
                            <w:proofErr w:type="spellEnd"/>
                            <w:r w:rsidR="00A23253" w:rsidRPr="00A23253">
                              <w:rPr>
                                <w:lang w:val="en-US"/>
                              </w:rPr>
                              <w:t xml:space="preserve"> JIRA, bash, </w:t>
                            </w:r>
                          </w:p>
                          <w:p w14:paraId="2907F74D" w14:textId="77777777" w:rsidR="00A23253" w:rsidRDefault="00A23253" w:rsidP="00A23253">
                            <w:pPr>
                              <w:ind w:left="1985"/>
                              <w:rPr>
                                <w:lang w:val="en-US"/>
                              </w:rPr>
                            </w:pPr>
                            <w:r w:rsidRPr="00A23253">
                              <w:rPr>
                                <w:lang w:val="en-US"/>
                              </w:rPr>
                              <w:t xml:space="preserve">communication skills, creativity, DevOps, </w:t>
                            </w:r>
                            <w:proofErr w:type="spellStart"/>
                            <w:r w:rsidRPr="00A23253">
                              <w:rPr>
                                <w:lang w:val="en-US"/>
                              </w:rPr>
                              <w:t>DevSecOps</w:t>
                            </w:r>
                            <w:proofErr w:type="spellEnd"/>
                            <w:r w:rsidRPr="00A23253">
                              <w:rPr>
                                <w:lang w:val="en-US"/>
                              </w:rPr>
                              <w:t xml:space="preserve">, Ethernet, firewall, </w:t>
                            </w:r>
                            <w:proofErr w:type="spellStart"/>
                            <w:r w:rsidRPr="00A23253">
                              <w:rPr>
                                <w:lang w:val="en-US"/>
                              </w:rPr>
                              <w:t>Git</w:t>
                            </w:r>
                            <w:proofErr w:type="spellEnd"/>
                            <w:r w:rsidRPr="00A23253">
                              <w:rPr>
                                <w:lang w:val="en-US"/>
                              </w:rPr>
                              <w:t xml:space="preserve">, GitHub, Linux, Python, Red Hat Linux, Red Hat Satellite, TCP/IP, </w:t>
                            </w:r>
                          </w:p>
                          <w:p w14:paraId="719B3726" w14:textId="77777777" w:rsidR="00A23253" w:rsidRDefault="00A23253" w:rsidP="00A23253">
                            <w:pPr>
                              <w:ind w:left="1985"/>
                              <w:rPr>
                                <w:lang w:val="en-US"/>
                              </w:rPr>
                            </w:pPr>
                            <w:r w:rsidRPr="00A23253">
                              <w:rPr>
                                <w:lang w:val="en-US"/>
                              </w:rPr>
                              <w:t xml:space="preserve">automation technology, customer focus, Jenkins, </w:t>
                            </w:r>
                          </w:p>
                          <w:p w14:paraId="3F9DC043" w14:textId="6A9F9B06" w:rsidR="00D52717" w:rsidRPr="002247AB" w:rsidRDefault="00A23253" w:rsidP="00A23253">
                            <w:pPr>
                              <w:ind w:left="1985"/>
                              <w:rPr>
                                <w:b/>
                                <w:lang w:val="en-US"/>
                              </w:rPr>
                            </w:pPr>
                            <w:r w:rsidRPr="002247AB">
                              <w:rPr>
                                <w:lang w:val="en-US"/>
                              </w:rPr>
                              <w:t>Continuous integration</w:t>
                            </w:r>
                          </w:p>
                          <w:p w14:paraId="17006E3C" w14:textId="6ACE29DC" w:rsidR="00A23253" w:rsidRPr="00A23253" w:rsidRDefault="00D52717" w:rsidP="00A23253">
                            <w:pPr>
                              <w:ind w:left="1985" w:hanging="1985"/>
                              <w:rPr>
                                <w:lang w:val="en-US"/>
                              </w:rPr>
                            </w:pPr>
                            <w:proofErr w:type="spellStart"/>
                            <w:r w:rsidRPr="00A23253">
                              <w:rPr>
                                <w:b/>
                                <w:lang w:val="en-US"/>
                              </w:rPr>
                              <w:t>Aufgaben</w:t>
                            </w:r>
                            <w:proofErr w:type="spellEnd"/>
                            <w:r w:rsidR="00A23253" w:rsidRPr="00A23253">
                              <w:rPr>
                                <w:lang w:val="en-US"/>
                              </w:rPr>
                              <w:tab/>
                              <w:t>Designing and implementing Jenkins Automation</w:t>
                            </w:r>
                          </w:p>
                          <w:p w14:paraId="0228C959" w14:textId="77777777" w:rsidR="00A23253" w:rsidRDefault="00A23253" w:rsidP="00A23253">
                            <w:pPr>
                              <w:ind w:left="1985"/>
                              <w:rPr>
                                <w:lang w:val="en-US"/>
                              </w:rPr>
                            </w:pPr>
                            <w:r w:rsidRPr="00A23253">
                              <w:rPr>
                                <w:lang w:val="en-US"/>
                              </w:rPr>
                              <w:t xml:space="preserve">Defining and implementing Jenkins deployment </w:t>
                            </w:r>
                          </w:p>
                          <w:p w14:paraId="0691A315" w14:textId="71C10883" w:rsidR="00A23253" w:rsidRPr="00A23253" w:rsidRDefault="00A23253" w:rsidP="00A23253">
                            <w:pPr>
                              <w:ind w:left="1985"/>
                              <w:rPr>
                                <w:lang w:val="en-US"/>
                              </w:rPr>
                            </w:pPr>
                            <w:r w:rsidRPr="00A23253">
                              <w:rPr>
                                <w:lang w:val="en-US"/>
                              </w:rPr>
                              <w:t>pipelines</w:t>
                            </w:r>
                          </w:p>
                          <w:p w14:paraId="1C2A0159" w14:textId="77777777" w:rsidR="00A23253" w:rsidRPr="00A23253" w:rsidRDefault="00A23253" w:rsidP="00A23253">
                            <w:pPr>
                              <w:ind w:left="1985"/>
                              <w:rPr>
                                <w:lang w:val="en-US"/>
                              </w:rPr>
                            </w:pPr>
                            <w:r w:rsidRPr="00A23253">
                              <w:rPr>
                                <w:lang w:val="en-US"/>
                              </w:rPr>
                              <w:t xml:space="preserve">Linux patch management with Jenkins (Red Hat Linux) with multi-user build capabilities </w:t>
                            </w:r>
                          </w:p>
                          <w:p w14:paraId="157077BD" w14:textId="77777777" w:rsidR="00A23253" w:rsidRDefault="00A23253" w:rsidP="00A23253">
                            <w:pPr>
                              <w:ind w:left="1985"/>
                              <w:rPr>
                                <w:lang w:val="en-US"/>
                              </w:rPr>
                            </w:pPr>
                            <w:r w:rsidRPr="00A23253">
                              <w:rPr>
                                <w:lang w:val="en-US"/>
                              </w:rPr>
                              <w:t xml:space="preserve">Installation of multiple VM with multi-user build </w:t>
                            </w:r>
                          </w:p>
                          <w:p w14:paraId="128266F6" w14:textId="16AE58AB" w:rsidR="00A23253" w:rsidRPr="00A23253" w:rsidRDefault="00A23253" w:rsidP="00A23253">
                            <w:pPr>
                              <w:ind w:left="1985"/>
                              <w:rPr>
                                <w:lang w:val="en-US"/>
                              </w:rPr>
                            </w:pPr>
                            <w:r w:rsidRPr="00A23253">
                              <w:rPr>
                                <w:lang w:val="en-US"/>
                              </w:rPr>
                              <w:t xml:space="preserve">capabilities on satellite </w:t>
                            </w:r>
                            <w:proofErr w:type="spellStart"/>
                            <w:r w:rsidRPr="00A23253">
                              <w:rPr>
                                <w:lang w:val="en-US"/>
                              </w:rPr>
                              <w:t>RedHat</w:t>
                            </w:r>
                            <w:proofErr w:type="spellEnd"/>
                            <w:r w:rsidRPr="00A23253">
                              <w:rPr>
                                <w:lang w:val="en-US"/>
                              </w:rPr>
                              <w:t xml:space="preserve"> via Jenkins </w:t>
                            </w:r>
                            <w:proofErr w:type="spellStart"/>
                            <w:r w:rsidRPr="00A23253">
                              <w:rPr>
                                <w:lang w:val="en-US"/>
                              </w:rPr>
                              <w:t>Insterface</w:t>
                            </w:r>
                            <w:proofErr w:type="spellEnd"/>
                          </w:p>
                          <w:p w14:paraId="398C44C7" w14:textId="77777777" w:rsidR="00A23253" w:rsidRDefault="00A23253" w:rsidP="00A23253">
                            <w:pPr>
                              <w:ind w:left="1985"/>
                              <w:rPr>
                                <w:lang w:val="en-US"/>
                              </w:rPr>
                            </w:pPr>
                            <w:r w:rsidRPr="00A23253">
                              <w:rPr>
                                <w:lang w:val="en-US"/>
                              </w:rPr>
                              <w:t xml:space="preserve">ILO manipulation for Windows with multi-user build </w:t>
                            </w:r>
                          </w:p>
                          <w:p w14:paraId="2FB4A49D" w14:textId="55376A06" w:rsidR="00A23253" w:rsidRPr="00A23253" w:rsidRDefault="00A23253" w:rsidP="00A23253">
                            <w:pPr>
                              <w:ind w:left="1985"/>
                              <w:rPr>
                                <w:lang w:val="en-US"/>
                              </w:rPr>
                            </w:pPr>
                            <w:r w:rsidRPr="00A23253">
                              <w:rPr>
                                <w:lang w:val="en-US"/>
                              </w:rPr>
                              <w:t>capabilities and validation in the Jenkins GUI</w:t>
                            </w:r>
                          </w:p>
                          <w:p w14:paraId="401BEC2F" w14:textId="77777777" w:rsidR="00A23253" w:rsidRPr="00A23253" w:rsidRDefault="00A23253" w:rsidP="00A23253">
                            <w:pPr>
                              <w:ind w:left="1985"/>
                              <w:rPr>
                                <w:lang w:val="en-US"/>
                              </w:rPr>
                            </w:pPr>
                            <w:r w:rsidRPr="00A23253">
                              <w:rPr>
                                <w:lang w:val="en-US"/>
                              </w:rPr>
                              <w:t xml:space="preserve">Continuous Integration for </w:t>
                            </w:r>
                            <w:proofErr w:type="spellStart"/>
                            <w:r w:rsidRPr="00A23253">
                              <w:rPr>
                                <w:lang w:val="en-US"/>
                              </w:rPr>
                              <w:t>Gitlab</w:t>
                            </w:r>
                            <w:proofErr w:type="spellEnd"/>
                            <w:r w:rsidRPr="00A23253">
                              <w:rPr>
                                <w:lang w:val="en-US"/>
                              </w:rPr>
                              <w:t xml:space="preserve"> and Jenkins</w:t>
                            </w:r>
                          </w:p>
                          <w:p w14:paraId="0A40960D" w14:textId="77777777" w:rsidR="00A23253" w:rsidRPr="00A23253" w:rsidRDefault="00A23253" w:rsidP="00A23253">
                            <w:pPr>
                              <w:ind w:left="1985"/>
                              <w:rPr>
                                <w:lang w:val="en-US"/>
                              </w:rPr>
                            </w:pPr>
                            <w:r w:rsidRPr="00A23253">
                              <w:rPr>
                                <w:lang w:val="en-US"/>
                              </w:rPr>
                              <w:t>LDAP manipulation with Jenkins</w:t>
                            </w:r>
                          </w:p>
                          <w:p w14:paraId="6AC9356E" w14:textId="77777777" w:rsidR="00A23253" w:rsidRPr="00A23253" w:rsidRDefault="00A23253" w:rsidP="00A23253">
                            <w:pPr>
                              <w:ind w:left="1985"/>
                              <w:rPr>
                                <w:lang w:val="en-US"/>
                              </w:rPr>
                            </w:pPr>
                            <w:r w:rsidRPr="00A23253">
                              <w:rPr>
                                <w:lang w:val="en-US"/>
                              </w:rPr>
                              <w:t>Bash</w:t>
                            </w:r>
                          </w:p>
                          <w:p w14:paraId="4413AC74" w14:textId="77777777" w:rsidR="00A23253" w:rsidRPr="00A23253" w:rsidRDefault="00A23253" w:rsidP="00A23253">
                            <w:pPr>
                              <w:ind w:left="1985"/>
                              <w:rPr>
                                <w:lang w:val="en-US"/>
                              </w:rPr>
                            </w:pPr>
                            <w:proofErr w:type="spellStart"/>
                            <w:r w:rsidRPr="00A23253">
                              <w:rPr>
                                <w:lang w:val="en-US"/>
                              </w:rPr>
                              <w:t>Gitlab</w:t>
                            </w:r>
                            <w:proofErr w:type="spellEnd"/>
                          </w:p>
                          <w:p w14:paraId="41CBC2C5" w14:textId="77777777" w:rsidR="00A23253" w:rsidRPr="00A23253" w:rsidRDefault="00A23253" w:rsidP="00A23253">
                            <w:pPr>
                              <w:ind w:left="1985"/>
                              <w:rPr>
                                <w:lang w:val="en-US"/>
                              </w:rPr>
                            </w:pPr>
                            <w:r w:rsidRPr="00A23253">
                              <w:rPr>
                                <w:lang w:val="en-US"/>
                              </w:rPr>
                              <w:t>Working language: English</w:t>
                            </w:r>
                          </w:p>
                          <w:p w14:paraId="40FBD73C" w14:textId="77777777" w:rsidR="00A23253" w:rsidRPr="00A23253" w:rsidRDefault="00A23253" w:rsidP="00A23253">
                            <w:pPr>
                              <w:ind w:left="1985"/>
                              <w:rPr>
                                <w:lang w:val="en-US"/>
                              </w:rPr>
                            </w:pPr>
                            <w:r w:rsidRPr="00A23253">
                              <w:rPr>
                                <w:lang w:val="en-US"/>
                              </w:rPr>
                              <w:t xml:space="preserve">DevOps; </w:t>
                            </w:r>
                            <w:proofErr w:type="spellStart"/>
                            <w:r w:rsidRPr="00A23253">
                              <w:rPr>
                                <w:lang w:val="en-US"/>
                              </w:rPr>
                              <w:t>DevSecOps</w:t>
                            </w:r>
                            <w:proofErr w:type="spellEnd"/>
                          </w:p>
                          <w:p w14:paraId="187CE035" w14:textId="77777777" w:rsidR="00A23253" w:rsidRPr="00A23253" w:rsidRDefault="00A23253" w:rsidP="00A23253">
                            <w:pPr>
                              <w:ind w:left="1985"/>
                              <w:rPr>
                                <w:lang w:val="en-US"/>
                              </w:rPr>
                            </w:pPr>
                            <w:r w:rsidRPr="00A23253">
                              <w:rPr>
                                <w:lang w:val="en-US"/>
                              </w:rPr>
                              <w:t>Linux Red Hat</w:t>
                            </w:r>
                          </w:p>
                          <w:p w14:paraId="48435344" w14:textId="09B208B4" w:rsidR="00D52717" w:rsidRPr="00A23253" w:rsidRDefault="00A23253" w:rsidP="00A23253">
                            <w:pPr>
                              <w:ind w:left="1985"/>
                              <w:rPr>
                                <w:lang w:val="en-US"/>
                              </w:rPr>
                            </w:pPr>
                            <w:proofErr w:type="spellStart"/>
                            <w:r w:rsidRPr="00A23253">
                              <w:rPr>
                                <w:lang w:val="en-US"/>
                              </w:rPr>
                              <w:t>Ansible</w:t>
                            </w:r>
                            <w:proofErr w:type="spellEnd"/>
                            <w:r w:rsidRPr="00A23253">
                              <w:rPr>
                                <w:lang w:val="en-US"/>
                              </w:rPr>
                              <w:t xml:space="preserve"> Scripting</w:t>
                            </w:r>
                          </w:p>
                          <w:p w14:paraId="3BD4B688" w14:textId="77777777" w:rsidR="00D52717" w:rsidRPr="00A23253" w:rsidRDefault="00D52717" w:rsidP="0013194C">
                            <w:pPr>
                              <w:rPr>
                                <w:b/>
                                <w:lang w:val="en-US"/>
                              </w:rPr>
                            </w:pPr>
                          </w:p>
                          <w:p w14:paraId="0A47FF3E" w14:textId="77777777" w:rsidR="00D52717" w:rsidRPr="00A23253" w:rsidRDefault="00D52717" w:rsidP="0013194C">
                            <w:pPr>
                              <w:rPr>
                                <w:b/>
                                <w:lang w:val="en-US"/>
                              </w:rPr>
                            </w:pPr>
                          </w:p>
                          <w:p w14:paraId="4C9E2579" w14:textId="05D9F7B2" w:rsidR="00D52717" w:rsidRPr="00D056C2" w:rsidRDefault="00D52717" w:rsidP="00A8074D">
                            <w:pPr>
                              <w:rPr>
                                <w:lang w:val="en-US"/>
                              </w:rPr>
                            </w:pPr>
                            <w:proofErr w:type="spellStart"/>
                            <w:r w:rsidRPr="00D056C2">
                              <w:rPr>
                                <w:b/>
                                <w:lang w:val="en-US"/>
                              </w:rPr>
                              <w:t>Zeitpunkt</w:t>
                            </w:r>
                            <w:proofErr w:type="spellEnd"/>
                            <w:r w:rsidRPr="00D056C2">
                              <w:rPr>
                                <w:b/>
                                <w:lang w:val="en-US"/>
                              </w:rPr>
                              <w:tab/>
                              <w:t xml:space="preserve">          </w:t>
                            </w:r>
                            <w:r w:rsidR="0036100F" w:rsidRPr="00D056C2">
                              <w:rPr>
                                <w:lang w:val="en-US"/>
                              </w:rPr>
                              <w:t xml:space="preserve">3/2016 - </w:t>
                            </w:r>
                            <w:proofErr w:type="spellStart"/>
                            <w:r w:rsidR="0036100F" w:rsidRPr="00D056C2">
                              <w:rPr>
                                <w:lang w:val="en-US"/>
                              </w:rPr>
                              <w:t>laufend</w:t>
                            </w:r>
                            <w:proofErr w:type="spellEnd"/>
                          </w:p>
                          <w:p w14:paraId="6A10762A" w14:textId="7031DC3A" w:rsidR="00D52717" w:rsidRPr="00D056C2" w:rsidRDefault="00D52717" w:rsidP="00A8074D">
                            <w:pPr>
                              <w:rPr>
                                <w:lang w:val="en-US"/>
                              </w:rPr>
                            </w:pPr>
                            <w:r w:rsidRPr="00D056C2">
                              <w:rPr>
                                <w:b/>
                                <w:lang w:val="en-US"/>
                              </w:rPr>
                              <w:t>Firma/ORT</w:t>
                            </w:r>
                            <w:r w:rsidRPr="00D056C2">
                              <w:rPr>
                                <w:b/>
                                <w:lang w:val="en-US"/>
                              </w:rPr>
                              <w:tab/>
                              <w:t xml:space="preserve">          </w:t>
                            </w:r>
                            <w:proofErr w:type="spellStart"/>
                            <w:r w:rsidR="0036100F" w:rsidRPr="00D056C2">
                              <w:rPr>
                                <w:lang w:val="en-US"/>
                              </w:rPr>
                              <w:t>Gronau</w:t>
                            </w:r>
                            <w:proofErr w:type="spellEnd"/>
                            <w:r w:rsidR="0036100F" w:rsidRPr="00D056C2">
                              <w:rPr>
                                <w:lang w:val="en-US"/>
                              </w:rPr>
                              <w:t xml:space="preserve"> IT Cloud Computing GmbH in Berlin</w:t>
                            </w:r>
                          </w:p>
                          <w:p w14:paraId="4114C1AD" w14:textId="044DF72C" w:rsidR="00D52717" w:rsidRPr="00B109C7" w:rsidRDefault="00D52717" w:rsidP="0036100F">
                            <w:pPr>
                              <w:rPr>
                                <w:b/>
                                <w:lang w:val="en-US"/>
                              </w:rPr>
                            </w:pPr>
                            <w:proofErr w:type="spellStart"/>
                            <w:r w:rsidRPr="0036100F">
                              <w:rPr>
                                <w:b/>
                                <w:lang w:val="en-US"/>
                              </w:rPr>
                              <w:t>Tätigkeit</w:t>
                            </w:r>
                            <w:proofErr w:type="spellEnd"/>
                            <w:r w:rsidRPr="0036100F">
                              <w:rPr>
                                <w:b/>
                                <w:lang w:val="en-US"/>
                              </w:rPr>
                              <w:tab/>
                              <w:t xml:space="preserve">          </w:t>
                            </w:r>
                            <w:r w:rsidR="0036100F" w:rsidRPr="0036100F">
                              <w:rPr>
                                <w:lang w:val="en-US"/>
                              </w:rPr>
                              <w:t>Consulting, quality assurance</w:t>
                            </w:r>
                          </w:p>
                          <w:p w14:paraId="4254C60F" w14:textId="77777777" w:rsidR="0036100F" w:rsidRDefault="00D52717" w:rsidP="00A8074D">
                            <w:pPr>
                              <w:rPr>
                                <w:lang w:val="en-US"/>
                              </w:rPr>
                            </w:pPr>
                            <w:proofErr w:type="spellStart"/>
                            <w:r w:rsidRPr="00B109C7">
                              <w:rPr>
                                <w:b/>
                                <w:lang w:val="en-US"/>
                              </w:rPr>
                              <w:t>Kurzbeschreibung</w:t>
                            </w:r>
                            <w:proofErr w:type="spellEnd"/>
                            <w:r w:rsidRPr="00B109C7">
                              <w:rPr>
                                <w:b/>
                                <w:lang w:val="en-US"/>
                              </w:rPr>
                              <w:t xml:space="preserve">    </w:t>
                            </w:r>
                            <w:r w:rsidR="0036100F" w:rsidRPr="0036100F">
                              <w:rPr>
                                <w:lang w:val="en-US"/>
                              </w:rPr>
                              <w:t>Consultancies, information technology</w:t>
                            </w:r>
                          </w:p>
                          <w:p w14:paraId="2864F181" w14:textId="77777777" w:rsidR="0036100F" w:rsidRDefault="0036100F" w:rsidP="0036100F">
                            <w:pPr>
                              <w:ind w:left="1985" w:hanging="1985"/>
                              <w:rPr>
                                <w:lang w:val="en-US"/>
                              </w:rPr>
                            </w:pPr>
                            <w:proofErr w:type="spellStart"/>
                            <w:r>
                              <w:rPr>
                                <w:b/>
                                <w:lang w:val="en-US"/>
                              </w:rPr>
                              <w:t>Fähigkeiten</w:t>
                            </w:r>
                            <w:proofErr w:type="spellEnd"/>
                            <w:r>
                              <w:rPr>
                                <w:b/>
                                <w:lang w:val="en-US"/>
                              </w:rPr>
                              <w:tab/>
                            </w:r>
                            <w:r w:rsidRPr="0036100F">
                              <w:rPr>
                                <w:lang w:val="en-US"/>
                              </w:rPr>
                              <w:t xml:space="preserve">Agile, Amazon AWS, Apache, </w:t>
                            </w:r>
                            <w:proofErr w:type="spellStart"/>
                            <w:r w:rsidRPr="0036100F">
                              <w:rPr>
                                <w:lang w:val="en-US"/>
                              </w:rPr>
                              <w:t>Atlassian</w:t>
                            </w:r>
                            <w:proofErr w:type="spellEnd"/>
                            <w:r w:rsidRPr="0036100F">
                              <w:rPr>
                                <w:lang w:val="en-US"/>
                              </w:rPr>
                              <w:t xml:space="preserve"> Confluence, </w:t>
                            </w:r>
                          </w:p>
                          <w:p w14:paraId="6AEC263F" w14:textId="77777777" w:rsidR="00E80F19" w:rsidRDefault="0036100F" w:rsidP="00E80F19">
                            <w:pPr>
                              <w:ind w:left="1985"/>
                              <w:rPr>
                                <w:lang w:val="en-US"/>
                              </w:rPr>
                            </w:pPr>
                            <w:proofErr w:type="spellStart"/>
                            <w:r w:rsidRPr="0036100F">
                              <w:rPr>
                                <w:lang w:val="en-US"/>
                              </w:rPr>
                              <w:t>Atlassian</w:t>
                            </w:r>
                            <w:proofErr w:type="spellEnd"/>
                            <w:r w:rsidRPr="0036100F">
                              <w:rPr>
                                <w:lang w:val="en-US"/>
                              </w:rPr>
                              <w:t xml:space="preserve"> JIRA, Automation, bash, </w:t>
                            </w:r>
                            <w:proofErr w:type="spellStart"/>
                            <w:r w:rsidRPr="0036100F">
                              <w:rPr>
                                <w:lang w:val="en-US"/>
                              </w:rPr>
                              <w:t>Bitkom</w:t>
                            </w:r>
                            <w:proofErr w:type="spellEnd"/>
                            <w:r w:rsidRPr="0036100F">
                              <w:rPr>
                                <w:lang w:val="en-US"/>
                              </w:rPr>
                              <w:t xml:space="preserve">, Cloud </w:t>
                            </w:r>
                          </w:p>
                          <w:p w14:paraId="69532B1B" w14:textId="77777777" w:rsidR="00E80F19" w:rsidRDefault="0036100F" w:rsidP="00E80F19">
                            <w:pPr>
                              <w:ind w:left="1985"/>
                              <w:rPr>
                                <w:lang w:val="en-US"/>
                              </w:rPr>
                            </w:pPr>
                            <w:r w:rsidRPr="0036100F">
                              <w:rPr>
                                <w:lang w:val="en-US"/>
                              </w:rPr>
                              <w:t xml:space="preserve">Computing, Continuous Delivery, Continuous </w:t>
                            </w:r>
                          </w:p>
                          <w:p w14:paraId="25D611F2" w14:textId="77777777" w:rsidR="00E80F19" w:rsidRDefault="0036100F" w:rsidP="00E80F19">
                            <w:pPr>
                              <w:ind w:left="1985"/>
                              <w:rPr>
                                <w:lang w:val="en-US"/>
                              </w:rPr>
                            </w:pPr>
                            <w:r w:rsidRPr="0036100F">
                              <w:rPr>
                                <w:lang w:val="en-US"/>
                              </w:rPr>
                              <w:t xml:space="preserve">Integration, CSA (Cloud Security Alliance), DevOps, DHCP, </w:t>
                            </w:r>
                            <w:proofErr w:type="spellStart"/>
                            <w:r w:rsidRPr="0036100F">
                              <w:rPr>
                                <w:lang w:val="en-US"/>
                              </w:rPr>
                              <w:t>Digitale</w:t>
                            </w:r>
                            <w:proofErr w:type="spellEnd"/>
                            <w:r w:rsidRPr="0036100F">
                              <w:rPr>
                                <w:lang w:val="en-US"/>
                              </w:rPr>
                              <w:t xml:space="preserve"> Transformation, DNS, eco, Ethernet, </w:t>
                            </w:r>
                          </w:p>
                          <w:p w14:paraId="2F639FAC" w14:textId="77777777" w:rsidR="00E80F19" w:rsidRDefault="0036100F" w:rsidP="00E80F19">
                            <w:pPr>
                              <w:ind w:left="1985"/>
                              <w:rPr>
                                <w:lang w:val="en-US"/>
                              </w:rPr>
                            </w:pPr>
                            <w:r w:rsidRPr="0036100F">
                              <w:rPr>
                                <w:lang w:val="en-US"/>
                              </w:rPr>
                              <w:t xml:space="preserve">EU-DSGVO, </w:t>
                            </w:r>
                            <w:proofErr w:type="spellStart"/>
                            <w:r w:rsidRPr="0036100F">
                              <w:rPr>
                                <w:lang w:val="en-US"/>
                              </w:rPr>
                              <w:t>EuroCloud</w:t>
                            </w:r>
                            <w:proofErr w:type="spellEnd"/>
                            <w:r w:rsidRPr="0036100F">
                              <w:rPr>
                                <w:lang w:val="en-US"/>
                              </w:rPr>
                              <w:t xml:space="preserve">, Infrastructure as a Service (IaaS), ISO 27001, Jenkins, Linux, Macintosh OSX, </w:t>
                            </w:r>
                          </w:p>
                          <w:p w14:paraId="57C448B5" w14:textId="1BF1656D" w:rsidR="0036100F" w:rsidRDefault="0036100F" w:rsidP="00E80F19">
                            <w:pPr>
                              <w:ind w:left="1985"/>
                              <w:rPr>
                                <w:lang w:val="en-US"/>
                              </w:rPr>
                            </w:pPr>
                            <w:r w:rsidRPr="0036100F">
                              <w:rPr>
                                <w:lang w:val="en-US"/>
                              </w:rPr>
                              <w:t xml:space="preserve">Platform as a Service (PaaS), scripting, Scrum, Scrum Master, Security, Selenium, Software as a Service (SaaS), TCP/IP, </w:t>
                            </w:r>
                            <w:proofErr w:type="spellStart"/>
                            <w:r w:rsidRPr="0036100F">
                              <w:rPr>
                                <w:lang w:val="en-US"/>
                              </w:rPr>
                              <w:t>Teletrust</w:t>
                            </w:r>
                            <w:proofErr w:type="spellEnd"/>
                            <w:r w:rsidRPr="0036100F">
                              <w:rPr>
                                <w:lang w:val="en-US"/>
                              </w:rPr>
                              <w:t>, Virtualization, VMware ESX</w:t>
                            </w:r>
                          </w:p>
                          <w:p w14:paraId="254AB7A1" w14:textId="77777777" w:rsidR="004F6311" w:rsidRPr="004F6311" w:rsidRDefault="00D52717" w:rsidP="004F6311">
                            <w:pPr>
                              <w:rPr>
                                <w:lang w:val="en-US"/>
                              </w:rPr>
                            </w:pPr>
                            <w:proofErr w:type="spellStart"/>
                            <w:r w:rsidRPr="004F6311">
                              <w:rPr>
                                <w:b/>
                                <w:lang w:val="en-US"/>
                              </w:rPr>
                              <w:t>Aufgaben</w:t>
                            </w:r>
                            <w:proofErr w:type="spellEnd"/>
                            <w:r w:rsidRPr="004F6311">
                              <w:rPr>
                                <w:b/>
                                <w:lang w:val="en-US"/>
                              </w:rPr>
                              <w:tab/>
                              <w:t xml:space="preserve">          </w:t>
                            </w:r>
                            <w:r w:rsidR="004F6311" w:rsidRPr="004F6311">
                              <w:rPr>
                                <w:lang w:val="en-US"/>
                              </w:rPr>
                              <w:t>Creating selenium tests in conjunction with Jenkins</w:t>
                            </w:r>
                          </w:p>
                          <w:p w14:paraId="720FAF27" w14:textId="77777777" w:rsidR="004F6311" w:rsidRDefault="004F6311" w:rsidP="004F6311">
                            <w:pPr>
                              <w:ind w:left="1985"/>
                              <w:rPr>
                                <w:lang w:val="en-US"/>
                              </w:rPr>
                            </w:pPr>
                            <w:r w:rsidRPr="004F6311">
                              <w:rPr>
                                <w:lang w:val="en-US"/>
                              </w:rPr>
                              <w:t xml:space="preserve">Creating Jenkins (1.x and 2.x) jobs (Certified </w:t>
                            </w:r>
                          </w:p>
                          <w:p w14:paraId="3E736A17" w14:textId="5EBF4F0C" w:rsidR="004F6311" w:rsidRPr="004F6311" w:rsidRDefault="004F6311" w:rsidP="004F6311">
                            <w:pPr>
                              <w:ind w:left="1985"/>
                              <w:rPr>
                                <w:lang w:val="en-US"/>
                              </w:rPr>
                            </w:pPr>
                            <w:r w:rsidRPr="004F6311">
                              <w:rPr>
                                <w:lang w:val="en-US"/>
                              </w:rPr>
                              <w:t>Jenkins Engineer 2017)</w:t>
                            </w:r>
                          </w:p>
                          <w:p w14:paraId="6CB9C816" w14:textId="77777777" w:rsidR="004F6311" w:rsidRPr="004F6311" w:rsidRDefault="004F6311" w:rsidP="004F6311">
                            <w:pPr>
                              <w:ind w:left="1985"/>
                              <w:rPr>
                                <w:lang w:val="en-US"/>
                              </w:rPr>
                            </w:pPr>
                            <w:r w:rsidRPr="004F6311">
                              <w:rPr>
                                <w:lang w:val="en-US"/>
                              </w:rPr>
                              <w:t>Test procedures according to the user stories</w:t>
                            </w:r>
                          </w:p>
                          <w:p w14:paraId="6C485E24" w14:textId="77777777" w:rsidR="004F6311" w:rsidRDefault="004F6311" w:rsidP="004F6311">
                            <w:pPr>
                              <w:ind w:left="1985"/>
                              <w:rPr>
                                <w:lang w:val="en-US"/>
                              </w:rPr>
                            </w:pPr>
                            <w:r w:rsidRPr="004F6311">
                              <w:rPr>
                                <w:lang w:val="en-US"/>
                              </w:rPr>
                              <w:t xml:space="preserve">Implementing continuous integration and </w:t>
                            </w:r>
                          </w:p>
                          <w:p w14:paraId="2E3DE057" w14:textId="2F5082AA" w:rsidR="004F6311" w:rsidRPr="004F6311" w:rsidRDefault="004F6311" w:rsidP="004F6311">
                            <w:pPr>
                              <w:ind w:left="1985"/>
                              <w:rPr>
                                <w:lang w:val="en-US"/>
                              </w:rPr>
                            </w:pPr>
                            <w:r w:rsidRPr="004F6311">
                              <w:rPr>
                                <w:lang w:val="en-US"/>
                              </w:rPr>
                              <w:t>deployment</w:t>
                            </w:r>
                          </w:p>
                          <w:p w14:paraId="16D43643" w14:textId="77777777" w:rsidR="004F6311" w:rsidRPr="004F6311" w:rsidRDefault="004F6311" w:rsidP="004F6311">
                            <w:pPr>
                              <w:ind w:left="1985"/>
                              <w:rPr>
                                <w:lang w:val="en-US"/>
                              </w:rPr>
                            </w:pPr>
                            <w:r w:rsidRPr="004F6311">
                              <w:rPr>
                                <w:lang w:val="en-US"/>
                              </w:rPr>
                              <w:t>bash scripting</w:t>
                            </w:r>
                          </w:p>
                          <w:p w14:paraId="663254D8" w14:textId="77777777" w:rsidR="004F6311" w:rsidRPr="004F6311" w:rsidRDefault="004F6311" w:rsidP="004F6311">
                            <w:pPr>
                              <w:ind w:left="1985"/>
                              <w:rPr>
                                <w:lang w:val="en-US"/>
                              </w:rPr>
                            </w:pPr>
                            <w:r w:rsidRPr="004F6311">
                              <w:rPr>
                                <w:lang w:val="en-US"/>
                              </w:rPr>
                              <w:t xml:space="preserve">Toolset </w:t>
                            </w:r>
                            <w:proofErr w:type="spellStart"/>
                            <w:r w:rsidRPr="004F6311">
                              <w:rPr>
                                <w:lang w:val="en-US"/>
                              </w:rPr>
                              <w:t>Atlassian</w:t>
                            </w:r>
                            <w:proofErr w:type="spellEnd"/>
                            <w:r w:rsidRPr="004F6311">
                              <w:rPr>
                                <w:lang w:val="en-US"/>
                              </w:rPr>
                              <w:t xml:space="preserve"> JIRA and Confluence</w:t>
                            </w:r>
                          </w:p>
                          <w:p w14:paraId="33EDDEA0" w14:textId="77777777" w:rsidR="004F6311" w:rsidRPr="004F6311" w:rsidRDefault="004F6311" w:rsidP="004F6311">
                            <w:pPr>
                              <w:ind w:left="1985"/>
                              <w:rPr>
                                <w:lang w:val="en-US"/>
                              </w:rPr>
                            </w:pPr>
                            <w:r w:rsidRPr="004F6311">
                              <w:rPr>
                                <w:lang w:val="en-US"/>
                              </w:rPr>
                              <w:t xml:space="preserve">Automated cloud based </w:t>
                            </w:r>
                            <w:proofErr w:type="spellStart"/>
                            <w:r w:rsidRPr="004F6311">
                              <w:rPr>
                                <w:lang w:val="en-US"/>
                              </w:rPr>
                              <w:t>pentesting</w:t>
                            </w:r>
                            <w:proofErr w:type="spellEnd"/>
                          </w:p>
                          <w:p w14:paraId="47827924" w14:textId="77777777" w:rsidR="004F6311" w:rsidRPr="004F6311" w:rsidRDefault="004F6311" w:rsidP="004F6311">
                            <w:pPr>
                              <w:ind w:left="1985"/>
                              <w:rPr>
                                <w:lang w:val="en-US"/>
                              </w:rPr>
                            </w:pPr>
                            <w:r w:rsidRPr="004F6311">
                              <w:rPr>
                                <w:lang w:val="en-US"/>
                              </w:rPr>
                              <w:t>Ability to Work Independently and In Team Based Environment</w:t>
                            </w:r>
                          </w:p>
                          <w:p w14:paraId="736E2BD2" w14:textId="77777777" w:rsidR="004F6311" w:rsidRPr="004F6311" w:rsidRDefault="004F6311" w:rsidP="004F6311">
                            <w:pPr>
                              <w:ind w:left="1985"/>
                              <w:rPr>
                                <w:lang w:val="en-US"/>
                              </w:rPr>
                            </w:pPr>
                            <w:r w:rsidRPr="004F6311">
                              <w:rPr>
                                <w:lang w:val="en-US"/>
                              </w:rPr>
                              <w:t>Analyze Test Results</w:t>
                            </w:r>
                          </w:p>
                          <w:p w14:paraId="64941E02" w14:textId="77777777" w:rsidR="004F6311" w:rsidRPr="004F6311" w:rsidRDefault="004F6311" w:rsidP="004F6311">
                            <w:pPr>
                              <w:ind w:left="1985"/>
                              <w:rPr>
                                <w:lang w:val="en-US"/>
                              </w:rPr>
                            </w:pPr>
                            <w:r w:rsidRPr="004F6311">
                              <w:rPr>
                                <w:lang w:val="en-US"/>
                              </w:rPr>
                              <w:t xml:space="preserve">Break Project </w:t>
                            </w:r>
                            <w:proofErr w:type="gramStart"/>
                            <w:r w:rsidRPr="004F6311">
                              <w:rPr>
                                <w:lang w:val="en-US"/>
                              </w:rPr>
                              <w:t>Into</w:t>
                            </w:r>
                            <w:proofErr w:type="gramEnd"/>
                            <w:r w:rsidRPr="004F6311">
                              <w:rPr>
                                <w:lang w:val="en-US"/>
                              </w:rPr>
                              <w:t xml:space="preserve"> Attainable Progress Goals</w:t>
                            </w:r>
                          </w:p>
                          <w:p w14:paraId="21502359" w14:textId="77777777" w:rsidR="004F6311" w:rsidRPr="004F6311" w:rsidRDefault="004F6311" w:rsidP="004F6311">
                            <w:pPr>
                              <w:ind w:left="1985"/>
                              <w:rPr>
                                <w:lang w:val="en-US"/>
                              </w:rPr>
                            </w:pPr>
                            <w:r w:rsidRPr="004F6311">
                              <w:rPr>
                                <w:lang w:val="en-US"/>
                              </w:rPr>
                              <w:t>Capsule of Using Source Code</w:t>
                            </w:r>
                          </w:p>
                          <w:p w14:paraId="3EB189B3" w14:textId="77777777" w:rsidR="004F6311" w:rsidRDefault="004F6311" w:rsidP="004F6311">
                            <w:pPr>
                              <w:ind w:left="1985"/>
                              <w:rPr>
                                <w:lang w:val="en-US"/>
                              </w:rPr>
                            </w:pPr>
                            <w:r w:rsidRPr="004F6311">
                              <w:rPr>
                                <w:lang w:val="en-US"/>
                              </w:rPr>
                              <w:t xml:space="preserve">Communicator with technical and non-technical </w:t>
                            </w:r>
                          </w:p>
                          <w:p w14:paraId="1A68C109" w14:textId="3BFC7EFB" w:rsidR="004F6311" w:rsidRPr="004F6311" w:rsidRDefault="004F6311" w:rsidP="004F6311">
                            <w:pPr>
                              <w:ind w:left="1985"/>
                              <w:rPr>
                                <w:lang w:val="en-US"/>
                              </w:rPr>
                            </w:pPr>
                            <w:r w:rsidRPr="004F6311">
                              <w:rPr>
                                <w:lang w:val="en-US"/>
                              </w:rPr>
                              <w:t>resources</w:t>
                            </w:r>
                          </w:p>
                          <w:p w14:paraId="3FC2367C" w14:textId="77777777" w:rsidR="004F6311" w:rsidRPr="004F6311" w:rsidRDefault="004F6311" w:rsidP="004F6311">
                            <w:pPr>
                              <w:ind w:left="1985"/>
                              <w:rPr>
                                <w:lang w:val="en-US"/>
                              </w:rPr>
                            </w:pPr>
                            <w:r w:rsidRPr="004F6311">
                              <w:rPr>
                                <w:lang w:val="en-US"/>
                              </w:rPr>
                              <w:t>Create Test Plans</w:t>
                            </w:r>
                          </w:p>
                          <w:p w14:paraId="18B10013" w14:textId="77777777" w:rsidR="004F6311" w:rsidRPr="004F6311" w:rsidRDefault="004F6311" w:rsidP="004F6311">
                            <w:pPr>
                              <w:ind w:left="1985"/>
                              <w:rPr>
                                <w:lang w:val="en-US"/>
                              </w:rPr>
                            </w:pPr>
                            <w:r w:rsidRPr="004F6311">
                              <w:rPr>
                                <w:lang w:val="en-US"/>
                              </w:rPr>
                              <w:t>Develop Standards and Procedures to Determine Product Quality and Release Discover Bugs within Software</w:t>
                            </w:r>
                          </w:p>
                          <w:p w14:paraId="595CA840" w14:textId="77777777" w:rsidR="004F6311" w:rsidRPr="004F6311" w:rsidRDefault="004F6311" w:rsidP="004F6311">
                            <w:pPr>
                              <w:ind w:left="1985"/>
                              <w:rPr>
                                <w:lang w:val="en-US"/>
                              </w:rPr>
                            </w:pPr>
                            <w:r w:rsidRPr="004F6311">
                              <w:rPr>
                                <w:lang w:val="en-US"/>
                              </w:rPr>
                              <w:t>Document Test Cases</w:t>
                            </w:r>
                          </w:p>
                          <w:p w14:paraId="52AF86CD" w14:textId="77777777" w:rsidR="004F6311" w:rsidRPr="004F6311" w:rsidRDefault="004F6311" w:rsidP="004F6311">
                            <w:pPr>
                              <w:ind w:left="1985"/>
                              <w:rPr>
                                <w:lang w:val="en-US"/>
                              </w:rPr>
                            </w:pPr>
                            <w:r w:rsidRPr="004F6311">
                              <w:rPr>
                                <w:lang w:val="en-US"/>
                              </w:rPr>
                              <w:t>Drive Innovation and Streamline Overall Testing Process</w:t>
                            </w:r>
                          </w:p>
                          <w:p w14:paraId="32D3415D" w14:textId="77777777" w:rsidR="004F6311" w:rsidRPr="004F6311" w:rsidRDefault="004F6311" w:rsidP="004F6311">
                            <w:pPr>
                              <w:ind w:left="1985"/>
                              <w:rPr>
                                <w:lang w:val="en-US"/>
                              </w:rPr>
                            </w:pPr>
                            <w:r w:rsidRPr="004F6311">
                              <w:rPr>
                                <w:lang w:val="en-US"/>
                              </w:rPr>
                              <w:t xml:space="preserve">Experience with Agile Development Process </w:t>
                            </w:r>
                          </w:p>
                          <w:p w14:paraId="6D7F4CEC" w14:textId="77777777" w:rsidR="004F6311" w:rsidRPr="004F6311" w:rsidRDefault="004F6311" w:rsidP="004F6311">
                            <w:pPr>
                              <w:ind w:left="1985"/>
                              <w:rPr>
                                <w:lang w:val="en-US"/>
                              </w:rPr>
                            </w:pPr>
                            <w:r w:rsidRPr="004F6311">
                              <w:rPr>
                                <w:lang w:val="en-US"/>
                              </w:rPr>
                              <w:t>Experience with Web Based Testing Applications</w:t>
                            </w:r>
                          </w:p>
                          <w:p w14:paraId="47B6E628" w14:textId="77777777" w:rsidR="004F6311" w:rsidRPr="004F6311" w:rsidRDefault="004F6311" w:rsidP="004F6311">
                            <w:pPr>
                              <w:ind w:left="1985"/>
                              <w:rPr>
                                <w:lang w:val="en-US"/>
                              </w:rPr>
                            </w:pPr>
                            <w:r w:rsidRPr="004F6311">
                              <w:rPr>
                                <w:lang w:val="en-US"/>
                              </w:rPr>
                              <w:t>Identify Areas of Improvement</w:t>
                            </w:r>
                          </w:p>
                          <w:p w14:paraId="60A02CB0" w14:textId="77777777" w:rsidR="004F6311" w:rsidRDefault="004F6311" w:rsidP="004F6311">
                            <w:pPr>
                              <w:ind w:left="1985"/>
                              <w:rPr>
                                <w:lang w:val="en-US"/>
                              </w:rPr>
                            </w:pPr>
                            <w:r w:rsidRPr="004F6311">
                              <w:rPr>
                                <w:lang w:val="en-US"/>
                              </w:rPr>
                              <w:t xml:space="preserve">Identify, Isolate and Track Bugs Throughout </w:t>
                            </w:r>
                          </w:p>
                          <w:p w14:paraId="4EA86013" w14:textId="7BDF3D0B" w:rsidR="004F6311" w:rsidRPr="004F6311" w:rsidRDefault="004F6311" w:rsidP="004F6311">
                            <w:pPr>
                              <w:ind w:left="1985"/>
                              <w:rPr>
                                <w:lang w:val="en-US"/>
                              </w:rPr>
                            </w:pPr>
                            <w:r w:rsidRPr="004F6311">
                              <w:rPr>
                                <w:lang w:val="en-US"/>
                              </w:rPr>
                              <w:t>Testing</w:t>
                            </w:r>
                          </w:p>
                          <w:p w14:paraId="2C7AA70C" w14:textId="77777777" w:rsidR="004F6311" w:rsidRPr="004F6311" w:rsidRDefault="004F6311" w:rsidP="004F6311">
                            <w:pPr>
                              <w:ind w:left="1985"/>
                              <w:rPr>
                                <w:lang w:val="en-US"/>
                              </w:rPr>
                            </w:pPr>
                            <w:r w:rsidRPr="004F6311">
                              <w:rPr>
                                <w:lang w:val="en-US"/>
                              </w:rPr>
                              <w:t xml:space="preserve">Identify </w:t>
                            </w:r>
                            <w:proofErr w:type="spellStart"/>
                            <w:r w:rsidRPr="004F6311">
                              <w:rPr>
                                <w:lang w:val="en-US"/>
                              </w:rPr>
                              <w:t>potentialpProblems</w:t>
                            </w:r>
                            <w:proofErr w:type="spellEnd"/>
                            <w:r w:rsidRPr="004F6311">
                              <w:rPr>
                                <w:lang w:val="en-US"/>
                              </w:rPr>
                              <w:t xml:space="preserve"> users may encounter</w:t>
                            </w:r>
                          </w:p>
                          <w:p w14:paraId="786751A5" w14:textId="77777777" w:rsidR="004F6311" w:rsidRPr="004F6311" w:rsidRDefault="004F6311" w:rsidP="004F6311">
                            <w:pPr>
                              <w:ind w:left="1985"/>
                              <w:rPr>
                                <w:lang w:val="en-US"/>
                              </w:rPr>
                            </w:pPr>
                            <w:r w:rsidRPr="004F6311">
                              <w:rPr>
                                <w:lang w:val="en-US"/>
                              </w:rPr>
                              <w:t>Interpret technical and business objectives and challenges</w:t>
                            </w:r>
                          </w:p>
                          <w:p w14:paraId="2EB4226D" w14:textId="77777777" w:rsidR="004F6311" w:rsidRPr="004F6311" w:rsidRDefault="004F6311" w:rsidP="004F6311">
                            <w:pPr>
                              <w:ind w:left="1985"/>
                              <w:rPr>
                                <w:lang w:val="en-US"/>
                              </w:rPr>
                            </w:pPr>
                            <w:r w:rsidRPr="004F6311">
                              <w:rPr>
                                <w:lang w:val="en-US"/>
                              </w:rPr>
                              <w:t xml:space="preserve">Perform and document </w:t>
                            </w:r>
                            <w:proofErr w:type="spellStart"/>
                            <w:r w:rsidRPr="004F6311">
                              <w:rPr>
                                <w:lang w:val="en-US"/>
                              </w:rPr>
                              <w:t>rIT</w:t>
                            </w:r>
                            <w:proofErr w:type="spellEnd"/>
                            <w:r w:rsidRPr="004F6311">
                              <w:rPr>
                                <w:lang w:val="en-US"/>
                              </w:rPr>
                              <w:t xml:space="preserve"> orientated risk analysis</w:t>
                            </w:r>
                          </w:p>
                          <w:p w14:paraId="4F997043" w14:textId="77777777" w:rsidR="004F6311" w:rsidRPr="004F6311" w:rsidRDefault="004F6311" w:rsidP="004F6311">
                            <w:pPr>
                              <w:ind w:left="1985"/>
                              <w:rPr>
                                <w:lang w:val="en-US"/>
                              </w:rPr>
                            </w:pPr>
                            <w:r w:rsidRPr="004F6311">
                              <w:rPr>
                                <w:lang w:val="en-US"/>
                              </w:rPr>
                              <w:t xml:space="preserve">Perform manual and automated Testing </w:t>
                            </w:r>
                          </w:p>
                          <w:p w14:paraId="4C748AD0" w14:textId="77777777" w:rsidR="004F6311" w:rsidRPr="004F6311" w:rsidRDefault="004F6311" w:rsidP="004F6311">
                            <w:pPr>
                              <w:ind w:left="1985"/>
                              <w:rPr>
                                <w:lang w:val="en-US"/>
                              </w:rPr>
                            </w:pPr>
                            <w:r w:rsidRPr="004F6311">
                              <w:rPr>
                                <w:lang w:val="en-US"/>
                              </w:rPr>
                              <w:t>Record test progress and results</w:t>
                            </w:r>
                          </w:p>
                          <w:p w14:paraId="2DFE2A8D" w14:textId="77777777" w:rsidR="004F6311" w:rsidRPr="004F6311" w:rsidRDefault="004F6311" w:rsidP="004F6311">
                            <w:pPr>
                              <w:ind w:left="1985"/>
                              <w:rPr>
                                <w:lang w:val="en-US"/>
                              </w:rPr>
                            </w:pPr>
                            <w:r w:rsidRPr="004F6311">
                              <w:rPr>
                                <w:lang w:val="en-US"/>
                              </w:rPr>
                              <w:t>Research and analyze product features being tested</w:t>
                            </w:r>
                          </w:p>
                          <w:p w14:paraId="3E35B86C" w14:textId="77777777" w:rsidR="004F6311" w:rsidRDefault="004F6311" w:rsidP="004F6311">
                            <w:pPr>
                              <w:ind w:left="1985"/>
                              <w:rPr>
                                <w:lang w:val="en-US"/>
                              </w:rPr>
                            </w:pPr>
                            <w:r w:rsidRPr="004F6311">
                              <w:rPr>
                                <w:lang w:val="en-US"/>
                              </w:rPr>
                              <w:t xml:space="preserve">Research new tools, technologies, and testing </w:t>
                            </w:r>
                          </w:p>
                          <w:p w14:paraId="0AB326A9" w14:textId="2DF0D097" w:rsidR="004F6311" w:rsidRPr="004F6311" w:rsidRDefault="004F6311" w:rsidP="004F6311">
                            <w:pPr>
                              <w:ind w:left="1985"/>
                              <w:rPr>
                                <w:lang w:val="en-US"/>
                              </w:rPr>
                            </w:pPr>
                            <w:r w:rsidRPr="004F6311">
                              <w:rPr>
                                <w:lang w:val="en-US"/>
                              </w:rPr>
                              <w:t xml:space="preserve">processes </w:t>
                            </w:r>
                          </w:p>
                          <w:p w14:paraId="0A7F0408" w14:textId="77777777" w:rsidR="004F6311" w:rsidRDefault="004F6311" w:rsidP="004F6311">
                            <w:pPr>
                              <w:ind w:left="1985"/>
                              <w:rPr>
                                <w:lang w:val="en-US"/>
                              </w:rPr>
                            </w:pPr>
                            <w:r w:rsidRPr="004F6311">
                              <w:rPr>
                                <w:lang w:val="en-US"/>
                              </w:rPr>
                              <w:t xml:space="preserve">Review user interfaces for consistency and </w:t>
                            </w:r>
                          </w:p>
                          <w:p w14:paraId="15DEE728" w14:textId="45CA4BD9" w:rsidR="004F6311" w:rsidRPr="004F6311" w:rsidRDefault="004F6311" w:rsidP="004F6311">
                            <w:pPr>
                              <w:ind w:left="1985"/>
                              <w:rPr>
                                <w:lang w:val="en-US"/>
                              </w:rPr>
                            </w:pPr>
                            <w:r w:rsidRPr="004F6311">
                              <w:rPr>
                                <w:lang w:val="en-US"/>
                              </w:rPr>
                              <w:t xml:space="preserve">functionality </w:t>
                            </w:r>
                          </w:p>
                          <w:p w14:paraId="16B1D547" w14:textId="77777777" w:rsidR="00513534" w:rsidRDefault="004F6311" w:rsidP="004F6311">
                            <w:pPr>
                              <w:ind w:left="1985"/>
                              <w:rPr>
                                <w:lang w:val="en-US"/>
                              </w:rPr>
                            </w:pPr>
                            <w:r w:rsidRPr="004F6311">
                              <w:rPr>
                                <w:lang w:val="en-US"/>
                              </w:rPr>
                              <w:t xml:space="preserve">Thorough understanding of software development life </w:t>
                            </w:r>
                          </w:p>
                          <w:p w14:paraId="2356A121" w14:textId="3F4FC9F4" w:rsidR="004F6311" w:rsidRPr="004F6311" w:rsidRDefault="004F6311" w:rsidP="004F6311">
                            <w:pPr>
                              <w:ind w:left="1985"/>
                              <w:rPr>
                                <w:lang w:val="en-US"/>
                              </w:rPr>
                            </w:pPr>
                            <w:r w:rsidRPr="004F6311">
                              <w:rPr>
                                <w:lang w:val="en-US"/>
                              </w:rPr>
                              <w:t>cycles</w:t>
                            </w:r>
                          </w:p>
                          <w:p w14:paraId="4D704049" w14:textId="77777777" w:rsidR="004F6311" w:rsidRPr="004F6311" w:rsidRDefault="004F6311" w:rsidP="004F6311">
                            <w:pPr>
                              <w:ind w:left="1985"/>
                              <w:rPr>
                                <w:lang w:val="en-US"/>
                              </w:rPr>
                            </w:pPr>
                            <w:r w:rsidRPr="004F6311">
                              <w:rPr>
                                <w:lang w:val="en-US"/>
                              </w:rPr>
                              <w:t>Work closely with development and product Teams</w:t>
                            </w:r>
                          </w:p>
                          <w:p w14:paraId="665F0D6E" w14:textId="77777777" w:rsidR="004F6311" w:rsidRPr="002247AB" w:rsidRDefault="004F6311" w:rsidP="004F6311">
                            <w:pPr>
                              <w:ind w:left="1985"/>
                              <w:rPr>
                                <w:lang w:val="en-US"/>
                              </w:rPr>
                            </w:pPr>
                            <w:r w:rsidRPr="002247AB">
                              <w:rPr>
                                <w:lang w:val="en-US"/>
                              </w:rPr>
                              <w:t>Scripting with Amazon AWS cli</w:t>
                            </w:r>
                          </w:p>
                          <w:p w14:paraId="35FD467E" w14:textId="679317CA" w:rsidR="00D52717" w:rsidRPr="002247AB" w:rsidRDefault="004F6311" w:rsidP="004F6311">
                            <w:pPr>
                              <w:ind w:left="1985"/>
                              <w:rPr>
                                <w:lang w:val="en-US"/>
                              </w:rPr>
                            </w:pPr>
                            <w:proofErr w:type="spellStart"/>
                            <w:r w:rsidRPr="002247AB">
                              <w:rPr>
                                <w:lang w:val="en-US"/>
                              </w:rPr>
                              <w:t>Ansible</w:t>
                            </w:r>
                            <w:proofErr w:type="spellEnd"/>
                            <w:r w:rsidRPr="002247AB">
                              <w:rPr>
                                <w:lang w:val="en-US"/>
                              </w:rPr>
                              <w:t xml:space="preserve"> Scripting</w:t>
                            </w:r>
                          </w:p>
                          <w:p w14:paraId="46B2154D" w14:textId="77777777" w:rsidR="00D52717" w:rsidRPr="002247AB" w:rsidRDefault="00D52717" w:rsidP="00A8074D">
                            <w:pPr>
                              <w:ind w:firstLine="1985"/>
                              <w:rPr>
                                <w:lang w:val="en-US"/>
                              </w:rPr>
                            </w:pPr>
                          </w:p>
                          <w:p w14:paraId="25C9D211" w14:textId="77777777" w:rsidR="00D52717" w:rsidRPr="002247AB" w:rsidRDefault="00D52717" w:rsidP="00A8074D">
                            <w:pPr>
                              <w:rPr>
                                <w:b/>
                                <w:lang w:val="en-US"/>
                              </w:rPr>
                            </w:pPr>
                          </w:p>
                          <w:p w14:paraId="381610D9" w14:textId="77777777" w:rsidR="00D52717" w:rsidRPr="00E37C43" w:rsidRDefault="00D52717" w:rsidP="00A8074D">
                            <w:r w:rsidRPr="00E37C43">
                              <w:rPr>
                                <w:b/>
                              </w:rPr>
                              <w:t>Zeitpunkt</w:t>
                            </w:r>
                            <w:r w:rsidRPr="00F13F61">
                              <w:rPr>
                                <w:b/>
                              </w:rPr>
                              <w:tab/>
                            </w:r>
                            <w:r>
                              <w:rPr>
                                <w:b/>
                              </w:rPr>
                              <w:t xml:space="preserve">          </w:t>
                            </w:r>
                            <w:r w:rsidRPr="000D78F1">
                              <w:t>2/2017 - 8/2017</w:t>
                            </w:r>
                          </w:p>
                          <w:p w14:paraId="419121DC" w14:textId="77777777" w:rsidR="00D52717" w:rsidRDefault="00D52717" w:rsidP="00A8074D">
                            <w:r w:rsidRPr="00F13F61">
                              <w:rPr>
                                <w:b/>
                              </w:rPr>
                              <w:t>Firma/ORT</w:t>
                            </w:r>
                            <w:r w:rsidRPr="00F13F61">
                              <w:rPr>
                                <w:b/>
                              </w:rPr>
                              <w:tab/>
                            </w:r>
                            <w:r>
                              <w:rPr>
                                <w:b/>
                              </w:rPr>
                              <w:t xml:space="preserve">          </w:t>
                            </w:r>
                            <w:r w:rsidRPr="000D78F1">
                              <w:t>Scout24 in München</w:t>
                            </w:r>
                          </w:p>
                          <w:p w14:paraId="77CCC445" w14:textId="77777777" w:rsidR="00D52717" w:rsidRDefault="00D52717" w:rsidP="00A8074D">
                            <w:pPr>
                              <w:rPr>
                                <w:lang w:val="en-US"/>
                              </w:rPr>
                            </w:pPr>
                            <w:proofErr w:type="spellStart"/>
                            <w:r w:rsidRPr="00B109C7">
                              <w:rPr>
                                <w:b/>
                                <w:lang w:val="en-US"/>
                              </w:rPr>
                              <w:t>Tätigkeit</w:t>
                            </w:r>
                            <w:proofErr w:type="spellEnd"/>
                            <w:r w:rsidRPr="00B109C7">
                              <w:rPr>
                                <w:b/>
                                <w:lang w:val="en-US"/>
                              </w:rPr>
                              <w:tab/>
                              <w:t xml:space="preserve">          </w:t>
                            </w:r>
                            <w:r w:rsidRPr="00B109C7">
                              <w:rPr>
                                <w:lang w:val="en-US"/>
                              </w:rPr>
                              <w:t xml:space="preserve">Senior Data Engineer with data science ambitions with </w:t>
                            </w:r>
                          </w:p>
                          <w:p w14:paraId="0592729F" w14:textId="77777777" w:rsidR="00D52717" w:rsidRPr="00A8074D" w:rsidRDefault="00D52717" w:rsidP="00A8074D">
                            <w:pPr>
                              <w:ind w:firstLine="1985"/>
                              <w:rPr>
                                <w:b/>
                              </w:rPr>
                            </w:pPr>
                            <w:proofErr w:type="spellStart"/>
                            <w:r w:rsidRPr="00A8074D">
                              <w:t>statistics</w:t>
                            </w:r>
                            <w:proofErr w:type="spellEnd"/>
                            <w:r w:rsidRPr="00A8074D">
                              <w:t xml:space="preserve"> </w:t>
                            </w:r>
                            <w:proofErr w:type="spellStart"/>
                            <w:r w:rsidRPr="00A8074D">
                              <w:t>background</w:t>
                            </w:r>
                            <w:proofErr w:type="spellEnd"/>
                          </w:p>
                          <w:p w14:paraId="5E43F26F" w14:textId="77777777" w:rsidR="00D52717" w:rsidRPr="00A8074D" w:rsidRDefault="00D52717" w:rsidP="00A8074D">
                            <w:r w:rsidRPr="00A8074D">
                              <w:rPr>
                                <w:b/>
                              </w:rPr>
                              <w:t xml:space="preserve">Kurzbeschreibung    </w:t>
                            </w:r>
                            <w:r w:rsidRPr="00A8074D">
                              <w:t xml:space="preserve">Dienstleistung, </w:t>
                            </w:r>
                            <w:proofErr w:type="spellStart"/>
                            <w:r w:rsidRPr="00A8074D">
                              <w:t>Informations</w:t>
                            </w:r>
                            <w:proofErr w:type="spellEnd"/>
                            <w:r w:rsidRPr="00A8074D">
                              <w:t xml:space="preserve"> Technologie</w:t>
                            </w:r>
                          </w:p>
                          <w:p w14:paraId="33B6C2FF" w14:textId="77777777" w:rsidR="00D52717" w:rsidRDefault="00D52717" w:rsidP="00A8074D">
                            <w:pPr>
                              <w:rPr>
                                <w:lang w:val="en-US"/>
                              </w:rPr>
                            </w:pPr>
                            <w:proofErr w:type="spellStart"/>
                            <w:r w:rsidRPr="000D78F1">
                              <w:rPr>
                                <w:b/>
                                <w:lang w:val="en-US"/>
                              </w:rPr>
                              <w:t>Fähigkeiten</w:t>
                            </w:r>
                            <w:proofErr w:type="spellEnd"/>
                            <w:r w:rsidRPr="000D78F1">
                              <w:rPr>
                                <w:b/>
                                <w:lang w:val="en-US"/>
                              </w:rPr>
                              <w:tab/>
                            </w:r>
                            <w:r w:rsidRPr="000D78F1">
                              <w:rPr>
                                <w:lang w:val="en-US"/>
                              </w:rPr>
                              <w:t xml:space="preserve">          </w:t>
                            </w:r>
                            <w:proofErr w:type="spellStart"/>
                            <w:r w:rsidRPr="000D78F1">
                              <w:rPr>
                                <w:lang w:val="en-US"/>
                              </w:rPr>
                              <w:t>Ansible</w:t>
                            </w:r>
                            <w:proofErr w:type="spellEnd"/>
                            <w:r w:rsidRPr="000D78F1">
                              <w:rPr>
                                <w:lang w:val="en-US"/>
                              </w:rPr>
                              <w:t xml:space="preserve">, Automation, Bash, Cloud Computing, </w:t>
                            </w:r>
                          </w:p>
                          <w:p w14:paraId="1EF776D6" w14:textId="77777777" w:rsidR="00D52717" w:rsidRDefault="00D52717" w:rsidP="00A8074D">
                            <w:pPr>
                              <w:ind w:firstLine="1985"/>
                              <w:rPr>
                                <w:lang w:val="en-US"/>
                              </w:rPr>
                            </w:pPr>
                            <w:r w:rsidRPr="000D78F1">
                              <w:rPr>
                                <w:lang w:val="en-US"/>
                              </w:rPr>
                              <w:t>Continuous</w:t>
                            </w:r>
                            <w:r>
                              <w:rPr>
                                <w:lang w:val="en-US"/>
                              </w:rPr>
                              <w:t xml:space="preserve"> </w:t>
                            </w:r>
                            <w:r w:rsidRPr="000D78F1">
                              <w:rPr>
                                <w:lang w:val="en-US"/>
                              </w:rPr>
                              <w:t xml:space="preserve">Delivery, Continuous Delivery </w:t>
                            </w:r>
                            <w:proofErr w:type="spellStart"/>
                            <w:r w:rsidRPr="000D78F1">
                              <w:rPr>
                                <w:lang w:val="en-US"/>
                              </w:rPr>
                              <w:t>mit</w:t>
                            </w:r>
                            <w:proofErr w:type="spellEnd"/>
                            <w:r w:rsidRPr="000D78F1">
                              <w:rPr>
                                <w:lang w:val="en-US"/>
                              </w:rPr>
                              <w:t xml:space="preserve"> </w:t>
                            </w:r>
                          </w:p>
                          <w:p w14:paraId="408ABBAB" w14:textId="77777777" w:rsidR="00D52717" w:rsidRDefault="00D52717" w:rsidP="00A8074D">
                            <w:pPr>
                              <w:ind w:firstLine="1985"/>
                              <w:rPr>
                                <w:lang w:val="en-US"/>
                              </w:rPr>
                            </w:pPr>
                            <w:proofErr w:type="spellStart"/>
                            <w:r w:rsidRPr="000D78F1">
                              <w:rPr>
                                <w:lang w:val="en-US"/>
                              </w:rPr>
                              <w:t>Teamcity</w:t>
                            </w:r>
                            <w:proofErr w:type="spellEnd"/>
                            <w:r w:rsidRPr="000D78F1">
                              <w:rPr>
                                <w:lang w:val="en-US"/>
                              </w:rPr>
                              <w:t xml:space="preserve">, </w:t>
                            </w:r>
                            <w:r>
                              <w:rPr>
                                <w:lang w:val="en-US"/>
                              </w:rPr>
                              <w:t>C</w:t>
                            </w:r>
                            <w:r w:rsidRPr="000D78F1">
                              <w:rPr>
                                <w:lang w:val="en-US"/>
                              </w:rPr>
                              <w:t>ontinuous</w:t>
                            </w:r>
                            <w:r>
                              <w:rPr>
                                <w:lang w:val="en-US"/>
                              </w:rPr>
                              <w:t xml:space="preserve"> </w:t>
                            </w:r>
                            <w:r w:rsidRPr="000D78F1">
                              <w:rPr>
                                <w:lang w:val="en-US"/>
                              </w:rPr>
                              <w:t xml:space="preserve">Integration, DevOps, </w:t>
                            </w:r>
                          </w:p>
                          <w:p w14:paraId="666C0865" w14:textId="77777777" w:rsidR="00D52717" w:rsidRDefault="00D52717" w:rsidP="00A8074D">
                            <w:pPr>
                              <w:ind w:firstLine="1985"/>
                              <w:rPr>
                                <w:lang w:val="en-US"/>
                              </w:rPr>
                            </w:pPr>
                            <w:proofErr w:type="spellStart"/>
                            <w:r w:rsidRPr="000D78F1">
                              <w:rPr>
                                <w:lang w:val="en-US"/>
                              </w:rPr>
                              <w:t>DevSecOps</w:t>
                            </w:r>
                            <w:proofErr w:type="spellEnd"/>
                            <w:r w:rsidRPr="000D78F1">
                              <w:rPr>
                                <w:lang w:val="en-US"/>
                              </w:rPr>
                              <w:t xml:space="preserve">, Docker, </w:t>
                            </w:r>
                            <w:proofErr w:type="spellStart"/>
                            <w:r w:rsidRPr="000D78F1">
                              <w:rPr>
                                <w:lang w:val="en-US"/>
                              </w:rPr>
                              <w:t>Elasticsearch</w:t>
                            </w:r>
                            <w:proofErr w:type="spellEnd"/>
                            <w:r w:rsidRPr="000D78F1">
                              <w:rPr>
                                <w:lang w:val="en-US"/>
                              </w:rPr>
                              <w:t xml:space="preserve">, Ethernet, ETL, </w:t>
                            </w:r>
                            <w:proofErr w:type="spellStart"/>
                            <w:r w:rsidRPr="000D78F1">
                              <w:rPr>
                                <w:lang w:val="en-US"/>
                              </w:rPr>
                              <w:t>Git</w:t>
                            </w:r>
                            <w:proofErr w:type="spellEnd"/>
                            <w:r w:rsidRPr="000D78F1">
                              <w:rPr>
                                <w:lang w:val="en-US"/>
                              </w:rPr>
                              <w:t xml:space="preserve">, </w:t>
                            </w:r>
                          </w:p>
                          <w:p w14:paraId="7941547C" w14:textId="77777777" w:rsidR="00D52717" w:rsidRDefault="00D52717" w:rsidP="00A8074D">
                            <w:pPr>
                              <w:ind w:firstLine="1985"/>
                              <w:rPr>
                                <w:lang w:val="en-US"/>
                              </w:rPr>
                            </w:pPr>
                            <w:r w:rsidRPr="000D78F1">
                              <w:rPr>
                                <w:lang w:val="en-US"/>
                              </w:rPr>
                              <w:t>IaaS (Infrastructure as a</w:t>
                            </w:r>
                            <w:r>
                              <w:rPr>
                                <w:lang w:val="en-US"/>
                              </w:rPr>
                              <w:t xml:space="preserve"> Service), </w:t>
                            </w:r>
                            <w:r w:rsidRPr="000D78F1">
                              <w:rPr>
                                <w:lang w:val="en-US"/>
                              </w:rPr>
                              <w:t xml:space="preserve">Kafka, </w:t>
                            </w:r>
                            <w:proofErr w:type="spellStart"/>
                            <w:r w:rsidRPr="000D78F1">
                              <w:rPr>
                                <w:lang w:val="en-US"/>
                              </w:rPr>
                              <w:t>Kibana</w:t>
                            </w:r>
                            <w:proofErr w:type="spellEnd"/>
                            <w:r w:rsidRPr="000D78F1">
                              <w:rPr>
                                <w:lang w:val="en-US"/>
                              </w:rPr>
                              <w:t xml:space="preserve">, Linux, </w:t>
                            </w:r>
                          </w:p>
                          <w:p w14:paraId="48BA1BAB" w14:textId="77777777" w:rsidR="00D52717" w:rsidRDefault="00D52717" w:rsidP="00A8074D">
                            <w:pPr>
                              <w:ind w:firstLine="1985"/>
                              <w:rPr>
                                <w:lang w:val="en-US"/>
                              </w:rPr>
                            </w:pPr>
                            <w:proofErr w:type="spellStart"/>
                            <w:r w:rsidRPr="000D78F1">
                              <w:rPr>
                                <w:lang w:val="en-US"/>
                              </w:rPr>
                              <w:t>Logstash</w:t>
                            </w:r>
                            <w:proofErr w:type="spellEnd"/>
                            <w:r w:rsidRPr="000D78F1">
                              <w:rPr>
                                <w:lang w:val="en-US"/>
                              </w:rPr>
                              <w:t xml:space="preserve">, Oracle DB, Pair Programming, Python, R, </w:t>
                            </w:r>
                          </w:p>
                          <w:p w14:paraId="281070B3" w14:textId="26C441B2" w:rsidR="00D52717" w:rsidRPr="00416418" w:rsidRDefault="00D52717" w:rsidP="00A8074D">
                            <w:pPr>
                              <w:ind w:firstLine="1985"/>
                            </w:pPr>
                            <w:r w:rsidRPr="00416418">
                              <w:t xml:space="preserve">Shell-Scripts, Sicherheit, </w:t>
                            </w:r>
                            <w:proofErr w:type="spellStart"/>
                            <w:r w:rsidRPr="00416418">
                              <w:t>Teamcity</w:t>
                            </w:r>
                            <w:proofErr w:type="spellEnd"/>
                          </w:p>
                          <w:p w14:paraId="09B4305A" w14:textId="77777777" w:rsidR="00D52717" w:rsidRPr="00416418" w:rsidRDefault="00D52717" w:rsidP="00A8074D">
                            <w:pPr>
                              <w:ind w:firstLine="1985"/>
                            </w:pPr>
                          </w:p>
                          <w:p w14:paraId="4E751493" w14:textId="379FCE37" w:rsidR="00D52717" w:rsidRPr="00AA5DFE" w:rsidRDefault="00D52717" w:rsidP="00CB1F40">
                            <w:pPr>
                              <w:ind w:left="1985" w:hanging="1985"/>
                            </w:pPr>
                            <w:r w:rsidRPr="00AA5DFE">
                              <w:rPr>
                                <w:b/>
                              </w:rPr>
                              <w:t>Aufgaben</w:t>
                            </w:r>
                            <w:r>
                              <w:rPr>
                                <w:b/>
                              </w:rPr>
                              <w:t xml:space="preserve">                  </w:t>
                            </w:r>
                            <w:r w:rsidR="00CB1F40">
                              <w:rPr>
                                <w:b/>
                              </w:rPr>
                              <w:tab/>
                            </w:r>
                            <w:r w:rsidRPr="00AA5DFE">
                              <w:t>Scout24 in München</w:t>
                            </w:r>
                          </w:p>
                          <w:p w14:paraId="7CA33798" w14:textId="77777777" w:rsidR="00D52717" w:rsidRPr="00D61CA9" w:rsidRDefault="00D52717" w:rsidP="00CB1F40">
                            <w:pPr>
                              <w:ind w:left="1985"/>
                              <w:rPr>
                                <w:lang w:val="en-US"/>
                              </w:rPr>
                            </w:pPr>
                            <w:proofErr w:type="spellStart"/>
                            <w:r w:rsidRPr="00D61CA9">
                              <w:rPr>
                                <w:lang w:val="en-US"/>
                              </w:rPr>
                              <w:t>Oracke</w:t>
                            </w:r>
                            <w:proofErr w:type="spellEnd"/>
                          </w:p>
                          <w:p w14:paraId="1C98CD83" w14:textId="77777777" w:rsidR="00D52717" w:rsidRPr="00416418" w:rsidRDefault="00D52717" w:rsidP="00BC6BF0">
                            <w:pPr>
                              <w:ind w:firstLine="1985"/>
                              <w:rPr>
                                <w:lang w:val="en-US"/>
                              </w:rPr>
                            </w:pPr>
                            <w:proofErr w:type="spellStart"/>
                            <w:r w:rsidRPr="00416418">
                              <w:rPr>
                                <w:lang w:val="en-US"/>
                              </w:rPr>
                              <w:t>Ansible</w:t>
                            </w:r>
                            <w:proofErr w:type="spellEnd"/>
                          </w:p>
                          <w:p w14:paraId="2D10E7D8" w14:textId="77777777" w:rsidR="00D52717" w:rsidRPr="00BC6BF0" w:rsidRDefault="00D52717" w:rsidP="00BC6BF0">
                            <w:pPr>
                              <w:ind w:firstLine="1985"/>
                              <w:rPr>
                                <w:lang w:val="en-US"/>
                              </w:rPr>
                            </w:pPr>
                            <w:r w:rsidRPr="00BC6BF0">
                              <w:rPr>
                                <w:lang w:val="en-US"/>
                              </w:rPr>
                              <w:t>Bash</w:t>
                            </w:r>
                          </w:p>
                          <w:p w14:paraId="7C9B075B" w14:textId="77777777" w:rsidR="00D52717" w:rsidRPr="00BC6BF0" w:rsidRDefault="00D52717" w:rsidP="00BC6BF0">
                            <w:pPr>
                              <w:ind w:firstLine="1985"/>
                              <w:rPr>
                                <w:lang w:val="en-US"/>
                              </w:rPr>
                            </w:pPr>
                            <w:r w:rsidRPr="00BC6BF0">
                              <w:rPr>
                                <w:lang w:val="en-US"/>
                              </w:rPr>
                              <w:t>Docker</w:t>
                            </w:r>
                          </w:p>
                          <w:p w14:paraId="62762F9C" w14:textId="77777777" w:rsidR="00D52717" w:rsidRPr="00BC6BF0" w:rsidRDefault="00D52717" w:rsidP="00BC6BF0">
                            <w:pPr>
                              <w:ind w:firstLine="1985"/>
                              <w:rPr>
                                <w:lang w:val="en-US"/>
                              </w:rPr>
                            </w:pPr>
                            <w:proofErr w:type="spellStart"/>
                            <w:r w:rsidRPr="00BC6BF0">
                              <w:rPr>
                                <w:lang w:val="en-US"/>
                              </w:rPr>
                              <w:t>Elasticsearch</w:t>
                            </w:r>
                            <w:proofErr w:type="spellEnd"/>
                          </w:p>
                          <w:p w14:paraId="6B0D4FC2" w14:textId="77777777" w:rsidR="00D52717" w:rsidRPr="00BC6BF0" w:rsidRDefault="00D52717" w:rsidP="00BC6BF0">
                            <w:pPr>
                              <w:ind w:firstLine="1985"/>
                              <w:rPr>
                                <w:lang w:val="en-US"/>
                              </w:rPr>
                            </w:pPr>
                            <w:proofErr w:type="spellStart"/>
                            <w:r w:rsidRPr="00BC6BF0">
                              <w:rPr>
                                <w:lang w:val="en-US"/>
                              </w:rPr>
                              <w:t>Logstash</w:t>
                            </w:r>
                            <w:proofErr w:type="spellEnd"/>
                          </w:p>
                          <w:p w14:paraId="78B9A861" w14:textId="77777777" w:rsidR="00D52717" w:rsidRPr="00D056C2" w:rsidRDefault="00D52717" w:rsidP="00BC6BF0">
                            <w:pPr>
                              <w:ind w:firstLine="1985"/>
                              <w:rPr>
                                <w:lang w:val="en-US"/>
                              </w:rPr>
                            </w:pPr>
                            <w:proofErr w:type="spellStart"/>
                            <w:r w:rsidRPr="00D056C2">
                              <w:rPr>
                                <w:lang w:val="en-US"/>
                              </w:rPr>
                              <w:t>Kibana</w:t>
                            </w:r>
                            <w:proofErr w:type="spellEnd"/>
                          </w:p>
                          <w:p w14:paraId="057D8874" w14:textId="77777777" w:rsidR="00D52717" w:rsidRPr="00D056C2" w:rsidRDefault="00D52717" w:rsidP="00BC6BF0">
                            <w:pPr>
                              <w:ind w:firstLine="1985"/>
                              <w:rPr>
                                <w:lang w:val="en-US"/>
                              </w:rPr>
                            </w:pPr>
                            <w:proofErr w:type="spellStart"/>
                            <w:r w:rsidRPr="00D056C2">
                              <w:rPr>
                                <w:lang w:val="en-US"/>
                              </w:rPr>
                              <w:t>Git</w:t>
                            </w:r>
                            <w:proofErr w:type="spellEnd"/>
                          </w:p>
                          <w:p w14:paraId="1EC97A2B" w14:textId="77777777" w:rsidR="00D52717" w:rsidRPr="00D056C2" w:rsidRDefault="00D52717" w:rsidP="00BC6BF0">
                            <w:pPr>
                              <w:ind w:firstLine="1985"/>
                              <w:rPr>
                                <w:lang w:val="en-US"/>
                              </w:rPr>
                            </w:pPr>
                          </w:p>
                          <w:p w14:paraId="32607573" w14:textId="77777777" w:rsidR="00D52717" w:rsidRPr="00D056C2" w:rsidRDefault="00D52717" w:rsidP="00BC6BF0">
                            <w:pPr>
                              <w:ind w:firstLine="1985"/>
                              <w:rPr>
                                <w:lang w:val="en-US"/>
                              </w:rPr>
                            </w:pPr>
                          </w:p>
                          <w:p w14:paraId="60AFAC62" w14:textId="77777777" w:rsidR="00D52717" w:rsidRPr="00D056C2" w:rsidRDefault="00D52717" w:rsidP="00A8074D">
                            <w:pPr>
                              <w:ind w:firstLine="1985"/>
                              <w:rPr>
                                <w:lang w:val="en-US"/>
                              </w:rPr>
                            </w:pPr>
                          </w:p>
                          <w:p w14:paraId="39868E9A" w14:textId="77777777" w:rsidR="00D52717" w:rsidRPr="00D056C2" w:rsidRDefault="00D52717" w:rsidP="00A0451B">
                            <w:pPr>
                              <w:rPr>
                                <w:lang w:val="en-US"/>
                              </w:rPr>
                            </w:pPr>
                            <w:proofErr w:type="spellStart"/>
                            <w:r w:rsidRPr="00D056C2">
                              <w:rPr>
                                <w:b/>
                                <w:lang w:val="en-US"/>
                              </w:rPr>
                              <w:t>Zeitpunkt</w:t>
                            </w:r>
                            <w:proofErr w:type="spellEnd"/>
                            <w:r w:rsidRPr="00D056C2">
                              <w:rPr>
                                <w:b/>
                                <w:lang w:val="en-US"/>
                              </w:rPr>
                              <w:tab/>
                              <w:t xml:space="preserve">          </w:t>
                            </w:r>
                            <w:r w:rsidRPr="00D056C2">
                              <w:rPr>
                                <w:lang w:val="en-US"/>
                              </w:rPr>
                              <w:t xml:space="preserve">1/2017 - </w:t>
                            </w:r>
                            <w:proofErr w:type="spellStart"/>
                            <w:r w:rsidRPr="00D056C2">
                              <w:rPr>
                                <w:lang w:val="en-US"/>
                              </w:rPr>
                              <w:t>laufend</w:t>
                            </w:r>
                            <w:proofErr w:type="spellEnd"/>
                          </w:p>
                          <w:p w14:paraId="7A196AE8" w14:textId="77777777" w:rsidR="00D52717" w:rsidRPr="00D056C2" w:rsidRDefault="00D52717" w:rsidP="00A0451B">
                            <w:pPr>
                              <w:rPr>
                                <w:lang w:val="en-US"/>
                              </w:rPr>
                            </w:pPr>
                            <w:r w:rsidRPr="00D056C2">
                              <w:rPr>
                                <w:b/>
                                <w:lang w:val="en-US"/>
                              </w:rPr>
                              <w:t>Firma/ORT</w:t>
                            </w:r>
                            <w:r w:rsidRPr="00D056C2">
                              <w:rPr>
                                <w:b/>
                                <w:lang w:val="en-US"/>
                              </w:rPr>
                              <w:tab/>
                              <w:t xml:space="preserve">          </w:t>
                            </w:r>
                            <w:proofErr w:type="spellStart"/>
                            <w:r w:rsidRPr="00D056C2">
                              <w:rPr>
                                <w:lang w:val="en-US"/>
                              </w:rPr>
                              <w:t>Gronau</w:t>
                            </w:r>
                            <w:proofErr w:type="spellEnd"/>
                            <w:r w:rsidRPr="00D056C2">
                              <w:rPr>
                                <w:lang w:val="en-US"/>
                              </w:rPr>
                              <w:t xml:space="preserve"> IT Cloud Computing GmbH in Berlin</w:t>
                            </w:r>
                          </w:p>
                          <w:p w14:paraId="26B03726" w14:textId="77777777" w:rsidR="00D52717" w:rsidRDefault="00D52717" w:rsidP="00A0451B">
                            <w:pPr>
                              <w:rPr>
                                <w:lang w:val="en-US"/>
                              </w:rPr>
                            </w:pPr>
                            <w:proofErr w:type="spellStart"/>
                            <w:r w:rsidRPr="00B109C7">
                              <w:rPr>
                                <w:b/>
                                <w:lang w:val="en-US"/>
                              </w:rPr>
                              <w:t>Tätigkeit</w:t>
                            </w:r>
                            <w:proofErr w:type="spellEnd"/>
                            <w:r w:rsidRPr="00B109C7">
                              <w:rPr>
                                <w:b/>
                                <w:lang w:val="en-US"/>
                              </w:rPr>
                              <w:tab/>
                              <w:t xml:space="preserve">          </w:t>
                            </w:r>
                            <w:r w:rsidRPr="00B109C7">
                              <w:rPr>
                                <w:lang w:val="en-US"/>
                              </w:rPr>
                              <w:t xml:space="preserve">Senior Data Engineer with data science ambitions </w:t>
                            </w:r>
                          </w:p>
                          <w:p w14:paraId="46CE1724" w14:textId="324C6732" w:rsidR="00D52717" w:rsidRPr="00416418" w:rsidRDefault="00D52717" w:rsidP="00A0451B">
                            <w:pPr>
                              <w:ind w:firstLine="1985"/>
                            </w:pPr>
                            <w:proofErr w:type="spellStart"/>
                            <w:r w:rsidRPr="00416418">
                              <w:t>with</w:t>
                            </w:r>
                            <w:proofErr w:type="spellEnd"/>
                            <w:r w:rsidRPr="00416418">
                              <w:t xml:space="preserve"> </w:t>
                            </w:r>
                            <w:proofErr w:type="spellStart"/>
                            <w:r w:rsidRPr="00A0451B">
                              <w:t>statistics</w:t>
                            </w:r>
                            <w:proofErr w:type="spellEnd"/>
                            <w:r w:rsidRPr="00A0451B">
                              <w:t xml:space="preserve"> </w:t>
                            </w:r>
                            <w:proofErr w:type="spellStart"/>
                            <w:r w:rsidRPr="00A0451B">
                              <w:t>background</w:t>
                            </w:r>
                            <w:proofErr w:type="spellEnd"/>
                          </w:p>
                          <w:p w14:paraId="381FA6E8" w14:textId="77777777" w:rsidR="00D52717" w:rsidRDefault="00D52717" w:rsidP="00A0451B">
                            <w:r w:rsidRPr="00A0451B">
                              <w:rPr>
                                <w:b/>
                              </w:rPr>
                              <w:t xml:space="preserve">Kurzbeschreibung    </w:t>
                            </w:r>
                            <w:r w:rsidRPr="00A0451B">
                              <w:t xml:space="preserve">Beratungsunternehmen, Dienstleistung, </w:t>
                            </w:r>
                          </w:p>
                          <w:p w14:paraId="0CC44A13" w14:textId="535648A9" w:rsidR="00D52717" w:rsidRPr="00416418" w:rsidRDefault="00D52717" w:rsidP="00A0451B">
                            <w:pPr>
                              <w:ind w:firstLine="1985"/>
                              <w:rPr>
                                <w:lang w:val="en-US"/>
                              </w:rPr>
                            </w:pPr>
                            <w:proofErr w:type="spellStart"/>
                            <w:r w:rsidRPr="00416418">
                              <w:rPr>
                                <w:lang w:val="en-US"/>
                              </w:rPr>
                              <w:t>Informations</w:t>
                            </w:r>
                            <w:proofErr w:type="spellEnd"/>
                            <w:r w:rsidRPr="00416418">
                              <w:rPr>
                                <w:lang w:val="en-US"/>
                              </w:rPr>
                              <w:t xml:space="preserve"> </w:t>
                            </w:r>
                            <w:proofErr w:type="spellStart"/>
                            <w:r w:rsidRPr="007A7D71">
                              <w:rPr>
                                <w:lang w:val="en-US"/>
                              </w:rPr>
                              <w:t>Technologie</w:t>
                            </w:r>
                            <w:proofErr w:type="spellEnd"/>
                          </w:p>
                          <w:p w14:paraId="615A6DA1" w14:textId="77777777" w:rsidR="00D52717" w:rsidRDefault="00D52717" w:rsidP="00A0451B">
                            <w:pPr>
                              <w:rPr>
                                <w:lang w:val="en-US"/>
                              </w:rPr>
                            </w:pPr>
                            <w:proofErr w:type="spellStart"/>
                            <w:r w:rsidRPr="00B109C7">
                              <w:rPr>
                                <w:b/>
                                <w:lang w:val="en-US"/>
                              </w:rPr>
                              <w:t>Fähigkeiten</w:t>
                            </w:r>
                            <w:proofErr w:type="spellEnd"/>
                            <w:r w:rsidRPr="00B109C7">
                              <w:rPr>
                                <w:b/>
                                <w:lang w:val="en-US"/>
                              </w:rPr>
                              <w:tab/>
                              <w:t xml:space="preserve">          </w:t>
                            </w:r>
                            <w:r w:rsidRPr="007A7D71">
                              <w:rPr>
                                <w:lang w:val="en-US"/>
                              </w:rPr>
                              <w:t xml:space="preserve">Apache, </w:t>
                            </w:r>
                            <w:proofErr w:type="spellStart"/>
                            <w:r w:rsidRPr="007A7D71">
                              <w:rPr>
                                <w:lang w:val="en-US"/>
                              </w:rPr>
                              <w:t>Atlassian</w:t>
                            </w:r>
                            <w:proofErr w:type="spellEnd"/>
                            <w:r w:rsidRPr="007A7D71">
                              <w:rPr>
                                <w:lang w:val="en-US"/>
                              </w:rPr>
                              <w:t xml:space="preserve"> Confluence, </w:t>
                            </w:r>
                            <w:proofErr w:type="spellStart"/>
                            <w:r w:rsidRPr="007A7D71">
                              <w:rPr>
                                <w:lang w:val="en-US"/>
                              </w:rPr>
                              <w:t>Atlassian</w:t>
                            </w:r>
                            <w:proofErr w:type="spellEnd"/>
                            <w:r w:rsidRPr="007A7D71">
                              <w:rPr>
                                <w:lang w:val="en-US"/>
                              </w:rPr>
                              <w:t xml:space="preserve"> JIRA, </w:t>
                            </w:r>
                          </w:p>
                          <w:p w14:paraId="652C9234" w14:textId="77777777" w:rsidR="00D52717" w:rsidRDefault="00D52717" w:rsidP="00A0451B">
                            <w:pPr>
                              <w:ind w:firstLine="1985"/>
                              <w:rPr>
                                <w:lang w:val="en-US"/>
                              </w:rPr>
                            </w:pPr>
                            <w:r w:rsidRPr="007A7D71">
                              <w:rPr>
                                <w:lang w:val="en-US"/>
                              </w:rPr>
                              <w:t xml:space="preserve">Automation, Bash, C, Cloud Computing, Continuous </w:t>
                            </w:r>
                          </w:p>
                          <w:p w14:paraId="63DA3703" w14:textId="77777777" w:rsidR="00D52717" w:rsidRDefault="00D52717" w:rsidP="00A0451B">
                            <w:pPr>
                              <w:ind w:firstLine="1985"/>
                              <w:rPr>
                                <w:lang w:val="en-US"/>
                              </w:rPr>
                            </w:pPr>
                            <w:r w:rsidRPr="007A7D71">
                              <w:rPr>
                                <w:lang w:val="en-US"/>
                              </w:rPr>
                              <w:t xml:space="preserve">Delivery, Continuous Delivery </w:t>
                            </w:r>
                            <w:proofErr w:type="spellStart"/>
                            <w:r w:rsidRPr="007A7D71">
                              <w:rPr>
                                <w:lang w:val="en-US"/>
                              </w:rPr>
                              <w:t>mit</w:t>
                            </w:r>
                            <w:proofErr w:type="spellEnd"/>
                            <w:r w:rsidRPr="007A7D71">
                              <w:rPr>
                                <w:lang w:val="en-US"/>
                              </w:rPr>
                              <w:t xml:space="preserve"> </w:t>
                            </w:r>
                            <w:proofErr w:type="spellStart"/>
                            <w:r w:rsidRPr="007A7D71">
                              <w:rPr>
                                <w:lang w:val="en-US"/>
                              </w:rPr>
                              <w:t>Teamcity</w:t>
                            </w:r>
                            <w:proofErr w:type="spellEnd"/>
                            <w:r w:rsidRPr="007A7D71">
                              <w:rPr>
                                <w:lang w:val="en-US"/>
                              </w:rPr>
                              <w:t xml:space="preserve">, </w:t>
                            </w:r>
                          </w:p>
                          <w:p w14:paraId="4887EE2A" w14:textId="77777777" w:rsidR="00D52717" w:rsidRDefault="00D52717" w:rsidP="00A0451B">
                            <w:pPr>
                              <w:ind w:firstLine="1985"/>
                              <w:rPr>
                                <w:lang w:val="en-US"/>
                              </w:rPr>
                            </w:pPr>
                            <w:r>
                              <w:rPr>
                                <w:lang w:val="en-US"/>
                              </w:rPr>
                              <w:t>C</w:t>
                            </w:r>
                            <w:r w:rsidRPr="007A7D71">
                              <w:rPr>
                                <w:lang w:val="en-US"/>
                              </w:rPr>
                              <w:t xml:space="preserve">ontinuous Integration, DevOps, </w:t>
                            </w:r>
                            <w:proofErr w:type="spellStart"/>
                            <w:r w:rsidRPr="007A7D71">
                              <w:rPr>
                                <w:lang w:val="en-US"/>
                              </w:rPr>
                              <w:t>DevSecOps</w:t>
                            </w:r>
                            <w:proofErr w:type="spellEnd"/>
                            <w:r w:rsidRPr="007A7D71">
                              <w:rPr>
                                <w:lang w:val="en-US"/>
                              </w:rPr>
                              <w:t xml:space="preserve">, </w:t>
                            </w:r>
                          </w:p>
                          <w:p w14:paraId="4FE90959" w14:textId="21C88F2F" w:rsidR="00D52717" w:rsidRDefault="00D52717" w:rsidP="00A0451B">
                            <w:pPr>
                              <w:ind w:firstLine="1985"/>
                              <w:rPr>
                                <w:lang w:val="en-US"/>
                              </w:rPr>
                            </w:pPr>
                            <w:r w:rsidRPr="007A7D71">
                              <w:rPr>
                                <w:lang w:val="en-US"/>
                              </w:rPr>
                              <w:t xml:space="preserve">Docker, </w:t>
                            </w:r>
                            <w:proofErr w:type="spellStart"/>
                            <w:r w:rsidRPr="007A7D71">
                              <w:rPr>
                                <w:lang w:val="en-US"/>
                              </w:rPr>
                              <w:t>Elasticsearch</w:t>
                            </w:r>
                            <w:proofErr w:type="spellEnd"/>
                            <w:r w:rsidRPr="007A7D71">
                              <w:rPr>
                                <w:lang w:val="en-US"/>
                              </w:rPr>
                              <w:t xml:space="preserve">, ELK, </w:t>
                            </w:r>
                            <w:proofErr w:type="spellStart"/>
                            <w:r w:rsidRPr="007A7D71">
                              <w:rPr>
                                <w:lang w:val="en-US"/>
                              </w:rPr>
                              <w:t>Filebeat</w:t>
                            </w:r>
                            <w:proofErr w:type="spellEnd"/>
                            <w:r w:rsidRPr="007A7D71">
                              <w:rPr>
                                <w:lang w:val="en-US"/>
                              </w:rPr>
                              <w:t xml:space="preserve">, </w:t>
                            </w:r>
                            <w:proofErr w:type="spellStart"/>
                            <w:r w:rsidRPr="007A7D71">
                              <w:rPr>
                                <w:lang w:val="en-US"/>
                              </w:rPr>
                              <w:t>Git</w:t>
                            </w:r>
                            <w:proofErr w:type="spellEnd"/>
                            <w:r w:rsidRPr="007A7D71">
                              <w:rPr>
                                <w:lang w:val="en-US"/>
                              </w:rPr>
                              <w:t>,</w:t>
                            </w:r>
                          </w:p>
                          <w:p w14:paraId="2DC303E4" w14:textId="77777777" w:rsidR="00D52717" w:rsidRDefault="00D52717" w:rsidP="00A0451B">
                            <w:pPr>
                              <w:ind w:firstLine="1985"/>
                              <w:rPr>
                                <w:lang w:val="en-US"/>
                              </w:rPr>
                            </w:pPr>
                            <w:proofErr w:type="spellStart"/>
                            <w:r w:rsidRPr="007A7D71">
                              <w:rPr>
                                <w:lang w:val="en-US"/>
                              </w:rPr>
                              <w:t>Github</w:t>
                            </w:r>
                            <w:proofErr w:type="spellEnd"/>
                            <w:r w:rsidRPr="007A7D71">
                              <w:rPr>
                                <w:lang w:val="en-US"/>
                              </w:rPr>
                              <w:t xml:space="preserve">, Hadoop, IaaS (Infrastructure as a Service), </w:t>
                            </w:r>
                          </w:p>
                          <w:p w14:paraId="5978F1F4" w14:textId="2D78FADA" w:rsidR="00D52717" w:rsidRDefault="00D52717" w:rsidP="00A0451B">
                            <w:pPr>
                              <w:ind w:firstLine="1985"/>
                              <w:rPr>
                                <w:lang w:val="en-US"/>
                              </w:rPr>
                            </w:pPr>
                            <w:r w:rsidRPr="007A7D71">
                              <w:rPr>
                                <w:lang w:val="en-US"/>
                              </w:rPr>
                              <w:t>IBM TSM, Infrastructure as a Service (IaaS),</w:t>
                            </w:r>
                          </w:p>
                          <w:p w14:paraId="153C3971" w14:textId="77777777" w:rsidR="00D52717" w:rsidRDefault="00D52717" w:rsidP="00A0451B">
                            <w:pPr>
                              <w:ind w:firstLine="1985"/>
                              <w:rPr>
                                <w:lang w:val="en-US"/>
                              </w:rPr>
                            </w:pPr>
                            <w:r w:rsidRPr="007A7D71">
                              <w:rPr>
                                <w:lang w:val="en-US"/>
                              </w:rPr>
                              <w:t xml:space="preserve">Jenkins, Kafka, </w:t>
                            </w:r>
                            <w:proofErr w:type="spellStart"/>
                            <w:r w:rsidRPr="007A7D71">
                              <w:rPr>
                                <w:lang w:val="en-US"/>
                              </w:rPr>
                              <w:t>Kibana</w:t>
                            </w:r>
                            <w:proofErr w:type="spellEnd"/>
                            <w:r w:rsidRPr="007A7D71">
                              <w:rPr>
                                <w:lang w:val="en-US"/>
                              </w:rPr>
                              <w:t xml:space="preserve">, Linux, </w:t>
                            </w:r>
                            <w:proofErr w:type="spellStart"/>
                            <w:r w:rsidRPr="007A7D71">
                              <w:rPr>
                                <w:lang w:val="en-US"/>
                              </w:rPr>
                              <w:t>Logstash</w:t>
                            </w:r>
                            <w:proofErr w:type="spellEnd"/>
                            <w:r w:rsidRPr="007A7D71">
                              <w:rPr>
                                <w:lang w:val="en-US"/>
                              </w:rPr>
                              <w:t xml:space="preserve">, </w:t>
                            </w:r>
                            <w:proofErr w:type="spellStart"/>
                            <w:r w:rsidRPr="007A7D71">
                              <w:rPr>
                                <w:lang w:val="en-US"/>
                              </w:rPr>
                              <w:t>mySQL</w:t>
                            </w:r>
                            <w:proofErr w:type="spellEnd"/>
                            <w:r w:rsidRPr="007A7D71">
                              <w:rPr>
                                <w:lang w:val="en-US"/>
                              </w:rPr>
                              <w:t xml:space="preserve">, </w:t>
                            </w:r>
                          </w:p>
                          <w:p w14:paraId="410FAD4B" w14:textId="77777777" w:rsidR="00D52717" w:rsidRDefault="00D52717" w:rsidP="00A0451B">
                            <w:pPr>
                              <w:ind w:firstLine="1985"/>
                              <w:rPr>
                                <w:lang w:val="en-US"/>
                              </w:rPr>
                            </w:pPr>
                            <w:r w:rsidRPr="007A7D71">
                              <w:rPr>
                                <w:lang w:val="en-US"/>
                              </w:rPr>
                              <w:t>Oracle,</w:t>
                            </w:r>
                            <w:r>
                              <w:rPr>
                                <w:lang w:val="en-US"/>
                              </w:rPr>
                              <w:t xml:space="preserve"> </w:t>
                            </w:r>
                            <w:r w:rsidRPr="007A7D71">
                              <w:rPr>
                                <w:lang w:val="en-US"/>
                              </w:rPr>
                              <w:t xml:space="preserve">Oracle DB, Platform as a Service (PaaS), </w:t>
                            </w:r>
                          </w:p>
                          <w:p w14:paraId="743786F0" w14:textId="77777777" w:rsidR="00D52717" w:rsidRDefault="00D52717" w:rsidP="00A0451B">
                            <w:pPr>
                              <w:ind w:firstLine="1985"/>
                              <w:rPr>
                                <w:lang w:val="en-US"/>
                              </w:rPr>
                            </w:pPr>
                            <w:proofErr w:type="spellStart"/>
                            <w:r w:rsidRPr="007A7D71">
                              <w:rPr>
                                <w:lang w:val="en-US"/>
                              </w:rPr>
                              <w:t>PostgresSQL</w:t>
                            </w:r>
                            <w:proofErr w:type="spellEnd"/>
                            <w:r w:rsidRPr="007A7D71">
                              <w:rPr>
                                <w:lang w:val="en-US"/>
                              </w:rPr>
                              <w:t>,</w:t>
                            </w:r>
                            <w:r>
                              <w:rPr>
                                <w:lang w:val="en-US"/>
                              </w:rPr>
                              <w:t xml:space="preserve"> </w:t>
                            </w:r>
                            <w:r w:rsidRPr="007A7D71">
                              <w:rPr>
                                <w:lang w:val="en-US"/>
                              </w:rPr>
                              <w:t xml:space="preserve">Puppet, Python, R, </w:t>
                            </w:r>
                            <w:proofErr w:type="spellStart"/>
                            <w:r w:rsidRPr="007A7D71">
                              <w:rPr>
                                <w:lang w:val="en-US"/>
                              </w:rPr>
                              <w:t>RabbitMQ</w:t>
                            </w:r>
                            <w:proofErr w:type="spellEnd"/>
                            <w:r w:rsidRPr="007A7D71">
                              <w:rPr>
                                <w:lang w:val="en-US"/>
                              </w:rPr>
                              <w:t xml:space="preserve">, Red </w:t>
                            </w:r>
                          </w:p>
                          <w:p w14:paraId="169E2A34" w14:textId="77777777" w:rsidR="00D52717" w:rsidRPr="00A0451B" w:rsidRDefault="00D52717" w:rsidP="00A0451B">
                            <w:pPr>
                              <w:ind w:firstLine="1985"/>
                            </w:pPr>
                            <w:r w:rsidRPr="00A0451B">
                              <w:t xml:space="preserve">Hat, </w:t>
                            </w:r>
                            <w:proofErr w:type="spellStart"/>
                            <w:r w:rsidRPr="00A0451B">
                              <w:t>Red</w:t>
                            </w:r>
                            <w:proofErr w:type="spellEnd"/>
                            <w:r w:rsidRPr="00A0451B">
                              <w:t xml:space="preserve"> Hat Linux, Sicherheit, Software </w:t>
                            </w:r>
                            <w:proofErr w:type="spellStart"/>
                            <w:r w:rsidRPr="00A0451B">
                              <w:t>as</w:t>
                            </w:r>
                            <w:proofErr w:type="spellEnd"/>
                            <w:r w:rsidRPr="00A0451B">
                              <w:t xml:space="preserve"> a </w:t>
                            </w:r>
                          </w:p>
                          <w:p w14:paraId="05903921" w14:textId="77777777" w:rsidR="00D52717" w:rsidRDefault="00D52717" w:rsidP="00A0451B">
                            <w:pPr>
                              <w:ind w:firstLine="1985"/>
                              <w:rPr>
                                <w:lang w:val="en-US"/>
                              </w:rPr>
                            </w:pPr>
                            <w:r w:rsidRPr="00A0451B">
                              <w:rPr>
                                <w:lang w:val="en-US"/>
                              </w:rPr>
                              <w:t xml:space="preserve">Service (SaaS), </w:t>
                            </w:r>
                            <w:proofErr w:type="spellStart"/>
                            <w:r w:rsidRPr="00A0451B">
                              <w:rPr>
                                <w:lang w:val="en-US"/>
                              </w:rPr>
                              <w:t>Statistik</w:t>
                            </w:r>
                            <w:proofErr w:type="spellEnd"/>
                            <w:r w:rsidRPr="00A0451B">
                              <w:rPr>
                                <w:lang w:val="en-US"/>
                              </w:rPr>
                              <w:t xml:space="preserve">, </w:t>
                            </w:r>
                            <w:r w:rsidRPr="007A7D71">
                              <w:rPr>
                                <w:lang w:val="en-US"/>
                              </w:rPr>
                              <w:t xml:space="preserve">TCP/IP, Ubuntu Linux, </w:t>
                            </w:r>
                          </w:p>
                          <w:p w14:paraId="4CCC6254" w14:textId="0C41F074" w:rsidR="00D52717" w:rsidRPr="00A0451B" w:rsidRDefault="00D52717" w:rsidP="00A0451B">
                            <w:pPr>
                              <w:ind w:firstLine="1985"/>
                              <w:rPr>
                                <w:lang w:val="en-US"/>
                              </w:rPr>
                            </w:pPr>
                            <w:r w:rsidRPr="007A7D71">
                              <w:rPr>
                                <w:lang w:val="en-US"/>
                              </w:rPr>
                              <w:t>VMware ESX, Continuous Delivery</w:t>
                            </w:r>
                            <w:r>
                              <w:rPr>
                                <w:lang w:val="en-US"/>
                              </w:rPr>
                              <w:t xml:space="preserve"> </w:t>
                            </w:r>
                            <w:proofErr w:type="spellStart"/>
                            <w:r w:rsidRPr="00A0451B">
                              <w:rPr>
                                <w:lang w:val="en-US"/>
                              </w:rPr>
                              <w:t>mit</w:t>
                            </w:r>
                            <w:proofErr w:type="spellEnd"/>
                            <w:r w:rsidRPr="00A0451B">
                              <w:rPr>
                                <w:lang w:val="en-US"/>
                              </w:rPr>
                              <w:t xml:space="preserve"> Jenkins</w:t>
                            </w:r>
                          </w:p>
                          <w:p w14:paraId="58B2587F" w14:textId="77777777" w:rsidR="00D52717" w:rsidRDefault="00D52717" w:rsidP="00A0451B">
                            <w:r w:rsidRPr="00A0451B">
                              <w:rPr>
                                <w:b/>
                              </w:rPr>
                              <w:t>Aufgaben</w:t>
                            </w:r>
                            <w:r w:rsidRPr="00A0451B">
                              <w:tab/>
                              <w:t xml:space="preserve">          Datenanalysen mittels ELK (</w:t>
                            </w:r>
                            <w:proofErr w:type="spellStart"/>
                            <w:r w:rsidRPr="00A0451B">
                              <w:t>Elasticsearch</w:t>
                            </w:r>
                            <w:proofErr w:type="spellEnd"/>
                            <w:r w:rsidRPr="00A0451B">
                              <w:t xml:space="preserve">, </w:t>
                            </w:r>
                          </w:p>
                          <w:p w14:paraId="31EC0052" w14:textId="77777777" w:rsidR="00D52717" w:rsidRPr="00416418" w:rsidRDefault="00D52717" w:rsidP="00A0451B">
                            <w:pPr>
                              <w:ind w:firstLine="1985"/>
                              <w:rPr>
                                <w:lang w:val="en-US"/>
                              </w:rPr>
                            </w:pPr>
                            <w:proofErr w:type="spellStart"/>
                            <w:r w:rsidRPr="00416418">
                              <w:rPr>
                                <w:lang w:val="en-US"/>
                              </w:rPr>
                              <w:t>Logstash</w:t>
                            </w:r>
                            <w:proofErr w:type="spellEnd"/>
                            <w:r w:rsidRPr="00416418">
                              <w:rPr>
                                <w:lang w:val="en-US"/>
                              </w:rPr>
                              <w:t xml:space="preserve">, </w:t>
                            </w:r>
                            <w:proofErr w:type="spellStart"/>
                            <w:r w:rsidRPr="00416418">
                              <w:rPr>
                                <w:lang w:val="en-US"/>
                              </w:rPr>
                              <w:t>Kibana</w:t>
                            </w:r>
                            <w:proofErr w:type="spellEnd"/>
                            <w:r w:rsidRPr="00416418">
                              <w:rPr>
                                <w:lang w:val="en-US"/>
                              </w:rPr>
                              <w:t xml:space="preserve">), Kafka, </w:t>
                            </w:r>
                            <w:proofErr w:type="spellStart"/>
                            <w:r w:rsidRPr="00416418">
                              <w:rPr>
                                <w:lang w:val="en-US"/>
                              </w:rPr>
                              <w:t>Filebeat</w:t>
                            </w:r>
                            <w:proofErr w:type="spellEnd"/>
                            <w:r w:rsidRPr="00416418">
                              <w:rPr>
                                <w:lang w:val="en-US"/>
                              </w:rPr>
                              <w:t xml:space="preserve">, Hadoop, </w:t>
                            </w:r>
                          </w:p>
                          <w:p w14:paraId="088619D7" w14:textId="45D528CC" w:rsidR="00D52717" w:rsidRPr="00416418" w:rsidRDefault="00D52717" w:rsidP="00A0451B">
                            <w:pPr>
                              <w:ind w:firstLine="1985"/>
                              <w:rPr>
                                <w:lang w:val="en-US"/>
                              </w:rPr>
                            </w:pPr>
                            <w:proofErr w:type="spellStart"/>
                            <w:r w:rsidRPr="00416418">
                              <w:rPr>
                                <w:lang w:val="en-US"/>
                              </w:rPr>
                              <w:t>RabbitMQ</w:t>
                            </w:r>
                            <w:proofErr w:type="spellEnd"/>
                            <w:r w:rsidRPr="00416418">
                              <w:rPr>
                                <w:lang w:val="en-US"/>
                              </w:rPr>
                              <w:t xml:space="preserve">, Oracle DB, </w:t>
                            </w:r>
                          </w:p>
                          <w:p w14:paraId="1B99EFF3" w14:textId="77777777" w:rsidR="00D52717" w:rsidRPr="00801F29" w:rsidRDefault="00D52717" w:rsidP="00A0451B">
                            <w:pPr>
                              <w:ind w:firstLine="1985"/>
                              <w:rPr>
                                <w:lang w:val="en-US"/>
                              </w:rPr>
                            </w:pPr>
                            <w:proofErr w:type="spellStart"/>
                            <w:r w:rsidRPr="00801F29">
                              <w:rPr>
                                <w:lang w:val="en-US"/>
                              </w:rPr>
                              <w:t>PostgresSQL</w:t>
                            </w:r>
                            <w:proofErr w:type="spellEnd"/>
                            <w:r w:rsidRPr="00801F29">
                              <w:rPr>
                                <w:lang w:val="en-US"/>
                              </w:rPr>
                              <w:t>, MongoDB</w:t>
                            </w:r>
                          </w:p>
                          <w:p w14:paraId="7B970282" w14:textId="77777777" w:rsidR="00D52717" w:rsidRPr="00A0451B" w:rsidRDefault="00D52717" w:rsidP="00A0451B">
                            <w:pPr>
                              <w:ind w:firstLine="1985"/>
                              <w:rPr>
                                <w:lang w:val="en-US"/>
                              </w:rPr>
                            </w:pPr>
                            <w:proofErr w:type="spellStart"/>
                            <w:r w:rsidRPr="00A0451B">
                              <w:rPr>
                                <w:lang w:val="en-US"/>
                              </w:rPr>
                              <w:t>Echtzeitanalyse</w:t>
                            </w:r>
                            <w:proofErr w:type="spellEnd"/>
                            <w:r w:rsidRPr="00A0451B">
                              <w:rPr>
                                <w:lang w:val="en-US"/>
                              </w:rPr>
                              <w:t xml:space="preserve"> </w:t>
                            </w:r>
                            <w:proofErr w:type="spellStart"/>
                            <w:r w:rsidRPr="00A0451B">
                              <w:rPr>
                                <w:lang w:val="en-US"/>
                              </w:rPr>
                              <w:t>mit</w:t>
                            </w:r>
                            <w:proofErr w:type="spellEnd"/>
                            <w:r w:rsidRPr="00A0451B">
                              <w:rPr>
                                <w:lang w:val="en-US"/>
                              </w:rPr>
                              <w:t xml:space="preserve"> SIEM (Security Information and </w:t>
                            </w:r>
                          </w:p>
                          <w:p w14:paraId="6B482F22" w14:textId="77777777" w:rsidR="00D52717" w:rsidRPr="00A0451B" w:rsidRDefault="00D52717" w:rsidP="00A0451B">
                            <w:pPr>
                              <w:ind w:firstLine="1985"/>
                              <w:rPr>
                                <w:lang w:val="en-US"/>
                              </w:rPr>
                            </w:pPr>
                            <w:r w:rsidRPr="00A0451B">
                              <w:rPr>
                                <w:lang w:val="en-US"/>
                              </w:rPr>
                              <w:t>Event Management)</w:t>
                            </w:r>
                          </w:p>
                          <w:p w14:paraId="4B451992" w14:textId="77777777" w:rsidR="00D52717" w:rsidRPr="00A0451B" w:rsidRDefault="00D52717" w:rsidP="00A0451B">
                            <w:pPr>
                              <w:ind w:firstLine="1985"/>
                              <w:rPr>
                                <w:lang w:val="en-US"/>
                              </w:rPr>
                            </w:pPr>
                            <w:r w:rsidRPr="00A0451B">
                              <w:rPr>
                                <w:lang w:val="en-US"/>
                              </w:rPr>
                              <w:t xml:space="preserve">Automation </w:t>
                            </w:r>
                            <w:proofErr w:type="spellStart"/>
                            <w:r w:rsidRPr="00A0451B">
                              <w:rPr>
                                <w:lang w:val="en-US"/>
                              </w:rPr>
                              <w:t>mittels</w:t>
                            </w:r>
                            <w:proofErr w:type="spellEnd"/>
                            <w:r w:rsidRPr="00A0451B">
                              <w:rPr>
                                <w:lang w:val="en-US"/>
                              </w:rPr>
                              <w:t xml:space="preserve"> Puppet und Docker</w:t>
                            </w:r>
                          </w:p>
                          <w:p w14:paraId="34F2D75F" w14:textId="77777777" w:rsidR="00D52717" w:rsidRPr="00A0451B" w:rsidRDefault="00D52717" w:rsidP="00A0451B">
                            <w:pPr>
                              <w:ind w:firstLine="1985"/>
                              <w:rPr>
                                <w:lang w:val="en-US"/>
                              </w:rPr>
                            </w:pPr>
                            <w:r w:rsidRPr="00A0451B">
                              <w:rPr>
                                <w:lang w:val="en-US"/>
                              </w:rPr>
                              <w:t xml:space="preserve">Puppet </w:t>
                            </w:r>
                            <w:proofErr w:type="spellStart"/>
                            <w:r w:rsidRPr="00A0451B">
                              <w:rPr>
                                <w:lang w:val="en-US"/>
                              </w:rPr>
                              <w:t>Rezepte</w:t>
                            </w:r>
                            <w:proofErr w:type="spellEnd"/>
                            <w:r w:rsidRPr="00A0451B">
                              <w:rPr>
                                <w:lang w:val="en-US"/>
                              </w:rPr>
                              <w:t xml:space="preserve"> </w:t>
                            </w:r>
                            <w:proofErr w:type="spellStart"/>
                            <w:r w:rsidRPr="00A0451B">
                              <w:rPr>
                                <w:lang w:val="en-US"/>
                              </w:rPr>
                              <w:t>entwickeln</w:t>
                            </w:r>
                            <w:proofErr w:type="spellEnd"/>
                          </w:p>
                          <w:p w14:paraId="633D2F7A" w14:textId="77777777" w:rsidR="00D52717" w:rsidRPr="00416418" w:rsidRDefault="00D52717" w:rsidP="00A0451B">
                            <w:pPr>
                              <w:ind w:firstLine="1985"/>
                            </w:pPr>
                            <w:proofErr w:type="spellStart"/>
                            <w:r w:rsidRPr="00416418">
                              <w:t>Ansible</w:t>
                            </w:r>
                            <w:proofErr w:type="spellEnd"/>
                            <w:r w:rsidRPr="00416418">
                              <w:t xml:space="preserve"> </w:t>
                            </w:r>
                            <w:proofErr w:type="spellStart"/>
                            <w:r w:rsidRPr="00416418">
                              <w:t>scripting</w:t>
                            </w:r>
                            <w:proofErr w:type="spellEnd"/>
                          </w:p>
                          <w:p w14:paraId="3D533E9A" w14:textId="77777777" w:rsidR="00D52717" w:rsidRPr="00416418" w:rsidRDefault="00D52717" w:rsidP="00A0451B">
                            <w:pPr>
                              <w:ind w:firstLine="1985"/>
                            </w:pPr>
                            <w:proofErr w:type="spellStart"/>
                            <w:r w:rsidRPr="00416418">
                              <w:t>bash</w:t>
                            </w:r>
                            <w:proofErr w:type="spellEnd"/>
                            <w:r w:rsidRPr="00416418">
                              <w:t xml:space="preserve"> </w:t>
                            </w:r>
                            <w:proofErr w:type="spellStart"/>
                            <w:r w:rsidRPr="00416418">
                              <w:t>scripting</w:t>
                            </w:r>
                            <w:proofErr w:type="spellEnd"/>
                          </w:p>
                          <w:p w14:paraId="3D956746" w14:textId="77777777" w:rsidR="00D52717" w:rsidRPr="00416418" w:rsidRDefault="00D52717" w:rsidP="00A0451B">
                            <w:pPr>
                              <w:ind w:firstLine="1985"/>
                            </w:pPr>
                            <w:r w:rsidRPr="00416418">
                              <w:t>Statistik</w:t>
                            </w:r>
                          </w:p>
                          <w:p w14:paraId="44874122" w14:textId="77777777" w:rsidR="00D52717" w:rsidRPr="00416418" w:rsidRDefault="00D52717" w:rsidP="00A0451B">
                            <w:pPr>
                              <w:ind w:firstLine="1985"/>
                            </w:pPr>
                          </w:p>
                          <w:p w14:paraId="31FB147D" w14:textId="77777777" w:rsidR="00D52717" w:rsidRDefault="00D52717" w:rsidP="00323345">
                            <w:pPr>
                              <w:rPr>
                                <w:b/>
                              </w:rPr>
                            </w:pPr>
                          </w:p>
                          <w:p w14:paraId="1EACE71D" w14:textId="77777777" w:rsidR="00D52717" w:rsidRDefault="00D52717" w:rsidP="00323345">
                            <w:pPr>
                              <w:rPr>
                                <w:b/>
                              </w:rPr>
                            </w:pPr>
                          </w:p>
                          <w:p w14:paraId="13DA7CFC" w14:textId="4C8D2771" w:rsidR="00D52717" w:rsidRDefault="00D52717" w:rsidP="00323345">
                            <w:r>
                              <w:rPr>
                                <w:b/>
                              </w:rPr>
                              <w:t xml:space="preserve">                                     </w:t>
                            </w:r>
                            <w:r>
                              <w:t>Datensicherung mit IBM TSM</w:t>
                            </w:r>
                          </w:p>
                          <w:p w14:paraId="3FF99BE6" w14:textId="77777777" w:rsidR="00D52717" w:rsidRPr="00416418" w:rsidRDefault="00D52717" w:rsidP="00323345">
                            <w:pPr>
                              <w:ind w:firstLine="1985"/>
                              <w:rPr>
                                <w:lang w:val="en-US"/>
                              </w:rPr>
                            </w:pPr>
                            <w:r w:rsidRPr="00416418">
                              <w:rPr>
                                <w:lang w:val="en-US"/>
                              </w:rPr>
                              <w:t xml:space="preserve">Continuous Delivery </w:t>
                            </w:r>
                            <w:proofErr w:type="spellStart"/>
                            <w:r w:rsidRPr="00416418">
                              <w:rPr>
                                <w:lang w:val="en-US"/>
                              </w:rPr>
                              <w:t>mit</w:t>
                            </w:r>
                            <w:proofErr w:type="spellEnd"/>
                            <w:r w:rsidRPr="00416418">
                              <w:rPr>
                                <w:lang w:val="en-US"/>
                              </w:rPr>
                              <w:t xml:space="preserve"> Jenkins, </w:t>
                            </w:r>
                            <w:proofErr w:type="spellStart"/>
                            <w:r w:rsidRPr="00416418">
                              <w:rPr>
                                <w:lang w:val="en-US"/>
                              </w:rPr>
                              <w:t>Teamcity</w:t>
                            </w:r>
                            <w:proofErr w:type="spellEnd"/>
                          </w:p>
                          <w:p w14:paraId="65DEA3EA" w14:textId="77777777" w:rsidR="00D52717" w:rsidRPr="000A0FB8" w:rsidRDefault="00D52717" w:rsidP="00323345">
                            <w:pPr>
                              <w:ind w:firstLine="1985"/>
                              <w:rPr>
                                <w:lang w:val="en-US"/>
                              </w:rPr>
                            </w:pPr>
                            <w:proofErr w:type="spellStart"/>
                            <w:r w:rsidRPr="000A0FB8">
                              <w:rPr>
                                <w:lang w:val="en-US"/>
                              </w:rPr>
                              <w:t>Git</w:t>
                            </w:r>
                            <w:proofErr w:type="spellEnd"/>
                          </w:p>
                          <w:p w14:paraId="29432E49" w14:textId="77777777" w:rsidR="00D52717" w:rsidRPr="000A0FB8" w:rsidRDefault="00D52717" w:rsidP="00323345">
                            <w:pPr>
                              <w:ind w:firstLine="1985"/>
                              <w:rPr>
                                <w:lang w:val="en-US"/>
                              </w:rPr>
                            </w:pPr>
                            <w:r w:rsidRPr="000A0FB8">
                              <w:rPr>
                                <w:lang w:val="en-US"/>
                              </w:rPr>
                              <w:t>ELK (</w:t>
                            </w:r>
                            <w:proofErr w:type="spellStart"/>
                            <w:r w:rsidRPr="000A0FB8">
                              <w:rPr>
                                <w:lang w:val="en-US"/>
                              </w:rPr>
                              <w:t>Elasticsearch</w:t>
                            </w:r>
                            <w:proofErr w:type="spellEnd"/>
                            <w:r w:rsidRPr="000A0FB8">
                              <w:rPr>
                                <w:lang w:val="en-US"/>
                              </w:rPr>
                              <w:t xml:space="preserve">, </w:t>
                            </w:r>
                            <w:proofErr w:type="spellStart"/>
                            <w:r w:rsidRPr="000A0FB8">
                              <w:rPr>
                                <w:lang w:val="en-US"/>
                              </w:rPr>
                              <w:t>Logstash</w:t>
                            </w:r>
                            <w:proofErr w:type="spellEnd"/>
                            <w:r w:rsidRPr="000A0FB8">
                              <w:rPr>
                                <w:lang w:val="en-US"/>
                              </w:rPr>
                              <w:t xml:space="preserve">, </w:t>
                            </w:r>
                            <w:proofErr w:type="spellStart"/>
                            <w:r w:rsidRPr="000A0FB8">
                              <w:rPr>
                                <w:lang w:val="en-US"/>
                              </w:rPr>
                              <w:t>Kibana</w:t>
                            </w:r>
                            <w:proofErr w:type="spellEnd"/>
                            <w:r w:rsidRPr="000A0FB8">
                              <w:rPr>
                                <w:lang w:val="en-US"/>
                              </w:rPr>
                              <w:t>)</w:t>
                            </w:r>
                          </w:p>
                          <w:p w14:paraId="11537E0A" w14:textId="77777777" w:rsidR="00D52717" w:rsidRPr="00416418" w:rsidRDefault="00D52717" w:rsidP="00323345">
                            <w:pPr>
                              <w:ind w:firstLine="1985"/>
                              <w:rPr>
                                <w:lang w:val="en-US"/>
                              </w:rPr>
                            </w:pPr>
                            <w:r w:rsidRPr="00416418">
                              <w:rPr>
                                <w:lang w:val="en-US"/>
                              </w:rPr>
                              <w:t>Kafka</w:t>
                            </w:r>
                          </w:p>
                          <w:p w14:paraId="4B16FF1A" w14:textId="77777777" w:rsidR="00D52717" w:rsidRPr="00FD7B53" w:rsidRDefault="00D52717" w:rsidP="00323345">
                            <w:pPr>
                              <w:ind w:firstLine="1985"/>
                              <w:rPr>
                                <w:lang w:val="en-US"/>
                              </w:rPr>
                            </w:pPr>
                            <w:proofErr w:type="spellStart"/>
                            <w:r w:rsidRPr="00416418">
                              <w:rPr>
                                <w:lang w:val="en-US"/>
                              </w:rPr>
                              <w:t>NiFi</w:t>
                            </w:r>
                            <w:proofErr w:type="spellEnd"/>
                          </w:p>
                          <w:p w14:paraId="38E8050A" w14:textId="77777777" w:rsidR="00D52717" w:rsidRDefault="00D52717" w:rsidP="00A8074D">
                            <w:pPr>
                              <w:rPr>
                                <w:lang w:val="en-US"/>
                              </w:rPr>
                            </w:pPr>
                          </w:p>
                          <w:p w14:paraId="5754BEEE" w14:textId="77777777" w:rsidR="00D52717" w:rsidRDefault="00D52717" w:rsidP="00A8074D">
                            <w:pPr>
                              <w:rPr>
                                <w:lang w:val="en-US"/>
                              </w:rPr>
                            </w:pPr>
                          </w:p>
                          <w:p w14:paraId="692D8221" w14:textId="77777777" w:rsidR="00D52717" w:rsidRDefault="00D52717" w:rsidP="00A8074D">
                            <w:pPr>
                              <w:rPr>
                                <w:lang w:val="en-US"/>
                              </w:rPr>
                            </w:pPr>
                          </w:p>
                          <w:p w14:paraId="1BC09610" w14:textId="77777777" w:rsidR="00D52717" w:rsidRPr="00323345" w:rsidRDefault="00D52717" w:rsidP="00323345">
                            <w:r w:rsidRPr="00323345">
                              <w:rPr>
                                <w:b/>
                              </w:rPr>
                              <w:t>Zeitpunkt</w:t>
                            </w:r>
                            <w:r w:rsidRPr="00323345">
                              <w:rPr>
                                <w:b/>
                              </w:rPr>
                              <w:tab/>
                              <w:t xml:space="preserve">          </w:t>
                            </w:r>
                            <w:r w:rsidRPr="00323345">
                              <w:t>5/2015 - 12/2016</w:t>
                            </w:r>
                          </w:p>
                          <w:p w14:paraId="67277D30" w14:textId="77777777" w:rsidR="00D52717" w:rsidRDefault="00D52717" w:rsidP="00323345">
                            <w:r w:rsidRPr="00323345">
                              <w:rPr>
                                <w:b/>
                              </w:rPr>
                              <w:t>Firma/ORT</w:t>
                            </w:r>
                            <w:r w:rsidRPr="00323345">
                              <w:rPr>
                                <w:b/>
                              </w:rPr>
                              <w:tab/>
                              <w:t xml:space="preserve">          </w:t>
                            </w:r>
                            <w:proofErr w:type="spellStart"/>
                            <w:r w:rsidRPr="00323345">
                              <w:t>Teradata</w:t>
                            </w:r>
                            <w:proofErr w:type="spellEnd"/>
                            <w:r w:rsidRPr="00323345">
                              <w:t xml:space="preserve"> </w:t>
                            </w:r>
                            <w:proofErr w:type="spellStart"/>
                            <w:r w:rsidRPr="00323345">
                              <w:t>Applications</w:t>
                            </w:r>
                            <w:proofErr w:type="spellEnd"/>
                            <w:r w:rsidRPr="00323345">
                              <w:t xml:space="preserve"> in München (heute “</w:t>
                            </w:r>
                            <w:proofErr w:type="spellStart"/>
                            <w:r w:rsidRPr="00323345">
                              <w:t>Mapp</w:t>
                            </w:r>
                            <w:proofErr w:type="spellEnd"/>
                            <w:r w:rsidRPr="00323345">
                              <w:t xml:space="preserve"> </w:t>
                            </w:r>
                          </w:p>
                          <w:p w14:paraId="4649B4A9" w14:textId="70FA95D7" w:rsidR="00D52717" w:rsidRPr="00323345" w:rsidRDefault="00D52717" w:rsidP="00323345">
                            <w:pPr>
                              <w:ind w:firstLine="1985"/>
                            </w:pPr>
                            <w:r w:rsidRPr="00323345">
                              <w:t>Digital”)</w:t>
                            </w:r>
                          </w:p>
                          <w:p w14:paraId="14A490DD" w14:textId="77777777" w:rsidR="00D52717" w:rsidRPr="00323345" w:rsidRDefault="00D52717" w:rsidP="00323345">
                            <w:r w:rsidRPr="00323345">
                              <w:rPr>
                                <w:b/>
                              </w:rPr>
                              <w:t>Tätigkeit</w:t>
                            </w:r>
                            <w:r w:rsidRPr="00323345">
                              <w:rPr>
                                <w:b/>
                              </w:rPr>
                              <w:tab/>
                              <w:t xml:space="preserve">          </w:t>
                            </w:r>
                            <w:r w:rsidRPr="00323345">
                              <w:t xml:space="preserve">Senior </w:t>
                            </w:r>
                            <w:proofErr w:type="spellStart"/>
                            <w:r w:rsidRPr="00323345">
                              <w:t>Failure</w:t>
                            </w:r>
                            <w:proofErr w:type="spellEnd"/>
                            <w:r w:rsidRPr="00323345">
                              <w:t xml:space="preserve"> Analystin</w:t>
                            </w:r>
                          </w:p>
                          <w:p w14:paraId="58535F87" w14:textId="118492CA" w:rsidR="00D52717" w:rsidRPr="00323345" w:rsidRDefault="00D52717" w:rsidP="00323345">
                            <w:r w:rsidRPr="00323345">
                              <w:rPr>
                                <w:b/>
                              </w:rPr>
                              <w:t xml:space="preserve">Kurzbeschreibung    </w:t>
                            </w:r>
                            <w:r w:rsidRPr="00323345">
                              <w:t xml:space="preserve">Beratungsunternehmen, Dienstleistung, </w:t>
                            </w:r>
                            <w:proofErr w:type="spellStart"/>
                            <w:r w:rsidRPr="00323345">
                              <w:t>Informations</w:t>
                            </w:r>
                            <w:proofErr w:type="spellEnd"/>
                            <w:r w:rsidRPr="00323345">
                              <w:t xml:space="preserve"> </w:t>
                            </w:r>
                          </w:p>
                          <w:p w14:paraId="6AA7CF87" w14:textId="77777777" w:rsidR="00D52717" w:rsidRPr="00323345" w:rsidRDefault="00D52717" w:rsidP="00323345">
                            <w:pPr>
                              <w:ind w:firstLine="1985"/>
                              <w:rPr>
                                <w:b/>
                                <w:lang w:val="en-US"/>
                              </w:rPr>
                            </w:pPr>
                            <w:proofErr w:type="spellStart"/>
                            <w:r w:rsidRPr="00323345">
                              <w:rPr>
                                <w:lang w:val="en-US"/>
                              </w:rPr>
                              <w:t>Technologie</w:t>
                            </w:r>
                            <w:proofErr w:type="spellEnd"/>
                          </w:p>
                          <w:p w14:paraId="26001392" w14:textId="77777777" w:rsidR="00D52717" w:rsidRDefault="00D52717" w:rsidP="00323345">
                            <w:pPr>
                              <w:rPr>
                                <w:lang w:val="en-US"/>
                              </w:rPr>
                            </w:pPr>
                            <w:proofErr w:type="spellStart"/>
                            <w:r w:rsidRPr="00323345">
                              <w:rPr>
                                <w:b/>
                                <w:lang w:val="en-US"/>
                              </w:rPr>
                              <w:t>Fähigkeiten</w:t>
                            </w:r>
                            <w:proofErr w:type="spellEnd"/>
                            <w:r w:rsidRPr="00323345">
                              <w:rPr>
                                <w:b/>
                                <w:lang w:val="en-US"/>
                              </w:rPr>
                              <w:tab/>
                              <w:t xml:space="preserve">          </w:t>
                            </w:r>
                            <w:proofErr w:type="spellStart"/>
                            <w:r w:rsidRPr="00323345">
                              <w:rPr>
                                <w:lang w:val="en-US"/>
                              </w:rPr>
                              <w:t>Atlassian</w:t>
                            </w:r>
                            <w:proofErr w:type="spellEnd"/>
                            <w:r w:rsidRPr="00323345">
                              <w:rPr>
                                <w:lang w:val="en-US"/>
                              </w:rPr>
                              <w:t xml:space="preserve"> Confluence, </w:t>
                            </w:r>
                            <w:proofErr w:type="spellStart"/>
                            <w:r w:rsidRPr="00323345">
                              <w:rPr>
                                <w:lang w:val="en-US"/>
                              </w:rPr>
                              <w:t>Atlassian</w:t>
                            </w:r>
                            <w:proofErr w:type="spellEnd"/>
                            <w:r w:rsidRPr="00323345">
                              <w:rPr>
                                <w:lang w:val="en-US"/>
                              </w:rPr>
                              <w:t xml:space="preserve"> JIRA, Automation, </w:t>
                            </w:r>
                          </w:p>
                          <w:p w14:paraId="2137071E" w14:textId="77777777" w:rsidR="00D52717" w:rsidRDefault="00D52717" w:rsidP="00323345">
                            <w:pPr>
                              <w:ind w:firstLine="1985"/>
                              <w:rPr>
                                <w:lang w:val="en-US"/>
                              </w:rPr>
                            </w:pPr>
                            <w:r w:rsidRPr="00323345">
                              <w:rPr>
                                <w:lang w:val="en-US"/>
                              </w:rPr>
                              <w:t xml:space="preserve">Bash, C, Cloud Computing, Continuous Delivery, </w:t>
                            </w:r>
                          </w:p>
                          <w:p w14:paraId="6785722C" w14:textId="77777777" w:rsidR="00D52717" w:rsidRDefault="00D52717" w:rsidP="00323345">
                            <w:pPr>
                              <w:ind w:firstLine="1985"/>
                              <w:rPr>
                                <w:lang w:val="en-US"/>
                              </w:rPr>
                            </w:pPr>
                            <w:r w:rsidRPr="00323345">
                              <w:rPr>
                                <w:lang w:val="en-US"/>
                              </w:rPr>
                              <w:t xml:space="preserve">Continuous Integration, DevOps, </w:t>
                            </w:r>
                            <w:proofErr w:type="spellStart"/>
                            <w:r w:rsidRPr="00323345">
                              <w:rPr>
                                <w:lang w:val="en-US"/>
                              </w:rPr>
                              <w:t>DevSecOps</w:t>
                            </w:r>
                            <w:proofErr w:type="spellEnd"/>
                            <w:r w:rsidRPr="00323345">
                              <w:rPr>
                                <w:lang w:val="en-US"/>
                              </w:rPr>
                              <w:t xml:space="preserve">, Docker, </w:t>
                            </w:r>
                          </w:p>
                          <w:p w14:paraId="3ABD781D" w14:textId="77777777" w:rsidR="00D52717" w:rsidRDefault="00D52717" w:rsidP="00323345">
                            <w:pPr>
                              <w:ind w:firstLine="1985"/>
                              <w:rPr>
                                <w:lang w:val="en-US"/>
                              </w:rPr>
                            </w:pPr>
                            <w:proofErr w:type="spellStart"/>
                            <w:r w:rsidRPr="00323345">
                              <w:rPr>
                                <w:lang w:val="en-US"/>
                              </w:rPr>
                              <w:t>Elasticsearch</w:t>
                            </w:r>
                            <w:proofErr w:type="spellEnd"/>
                            <w:r w:rsidRPr="00323345">
                              <w:rPr>
                                <w:lang w:val="en-US"/>
                              </w:rPr>
                              <w:t xml:space="preserve">, Ethernet, IaaS (Infrastructure as a </w:t>
                            </w:r>
                          </w:p>
                          <w:p w14:paraId="70E15F04" w14:textId="77777777" w:rsidR="00D52717" w:rsidRPr="00416418" w:rsidRDefault="00D52717" w:rsidP="00323345">
                            <w:pPr>
                              <w:ind w:firstLine="1985"/>
                              <w:rPr>
                                <w:lang w:val="en-US"/>
                              </w:rPr>
                            </w:pPr>
                            <w:r w:rsidRPr="00323345">
                              <w:rPr>
                                <w:lang w:val="en-US"/>
                              </w:rPr>
                              <w:t xml:space="preserve">Service), Internet, </w:t>
                            </w:r>
                            <w:r w:rsidRPr="00416418">
                              <w:rPr>
                                <w:lang w:val="en-US"/>
                              </w:rPr>
                              <w:t xml:space="preserve">Intranet, Jenkins, </w:t>
                            </w:r>
                            <w:proofErr w:type="spellStart"/>
                            <w:r w:rsidRPr="00416418">
                              <w:rPr>
                                <w:lang w:val="en-US"/>
                              </w:rPr>
                              <w:t>Kibana</w:t>
                            </w:r>
                            <w:proofErr w:type="spellEnd"/>
                            <w:r w:rsidRPr="00416418">
                              <w:rPr>
                                <w:lang w:val="en-US"/>
                              </w:rPr>
                              <w:t>, Linux,</w:t>
                            </w:r>
                          </w:p>
                          <w:p w14:paraId="59F70833" w14:textId="77777777" w:rsidR="00D52717" w:rsidRDefault="00D52717" w:rsidP="00323345">
                            <w:pPr>
                              <w:ind w:firstLine="1985"/>
                              <w:rPr>
                                <w:lang w:val="en-US"/>
                              </w:rPr>
                            </w:pPr>
                            <w:proofErr w:type="spellStart"/>
                            <w:r w:rsidRPr="00323345">
                              <w:rPr>
                                <w:lang w:val="en-US"/>
                              </w:rPr>
                              <w:t>Logstash</w:t>
                            </w:r>
                            <w:proofErr w:type="spellEnd"/>
                            <w:r w:rsidRPr="00323345">
                              <w:rPr>
                                <w:lang w:val="en-US"/>
                              </w:rPr>
                              <w:t xml:space="preserve">, octave, Puppet, Python, R, Shell-Scripts, </w:t>
                            </w:r>
                          </w:p>
                          <w:p w14:paraId="7A66A80F" w14:textId="7502732D" w:rsidR="00D52717" w:rsidRPr="00416418" w:rsidRDefault="00D52717" w:rsidP="00323345">
                            <w:pPr>
                              <w:ind w:firstLine="1985"/>
                            </w:pPr>
                            <w:r w:rsidRPr="00416418">
                              <w:t xml:space="preserve">Sicherheit, </w:t>
                            </w:r>
                            <w:proofErr w:type="spellStart"/>
                            <w:r w:rsidRPr="00416418">
                              <w:t>Scrum</w:t>
                            </w:r>
                            <w:proofErr w:type="spellEnd"/>
                          </w:p>
                          <w:p w14:paraId="7A097FB4" w14:textId="77777777" w:rsidR="00D52717" w:rsidRDefault="00D52717" w:rsidP="00323345">
                            <w:r w:rsidRPr="00323345">
                              <w:rPr>
                                <w:b/>
                              </w:rPr>
                              <w:t>Aufgaben</w:t>
                            </w:r>
                            <w:r w:rsidRPr="00323345">
                              <w:tab/>
                              <w:t xml:space="preserve">          </w:t>
                            </w:r>
                            <w:proofErr w:type="spellStart"/>
                            <w:r w:rsidRPr="00323345">
                              <w:t>Teradata</w:t>
                            </w:r>
                            <w:proofErr w:type="spellEnd"/>
                            <w:r w:rsidRPr="00323345">
                              <w:t xml:space="preserve"> </w:t>
                            </w:r>
                            <w:proofErr w:type="spellStart"/>
                            <w:r w:rsidRPr="00323345">
                              <w:t>Applications</w:t>
                            </w:r>
                            <w:proofErr w:type="spellEnd"/>
                            <w:r w:rsidRPr="00323345">
                              <w:t xml:space="preserve"> in München (heute “</w:t>
                            </w:r>
                            <w:proofErr w:type="spellStart"/>
                            <w:r w:rsidRPr="00323345">
                              <w:t>Mapp</w:t>
                            </w:r>
                            <w:proofErr w:type="spellEnd"/>
                            <w:r w:rsidRPr="00323345">
                              <w:t xml:space="preserve"> </w:t>
                            </w:r>
                          </w:p>
                          <w:p w14:paraId="33872D20" w14:textId="77777777" w:rsidR="00D52717" w:rsidRDefault="00D52717" w:rsidP="00323345">
                            <w:pPr>
                              <w:ind w:firstLine="1985"/>
                            </w:pPr>
                            <w:r w:rsidRPr="00323345">
                              <w:t>Digital”)</w:t>
                            </w:r>
                            <w:r>
                              <w:t xml:space="preserve"> </w:t>
                            </w:r>
                            <w:proofErr w:type="spellStart"/>
                            <w:r w:rsidRPr="00323345">
                              <w:t>Teradata</w:t>
                            </w:r>
                            <w:proofErr w:type="spellEnd"/>
                            <w:r w:rsidRPr="00323345">
                              <w:t xml:space="preserve"> Marketing </w:t>
                            </w:r>
                            <w:proofErr w:type="spellStart"/>
                            <w:r w:rsidRPr="00323345">
                              <w:t>Applications</w:t>
                            </w:r>
                            <w:proofErr w:type="spellEnd"/>
                            <w:r w:rsidRPr="00323345">
                              <w:t xml:space="preserve"> bieten eine </w:t>
                            </w:r>
                          </w:p>
                          <w:p w14:paraId="0D22F809" w14:textId="77777777" w:rsidR="00D52717" w:rsidRDefault="00D52717" w:rsidP="00323345">
                            <w:pPr>
                              <w:ind w:firstLine="1985"/>
                            </w:pPr>
                            <w:r w:rsidRPr="00323345">
                              <w:t xml:space="preserve">Plattform </w:t>
                            </w:r>
                            <w:proofErr w:type="spellStart"/>
                            <w:r w:rsidRPr="00323345">
                              <w:t>fü</w:t>
                            </w:r>
                            <w:r w:rsidRPr="00323345">
                              <w:rPr>
                                <w:rFonts w:ascii="Calibri" w:eastAsia="Calibri" w:hAnsi="Calibri" w:cs="Calibri"/>
                              </w:rPr>
                              <w:t>̈</w:t>
                            </w:r>
                            <w:r w:rsidRPr="00323345">
                              <w:t>r</w:t>
                            </w:r>
                            <w:proofErr w:type="spellEnd"/>
                            <w:r w:rsidRPr="00323345">
                              <w:t xml:space="preserve"> Marketingkampagnen, beispielsweise </w:t>
                            </w:r>
                          </w:p>
                          <w:p w14:paraId="559B7C76" w14:textId="4902A677" w:rsidR="00D52717" w:rsidRPr="00323345" w:rsidRDefault="00D52717" w:rsidP="00323345">
                            <w:pPr>
                              <w:ind w:firstLine="1985"/>
                            </w:pPr>
                            <w:r w:rsidRPr="00323345">
                              <w:t xml:space="preserve">Versand von Newslettern </w:t>
                            </w:r>
                          </w:p>
                          <w:p w14:paraId="502AC7A4" w14:textId="77777777" w:rsidR="00D52717" w:rsidRPr="00323345" w:rsidRDefault="00D52717" w:rsidP="00323345">
                            <w:pPr>
                              <w:ind w:firstLine="1985"/>
                            </w:pPr>
                            <w:r w:rsidRPr="00323345">
                              <w:t xml:space="preserve">- Als Mitglied des Root </w:t>
                            </w:r>
                            <w:proofErr w:type="spellStart"/>
                            <w:r w:rsidRPr="00323345">
                              <w:t>Cause</w:t>
                            </w:r>
                            <w:proofErr w:type="spellEnd"/>
                            <w:r w:rsidRPr="00323345">
                              <w:t xml:space="preserve"> Analysis Team </w:t>
                            </w:r>
                          </w:p>
                          <w:p w14:paraId="1439BAAB" w14:textId="77777777" w:rsidR="00D52717" w:rsidRPr="00323345" w:rsidRDefault="00D52717" w:rsidP="00323345">
                            <w:pPr>
                              <w:ind w:firstLine="1985"/>
                            </w:pPr>
                            <w:r w:rsidRPr="00323345">
                              <w:t xml:space="preserve">  stellte ich einen Service zur Logfileanalyse bereit </w:t>
                            </w:r>
                          </w:p>
                          <w:p w14:paraId="05B8F6C8" w14:textId="77777777" w:rsidR="00D52717" w:rsidRDefault="00D52717" w:rsidP="00323345">
                            <w:pPr>
                              <w:ind w:firstLine="1985"/>
                            </w:pPr>
                            <w:r w:rsidRPr="00323345">
                              <w:t xml:space="preserve">- Technisch setzten wir den </w:t>
                            </w:r>
                            <w:proofErr w:type="spellStart"/>
                            <w:r w:rsidRPr="00323345">
                              <w:t>Elastic</w:t>
                            </w:r>
                            <w:proofErr w:type="spellEnd"/>
                            <w:r w:rsidRPr="00323345">
                              <w:t xml:space="preserve"> Stack ein </w:t>
                            </w:r>
                          </w:p>
                          <w:p w14:paraId="05BAEEAB" w14:textId="623CCB30" w:rsidR="00D52717" w:rsidRPr="00323345" w:rsidRDefault="00D52717" w:rsidP="00323345">
                            <w:pPr>
                              <w:ind w:firstLine="1985"/>
                            </w:pPr>
                            <w:r>
                              <w:t xml:space="preserve">  </w:t>
                            </w:r>
                            <w:r w:rsidRPr="00323345">
                              <w:t>(</w:t>
                            </w:r>
                            <w:proofErr w:type="spellStart"/>
                            <w:r w:rsidRPr="00323345">
                              <w:t>Logstash</w:t>
                            </w:r>
                            <w:proofErr w:type="spellEnd"/>
                            <w:r w:rsidRPr="00323345">
                              <w:t xml:space="preserve">, </w:t>
                            </w:r>
                          </w:p>
                          <w:p w14:paraId="6F62C09A" w14:textId="77777777" w:rsidR="00D52717" w:rsidRPr="00323345" w:rsidRDefault="00D52717" w:rsidP="00323345">
                            <w:pPr>
                              <w:ind w:firstLine="1985"/>
                            </w:pPr>
                            <w:r w:rsidRPr="00323345">
                              <w:t xml:space="preserve">  </w:t>
                            </w:r>
                            <w:proofErr w:type="spellStart"/>
                            <w:r w:rsidRPr="00323345">
                              <w:t>Elasticsearch</w:t>
                            </w:r>
                            <w:proofErr w:type="spellEnd"/>
                            <w:r w:rsidRPr="00323345">
                              <w:t xml:space="preserve"> und </w:t>
                            </w:r>
                            <w:proofErr w:type="spellStart"/>
                            <w:r w:rsidRPr="00323345">
                              <w:t>Kibana</w:t>
                            </w:r>
                            <w:proofErr w:type="spellEnd"/>
                            <w:r w:rsidRPr="00323345">
                              <w:t>)</w:t>
                            </w:r>
                          </w:p>
                          <w:p w14:paraId="514BEBEB" w14:textId="77777777" w:rsidR="00D52717" w:rsidRDefault="00D52717" w:rsidP="00323345">
                            <w:pPr>
                              <w:ind w:firstLine="1985"/>
                            </w:pPr>
                            <w:r w:rsidRPr="00323345">
                              <w:t xml:space="preserve">- So konnten Probleme in Echtzeit erkannt und </w:t>
                            </w:r>
                          </w:p>
                          <w:p w14:paraId="3A83D3C6" w14:textId="56258287" w:rsidR="00D52717" w:rsidRPr="00323345" w:rsidRDefault="00D52717" w:rsidP="00323345">
                            <w:pPr>
                              <w:ind w:firstLine="1985"/>
                            </w:pPr>
                            <w:r>
                              <w:t xml:space="preserve">  </w:t>
                            </w:r>
                            <w:r w:rsidRPr="00323345">
                              <w:t xml:space="preserve">analysiert </w:t>
                            </w:r>
                          </w:p>
                          <w:p w14:paraId="6E602845" w14:textId="77777777" w:rsidR="00D52717" w:rsidRPr="00323345" w:rsidRDefault="00D52717" w:rsidP="00323345">
                            <w:pPr>
                              <w:ind w:firstLine="1985"/>
                            </w:pPr>
                            <w:r w:rsidRPr="00323345">
                              <w:t xml:space="preserve">  werden</w:t>
                            </w:r>
                          </w:p>
                          <w:p w14:paraId="780D5207" w14:textId="77777777" w:rsidR="00D52717" w:rsidRDefault="00D52717" w:rsidP="00323345">
                            <w:pPr>
                              <w:ind w:firstLine="1985"/>
                            </w:pPr>
                            <w:r w:rsidRPr="00323345">
                              <w:t xml:space="preserve">- Zu den Nutzern geh </w:t>
                            </w:r>
                            <w:r w:rsidRPr="00323345">
                              <w:rPr>
                                <w:rFonts w:ascii="Calibri" w:eastAsia="Calibri" w:hAnsi="Calibri" w:cs="Calibri"/>
                              </w:rPr>
                              <w:t>̈</w:t>
                            </w:r>
                            <w:r w:rsidRPr="00323345">
                              <w:t xml:space="preserve">orten Customer Care, </w:t>
                            </w:r>
                          </w:p>
                          <w:p w14:paraId="79F5DAFF" w14:textId="47AFB5BA" w:rsidR="00D52717" w:rsidRPr="00323345" w:rsidRDefault="00D52717" w:rsidP="00323345">
                            <w:pPr>
                              <w:ind w:firstLine="1985"/>
                            </w:pPr>
                            <w:r>
                              <w:t xml:space="preserve">  </w:t>
                            </w:r>
                            <w:r w:rsidRPr="00323345">
                              <w:t xml:space="preserve">Entwicklung, </w:t>
                            </w:r>
                          </w:p>
                          <w:p w14:paraId="67DF5342" w14:textId="77777777" w:rsidR="00D52717" w:rsidRPr="00323345" w:rsidRDefault="00D52717" w:rsidP="00323345">
                            <w:pPr>
                              <w:ind w:firstLine="1985"/>
                            </w:pPr>
                            <w:r w:rsidRPr="00323345">
                              <w:t xml:space="preserve">  Produktmanager und externe Kunden</w:t>
                            </w:r>
                          </w:p>
                          <w:p w14:paraId="7D89F718" w14:textId="77777777" w:rsidR="00D52717" w:rsidRPr="00323345" w:rsidRDefault="00D52717" w:rsidP="00323345">
                            <w:pPr>
                              <w:ind w:firstLine="1985"/>
                            </w:pPr>
                            <w:r w:rsidRPr="00323345">
                              <w:t>- Meine Aufgaben umfassten Installation, Betrieb und</w:t>
                            </w:r>
                          </w:p>
                          <w:p w14:paraId="30D9580B" w14:textId="77777777" w:rsidR="00D52717" w:rsidRPr="00323345" w:rsidRDefault="00D52717" w:rsidP="00323345">
                            <w:pPr>
                              <w:ind w:firstLine="1985"/>
                            </w:pPr>
                            <w:r w:rsidRPr="00323345">
                              <w:t xml:space="preserve">  Weiterentwicklung des Clusters. </w:t>
                            </w:r>
                          </w:p>
                          <w:p w14:paraId="1D136F72" w14:textId="77777777" w:rsidR="00D52717" w:rsidRPr="00323345" w:rsidRDefault="00D52717" w:rsidP="00323345">
                            <w:pPr>
                              <w:ind w:firstLine="1985"/>
                            </w:pPr>
                            <w:r w:rsidRPr="00323345">
                              <w:t xml:space="preserve">- Ich führte Tools ein wie </w:t>
                            </w:r>
                            <w:proofErr w:type="spellStart"/>
                            <w:r w:rsidRPr="00323345">
                              <w:t>Shield</w:t>
                            </w:r>
                            <w:proofErr w:type="spellEnd"/>
                            <w:r w:rsidRPr="00323345">
                              <w:t xml:space="preserve">, das rollenbasierten </w:t>
                            </w:r>
                          </w:p>
                          <w:p w14:paraId="0DA72CE7" w14:textId="77777777" w:rsidR="00D52717" w:rsidRPr="00323345" w:rsidRDefault="00D52717" w:rsidP="00323345">
                            <w:pPr>
                              <w:ind w:firstLine="1985"/>
                            </w:pPr>
                            <w:r w:rsidRPr="00323345">
                              <w:t xml:space="preserve">  Zugang zu den Daten ermöglicht</w:t>
                            </w:r>
                          </w:p>
                          <w:p w14:paraId="61724E24" w14:textId="77777777" w:rsidR="00D52717" w:rsidRPr="00323345" w:rsidRDefault="00D52717" w:rsidP="00323345">
                            <w:pPr>
                              <w:ind w:firstLine="1985"/>
                            </w:pPr>
                            <w:r w:rsidRPr="00323345">
                              <w:t>- Weiterhin entwickelte ich mit den Applikations-</w:t>
                            </w:r>
                          </w:p>
                          <w:p w14:paraId="792CAC11" w14:textId="77777777" w:rsidR="00D52717" w:rsidRPr="00323345" w:rsidRDefault="00D52717" w:rsidP="00323345">
                            <w:pPr>
                              <w:ind w:firstLine="1985"/>
                            </w:pPr>
                            <w:r w:rsidRPr="00323345">
                              <w:t xml:space="preserve">  verantwortlichen Konzepte zur Echtzeitbeobachtung,</w:t>
                            </w:r>
                          </w:p>
                          <w:p w14:paraId="41D20515" w14:textId="77777777" w:rsidR="00D52717" w:rsidRPr="00323345" w:rsidRDefault="00D52717" w:rsidP="00323345">
                            <w:pPr>
                              <w:ind w:firstLine="1985"/>
                            </w:pPr>
                            <w:r w:rsidRPr="00323345">
                              <w:t xml:space="preserve">  und erklärte neuen Nutzern die Möglichkeiten der </w:t>
                            </w:r>
                          </w:p>
                          <w:p w14:paraId="3119C8AD" w14:textId="77777777" w:rsidR="00D52717" w:rsidRPr="00323345" w:rsidRDefault="00D52717" w:rsidP="00323345">
                            <w:pPr>
                              <w:ind w:firstLine="1985"/>
                            </w:pPr>
                            <w:r w:rsidRPr="00323345">
                              <w:t xml:space="preserve">  Tools</w:t>
                            </w:r>
                          </w:p>
                          <w:p w14:paraId="45346AB7" w14:textId="77777777" w:rsidR="00D52717" w:rsidRDefault="00D52717" w:rsidP="00323345">
                            <w:pPr>
                              <w:ind w:firstLine="1985"/>
                            </w:pPr>
                            <w:r w:rsidRPr="00323345">
                              <w:t>- Ich automatisierte mit Puppet und Docker</w:t>
                            </w:r>
                          </w:p>
                          <w:p w14:paraId="7905A0AF" w14:textId="77777777" w:rsidR="00D52717" w:rsidRDefault="00D52717" w:rsidP="007B118E">
                            <w:pPr>
                              <w:rPr>
                                <w:b/>
                              </w:rPr>
                            </w:pPr>
                          </w:p>
                          <w:p w14:paraId="02157CEA" w14:textId="77777777" w:rsidR="00D52717" w:rsidRPr="00E37C43" w:rsidRDefault="00D52717" w:rsidP="007B118E">
                            <w:r w:rsidRPr="00E37C43">
                              <w:rPr>
                                <w:b/>
                              </w:rPr>
                              <w:t>Zeitpunkt</w:t>
                            </w:r>
                            <w:r w:rsidRPr="00F13F61">
                              <w:rPr>
                                <w:b/>
                              </w:rPr>
                              <w:tab/>
                            </w:r>
                            <w:r>
                              <w:rPr>
                                <w:b/>
                              </w:rPr>
                              <w:t xml:space="preserve">          </w:t>
                            </w:r>
                            <w:r w:rsidRPr="004E0D53">
                              <w:t>10/2014 - 3/2015</w:t>
                            </w:r>
                          </w:p>
                          <w:p w14:paraId="0D65DF2C" w14:textId="77777777" w:rsidR="00D52717" w:rsidRDefault="00D52717" w:rsidP="007B118E">
                            <w:r w:rsidRPr="00F13F61">
                              <w:rPr>
                                <w:b/>
                              </w:rPr>
                              <w:t>Firma/ORT</w:t>
                            </w:r>
                            <w:r w:rsidRPr="00F13F61">
                              <w:rPr>
                                <w:b/>
                              </w:rPr>
                              <w:tab/>
                            </w:r>
                            <w:r>
                              <w:rPr>
                                <w:b/>
                              </w:rPr>
                              <w:t xml:space="preserve">          </w:t>
                            </w:r>
                            <w:proofErr w:type="spellStart"/>
                            <w:r w:rsidRPr="004E0D53">
                              <w:t>Clueda</w:t>
                            </w:r>
                            <w:proofErr w:type="spellEnd"/>
                            <w:r w:rsidRPr="004E0D53">
                              <w:t xml:space="preserve"> AG in München</w:t>
                            </w:r>
                          </w:p>
                          <w:p w14:paraId="182F5D60" w14:textId="77777777" w:rsidR="00D52717" w:rsidRDefault="00D52717" w:rsidP="007B118E">
                            <w:r w:rsidRPr="00BB5999">
                              <w:rPr>
                                <w:b/>
                              </w:rPr>
                              <w:t>Tätigkeit</w:t>
                            </w:r>
                            <w:r w:rsidRPr="00BB5999">
                              <w:rPr>
                                <w:b/>
                              </w:rPr>
                              <w:tab/>
                              <w:t xml:space="preserve">          </w:t>
                            </w:r>
                            <w:r w:rsidRPr="004E0D53">
                              <w:t xml:space="preserve">Senior Big Data </w:t>
                            </w:r>
                            <w:proofErr w:type="spellStart"/>
                            <w:r w:rsidRPr="004E0D53">
                              <w:t>Scientistin</w:t>
                            </w:r>
                            <w:proofErr w:type="spellEnd"/>
                          </w:p>
                          <w:p w14:paraId="6C1DF3CE" w14:textId="77777777" w:rsidR="00D52717" w:rsidRDefault="00D52717" w:rsidP="007B118E">
                            <w:r w:rsidRPr="00FD7B53">
                              <w:rPr>
                                <w:b/>
                              </w:rPr>
                              <w:t xml:space="preserve">Kurzbeschreibung    </w:t>
                            </w:r>
                            <w:proofErr w:type="spellStart"/>
                            <w:r w:rsidRPr="004E0D53">
                              <w:t>Informations</w:t>
                            </w:r>
                            <w:proofErr w:type="spellEnd"/>
                            <w:r w:rsidRPr="004E0D53">
                              <w:t xml:space="preserve"> Technologie</w:t>
                            </w:r>
                          </w:p>
                          <w:p w14:paraId="541F0E0F" w14:textId="77777777" w:rsidR="00D52717" w:rsidRDefault="00D52717" w:rsidP="007B118E">
                            <w:pPr>
                              <w:rPr>
                                <w:lang w:val="en-US"/>
                              </w:rPr>
                            </w:pPr>
                            <w:proofErr w:type="spellStart"/>
                            <w:r w:rsidRPr="00B109C7">
                              <w:rPr>
                                <w:b/>
                                <w:lang w:val="en-US"/>
                              </w:rPr>
                              <w:t>Fähigkeiten</w:t>
                            </w:r>
                            <w:proofErr w:type="spellEnd"/>
                            <w:r w:rsidRPr="00B109C7">
                              <w:rPr>
                                <w:b/>
                                <w:lang w:val="en-US"/>
                              </w:rPr>
                              <w:tab/>
                              <w:t xml:space="preserve">          </w:t>
                            </w:r>
                            <w:r w:rsidRPr="005F3620">
                              <w:rPr>
                                <w:lang w:val="en-US"/>
                              </w:rPr>
                              <w:t xml:space="preserve">Apache, </w:t>
                            </w:r>
                            <w:proofErr w:type="spellStart"/>
                            <w:r w:rsidRPr="005F3620">
                              <w:rPr>
                                <w:lang w:val="en-US"/>
                              </w:rPr>
                              <w:t>Atlassian</w:t>
                            </w:r>
                            <w:proofErr w:type="spellEnd"/>
                            <w:r w:rsidRPr="005F3620">
                              <w:rPr>
                                <w:lang w:val="en-US"/>
                              </w:rPr>
                              <w:t xml:space="preserve"> Confluence, </w:t>
                            </w:r>
                            <w:proofErr w:type="spellStart"/>
                            <w:r w:rsidRPr="005F3620">
                              <w:rPr>
                                <w:lang w:val="en-US"/>
                              </w:rPr>
                              <w:t>Atlassian</w:t>
                            </w:r>
                            <w:proofErr w:type="spellEnd"/>
                            <w:r w:rsidRPr="005F3620">
                              <w:rPr>
                                <w:lang w:val="en-US"/>
                              </w:rPr>
                              <w:t xml:space="preserve"> JIRA, </w:t>
                            </w:r>
                          </w:p>
                          <w:p w14:paraId="466B48C4" w14:textId="77777777" w:rsidR="00D52717" w:rsidRDefault="00D52717" w:rsidP="007B118E">
                            <w:pPr>
                              <w:ind w:firstLine="1985"/>
                              <w:rPr>
                                <w:lang w:val="en-US"/>
                              </w:rPr>
                            </w:pPr>
                            <w:r w:rsidRPr="005F3620">
                              <w:rPr>
                                <w:lang w:val="en-US"/>
                              </w:rPr>
                              <w:t xml:space="preserve">Automation, Bash, Cloud Computing, DevOps, </w:t>
                            </w:r>
                          </w:p>
                          <w:p w14:paraId="1CD34F96" w14:textId="77777777" w:rsidR="00D52717" w:rsidRDefault="00D52717" w:rsidP="007B118E">
                            <w:pPr>
                              <w:ind w:firstLine="1985"/>
                              <w:rPr>
                                <w:lang w:val="en-US"/>
                              </w:rPr>
                            </w:pPr>
                            <w:proofErr w:type="spellStart"/>
                            <w:r w:rsidRPr="005F3620">
                              <w:rPr>
                                <w:lang w:val="en-US"/>
                              </w:rPr>
                              <w:t>DevSecOps</w:t>
                            </w:r>
                            <w:proofErr w:type="spellEnd"/>
                            <w:r w:rsidRPr="005F3620">
                              <w:rPr>
                                <w:lang w:val="en-US"/>
                              </w:rPr>
                              <w:t xml:space="preserve">, IaaS (Infrastructure as a Service), Linux, </w:t>
                            </w:r>
                          </w:p>
                          <w:p w14:paraId="71A0F2CC" w14:textId="77777777" w:rsidR="00D52717" w:rsidRDefault="00D52717" w:rsidP="007B118E">
                            <w:pPr>
                              <w:ind w:firstLine="1985"/>
                            </w:pPr>
                            <w:r w:rsidRPr="002E3A51">
                              <w:t>semantische Textanalyse, Shell-Scripts, Sicherheit</w:t>
                            </w:r>
                          </w:p>
                          <w:p w14:paraId="468F7CFC" w14:textId="77777777" w:rsidR="00D52717" w:rsidRDefault="00D52717" w:rsidP="007B118E">
                            <w:r w:rsidRPr="002E3A51">
                              <w:rPr>
                                <w:b/>
                              </w:rPr>
                              <w:t>Aufgaben</w:t>
                            </w:r>
                            <w:r w:rsidRPr="002E3A51">
                              <w:tab/>
                              <w:t xml:space="preserve">          </w:t>
                            </w:r>
                            <w:proofErr w:type="spellStart"/>
                            <w:r>
                              <w:t>Clueda</w:t>
                            </w:r>
                            <w:proofErr w:type="spellEnd"/>
                            <w:r>
                              <w:t xml:space="preserve"> AG in München</w:t>
                            </w:r>
                          </w:p>
                          <w:p w14:paraId="4DF11426" w14:textId="77777777" w:rsidR="00D52717" w:rsidRDefault="00D52717" w:rsidP="007B118E">
                            <w:pPr>
                              <w:ind w:firstLine="1985"/>
                            </w:pPr>
                            <w:proofErr w:type="spellStart"/>
                            <w:r>
                              <w:t>Clueda</w:t>
                            </w:r>
                            <w:proofErr w:type="spellEnd"/>
                            <w:r>
                              <w:t xml:space="preserve"> war ein Startup, das in Echtzeit große </w:t>
                            </w:r>
                          </w:p>
                          <w:p w14:paraId="09BAB993" w14:textId="349EE1A1" w:rsidR="00D52717" w:rsidRDefault="00D52717" w:rsidP="007B118E">
                            <w:pPr>
                              <w:ind w:firstLine="1985"/>
                            </w:pPr>
                            <w:r>
                              <w:t xml:space="preserve">Volumen </w:t>
                            </w:r>
                          </w:p>
                          <w:p w14:paraId="5B6DF0B3" w14:textId="77777777" w:rsidR="00D52717" w:rsidRDefault="00D52717" w:rsidP="007B118E">
                            <w:pPr>
                              <w:ind w:firstLine="1985"/>
                            </w:pPr>
                            <w:r>
                              <w:t xml:space="preserve">von Textdaten verdichtet darstellte, inklusive Natural </w:t>
                            </w:r>
                          </w:p>
                          <w:p w14:paraId="23B7FAFD" w14:textId="77777777" w:rsidR="00D52717" w:rsidRDefault="00D52717" w:rsidP="007B118E">
                            <w:pPr>
                              <w:ind w:firstLine="1985"/>
                            </w:pPr>
                            <w:r>
                              <w:t>Language Processing</w:t>
                            </w:r>
                          </w:p>
                          <w:p w14:paraId="4E429F93" w14:textId="77777777" w:rsidR="00D52717" w:rsidRDefault="00D52717" w:rsidP="007B118E">
                            <w:pPr>
                              <w:ind w:firstLine="1985"/>
                            </w:pPr>
                            <w:r>
                              <w:t>- Automatisierung der Installation und Konfiguration</w:t>
                            </w:r>
                          </w:p>
                          <w:p w14:paraId="69752539" w14:textId="4B6AA898" w:rsidR="00D52717" w:rsidRDefault="00D52717" w:rsidP="007B118E">
                            <w:pPr>
                              <w:ind w:firstLine="1985"/>
                            </w:pPr>
                            <w:r>
                              <w:t xml:space="preserve">  der Applikationscluster (Puppet)</w:t>
                            </w:r>
                          </w:p>
                          <w:p w14:paraId="4E21ED73" w14:textId="77777777" w:rsidR="00D52717" w:rsidRDefault="00D52717" w:rsidP="007B118E">
                            <w:pPr>
                              <w:ind w:firstLine="1985"/>
                            </w:pPr>
                            <w:r>
                              <w:t xml:space="preserve">- Evaluation von </w:t>
                            </w:r>
                            <w:proofErr w:type="spellStart"/>
                            <w:r>
                              <w:t>Graphendatenbanken</w:t>
                            </w:r>
                            <w:proofErr w:type="spellEnd"/>
                            <w:r>
                              <w:t xml:space="preserve"> (Neo4j)</w:t>
                            </w:r>
                          </w:p>
                          <w:p w14:paraId="55D2A0F7" w14:textId="77777777" w:rsidR="00D52717" w:rsidRDefault="00D52717" w:rsidP="007B118E">
                            <w:pPr>
                              <w:ind w:firstLine="1985"/>
                            </w:pPr>
                            <w:r>
                              <w:t xml:space="preserve">- Optimierung die Datensysteme </w:t>
                            </w:r>
                            <w:proofErr w:type="spellStart"/>
                            <w:r>
                              <w:t>Elasticsearch</w:t>
                            </w:r>
                            <w:proofErr w:type="spellEnd"/>
                            <w:r>
                              <w:t xml:space="preserve">, </w:t>
                            </w:r>
                          </w:p>
                          <w:p w14:paraId="223F86EB" w14:textId="12CBAA08" w:rsidR="00D52717" w:rsidRDefault="00D52717" w:rsidP="007B118E">
                            <w:pPr>
                              <w:ind w:firstLine="1985"/>
                            </w:pPr>
                            <w:r>
                              <w:t xml:space="preserve">  MySQL, </w:t>
                            </w:r>
                            <w:proofErr w:type="spellStart"/>
                            <w:r>
                              <w:t>Redis</w:t>
                            </w:r>
                            <w:proofErr w:type="spellEnd"/>
                            <w:r>
                              <w:t xml:space="preserve"> </w:t>
                            </w:r>
                            <w:proofErr w:type="spellStart"/>
                            <w:r>
                              <w:t>and</w:t>
                            </w:r>
                            <w:proofErr w:type="spellEnd"/>
                            <w:r>
                              <w:t xml:space="preserve"> </w:t>
                            </w:r>
                            <w:proofErr w:type="spellStart"/>
                            <w:r>
                              <w:t>RabbitMQ</w:t>
                            </w:r>
                            <w:proofErr w:type="spellEnd"/>
                          </w:p>
                          <w:p w14:paraId="7A27B804" w14:textId="77777777" w:rsidR="00D52717" w:rsidRDefault="00D52717" w:rsidP="007B118E">
                            <w:pPr>
                              <w:ind w:firstLine="1985"/>
                            </w:pPr>
                            <w:r>
                              <w:t>- Support des Hauptkunden</w:t>
                            </w:r>
                          </w:p>
                          <w:p w14:paraId="0646FBA4" w14:textId="77777777" w:rsidR="00D52717" w:rsidRDefault="00D52717" w:rsidP="007B118E">
                            <w:pPr>
                              <w:ind w:firstLine="1985"/>
                            </w:pPr>
                          </w:p>
                          <w:p w14:paraId="6C307A06" w14:textId="77777777" w:rsidR="00D52717" w:rsidRDefault="00D52717" w:rsidP="007B118E">
                            <w:pPr>
                              <w:ind w:firstLine="1985"/>
                            </w:pPr>
                          </w:p>
                          <w:p w14:paraId="5512A50D" w14:textId="77777777" w:rsidR="00D52717" w:rsidRDefault="00D52717" w:rsidP="00EC11DA">
                            <w:pPr>
                              <w:rPr>
                                <w:b/>
                              </w:rPr>
                            </w:pPr>
                          </w:p>
                          <w:p w14:paraId="1AC621E8" w14:textId="77777777" w:rsidR="00D52717" w:rsidRPr="00E37C43" w:rsidRDefault="00D52717" w:rsidP="00EC11DA">
                            <w:r w:rsidRPr="00E37C43">
                              <w:rPr>
                                <w:b/>
                              </w:rPr>
                              <w:t>Zeitpunkt</w:t>
                            </w:r>
                            <w:r w:rsidRPr="00F13F61">
                              <w:rPr>
                                <w:b/>
                              </w:rPr>
                              <w:tab/>
                            </w:r>
                            <w:r>
                              <w:rPr>
                                <w:b/>
                              </w:rPr>
                              <w:t xml:space="preserve">          </w:t>
                            </w:r>
                            <w:r w:rsidRPr="002D2658">
                              <w:t>2/2008 - 9/2014</w:t>
                            </w:r>
                          </w:p>
                          <w:p w14:paraId="3E0F8026" w14:textId="77777777" w:rsidR="00D52717" w:rsidRDefault="00D52717" w:rsidP="00EC11DA">
                            <w:r w:rsidRPr="00F13F61">
                              <w:rPr>
                                <w:b/>
                              </w:rPr>
                              <w:t>Firma/ORT</w:t>
                            </w:r>
                            <w:r w:rsidRPr="00F13F61">
                              <w:rPr>
                                <w:b/>
                              </w:rPr>
                              <w:tab/>
                            </w:r>
                            <w:r>
                              <w:rPr>
                                <w:b/>
                              </w:rPr>
                              <w:t xml:space="preserve">          </w:t>
                            </w:r>
                            <w:r w:rsidRPr="002D2658">
                              <w:t>AutoScout24 in München</w:t>
                            </w:r>
                          </w:p>
                          <w:p w14:paraId="73B3F47D" w14:textId="77777777" w:rsidR="00D52717" w:rsidRDefault="00D52717" w:rsidP="00EC11DA">
                            <w:r w:rsidRPr="00BB5999">
                              <w:rPr>
                                <w:b/>
                              </w:rPr>
                              <w:t>Tätigkeit</w:t>
                            </w:r>
                            <w:r w:rsidRPr="00BB5999">
                              <w:rPr>
                                <w:b/>
                              </w:rPr>
                              <w:tab/>
                              <w:t xml:space="preserve">          </w:t>
                            </w:r>
                            <w:r w:rsidRPr="002D2658">
                              <w:t xml:space="preserve">Senior System- und </w:t>
                            </w:r>
                            <w:proofErr w:type="spellStart"/>
                            <w:r w:rsidRPr="002D2658">
                              <w:t>Databank</w:t>
                            </w:r>
                            <w:proofErr w:type="spellEnd"/>
                            <w:r w:rsidRPr="002D2658">
                              <w:t xml:space="preserve"> Administratorin, Senior </w:t>
                            </w:r>
                          </w:p>
                          <w:p w14:paraId="59B75293" w14:textId="77777777" w:rsidR="00D52717" w:rsidRDefault="00D52717" w:rsidP="00EC11DA">
                            <w:pPr>
                              <w:ind w:firstLine="1985"/>
                            </w:pPr>
                            <w:r w:rsidRPr="002D2658">
                              <w:t>Datenanalystin</w:t>
                            </w:r>
                          </w:p>
                          <w:p w14:paraId="68E7B248" w14:textId="77777777" w:rsidR="00D52717" w:rsidRDefault="00D52717" w:rsidP="00EC11DA">
                            <w:r w:rsidRPr="00FD7B53">
                              <w:rPr>
                                <w:b/>
                              </w:rPr>
                              <w:t xml:space="preserve">Kurzbeschreibung    </w:t>
                            </w:r>
                            <w:r w:rsidRPr="002D2658">
                              <w:t xml:space="preserve">Dienstleistung, </w:t>
                            </w:r>
                            <w:proofErr w:type="spellStart"/>
                            <w:r w:rsidRPr="002D2658">
                              <w:t>Informations</w:t>
                            </w:r>
                            <w:proofErr w:type="spellEnd"/>
                            <w:r w:rsidRPr="002D2658">
                              <w:t xml:space="preserve"> Technologie</w:t>
                            </w:r>
                          </w:p>
                          <w:p w14:paraId="4FCE45FD" w14:textId="77777777" w:rsidR="00D52717" w:rsidRDefault="00D52717" w:rsidP="00EC11DA">
                            <w:r w:rsidRPr="00EC11DA">
                              <w:rPr>
                                <w:b/>
                              </w:rPr>
                              <w:t>Fähigkeiten</w:t>
                            </w:r>
                            <w:r w:rsidRPr="00EC11DA">
                              <w:rPr>
                                <w:b/>
                              </w:rPr>
                              <w:tab/>
                              <w:t xml:space="preserve">          </w:t>
                            </w:r>
                            <w:proofErr w:type="spellStart"/>
                            <w:r w:rsidRPr="00EC11DA">
                              <w:t>Atlassian</w:t>
                            </w:r>
                            <w:proofErr w:type="spellEnd"/>
                            <w:r w:rsidRPr="00EC11DA">
                              <w:t xml:space="preserve"> </w:t>
                            </w:r>
                            <w:proofErr w:type="spellStart"/>
                            <w:r w:rsidRPr="00EC11DA">
                              <w:t>Confluence</w:t>
                            </w:r>
                            <w:proofErr w:type="spellEnd"/>
                            <w:r w:rsidRPr="00EC11DA">
                              <w:t xml:space="preserve">, </w:t>
                            </w:r>
                            <w:proofErr w:type="spellStart"/>
                            <w:r w:rsidRPr="00EC11DA">
                              <w:t>Atlassian</w:t>
                            </w:r>
                            <w:proofErr w:type="spellEnd"/>
                            <w:r w:rsidRPr="00EC11DA">
                              <w:t xml:space="preserve"> JIRA, Automation, </w:t>
                            </w:r>
                          </w:p>
                          <w:p w14:paraId="1BAF6F0B" w14:textId="375FD247" w:rsidR="00D52717" w:rsidRPr="00416418" w:rsidRDefault="00D52717" w:rsidP="00EC11DA">
                            <w:pPr>
                              <w:ind w:firstLine="1985"/>
                              <w:rPr>
                                <w:lang w:val="en-US"/>
                              </w:rPr>
                            </w:pPr>
                            <w:r w:rsidRPr="00416418">
                              <w:rPr>
                                <w:lang w:val="en-US"/>
                              </w:rPr>
                              <w:t xml:space="preserve">Bash, </w:t>
                            </w:r>
                          </w:p>
                          <w:p w14:paraId="3443A847" w14:textId="77777777" w:rsidR="00D52717" w:rsidRDefault="00D52717" w:rsidP="00EC11DA">
                            <w:pPr>
                              <w:ind w:firstLine="1985"/>
                              <w:rPr>
                                <w:lang w:val="en-US"/>
                              </w:rPr>
                            </w:pPr>
                            <w:r w:rsidRPr="002D2658">
                              <w:rPr>
                                <w:lang w:val="en-US"/>
                              </w:rPr>
                              <w:t xml:space="preserve">Cloud Computing, Continuous Delivery, Continuous </w:t>
                            </w:r>
                          </w:p>
                          <w:p w14:paraId="7212BFB0" w14:textId="77777777" w:rsidR="00D52717" w:rsidRDefault="00D52717" w:rsidP="00EC11DA">
                            <w:pPr>
                              <w:ind w:firstLine="1985"/>
                              <w:rPr>
                                <w:lang w:val="en-US"/>
                              </w:rPr>
                            </w:pPr>
                            <w:r w:rsidRPr="002D2658">
                              <w:rPr>
                                <w:lang w:val="en-US"/>
                              </w:rPr>
                              <w:t xml:space="preserve">Integration, DevOps, </w:t>
                            </w:r>
                            <w:proofErr w:type="spellStart"/>
                            <w:r w:rsidRPr="002D2658">
                              <w:rPr>
                                <w:lang w:val="en-US"/>
                              </w:rPr>
                              <w:t>DevSecOps</w:t>
                            </w:r>
                            <w:proofErr w:type="spellEnd"/>
                            <w:r w:rsidRPr="002D2658">
                              <w:rPr>
                                <w:lang w:val="en-US"/>
                              </w:rPr>
                              <w:t xml:space="preserve">, DHCP, Diagnose, </w:t>
                            </w:r>
                          </w:p>
                          <w:p w14:paraId="06A24AD9" w14:textId="77777777" w:rsidR="00D52717" w:rsidRDefault="00D52717" w:rsidP="00EC11DA">
                            <w:pPr>
                              <w:ind w:firstLine="1985"/>
                              <w:rPr>
                                <w:lang w:val="en-US"/>
                              </w:rPr>
                            </w:pPr>
                            <w:r w:rsidRPr="002D2658">
                              <w:rPr>
                                <w:lang w:val="en-US"/>
                              </w:rPr>
                              <w:t>DNS,</w:t>
                            </w:r>
                            <w:r>
                              <w:rPr>
                                <w:lang w:val="en-US"/>
                              </w:rPr>
                              <w:t xml:space="preserve"> </w:t>
                            </w:r>
                            <w:proofErr w:type="spellStart"/>
                            <w:r w:rsidRPr="002D2658">
                              <w:rPr>
                                <w:lang w:val="en-US"/>
                              </w:rPr>
                              <w:t>Endeca</w:t>
                            </w:r>
                            <w:proofErr w:type="spellEnd"/>
                            <w:r w:rsidRPr="002D2658">
                              <w:rPr>
                                <w:lang w:val="en-US"/>
                              </w:rPr>
                              <w:t xml:space="preserve">, Ethernet, </w:t>
                            </w:r>
                            <w:proofErr w:type="spellStart"/>
                            <w:r w:rsidRPr="002D2658">
                              <w:rPr>
                                <w:lang w:val="en-US"/>
                              </w:rPr>
                              <w:t>Git</w:t>
                            </w:r>
                            <w:proofErr w:type="spellEnd"/>
                            <w:r w:rsidRPr="002D2658">
                              <w:rPr>
                                <w:lang w:val="en-US"/>
                              </w:rPr>
                              <w:t xml:space="preserve">, HP, HP Server, IBM, IBM </w:t>
                            </w:r>
                          </w:p>
                          <w:p w14:paraId="4BA402B5" w14:textId="77777777" w:rsidR="00D52717" w:rsidRDefault="00D52717" w:rsidP="00EC11DA">
                            <w:pPr>
                              <w:ind w:firstLine="1985"/>
                              <w:rPr>
                                <w:lang w:val="en-US"/>
                              </w:rPr>
                            </w:pPr>
                            <w:r>
                              <w:rPr>
                                <w:lang w:val="en-US"/>
                              </w:rPr>
                              <w:t xml:space="preserve">Server, </w:t>
                            </w:r>
                            <w:r w:rsidRPr="002D2658">
                              <w:rPr>
                                <w:lang w:val="en-US"/>
                              </w:rPr>
                              <w:t xml:space="preserve">Internet, Intranet, ISO/OSI, Linux, MS-Internet </w:t>
                            </w:r>
                          </w:p>
                          <w:p w14:paraId="2B1B71AA" w14:textId="77777777" w:rsidR="00D52717" w:rsidRDefault="00D52717" w:rsidP="00EC11DA">
                            <w:pPr>
                              <w:ind w:firstLine="1985"/>
                              <w:rPr>
                                <w:lang w:val="en-US"/>
                              </w:rPr>
                            </w:pPr>
                            <w:r w:rsidRPr="002D2658">
                              <w:rPr>
                                <w:lang w:val="en-US"/>
                              </w:rPr>
                              <w:t>Information</w:t>
                            </w:r>
                            <w:r>
                              <w:rPr>
                                <w:lang w:val="en-US"/>
                              </w:rPr>
                              <w:t xml:space="preserve"> </w:t>
                            </w:r>
                            <w:r w:rsidRPr="002D2658">
                              <w:rPr>
                                <w:lang w:val="en-US"/>
                              </w:rPr>
                              <w:t xml:space="preserve">Server, </w:t>
                            </w:r>
                            <w:proofErr w:type="spellStart"/>
                            <w:r w:rsidRPr="002D2658">
                              <w:rPr>
                                <w:lang w:val="en-US"/>
                              </w:rPr>
                              <w:t>mySQL</w:t>
                            </w:r>
                            <w:proofErr w:type="spellEnd"/>
                            <w:r w:rsidRPr="002D2658">
                              <w:rPr>
                                <w:lang w:val="en-US"/>
                              </w:rPr>
                              <w:t xml:space="preserve">, Oracle DB, PL/1, PRTG </w:t>
                            </w:r>
                          </w:p>
                          <w:p w14:paraId="1316144D" w14:textId="77777777" w:rsidR="00D52717" w:rsidRDefault="00D52717" w:rsidP="00EC11DA">
                            <w:pPr>
                              <w:ind w:firstLine="1985"/>
                              <w:rPr>
                                <w:lang w:val="en-US"/>
                              </w:rPr>
                            </w:pPr>
                            <w:r w:rsidRPr="002D2658">
                              <w:rPr>
                                <w:lang w:val="en-US"/>
                              </w:rPr>
                              <w:t>Monitoring, Puppet, Scrum, Shel</w:t>
                            </w:r>
                            <w:r>
                              <w:rPr>
                                <w:lang w:val="en-US"/>
                              </w:rPr>
                              <w:t xml:space="preserve">l-Scripts, Sun Solaris, </w:t>
                            </w:r>
                          </w:p>
                          <w:p w14:paraId="28D08023" w14:textId="77777777" w:rsidR="00D52717" w:rsidRDefault="00D52717" w:rsidP="00EC11DA">
                            <w:pPr>
                              <w:ind w:firstLine="1985"/>
                              <w:rPr>
                                <w:lang w:val="en-US"/>
                              </w:rPr>
                            </w:pPr>
                            <w:r>
                              <w:rPr>
                                <w:lang w:val="en-US"/>
                              </w:rPr>
                              <w:t xml:space="preserve">TCP/IP, </w:t>
                            </w:r>
                            <w:proofErr w:type="spellStart"/>
                            <w:r w:rsidRPr="00EC11DA">
                              <w:rPr>
                                <w:lang w:val="en-US"/>
                              </w:rPr>
                              <w:t>Teamcity</w:t>
                            </w:r>
                            <w:proofErr w:type="spellEnd"/>
                            <w:r w:rsidRPr="00EC11DA">
                              <w:rPr>
                                <w:lang w:val="en-US"/>
                              </w:rPr>
                              <w:t xml:space="preserve">, VMware ESX, Infrastructure as a </w:t>
                            </w:r>
                          </w:p>
                          <w:p w14:paraId="5CE42769" w14:textId="61D09867" w:rsidR="00D52717" w:rsidRPr="00416418" w:rsidRDefault="00D52717" w:rsidP="00EC11DA">
                            <w:pPr>
                              <w:ind w:firstLine="1985"/>
                            </w:pPr>
                            <w:r w:rsidRPr="00416418">
                              <w:t>Service (</w:t>
                            </w:r>
                            <w:proofErr w:type="spellStart"/>
                            <w:r w:rsidRPr="00416418">
                              <w:t>IaaS</w:t>
                            </w:r>
                            <w:proofErr w:type="spellEnd"/>
                            <w:r w:rsidRPr="00416418">
                              <w:t>)</w:t>
                            </w:r>
                          </w:p>
                          <w:p w14:paraId="37C8D6A3" w14:textId="77777777" w:rsidR="00D52717" w:rsidRDefault="00D52717" w:rsidP="00EC11DA">
                            <w:r w:rsidRPr="002D2658">
                              <w:rPr>
                                <w:b/>
                              </w:rPr>
                              <w:t>Aufgaben</w:t>
                            </w:r>
                            <w:r w:rsidRPr="002D2658">
                              <w:tab/>
                              <w:t xml:space="preserve">        </w:t>
                            </w:r>
                            <w:r>
                              <w:t xml:space="preserve">  AutoScout24 in München</w:t>
                            </w:r>
                          </w:p>
                          <w:p w14:paraId="1A739185" w14:textId="77777777" w:rsidR="00D52717" w:rsidRDefault="00D52717" w:rsidP="00EC11DA">
                            <w:pPr>
                              <w:ind w:firstLine="1985"/>
                            </w:pPr>
                            <w:r>
                              <w:t xml:space="preserve">Autoscout24 ist der führende Online-Automarkt </w:t>
                            </w:r>
                          </w:p>
                          <w:p w14:paraId="2EDF0FD8" w14:textId="5EA25695" w:rsidR="00D52717" w:rsidRDefault="00D52717" w:rsidP="00EC11DA">
                            <w:pPr>
                              <w:ind w:firstLine="1985"/>
                            </w:pPr>
                            <w:r>
                              <w:t>Europas</w:t>
                            </w:r>
                          </w:p>
                          <w:p w14:paraId="3E6FA923" w14:textId="77777777" w:rsidR="00D52717" w:rsidRDefault="00D52717" w:rsidP="00EC11DA">
                            <w:pPr>
                              <w:ind w:firstLine="1985"/>
                            </w:pPr>
                            <w:r>
                              <w:t>- Seit 2009 in agiler Arbeitsweise</w:t>
                            </w:r>
                          </w:p>
                          <w:p w14:paraId="5CB86B1F" w14:textId="77777777" w:rsidR="00D52717" w:rsidRDefault="00D52717" w:rsidP="00EC11DA">
                            <w:pPr>
                              <w:ind w:firstLine="1985"/>
                            </w:pPr>
                            <w:r>
                              <w:t xml:space="preserve">- Meine Arbeit umfasste Linux </w:t>
                            </w:r>
                            <w:proofErr w:type="spellStart"/>
                            <w:r>
                              <w:t>and</w:t>
                            </w:r>
                            <w:proofErr w:type="spellEnd"/>
                            <w:r>
                              <w:t xml:space="preserve"> Datensysteme, </w:t>
                            </w:r>
                          </w:p>
                          <w:p w14:paraId="29F26213" w14:textId="77777777" w:rsidR="00D52717" w:rsidRDefault="00D52717" w:rsidP="00EC11DA">
                            <w:pPr>
                              <w:ind w:firstLine="1985"/>
                              <w:rPr>
                                <w:lang w:val="en-US"/>
                              </w:rPr>
                            </w:pPr>
                            <w:r w:rsidRPr="00EC11DA">
                              <w:t xml:space="preserve">  </w:t>
                            </w:r>
                            <w:proofErr w:type="spellStart"/>
                            <w:r w:rsidRPr="002D2658">
                              <w:rPr>
                                <w:lang w:val="en-US"/>
                              </w:rPr>
                              <w:t>namentlich</w:t>
                            </w:r>
                            <w:proofErr w:type="spellEnd"/>
                            <w:r w:rsidRPr="002D2658">
                              <w:rPr>
                                <w:lang w:val="en-US"/>
                              </w:rPr>
                              <w:t xml:space="preserve"> Oracle, </w:t>
                            </w:r>
                            <w:proofErr w:type="spellStart"/>
                            <w:r w:rsidRPr="002D2658">
                              <w:rPr>
                                <w:lang w:val="en-US"/>
                              </w:rPr>
                              <w:t>Postgresql</w:t>
                            </w:r>
                            <w:proofErr w:type="spellEnd"/>
                            <w:r w:rsidRPr="002D2658">
                              <w:rPr>
                                <w:lang w:val="en-US"/>
                              </w:rPr>
                              <w:t xml:space="preserve">, MySQL, </w:t>
                            </w:r>
                            <w:proofErr w:type="spellStart"/>
                            <w:r w:rsidRPr="002D2658">
                              <w:rPr>
                                <w:lang w:val="en-US"/>
                              </w:rPr>
                              <w:t>endeca</w:t>
                            </w:r>
                            <w:proofErr w:type="spellEnd"/>
                            <w:r w:rsidRPr="002D2658">
                              <w:rPr>
                                <w:lang w:val="en-US"/>
                              </w:rPr>
                              <w:t xml:space="preserve"> and </w:t>
                            </w:r>
                          </w:p>
                          <w:p w14:paraId="52A93643" w14:textId="77777777" w:rsidR="00D52717" w:rsidRPr="002D2658" w:rsidRDefault="00D52717" w:rsidP="00EC11DA">
                            <w:pPr>
                              <w:ind w:firstLine="1985"/>
                            </w:pPr>
                            <w:r w:rsidRPr="00EC11DA">
                              <w:rPr>
                                <w:lang w:val="en-US"/>
                              </w:rPr>
                              <w:t xml:space="preserve">  </w:t>
                            </w:r>
                            <w:proofErr w:type="spellStart"/>
                            <w:r w:rsidRPr="002D2658">
                              <w:t>elasticsearch</w:t>
                            </w:r>
                            <w:proofErr w:type="spellEnd"/>
                          </w:p>
                          <w:p w14:paraId="40938D7E" w14:textId="77777777" w:rsidR="00D52717" w:rsidRDefault="00D52717" w:rsidP="00EC11DA">
                            <w:pPr>
                              <w:ind w:firstLine="1985"/>
                            </w:pPr>
                            <w:r w:rsidRPr="002D2658">
                              <w:t xml:space="preserve">- </w:t>
                            </w:r>
                            <w:r>
                              <w:t xml:space="preserve">Eines meiner Projekte war die </w:t>
                            </w:r>
                            <w:proofErr w:type="spellStart"/>
                            <w:r>
                              <w:t>Einfu</w:t>
                            </w:r>
                            <w:proofErr w:type="spellEnd"/>
                            <w:r>
                              <w:rPr>
                                <w:rFonts w:ascii="Calibri" w:eastAsia="Calibri" w:hAnsi="Calibri" w:cs="Calibri"/>
                              </w:rPr>
                              <w:t xml:space="preserve"> ̈</w:t>
                            </w:r>
                            <w:proofErr w:type="spellStart"/>
                            <w:r>
                              <w:t>hrug</w:t>
                            </w:r>
                            <w:proofErr w:type="spellEnd"/>
                            <w:r>
                              <w:t xml:space="preserve"> eines </w:t>
                            </w:r>
                          </w:p>
                          <w:p w14:paraId="4674367E" w14:textId="735B54D0" w:rsidR="00D52717" w:rsidRDefault="00D52717" w:rsidP="00EC11DA">
                            <w:pPr>
                              <w:ind w:firstLine="1985"/>
                            </w:pPr>
                            <w:r>
                              <w:t xml:space="preserve">  Backupsystems (Tivoli Storage Manager)</w:t>
                            </w:r>
                          </w:p>
                          <w:p w14:paraId="53BAB229" w14:textId="7D6D9F09" w:rsidR="00D52717" w:rsidRDefault="00D52717" w:rsidP="00EC11DA">
                            <w:pPr>
                              <w:ind w:firstLine="1985"/>
                            </w:pPr>
                            <w:r>
                              <w:t xml:space="preserve">- Wir automatisierten Prozesse zur </w:t>
                            </w:r>
                            <w:proofErr w:type="spellStart"/>
                            <w:r>
                              <w:t>Unterstu</w:t>
                            </w:r>
                            <w:proofErr w:type="spellEnd"/>
                            <w:r>
                              <w:rPr>
                                <w:rFonts w:ascii="Calibri" w:eastAsia="Calibri" w:hAnsi="Calibri" w:cs="Calibri"/>
                              </w:rPr>
                              <w:t xml:space="preserve"> ̈</w:t>
                            </w:r>
                            <w:proofErr w:type="spellStart"/>
                            <w:r>
                              <w:t>tzung</w:t>
                            </w:r>
                            <w:proofErr w:type="spellEnd"/>
                            <w:r>
                              <w:t xml:space="preserve"> der </w:t>
                            </w:r>
                          </w:p>
                          <w:p w14:paraId="3C51B566" w14:textId="77777777" w:rsidR="00D52717" w:rsidRDefault="00D52717" w:rsidP="00EC11DA">
                            <w:pPr>
                              <w:ind w:firstLine="2127"/>
                            </w:pPr>
                            <w:r>
                              <w:t>Entwickler</w:t>
                            </w:r>
                          </w:p>
                          <w:p w14:paraId="25A8D01D" w14:textId="77777777" w:rsidR="00D52717" w:rsidRDefault="00D52717" w:rsidP="00EC11DA">
                            <w:pPr>
                              <w:ind w:firstLine="1985"/>
                            </w:pPr>
                            <w:r>
                              <w:t>- Als die Suche 2012 neu implementiert wurde, war ich</w:t>
                            </w:r>
                          </w:p>
                          <w:p w14:paraId="5844BC01" w14:textId="77777777" w:rsidR="00D52717" w:rsidRDefault="00D52717" w:rsidP="00EC11DA">
                            <w:pPr>
                              <w:ind w:firstLine="1985"/>
                            </w:pPr>
                            <w:r>
                              <w:t xml:space="preserve">  </w:t>
                            </w:r>
                            <w:proofErr w:type="spellStart"/>
                            <w:r>
                              <w:t>fu</w:t>
                            </w:r>
                            <w:proofErr w:type="spellEnd"/>
                            <w:r>
                              <w:rPr>
                                <w:rFonts w:ascii="Calibri" w:eastAsia="Calibri" w:hAnsi="Calibri" w:cs="Calibri"/>
                              </w:rPr>
                              <w:t xml:space="preserve"> ̈</w:t>
                            </w:r>
                            <w:r>
                              <w:t>r das Backend verantwortlich (</w:t>
                            </w:r>
                            <w:proofErr w:type="spellStart"/>
                            <w:r>
                              <w:t>Elasticsearch</w:t>
                            </w:r>
                            <w:proofErr w:type="spellEnd"/>
                            <w:r>
                              <w:t xml:space="preserve"> und </w:t>
                            </w:r>
                          </w:p>
                          <w:p w14:paraId="5FED598A" w14:textId="77777777" w:rsidR="00D52717" w:rsidRDefault="00D52717" w:rsidP="00EC11DA">
                            <w:pPr>
                              <w:ind w:firstLine="1985"/>
                            </w:pPr>
                            <w:r>
                              <w:t xml:space="preserve">  </w:t>
                            </w:r>
                            <w:proofErr w:type="spellStart"/>
                            <w:r>
                              <w:t>Varnish</w:t>
                            </w:r>
                            <w:proofErr w:type="spellEnd"/>
                            <w:r>
                              <w:t>)</w:t>
                            </w:r>
                          </w:p>
                          <w:p w14:paraId="2F90E18B" w14:textId="77777777" w:rsidR="00D52717" w:rsidRDefault="00D52717" w:rsidP="00CB1F40">
                            <w:pPr>
                              <w:ind w:left="2127" w:hanging="142"/>
                            </w:pPr>
                            <w:r>
                              <w:t xml:space="preserve">- Als Teil des Analytics Teams arbeitete ich mit </w:t>
                            </w:r>
                          </w:p>
                          <w:p w14:paraId="6429663D" w14:textId="77777777" w:rsidR="00D52717" w:rsidRDefault="00D52717" w:rsidP="00EC11DA">
                            <w:pPr>
                              <w:ind w:firstLine="1985"/>
                            </w:pPr>
                            <w:r>
                              <w:t xml:space="preserve">  verschiedensten Daten, von Weblogs im </w:t>
                            </w:r>
                            <w:proofErr w:type="spellStart"/>
                            <w:r>
                              <w:t>Hadoop</w:t>
                            </w:r>
                            <w:proofErr w:type="spellEnd"/>
                            <w:r>
                              <w:t xml:space="preserve"> Cluster</w:t>
                            </w:r>
                          </w:p>
                          <w:p w14:paraId="23441CB6" w14:textId="77777777" w:rsidR="00D52717" w:rsidRDefault="00D52717" w:rsidP="00CB1F40">
                            <w:pPr>
                              <w:ind w:left="2127"/>
                            </w:pPr>
                            <w:r>
                              <w:t>bis zu Google Analytics</w:t>
                            </w:r>
                          </w:p>
                          <w:p w14:paraId="070E30D6" w14:textId="77777777" w:rsidR="00D52717" w:rsidRDefault="00D52717" w:rsidP="00EC11DA">
                            <w:pPr>
                              <w:ind w:firstLine="1985"/>
                            </w:pPr>
                            <w:r>
                              <w:t>- Jedes Projekt wurde erfolgreich abgeschlossen</w:t>
                            </w:r>
                          </w:p>
                          <w:p w14:paraId="3ED906CD" w14:textId="77777777" w:rsidR="00D52717" w:rsidRDefault="00D52717" w:rsidP="00EC11DA">
                            <w:pPr>
                              <w:ind w:firstLine="1985"/>
                            </w:pPr>
                          </w:p>
                          <w:p w14:paraId="7F18DB76" w14:textId="77777777" w:rsidR="00D52717" w:rsidRDefault="00D52717" w:rsidP="00EC11DA">
                            <w:pPr>
                              <w:ind w:firstLine="1985"/>
                            </w:pPr>
                          </w:p>
                          <w:p w14:paraId="6E8C8BE4" w14:textId="77777777" w:rsidR="00D52717" w:rsidRDefault="00D52717" w:rsidP="00EC11DA">
                            <w:pPr>
                              <w:rPr>
                                <w:b/>
                              </w:rPr>
                            </w:pPr>
                          </w:p>
                          <w:p w14:paraId="0C482B87" w14:textId="77777777" w:rsidR="00D52717" w:rsidRPr="00E37C43" w:rsidRDefault="00D52717" w:rsidP="00EC11DA">
                            <w:r w:rsidRPr="00E37C43">
                              <w:rPr>
                                <w:b/>
                              </w:rPr>
                              <w:t>Zeitpunkt</w:t>
                            </w:r>
                            <w:r w:rsidRPr="00F13F61">
                              <w:rPr>
                                <w:b/>
                              </w:rPr>
                              <w:tab/>
                            </w:r>
                            <w:r w:rsidRPr="00545146">
                              <w:t xml:space="preserve">          2/2004 - 1/2008</w:t>
                            </w:r>
                          </w:p>
                          <w:p w14:paraId="47BA99CF" w14:textId="77777777" w:rsidR="00D52717" w:rsidRDefault="00D52717" w:rsidP="00EC11DA">
                            <w:r w:rsidRPr="00F13F61">
                              <w:rPr>
                                <w:b/>
                              </w:rPr>
                              <w:t>Firma/ORT</w:t>
                            </w:r>
                            <w:r w:rsidRPr="00F13F61">
                              <w:rPr>
                                <w:b/>
                              </w:rPr>
                              <w:tab/>
                            </w:r>
                            <w:r>
                              <w:rPr>
                                <w:b/>
                              </w:rPr>
                              <w:t xml:space="preserve">          </w:t>
                            </w:r>
                            <w:r>
                              <w:t>IZB in München</w:t>
                            </w:r>
                          </w:p>
                          <w:p w14:paraId="5CAB63C7" w14:textId="77777777" w:rsidR="00D52717" w:rsidRDefault="00D52717" w:rsidP="00EC11DA">
                            <w:r w:rsidRPr="00BB5999">
                              <w:rPr>
                                <w:b/>
                              </w:rPr>
                              <w:t>Tätigkeit</w:t>
                            </w:r>
                            <w:r w:rsidRPr="00BB5999">
                              <w:rPr>
                                <w:b/>
                              </w:rPr>
                              <w:tab/>
                              <w:t xml:space="preserve">          </w:t>
                            </w:r>
                            <w:r w:rsidRPr="00545146">
                              <w:t>Senior Oracle Database Administratorin auf UNIX</w:t>
                            </w:r>
                          </w:p>
                          <w:p w14:paraId="361FB15F" w14:textId="77777777" w:rsidR="00D52717" w:rsidRDefault="00D52717" w:rsidP="00EC11DA">
                            <w:r w:rsidRPr="00FD7B53">
                              <w:rPr>
                                <w:b/>
                              </w:rPr>
                              <w:t xml:space="preserve">Kurzbeschreibung    </w:t>
                            </w:r>
                            <w:r>
                              <w:t>Banken</w:t>
                            </w:r>
                          </w:p>
                          <w:p w14:paraId="78E44873" w14:textId="77777777" w:rsidR="00D52717" w:rsidRPr="00545146" w:rsidRDefault="00D52717" w:rsidP="00EC11DA">
                            <w:r w:rsidRPr="00C1135C">
                              <w:rPr>
                                <w:b/>
                              </w:rPr>
                              <w:t>Fähigkeiten</w:t>
                            </w:r>
                            <w:r w:rsidRPr="00C1135C">
                              <w:rPr>
                                <w:b/>
                              </w:rPr>
                              <w:tab/>
                              <w:t xml:space="preserve">          </w:t>
                            </w:r>
                            <w:r w:rsidRPr="00545146">
                              <w:t xml:space="preserve">Oracle DB, PL/1, SQL, Unix </w:t>
                            </w:r>
                            <w:proofErr w:type="spellStart"/>
                            <w:r w:rsidRPr="00545146">
                              <w:t>Teamcity</w:t>
                            </w:r>
                            <w:proofErr w:type="spellEnd"/>
                            <w:r w:rsidRPr="00545146">
                              <w:t xml:space="preserve">, VMware ESX, </w:t>
                            </w:r>
                          </w:p>
                          <w:p w14:paraId="68BC53CB" w14:textId="77777777" w:rsidR="00D52717" w:rsidRPr="00EC11DA" w:rsidRDefault="00D52717" w:rsidP="00EC11DA">
                            <w:pPr>
                              <w:ind w:firstLine="1985"/>
                              <w:rPr>
                                <w:lang w:val="en-US"/>
                              </w:rPr>
                            </w:pPr>
                            <w:r w:rsidRPr="00EC11DA">
                              <w:rPr>
                                <w:lang w:val="en-US"/>
                              </w:rPr>
                              <w:t>Infrastructure as a Service (IaaS)</w:t>
                            </w:r>
                          </w:p>
                          <w:p w14:paraId="1BE781DE" w14:textId="77777777" w:rsidR="00D52717" w:rsidRDefault="00D52717" w:rsidP="00EC11DA">
                            <w:r w:rsidRPr="002D2658">
                              <w:rPr>
                                <w:b/>
                              </w:rPr>
                              <w:t>Aufgaben</w:t>
                            </w:r>
                            <w:r w:rsidRPr="002D2658">
                              <w:tab/>
                              <w:t xml:space="preserve">        </w:t>
                            </w:r>
                            <w:r>
                              <w:t xml:space="preserve">  IZB in München</w:t>
                            </w:r>
                          </w:p>
                          <w:p w14:paraId="1B6DE370" w14:textId="77777777" w:rsidR="00D52717" w:rsidRDefault="00D52717" w:rsidP="00EC11DA">
                            <w:pPr>
                              <w:ind w:firstLine="1985"/>
                            </w:pPr>
                            <w:r>
                              <w:t xml:space="preserve">Oracle-Administratorin beim IZB München, einem </w:t>
                            </w:r>
                          </w:p>
                          <w:p w14:paraId="61BB0598" w14:textId="77777777" w:rsidR="00D52717" w:rsidRDefault="00D52717" w:rsidP="00EC11DA">
                            <w:pPr>
                              <w:ind w:firstLine="1985"/>
                            </w:pPr>
                            <w:r>
                              <w:t xml:space="preserve">Systemhaus für Sparkassen und die Bayerische </w:t>
                            </w:r>
                          </w:p>
                          <w:p w14:paraId="5ED2841D" w14:textId="77777777" w:rsidR="00D52717" w:rsidRDefault="00D52717" w:rsidP="00EC11DA">
                            <w:pPr>
                              <w:ind w:firstLine="1985"/>
                            </w:pPr>
                            <w:r>
                              <w:t>Landesbank,</w:t>
                            </w:r>
                          </w:p>
                          <w:p w14:paraId="4D233BF4" w14:textId="77777777" w:rsidR="00D52717" w:rsidRDefault="00D52717" w:rsidP="00EC11DA">
                            <w:pPr>
                              <w:ind w:firstLine="1985"/>
                            </w:pPr>
                            <w:r>
                              <w:t xml:space="preserve">im Bereich UNIX Planung. Betrieb von ORACLE </w:t>
                            </w:r>
                          </w:p>
                          <w:p w14:paraId="5BBFDD4D" w14:textId="77777777" w:rsidR="00D52717" w:rsidRDefault="00D52717" w:rsidP="00EC11DA">
                            <w:pPr>
                              <w:ind w:firstLine="1985"/>
                            </w:pPr>
                            <w:r>
                              <w:t xml:space="preserve">Datenbanken für Kunden im Bankenumfeld, inklusive </w:t>
                            </w:r>
                          </w:p>
                          <w:p w14:paraId="6A99AEC2" w14:textId="77777777" w:rsidR="00D52717" w:rsidRDefault="00D52717" w:rsidP="00EC11DA">
                            <w:pPr>
                              <w:ind w:firstLine="1985"/>
                            </w:pPr>
                            <w:r>
                              <w:t xml:space="preserve">Planung, Installation, Betrieb, Fehlerbehebung und </w:t>
                            </w:r>
                          </w:p>
                          <w:p w14:paraId="24D235E0" w14:textId="77777777" w:rsidR="00D52717" w:rsidRDefault="00D52717" w:rsidP="00EC11DA">
                            <w:pPr>
                              <w:ind w:firstLine="1985"/>
                            </w:pPr>
                            <w:r>
                              <w:t>Performanceberatung.</w:t>
                            </w:r>
                          </w:p>
                          <w:p w14:paraId="2F698D58" w14:textId="77777777" w:rsidR="00D52717" w:rsidRDefault="00D52717" w:rsidP="00EC11DA">
                            <w:pPr>
                              <w:ind w:firstLine="1985"/>
                            </w:pPr>
                            <w:r>
                              <w:t xml:space="preserve">Planung und Durchführung von Migrationen. </w:t>
                            </w:r>
                          </w:p>
                          <w:p w14:paraId="7F6040EE" w14:textId="77777777" w:rsidR="00D52717" w:rsidRDefault="00D52717" w:rsidP="00EC11DA">
                            <w:pPr>
                              <w:ind w:firstLine="1985"/>
                            </w:pPr>
                            <w:r>
                              <w:t xml:space="preserve">Verantwortlich für das </w:t>
                            </w:r>
                            <w:proofErr w:type="spellStart"/>
                            <w:r>
                              <w:t>Datenbankmonitoring</w:t>
                            </w:r>
                            <w:proofErr w:type="spellEnd"/>
                            <w:r>
                              <w:t>.</w:t>
                            </w:r>
                          </w:p>
                          <w:p w14:paraId="2AA7F41B" w14:textId="77777777" w:rsidR="00D52717" w:rsidRDefault="00D52717" w:rsidP="00EC11DA">
                            <w:pPr>
                              <w:ind w:firstLine="1985"/>
                            </w:pPr>
                            <w:r>
                              <w:t xml:space="preserve">Langjährige Betriebserfahrung mit Datenbanken und </w:t>
                            </w:r>
                          </w:p>
                          <w:p w14:paraId="084C7D37" w14:textId="77777777" w:rsidR="00D52717" w:rsidRDefault="00D52717" w:rsidP="00EC11DA">
                            <w:pPr>
                              <w:ind w:firstLine="1985"/>
                            </w:pPr>
                            <w:r>
                              <w:t>UNIX in einem hochkritischen Bankenumfeld</w:t>
                            </w:r>
                          </w:p>
                          <w:p w14:paraId="577F8565" w14:textId="77777777" w:rsidR="00D52717" w:rsidRDefault="00D52717" w:rsidP="00EC11DA">
                            <w:pPr>
                              <w:ind w:firstLine="1985"/>
                            </w:pPr>
                          </w:p>
                          <w:p w14:paraId="2E49547C" w14:textId="77777777" w:rsidR="00D52717" w:rsidRPr="002D08D4" w:rsidRDefault="00D52717" w:rsidP="00EC11DA">
                            <w:pPr>
                              <w:ind w:firstLine="1985"/>
                            </w:pPr>
                          </w:p>
                          <w:p w14:paraId="543FC51D" w14:textId="77777777" w:rsidR="00397FA6" w:rsidRDefault="00397FA6" w:rsidP="00D52717">
                            <w:pPr>
                              <w:rPr>
                                <w:b/>
                              </w:rPr>
                            </w:pPr>
                          </w:p>
                          <w:p w14:paraId="67A5DED1" w14:textId="454DD73D" w:rsidR="00D52717" w:rsidRDefault="00D52717" w:rsidP="00D52717">
                            <w:r w:rsidRPr="00D52717">
                              <w:rPr>
                                <w:b/>
                              </w:rPr>
                              <w:t>Zeitpunkt</w:t>
                            </w:r>
                            <w:r>
                              <w:tab/>
                              <w:t xml:space="preserve">          1/2002 - 2/2003</w:t>
                            </w:r>
                          </w:p>
                          <w:p w14:paraId="6161EF36" w14:textId="4B5BCF37" w:rsidR="00D52717" w:rsidRDefault="00D52717" w:rsidP="00D52717">
                            <w:r w:rsidRPr="00D52717">
                              <w:rPr>
                                <w:b/>
                              </w:rPr>
                              <w:t>Firma/ORT</w:t>
                            </w:r>
                            <w:r>
                              <w:tab/>
                              <w:t xml:space="preserve">          IZB in München</w:t>
                            </w:r>
                          </w:p>
                          <w:p w14:paraId="0522CB0E" w14:textId="1C29565C" w:rsidR="00D52717" w:rsidRDefault="00D52717" w:rsidP="00D52717">
                            <w:r w:rsidRPr="00D52717">
                              <w:rPr>
                                <w:b/>
                              </w:rPr>
                              <w:t>Tätigkeit</w:t>
                            </w:r>
                            <w:r>
                              <w:tab/>
                              <w:t xml:space="preserve">          Senior UNIX Administratorin</w:t>
                            </w:r>
                          </w:p>
                          <w:p w14:paraId="22D482CC" w14:textId="318708EC" w:rsidR="00D52717" w:rsidRDefault="00D52717" w:rsidP="00D52717">
                            <w:r w:rsidRPr="00D52717">
                              <w:rPr>
                                <w:b/>
                              </w:rPr>
                              <w:t>Kurzbeschreibung</w:t>
                            </w:r>
                            <w:r>
                              <w:t xml:space="preserve">    Banken</w:t>
                            </w:r>
                          </w:p>
                          <w:p w14:paraId="4DAA941D" w14:textId="246E0101" w:rsidR="00D52717" w:rsidRDefault="00D52717" w:rsidP="00D52717">
                            <w:r w:rsidRPr="00D52717">
                              <w:rPr>
                                <w:b/>
                              </w:rPr>
                              <w:t>Fähigkeiten</w:t>
                            </w:r>
                            <w:r>
                              <w:tab/>
                              <w:t xml:space="preserve">          </w:t>
                            </w:r>
                            <w:proofErr w:type="spellStart"/>
                            <w:r>
                              <w:t>Bash</w:t>
                            </w:r>
                            <w:proofErr w:type="spellEnd"/>
                            <w:r>
                              <w:t xml:space="preserve">, Ethernet, </w:t>
                            </w:r>
                            <w:proofErr w:type="spellStart"/>
                            <w:r>
                              <w:t>Nagios</w:t>
                            </w:r>
                            <w:proofErr w:type="spellEnd"/>
                            <w:r>
                              <w:t>, Shell-Scripts, TCP/IP, Unix</w:t>
                            </w:r>
                          </w:p>
                          <w:p w14:paraId="194A2EC1" w14:textId="2B2950D7" w:rsidR="00D52717" w:rsidRDefault="00D52717" w:rsidP="00D52717">
                            <w:r w:rsidRPr="00D52717">
                              <w:rPr>
                                <w:b/>
                              </w:rPr>
                              <w:t>Aufgaben</w:t>
                            </w:r>
                            <w:r>
                              <w:tab/>
                              <w:t xml:space="preserve">          IZB in München</w:t>
                            </w:r>
                          </w:p>
                          <w:p w14:paraId="6B0F1AE6" w14:textId="77777777" w:rsidR="00D52717" w:rsidRDefault="00D52717" w:rsidP="00D52717">
                            <w:pPr>
                              <w:ind w:firstLine="1985"/>
                            </w:pPr>
                            <w:r>
                              <w:t xml:space="preserve">Administratorin beim IZB München im Bereich UNIX </w:t>
                            </w:r>
                          </w:p>
                          <w:p w14:paraId="572BCDB0" w14:textId="3D87DEBE" w:rsidR="00D52717" w:rsidRDefault="00D52717" w:rsidP="00D52717">
                            <w:pPr>
                              <w:ind w:firstLine="1985"/>
                            </w:pPr>
                            <w:r>
                              <w:t>Betrieb und Monitoring. Second Level Support von Online</w:t>
                            </w:r>
                          </w:p>
                          <w:p w14:paraId="467EC116" w14:textId="77777777" w:rsidR="00D52717" w:rsidRDefault="00D52717" w:rsidP="00D52717">
                            <w:pPr>
                              <w:ind w:firstLine="1985"/>
                            </w:pPr>
                            <w:r>
                              <w:t xml:space="preserve">Banking Systemen. </w:t>
                            </w:r>
                          </w:p>
                          <w:p w14:paraId="03E2196A" w14:textId="77777777" w:rsidR="00397FA6" w:rsidRDefault="00D52717" w:rsidP="00D52717">
                            <w:pPr>
                              <w:ind w:firstLine="1985"/>
                            </w:pPr>
                            <w:r>
                              <w:t>Verantwortlich für das End-</w:t>
                            </w:r>
                            <w:proofErr w:type="spellStart"/>
                            <w:r>
                              <w:t>to</w:t>
                            </w:r>
                            <w:proofErr w:type="spellEnd"/>
                            <w:r>
                              <w:t xml:space="preserve">-End-Monitoring des </w:t>
                            </w:r>
                          </w:p>
                          <w:p w14:paraId="37BC73FE" w14:textId="13F5B57A" w:rsidR="00D52717" w:rsidRDefault="00D52717" w:rsidP="00D52717">
                            <w:pPr>
                              <w:ind w:firstLine="1985"/>
                            </w:pPr>
                            <w:r>
                              <w:t>Online Bankings.</w:t>
                            </w:r>
                          </w:p>
                          <w:p w14:paraId="10206274" w14:textId="3D8BDAE2" w:rsidR="00397FA6" w:rsidRDefault="00397FA6" w:rsidP="00397FA6">
                            <w:r w:rsidRPr="00397FA6">
                              <w:rPr>
                                <w:b/>
                              </w:rPr>
                              <w:t>Zeitpunkt</w:t>
                            </w:r>
                            <w:r>
                              <w:tab/>
                              <w:t xml:space="preserve">          10/1998 - 9/2000</w:t>
                            </w:r>
                          </w:p>
                          <w:p w14:paraId="456DBEFA" w14:textId="481692C1" w:rsidR="00397FA6" w:rsidRDefault="00397FA6" w:rsidP="005D13F5">
                            <w:pPr>
                              <w:ind w:left="1985" w:hanging="1985"/>
                            </w:pPr>
                            <w:r w:rsidRPr="00397FA6">
                              <w:rPr>
                                <w:b/>
                              </w:rPr>
                              <w:t>Firma/ORT</w:t>
                            </w:r>
                            <w:r>
                              <w:tab/>
                              <w:t>FJA in Zürich</w:t>
                            </w:r>
                          </w:p>
                          <w:p w14:paraId="1E445790" w14:textId="2508BE59" w:rsidR="00397FA6" w:rsidRDefault="00397FA6" w:rsidP="005D13F5">
                            <w:pPr>
                              <w:ind w:left="1985" w:hanging="1985"/>
                            </w:pPr>
                            <w:r w:rsidRPr="00397FA6">
                              <w:rPr>
                                <w:b/>
                              </w:rPr>
                              <w:t>Tätigkeit</w:t>
                            </w:r>
                            <w:r>
                              <w:tab/>
                              <w:t>Software Entwicklerin</w:t>
                            </w:r>
                          </w:p>
                          <w:p w14:paraId="3EDFE184" w14:textId="4271CBA4" w:rsidR="00397FA6" w:rsidRDefault="00397FA6" w:rsidP="005D13F5">
                            <w:pPr>
                              <w:ind w:left="1985" w:hanging="1985"/>
                            </w:pPr>
                            <w:r w:rsidRPr="00397FA6">
                              <w:rPr>
                                <w:b/>
                              </w:rPr>
                              <w:t>Kurzbeschreibung</w:t>
                            </w:r>
                            <w:r w:rsidR="005D13F5">
                              <w:t xml:space="preserve">    </w:t>
                            </w:r>
                            <w:r w:rsidR="005D13F5">
                              <w:tab/>
                            </w:r>
                            <w:r>
                              <w:t>Versicherungen</w:t>
                            </w:r>
                          </w:p>
                          <w:p w14:paraId="2DDB5341" w14:textId="77A3BED8" w:rsidR="00397FA6" w:rsidRDefault="00397FA6" w:rsidP="005D13F5">
                            <w:pPr>
                              <w:ind w:left="1985" w:hanging="1985"/>
                            </w:pPr>
                            <w:r w:rsidRPr="00397FA6">
                              <w:rPr>
                                <w:b/>
                              </w:rPr>
                              <w:t>Fähigkeiten</w:t>
                            </w:r>
                            <w:r>
                              <w:tab/>
                              <w:t>C, Ethernet, PL/1, Shell-Scripts, SQL, TCP/IP, Unix</w:t>
                            </w:r>
                          </w:p>
                          <w:p w14:paraId="0EE087B2" w14:textId="11FA0664" w:rsidR="00397FA6" w:rsidRDefault="00397FA6" w:rsidP="005D13F5">
                            <w:pPr>
                              <w:ind w:left="1985" w:hanging="1985"/>
                            </w:pPr>
                            <w:r w:rsidRPr="00397FA6">
                              <w:rPr>
                                <w:b/>
                              </w:rPr>
                              <w:t>Aufgaben</w:t>
                            </w:r>
                            <w:r w:rsidR="005D13F5">
                              <w:tab/>
                            </w:r>
                            <w:r>
                              <w:t>FJA in Zürich</w:t>
                            </w:r>
                          </w:p>
                          <w:p w14:paraId="79A6ABFE" w14:textId="77777777" w:rsidR="00397FA6" w:rsidRDefault="00397FA6" w:rsidP="005D13F5">
                            <w:pPr>
                              <w:ind w:left="1985"/>
                            </w:pPr>
                            <w:r>
                              <w:t xml:space="preserve">Anwendungsentwicklerin bei FJA Zürich, einem </w:t>
                            </w:r>
                          </w:p>
                          <w:p w14:paraId="36110B51" w14:textId="77777777" w:rsidR="00397FA6" w:rsidRDefault="00397FA6" w:rsidP="00397FA6">
                            <w:pPr>
                              <w:ind w:firstLine="1985"/>
                            </w:pPr>
                            <w:r>
                              <w:t xml:space="preserve">Softwarehaus für Versicherungen: Customizing und </w:t>
                            </w:r>
                          </w:p>
                          <w:p w14:paraId="650BBBF4" w14:textId="77777777" w:rsidR="00397FA6" w:rsidRDefault="00397FA6" w:rsidP="00397FA6">
                            <w:pPr>
                              <w:ind w:firstLine="1985"/>
                            </w:pPr>
                            <w:r>
                              <w:t xml:space="preserve">Debugging einer Lebensversicherungsapplikation in C </w:t>
                            </w:r>
                          </w:p>
                          <w:p w14:paraId="46ED6E57" w14:textId="0E3663C0" w:rsidR="00397FA6" w:rsidRDefault="00397FA6" w:rsidP="00397FA6">
                            <w:pPr>
                              <w:ind w:firstLine="1985"/>
                            </w:pPr>
                            <w:r>
                              <w:t>und SQL, auch vor Ort beim Kunden.</w:t>
                            </w:r>
                          </w:p>
                          <w:p w14:paraId="4C044878" w14:textId="77777777" w:rsidR="00397FA6" w:rsidRDefault="00397FA6" w:rsidP="00397FA6">
                            <w:pPr>
                              <w:ind w:firstLine="1985"/>
                            </w:pPr>
                            <w:r>
                              <w:t xml:space="preserve">Softwareentwicklerin nah am Kunden in der </w:t>
                            </w:r>
                          </w:p>
                          <w:p w14:paraId="1DD4A6F3" w14:textId="19A71AAC" w:rsidR="00D52717" w:rsidRDefault="00397FA6" w:rsidP="00397FA6">
                            <w:pPr>
                              <w:ind w:firstLine="1985"/>
                            </w:pPr>
                            <w:r>
                              <w:t>Versicherungsbranche.</w:t>
                            </w:r>
                          </w:p>
                          <w:p w14:paraId="6B7C848B" w14:textId="77777777" w:rsidR="00397FA6" w:rsidRDefault="00397FA6" w:rsidP="00397FA6">
                            <w:pPr>
                              <w:ind w:firstLine="1985"/>
                            </w:pPr>
                          </w:p>
                          <w:p w14:paraId="4403BCEC" w14:textId="77777777" w:rsidR="00397FA6" w:rsidRDefault="00397FA6" w:rsidP="00397FA6">
                            <w:pPr>
                              <w:ind w:firstLine="1985"/>
                            </w:pPr>
                          </w:p>
                          <w:p w14:paraId="5E738FEF" w14:textId="77777777" w:rsidR="00397FA6" w:rsidRDefault="00397FA6" w:rsidP="00397FA6">
                            <w:pPr>
                              <w:ind w:firstLine="1985"/>
                            </w:pPr>
                          </w:p>
                          <w:p w14:paraId="5224A538" w14:textId="7F23BF17" w:rsidR="00397FA6" w:rsidRDefault="00397FA6" w:rsidP="00397FA6">
                            <w:r w:rsidRPr="00397FA6">
                              <w:rPr>
                                <w:b/>
                              </w:rPr>
                              <w:t>Zeitpunkt</w:t>
                            </w:r>
                            <w:r>
                              <w:tab/>
                              <w:t xml:space="preserve">           8/1996 - 9/1996</w:t>
                            </w:r>
                          </w:p>
                          <w:p w14:paraId="62E34566" w14:textId="1966DE8D" w:rsidR="00397FA6" w:rsidRDefault="00397FA6" w:rsidP="00397FA6">
                            <w:r w:rsidRPr="00397FA6">
                              <w:rPr>
                                <w:b/>
                              </w:rPr>
                              <w:t>Firma/ORT</w:t>
                            </w:r>
                            <w:r>
                              <w:tab/>
                              <w:t xml:space="preserve">           Dicke &amp; </w:t>
                            </w:r>
                            <w:proofErr w:type="spellStart"/>
                            <w:r>
                              <w:t>Wicharz</w:t>
                            </w:r>
                            <w:proofErr w:type="spellEnd"/>
                            <w:r>
                              <w:t xml:space="preserve"> in Neuss</w:t>
                            </w:r>
                          </w:p>
                          <w:p w14:paraId="43EA395D" w14:textId="5EF0219D" w:rsidR="00397FA6" w:rsidRDefault="00397FA6" w:rsidP="00397FA6">
                            <w:r w:rsidRPr="00397FA6">
                              <w:rPr>
                                <w:b/>
                              </w:rPr>
                              <w:t>Tätigkeit</w:t>
                            </w:r>
                            <w:r>
                              <w:tab/>
                              <w:t xml:space="preserve">           Praktikum als Management Consultant</w:t>
                            </w:r>
                          </w:p>
                          <w:p w14:paraId="0BA7806D" w14:textId="5326E288" w:rsidR="00397FA6" w:rsidRDefault="00397FA6" w:rsidP="00397FA6">
                            <w:r w:rsidRPr="00397FA6">
                              <w:rPr>
                                <w:b/>
                              </w:rPr>
                              <w:t>Kurzbeschreibung</w:t>
                            </w:r>
                            <w:r>
                              <w:t xml:space="preserve">     Beratungsunternehmen</w:t>
                            </w:r>
                          </w:p>
                          <w:p w14:paraId="33F68EB2" w14:textId="438DF233" w:rsidR="00397FA6" w:rsidRPr="00397FA6" w:rsidRDefault="00397FA6" w:rsidP="00397FA6">
                            <w:pPr>
                              <w:rPr>
                                <w:b/>
                              </w:rPr>
                            </w:pPr>
                            <w:r w:rsidRPr="00397FA6">
                              <w:rPr>
                                <w:b/>
                              </w:rPr>
                              <w:t>Fähigkeiten</w:t>
                            </w:r>
                            <w:r w:rsidRPr="00397FA6">
                              <w:rPr>
                                <w:b/>
                              </w:rPr>
                              <w:tab/>
                            </w:r>
                          </w:p>
                          <w:p w14:paraId="29A34B51" w14:textId="723A2005" w:rsidR="00D52717" w:rsidRDefault="00397FA6" w:rsidP="00397FA6">
                            <w:r w:rsidRPr="00397FA6">
                              <w:rPr>
                                <w:b/>
                              </w:rPr>
                              <w:t>Aufgaben</w:t>
                            </w:r>
                            <w:r>
                              <w:tab/>
                              <w:t xml:space="preserve">           Praktikum als Management Consultant</w:t>
                            </w:r>
                          </w:p>
                          <w:p w14:paraId="298BB7A8" w14:textId="77777777" w:rsidR="00D52717" w:rsidRPr="00323345" w:rsidRDefault="00D52717" w:rsidP="00323345">
                            <w:pPr>
                              <w:ind w:firstLine="1985"/>
                            </w:pPr>
                          </w:p>
                          <w:p w14:paraId="11E62BBF" w14:textId="77777777" w:rsidR="00D52717" w:rsidRPr="00323345" w:rsidRDefault="00D52717" w:rsidP="00A8074D"/>
                          <w:p w14:paraId="34F80FB6" w14:textId="77777777" w:rsidR="00D52717" w:rsidRPr="00323345" w:rsidRDefault="00D52717" w:rsidP="00A8074D">
                            <w:pPr>
                              <w:ind w:firstLine="1985"/>
                            </w:pPr>
                          </w:p>
                          <w:p w14:paraId="2B7F9641" w14:textId="77777777" w:rsidR="00D52717" w:rsidRPr="00323345" w:rsidRDefault="00D52717" w:rsidP="00A8074D">
                            <w:pPr>
                              <w:ind w:firstLine="1985"/>
                            </w:pPr>
                          </w:p>
                          <w:p w14:paraId="0210767C" w14:textId="77777777" w:rsidR="00D52717" w:rsidRPr="00323345" w:rsidRDefault="00D52717" w:rsidP="0013194C">
                            <w:pPr>
                              <w:rPr>
                                <w:b/>
                              </w:rPr>
                            </w:pPr>
                          </w:p>
                          <w:p w14:paraId="21E5975E" w14:textId="77777777" w:rsidR="00D52717" w:rsidRPr="00323345" w:rsidRDefault="00D52717" w:rsidP="0013194C">
                            <w:r w:rsidRPr="0032334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380D" id="Textfeld 20" o:spid="_x0000_s1035" type="#_x0000_t202" style="position:absolute;margin-left:116.9pt;margin-top:22.45pt;width:377.6pt;height:64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" filled="f" stroked="f">
                <v:textbox style="mso-next-textbox:#Textfeld 44">
                  <w:txbxContent>
                    <w:p w14:paraId="363E516B" w14:textId="6BF61AA7" w:rsidR="00D52717" w:rsidRPr="00E37C43" w:rsidRDefault="00D52717" w:rsidP="00A66CB3">
                      <w:r w:rsidRPr="00E37C43">
                        <w:rPr>
                          <w:b/>
                        </w:rPr>
                        <w:t>Zeitpunkt</w:t>
                      </w:r>
                      <w:r w:rsidRPr="00F13F61">
                        <w:rPr>
                          <w:b/>
                        </w:rPr>
                        <w:tab/>
                      </w:r>
                      <w:r>
                        <w:rPr>
                          <w:b/>
                        </w:rPr>
                        <w:t xml:space="preserve">          </w:t>
                      </w:r>
                      <w:r w:rsidR="00A23253" w:rsidRPr="00A23253">
                        <w:t>8/2017 - 12/2017</w:t>
                      </w:r>
                    </w:p>
                    <w:p w14:paraId="0FC642E7" w14:textId="5939819A" w:rsidR="00D52717" w:rsidRPr="00F13F61" w:rsidRDefault="00D52717" w:rsidP="00F13F61">
                      <w:pPr>
                        <w:rPr>
                          <w:b/>
                        </w:rPr>
                      </w:pPr>
                      <w:r w:rsidRPr="00F13F61">
                        <w:rPr>
                          <w:b/>
                        </w:rPr>
                        <w:t>Firma/ORT</w:t>
                      </w:r>
                      <w:r w:rsidRPr="00F13F61">
                        <w:rPr>
                          <w:b/>
                        </w:rPr>
                        <w:tab/>
                      </w:r>
                      <w:r>
                        <w:rPr>
                          <w:b/>
                        </w:rPr>
                        <w:t xml:space="preserve">          </w:t>
                      </w:r>
                      <w:r w:rsidR="00A23253" w:rsidRPr="00A23253">
                        <w:t>ITERGO in Düsseldorf</w:t>
                      </w:r>
                    </w:p>
                    <w:p w14:paraId="4989B0E0" w14:textId="77777777" w:rsidR="00A23253" w:rsidRPr="00A23253" w:rsidRDefault="00D52717" w:rsidP="00A23253">
                      <w:r w:rsidRPr="00A23253">
                        <w:rPr>
                          <w:b/>
                        </w:rPr>
                        <w:t>Tätigkeit</w:t>
                      </w:r>
                      <w:r w:rsidRPr="00A23253">
                        <w:rPr>
                          <w:b/>
                        </w:rPr>
                        <w:tab/>
                        <w:t xml:space="preserve">          </w:t>
                      </w:r>
                      <w:r w:rsidR="00A23253" w:rsidRPr="00A23253">
                        <w:t>Jenkins Automation Consultant</w:t>
                      </w:r>
                    </w:p>
                    <w:p w14:paraId="1A5B677C" w14:textId="51406F0A" w:rsidR="00D52717" w:rsidRPr="00F13F61" w:rsidRDefault="00D52717" w:rsidP="00A23253">
                      <w:pPr>
                        <w:rPr>
                          <w:b/>
                        </w:rPr>
                      </w:pPr>
                      <w:r w:rsidRPr="00F13F61">
                        <w:rPr>
                          <w:b/>
                        </w:rPr>
                        <w:t>Kurzbeschreibung</w:t>
                      </w:r>
                      <w:r>
                        <w:rPr>
                          <w:b/>
                        </w:rPr>
                        <w:t xml:space="preserve">    </w:t>
                      </w:r>
                      <w:r w:rsidR="00A23253" w:rsidRPr="00A23253">
                        <w:t>Insurance</w:t>
                      </w:r>
                    </w:p>
                    <w:p w14:paraId="5BDF56FB" w14:textId="77777777" w:rsidR="00A23253" w:rsidRDefault="00D52717" w:rsidP="00A23253">
                      <w:pPr>
                        <w:ind w:left="1985" w:hanging="1985"/>
                        <w:rPr>
                          <w:lang w:val="en-US"/>
                        </w:rPr>
                      </w:pPr>
                      <w:proofErr w:type="spellStart"/>
                      <w:r w:rsidRPr="00A23253">
                        <w:rPr>
                          <w:b/>
                          <w:lang w:val="en-US"/>
                        </w:rPr>
                        <w:t>Fähigkeit</w:t>
                      </w:r>
                      <w:r w:rsidR="00A23253" w:rsidRPr="00A23253">
                        <w:rPr>
                          <w:b/>
                          <w:lang w:val="en-US"/>
                        </w:rPr>
                        <w:t>en</w:t>
                      </w:r>
                      <w:proofErr w:type="spellEnd"/>
                      <w:r w:rsidR="00A23253" w:rsidRPr="00A23253">
                        <w:rPr>
                          <w:b/>
                          <w:lang w:val="en-US"/>
                        </w:rPr>
                        <w:tab/>
                      </w:r>
                      <w:proofErr w:type="spellStart"/>
                      <w:r w:rsidR="00A23253" w:rsidRPr="00A23253">
                        <w:rPr>
                          <w:lang w:val="en-US"/>
                        </w:rPr>
                        <w:t>Atlassian</w:t>
                      </w:r>
                      <w:proofErr w:type="spellEnd"/>
                      <w:r w:rsidR="00A23253" w:rsidRPr="00A23253">
                        <w:rPr>
                          <w:lang w:val="en-US"/>
                        </w:rPr>
                        <w:t xml:space="preserve"> Confluence, </w:t>
                      </w:r>
                      <w:proofErr w:type="spellStart"/>
                      <w:r w:rsidR="00A23253" w:rsidRPr="00A23253">
                        <w:rPr>
                          <w:lang w:val="en-US"/>
                        </w:rPr>
                        <w:t>Atlassian</w:t>
                      </w:r>
                      <w:proofErr w:type="spellEnd"/>
                      <w:r w:rsidR="00A23253" w:rsidRPr="00A23253">
                        <w:rPr>
                          <w:lang w:val="en-US"/>
                        </w:rPr>
                        <w:t xml:space="preserve"> JIRA, bash, </w:t>
                      </w:r>
                    </w:p>
                    <w:p w14:paraId="2907F74D" w14:textId="77777777" w:rsidR="00A23253" w:rsidRDefault="00A23253" w:rsidP="00A23253">
                      <w:pPr>
                        <w:ind w:left="1985"/>
                        <w:rPr>
                          <w:lang w:val="en-US"/>
                        </w:rPr>
                      </w:pPr>
                      <w:r w:rsidRPr="00A23253">
                        <w:rPr>
                          <w:lang w:val="en-US"/>
                        </w:rPr>
                        <w:t xml:space="preserve">communication skills, creativity, DevOps, </w:t>
                      </w:r>
                      <w:proofErr w:type="spellStart"/>
                      <w:r w:rsidRPr="00A23253">
                        <w:rPr>
                          <w:lang w:val="en-US"/>
                        </w:rPr>
                        <w:t>DevSecOps</w:t>
                      </w:r>
                      <w:proofErr w:type="spellEnd"/>
                      <w:r w:rsidRPr="00A23253">
                        <w:rPr>
                          <w:lang w:val="en-US"/>
                        </w:rPr>
                        <w:t xml:space="preserve">, Ethernet, firewall, </w:t>
                      </w:r>
                      <w:proofErr w:type="spellStart"/>
                      <w:r w:rsidRPr="00A23253">
                        <w:rPr>
                          <w:lang w:val="en-US"/>
                        </w:rPr>
                        <w:t>Git</w:t>
                      </w:r>
                      <w:proofErr w:type="spellEnd"/>
                      <w:r w:rsidRPr="00A23253">
                        <w:rPr>
                          <w:lang w:val="en-US"/>
                        </w:rPr>
                        <w:t xml:space="preserve">, GitHub, Linux, Python, Red Hat Linux, Red Hat Satellite, TCP/IP, </w:t>
                      </w:r>
                    </w:p>
                    <w:p w14:paraId="719B3726" w14:textId="77777777" w:rsidR="00A23253" w:rsidRDefault="00A23253" w:rsidP="00A23253">
                      <w:pPr>
                        <w:ind w:left="1985"/>
                        <w:rPr>
                          <w:lang w:val="en-US"/>
                        </w:rPr>
                      </w:pPr>
                      <w:r w:rsidRPr="00A23253">
                        <w:rPr>
                          <w:lang w:val="en-US"/>
                        </w:rPr>
                        <w:t xml:space="preserve">automation technology, customer focus, Jenkins, </w:t>
                      </w:r>
                    </w:p>
                    <w:p w14:paraId="3F9DC043" w14:textId="6A9F9B06" w:rsidR="00D52717" w:rsidRPr="002247AB" w:rsidRDefault="00A23253" w:rsidP="00A23253">
                      <w:pPr>
                        <w:ind w:left="1985"/>
                        <w:rPr>
                          <w:b/>
                          <w:lang w:val="en-US"/>
                        </w:rPr>
                      </w:pPr>
                      <w:r w:rsidRPr="002247AB">
                        <w:rPr>
                          <w:lang w:val="en-US"/>
                        </w:rPr>
                        <w:t>Continuous integration</w:t>
                      </w:r>
                    </w:p>
                    <w:p w14:paraId="17006E3C" w14:textId="6ACE29DC" w:rsidR="00A23253" w:rsidRPr="00A23253" w:rsidRDefault="00D52717" w:rsidP="00A23253">
                      <w:pPr>
                        <w:ind w:left="1985" w:hanging="1985"/>
                        <w:rPr>
                          <w:lang w:val="en-US"/>
                        </w:rPr>
                      </w:pPr>
                      <w:proofErr w:type="spellStart"/>
                      <w:r w:rsidRPr="00A23253">
                        <w:rPr>
                          <w:b/>
                          <w:lang w:val="en-US"/>
                        </w:rPr>
                        <w:t>Aufgaben</w:t>
                      </w:r>
                      <w:proofErr w:type="spellEnd"/>
                      <w:r w:rsidR="00A23253" w:rsidRPr="00A23253">
                        <w:rPr>
                          <w:lang w:val="en-US"/>
                        </w:rPr>
                        <w:tab/>
                        <w:t>Designing and implementing Jenkins Automation</w:t>
                      </w:r>
                    </w:p>
                    <w:p w14:paraId="0228C959" w14:textId="77777777" w:rsidR="00A23253" w:rsidRDefault="00A23253" w:rsidP="00A23253">
                      <w:pPr>
                        <w:ind w:left="1985"/>
                        <w:rPr>
                          <w:lang w:val="en-US"/>
                        </w:rPr>
                      </w:pPr>
                      <w:r w:rsidRPr="00A23253">
                        <w:rPr>
                          <w:lang w:val="en-US"/>
                        </w:rPr>
                        <w:t xml:space="preserve">Defining and implementing Jenkins deployment </w:t>
                      </w:r>
                    </w:p>
                    <w:p w14:paraId="0691A315" w14:textId="71C10883" w:rsidR="00A23253" w:rsidRPr="00A23253" w:rsidRDefault="00A23253" w:rsidP="00A23253">
                      <w:pPr>
                        <w:ind w:left="1985"/>
                        <w:rPr>
                          <w:lang w:val="en-US"/>
                        </w:rPr>
                      </w:pPr>
                      <w:r w:rsidRPr="00A23253">
                        <w:rPr>
                          <w:lang w:val="en-US"/>
                        </w:rPr>
                        <w:t>pipelines</w:t>
                      </w:r>
                    </w:p>
                    <w:p w14:paraId="1C2A0159" w14:textId="77777777" w:rsidR="00A23253" w:rsidRPr="00A23253" w:rsidRDefault="00A23253" w:rsidP="00A23253">
                      <w:pPr>
                        <w:ind w:left="1985"/>
                        <w:rPr>
                          <w:lang w:val="en-US"/>
                        </w:rPr>
                      </w:pPr>
                      <w:r w:rsidRPr="00A23253">
                        <w:rPr>
                          <w:lang w:val="en-US"/>
                        </w:rPr>
                        <w:t xml:space="preserve">Linux patch management with Jenkins (Red Hat Linux) with multi-user build capabilities </w:t>
                      </w:r>
                    </w:p>
                    <w:p w14:paraId="157077BD" w14:textId="77777777" w:rsidR="00A23253" w:rsidRDefault="00A23253" w:rsidP="00A23253">
                      <w:pPr>
                        <w:ind w:left="1985"/>
                        <w:rPr>
                          <w:lang w:val="en-US"/>
                        </w:rPr>
                      </w:pPr>
                      <w:r w:rsidRPr="00A23253">
                        <w:rPr>
                          <w:lang w:val="en-US"/>
                        </w:rPr>
                        <w:t xml:space="preserve">Installation of multiple VM with multi-user build </w:t>
                      </w:r>
                    </w:p>
                    <w:p w14:paraId="128266F6" w14:textId="16AE58AB" w:rsidR="00A23253" w:rsidRPr="00A23253" w:rsidRDefault="00A23253" w:rsidP="00A23253">
                      <w:pPr>
                        <w:ind w:left="1985"/>
                        <w:rPr>
                          <w:lang w:val="en-US"/>
                        </w:rPr>
                      </w:pPr>
                      <w:r w:rsidRPr="00A23253">
                        <w:rPr>
                          <w:lang w:val="en-US"/>
                        </w:rPr>
                        <w:t xml:space="preserve">capabilities on satellite </w:t>
                      </w:r>
                      <w:proofErr w:type="spellStart"/>
                      <w:r w:rsidRPr="00A23253">
                        <w:rPr>
                          <w:lang w:val="en-US"/>
                        </w:rPr>
                        <w:t>RedHat</w:t>
                      </w:r>
                      <w:proofErr w:type="spellEnd"/>
                      <w:r w:rsidRPr="00A23253">
                        <w:rPr>
                          <w:lang w:val="en-US"/>
                        </w:rPr>
                        <w:t xml:space="preserve"> via Jenkins </w:t>
                      </w:r>
                      <w:proofErr w:type="spellStart"/>
                      <w:r w:rsidRPr="00A23253">
                        <w:rPr>
                          <w:lang w:val="en-US"/>
                        </w:rPr>
                        <w:t>Insterface</w:t>
                      </w:r>
                      <w:proofErr w:type="spellEnd"/>
                    </w:p>
                    <w:p w14:paraId="398C44C7" w14:textId="77777777" w:rsidR="00A23253" w:rsidRDefault="00A23253" w:rsidP="00A23253">
                      <w:pPr>
                        <w:ind w:left="1985"/>
                        <w:rPr>
                          <w:lang w:val="en-US"/>
                        </w:rPr>
                      </w:pPr>
                      <w:r w:rsidRPr="00A23253">
                        <w:rPr>
                          <w:lang w:val="en-US"/>
                        </w:rPr>
                        <w:t xml:space="preserve">ILO manipulation for Windows with multi-user build </w:t>
                      </w:r>
                    </w:p>
                    <w:p w14:paraId="2FB4A49D" w14:textId="55376A06" w:rsidR="00A23253" w:rsidRPr="00A23253" w:rsidRDefault="00A23253" w:rsidP="00A23253">
                      <w:pPr>
                        <w:ind w:left="1985"/>
                        <w:rPr>
                          <w:lang w:val="en-US"/>
                        </w:rPr>
                      </w:pPr>
                      <w:r w:rsidRPr="00A23253">
                        <w:rPr>
                          <w:lang w:val="en-US"/>
                        </w:rPr>
                        <w:t>capabilities and validation in the Jenkins GUI</w:t>
                      </w:r>
                    </w:p>
                    <w:p w14:paraId="401BEC2F" w14:textId="77777777" w:rsidR="00A23253" w:rsidRPr="00A23253" w:rsidRDefault="00A23253" w:rsidP="00A23253">
                      <w:pPr>
                        <w:ind w:left="1985"/>
                        <w:rPr>
                          <w:lang w:val="en-US"/>
                        </w:rPr>
                      </w:pPr>
                      <w:r w:rsidRPr="00A23253">
                        <w:rPr>
                          <w:lang w:val="en-US"/>
                        </w:rPr>
                        <w:t xml:space="preserve">Continuous Integration for </w:t>
                      </w:r>
                      <w:proofErr w:type="spellStart"/>
                      <w:r w:rsidRPr="00A23253">
                        <w:rPr>
                          <w:lang w:val="en-US"/>
                        </w:rPr>
                        <w:t>Gitlab</w:t>
                      </w:r>
                      <w:proofErr w:type="spellEnd"/>
                      <w:r w:rsidRPr="00A23253">
                        <w:rPr>
                          <w:lang w:val="en-US"/>
                        </w:rPr>
                        <w:t xml:space="preserve"> and Jenkins</w:t>
                      </w:r>
                    </w:p>
                    <w:p w14:paraId="0A40960D" w14:textId="77777777" w:rsidR="00A23253" w:rsidRPr="00A23253" w:rsidRDefault="00A23253" w:rsidP="00A23253">
                      <w:pPr>
                        <w:ind w:left="1985"/>
                        <w:rPr>
                          <w:lang w:val="en-US"/>
                        </w:rPr>
                      </w:pPr>
                      <w:r w:rsidRPr="00A23253">
                        <w:rPr>
                          <w:lang w:val="en-US"/>
                        </w:rPr>
                        <w:t>LDAP manipulation with Jenkins</w:t>
                      </w:r>
                    </w:p>
                    <w:p w14:paraId="6AC9356E" w14:textId="77777777" w:rsidR="00A23253" w:rsidRPr="00A23253" w:rsidRDefault="00A23253" w:rsidP="00A23253">
                      <w:pPr>
                        <w:ind w:left="1985"/>
                        <w:rPr>
                          <w:lang w:val="en-US"/>
                        </w:rPr>
                      </w:pPr>
                      <w:r w:rsidRPr="00A23253">
                        <w:rPr>
                          <w:lang w:val="en-US"/>
                        </w:rPr>
                        <w:t>Bash</w:t>
                      </w:r>
                    </w:p>
                    <w:p w14:paraId="4413AC74" w14:textId="77777777" w:rsidR="00A23253" w:rsidRPr="00A23253" w:rsidRDefault="00A23253" w:rsidP="00A23253">
                      <w:pPr>
                        <w:ind w:left="1985"/>
                        <w:rPr>
                          <w:lang w:val="en-US"/>
                        </w:rPr>
                      </w:pPr>
                      <w:proofErr w:type="spellStart"/>
                      <w:r w:rsidRPr="00A23253">
                        <w:rPr>
                          <w:lang w:val="en-US"/>
                        </w:rPr>
                        <w:t>Gitlab</w:t>
                      </w:r>
                      <w:proofErr w:type="spellEnd"/>
                    </w:p>
                    <w:p w14:paraId="41CBC2C5" w14:textId="77777777" w:rsidR="00A23253" w:rsidRPr="00A23253" w:rsidRDefault="00A23253" w:rsidP="00A23253">
                      <w:pPr>
                        <w:ind w:left="1985"/>
                        <w:rPr>
                          <w:lang w:val="en-US"/>
                        </w:rPr>
                      </w:pPr>
                      <w:r w:rsidRPr="00A23253">
                        <w:rPr>
                          <w:lang w:val="en-US"/>
                        </w:rPr>
                        <w:t>Working language: English</w:t>
                      </w:r>
                    </w:p>
                    <w:p w14:paraId="40FBD73C" w14:textId="77777777" w:rsidR="00A23253" w:rsidRPr="00A23253" w:rsidRDefault="00A23253" w:rsidP="00A23253">
                      <w:pPr>
                        <w:ind w:left="1985"/>
                        <w:rPr>
                          <w:lang w:val="en-US"/>
                        </w:rPr>
                      </w:pPr>
                      <w:r w:rsidRPr="00A23253">
                        <w:rPr>
                          <w:lang w:val="en-US"/>
                        </w:rPr>
                        <w:t xml:space="preserve">DevOps; </w:t>
                      </w:r>
                      <w:proofErr w:type="spellStart"/>
                      <w:r w:rsidRPr="00A23253">
                        <w:rPr>
                          <w:lang w:val="en-US"/>
                        </w:rPr>
                        <w:t>DevSecOps</w:t>
                      </w:r>
                      <w:proofErr w:type="spellEnd"/>
                    </w:p>
                    <w:p w14:paraId="187CE035" w14:textId="77777777" w:rsidR="00A23253" w:rsidRPr="00A23253" w:rsidRDefault="00A23253" w:rsidP="00A23253">
                      <w:pPr>
                        <w:ind w:left="1985"/>
                        <w:rPr>
                          <w:lang w:val="en-US"/>
                        </w:rPr>
                      </w:pPr>
                      <w:r w:rsidRPr="00A23253">
                        <w:rPr>
                          <w:lang w:val="en-US"/>
                        </w:rPr>
                        <w:t>Linux Red Hat</w:t>
                      </w:r>
                    </w:p>
                    <w:p w14:paraId="48435344" w14:textId="09B208B4" w:rsidR="00D52717" w:rsidRPr="00A23253" w:rsidRDefault="00A23253" w:rsidP="00A23253">
                      <w:pPr>
                        <w:ind w:left="1985"/>
                        <w:rPr>
                          <w:lang w:val="en-US"/>
                        </w:rPr>
                      </w:pPr>
                      <w:proofErr w:type="spellStart"/>
                      <w:r w:rsidRPr="00A23253">
                        <w:rPr>
                          <w:lang w:val="en-US"/>
                        </w:rPr>
                        <w:t>Ansible</w:t>
                      </w:r>
                      <w:proofErr w:type="spellEnd"/>
                      <w:r w:rsidRPr="00A23253">
                        <w:rPr>
                          <w:lang w:val="en-US"/>
                        </w:rPr>
                        <w:t xml:space="preserve"> Scripting</w:t>
                      </w:r>
                    </w:p>
                    <w:p w14:paraId="3BD4B688" w14:textId="77777777" w:rsidR="00D52717" w:rsidRPr="00A23253" w:rsidRDefault="00D52717" w:rsidP="0013194C">
                      <w:pPr>
                        <w:rPr>
                          <w:b/>
                          <w:lang w:val="en-US"/>
                        </w:rPr>
                      </w:pPr>
                    </w:p>
                    <w:p w14:paraId="0A47FF3E" w14:textId="77777777" w:rsidR="00D52717" w:rsidRPr="00A23253" w:rsidRDefault="00D52717" w:rsidP="0013194C">
                      <w:pPr>
                        <w:rPr>
                          <w:b/>
                          <w:lang w:val="en-US"/>
                        </w:rPr>
                      </w:pPr>
                    </w:p>
                    <w:p w14:paraId="4C9E2579" w14:textId="05D9F7B2" w:rsidR="00D52717" w:rsidRPr="00D056C2" w:rsidRDefault="00D52717" w:rsidP="00A8074D">
                      <w:pPr>
                        <w:rPr>
                          <w:lang w:val="en-US"/>
                        </w:rPr>
                      </w:pPr>
                      <w:proofErr w:type="spellStart"/>
                      <w:r w:rsidRPr="00D056C2">
                        <w:rPr>
                          <w:b/>
                          <w:lang w:val="en-US"/>
                        </w:rPr>
                        <w:t>Zeitpunkt</w:t>
                      </w:r>
                      <w:proofErr w:type="spellEnd"/>
                      <w:r w:rsidRPr="00D056C2">
                        <w:rPr>
                          <w:b/>
                          <w:lang w:val="en-US"/>
                        </w:rPr>
                        <w:tab/>
                        <w:t xml:space="preserve">          </w:t>
                      </w:r>
                      <w:r w:rsidR="0036100F" w:rsidRPr="00D056C2">
                        <w:rPr>
                          <w:lang w:val="en-US"/>
                        </w:rPr>
                        <w:t xml:space="preserve">3/2016 - </w:t>
                      </w:r>
                      <w:proofErr w:type="spellStart"/>
                      <w:r w:rsidR="0036100F" w:rsidRPr="00D056C2">
                        <w:rPr>
                          <w:lang w:val="en-US"/>
                        </w:rPr>
                        <w:t>laufend</w:t>
                      </w:r>
                      <w:proofErr w:type="spellEnd"/>
                    </w:p>
                    <w:p w14:paraId="6A10762A" w14:textId="7031DC3A" w:rsidR="00D52717" w:rsidRPr="00D056C2" w:rsidRDefault="00D52717" w:rsidP="00A8074D">
                      <w:pPr>
                        <w:rPr>
                          <w:lang w:val="en-US"/>
                        </w:rPr>
                      </w:pPr>
                      <w:r w:rsidRPr="00D056C2">
                        <w:rPr>
                          <w:b/>
                          <w:lang w:val="en-US"/>
                        </w:rPr>
                        <w:t>Firma/ORT</w:t>
                      </w:r>
                      <w:r w:rsidRPr="00D056C2">
                        <w:rPr>
                          <w:b/>
                          <w:lang w:val="en-US"/>
                        </w:rPr>
                        <w:tab/>
                        <w:t xml:space="preserve">          </w:t>
                      </w:r>
                      <w:proofErr w:type="spellStart"/>
                      <w:r w:rsidR="0036100F" w:rsidRPr="00D056C2">
                        <w:rPr>
                          <w:lang w:val="en-US"/>
                        </w:rPr>
                        <w:t>Gronau</w:t>
                      </w:r>
                      <w:proofErr w:type="spellEnd"/>
                      <w:r w:rsidR="0036100F" w:rsidRPr="00D056C2">
                        <w:rPr>
                          <w:lang w:val="en-US"/>
                        </w:rPr>
                        <w:t xml:space="preserve"> IT Cloud Computing GmbH in Berlin</w:t>
                      </w:r>
                    </w:p>
                    <w:p w14:paraId="4114C1AD" w14:textId="044DF72C" w:rsidR="00D52717" w:rsidRPr="00B109C7" w:rsidRDefault="00D52717" w:rsidP="0036100F">
                      <w:pPr>
                        <w:rPr>
                          <w:b/>
                          <w:lang w:val="en-US"/>
                        </w:rPr>
                      </w:pPr>
                      <w:proofErr w:type="spellStart"/>
                      <w:r w:rsidRPr="0036100F">
                        <w:rPr>
                          <w:b/>
                          <w:lang w:val="en-US"/>
                        </w:rPr>
                        <w:t>Tätigkeit</w:t>
                      </w:r>
                      <w:proofErr w:type="spellEnd"/>
                      <w:r w:rsidRPr="0036100F">
                        <w:rPr>
                          <w:b/>
                          <w:lang w:val="en-US"/>
                        </w:rPr>
                        <w:tab/>
                        <w:t xml:space="preserve">          </w:t>
                      </w:r>
                      <w:r w:rsidR="0036100F" w:rsidRPr="0036100F">
                        <w:rPr>
                          <w:lang w:val="en-US"/>
                        </w:rPr>
                        <w:t>Consulting, quality assurance</w:t>
                      </w:r>
                    </w:p>
                    <w:p w14:paraId="4254C60F" w14:textId="77777777" w:rsidR="0036100F" w:rsidRDefault="00D52717" w:rsidP="00A8074D">
                      <w:pPr>
                        <w:rPr>
                          <w:lang w:val="en-US"/>
                        </w:rPr>
                      </w:pPr>
                      <w:proofErr w:type="spellStart"/>
                      <w:r w:rsidRPr="00B109C7">
                        <w:rPr>
                          <w:b/>
                          <w:lang w:val="en-US"/>
                        </w:rPr>
                        <w:t>Kurzbeschreibung</w:t>
                      </w:r>
                      <w:proofErr w:type="spellEnd"/>
                      <w:r w:rsidRPr="00B109C7">
                        <w:rPr>
                          <w:b/>
                          <w:lang w:val="en-US"/>
                        </w:rPr>
                        <w:t xml:space="preserve">    </w:t>
                      </w:r>
                      <w:r w:rsidR="0036100F" w:rsidRPr="0036100F">
                        <w:rPr>
                          <w:lang w:val="en-US"/>
                        </w:rPr>
                        <w:t>Consultancies, information technology</w:t>
                      </w:r>
                    </w:p>
                    <w:p w14:paraId="2864F181" w14:textId="77777777" w:rsidR="0036100F" w:rsidRDefault="0036100F" w:rsidP="0036100F">
                      <w:pPr>
                        <w:ind w:left="1985" w:hanging="1985"/>
                        <w:rPr>
                          <w:lang w:val="en-US"/>
                        </w:rPr>
                      </w:pPr>
                      <w:proofErr w:type="spellStart"/>
                      <w:r>
                        <w:rPr>
                          <w:b/>
                          <w:lang w:val="en-US"/>
                        </w:rPr>
                        <w:t>Fähigkeiten</w:t>
                      </w:r>
                      <w:proofErr w:type="spellEnd"/>
                      <w:r>
                        <w:rPr>
                          <w:b/>
                          <w:lang w:val="en-US"/>
                        </w:rPr>
                        <w:tab/>
                      </w:r>
                      <w:r w:rsidRPr="0036100F">
                        <w:rPr>
                          <w:lang w:val="en-US"/>
                        </w:rPr>
                        <w:t xml:space="preserve">Agile, Amazon AWS, Apache, </w:t>
                      </w:r>
                      <w:proofErr w:type="spellStart"/>
                      <w:r w:rsidRPr="0036100F">
                        <w:rPr>
                          <w:lang w:val="en-US"/>
                        </w:rPr>
                        <w:t>Atlassian</w:t>
                      </w:r>
                      <w:proofErr w:type="spellEnd"/>
                      <w:r w:rsidRPr="0036100F">
                        <w:rPr>
                          <w:lang w:val="en-US"/>
                        </w:rPr>
                        <w:t xml:space="preserve"> Confluence, </w:t>
                      </w:r>
                    </w:p>
                    <w:p w14:paraId="6AEC263F" w14:textId="77777777" w:rsidR="00E80F19" w:rsidRDefault="0036100F" w:rsidP="00E80F19">
                      <w:pPr>
                        <w:ind w:left="1985"/>
                        <w:rPr>
                          <w:lang w:val="en-US"/>
                        </w:rPr>
                      </w:pPr>
                      <w:proofErr w:type="spellStart"/>
                      <w:r w:rsidRPr="0036100F">
                        <w:rPr>
                          <w:lang w:val="en-US"/>
                        </w:rPr>
                        <w:t>Atlassian</w:t>
                      </w:r>
                      <w:proofErr w:type="spellEnd"/>
                      <w:r w:rsidRPr="0036100F">
                        <w:rPr>
                          <w:lang w:val="en-US"/>
                        </w:rPr>
                        <w:t xml:space="preserve"> JIRA, Automation, bash, </w:t>
                      </w:r>
                      <w:proofErr w:type="spellStart"/>
                      <w:r w:rsidRPr="0036100F">
                        <w:rPr>
                          <w:lang w:val="en-US"/>
                        </w:rPr>
                        <w:t>Bitkom</w:t>
                      </w:r>
                      <w:proofErr w:type="spellEnd"/>
                      <w:r w:rsidRPr="0036100F">
                        <w:rPr>
                          <w:lang w:val="en-US"/>
                        </w:rPr>
                        <w:t xml:space="preserve">, Cloud </w:t>
                      </w:r>
                    </w:p>
                    <w:p w14:paraId="69532B1B" w14:textId="77777777" w:rsidR="00E80F19" w:rsidRDefault="0036100F" w:rsidP="00E80F19">
                      <w:pPr>
                        <w:ind w:left="1985"/>
                        <w:rPr>
                          <w:lang w:val="en-US"/>
                        </w:rPr>
                      </w:pPr>
                      <w:r w:rsidRPr="0036100F">
                        <w:rPr>
                          <w:lang w:val="en-US"/>
                        </w:rPr>
                        <w:t xml:space="preserve">Computing, Continuous Delivery, Continuous </w:t>
                      </w:r>
                    </w:p>
                    <w:p w14:paraId="25D611F2" w14:textId="77777777" w:rsidR="00E80F19" w:rsidRDefault="0036100F" w:rsidP="00E80F19">
                      <w:pPr>
                        <w:ind w:left="1985"/>
                        <w:rPr>
                          <w:lang w:val="en-US"/>
                        </w:rPr>
                      </w:pPr>
                      <w:r w:rsidRPr="0036100F">
                        <w:rPr>
                          <w:lang w:val="en-US"/>
                        </w:rPr>
                        <w:t xml:space="preserve">Integration, CSA (Cloud Security Alliance), DevOps, DHCP, </w:t>
                      </w:r>
                      <w:proofErr w:type="spellStart"/>
                      <w:r w:rsidRPr="0036100F">
                        <w:rPr>
                          <w:lang w:val="en-US"/>
                        </w:rPr>
                        <w:t>Digitale</w:t>
                      </w:r>
                      <w:proofErr w:type="spellEnd"/>
                      <w:r w:rsidRPr="0036100F">
                        <w:rPr>
                          <w:lang w:val="en-US"/>
                        </w:rPr>
                        <w:t xml:space="preserve"> Transformation, DNS, eco, Ethernet, </w:t>
                      </w:r>
                    </w:p>
                    <w:p w14:paraId="2F639FAC" w14:textId="77777777" w:rsidR="00E80F19" w:rsidRDefault="0036100F" w:rsidP="00E80F19">
                      <w:pPr>
                        <w:ind w:left="1985"/>
                        <w:rPr>
                          <w:lang w:val="en-US"/>
                        </w:rPr>
                      </w:pPr>
                      <w:r w:rsidRPr="0036100F">
                        <w:rPr>
                          <w:lang w:val="en-US"/>
                        </w:rPr>
                        <w:t xml:space="preserve">EU-DSGVO, </w:t>
                      </w:r>
                      <w:proofErr w:type="spellStart"/>
                      <w:r w:rsidRPr="0036100F">
                        <w:rPr>
                          <w:lang w:val="en-US"/>
                        </w:rPr>
                        <w:t>EuroCloud</w:t>
                      </w:r>
                      <w:proofErr w:type="spellEnd"/>
                      <w:r w:rsidRPr="0036100F">
                        <w:rPr>
                          <w:lang w:val="en-US"/>
                        </w:rPr>
                        <w:t xml:space="preserve">, Infrastructure as a Service (IaaS), ISO 27001, Jenkins, Linux, Macintosh OSX, </w:t>
                      </w:r>
                    </w:p>
                    <w:p w14:paraId="57C448B5" w14:textId="1BF1656D" w:rsidR="0036100F" w:rsidRDefault="0036100F" w:rsidP="00E80F19">
                      <w:pPr>
                        <w:ind w:left="1985"/>
                        <w:rPr>
                          <w:lang w:val="en-US"/>
                        </w:rPr>
                      </w:pPr>
                      <w:r w:rsidRPr="0036100F">
                        <w:rPr>
                          <w:lang w:val="en-US"/>
                        </w:rPr>
                        <w:t xml:space="preserve">Platform as a Service (PaaS), scripting, Scrum, Scrum Master, Security, Selenium, Software as a Service (SaaS), TCP/IP, </w:t>
                      </w:r>
                      <w:proofErr w:type="spellStart"/>
                      <w:r w:rsidRPr="0036100F">
                        <w:rPr>
                          <w:lang w:val="en-US"/>
                        </w:rPr>
                        <w:t>Teletrust</w:t>
                      </w:r>
                      <w:proofErr w:type="spellEnd"/>
                      <w:r w:rsidRPr="0036100F">
                        <w:rPr>
                          <w:lang w:val="en-US"/>
                        </w:rPr>
                        <w:t>, Virtualization, VMware ESX</w:t>
                      </w:r>
                    </w:p>
                    <w:p w14:paraId="254AB7A1" w14:textId="77777777" w:rsidR="004F6311" w:rsidRPr="004F6311" w:rsidRDefault="00D52717" w:rsidP="004F6311">
                      <w:pPr>
                        <w:rPr>
                          <w:lang w:val="en-US"/>
                        </w:rPr>
                      </w:pPr>
                      <w:proofErr w:type="spellStart"/>
                      <w:r w:rsidRPr="004F6311">
                        <w:rPr>
                          <w:b/>
                          <w:lang w:val="en-US"/>
                        </w:rPr>
                        <w:t>Aufgaben</w:t>
                      </w:r>
                      <w:proofErr w:type="spellEnd"/>
                      <w:r w:rsidRPr="004F6311">
                        <w:rPr>
                          <w:b/>
                          <w:lang w:val="en-US"/>
                        </w:rPr>
                        <w:tab/>
                        <w:t xml:space="preserve">          </w:t>
                      </w:r>
                      <w:r w:rsidR="004F6311" w:rsidRPr="004F6311">
                        <w:rPr>
                          <w:lang w:val="en-US"/>
                        </w:rPr>
                        <w:t>Creating selenium tests in conjunction with Jenkins</w:t>
                      </w:r>
                    </w:p>
                    <w:p w14:paraId="720FAF27" w14:textId="77777777" w:rsidR="004F6311" w:rsidRDefault="004F6311" w:rsidP="004F6311">
                      <w:pPr>
                        <w:ind w:left="1985"/>
                        <w:rPr>
                          <w:lang w:val="en-US"/>
                        </w:rPr>
                      </w:pPr>
                      <w:r w:rsidRPr="004F6311">
                        <w:rPr>
                          <w:lang w:val="en-US"/>
                        </w:rPr>
                        <w:t xml:space="preserve">Creating Jenkins (1.x and 2.x) jobs (Certified </w:t>
                      </w:r>
                    </w:p>
                    <w:p w14:paraId="3E736A17" w14:textId="5EBF4F0C" w:rsidR="004F6311" w:rsidRPr="004F6311" w:rsidRDefault="004F6311" w:rsidP="004F6311">
                      <w:pPr>
                        <w:ind w:left="1985"/>
                        <w:rPr>
                          <w:lang w:val="en-US"/>
                        </w:rPr>
                      </w:pPr>
                      <w:r w:rsidRPr="004F6311">
                        <w:rPr>
                          <w:lang w:val="en-US"/>
                        </w:rPr>
                        <w:t>Jenkins Engineer 2017)</w:t>
                      </w:r>
                    </w:p>
                    <w:p w14:paraId="6CB9C816" w14:textId="77777777" w:rsidR="004F6311" w:rsidRPr="004F6311" w:rsidRDefault="004F6311" w:rsidP="004F6311">
                      <w:pPr>
                        <w:ind w:left="1985"/>
                        <w:rPr>
                          <w:lang w:val="en-US"/>
                        </w:rPr>
                      </w:pPr>
                      <w:r w:rsidRPr="004F6311">
                        <w:rPr>
                          <w:lang w:val="en-US"/>
                        </w:rPr>
                        <w:t>Test procedures according to the user stories</w:t>
                      </w:r>
                    </w:p>
                    <w:p w14:paraId="6C485E24" w14:textId="77777777" w:rsidR="004F6311" w:rsidRDefault="004F6311" w:rsidP="004F6311">
                      <w:pPr>
                        <w:ind w:left="1985"/>
                        <w:rPr>
                          <w:lang w:val="en-US"/>
                        </w:rPr>
                      </w:pPr>
                      <w:r w:rsidRPr="004F6311">
                        <w:rPr>
                          <w:lang w:val="en-US"/>
                        </w:rPr>
                        <w:t xml:space="preserve">Implementing continuous integration and </w:t>
                      </w:r>
                    </w:p>
                    <w:p w14:paraId="2E3DE057" w14:textId="2F5082AA" w:rsidR="004F6311" w:rsidRPr="004F6311" w:rsidRDefault="004F6311" w:rsidP="004F6311">
                      <w:pPr>
                        <w:ind w:left="1985"/>
                        <w:rPr>
                          <w:lang w:val="en-US"/>
                        </w:rPr>
                      </w:pPr>
                      <w:r w:rsidRPr="004F6311">
                        <w:rPr>
                          <w:lang w:val="en-US"/>
                        </w:rPr>
                        <w:t>deployment</w:t>
                      </w:r>
                    </w:p>
                    <w:p w14:paraId="16D43643" w14:textId="77777777" w:rsidR="004F6311" w:rsidRPr="004F6311" w:rsidRDefault="004F6311" w:rsidP="004F6311">
                      <w:pPr>
                        <w:ind w:left="1985"/>
                        <w:rPr>
                          <w:lang w:val="en-US"/>
                        </w:rPr>
                      </w:pPr>
                      <w:r w:rsidRPr="004F6311">
                        <w:rPr>
                          <w:lang w:val="en-US"/>
                        </w:rPr>
                        <w:t>bash scripting</w:t>
                      </w:r>
                    </w:p>
                    <w:p w14:paraId="663254D8" w14:textId="77777777" w:rsidR="004F6311" w:rsidRPr="004F6311" w:rsidRDefault="004F6311" w:rsidP="004F6311">
                      <w:pPr>
                        <w:ind w:left="1985"/>
                        <w:rPr>
                          <w:lang w:val="en-US"/>
                        </w:rPr>
                      </w:pPr>
                      <w:r w:rsidRPr="004F6311">
                        <w:rPr>
                          <w:lang w:val="en-US"/>
                        </w:rPr>
                        <w:t xml:space="preserve">Toolset </w:t>
                      </w:r>
                      <w:proofErr w:type="spellStart"/>
                      <w:r w:rsidRPr="004F6311">
                        <w:rPr>
                          <w:lang w:val="en-US"/>
                        </w:rPr>
                        <w:t>Atlassian</w:t>
                      </w:r>
                      <w:proofErr w:type="spellEnd"/>
                      <w:r w:rsidRPr="004F6311">
                        <w:rPr>
                          <w:lang w:val="en-US"/>
                        </w:rPr>
                        <w:t xml:space="preserve"> JIRA and Confluence</w:t>
                      </w:r>
                    </w:p>
                    <w:p w14:paraId="33EDDEA0" w14:textId="77777777" w:rsidR="004F6311" w:rsidRPr="004F6311" w:rsidRDefault="004F6311" w:rsidP="004F6311">
                      <w:pPr>
                        <w:ind w:left="1985"/>
                        <w:rPr>
                          <w:lang w:val="en-US"/>
                        </w:rPr>
                      </w:pPr>
                      <w:r w:rsidRPr="004F6311">
                        <w:rPr>
                          <w:lang w:val="en-US"/>
                        </w:rPr>
                        <w:t xml:space="preserve">Automated cloud based </w:t>
                      </w:r>
                      <w:proofErr w:type="spellStart"/>
                      <w:r w:rsidRPr="004F6311">
                        <w:rPr>
                          <w:lang w:val="en-US"/>
                        </w:rPr>
                        <w:t>pentesting</w:t>
                      </w:r>
                      <w:proofErr w:type="spellEnd"/>
                    </w:p>
                    <w:p w14:paraId="47827924" w14:textId="77777777" w:rsidR="004F6311" w:rsidRPr="004F6311" w:rsidRDefault="004F6311" w:rsidP="004F6311">
                      <w:pPr>
                        <w:ind w:left="1985"/>
                        <w:rPr>
                          <w:lang w:val="en-US"/>
                        </w:rPr>
                      </w:pPr>
                      <w:r w:rsidRPr="004F6311">
                        <w:rPr>
                          <w:lang w:val="en-US"/>
                        </w:rPr>
                        <w:t>Ability to Work Independently and In Team Based Environment</w:t>
                      </w:r>
                    </w:p>
                    <w:p w14:paraId="736E2BD2" w14:textId="77777777" w:rsidR="004F6311" w:rsidRPr="004F6311" w:rsidRDefault="004F6311" w:rsidP="004F6311">
                      <w:pPr>
                        <w:ind w:left="1985"/>
                        <w:rPr>
                          <w:lang w:val="en-US"/>
                        </w:rPr>
                      </w:pPr>
                      <w:r w:rsidRPr="004F6311">
                        <w:rPr>
                          <w:lang w:val="en-US"/>
                        </w:rPr>
                        <w:t>Analyze Test Results</w:t>
                      </w:r>
                    </w:p>
                    <w:p w14:paraId="64941E02" w14:textId="77777777" w:rsidR="004F6311" w:rsidRPr="004F6311" w:rsidRDefault="004F6311" w:rsidP="004F6311">
                      <w:pPr>
                        <w:ind w:left="1985"/>
                        <w:rPr>
                          <w:lang w:val="en-US"/>
                        </w:rPr>
                      </w:pPr>
                      <w:r w:rsidRPr="004F6311">
                        <w:rPr>
                          <w:lang w:val="en-US"/>
                        </w:rPr>
                        <w:t xml:space="preserve">Break Project </w:t>
                      </w:r>
                      <w:proofErr w:type="gramStart"/>
                      <w:r w:rsidRPr="004F6311">
                        <w:rPr>
                          <w:lang w:val="en-US"/>
                        </w:rPr>
                        <w:t>Into</w:t>
                      </w:r>
                      <w:proofErr w:type="gramEnd"/>
                      <w:r w:rsidRPr="004F6311">
                        <w:rPr>
                          <w:lang w:val="en-US"/>
                        </w:rPr>
                        <w:t xml:space="preserve"> Attainable Progress Goals</w:t>
                      </w:r>
                    </w:p>
                    <w:p w14:paraId="21502359" w14:textId="77777777" w:rsidR="004F6311" w:rsidRPr="004F6311" w:rsidRDefault="004F6311" w:rsidP="004F6311">
                      <w:pPr>
                        <w:ind w:left="1985"/>
                        <w:rPr>
                          <w:lang w:val="en-US"/>
                        </w:rPr>
                      </w:pPr>
                      <w:r w:rsidRPr="004F6311">
                        <w:rPr>
                          <w:lang w:val="en-US"/>
                        </w:rPr>
                        <w:t>Capsule of Using Source Code</w:t>
                      </w:r>
                    </w:p>
                    <w:p w14:paraId="3EB189B3" w14:textId="77777777" w:rsidR="004F6311" w:rsidRDefault="004F6311" w:rsidP="004F6311">
                      <w:pPr>
                        <w:ind w:left="1985"/>
                        <w:rPr>
                          <w:lang w:val="en-US"/>
                        </w:rPr>
                      </w:pPr>
                      <w:r w:rsidRPr="004F6311">
                        <w:rPr>
                          <w:lang w:val="en-US"/>
                        </w:rPr>
                        <w:t xml:space="preserve">Communicator with technical and non-technical </w:t>
                      </w:r>
                    </w:p>
                    <w:p w14:paraId="1A68C109" w14:textId="3BFC7EFB" w:rsidR="004F6311" w:rsidRPr="004F6311" w:rsidRDefault="004F6311" w:rsidP="004F6311">
                      <w:pPr>
                        <w:ind w:left="1985"/>
                        <w:rPr>
                          <w:lang w:val="en-US"/>
                        </w:rPr>
                      </w:pPr>
                      <w:r w:rsidRPr="004F6311">
                        <w:rPr>
                          <w:lang w:val="en-US"/>
                        </w:rPr>
                        <w:t>resources</w:t>
                      </w:r>
                    </w:p>
                    <w:p w14:paraId="3FC2367C" w14:textId="77777777" w:rsidR="004F6311" w:rsidRPr="004F6311" w:rsidRDefault="004F6311" w:rsidP="004F6311">
                      <w:pPr>
                        <w:ind w:left="1985"/>
                        <w:rPr>
                          <w:lang w:val="en-US"/>
                        </w:rPr>
                      </w:pPr>
                      <w:r w:rsidRPr="004F6311">
                        <w:rPr>
                          <w:lang w:val="en-US"/>
                        </w:rPr>
                        <w:t>Create Test Plans</w:t>
                      </w:r>
                    </w:p>
                    <w:p w14:paraId="18B10013" w14:textId="77777777" w:rsidR="004F6311" w:rsidRPr="004F6311" w:rsidRDefault="004F6311" w:rsidP="004F6311">
                      <w:pPr>
                        <w:ind w:left="1985"/>
                        <w:rPr>
                          <w:lang w:val="en-US"/>
                        </w:rPr>
                      </w:pPr>
                      <w:r w:rsidRPr="004F6311">
                        <w:rPr>
                          <w:lang w:val="en-US"/>
                        </w:rPr>
                        <w:t>Develop Standards and Procedures to Determine Product Quality and Release Discover Bugs within Software</w:t>
                      </w:r>
                    </w:p>
                    <w:p w14:paraId="595CA840" w14:textId="77777777" w:rsidR="004F6311" w:rsidRPr="004F6311" w:rsidRDefault="004F6311" w:rsidP="004F6311">
                      <w:pPr>
                        <w:ind w:left="1985"/>
                        <w:rPr>
                          <w:lang w:val="en-US"/>
                        </w:rPr>
                      </w:pPr>
                      <w:r w:rsidRPr="004F6311">
                        <w:rPr>
                          <w:lang w:val="en-US"/>
                        </w:rPr>
                        <w:t>Document Test Cases</w:t>
                      </w:r>
                    </w:p>
                    <w:p w14:paraId="52AF86CD" w14:textId="77777777" w:rsidR="004F6311" w:rsidRPr="004F6311" w:rsidRDefault="004F6311" w:rsidP="004F6311">
                      <w:pPr>
                        <w:ind w:left="1985"/>
                        <w:rPr>
                          <w:lang w:val="en-US"/>
                        </w:rPr>
                      </w:pPr>
                      <w:r w:rsidRPr="004F6311">
                        <w:rPr>
                          <w:lang w:val="en-US"/>
                        </w:rPr>
                        <w:t>Drive Innovation and Streamline Overall Testing Process</w:t>
                      </w:r>
                    </w:p>
                    <w:p w14:paraId="32D3415D" w14:textId="77777777" w:rsidR="004F6311" w:rsidRPr="004F6311" w:rsidRDefault="004F6311" w:rsidP="004F6311">
                      <w:pPr>
                        <w:ind w:left="1985"/>
                        <w:rPr>
                          <w:lang w:val="en-US"/>
                        </w:rPr>
                      </w:pPr>
                      <w:r w:rsidRPr="004F6311">
                        <w:rPr>
                          <w:lang w:val="en-US"/>
                        </w:rPr>
                        <w:t xml:space="preserve">Experience with Agile Development Process </w:t>
                      </w:r>
                    </w:p>
                    <w:p w14:paraId="6D7F4CEC" w14:textId="77777777" w:rsidR="004F6311" w:rsidRPr="004F6311" w:rsidRDefault="004F6311" w:rsidP="004F6311">
                      <w:pPr>
                        <w:ind w:left="1985"/>
                        <w:rPr>
                          <w:lang w:val="en-US"/>
                        </w:rPr>
                      </w:pPr>
                      <w:r w:rsidRPr="004F6311">
                        <w:rPr>
                          <w:lang w:val="en-US"/>
                        </w:rPr>
                        <w:t>Experience with Web Based Testing Applications</w:t>
                      </w:r>
                    </w:p>
                    <w:p w14:paraId="47B6E628" w14:textId="77777777" w:rsidR="004F6311" w:rsidRPr="004F6311" w:rsidRDefault="004F6311" w:rsidP="004F6311">
                      <w:pPr>
                        <w:ind w:left="1985"/>
                        <w:rPr>
                          <w:lang w:val="en-US"/>
                        </w:rPr>
                      </w:pPr>
                      <w:r w:rsidRPr="004F6311">
                        <w:rPr>
                          <w:lang w:val="en-US"/>
                        </w:rPr>
                        <w:t>Identify Areas of Improvement</w:t>
                      </w:r>
                    </w:p>
                    <w:p w14:paraId="60A02CB0" w14:textId="77777777" w:rsidR="004F6311" w:rsidRDefault="004F6311" w:rsidP="004F6311">
                      <w:pPr>
                        <w:ind w:left="1985"/>
                        <w:rPr>
                          <w:lang w:val="en-US"/>
                        </w:rPr>
                      </w:pPr>
                      <w:r w:rsidRPr="004F6311">
                        <w:rPr>
                          <w:lang w:val="en-US"/>
                        </w:rPr>
                        <w:t xml:space="preserve">Identify, Isolate and Track Bugs Throughout </w:t>
                      </w:r>
                    </w:p>
                    <w:p w14:paraId="4EA86013" w14:textId="7BDF3D0B" w:rsidR="004F6311" w:rsidRPr="004F6311" w:rsidRDefault="004F6311" w:rsidP="004F6311">
                      <w:pPr>
                        <w:ind w:left="1985"/>
                        <w:rPr>
                          <w:lang w:val="en-US"/>
                        </w:rPr>
                      </w:pPr>
                      <w:r w:rsidRPr="004F6311">
                        <w:rPr>
                          <w:lang w:val="en-US"/>
                        </w:rPr>
                        <w:t>Testing</w:t>
                      </w:r>
                    </w:p>
                    <w:p w14:paraId="2C7AA70C" w14:textId="77777777" w:rsidR="004F6311" w:rsidRPr="004F6311" w:rsidRDefault="004F6311" w:rsidP="004F6311">
                      <w:pPr>
                        <w:ind w:left="1985"/>
                        <w:rPr>
                          <w:lang w:val="en-US"/>
                        </w:rPr>
                      </w:pPr>
                      <w:r w:rsidRPr="004F6311">
                        <w:rPr>
                          <w:lang w:val="en-US"/>
                        </w:rPr>
                        <w:t xml:space="preserve">Identify </w:t>
                      </w:r>
                      <w:proofErr w:type="spellStart"/>
                      <w:r w:rsidRPr="004F6311">
                        <w:rPr>
                          <w:lang w:val="en-US"/>
                        </w:rPr>
                        <w:t>potentialpProblems</w:t>
                      </w:r>
                      <w:proofErr w:type="spellEnd"/>
                      <w:r w:rsidRPr="004F6311">
                        <w:rPr>
                          <w:lang w:val="en-US"/>
                        </w:rPr>
                        <w:t xml:space="preserve"> users may encounter</w:t>
                      </w:r>
                    </w:p>
                    <w:p w14:paraId="786751A5" w14:textId="77777777" w:rsidR="004F6311" w:rsidRPr="004F6311" w:rsidRDefault="004F6311" w:rsidP="004F6311">
                      <w:pPr>
                        <w:ind w:left="1985"/>
                        <w:rPr>
                          <w:lang w:val="en-US"/>
                        </w:rPr>
                      </w:pPr>
                      <w:r w:rsidRPr="004F6311">
                        <w:rPr>
                          <w:lang w:val="en-US"/>
                        </w:rPr>
                        <w:t>Interpret technical and business objectives and challenges</w:t>
                      </w:r>
                    </w:p>
                    <w:p w14:paraId="2EB4226D" w14:textId="77777777" w:rsidR="004F6311" w:rsidRPr="004F6311" w:rsidRDefault="004F6311" w:rsidP="004F6311">
                      <w:pPr>
                        <w:ind w:left="1985"/>
                        <w:rPr>
                          <w:lang w:val="en-US"/>
                        </w:rPr>
                      </w:pPr>
                      <w:r w:rsidRPr="004F6311">
                        <w:rPr>
                          <w:lang w:val="en-US"/>
                        </w:rPr>
                        <w:t xml:space="preserve">Perform and document </w:t>
                      </w:r>
                      <w:proofErr w:type="spellStart"/>
                      <w:r w:rsidRPr="004F6311">
                        <w:rPr>
                          <w:lang w:val="en-US"/>
                        </w:rPr>
                        <w:t>rIT</w:t>
                      </w:r>
                      <w:proofErr w:type="spellEnd"/>
                      <w:r w:rsidRPr="004F6311">
                        <w:rPr>
                          <w:lang w:val="en-US"/>
                        </w:rPr>
                        <w:t xml:space="preserve"> orientated risk analysis</w:t>
                      </w:r>
                    </w:p>
                    <w:p w14:paraId="4F997043" w14:textId="77777777" w:rsidR="004F6311" w:rsidRPr="004F6311" w:rsidRDefault="004F6311" w:rsidP="004F6311">
                      <w:pPr>
                        <w:ind w:left="1985"/>
                        <w:rPr>
                          <w:lang w:val="en-US"/>
                        </w:rPr>
                      </w:pPr>
                      <w:r w:rsidRPr="004F6311">
                        <w:rPr>
                          <w:lang w:val="en-US"/>
                        </w:rPr>
                        <w:t xml:space="preserve">Perform manual and automated Testing </w:t>
                      </w:r>
                    </w:p>
                    <w:p w14:paraId="4C748AD0" w14:textId="77777777" w:rsidR="004F6311" w:rsidRPr="004F6311" w:rsidRDefault="004F6311" w:rsidP="004F6311">
                      <w:pPr>
                        <w:ind w:left="1985"/>
                        <w:rPr>
                          <w:lang w:val="en-US"/>
                        </w:rPr>
                      </w:pPr>
                      <w:r w:rsidRPr="004F6311">
                        <w:rPr>
                          <w:lang w:val="en-US"/>
                        </w:rPr>
                        <w:t>Record test progress and results</w:t>
                      </w:r>
                    </w:p>
                    <w:p w14:paraId="2DFE2A8D" w14:textId="77777777" w:rsidR="004F6311" w:rsidRPr="004F6311" w:rsidRDefault="004F6311" w:rsidP="004F6311">
                      <w:pPr>
                        <w:ind w:left="1985"/>
                        <w:rPr>
                          <w:lang w:val="en-US"/>
                        </w:rPr>
                      </w:pPr>
                      <w:r w:rsidRPr="004F6311">
                        <w:rPr>
                          <w:lang w:val="en-US"/>
                        </w:rPr>
                        <w:t>Research and analyze product features being tested</w:t>
                      </w:r>
                    </w:p>
                    <w:p w14:paraId="3E35B86C" w14:textId="77777777" w:rsidR="004F6311" w:rsidRDefault="004F6311" w:rsidP="004F6311">
                      <w:pPr>
                        <w:ind w:left="1985"/>
                        <w:rPr>
                          <w:lang w:val="en-US"/>
                        </w:rPr>
                      </w:pPr>
                      <w:r w:rsidRPr="004F6311">
                        <w:rPr>
                          <w:lang w:val="en-US"/>
                        </w:rPr>
                        <w:t xml:space="preserve">Research new tools, technologies, and testing </w:t>
                      </w:r>
                    </w:p>
                    <w:p w14:paraId="0AB326A9" w14:textId="2DF0D097" w:rsidR="004F6311" w:rsidRPr="004F6311" w:rsidRDefault="004F6311" w:rsidP="004F6311">
                      <w:pPr>
                        <w:ind w:left="1985"/>
                        <w:rPr>
                          <w:lang w:val="en-US"/>
                        </w:rPr>
                      </w:pPr>
                      <w:r w:rsidRPr="004F6311">
                        <w:rPr>
                          <w:lang w:val="en-US"/>
                        </w:rPr>
                        <w:t xml:space="preserve">processes </w:t>
                      </w:r>
                    </w:p>
                    <w:p w14:paraId="0A7F0408" w14:textId="77777777" w:rsidR="004F6311" w:rsidRDefault="004F6311" w:rsidP="004F6311">
                      <w:pPr>
                        <w:ind w:left="1985"/>
                        <w:rPr>
                          <w:lang w:val="en-US"/>
                        </w:rPr>
                      </w:pPr>
                      <w:r w:rsidRPr="004F6311">
                        <w:rPr>
                          <w:lang w:val="en-US"/>
                        </w:rPr>
                        <w:t xml:space="preserve">Review user interfaces for consistency and </w:t>
                      </w:r>
                    </w:p>
                    <w:p w14:paraId="15DEE728" w14:textId="45CA4BD9" w:rsidR="004F6311" w:rsidRPr="004F6311" w:rsidRDefault="004F6311" w:rsidP="004F6311">
                      <w:pPr>
                        <w:ind w:left="1985"/>
                        <w:rPr>
                          <w:lang w:val="en-US"/>
                        </w:rPr>
                      </w:pPr>
                      <w:r w:rsidRPr="004F6311">
                        <w:rPr>
                          <w:lang w:val="en-US"/>
                        </w:rPr>
                        <w:t xml:space="preserve">functionality </w:t>
                      </w:r>
                    </w:p>
                    <w:p w14:paraId="16B1D547" w14:textId="77777777" w:rsidR="00513534" w:rsidRDefault="004F6311" w:rsidP="004F6311">
                      <w:pPr>
                        <w:ind w:left="1985"/>
                        <w:rPr>
                          <w:lang w:val="en-US"/>
                        </w:rPr>
                      </w:pPr>
                      <w:r w:rsidRPr="004F6311">
                        <w:rPr>
                          <w:lang w:val="en-US"/>
                        </w:rPr>
                        <w:t xml:space="preserve">Thorough understanding of software development life </w:t>
                      </w:r>
                    </w:p>
                    <w:p w14:paraId="2356A121" w14:textId="3F4FC9F4" w:rsidR="004F6311" w:rsidRPr="004F6311" w:rsidRDefault="004F6311" w:rsidP="004F6311">
                      <w:pPr>
                        <w:ind w:left="1985"/>
                        <w:rPr>
                          <w:lang w:val="en-US"/>
                        </w:rPr>
                      </w:pPr>
                      <w:r w:rsidRPr="004F6311">
                        <w:rPr>
                          <w:lang w:val="en-US"/>
                        </w:rPr>
                        <w:t>cycles</w:t>
                      </w:r>
                    </w:p>
                    <w:p w14:paraId="4D704049" w14:textId="77777777" w:rsidR="004F6311" w:rsidRPr="004F6311" w:rsidRDefault="004F6311" w:rsidP="004F6311">
                      <w:pPr>
                        <w:ind w:left="1985"/>
                        <w:rPr>
                          <w:lang w:val="en-US"/>
                        </w:rPr>
                      </w:pPr>
                      <w:r w:rsidRPr="004F6311">
                        <w:rPr>
                          <w:lang w:val="en-US"/>
                        </w:rPr>
                        <w:t>Work closely with development and product Teams</w:t>
                      </w:r>
                    </w:p>
                    <w:p w14:paraId="665F0D6E" w14:textId="77777777" w:rsidR="004F6311" w:rsidRPr="002247AB" w:rsidRDefault="004F6311" w:rsidP="004F6311">
                      <w:pPr>
                        <w:ind w:left="1985"/>
                        <w:rPr>
                          <w:lang w:val="en-US"/>
                        </w:rPr>
                      </w:pPr>
                      <w:r w:rsidRPr="002247AB">
                        <w:rPr>
                          <w:lang w:val="en-US"/>
                        </w:rPr>
                        <w:t>Scripting with Amazon AWS cli</w:t>
                      </w:r>
                    </w:p>
                    <w:p w14:paraId="35FD467E" w14:textId="679317CA" w:rsidR="00D52717" w:rsidRPr="002247AB" w:rsidRDefault="004F6311" w:rsidP="004F6311">
                      <w:pPr>
                        <w:ind w:left="1985"/>
                        <w:rPr>
                          <w:lang w:val="en-US"/>
                        </w:rPr>
                      </w:pPr>
                      <w:proofErr w:type="spellStart"/>
                      <w:r w:rsidRPr="002247AB">
                        <w:rPr>
                          <w:lang w:val="en-US"/>
                        </w:rPr>
                        <w:t>Ansible</w:t>
                      </w:r>
                      <w:proofErr w:type="spellEnd"/>
                      <w:r w:rsidRPr="002247AB">
                        <w:rPr>
                          <w:lang w:val="en-US"/>
                        </w:rPr>
                        <w:t xml:space="preserve"> Scripting</w:t>
                      </w:r>
                    </w:p>
                    <w:p w14:paraId="46B2154D" w14:textId="77777777" w:rsidR="00D52717" w:rsidRPr="002247AB" w:rsidRDefault="00D52717" w:rsidP="00A8074D">
                      <w:pPr>
                        <w:ind w:firstLine="1985"/>
                        <w:rPr>
                          <w:lang w:val="en-US"/>
                        </w:rPr>
                      </w:pPr>
                    </w:p>
                    <w:p w14:paraId="25C9D211" w14:textId="77777777" w:rsidR="00D52717" w:rsidRPr="002247AB" w:rsidRDefault="00D52717" w:rsidP="00A8074D">
                      <w:pPr>
                        <w:rPr>
                          <w:b/>
                          <w:lang w:val="en-US"/>
                        </w:rPr>
                      </w:pPr>
                    </w:p>
                    <w:p w14:paraId="381610D9" w14:textId="77777777" w:rsidR="00D52717" w:rsidRPr="00E37C43" w:rsidRDefault="00D52717" w:rsidP="00A8074D">
                      <w:r w:rsidRPr="00E37C43">
                        <w:rPr>
                          <w:b/>
                        </w:rPr>
                        <w:t>Zeitpunkt</w:t>
                      </w:r>
                      <w:r w:rsidRPr="00F13F61">
                        <w:rPr>
                          <w:b/>
                        </w:rPr>
                        <w:tab/>
                      </w:r>
                      <w:r>
                        <w:rPr>
                          <w:b/>
                        </w:rPr>
                        <w:t xml:space="preserve">          </w:t>
                      </w:r>
                      <w:r w:rsidRPr="000D78F1">
                        <w:t>2/2017 - 8/2017</w:t>
                      </w:r>
                    </w:p>
                    <w:p w14:paraId="419121DC" w14:textId="77777777" w:rsidR="00D52717" w:rsidRDefault="00D52717" w:rsidP="00A8074D">
                      <w:r w:rsidRPr="00F13F61">
                        <w:rPr>
                          <w:b/>
                        </w:rPr>
                        <w:t>Firma/ORT</w:t>
                      </w:r>
                      <w:r w:rsidRPr="00F13F61">
                        <w:rPr>
                          <w:b/>
                        </w:rPr>
                        <w:tab/>
                      </w:r>
                      <w:r>
                        <w:rPr>
                          <w:b/>
                        </w:rPr>
                        <w:t xml:space="preserve">          </w:t>
                      </w:r>
                      <w:r w:rsidRPr="000D78F1">
                        <w:t>Scout24 in München</w:t>
                      </w:r>
                    </w:p>
                    <w:p w14:paraId="77CCC445" w14:textId="77777777" w:rsidR="00D52717" w:rsidRDefault="00D52717" w:rsidP="00A8074D">
                      <w:pPr>
                        <w:rPr>
                          <w:lang w:val="en-US"/>
                        </w:rPr>
                      </w:pPr>
                      <w:proofErr w:type="spellStart"/>
                      <w:r w:rsidRPr="00B109C7">
                        <w:rPr>
                          <w:b/>
                          <w:lang w:val="en-US"/>
                        </w:rPr>
                        <w:t>Tätigkeit</w:t>
                      </w:r>
                      <w:proofErr w:type="spellEnd"/>
                      <w:r w:rsidRPr="00B109C7">
                        <w:rPr>
                          <w:b/>
                          <w:lang w:val="en-US"/>
                        </w:rPr>
                        <w:tab/>
                        <w:t xml:space="preserve">          </w:t>
                      </w:r>
                      <w:r w:rsidRPr="00B109C7">
                        <w:rPr>
                          <w:lang w:val="en-US"/>
                        </w:rPr>
                        <w:t xml:space="preserve">Senior Data Engineer with data science ambitions with </w:t>
                      </w:r>
                    </w:p>
                    <w:p w14:paraId="0592729F" w14:textId="77777777" w:rsidR="00D52717" w:rsidRPr="00A8074D" w:rsidRDefault="00D52717" w:rsidP="00A8074D">
                      <w:pPr>
                        <w:ind w:firstLine="1985"/>
                        <w:rPr>
                          <w:b/>
                        </w:rPr>
                      </w:pPr>
                      <w:proofErr w:type="spellStart"/>
                      <w:r w:rsidRPr="00A8074D">
                        <w:t>statistics</w:t>
                      </w:r>
                      <w:proofErr w:type="spellEnd"/>
                      <w:r w:rsidRPr="00A8074D">
                        <w:t xml:space="preserve"> </w:t>
                      </w:r>
                      <w:proofErr w:type="spellStart"/>
                      <w:r w:rsidRPr="00A8074D">
                        <w:t>background</w:t>
                      </w:r>
                      <w:proofErr w:type="spellEnd"/>
                    </w:p>
                    <w:p w14:paraId="5E43F26F" w14:textId="77777777" w:rsidR="00D52717" w:rsidRPr="00A8074D" w:rsidRDefault="00D52717" w:rsidP="00A8074D">
                      <w:r w:rsidRPr="00A8074D">
                        <w:rPr>
                          <w:b/>
                        </w:rPr>
                        <w:t xml:space="preserve">Kurzbeschreibung    </w:t>
                      </w:r>
                      <w:r w:rsidRPr="00A8074D">
                        <w:t xml:space="preserve">Dienstleistung, </w:t>
                      </w:r>
                      <w:proofErr w:type="spellStart"/>
                      <w:r w:rsidRPr="00A8074D">
                        <w:t>Informations</w:t>
                      </w:r>
                      <w:proofErr w:type="spellEnd"/>
                      <w:r w:rsidRPr="00A8074D">
                        <w:t xml:space="preserve"> Technologie</w:t>
                      </w:r>
                    </w:p>
                    <w:p w14:paraId="33B6C2FF" w14:textId="77777777" w:rsidR="00D52717" w:rsidRDefault="00D52717" w:rsidP="00A8074D">
                      <w:pPr>
                        <w:rPr>
                          <w:lang w:val="en-US"/>
                        </w:rPr>
                      </w:pPr>
                      <w:proofErr w:type="spellStart"/>
                      <w:r w:rsidRPr="000D78F1">
                        <w:rPr>
                          <w:b/>
                          <w:lang w:val="en-US"/>
                        </w:rPr>
                        <w:t>Fähigkeiten</w:t>
                      </w:r>
                      <w:proofErr w:type="spellEnd"/>
                      <w:r w:rsidRPr="000D78F1">
                        <w:rPr>
                          <w:b/>
                          <w:lang w:val="en-US"/>
                        </w:rPr>
                        <w:tab/>
                      </w:r>
                      <w:r w:rsidRPr="000D78F1">
                        <w:rPr>
                          <w:lang w:val="en-US"/>
                        </w:rPr>
                        <w:t xml:space="preserve">          </w:t>
                      </w:r>
                      <w:proofErr w:type="spellStart"/>
                      <w:r w:rsidRPr="000D78F1">
                        <w:rPr>
                          <w:lang w:val="en-US"/>
                        </w:rPr>
                        <w:t>Ansible</w:t>
                      </w:r>
                      <w:proofErr w:type="spellEnd"/>
                      <w:r w:rsidRPr="000D78F1">
                        <w:rPr>
                          <w:lang w:val="en-US"/>
                        </w:rPr>
                        <w:t xml:space="preserve">, Automation, Bash, Cloud Computing, </w:t>
                      </w:r>
                    </w:p>
                    <w:p w14:paraId="1EF776D6" w14:textId="77777777" w:rsidR="00D52717" w:rsidRDefault="00D52717" w:rsidP="00A8074D">
                      <w:pPr>
                        <w:ind w:firstLine="1985"/>
                        <w:rPr>
                          <w:lang w:val="en-US"/>
                        </w:rPr>
                      </w:pPr>
                      <w:r w:rsidRPr="000D78F1">
                        <w:rPr>
                          <w:lang w:val="en-US"/>
                        </w:rPr>
                        <w:t>Continuous</w:t>
                      </w:r>
                      <w:r>
                        <w:rPr>
                          <w:lang w:val="en-US"/>
                        </w:rPr>
                        <w:t xml:space="preserve"> </w:t>
                      </w:r>
                      <w:r w:rsidRPr="000D78F1">
                        <w:rPr>
                          <w:lang w:val="en-US"/>
                        </w:rPr>
                        <w:t xml:space="preserve">Delivery, Continuous Delivery </w:t>
                      </w:r>
                      <w:proofErr w:type="spellStart"/>
                      <w:r w:rsidRPr="000D78F1">
                        <w:rPr>
                          <w:lang w:val="en-US"/>
                        </w:rPr>
                        <w:t>mit</w:t>
                      </w:r>
                      <w:proofErr w:type="spellEnd"/>
                      <w:r w:rsidRPr="000D78F1">
                        <w:rPr>
                          <w:lang w:val="en-US"/>
                        </w:rPr>
                        <w:t xml:space="preserve"> </w:t>
                      </w:r>
                    </w:p>
                    <w:p w14:paraId="408ABBAB" w14:textId="77777777" w:rsidR="00D52717" w:rsidRDefault="00D52717" w:rsidP="00A8074D">
                      <w:pPr>
                        <w:ind w:firstLine="1985"/>
                        <w:rPr>
                          <w:lang w:val="en-US"/>
                        </w:rPr>
                      </w:pPr>
                      <w:proofErr w:type="spellStart"/>
                      <w:r w:rsidRPr="000D78F1">
                        <w:rPr>
                          <w:lang w:val="en-US"/>
                        </w:rPr>
                        <w:t>Teamcity</w:t>
                      </w:r>
                      <w:proofErr w:type="spellEnd"/>
                      <w:r w:rsidRPr="000D78F1">
                        <w:rPr>
                          <w:lang w:val="en-US"/>
                        </w:rPr>
                        <w:t xml:space="preserve">, </w:t>
                      </w:r>
                      <w:r>
                        <w:rPr>
                          <w:lang w:val="en-US"/>
                        </w:rPr>
                        <w:t>C</w:t>
                      </w:r>
                      <w:r w:rsidRPr="000D78F1">
                        <w:rPr>
                          <w:lang w:val="en-US"/>
                        </w:rPr>
                        <w:t>ontinuous</w:t>
                      </w:r>
                      <w:r>
                        <w:rPr>
                          <w:lang w:val="en-US"/>
                        </w:rPr>
                        <w:t xml:space="preserve"> </w:t>
                      </w:r>
                      <w:r w:rsidRPr="000D78F1">
                        <w:rPr>
                          <w:lang w:val="en-US"/>
                        </w:rPr>
                        <w:t xml:space="preserve">Integration, DevOps, </w:t>
                      </w:r>
                    </w:p>
                    <w:p w14:paraId="666C0865" w14:textId="77777777" w:rsidR="00D52717" w:rsidRDefault="00D52717" w:rsidP="00A8074D">
                      <w:pPr>
                        <w:ind w:firstLine="1985"/>
                        <w:rPr>
                          <w:lang w:val="en-US"/>
                        </w:rPr>
                      </w:pPr>
                      <w:proofErr w:type="spellStart"/>
                      <w:r w:rsidRPr="000D78F1">
                        <w:rPr>
                          <w:lang w:val="en-US"/>
                        </w:rPr>
                        <w:t>DevSecOps</w:t>
                      </w:r>
                      <w:proofErr w:type="spellEnd"/>
                      <w:r w:rsidRPr="000D78F1">
                        <w:rPr>
                          <w:lang w:val="en-US"/>
                        </w:rPr>
                        <w:t xml:space="preserve">, Docker, </w:t>
                      </w:r>
                      <w:proofErr w:type="spellStart"/>
                      <w:r w:rsidRPr="000D78F1">
                        <w:rPr>
                          <w:lang w:val="en-US"/>
                        </w:rPr>
                        <w:t>Elasticsearch</w:t>
                      </w:r>
                      <w:proofErr w:type="spellEnd"/>
                      <w:r w:rsidRPr="000D78F1">
                        <w:rPr>
                          <w:lang w:val="en-US"/>
                        </w:rPr>
                        <w:t xml:space="preserve">, Ethernet, ETL, </w:t>
                      </w:r>
                      <w:proofErr w:type="spellStart"/>
                      <w:r w:rsidRPr="000D78F1">
                        <w:rPr>
                          <w:lang w:val="en-US"/>
                        </w:rPr>
                        <w:t>Git</w:t>
                      </w:r>
                      <w:proofErr w:type="spellEnd"/>
                      <w:r w:rsidRPr="000D78F1">
                        <w:rPr>
                          <w:lang w:val="en-US"/>
                        </w:rPr>
                        <w:t xml:space="preserve">, </w:t>
                      </w:r>
                    </w:p>
                    <w:p w14:paraId="7941547C" w14:textId="77777777" w:rsidR="00D52717" w:rsidRDefault="00D52717" w:rsidP="00A8074D">
                      <w:pPr>
                        <w:ind w:firstLine="1985"/>
                        <w:rPr>
                          <w:lang w:val="en-US"/>
                        </w:rPr>
                      </w:pPr>
                      <w:r w:rsidRPr="000D78F1">
                        <w:rPr>
                          <w:lang w:val="en-US"/>
                        </w:rPr>
                        <w:t>IaaS (Infrastructure as a</w:t>
                      </w:r>
                      <w:r>
                        <w:rPr>
                          <w:lang w:val="en-US"/>
                        </w:rPr>
                        <w:t xml:space="preserve"> Service), </w:t>
                      </w:r>
                      <w:r w:rsidRPr="000D78F1">
                        <w:rPr>
                          <w:lang w:val="en-US"/>
                        </w:rPr>
                        <w:t xml:space="preserve">Kafka, </w:t>
                      </w:r>
                      <w:proofErr w:type="spellStart"/>
                      <w:r w:rsidRPr="000D78F1">
                        <w:rPr>
                          <w:lang w:val="en-US"/>
                        </w:rPr>
                        <w:t>Kibana</w:t>
                      </w:r>
                      <w:proofErr w:type="spellEnd"/>
                      <w:r w:rsidRPr="000D78F1">
                        <w:rPr>
                          <w:lang w:val="en-US"/>
                        </w:rPr>
                        <w:t xml:space="preserve">, Linux, </w:t>
                      </w:r>
                    </w:p>
                    <w:p w14:paraId="48BA1BAB" w14:textId="77777777" w:rsidR="00D52717" w:rsidRDefault="00D52717" w:rsidP="00A8074D">
                      <w:pPr>
                        <w:ind w:firstLine="1985"/>
                        <w:rPr>
                          <w:lang w:val="en-US"/>
                        </w:rPr>
                      </w:pPr>
                      <w:proofErr w:type="spellStart"/>
                      <w:r w:rsidRPr="000D78F1">
                        <w:rPr>
                          <w:lang w:val="en-US"/>
                        </w:rPr>
                        <w:t>Logstash</w:t>
                      </w:r>
                      <w:proofErr w:type="spellEnd"/>
                      <w:r w:rsidRPr="000D78F1">
                        <w:rPr>
                          <w:lang w:val="en-US"/>
                        </w:rPr>
                        <w:t xml:space="preserve">, Oracle DB, Pair Programming, Python, R, </w:t>
                      </w:r>
                    </w:p>
                    <w:p w14:paraId="281070B3" w14:textId="26C441B2" w:rsidR="00D52717" w:rsidRPr="00416418" w:rsidRDefault="00D52717" w:rsidP="00A8074D">
                      <w:pPr>
                        <w:ind w:firstLine="1985"/>
                      </w:pPr>
                      <w:r w:rsidRPr="00416418">
                        <w:t xml:space="preserve">Shell-Scripts, Sicherheit, </w:t>
                      </w:r>
                      <w:proofErr w:type="spellStart"/>
                      <w:r w:rsidRPr="00416418">
                        <w:t>Teamcity</w:t>
                      </w:r>
                      <w:proofErr w:type="spellEnd"/>
                    </w:p>
                    <w:p w14:paraId="09B4305A" w14:textId="77777777" w:rsidR="00D52717" w:rsidRPr="00416418" w:rsidRDefault="00D52717" w:rsidP="00A8074D">
                      <w:pPr>
                        <w:ind w:firstLine="1985"/>
                      </w:pPr>
                    </w:p>
                    <w:p w14:paraId="4E751493" w14:textId="379FCE37" w:rsidR="00D52717" w:rsidRPr="00AA5DFE" w:rsidRDefault="00D52717" w:rsidP="00CB1F40">
                      <w:pPr>
                        <w:ind w:left="1985" w:hanging="1985"/>
                      </w:pPr>
                      <w:r w:rsidRPr="00AA5DFE">
                        <w:rPr>
                          <w:b/>
                        </w:rPr>
                        <w:t>Aufgaben</w:t>
                      </w:r>
                      <w:r>
                        <w:rPr>
                          <w:b/>
                        </w:rPr>
                        <w:t xml:space="preserve">                  </w:t>
                      </w:r>
                      <w:r w:rsidR="00CB1F40">
                        <w:rPr>
                          <w:b/>
                        </w:rPr>
                        <w:tab/>
                      </w:r>
                      <w:r w:rsidRPr="00AA5DFE">
                        <w:t>Scout24 in München</w:t>
                      </w:r>
                    </w:p>
                    <w:p w14:paraId="7CA33798" w14:textId="77777777" w:rsidR="00D52717" w:rsidRPr="00D61CA9" w:rsidRDefault="00D52717" w:rsidP="00CB1F40">
                      <w:pPr>
                        <w:ind w:left="1985"/>
                        <w:rPr>
                          <w:lang w:val="en-US"/>
                        </w:rPr>
                      </w:pPr>
                      <w:proofErr w:type="spellStart"/>
                      <w:r w:rsidRPr="00D61CA9">
                        <w:rPr>
                          <w:lang w:val="en-US"/>
                        </w:rPr>
                        <w:t>Oracke</w:t>
                      </w:r>
                      <w:proofErr w:type="spellEnd"/>
                    </w:p>
                    <w:p w14:paraId="1C98CD83" w14:textId="77777777" w:rsidR="00D52717" w:rsidRPr="00416418" w:rsidRDefault="00D52717" w:rsidP="00BC6BF0">
                      <w:pPr>
                        <w:ind w:firstLine="1985"/>
                        <w:rPr>
                          <w:lang w:val="en-US"/>
                        </w:rPr>
                      </w:pPr>
                      <w:proofErr w:type="spellStart"/>
                      <w:r w:rsidRPr="00416418">
                        <w:rPr>
                          <w:lang w:val="en-US"/>
                        </w:rPr>
                        <w:t>Ansible</w:t>
                      </w:r>
                      <w:proofErr w:type="spellEnd"/>
                    </w:p>
                    <w:p w14:paraId="2D10E7D8" w14:textId="77777777" w:rsidR="00D52717" w:rsidRPr="00BC6BF0" w:rsidRDefault="00D52717" w:rsidP="00BC6BF0">
                      <w:pPr>
                        <w:ind w:firstLine="1985"/>
                        <w:rPr>
                          <w:lang w:val="en-US"/>
                        </w:rPr>
                      </w:pPr>
                      <w:r w:rsidRPr="00BC6BF0">
                        <w:rPr>
                          <w:lang w:val="en-US"/>
                        </w:rPr>
                        <w:t>Bash</w:t>
                      </w:r>
                    </w:p>
                    <w:p w14:paraId="7C9B075B" w14:textId="77777777" w:rsidR="00D52717" w:rsidRPr="00BC6BF0" w:rsidRDefault="00D52717" w:rsidP="00BC6BF0">
                      <w:pPr>
                        <w:ind w:firstLine="1985"/>
                        <w:rPr>
                          <w:lang w:val="en-US"/>
                        </w:rPr>
                      </w:pPr>
                      <w:r w:rsidRPr="00BC6BF0">
                        <w:rPr>
                          <w:lang w:val="en-US"/>
                        </w:rPr>
                        <w:t>Docker</w:t>
                      </w:r>
                    </w:p>
                    <w:p w14:paraId="62762F9C" w14:textId="77777777" w:rsidR="00D52717" w:rsidRPr="00BC6BF0" w:rsidRDefault="00D52717" w:rsidP="00BC6BF0">
                      <w:pPr>
                        <w:ind w:firstLine="1985"/>
                        <w:rPr>
                          <w:lang w:val="en-US"/>
                        </w:rPr>
                      </w:pPr>
                      <w:proofErr w:type="spellStart"/>
                      <w:r w:rsidRPr="00BC6BF0">
                        <w:rPr>
                          <w:lang w:val="en-US"/>
                        </w:rPr>
                        <w:t>Elasticsearch</w:t>
                      </w:r>
                      <w:proofErr w:type="spellEnd"/>
                    </w:p>
                    <w:p w14:paraId="6B0D4FC2" w14:textId="77777777" w:rsidR="00D52717" w:rsidRPr="00BC6BF0" w:rsidRDefault="00D52717" w:rsidP="00BC6BF0">
                      <w:pPr>
                        <w:ind w:firstLine="1985"/>
                        <w:rPr>
                          <w:lang w:val="en-US"/>
                        </w:rPr>
                      </w:pPr>
                      <w:proofErr w:type="spellStart"/>
                      <w:r w:rsidRPr="00BC6BF0">
                        <w:rPr>
                          <w:lang w:val="en-US"/>
                        </w:rPr>
                        <w:t>Logstash</w:t>
                      </w:r>
                      <w:proofErr w:type="spellEnd"/>
                    </w:p>
                    <w:p w14:paraId="78B9A861" w14:textId="77777777" w:rsidR="00D52717" w:rsidRPr="00D056C2" w:rsidRDefault="00D52717" w:rsidP="00BC6BF0">
                      <w:pPr>
                        <w:ind w:firstLine="1985"/>
                        <w:rPr>
                          <w:lang w:val="en-US"/>
                        </w:rPr>
                      </w:pPr>
                      <w:proofErr w:type="spellStart"/>
                      <w:r w:rsidRPr="00D056C2">
                        <w:rPr>
                          <w:lang w:val="en-US"/>
                        </w:rPr>
                        <w:t>Kibana</w:t>
                      </w:r>
                      <w:proofErr w:type="spellEnd"/>
                    </w:p>
                    <w:p w14:paraId="057D8874" w14:textId="77777777" w:rsidR="00D52717" w:rsidRPr="00D056C2" w:rsidRDefault="00D52717" w:rsidP="00BC6BF0">
                      <w:pPr>
                        <w:ind w:firstLine="1985"/>
                        <w:rPr>
                          <w:lang w:val="en-US"/>
                        </w:rPr>
                      </w:pPr>
                      <w:proofErr w:type="spellStart"/>
                      <w:r w:rsidRPr="00D056C2">
                        <w:rPr>
                          <w:lang w:val="en-US"/>
                        </w:rPr>
                        <w:t>Git</w:t>
                      </w:r>
                      <w:proofErr w:type="spellEnd"/>
                    </w:p>
                    <w:p w14:paraId="1EC97A2B" w14:textId="77777777" w:rsidR="00D52717" w:rsidRPr="00D056C2" w:rsidRDefault="00D52717" w:rsidP="00BC6BF0">
                      <w:pPr>
                        <w:ind w:firstLine="1985"/>
                        <w:rPr>
                          <w:lang w:val="en-US"/>
                        </w:rPr>
                      </w:pPr>
                    </w:p>
                    <w:p w14:paraId="32607573" w14:textId="77777777" w:rsidR="00D52717" w:rsidRPr="00D056C2" w:rsidRDefault="00D52717" w:rsidP="00BC6BF0">
                      <w:pPr>
                        <w:ind w:firstLine="1985"/>
                        <w:rPr>
                          <w:lang w:val="en-US"/>
                        </w:rPr>
                      </w:pPr>
                    </w:p>
                    <w:p w14:paraId="60AFAC62" w14:textId="77777777" w:rsidR="00D52717" w:rsidRPr="00D056C2" w:rsidRDefault="00D52717" w:rsidP="00A8074D">
                      <w:pPr>
                        <w:ind w:firstLine="1985"/>
                        <w:rPr>
                          <w:lang w:val="en-US"/>
                        </w:rPr>
                      </w:pPr>
                    </w:p>
                    <w:p w14:paraId="39868E9A" w14:textId="77777777" w:rsidR="00D52717" w:rsidRPr="00D056C2" w:rsidRDefault="00D52717" w:rsidP="00A0451B">
                      <w:pPr>
                        <w:rPr>
                          <w:lang w:val="en-US"/>
                        </w:rPr>
                      </w:pPr>
                      <w:proofErr w:type="spellStart"/>
                      <w:r w:rsidRPr="00D056C2">
                        <w:rPr>
                          <w:b/>
                          <w:lang w:val="en-US"/>
                        </w:rPr>
                        <w:t>Zeitpunkt</w:t>
                      </w:r>
                      <w:proofErr w:type="spellEnd"/>
                      <w:r w:rsidRPr="00D056C2">
                        <w:rPr>
                          <w:b/>
                          <w:lang w:val="en-US"/>
                        </w:rPr>
                        <w:tab/>
                        <w:t xml:space="preserve">          </w:t>
                      </w:r>
                      <w:r w:rsidRPr="00D056C2">
                        <w:rPr>
                          <w:lang w:val="en-US"/>
                        </w:rPr>
                        <w:t xml:space="preserve">1/2017 - </w:t>
                      </w:r>
                      <w:proofErr w:type="spellStart"/>
                      <w:r w:rsidRPr="00D056C2">
                        <w:rPr>
                          <w:lang w:val="en-US"/>
                        </w:rPr>
                        <w:t>laufend</w:t>
                      </w:r>
                      <w:proofErr w:type="spellEnd"/>
                    </w:p>
                    <w:p w14:paraId="7A196AE8" w14:textId="77777777" w:rsidR="00D52717" w:rsidRPr="00D056C2" w:rsidRDefault="00D52717" w:rsidP="00A0451B">
                      <w:pPr>
                        <w:rPr>
                          <w:lang w:val="en-US"/>
                        </w:rPr>
                      </w:pPr>
                      <w:r w:rsidRPr="00D056C2">
                        <w:rPr>
                          <w:b/>
                          <w:lang w:val="en-US"/>
                        </w:rPr>
                        <w:t>Firma/ORT</w:t>
                      </w:r>
                      <w:r w:rsidRPr="00D056C2">
                        <w:rPr>
                          <w:b/>
                          <w:lang w:val="en-US"/>
                        </w:rPr>
                        <w:tab/>
                        <w:t xml:space="preserve">          </w:t>
                      </w:r>
                      <w:proofErr w:type="spellStart"/>
                      <w:r w:rsidRPr="00D056C2">
                        <w:rPr>
                          <w:lang w:val="en-US"/>
                        </w:rPr>
                        <w:t>Gronau</w:t>
                      </w:r>
                      <w:proofErr w:type="spellEnd"/>
                      <w:r w:rsidRPr="00D056C2">
                        <w:rPr>
                          <w:lang w:val="en-US"/>
                        </w:rPr>
                        <w:t xml:space="preserve"> IT Cloud Computing GmbH in Berlin</w:t>
                      </w:r>
                    </w:p>
                    <w:p w14:paraId="26B03726" w14:textId="77777777" w:rsidR="00D52717" w:rsidRDefault="00D52717" w:rsidP="00A0451B">
                      <w:pPr>
                        <w:rPr>
                          <w:lang w:val="en-US"/>
                        </w:rPr>
                      </w:pPr>
                      <w:proofErr w:type="spellStart"/>
                      <w:r w:rsidRPr="00B109C7">
                        <w:rPr>
                          <w:b/>
                          <w:lang w:val="en-US"/>
                        </w:rPr>
                        <w:t>Tätigkeit</w:t>
                      </w:r>
                      <w:proofErr w:type="spellEnd"/>
                      <w:r w:rsidRPr="00B109C7">
                        <w:rPr>
                          <w:b/>
                          <w:lang w:val="en-US"/>
                        </w:rPr>
                        <w:tab/>
                        <w:t xml:space="preserve">          </w:t>
                      </w:r>
                      <w:r w:rsidRPr="00B109C7">
                        <w:rPr>
                          <w:lang w:val="en-US"/>
                        </w:rPr>
                        <w:t xml:space="preserve">Senior Data Engineer with data science ambitions </w:t>
                      </w:r>
                    </w:p>
                    <w:p w14:paraId="46CE1724" w14:textId="324C6732" w:rsidR="00D52717" w:rsidRPr="00416418" w:rsidRDefault="00D52717" w:rsidP="00A0451B">
                      <w:pPr>
                        <w:ind w:firstLine="1985"/>
                      </w:pPr>
                      <w:proofErr w:type="spellStart"/>
                      <w:r w:rsidRPr="00416418">
                        <w:t>with</w:t>
                      </w:r>
                      <w:proofErr w:type="spellEnd"/>
                      <w:r w:rsidRPr="00416418">
                        <w:t xml:space="preserve"> </w:t>
                      </w:r>
                      <w:proofErr w:type="spellStart"/>
                      <w:r w:rsidRPr="00A0451B">
                        <w:t>statistics</w:t>
                      </w:r>
                      <w:proofErr w:type="spellEnd"/>
                      <w:r w:rsidRPr="00A0451B">
                        <w:t xml:space="preserve"> </w:t>
                      </w:r>
                      <w:proofErr w:type="spellStart"/>
                      <w:r w:rsidRPr="00A0451B">
                        <w:t>background</w:t>
                      </w:r>
                      <w:proofErr w:type="spellEnd"/>
                    </w:p>
                    <w:p w14:paraId="381FA6E8" w14:textId="77777777" w:rsidR="00D52717" w:rsidRDefault="00D52717" w:rsidP="00A0451B">
                      <w:r w:rsidRPr="00A0451B">
                        <w:rPr>
                          <w:b/>
                        </w:rPr>
                        <w:t xml:space="preserve">Kurzbeschreibung    </w:t>
                      </w:r>
                      <w:r w:rsidRPr="00A0451B">
                        <w:t xml:space="preserve">Beratungsunternehmen, Dienstleistung, </w:t>
                      </w:r>
                    </w:p>
                    <w:p w14:paraId="0CC44A13" w14:textId="535648A9" w:rsidR="00D52717" w:rsidRPr="00416418" w:rsidRDefault="00D52717" w:rsidP="00A0451B">
                      <w:pPr>
                        <w:ind w:firstLine="1985"/>
                        <w:rPr>
                          <w:lang w:val="en-US"/>
                        </w:rPr>
                      </w:pPr>
                      <w:proofErr w:type="spellStart"/>
                      <w:r w:rsidRPr="00416418">
                        <w:rPr>
                          <w:lang w:val="en-US"/>
                        </w:rPr>
                        <w:t>Informations</w:t>
                      </w:r>
                      <w:proofErr w:type="spellEnd"/>
                      <w:r w:rsidRPr="00416418">
                        <w:rPr>
                          <w:lang w:val="en-US"/>
                        </w:rPr>
                        <w:t xml:space="preserve"> </w:t>
                      </w:r>
                      <w:proofErr w:type="spellStart"/>
                      <w:r w:rsidRPr="007A7D71">
                        <w:rPr>
                          <w:lang w:val="en-US"/>
                        </w:rPr>
                        <w:t>Technologie</w:t>
                      </w:r>
                      <w:proofErr w:type="spellEnd"/>
                    </w:p>
                    <w:p w14:paraId="615A6DA1" w14:textId="77777777" w:rsidR="00D52717" w:rsidRDefault="00D52717" w:rsidP="00A0451B">
                      <w:pPr>
                        <w:rPr>
                          <w:lang w:val="en-US"/>
                        </w:rPr>
                      </w:pPr>
                      <w:proofErr w:type="spellStart"/>
                      <w:r w:rsidRPr="00B109C7">
                        <w:rPr>
                          <w:b/>
                          <w:lang w:val="en-US"/>
                        </w:rPr>
                        <w:t>Fähigkeiten</w:t>
                      </w:r>
                      <w:proofErr w:type="spellEnd"/>
                      <w:r w:rsidRPr="00B109C7">
                        <w:rPr>
                          <w:b/>
                          <w:lang w:val="en-US"/>
                        </w:rPr>
                        <w:tab/>
                        <w:t xml:space="preserve">          </w:t>
                      </w:r>
                      <w:r w:rsidRPr="007A7D71">
                        <w:rPr>
                          <w:lang w:val="en-US"/>
                        </w:rPr>
                        <w:t xml:space="preserve">Apache, </w:t>
                      </w:r>
                      <w:proofErr w:type="spellStart"/>
                      <w:r w:rsidRPr="007A7D71">
                        <w:rPr>
                          <w:lang w:val="en-US"/>
                        </w:rPr>
                        <w:t>Atlassian</w:t>
                      </w:r>
                      <w:proofErr w:type="spellEnd"/>
                      <w:r w:rsidRPr="007A7D71">
                        <w:rPr>
                          <w:lang w:val="en-US"/>
                        </w:rPr>
                        <w:t xml:space="preserve"> Confluence, </w:t>
                      </w:r>
                      <w:proofErr w:type="spellStart"/>
                      <w:r w:rsidRPr="007A7D71">
                        <w:rPr>
                          <w:lang w:val="en-US"/>
                        </w:rPr>
                        <w:t>Atlassian</w:t>
                      </w:r>
                      <w:proofErr w:type="spellEnd"/>
                      <w:r w:rsidRPr="007A7D71">
                        <w:rPr>
                          <w:lang w:val="en-US"/>
                        </w:rPr>
                        <w:t xml:space="preserve"> JIRA, </w:t>
                      </w:r>
                    </w:p>
                    <w:p w14:paraId="652C9234" w14:textId="77777777" w:rsidR="00D52717" w:rsidRDefault="00D52717" w:rsidP="00A0451B">
                      <w:pPr>
                        <w:ind w:firstLine="1985"/>
                        <w:rPr>
                          <w:lang w:val="en-US"/>
                        </w:rPr>
                      </w:pPr>
                      <w:r w:rsidRPr="007A7D71">
                        <w:rPr>
                          <w:lang w:val="en-US"/>
                        </w:rPr>
                        <w:t xml:space="preserve">Automation, Bash, C, Cloud Computing, Continuous </w:t>
                      </w:r>
                    </w:p>
                    <w:p w14:paraId="63DA3703" w14:textId="77777777" w:rsidR="00D52717" w:rsidRDefault="00D52717" w:rsidP="00A0451B">
                      <w:pPr>
                        <w:ind w:firstLine="1985"/>
                        <w:rPr>
                          <w:lang w:val="en-US"/>
                        </w:rPr>
                      </w:pPr>
                      <w:r w:rsidRPr="007A7D71">
                        <w:rPr>
                          <w:lang w:val="en-US"/>
                        </w:rPr>
                        <w:t xml:space="preserve">Delivery, Continuous Delivery </w:t>
                      </w:r>
                      <w:proofErr w:type="spellStart"/>
                      <w:r w:rsidRPr="007A7D71">
                        <w:rPr>
                          <w:lang w:val="en-US"/>
                        </w:rPr>
                        <w:t>mit</w:t>
                      </w:r>
                      <w:proofErr w:type="spellEnd"/>
                      <w:r w:rsidRPr="007A7D71">
                        <w:rPr>
                          <w:lang w:val="en-US"/>
                        </w:rPr>
                        <w:t xml:space="preserve"> </w:t>
                      </w:r>
                      <w:proofErr w:type="spellStart"/>
                      <w:r w:rsidRPr="007A7D71">
                        <w:rPr>
                          <w:lang w:val="en-US"/>
                        </w:rPr>
                        <w:t>Teamcity</w:t>
                      </w:r>
                      <w:proofErr w:type="spellEnd"/>
                      <w:r w:rsidRPr="007A7D71">
                        <w:rPr>
                          <w:lang w:val="en-US"/>
                        </w:rPr>
                        <w:t xml:space="preserve">, </w:t>
                      </w:r>
                    </w:p>
                    <w:p w14:paraId="4887EE2A" w14:textId="77777777" w:rsidR="00D52717" w:rsidRDefault="00D52717" w:rsidP="00A0451B">
                      <w:pPr>
                        <w:ind w:firstLine="1985"/>
                        <w:rPr>
                          <w:lang w:val="en-US"/>
                        </w:rPr>
                      </w:pPr>
                      <w:r>
                        <w:rPr>
                          <w:lang w:val="en-US"/>
                        </w:rPr>
                        <w:t>C</w:t>
                      </w:r>
                      <w:r w:rsidRPr="007A7D71">
                        <w:rPr>
                          <w:lang w:val="en-US"/>
                        </w:rPr>
                        <w:t xml:space="preserve">ontinuous Integration, DevOps, </w:t>
                      </w:r>
                      <w:proofErr w:type="spellStart"/>
                      <w:r w:rsidRPr="007A7D71">
                        <w:rPr>
                          <w:lang w:val="en-US"/>
                        </w:rPr>
                        <w:t>DevSecOps</w:t>
                      </w:r>
                      <w:proofErr w:type="spellEnd"/>
                      <w:r w:rsidRPr="007A7D71">
                        <w:rPr>
                          <w:lang w:val="en-US"/>
                        </w:rPr>
                        <w:t xml:space="preserve">, </w:t>
                      </w:r>
                    </w:p>
                    <w:p w14:paraId="4FE90959" w14:textId="21C88F2F" w:rsidR="00D52717" w:rsidRDefault="00D52717" w:rsidP="00A0451B">
                      <w:pPr>
                        <w:ind w:firstLine="1985"/>
                        <w:rPr>
                          <w:lang w:val="en-US"/>
                        </w:rPr>
                      </w:pPr>
                      <w:r w:rsidRPr="007A7D71">
                        <w:rPr>
                          <w:lang w:val="en-US"/>
                        </w:rPr>
                        <w:t xml:space="preserve">Docker, </w:t>
                      </w:r>
                      <w:proofErr w:type="spellStart"/>
                      <w:r w:rsidRPr="007A7D71">
                        <w:rPr>
                          <w:lang w:val="en-US"/>
                        </w:rPr>
                        <w:t>Elasticsearch</w:t>
                      </w:r>
                      <w:proofErr w:type="spellEnd"/>
                      <w:r w:rsidRPr="007A7D71">
                        <w:rPr>
                          <w:lang w:val="en-US"/>
                        </w:rPr>
                        <w:t xml:space="preserve">, ELK, </w:t>
                      </w:r>
                      <w:proofErr w:type="spellStart"/>
                      <w:r w:rsidRPr="007A7D71">
                        <w:rPr>
                          <w:lang w:val="en-US"/>
                        </w:rPr>
                        <w:t>Filebeat</w:t>
                      </w:r>
                      <w:proofErr w:type="spellEnd"/>
                      <w:r w:rsidRPr="007A7D71">
                        <w:rPr>
                          <w:lang w:val="en-US"/>
                        </w:rPr>
                        <w:t xml:space="preserve">, </w:t>
                      </w:r>
                      <w:proofErr w:type="spellStart"/>
                      <w:r w:rsidRPr="007A7D71">
                        <w:rPr>
                          <w:lang w:val="en-US"/>
                        </w:rPr>
                        <w:t>Git</w:t>
                      </w:r>
                      <w:proofErr w:type="spellEnd"/>
                      <w:r w:rsidRPr="007A7D71">
                        <w:rPr>
                          <w:lang w:val="en-US"/>
                        </w:rPr>
                        <w:t>,</w:t>
                      </w:r>
                    </w:p>
                    <w:p w14:paraId="2DC303E4" w14:textId="77777777" w:rsidR="00D52717" w:rsidRDefault="00D52717" w:rsidP="00A0451B">
                      <w:pPr>
                        <w:ind w:firstLine="1985"/>
                        <w:rPr>
                          <w:lang w:val="en-US"/>
                        </w:rPr>
                      </w:pPr>
                      <w:proofErr w:type="spellStart"/>
                      <w:r w:rsidRPr="007A7D71">
                        <w:rPr>
                          <w:lang w:val="en-US"/>
                        </w:rPr>
                        <w:t>Github</w:t>
                      </w:r>
                      <w:proofErr w:type="spellEnd"/>
                      <w:r w:rsidRPr="007A7D71">
                        <w:rPr>
                          <w:lang w:val="en-US"/>
                        </w:rPr>
                        <w:t xml:space="preserve">, Hadoop, IaaS (Infrastructure as a Service), </w:t>
                      </w:r>
                    </w:p>
                    <w:p w14:paraId="5978F1F4" w14:textId="2D78FADA" w:rsidR="00D52717" w:rsidRDefault="00D52717" w:rsidP="00A0451B">
                      <w:pPr>
                        <w:ind w:firstLine="1985"/>
                        <w:rPr>
                          <w:lang w:val="en-US"/>
                        </w:rPr>
                      </w:pPr>
                      <w:r w:rsidRPr="007A7D71">
                        <w:rPr>
                          <w:lang w:val="en-US"/>
                        </w:rPr>
                        <w:t>IBM TSM, Infrastructure as a Service (IaaS),</w:t>
                      </w:r>
                    </w:p>
                    <w:p w14:paraId="153C3971" w14:textId="77777777" w:rsidR="00D52717" w:rsidRDefault="00D52717" w:rsidP="00A0451B">
                      <w:pPr>
                        <w:ind w:firstLine="1985"/>
                        <w:rPr>
                          <w:lang w:val="en-US"/>
                        </w:rPr>
                      </w:pPr>
                      <w:r w:rsidRPr="007A7D71">
                        <w:rPr>
                          <w:lang w:val="en-US"/>
                        </w:rPr>
                        <w:t xml:space="preserve">Jenkins, Kafka, </w:t>
                      </w:r>
                      <w:proofErr w:type="spellStart"/>
                      <w:r w:rsidRPr="007A7D71">
                        <w:rPr>
                          <w:lang w:val="en-US"/>
                        </w:rPr>
                        <w:t>Kibana</w:t>
                      </w:r>
                      <w:proofErr w:type="spellEnd"/>
                      <w:r w:rsidRPr="007A7D71">
                        <w:rPr>
                          <w:lang w:val="en-US"/>
                        </w:rPr>
                        <w:t xml:space="preserve">, Linux, </w:t>
                      </w:r>
                      <w:proofErr w:type="spellStart"/>
                      <w:r w:rsidRPr="007A7D71">
                        <w:rPr>
                          <w:lang w:val="en-US"/>
                        </w:rPr>
                        <w:t>Logstash</w:t>
                      </w:r>
                      <w:proofErr w:type="spellEnd"/>
                      <w:r w:rsidRPr="007A7D71">
                        <w:rPr>
                          <w:lang w:val="en-US"/>
                        </w:rPr>
                        <w:t xml:space="preserve">, </w:t>
                      </w:r>
                      <w:proofErr w:type="spellStart"/>
                      <w:r w:rsidRPr="007A7D71">
                        <w:rPr>
                          <w:lang w:val="en-US"/>
                        </w:rPr>
                        <w:t>mySQL</w:t>
                      </w:r>
                      <w:proofErr w:type="spellEnd"/>
                      <w:r w:rsidRPr="007A7D71">
                        <w:rPr>
                          <w:lang w:val="en-US"/>
                        </w:rPr>
                        <w:t xml:space="preserve">, </w:t>
                      </w:r>
                    </w:p>
                    <w:p w14:paraId="410FAD4B" w14:textId="77777777" w:rsidR="00D52717" w:rsidRDefault="00D52717" w:rsidP="00A0451B">
                      <w:pPr>
                        <w:ind w:firstLine="1985"/>
                        <w:rPr>
                          <w:lang w:val="en-US"/>
                        </w:rPr>
                      </w:pPr>
                      <w:r w:rsidRPr="007A7D71">
                        <w:rPr>
                          <w:lang w:val="en-US"/>
                        </w:rPr>
                        <w:t>Oracle,</w:t>
                      </w:r>
                      <w:r>
                        <w:rPr>
                          <w:lang w:val="en-US"/>
                        </w:rPr>
                        <w:t xml:space="preserve"> </w:t>
                      </w:r>
                      <w:r w:rsidRPr="007A7D71">
                        <w:rPr>
                          <w:lang w:val="en-US"/>
                        </w:rPr>
                        <w:t xml:space="preserve">Oracle DB, Platform as a Service (PaaS), </w:t>
                      </w:r>
                    </w:p>
                    <w:p w14:paraId="743786F0" w14:textId="77777777" w:rsidR="00D52717" w:rsidRDefault="00D52717" w:rsidP="00A0451B">
                      <w:pPr>
                        <w:ind w:firstLine="1985"/>
                        <w:rPr>
                          <w:lang w:val="en-US"/>
                        </w:rPr>
                      </w:pPr>
                      <w:proofErr w:type="spellStart"/>
                      <w:r w:rsidRPr="007A7D71">
                        <w:rPr>
                          <w:lang w:val="en-US"/>
                        </w:rPr>
                        <w:t>PostgresSQL</w:t>
                      </w:r>
                      <w:proofErr w:type="spellEnd"/>
                      <w:r w:rsidRPr="007A7D71">
                        <w:rPr>
                          <w:lang w:val="en-US"/>
                        </w:rPr>
                        <w:t>,</w:t>
                      </w:r>
                      <w:r>
                        <w:rPr>
                          <w:lang w:val="en-US"/>
                        </w:rPr>
                        <w:t xml:space="preserve"> </w:t>
                      </w:r>
                      <w:r w:rsidRPr="007A7D71">
                        <w:rPr>
                          <w:lang w:val="en-US"/>
                        </w:rPr>
                        <w:t xml:space="preserve">Puppet, Python, R, </w:t>
                      </w:r>
                      <w:proofErr w:type="spellStart"/>
                      <w:r w:rsidRPr="007A7D71">
                        <w:rPr>
                          <w:lang w:val="en-US"/>
                        </w:rPr>
                        <w:t>RabbitMQ</w:t>
                      </w:r>
                      <w:proofErr w:type="spellEnd"/>
                      <w:r w:rsidRPr="007A7D71">
                        <w:rPr>
                          <w:lang w:val="en-US"/>
                        </w:rPr>
                        <w:t xml:space="preserve">, Red </w:t>
                      </w:r>
                    </w:p>
                    <w:p w14:paraId="169E2A34" w14:textId="77777777" w:rsidR="00D52717" w:rsidRPr="00A0451B" w:rsidRDefault="00D52717" w:rsidP="00A0451B">
                      <w:pPr>
                        <w:ind w:firstLine="1985"/>
                      </w:pPr>
                      <w:r w:rsidRPr="00A0451B">
                        <w:t xml:space="preserve">Hat, </w:t>
                      </w:r>
                      <w:proofErr w:type="spellStart"/>
                      <w:r w:rsidRPr="00A0451B">
                        <w:t>Red</w:t>
                      </w:r>
                      <w:proofErr w:type="spellEnd"/>
                      <w:r w:rsidRPr="00A0451B">
                        <w:t xml:space="preserve"> Hat Linux, Sicherheit, Software </w:t>
                      </w:r>
                      <w:proofErr w:type="spellStart"/>
                      <w:r w:rsidRPr="00A0451B">
                        <w:t>as</w:t>
                      </w:r>
                      <w:proofErr w:type="spellEnd"/>
                      <w:r w:rsidRPr="00A0451B">
                        <w:t xml:space="preserve"> a </w:t>
                      </w:r>
                    </w:p>
                    <w:p w14:paraId="05903921" w14:textId="77777777" w:rsidR="00D52717" w:rsidRDefault="00D52717" w:rsidP="00A0451B">
                      <w:pPr>
                        <w:ind w:firstLine="1985"/>
                        <w:rPr>
                          <w:lang w:val="en-US"/>
                        </w:rPr>
                      </w:pPr>
                      <w:r w:rsidRPr="00A0451B">
                        <w:rPr>
                          <w:lang w:val="en-US"/>
                        </w:rPr>
                        <w:t xml:space="preserve">Service (SaaS), </w:t>
                      </w:r>
                      <w:proofErr w:type="spellStart"/>
                      <w:r w:rsidRPr="00A0451B">
                        <w:rPr>
                          <w:lang w:val="en-US"/>
                        </w:rPr>
                        <w:t>Statistik</w:t>
                      </w:r>
                      <w:proofErr w:type="spellEnd"/>
                      <w:r w:rsidRPr="00A0451B">
                        <w:rPr>
                          <w:lang w:val="en-US"/>
                        </w:rPr>
                        <w:t xml:space="preserve">, </w:t>
                      </w:r>
                      <w:r w:rsidRPr="007A7D71">
                        <w:rPr>
                          <w:lang w:val="en-US"/>
                        </w:rPr>
                        <w:t xml:space="preserve">TCP/IP, Ubuntu Linux, </w:t>
                      </w:r>
                    </w:p>
                    <w:p w14:paraId="4CCC6254" w14:textId="0C41F074" w:rsidR="00D52717" w:rsidRPr="00A0451B" w:rsidRDefault="00D52717" w:rsidP="00A0451B">
                      <w:pPr>
                        <w:ind w:firstLine="1985"/>
                        <w:rPr>
                          <w:lang w:val="en-US"/>
                        </w:rPr>
                      </w:pPr>
                      <w:r w:rsidRPr="007A7D71">
                        <w:rPr>
                          <w:lang w:val="en-US"/>
                        </w:rPr>
                        <w:t>VMware ESX, Continuous Delivery</w:t>
                      </w:r>
                      <w:r>
                        <w:rPr>
                          <w:lang w:val="en-US"/>
                        </w:rPr>
                        <w:t xml:space="preserve"> </w:t>
                      </w:r>
                      <w:proofErr w:type="spellStart"/>
                      <w:r w:rsidRPr="00A0451B">
                        <w:rPr>
                          <w:lang w:val="en-US"/>
                        </w:rPr>
                        <w:t>mit</w:t>
                      </w:r>
                      <w:proofErr w:type="spellEnd"/>
                      <w:r w:rsidRPr="00A0451B">
                        <w:rPr>
                          <w:lang w:val="en-US"/>
                        </w:rPr>
                        <w:t xml:space="preserve"> Jenkins</w:t>
                      </w:r>
                    </w:p>
                    <w:p w14:paraId="58B2587F" w14:textId="77777777" w:rsidR="00D52717" w:rsidRDefault="00D52717" w:rsidP="00A0451B">
                      <w:r w:rsidRPr="00A0451B">
                        <w:rPr>
                          <w:b/>
                        </w:rPr>
                        <w:t>Aufgaben</w:t>
                      </w:r>
                      <w:r w:rsidRPr="00A0451B">
                        <w:tab/>
                        <w:t xml:space="preserve">          Datenanalysen mittels ELK (</w:t>
                      </w:r>
                      <w:proofErr w:type="spellStart"/>
                      <w:r w:rsidRPr="00A0451B">
                        <w:t>Elasticsearch</w:t>
                      </w:r>
                      <w:proofErr w:type="spellEnd"/>
                      <w:r w:rsidRPr="00A0451B">
                        <w:t xml:space="preserve">, </w:t>
                      </w:r>
                    </w:p>
                    <w:p w14:paraId="31EC0052" w14:textId="77777777" w:rsidR="00D52717" w:rsidRPr="00416418" w:rsidRDefault="00D52717" w:rsidP="00A0451B">
                      <w:pPr>
                        <w:ind w:firstLine="1985"/>
                        <w:rPr>
                          <w:lang w:val="en-US"/>
                        </w:rPr>
                      </w:pPr>
                      <w:proofErr w:type="spellStart"/>
                      <w:r w:rsidRPr="00416418">
                        <w:rPr>
                          <w:lang w:val="en-US"/>
                        </w:rPr>
                        <w:t>Logstash</w:t>
                      </w:r>
                      <w:proofErr w:type="spellEnd"/>
                      <w:r w:rsidRPr="00416418">
                        <w:rPr>
                          <w:lang w:val="en-US"/>
                        </w:rPr>
                        <w:t xml:space="preserve">, </w:t>
                      </w:r>
                      <w:proofErr w:type="spellStart"/>
                      <w:r w:rsidRPr="00416418">
                        <w:rPr>
                          <w:lang w:val="en-US"/>
                        </w:rPr>
                        <w:t>Kibana</w:t>
                      </w:r>
                      <w:proofErr w:type="spellEnd"/>
                      <w:r w:rsidRPr="00416418">
                        <w:rPr>
                          <w:lang w:val="en-US"/>
                        </w:rPr>
                        <w:t xml:space="preserve">), Kafka, </w:t>
                      </w:r>
                      <w:proofErr w:type="spellStart"/>
                      <w:r w:rsidRPr="00416418">
                        <w:rPr>
                          <w:lang w:val="en-US"/>
                        </w:rPr>
                        <w:t>Filebeat</w:t>
                      </w:r>
                      <w:proofErr w:type="spellEnd"/>
                      <w:r w:rsidRPr="00416418">
                        <w:rPr>
                          <w:lang w:val="en-US"/>
                        </w:rPr>
                        <w:t xml:space="preserve">, Hadoop, </w:t>
                      </w:r>
                    </w:p>
                    <w:p w14:paraId="088619D7" w14:textId="45D528CC" w:rsidR="00D52717" w:rsidRPr="00416418" w:rsidRDefault="00D52717" w:rsidP="00A0451B">
                      <w:pPr>
                        <w:ind w:firstLine="1985"/>
                        <w:rPr>
                          <w:lang w:val="en-US"/>
                        </w:rPr>
                      </w:pPr>
                      <w:proofErr w:type="spellStart"/>
                      <w:r w:rsidRPr="00416418">
                        <w:rPr>
                          <w:lang w:val="en-US"/>
                        </w:rPr>
                        <w:t>RabbitMQ</w:t>
                      </w:r>
                      <w:proofErr w:type="spellEnd"/>
                      <w:r w:rsidRPr="00416418">
                        <w:rPr>
                          <w:lang w:val="en-US"/>
                        </w:rPr>
                        <w:t xml:space="preserve">, Oracle DB, </w:t>
                      </w:r>
                    </w:p>
                    <w:p w14:paraId="1B99EFF3" w14:textId="77777777" w:rsidR="00D52717" w:rsidRPr="00801F29" w:rsidRDefault="00D52717" w:rsidP="00A0451B">
                      <w:pPr>
                        <w:ind w:firstLine="1985"/>
                        <w:rPr>
                          <w:lang w:val="en-US"/>
                        </w:rPr>
                      </w:pPr>
                      <w:proofErr w:type="spellStart"/>
                      <w:r w:rsidRPr="00801F29">
                        <w:rPr>
                          <w:lang w:val="en-US"/>
                        </w:rPr>
                        <w:t>PostgresSQL</w:t>
                      </w:r>
                      <w:proofErr w:type="spellEnd"/>
                      <w:r w:rsidRPr="00801F29">
                        <w:rPr>
                          <w:lang w:val="en-US"/>
                        </w:rPr>
                        <w:t>, MongoDB</w:t>
                      </w:r>
                    </w:p>
                    <w:p w14:paraId="7B970282" w14:textId="77777777" w:rsidR="00D52717" w:rsidRPr="00A0451B" w:rsidRDefault="00D52717" w:rsidP="00A0451B">
                      <w:pPr>
                        <w:ind w:firstLine="1985"/>
                        <w:rPr>
                          <w:lang w:val="en-US"/>
                        </w:rPr>
                      </w:pPr>
                      <w:proofErr w:type="spellStart"/>
                      <w:r w:rsidRPr="00A0451B">
                        <w:rPr>
                          <w:lang w:val="en-US"/>
                        </w:rPr>
                        <w:t>Echtzeitanalyse</w:t>
                      </w:r>
                      <w:proofErr w:type="spellEnd"/>
                      <w:r w:rsidRPr="00A0451B">
                        <w:rPr>
                          <w:lang w:val="en-US"/>
                        </w:rPr>
                        <w:t xml:space="preserve"> </w:t>
                      </w:r>
                      <w:proofErr w:type="spellStart"/>
                      <w:r w:rsidRPr="00A0451B">
                        <w:rPr>
                          <w:lang w:val="en-US"/>
                        </w:rPr>
                        <w:t>mit</w:t>
                      </w:r>
                      <w:proofErr w:type="spellEnd"/>
                      <w:r w:rsidRPr="00A0451B">
                        <w:rPr>
                          <w:lang w:val="en-US"/>
                        </w:rPr>
                        <w:t xml:space="preserve"> SIEM (Security Information and </w:t>
                      </w:r>
                    </w:p>
                    <w:p w14:paraId="6B482F22" w14:textId="77777777" w:rsidR="00D52717" w:rsidRPr="00A0451B" w:rsidRDefault="00D52717" w:rsidP="00A0451B">
                      <w:pPr>
                        <w:ind w:firstLine="1985"/>
                        <w:rPr>
                          <w:lang w:val="en-US"/>
                        </w:rPr>
                      </w:pPr>
                      <w:r w:rsidRPr="00A0451B">
                        <w:rPr>
                          <w:lang w:val="en-US"/>
                        </w:rPr>
                        <w:t>Event Management)</w:t>
                      </w:r>
                    </w:p>
                    <w:p w14:paraId="4B451992" w14:textId="77777777" w:rsidR="00D52717" w:rsidRPr="00A0451B" w:rsidRDefault="00D52717" w:rsidP="00A0451B">
                      <w:pPr>
                        <w:ind w:firstLine="1985"/>
                        <w:rPr>
                          <w:lang w:val="en-US"/>
                        </w:rPr>
                      </w:pPr>
                      <w:r w:rsidRPr="00A0451B">
                        <w:rPr>
                          <w:lang w:val="en-US"/>
                        </w:rPr>
                        <w:t xml:space="preserve">Automation </w:t>
                      </w:r>
                      <w:proofErr w:type="spellStart"/>
                      <w:r w:rsidRPr="00A0451B">
                        <w:rPr>
                          <w:lang w:val="en-US"/>
                        </w:rPr>
                        <w:t>mittels</w:t>
                      </w:r>
                      <w:proofErr w:type="spellEnd"/>
                      <w:r w:rsidRPr="00A0451B">
                        <w:rPr>
                          <w:lang w:val="en-US"/>
                        </w:rPr>
                        <w:t xml:space="preserve"> Puppet und Docker</w:t>
                      </w:r>
                    </w:p>
                    <w:p w14:paraId="34F2D75F" w14:textId="77777777" w:rsidR="00D52717" w:rsidRPr="00A0451B" w:rsidRDefault="00D52717" w:rsidP="00A0451B">
                      <w:pPr>
                        <w:ind w:firstLine="1985"/>
                        <w:rPr>
                          <w:lang w:val="en-US"/>
                        </w:rPr>
                      </w:pPr>
                      <w:r w:rsidRPr="00A0451B">
                        <w:rPr>
                          <w:lang w:val="en-US"/>
                        </w:rPr>
                        <w:t xml:space="preserve">Puppet </w:t>
                      </w:r>
                      <w:proofErr w:type="spellStart"/>
                      <w:r w:rsidRPr="00A0451B">
                        <w:rPr>
                          <w:lang w:val="en-US"/>
                        </w:rPr>
                        <w:t>Rezepte</w:t>
                      </w:r>
                      <w:proofErr w:type="spellEnd"/>
                      <w:r w:rsidRPr="00A0451B">
                        <w:rPr>
                          <w:lang w:val="en-US"/>
                        </w:rPr>
                        <w:t xml:space="preserve"> </w:t>
                      </w:r>
                      <w:proofErr w:type="spellStart"/>
                      <w:r w:rsidRPr="00A0451B">
                        <w:rPr>
                          <w:lang w:val="en-US"/>
                        </w:rPr>
                        <w:t>entwickeln</w:t>
                      </w:r>
                      <w:proofErr w:type="spellEnd"/>
                    </w:p>
                    <w:p w14:paraId="633D2F7A" w14:textId="77777777" w:rsidR="00D52717" w:rsidRPr="00416418" w:rsidRDefault="00D52717" w:rsidP="00A0451B">
                      <w:pPr>
                        <w:ind w:firstLine="1985"/>
                      </w:pPr>
                      <w:proofErr w:type="spellStart"/>
                      <w:r w:rsidRPr="00416418">
                        <w:t>Ansible</w:t>
                      </w:r>
                      <w:proofErr w:type="spellEnd"/>
                      <w:r w:rsidRPr="00416418">
                        <w:t xml:space="preserve"> </w:t>
                      </w:r>
                      <w:proofErr w:type="spellStart"/>
                      <w:r w:rsidRPr="00416418">
                        <w:t>scripting</w:t>
                      </w:r>
                      <w:proofErr w:type="spellEnd"/>
                    </w:p>
                    <w:p w14:paraId="3D533E9A" w14:textId="77777777" w:rsidR="00D52717" w:rsidRPr="00416418" w:rsidRDefault="00D52717" w:rsidP="00A0451B">
                      <w:pPr>
                        <w:ind w:firstLine="1985"/>
                      </w:pPr>
                      <w:proofErr w:type="spellStart"/>
                      <w:r w:rsidRPr="00416418">
                        <w:t>bash</w:t>
                      </w:r>
                      <w:proofErr w:type="spellEnd"/>
                      <w:r w:rsidRPr="00416418">
                        <w:t xml:space="preserve"> </w:t>
                      </w:r>
                      <w:proofErr w:type="spellStart"/>
                      <w:r w:rsidRPr="00416418">
                        <w:t>scripting</w:t>
                      </w:r>
                      <w:proofErr w:type="spellEnd"/>
                    </w:p>
                    <w:p w14:paraId="3D956746" w14:textId="77777777" w:rsidR="00D52717" w:rsidRPr="00416418" w:rsidRDefault="00D52717" w:rsidP="00A0451B">
                      <w:pPr>
                        <w:ind w:firstLine="1985"/>
                      </w:pPr>
                      <w:r w:rsidRPr="00416418">
                        <w:t>Statistik</w:t>
                      </w:r>
                    </w:p>
                    <w:p w14:paraId="44874122" w14:textId="77777777" w:rsidR="00D52717" w:rsidRPr="00416418" w:rsidRDefault="00D52717" w:rsidP="00A0451B">
                      <w:pPr>
                        <w:ind w:firstLine="1985"/>
                      </w:pPr>
                    </w:p>
                    <w:p w14:paraId="31FB147D" w14:textId="77777777" w:rsidR="00D52717" w:rsidRDefault="00D52717" w:rsidP="00323345">
                      <w:pPr>
                        <w:rPr>
                          <w:b/>
                        </w:rPr>
                      </w:pPr>
                    </w:p>
                    <w:p w14:paraId="1EACE71D" w14:textId="77777777" w:rsidR="00D52717" w:rsidRDefault="00D52717" w:rsidP="00323345">
                      <w:pPr>
                        <w:rPr>
                          <w:b/>
                        </w:rPr>
                      </w:pPr>
                    </w:p>
                    <w:p w14:paraId="13DA7CFC" w14:textId="4C8D2771" w:rsidR="00D52717" w:rsidRDefault="00D52717" w:rsidP="00323345">
                      <w:r>
                        <w:rPr>
                          <w:b/>
                        </w:rPr>
                        <w:t xml:space="preserve">                                     </w:t>
                      </w:r>
                      <w:r>
                        <w:t>Datensicherung mit IBM TSM</w:t>
                      </w:r>
                    </w:p>
                    <w:p w14:paraId="3FF99BE6" w14:textId="77777777" w:rsidR="00D52717" w:rsidRPr="00416418" w:rsidRDefault="00D52717" w:rsidP="00323345">
                      <w:pPr>
                        <w:ind w:firstLine="1985"/>
                        <w:rPr>
                          <w:lang w:val="en-US"/>
                        </w:rPr>
                      </w:pPr>
                      <w:r w:rsidRPr="00416418">
                        <w:rPr>
                          <w:lang w:val="en-US"/>
                        </w:rPr>
                        <w:t xml:space="preserve">Continuous Delivery </w:t>
                      </w:r>
                      <w:proofErr w:type="spellStart"/>
                      <w:r w:rsidRPr="00416418">
                        <w:rPr>
                          <w:lang w:val="en-US"/>
                        </w:rPr>
                        <w:t>mit</w:t>
                      </w:r>
                      <w:proofErr w:type="spellEnd"/>
                      <w:r w:rsidRPr="00416418">
                        <w:rPr>
                          <w:lang w:val="en-US"/>
                        </w:rPr>
                        <w:t xml:space="preserve"> Jenkins, </w:t>
                      </w:r>
                      <w:proofErr w:type="spellStart"/>
                      <w:r w:rsidRPr="00416418">
                        <w:rPr>
                          <w:lang w:val="en-US"/>
                        </w:rPr>
                        <w:t>Teamcity</w:t>
                      </w:r>
                      <w:proofErr w:type="spellEnd"/>
                    </w:p>
                    <w:p w14:paraId="65DEA3EA" w14:textId="77777777" w:rsidR="00D52717" w:rsidRPr="000A0FB8" w:rsidRDefault="00D52717" w:rsidP="00323345">
                      <w:pPr>
                        <w:ind w:firstLine="1985"/>
                        <w:rPr>
                          <w:lang w:val="en-US"/>
                        </w:rPr>
                      </w:pPr>
                      <w:proofErr w:type="spellStart"/>
                      <w:r w:rsidRPr="000A0FB8">
                        <w:rPr>
                          <w:lang w:val="en-US"/>
                        </w:rPr>
                        <w:t>Git</w:t>
                      </w:r>
                      <w:proofErr w:type="spellEnd"/>
                    </w:p>
                    <w:p w14:paraId="29432E49" w14:textId="77777777" w:rsidR="00D52717" w:rsidRPr="000A0FB8" w:rsidRDefault="00D52717" w:rsidP="00323345">
                      <w:pPr>
                        <w:ind w:firstLine="1985"/>
                        <w:rPr>
                          <w:lang w:val="en-US"/>
                        </w:rPr>
                      </w:pPr>
                      <w:r w:rsidRPr="000A0FB8">
                        <w:rPr>
                          <w:lang w:val="en-US"/>
                        </w:rPr>
                        <w:t>ELK (</w:t>
                      </w:r>
                      <w:proofErr w:type="spellStart"/>
                      <w:r w:rsidRPr="000A0FB8">
                        <w:rPr>
                          <w:lang w:val="en-US"/>
                        </w:rPr>
                        <w:t>Elasticsearch</w:t>
                      </w:r>
                      <w:proofErr w:type="spellEnd"/>
                      <w:r w:rsidRPr="000A0FB8">
                        <w:rPr>
                          <w:lang w:val="en-US"/>
                        </w:rPr>
                        <w:t xml:space="preserve">, </w:t>
                      </w:r>
                      <w:proofErr w:type="spellStart"/>
                      <w:r w:rsidRPr="000A0FB8">
                        <w:rPr>
                          <w:lang w:val="en-US"/>
                        </w:rPr>
                        <w:t>Logstash</w:t>
                      </w:r>
                      <w:proofErr w:type="spellEnd"/>
                      <w:r w:rsidRPr="000A0FB8">
                        <w:rPr>
                          <w:lang w:val="en-US"/>
                        </w:rPr>
                        <w:t xml:space="preserve">, </w:t>
                      </w:r>
                      <w:proofErr w:type="spellStart"/>
                      <w:r w:rsidRPr="000A0FB8">
                        <w:rPr>
                          <w:lang w:val="en-US"/>
                        </w:rPr>
                        <w:t>Kibana</w:t>
                      </w:r>
                      <w:proofErr w:type="spellEnd"/>
                      <w:r w:rsidRPr="000A0FB8">
                        <w:rPr>
                          <w:lang w:val="en-US"/>
                        </w:rPr>
                        <w:t>)</w:t>
                      </w:r>
                    </w:p>
                    <w:p w14:paraId="11537E0A" w14:textId="77777777" w:rsidR="00D52717" w:rsidRPr="00416418" w:rsidRDefault="00D52717" w:rsidP="00323345">
                      <w:pPr>
                        <w:ind w:firstLine="1985"/>
                        <w:rPr>
                          <w:lang w:val="en-US"/>
                        </w:rPr>
                      </w:pPr>
                      <w:r w:rsidRPr="00416418">
                        <w:rPr>
                          <w:lang w:val="en-US"/>
                        </w:rPr>
                        <w:t>Kafka</w:t>
                      </w:r>
                    </w:p>
                    <w:p w14:paraId="4B16FF1A" w14:textId="77777777" w:rsidR="00D52717" w:rsidRPr="00FD7B53" w:rsidRDefault="00D52717" w:rsidP="00323345">
                      <w:pPr>
                        <w:ind w:firstLine="1985"/>
                        <w:rPr>
                          <w:lang w:val="en-US"/>
                        </w:rPr>
                      </w:pPr>
                      <w:proofErr w:type="spellStart"/>
                      <w:r w:rsidRPr="00416418">
                        <w:rPr>
                          <w:lang w:val="en-US"/>
                        </w:rPr>
                        <w:t>NiFi</w:t>
                      </w:r>
                      <w:proofErr w:type="spellEnd"/>
                    </w:p>
                    <w:p w14:paraId="38E8050A" w14:textId="77777777" w:rsidR="00D52717" w:rsidRDefault="00D52717" w:rsidP="00A8074D">
                      <w:pPr>
                        <w:rPr>
                          <w:lang w:val="en-US"/>
                        </w:rPr>
                      </w:pPr>
                    </w:p>
                    <w:p w14:paraId="5754BEEE" w14:textId="77777777" w:rsidR="00D52717" w:rsidRDefault="00D52717" w:rsidP="00A8074D">
                      <w:pPr>
                        <w:rPr>
                          <w:lang w:val="en-US"/>
                        </w:rPr>
                      </w:pPr>
                    </w:p>
                    <w:p w14:paraId="692D8221" w14:textId="77777777" w:rsidR="00D52717" w:rsidRDefault="00D52717" w:rsidP="00A8074D">
                      <w:pPr>
                        <w:rPr>
                          <w:lang w:val="en-US"/>
                        </w:rPr>
                      </w:pPr>
                    </w:p>
                    <w:p w14:paraId="1BC09610" w14:textId="77777777" w:rsidR="00D52717" w:rsidRPr="00323345" w:rsidRDefault="00D52717" w:rsidP="00323345">
                      <w:r w:rsidRPr="00323345">
                        <w:rPr>
                          <w:b/>
                        </w:rPr>
                        <w:t>Zeitpunkt</w:t>
                      </w:r>
                      <w:r w:rsidRPr="00323345">
                        <w:rPr>
                          <w:b/>
                        </w:rPr>
                        <w:tab/>
                        <w:t xml:space="preserve">          </w:t>
                      </w:r>
                      <w:r w:rsidRPr="00323345">
                        <w:t>5/2015 - 12/2016</w:t>
                      </w:r>
                    </w:p>
                    <w:p w14:paraId="67277D30" w14:textId="77777777" w:rsidR="00D52717" w:rsidRDefault="00D52717" w:rsidP="00323345">
                      <w:r w:rsidRPr="00323345">
                        <w:rPr>
                          <w:b/>
                        </w:rPr>
                        <w:t>Firma/ORT</w:t>
                      </w:r>
                      <w:r w:rsidRPr="00323345">
                        <w:rPr>
                          <w:b/>
                        </w:rPr>
                        <w:tab/>
                        <w:t xml:space="preserve">          </w:t>
                      </w:r>
                      <w:proofErr w:type="spellStart"/>
                      <w:r w:rsidRPr="00323345">
                        <w:t>Teradata</w:t>
                      </w:r>
                      <w:proofErr w:type="spellEnd"/>
                      <w:r w:rsidRPr="00323345">
                        <w:t xml:space="preserve"> </w:t>
                      </w:r>
                      <w:proofErr w:type="spellStart"/>
                      <w:r w:rsidRPr="00323345">
                        <w:t>Applications</w:t>
                      </w:r>
                      <w:proofErr w:type="spellEnd"/>
                      <w:r w:rsidRPr="00323345">
                        <w:t xml:space="preserve"> in München (heute “</w:t>
                      </w:r>
                      <w:proofErr w:type="spellStart"/>
                      <w:r w:rsidRPr="00323345">
                        <w:t>Mapp</w:t>
                      </w:r>
                      <w:proofErr w:type="spellEnd"/>
                      <w:r w:rsidRPr="00323345">
                        <w:t xml:space="preserve"> </w:t>
                      </w:r>
                    </w:p>
                    <w:p w14:paraId="4649B4A9" w14:textId="70FA95D7" w:rsidR="00D52717" w:rsidRPr="00323345" w:rsidRDefault="00D52717" w:rsidP="00323345">
                      <w:pPr>
                        <w:ind w:firstLine="1985"/>
                      </w:pPr>
                      <w:r w:rsidRPr="00323345">
                        <w:t>Digital”)</w:t>
                      </w:r>
                    </w:p>
                    <w:p w14:paraId="14A490DD" w14:textId="77777777" w:rsidR="00D52717" w:rsidRPr="00323345" w:rsidRDefault="00D52717" w:rsidP="00323345">
                      <w:r w:rsidRPr="00323345">
                        <w:rPr>
                          <w:b/>
                        </w:rPr>
                        <w:t>Tätigkeit</w:t>
                      </w:r>
                      <w:r w:rsidRPr="00323345">
                        <w:rPr>
                          <w:b/>
                        </w:rPr>
                        <w:tab/>
                        <w:t xml:space="preserve">          </w:t>
                      </w:r>
                      <w:r w:rsidRPr="00323345">
                        <w:t xml:space="preserve">Senior </w:t>
                      </w:r>
                      <w:proofErr w:type="spellStart"/>
                      <w:r w:rsidRPr="00323345">
                        <w:t>Failure</w:t>
                      </w:r>
                      <w:proofErr w:type="spellEnd"/>
                      <w:r w:rsidRPr="00323345">
                        <w:t xml:space="preserve"> Analystin</w:t>
                      </w:r>
                    </w:p>
                    <w:p w14:paraId="58535F87" w14:textId="118492CA" w:rsidR="00D52717" w:rsidRPr="00323345" w:rsidRDefault="00D52717" w:rsidP="00323345">
                      <w:r w:rsidRPr="00323345">
                        <w:rPr>
                          <w:b/>
                        </w:rPr>
                        <w:t xml:space="preserve">Kurzbeschreibung    </w:t>
                      </w:r>
                      <w:r w:rsidRPr="00323345">
                        <w:t xml:space="preserve">Beratungsunternehmen, Dienstleistung, </w:t>
                      </w:r>
                      <w:proofErr w:type="spellStart"/>
                      <w:r w:rsidRPr="00323345">
                        <w:t>Informations</w:t>
                      </w:r>
                      <w:proofErr w:type="spellEnd"/>
                      <w:r w:rsidRPr="00323345">
                        <w:t xml:space="preserve"> </w:t>
                      </w:r>
                    </w:p>
                    <w:p w14:paraId="6AA7CF87" w14:textId="77777777" w:rsidR="00D52717" w:rsidRPr="00323345" w:rsidRDefault="00D52717" w:rsidP="00323345">
                      <w:pPr>
                        <w:ind w:firstLine="1985"/>
                        <w:rPr>
                          <w:b/>
                          <w:lang w:val="en-US"/>
                        </w:rPr>
                      </w:pPr>
                      <w:proofErr w:type="spellStart"/>
                      <w:r w:rsidRPr="00323345">
                        <w:rPr>
                          <w:lang w:val="en-US"/>
                        </w:rPr>
                        <w:t>Technologie</w:t>
                      </w:r>
                      <w:proofErr w:type="spellEnd"/>
                    </w:p>
                    <w:p w14:paraId="26001392" w14:textId="77777777" w:rsidR="00D52717" w:rsidRDefault="00D52717" w:rsidP="00323345">
                      <w:pPr>
                        <w:rPr>
                          <w:lang w:val="en-US"/>
                        </w:rPr>
                      </w:pPr>
                      <w:proofErr w:type="spellStart"/>
                      <w:r w:rsidRPr="00323345">
                        <w:rPr>
                          <w:b/>
                          <w:lang w:val="en-US"/>
                        </w:rPr>
                        <w:t>Fähigkeiten</w:t>
                      </w:r>
                      <w:proofErr w:type="spellEnd"/>
                      <w:r w:rsidRPr="00323345">
                        <w:rPr>
                          <w:b/>
                          <w:lang w:val="en-US"/>
                        </w:rPr>
                        <w:tab/>
                        <w:t xml:space="preserve">          </w:t>
                      </w:r>
                      <w:proofErr w:type="spellStart"/>
                      <w:r w:rsidRPr="00323345">
                        <w:rPr>
                          <w:lang w:val="en-US"/>
                        </w:rPr>
                        <w:t>Atlassian</w:t>
                      </w:r>
                      <w:proofErr w:type="spellEnd"/>
                      <w:r w:rsidRPr="00323345">
                        <w:rPr>
                          <w:lang w:val="en-US"/>
                        </w:rPr>
                        <w:t xml:space="preserve"> Confluence, </w:t>
                      </w:r>
                      <w:proofErr w:type="spellStart"/>
                      <w:r w:rsidRPr="00323345">
                        <w:rPr>
                          <w:lang w:val="en-US"/>
                        </w:rPr>
                        <w:t>Atlassian</w:t>
                      </w:r>
                      <w:proofErr w:type="spellEnd"/>
                      <w:r w:rsidRPr="00323345">
                        <w:rPr>
                          <w:lang w:val="en-US"/>
                        </w:rPr>
                        <w:t xml:space="preserve"> JIRA, Automation, </w:t>
                      </w:r>
                    </w:p>
                    <w:p w14:paraId="2137071E" w14:textId="77777777" w:rsidR="00D52717" w:rsidRDefault="00D52717" w:rsidP="00323345">
                      <w:pPr>
                        <w:ind w:firstLine="1985"/>
                        <w:rPr>
                          <w:lang w:val="en-US"/>
                        </w:rPr>
                      </w:pPr>
                      <w:r w:rsidRPr="00323345">
                        <w:rPr>
                          <w:lang w:val="en-US"/>
                        </w:rPr>
                        <w:t xml:space="preserve">Bash, C, Cloud Computing, Continuous Delivery, </w:t>
                      </w:r>
                    </w:p>
                    <w:p w14:paraId="6785722C" w14:textId="77777777" w:rsidR="00D52717" w:rsidRDefault="00D52717" w:rsidP="00323345">
                      <w:pPr>
                        <w:ind w:firstLine="1985"/>
                        <w:rPr>
                          <w:lang w:val="en-US"/>
                        </w:rPr>
                      </w:pPr>
                      <w:r w:rsidRPr="00323345">
                        <w:rPr>
                          <w:lang w:val="en-US"/>
                        </w:rPr>
                        <w:t xml:space="preserve">Continuous Integration, DevOps, </w:t>
                      </w:r>
                      <w:proofErr w:type="spellStart"/>
                      <w:r w:rsidRPr="00323345">
                        <w:rPr>
                          <w:lang w:val="en-US"/>
                        </w:rPr>
                        <w:t>DevSecOps</w:t>
                      </w:r>
                      <w:proofErr w:type="spellEnd"/>
                      <w:r w:rsidRPr="00323345">
                        <w:rPr>
                          <w:lang w:val="en-US"/>
                        </w:rPr>
                        <w:t xml:space="preserve">, Docker, </w:t>
                      </w:r>
                    </w:p>
                    <w:p w14:paraId="3ABD781D" w14:textId="77777777" w:rsidR="00D52717" w:rsidRDefault="00D52717" w:rsidP="00323345">
                      <w:pPr>
                        <w:ind w:firstLine="1985"/>
                        <w:rPr>
                          <w:lang w:val="en-US"/>
                        </w:rPr>
                      </w:pPr>
                      <w:proofErr w:type="spellStart"/>
                      <w:r w:rsidRPr="00323345">
                        <w:rPr>
                          <w:lang w:val="en-US"/>
                        </w:rPr>
                        <w:t>Elasticsearch</w:t>
                      </w:r>
                      <w:proofErr w:type="spellEnd"/>
                      <w:r w:rsidRPr="00323345">
                        <w:rPr>
                          <w:lang w:val="en-US"/>
                        </w:rPr>
                        <w:t xml:space="preserve">, Ethernet, IaaS (Infrastructure as a </w:t>
                      </w:r>
                    </w:p>
                    <w:p w14:paraId="70E15F04" w14:textId="77777777" w:rsidR="00D52717" w:rsidRPr="00416418" w:rsidRDefault="00D52717" w:rsidP="00323345">
                      <w:pPr>
                        <w:ind w:firstLine="1985"/>
                        <w:rPr>
                          <w:lang w:val="en-US"/>
                        </w:rPr>
                      </w:pPr>
                      <w:r w:rsidRPr="00323345">
                        <w:rPr>
                          <w:lang w:val="en-US"/>
                        </w:rPr>
                        <w:t xml:space="preserve">Service), Internet, </w:t>
                      </w:r>
                      <w:r w:rsidRPr="00416418">
                        <w:rPr>
                          <w:lang w:val="en-US"/>
                        </w:rPr>
                        <w:t xml:space="preserve">Intranet, Jenkins, </w:t>
                      </w:r>
                      <w:proofErr w:type="spellStart"/>
                      <w:r w:rsidRPr="00416418">
                        <w:rPr>
                          <w:lang w:val="en-US"/>
                        </w:rPr>
                        <w:t>Kibana</w:t>
                      </w:r>
                      <w:proofErr w:type="spellEnd"/>
                      <w:r w:rsidRPr="00416418">
                        <w:rPr>
                          <w:lang w:val="en-US"/>
                        </w:rPr>
                        <w:t>, Linux,</w:t>
                      </w:r>
                    </w:p>
                    <w:p w14:paraId="59F70833" w14:textId="77777777" w:rsidR="00D52717" w:rsidRDefault="00D52717" w:rsidP="00323345">
                      <w:pPr>
                        <w:ind w:firstLine="1985"/>
                        <w:rPr>
                          <w:lang w:val="en-US"/>
                        </w:rPr>
                      </w:pPr>
                      <w:proofErr w:type="spellStart"/>
                      <w:r w:rsidRPr="00323345">
                        <w:rPr>
                          <w:lang w:val="en-US"/>
                        </w:rPr>
                        <w:t>Logstash</w:t>
                      </w:r>
                      <w:proofErr w:type="spellEnd"/>
                      <w:r w:rsidRPr="00323345">
                        <w:rPr>
                          <w:lang w:val="en-US"/>
                        </w:rPr>
                        <w:t xml:space="preserve">, octave, Puppet, Python, R, Shell-Scripts, </w:t>
                      </w:r>
                    </w:p>
                    <w:p w14:paraId="7A66A80F" w14:textId="7502732D" w:rsidR="00D52717" w:rsidRPr="00416418" w:rsidRDefault="00D52717" w:rsidP="00323345">
                      <w:pPr>
                        <w:ind w:firstLine="1985"/>
                      </w:pPr>
                      <w:r w:rsidRPr="00416418">
                        <w:t xml:space="preserve">Sicherheit, </w:t>
                      </w:r>
                      <w:proofErr w:type="spellStart"/>
                      <w:r w:rsidRPr="00416418">
                        <w:t>Scrum</w:t>
                      </w:r>
                      <w:proofErr w:type="spellEnd"/>
                    </w:p>
                    <w:p w14:paraId="7A097FB4" w14:textId="77777777" w:rsidR="00D52717" w:rsidRDefault="00D52717" w:rsidP="00323345">
                      <w:r w:rsidRPr="00323345">
                        <w:rPr>
                          <w:b/>
                        </w:rPr>
                        <w:t>Aufgaben</w:t>
                      </w:r>
                      <w:r w:rsidRPr="00323345">
                        <w:tab/>
                        <w:t xml:space="preserve">          </w:t>
                      </w:r>
                      <w:proofErr w:type="spellStart"/>
                      <w:r w:rsidRPr="00323345">
                        <w:t>Teradata</w:t>
                      </w:r>
                      <w:proofErr w:type="spellEnd"/>
                      <w:r w:rsidRPr="00323345">
                        <w:t xml:space="preserve"> </w:t>
                      </w:r>
                      <w:proofErr w:type="spellStart"/>
                      <w:r w:rsidRPr="00323345">
                        <w:t>Applications</w:t>
                      </w:r>
                      <w:proofErr w:type="spellEnd"/>
                      <w:r w:rsidRPr="00323345">
                        <w:t xml:space="preserve"> in München (heute “</w:t>
                      </w:r>
                      <w:proofErr w:type="spellStart"/>
                      <w:r w:rsidRPr="00323345">
                        <w:t>Mapp</w:t>
                      </w:r>
                      <w:proofErr w:type="spellEnd"/>
                      <w:r w:rsidRPr="00323345">
                        <w:t xml:space="preserve"> </w:t>
                      </w:r>
                    </w:p>
                    <w:p w14:paraId="33872D20" w14:textId="77777777" w:rsidR="00D52717" w:rsidRDefault="00D52717" w:rsidP="00323345">
                      <w:pPr>
                        <w:ind w:firstLine="1985"/>
                      </w:pPr>
                      <w:r w:rsidRPr="00323345">
                        <w:t>Digital”)</w:t>
                      </w:r>
                      <w:r>
                        <w:t xml:space="preserve"> </w:t>
                      </w:r>
                      <w:proofErr w:type="spellStart"/>
                      <w:r w:rsidRPr="00323345">
                        <w:t>Teradata</w:t>
                      </w:r>
                      <w:proofErr w:type="spellEnd"/>
                      <w:r w:rsidRPr="00323345">
                        <w:t xml:space="preserve"> Marketing </w:t>
                      </w:r>
                      <w:proofErr w:type="spellStart"/>
                      <w:r w:rsidRPr="00323345">
                        <w:t>Applications</w:t>
                      </w:r>
                      <w:proofErr w:type="spellEnd"/>
                      <w:r w:rsidRPr="00323345">
                        <w:t xml:space="preserve"> bieten eine </w:t>
                      </w:r>
                    </w:p>
                    <w:p w14:paraId="0D22F809" w14:textId="77777777" w:rsidR="00D52717" w:rsidRDefault="00D52717" w:rsidP="00323345">
                      <w:pPr>
                        <w:ind w:firstLine="1985"/>
                      </w:pPr>
                      <w:r w:rsidRPr="00323345">
                        <w:t xml:space="preserve">Plattform </w:t>
                      </w:r>
                      <w:proofErr w:type="spellStart"/>
                      <w:r w:rsidRPr="00323345">
                        <w:t>fü</w:t>
                      </w:r>
                      <w:r w:rsidRPr="00323345">
                        <w:rPr>
                          <w:rFonts w:ascii="Calibri" w:eastAsia="Calibri" w:hAnsi="Calibri" w:cs="Calibri"/>
                        </w:rPr>
                        <w:t>̈</w:t>
                      </w:r>
                      <w:r w:rsidRPr="00323345">
                        <w:t>r</w:t>
                      </w:r>
                      <w:proofErr w:type="spellEnd"/>
                      <w:r w:rsidRPr="00323345">
                        <w:t xml:space="preserve"> Marketingkampagnen, beispielsweise </w:t>
                      </w:r>
                    </w:p>
                    <w:p w14:paraId="559B7C76" w14:textId="4902A677" w:rsidR="00D52717" w:rsidRPr="00323345" w:rsidRDefault="00D52717" w:rsidP="00323345">
                      <w:pPr>
                        <w:ind w:firstLine="1985"/>
                      </w:pPr>
                      <w:r w:rsidRPr="00323345">
                        <w:t xml:space="preserve">Versand von Newslettern </w:t>
                      </w:r>
                    </w:p>
                    <w:p w14:paraId="502AC7A4" w14:textId="77777777" w:rsidR="00D52717" w:rsidRPr="00323345" w:rsidRDefault="00D52717" w:rsidP="00323345">
                      <w:pPr>
                        <w:ind w:firstLine="1985"/>
                      </w:pPr>
                      <w:r w:rsidRPr="00323345">
                        <w:t xml:space="preserve">- Als Mitglied des Root </w:t>
                      </w:r>
                      <w:proofErr w:type="spellStart"/>
                      <w:r w:rsidRPr="00323345">
                        <w:t>Cause</w:t>
                      </w:r>
                      <w:proofErr w:type="spellEnd"/>
                      <w:r w:rsidRPr="00323345">
                        <w:t xml:space="preserve"> Analysis Team </w:t>
                      </w:r>
                    </w:p>
                    <w:p w14:paraId="1439BAAB" w14:textId="77777777" w:rsidR="00D52717" w:rsidRPr="00323345" w:rsidRDefault="00D52717" w:rsidP="00323345">
                      <w:pPr>
                        <w:ind w:firstLine="1985"/>
                      </w:pPr>
                      <w:r w:rsidRPr="00323345">
                        <w:t xml:space="preserve">  stellte ich einen Service zur Logfileanalyse bereit </w:t>
                      </w:r>
                    </w:p>
                    <w:p w14:paraId="05B8F6C8" w14:textId="77777777" w:rsidR="00D52717" w:rsidRDefault="00D52717" w:rsidP="00323345">
                      <w:pPr>
                        <w:ind w:firstLine="1985"/>
                      </w:pPr>
                      <w:r w:rsidRPr="00323345">
                        <w:t xml:space="preserve">- Technisch setzten wir den </w:t>
                      </w:r>
                      <w:proofErr w:type="spellStart"/>
                      <w:r w:rsidRPr="00323345">
                        <w:t>Elastic</w:t>
                      </w:r>
                      <w:proofErr w:type="spellEnd"/>
                      <w:r w:rsidRPr="00323345">
                        <w:t xml:space="preserve"> Stack ein </w:t>
                      </w:r>
                    </w:p>
                    <w:p w14:paraId="05BAEEAB" w14:textId="623CCB30" w:rsidR="00D52717" w:rsidRPr="00323345" w:rsidRDefault="00D52717" w:rsidP="00323345">
                      <w:pPr>
                        <w:ind w:firstLine="1985"/>
                      </w:pPr>
                      <w:r>
                        <w:t xml:space="preserve">  </w:t>
                      </w:r>
                      <w:r w:rsidRPr="00323345">
                        <w:t>(</w:t>
                      </w:r>
                      <w:proofErr w:type="spellStart"/>
                      <w:r w:rsidRPr="00323345">
                        <w:t>Logstash</w:t>
                      </w:r>
                      <w:proofErr w:type="spellEnd"/>
                      <w:r w:rsidRPr="00323345">
                        <w:t xml:space="preserve">, </w:t>
                      </w:r>
                    </w:p>
                    <w:p w14:paraId="6F62C09A" w14:textId="77777777" w:rsidR="00D52717" w:rsidRPr="00323345" w:rsidRDefault="00D52717" w:rsidP="00323345">
                      <w:pPr>
                        <w:ind w:firstLine="1985"/>
                      </w:pPr>
                      <w:r w:rsidRPr="00323345">
                        <w:t xml:space="preserve">  </w:t>
                      </w:r>
                      <w:proofErr w:type="spellStart"/>
                      <w:r w:rsidRPr="00323345">
                        <w:t>Elasticsearch</w:t>
                      </w:r>
                      <w:proofErr w:type="spellEnd"/>
                      <w:r w:rsidRPr="00323345">
                        <w:t xml:space="preserve"> und </w:t>
                      </w:r>
                      <w:proofErr w:type="spellStart"/>
                      <w:r w:rsidRPr="00323345">
                        <w:t>Kibana</w:t>
                      </w:r>
                      <w:proofErr w:type="spellEnd"/>
                      <w:r w:rsidRPr="00323345">
                        <w:t>)</w:t>
                      </w:r>
                    </w:p>
                    <w:p w14:paraId="514BEBEB" w14:textId="77777777" w:rsidR="00D52717" w:rsidRDefault="00D52717" w:rsidP="00323345">
                      <w:pPr>
                        <w:ind w:firstLine="1985"/>
                      </w:pPr>
                      <w:r w:rsidRPr="00323345">
                        <w:t xml:space="preserve">- So konnten Probleme in Echtzeit erkannt und </w:t>
                      </w:r>
                    </w:p>
                    <w:p w14:paraId="3A83D3C6" w14:textId="56258287" w:rsidR="00D52717" w:rsidRPr="00323345" w:rsidRDefault="00D52717" w:rsidP="00323345">
                      <w:pPr>
                        <w:ind w:firstLine="1985"/>
                      </w:pPr>
                      <w:r>
                        <w:t xml:space="preserve">  </w:t>
                      </w:r>
                      <w:r w:rsidRPr="00323345">
                        <w:t xml:space="preserve">analysiert </w:t>
                      </w:r>
                    </w:p>
                    <w:p w14:paraId="6E602845" w14:textId="77777777" w:rsidR="00D52717" w:rsidRPr="00323345" w:rsidRDefault="00D52717" w:rsidP="00323345">
                      <w:pPr>
                        <w:ind w:firstLine="1985"/>
                      </w:pPr>
                      <w:r w:rsidRPr="00323345">
                        <w:t xml:space="preserve">  werden</w:t>
                      </w:r>
                    </w:p>
                    <w:p w14:paraId="780D5207" w14:textId="77777777" w:rsidR="00D52717" w:rsidRDefault="00D52717" w:rsidP="00323345">
                      <w:pPr>
                        <w:ind w:firstLine="1985"/>
                      </w:pPr>
                      <w:r w:rsidRPr="00323345">
                        <w:t xml:space="preserve">- Zu den Nutzern geh </w:t>
                      </w:r>
                      <w:r w:rsidRPr="00323345">
                        <w:rPr>
                          <w:rFonts w:ascii="Calibri" w:eastAsia="Calibri" w:hAnsi="Calibri" w:cs="Calibri"/>
                        </w:rPr>
                        <w:t>̈</w:t>
                      </w:r>
                      <w:r w:rsidRPr="00323345">
                        <w:t xml:space="preserve">orten Customer Care, </w:t>
                      </w:r>
                    </w:p>
                    <w:p w14:paraId="79F5DAFF" w14:textId="47AFB5BA" w:rsidR="00D52717" w:rsidRPr="00323345" w:rsidRDefault="00D52717" w:rsidP="00323345">
                      <w:pPr>
                        <w:ind w:firstLine="1985"/>
                      </w:pPr>
                      <w:r>
                        <w:t xml:space="preserve">  </w:t>
                      </w:r>
                      <w:r w:rsidRPr="00323345">
                        <w:t xml:space="preserve">Entwicklung, </w:t>
                      </w:r>
                    </w:p>
                    <w:p w14:paraId="67DF5342" w14:textId="77777777" w:rsidR="00D52717" w:rsidRPr="00323345" w:rsidRDefault="00D52717" w:rsidP="00323345">
                      <w:pPr>
                        <w:ind w:firstLine="1985"/>
                      </w:pPr>
                      <w:r w:rsidRPr="00323345">
                        <w:t xml:space="preserve">  Produktmanager und externe Kunden</w:t>
                      </w:r>
                    </w:p>
                    <w:p w14:paraId="7D89F718" w14:textId="77777777" w:rsidR="00D52717" w:rsidRPr="00323345" w:rsidRDefault="00D52717" w:rsidP="00323345">
                      <w:pPr>
                        <w:ind w:firstLine="1985"/>
                      </w:pPr>
                      <w:r w:rsidRPr="00323345">
                        <w:t>- Meine Aufgaben umfassten Installation, Betrieb und</w:t>
                      </w:r>
                    </w:p>
                    <w:p w14:paraId="30D9580B" w14:textId="77777777" w:rsidR="00D52717" w:rsidRPr="00323345" w:rsidRDefault="00D52717" w:rsidP="00323345">
                      <w:pPr>
                        <w:ind w:firstLine="1985"/>
                      </w:pPr>
                      <w:r w:rsidRPr="00323345">
                        <w:t xml:space="preserve">  Weiterentwicklung des Clusters. </w:t>
                      </w:r>
                    </w:p>
                    <w:p w14:paraId="1D136F72" w14:textId="77777777" w:rsidR="00D52717" w:rsidRPr="00323345" w:rsidRDefault="00D52717" w:rsidP="00323345">
                      <w:pPr>
                        <w:ind w:firstLine="1985"/>
                      </w:pPr>
                      <w:r w:rsidRPr="00323345">
                        <w:t xml:space="preserve">- Ich führte Tools ein wie </w:t>
                      </w:r>
                      <w:proofErr w:type="spellStart"/>
                      <w:r w:rsidRPr="00323345">
                        <w:t>Shield</w:t>
                      </w:r>
                      <w:proofErr w:type="spellEnd"/>
                      <w:r w:rsidRPr="00323345">
                        <w:t xml:space="preserve">, das rollenbasierten </w:t>
                      </w:r>
                    </w:p>
                    <w:p w14:paraId="0DA72CE7" w14:textId="77777777" w:rsidR="00D52717" w:rsidRPr="00323345" w:rsidRDefault="00D52717" w:rsidP="00323345">
                      <w:pPr>
                        <w:ind w:firstLine="1985"/>
                      </w:pPr>
                      <w:r w:rsidRPr="00323345">
                        <w:t xml:space="preserve">  Zugang zu den Daten ermöglicht</w:t>
                      </w:r>
                    </w:p>
                    <w:p w14:paraId="61724E24" w14:textId="77777777" w:rsidR="00D52717" w:rsidRPr="00323345" w:rsidRDefault="00D52717" w:rsidP="00323345">
                      <w:pPr>
                        <w:ind w:firstLine="1985"/>
                      </w:pPr>
                      <w:r w:rsidRPr="00323345">
                        <w:t>- Weiterhin entwickelte ich mit den Applikations-</w:t>
                      </w:r>
                    </w:p>
                    <w:p w14:paraId="792CAC11" w14:textId="77777777" w:rsidR="00D52717" w:rsidRPr="00323345" w:rsidRDefault="00D52717" w:rsidP="00323345">
                      <w:pPr>
                        <w:ind w:firstLine="1985"/>
                      </w:pPr>
                      <w:r w:rsidRPr="00323345">
                        <w:t xml:space="preserve">  verantwortlichen Konzepte zur Echtzeitbeobachtung,</w:t>
                      </w:r>
                    </w:p>
                    <w:p w14:paraId="41D20515" w14:textId="77777777" w:rsidR="00D52717" w:rsidRPr="00323345" w:rsidRDefault="00D52717" w:rsidP="00323345">
                      <w:pPr>
                        <w:ind w:firstLine="1985"/>
                      </w:pPr>
                      <w:r w:rsidRPr="00323345">
                        <w:t xml:space="preserve">  und erklärte neuen Nutzern die Möglichkeiten der </w:t>
                      </w:r>
                    </w:p>
                    <w:p w14:paraId="3119C8AD" w14:textId="77777777" w:rsidR="00D52717" w:rsidRPr="00323345" w:rsidRDefault="00D52717" w:rsidP="00323345">
                      <w:pPr>
                        <w:ind w:firstLine="1985"/>
                      </w:pPr>
                      <w:r w:rsidRPr="00323345">
                        <w:t xml:space="preserve">  Tools</w:t>
                      </w:r>
                    </w:p>
                    <w:p w14:paraId="45346AB7" w14:textId="77777777" w:rsidR="00D52717" w:rsidRDefault="00D52717" w:rsidP="00323345">
                      <w:pPr>
                        <w:ind w:firstLine="1985"/>
                      </w:pPr>
                      <w:r w:rsidRPr="00323345">
                        <w:t>- Ich automatisierte mit Puppet und Docker</w:t>
                      </w:r>
                    </w:p>
                    <w:p w14:paraId="7905A0AF" w14:textId="77777777" w:rsidR="00D52717" w:rsidRDefault="00D52717" w:rsidP="007B118E">
                      <w:pPr>
                        <w:rPr>
                          <w:b/>
                        </w:rPr>
                      </w:pPr>
                    </w:p>
                    <w:p w14:paraId="02157CEA" w14:textId="77777777" w:rsidR="00D52717" w:rsidRPr="00E37C43" w:rsidRDefault="00D52717" w:rsidP="007B118E">
                      <w:r w:rsidRPr="00E37C43">
                        <w:rPr>
                          <w:b/>
                        </w:rPr>
                        <w:t>Zeitpunkt</w:t>
                      </w:r>
                      <w:r w:rsidRPr="00F13F61">
                        <w:rPr>
                          <w:b/>
                        </w:rPr>
                        <w:tab/>
                      </w:r>
                      <w:r>
                        <w:rPr>
                          <w:b/>
                        </w:rPr>
                        <w:t xml:space="preserve">          </w:t>
                      </w:r>
                      <w:r w:rsidRPr="004E0D53">
                        <w:t>10/2014 - 3/2015</w:t>
                      </w:r>
                    </w:p>
                    <w:p w14:paraId="0D65DF2C" w14:textId="77777777" w:rsidR="00D52717" w:rsidRDefault="00D52717" w:rsidP="007B118E">
                      <w:r w:rsidRPr="00F13F61">
                        <w:rPr>
                          <w:b/>
                        </w:rPr>
                        <w:t>Firma/ORT</w:t>
                      </w:r>
                      <w:r w:rsidRPr="00F13F61">
                        <w:rPr>
                          <w:b/>
                        </w:rPr>
                        <w:tab/>
                      </w:r>
                      <w:r>
                        <w:rPr>
                          <w:b/>
                        </w:rPr>
                        <w:t xml:space="preserve">          </w:t>
                      </w:r>
                      <w:proofErr w:type="spellStart"/>
                      <w:r w:rsidRPr="004E0D53">
                        <w:t>Clueda</w:t>
                      </w:r>
                      <w:proofErr w:type="spellEnd"/>
                      <w:r w:rsidRPr="004E0D53">
                        <w:t xml:space="preserve"> AG in München</w:t>
                      </w:r>
                    </w:p>
                    <w:p w14:paraId="182F5D60" w14:textId="77777777" w:rsidR="00D52717" w:rsidRDefault="00D52717" w:rsidP="007B118E">
                      <w:r w:rsidRPr="00BB5999">
                        <w:rPr>
                          <w:b/>
                        </w:rPr>
                        <w:t>Tätigkeit</w:t>
                      </w:r>
                      <w:r w:rsidRPr="00BB5999">
                        <w:rPr>
                          <w:b/>
                        </w:rPr>
                        <w:tab/>
                        <w:t xml:space="preserve">          </w:t>
                      </w:r>
                      <w:r w:rsidRPr="004E0D53">
                        <w:t xml:space="preserve">Senior Big Data </w:t>
                      </w:r>
                      <w:proofErr w:type="spellStart"/>
                      <w:r w:rsidRPr="004E0D53">
                        <w:t>Scientistin</w:t>
                      </w:r>
                      <w:proofErr w:type="spellEnd"/>
                    </w:p>
                    <w:p w14:paraId="6C1DF3CE" w14:textId="77777777" w:rsidR="00D52717" w:rsidRDefault="00D52717" w:rsidP="007B118E">
                      <w:r w:rsidRPr="00FD7B53">
                        <w:rPr>
                          <w:b/>
                        </w:rPr>
                        <w:t xml:space="preserve">Kurzbeschreibung    </w:t>
                      </w:r>
                      <w:proofErr w:type="spellStart"/>
                      <w:r w:rsidRPr="004E0D53">
                        <w:t>Informations</w:t>
                      </w:r>
                      <w:proofErr w:type="spellEnd"/>
                      <w:r w:rsidRPr="004E0D53">
                        <w:t xml:space="preserve"> Technologie</w:t>
                      </w:r>
                    </w:p>
                    <w:p w14:paraId="541F0E0F" w14:textId="77777777" w:rsidR="00D52717" w:rsidRDefault="00D52717" w:rsidP="007B118E">
                      <w:pPr>
                        <w:rPr>
                          <w:lang w:val="en-US"/>
                        </w:rPr>
                      </w:pPr>
                      <w:proofErr w:type="spellStart"/>
                      <w:r w:rsidRPr="00B109C7">
                        <w:rPr>
                          <w:b/>
                          <w:lang w:val="en-US"/>
                        </w:rPr>
                        <w:t>Fähigkeiten</w:t>
                      </w:r>
                      <w:proofErr w:type="spellEnd"/>
                      <w:r w:rsidRPr="00B109C7">
                        <w:rPr>
                          <w:b/>
                          <w:lang w:val="en-US"/>
                        </w:rPr>
                        <w:tab/>
                        <w:t xml:space="preserve">          </w:t>
                      </w:r>
                      <w:r w:rsidRPr="005F3620">
                        <w:rPr>
                          <w:lang w:val="en-US"/>
                        </w:rPr>
                        <w:t xml:space="preserve">Apache, </w:t>
                      </w:r>
                      <w:proofErr w:type="spellStart"/>
                      <w:r w:rsidRPr="005F3620">
                        <w:rPr>
                          <w:lang w:val="en-US"/>
                        </w:rPr>
                        <w:t>Atlassian</w:t>
                      </w:r>
                      <w:proofErr w:type="spellEnd"/>
                      <w:r w:rsidRPr="005F3620">
                        <w:rPr>
                          <w:lang w:val="en-US"/>
                        </w:rPr>
                        <w:t xml:space="preserve"> Confluence, </w:t>
                      </w:r>
                      <w:proofErr w:type="spellStart"/>
                      <w:r w:rsidRPr="005F3620">
                        <w:rPr>
                          <w:lang w:val="en-US"/>
                        </w:rPr>
                        <w:t>Atlassian</w:t>
                      </w:r>
                      <w:proofErr w:type="spellEnd"/>
                      <w:r w:rsidRPr="005F3620">
                        <w:rPr>
                          <w:lang w:val="en-US"/>
                        </w:rPr>
                        <w:t xml:space="preserve"> JIRA, </w:t>
                      </w:r>
                    </w:p>
                    <w:p w14:paraId="466B48C4" w14:textId="77777777" w:rsidR="00D52717" w:rsidRDefault="00D52717" w:rsidP="007B118E">
                      <w:pPr>
                        <w:ind w:firstLine="1985"/>
                        <w:rPr>
                          <w:lang w:val="en-US"/>
                        </w:rPr>
                      </w:pPr>
                      <w:r w:rsidRPr="005F3620">
                        <w:rPr>
                          <w:lang w:val="en-US"/>
                        </w:rPr>
                        <w:t xml:space="preserve">Automation, Bash, Cloud Computing, DevOps, </w:t>
                      </w:r>
                    </w:p>
                    <w:p w14:paraId="1CD34F96" w14:textId="77777777" w:rsidR="00D52717" w:rsidRDefault="00D52717" w:rsidP="007B118E">
                      <w:pPr>
                        <w:ind w:firstLine="1985"/>
                        <w:rPr>
                          <w:lang w:val="en-US"/>
                        </w:rPr>
                      </w:pPr>
                      <w:proofErr w:type="spellStart"/>
                      <w:r w:rsidRPr="005F3620">
                        <w:rPr>
                          <w:lang w:val="en-US"/>
                        </w:rPr>
                        <w:t>DevSecOps</w:t>
                      </w:r>
                      <w:proofErr w:type="spellEnd"/>
                      <w:r w:rsidRPr="005F3620">
                        <w:rPr>
                          <w:lang w:val="en-US"/>
                        </w:rPr>
                        <w:t xml:space="preserve">, IaaS (Infrastructure as a Service), Linux, </w:t>
                      </w:r>
                    </w:p>
                    <w:p w14:paraId="71A0F2CC" w14:textId="77777777" w:rsidR="00D52717" w:rsidRDefault="00D52717" w:rsidP="007B118E">
                      <w:pPr>
                        <w:ind w:firstLine="1985"/>
                      </w:pPr>
                      <w:r w:rsidRPr="002E3A51">
                        <w:t>semantische Textanalyse, Shell-Scripts, Sicherheit</w:t>
                      </w:r>
                    </w:p>
                    <w:p w14:paraId="468F7CFC" w14:textId="77777777" w:rsidR="00D52717" w:rsidRDefault="00D52717" w:rsidP="007B118E">
                      <w:r w:rsidRPr="002E3A51">
                        <w:rPr>
                          <w:b/>
                        </w:rPr>
                        <w:t>Aufgaben</w:t>
                      </w:r>
                      <w:r w:rsidRPr="002E3A51">
                        <w:tab/>
                        <w:t xml:space="preserve">          </w:t>
                      </w:r>
                      <w:proofErr w:type="spellStart"/>
                      <w:r>
                        <w:t>Clueda</w:t>
                      </w:r>
                      <w:proofErr w:type="spellEnd"/>
                      <w:r>
                        <w:t xml:space="preserve"> AG in München</w:t>
                      </w:r>
                    </w:p>
                    <w:p w14:paraId="4DF11426" w14:textId="77777777" w:rsidR="00D52717" w:rsidRDefault="00D52717" w:rsidP="007B118E">
                      <w:pPr>
                        <w:ind w:firstLine="1985"/>
                      </w:pPr>
                      <w:proofErr w:type="spellStart"/>
                      <w:r>
                        <w:t>Clueda</w:t>
                      </w:r>
                      <w:proofErr w:type="spellEnd"/>
                      <w:r>
                        <w:t xml:space="preserve"> war ein Startup, das in Echtzeit große </w:t>
                      </w:r>
                    </w:p>
                    <w:p w14:paraId="09BAB993" w14:textId="349EE1A1" w:rsidR="00D52717" w:rsidRDefault="00D52717" w:rsidP="007B118E">
                      <w:pPr>
                        <w:ind w:firstLine="1985"/>
                      </w:pPr>
                      <w:r>
                        <w:t xml:space="preserve">Volumen </w:t>
                      </w:r>
                    </w:p>
                    <w:p w14:paraId="5B6DF0B3" w14:textId="77777777" w:rsidR="00D52717" w:rsidRDefault="00D52717" w:rsidP="007B118E">
                      <w:pPr>
                        <w:ind w:firstLine="1985"/>
                      </w:pPr>
                      <w:r>
                        <w:t xml:space="preserve">von Textdaten verdichtet darstellte, inklusive Natural </w:t>
                      </w:r>
                    </w:p>
                    <w:p w14:paraId="23B7FAFD" w14:textId="77777777" w:rsidR="00D52717" w:rsidRDefault="00D52717" w:rsidP="007B118E">
                      <w:pPr>
                        <w:ind w:firstLine="1985"/>
                      </w:pPr>
                      <w:r>
                        <w:t>Language Processing</w:t>
                      </w:r>
                    </w:p>
                    <w:p w14:paraId="4E429F93" w14:textId="77777777" w:rsidR="00D52717" w:rsidRDefault="00D52717" w:rsidP="007B118E">
                      <w:pPr>
                        <w:ind w:firstLine="1985"/>
                      </w:pPr>
                      <w:r>
                        <w:t>- Automatisierung der Installation und Konfiguration</w:t>
                      </w:r>
                    </w:p>
                    <w:p w14:paraId="69752539" w14:textId="4B6AA898" w:rsidR="00D52717" w:rsidRDefault="00D52717" w:rsidP="007B118E">
                      <w:pPr>
                        <w:ind w:firstLine="1985"/>
                      </w:pPr>
                      <w:r>
                        <w:t xml:space="preserve">  der Applikationscluster (Puppet)</w:t>
                      </w:r>
                    </w:p>
                    <w:p w14:paraId="4E21ED73" w14:textId="77777777" w:rsidR="00D52717" w:rsidRDefault="00D52717" w:rsidP="007B118E">
                      <w:pPr>
                        <w:ind w:firstLine="1985"/>
                      </w:pPr>
                      <w:r>
                        <w:t xml:space="preserve">- Evaluation von </w:t>
                      </w:r>
                      <w:proofErr w:type="spellStart"/>
                      <w:r>
                        <w:t>Graphendatenbanken</w:t>
                      </w:r>
                      <w:proofErr w:type="spellEnd"/>
                      <w:r>
                        <w:t xml:space="preserve"> (Neo4j)</w:t>
                      </w:r>
                    </w:p>
                    <w:p w14:paraId="55D2A0F7" w14:textId="77777777" w:rsidR="00D52717" w:rsidRDefault="00D52717" w:rsidP="007B118E">
                      <w:pPr>
                        <w:ind w:firstLine="1985"/>
                      </w:pPr>
                      <w:r>
                        <w:t xml:space="preserve">- Optimierung die Datensysteme </w:t>
                      </w:r>
                      <w:proofErr w:type="spellStart"/>
                      <w:r>
                        <w:t>Elasticsearch</w:t>
                      </w:r>
                      <w:proofErr w:type="spellEnd"/>
                      <w:r>
                        <w:t xml:space="preserve">, </w:t>
                      </w:r>
                    </w:p>
                    <w:p w14:paraId="223F86EB" w14:textId="12CBAA08" w:rsidR="00D52717" w:rsidRDefault="00D52717" w:rsidP="007B118E">
                      <w:pPr>
                        <w:ind w:firstLine="1985"/>
                      </w:pPr>
                      <w:r>
                        <w:t xml:space="preserve">  MySQL, </w:t>
                      </w:r>
                      <w:proofErr w:type="spellStart"/>
                      <w:r>
                        <w:t>Redis</w:t>
                      </w:r>
                      <w:proofErr w:type="spellEnd"/>
                      <w:r>
                        <w:t xml:space="preserve"> </w:t>
                      </w:r>
                      <w:proofErr w:type="spellStart"/>
                      <w:r>
                        <w:t>and</w:t>
                      </w:r>
                      <w:proofErr w:type="spellEnd"/>
                      <w:r>
                        <w:t xml:space="preserve"> </w:t>
                      </w:r>
                      <w:proofErr w:type="spellStart"/>
                      <w:r>
                        <w:t>RabbitMQ</w:t>
                      </w:r>
                      <w:proofErr w:type="spellEnd"/>
                    </w:p>
                    <w:p w14:paraId="7A27B804" w14:textId="77777777" w:rsidR="00D52717" w:rsidRDefault="00D52717" w:rsidP="007B118E">
                      <w:pPr>
                        <w:ind w:firstLine="1985"/>
                      </w:pPr>
                      <w:r>
                        <w:t>- Support des Hauptkunden</w:t>
                      </w:r>
                    </w:p>
                    <w:p w14:paraId="0646FBA4" w14:textId="77777777" w:rsidR="00D52717" w:rsidRDefault="00D52717" w:rsidP="007B118E">
                      <w:pPr>
                        <w:ind w:firstLine="1985"/>
                      </w:pPr>
                    </w:p>
                    <w:p w14:paraId="6C307A06" w14:textId="77777777" w:rsidR="00D52717" w:rsidRDefault="00D52717" w:rsidP="007B118E">
                      <w:pPr>
                        <w:ind w:firstLine="1985"/>
                      </w:pPr>
                    </w:p>
                    <w:p w14:paraId="5512A50D" w14:textId="77777777" w:rsidR="00D52717" w:rsidRDefault="00D52717" w:rsidP="00EC11DA">
                      <w:pPr>
                        <w:rPr>
                          <w:b/>
                        </w:rPr>
                      </w:pPr>
                    </w:p>
                    <w:p w14:paraId="1AC621E8" w14:textId="77777777" w:rsidR="00D52717" w:rsidRPr="00E37C43" w:rsidRDefault="00D52717" w:rsidP="00EC11DA">
                      <w:r w:rsidRPr="00E37C43">
                        <w:rPr>
                          <w:b/>
                        </w:rPr>
                        <w:t>Zeitpunkt</w:t>
                      </w:r>
                      <w:r w:rsidRPr="00F13F61">
                        <w:rPr>
                          <w:b/>
                        </w:rPr>
                        <w:tab/>
                      </w:r>
                      <w:r>
                        <w:rPr>
                          <w:b/>
                        </w:rPr>
                        <w:t xml:space="preserve">          </w:t>
                      </w:r>
                      <w:r w:rsidRPr="002D2658">
                        <w:t>2/2008 - 9/2014</w:t>
                      </w:r>
                    </w:p>
                    <w:p w14:paraId="3E0F8026" w14:textId="77777777" w:rsidR="00D52717" w:rsidRDefault="00D52717" w:rsidP="00EC11DA">
                      <w:r w:rsidRPr="00F13F61">
                        <w:rPr>
                          <w:b/>
                        </w:rPr>
                        <w:t>Firma/ORT</w:t>
                      </w:r>
                      <w:r w:rsidRPr="00F13F61">
                        <w:rPr>
                          <w:b/>
                        </w:rPr>
                        <w:tab/>
                      </w:r>
                      <w:r>
                        <w:rPr>
                          <w:b/>
                        </w:rPr>
                        <w:t xml:space="preserve">          </w:t>
                      </w:r>
                      <w:r w:rsidRPr="002D2658">
                        <w:t>AutoScout24 in München</w:t>
                      </w:r>
                    </w:p>
                    <w:p w14:paraId="73B3F47D" w14:textId="77777777" w:rsidR="00D52717" w:rsidRDefault="00D52717" w:rsidP="00EC11DA">
                      <w:r w:rsidRPr="00BB5999">
                        <w:rPr>
                          <w:b/>
                        </w:rPr>
                        <w:t>Tätigkeit</w:t>
                      </w:r>
                      <w:r w:rsidRPr="00BB5999">
                        <w:rPr>
                          <w:b/>
                        </w:rPr>
                        <w:tab/>
                        <w:t xml:space="preserve">          </w:t>
                      </w:r>
                      <w:r w:rsidRPr="002D2658">
                        <w:t xml:space="preserve">Senior System- und </w:t>
                      </w:r>
                      <w:proofErr w:type="spellStart"/>
                      <w:r w:rsidRPr="002D2658">
                        <w:t>Databank</w:t>
                      </w:r>
                      <w:proofErr w:type="spellEnd"/>
                      <w:r w:rsidRPr="002D2658">
                        <w:t xml:space="preserve"> Administratorin, Senior </w:t>
                      </w:r>
                    </w:p>
                    <w:p w14:paraId="59B75293" w14:textId="77777777" w:rsidR="00D52717" w:rsidRDefault="00D52717" w:rsidP="00EC11DA">
                      <w:pPr>
                        <w:ind w:firstLine="1985"/>
                      </w:pPr>
                      <w:r w:rsidRPr="002D2658">
                        <w:t>Datenanalystin</w:t>
                      </w:r>
                    </w:p>
                    <w:p w14:paraId="68E7B248" w14:textId="77777777" w:rsidR="00D52717" w:rsidRDefault="00D52717" w:rsidP="00EC11DA">
                      <w:r w:rsidRPr="00FD7B53">
                        <w:rPr>
                          <w:b/>
                        </w:rPr>
                        <w:t xml:space="preserve">Kurzbeschreibung    </w:t>
                      </w:r>
                      <w:r w:rsidRPr="002D2658">
                        <w:t xml:space="preserve">Dienstleistung, </w:t>
                      </w:r>
                      <w:proofErr w:type="spellStart"/>
                      <w:r w:rsidRPr="002D2658">
                        <w:t>Informations</w:t>
                      </w:r>
                      <w:proofErr w:type="spellEnd"/>
                      <w:r w:rsidRPr="002D2658">
                        <w:t xml:space="preserve"> Technologie</w:t>
                      </w:r>
                    </w:p>
                    <w:p w14:paraId="4FCE45FD" w14:textId="77777777" w:rsidR="00D52717" w:rsidRDefault="00D52717" w:rsidP="00EC11DA">
                      <w:r w:rsidRPr="00EC11DA">
                        <w:rPr>
                          <w:b/>
                        </w:rPr>
                        <w:t>Fähigkeiten</w:t>
                      </w:r>
                      <w:r w:rsidRPr="00EC11DA">
                        <w:rPr>
                          <w:b/>
                        </w:rPr>
                        <w:tab/>
                        <w:t xml:space="preserve">          </w:t>
                      </w:r>
                      <w:proofErr w:type="spellStart"/>
                      <w:r w:rsidRPr="00EC11DA">
                        <w:t>Atlassian</w:t>
                      </w:r>
                      <w:proofErr w:type="spellEnd"/>
                      <w:r w:rsidRPr="00EC11DA">
                        <w:t xml:space="preserve"> </w:t>
                      </w:r>
                      <w:proofErr w:type="spellStart"/>
                      <w:r w:rsidRPr="00EC11DA">
                        <w:t>Confluence</w:t>
                      </w:r>
                      <w:proofErr w:type="spellEnd"/>
                      <w:r w:rsidRPr="00EC11DA">
                        <w:t xml:space="preserve">, </w:t>
                      </w:r>
                      <w:proofErr w:type="spellStart"/>
                      <w:r w:rsidRPr="00EC11DA">
                        <w:t>Atlassian</w:t>
                      </w:r>
                      <w:proofErr w:type="spellEnd"/>
                      <w:r w:rsidRPr="00EC11DA">
                        <w:t xml:space="preserve"> JIRA, Automation, </w:t>
                      </w:r>
                    </w:p>
                    <w:p w14:paraId="1BAF6F0B" w14:textId="375FD247" w:rsidR="00D52717" w:rsidRPr="00416418" w:rsidRDefault="00D52717" w:rsidP="00EC11DA">
                      <w:pPr>
                        <w:ind w:firstLine="1985"/>
                        <w:rPr>
                          <w:lang w:val="en-US"/>
                        </w:rPr>
                      </w:pPr>
                      <w:r w:rsidRPr="00416418">
                        <w:rPr>
                          <w:lang w:val="en-US"/>
                        </w:rPr>
                        <w:t xml:space="preserve">Bash, </w:t>
                      </w:r>
                    </w:p>
                    <w:p w14:paraId="3443A847" w14:textId="77777777" w:rsidR="00D52717" w:rsidRDefault="00D52717" w:rsidP="00EC11DA">
                      <w:pPr>
                        <w:ind w:firstLine="1985"/>
                        <w:rPr>
                          <w:lang w:val="en-US"/>
                        </w:rPr>
                      </w:pPr>
                      <w:r w:rsidRPr="002D2658">
                        <w:rPr>
                          <w:lang w:val="en-US"/>
                        </w:rPr>
                        <w:t xml:space="preserve">Cloud Computing, Continuous Delivery, Continuous </w:t>
                      </w:r>
                    </w:p>
                    <w:p w14:paraId="7212BFB0" w14:textId="77777777" w:rsidR="00D52717" w:rsidRDefault="00D52717" w:rsidP="00EC11DA">
                      <w:pPr>
                        <w:ind w:firstLine="1985"/>
                        <w:rPr>
                          <w:lang w:val="en-US"/>
                        </w:rPr>
                      </w:pPr>
                      <w:r w:rsidRPr="002D2658">
                        <w:rPr>
                          <w:lang w:val="en-US"/>
                        </w:rPr>
                        <w:t xml:space="preserve">Integration, DevOps, </w:t>
                      </w:r>
                      <w:proofErr w:type="spellStart"/>
                      <w:r w:rsidRPr="002D2658">
                        <w:rPr>
                          <w:lang w:val="en-US"/>
                        </w:rPr>
                        <w:t>DevSecOps</w:t>
                      </w:r>
                      <w:proofErr w:type="spellEnd"/>
                      <w:r w:rsidRPr="002D2658">
                        <w:rPr>
                          <w:lang w:val="en-US"/>
                        </w:rPr>
                        <w:t xml:space="preserve">, DHCP, Diagnose, </w:t>
                      </w:r>
                    </w:p>
                    <w:p w14:paraId="06A24AD9" w14:textId="77777777" w:rsidR="00D52717" w:rsidRDefault="00D52717" w:rsidP="00EC11DA">
                      <w:pPr>
                        <w:ind w:firstLine="1985"/>
                        <w:rPr>
                          <w:lang w:val="en-US"/>
                        </w:rPr>
                      </w:pPr>
                      <w:r w:rsidRPr="002D2658">
                        <w:rPr>
                          <w:lang w:val="en-US"/>
                        </w:rPr>
                        <w:t>DNS,</w:t>
                      </w:r>
                      <w:r>
                        <w:rPr>
                          <w:lang w:val="en-US"/>
                        </w:rPr>
                        <w:t xml:space="preserve"> </w:t>
                      </w:r>
                      <w:proofErr w:type="spellStart"/>
                      <w:r w:rsidRPr="002D2658">
                        <w:rPr>
                          <w:lang w:val="en-US"/>
                        </w:rPr>
                        <w:t>Endeca</w:t>
                      </w:r>
                      <w:proofErr w:type="spellEnd"/>
                      <w:r w:rsidRPr="002D2658">
                        <w:rPr>
                          <w:lang w:val="en-US"/>
                        </w:rPr>
                        <w:t xml:space="preserve">, Ethernet, </w:t>
                      </w:r>
                      <w:proofErr w:type="spellStart"/>
                      <w:r w:rsidRPr="002D2658">
                        <w:rPr>
                          <w:lang w:val="en-US"/>
                        </w:rPr>
                        <w:t>Git</w:t>
                      </w:r>
                      <w:proofErr w:type="spellEnd"/>
                      <w:r w:rsidRPr="002D2658">
                        <w:rPr>
                          <w:lang w:val="en-US"/>
                        </w:rPr>
                        <w:t xml:space="preserve">, HP, HP Server, IBM, IBM </w:t>
                      </w:r>
                    </w:p>
                    <w:p w14:paraId="4BA402B5" w14:textId="77777777" w:rsidR="00D52717" w:rsidRDefault="00D52717" w:rsidP="00EC11DA">
                      <w:pPr>
                        <w:ind w:firstLine="1985"/>
                        <w:rPr>
                          <w:lang w:val="en-US"/>
                        </w:rPr>
                      </w:pPr>
                      <w:r>
                        <w:rPr>
                          <w:lang w:val="en-US"/>
                        </w:rPr>
                        <w:t xml:space="preserve">Server, </w:t>
                      </w:r>
                      <w:r w:rsidRPr="002D2658">
                        <w:rPr>
                          <w:lang w:val="en-US"/>
                        </w:rPr>
                        <w:t xml:space="preserve">Internet, Intranet, ISO/OSI, Linux, MS-Internet </w:t>
                      </w:r>
                    </w:p>
                    <w:p w14:paraId="2B1B71AA" w14:textId="77777777" w:rsidR="00D52717" w:rsidRDefault="00D52717" w:rsidP="00EC11DA">
                      <w:pPr>
                        <w:ind w:firstLine="1985"/>
                        <w:rPr>
                          <w:lang w:val="en-US"/>
                        </w:rPr>
                      </w:pPr>
                      <w:r w:rsidRPr="002D2658">
                        <w:rPr>
                          <w:lang w:val="en-US"/>
                        </w:rPr>
                        <w:t>Information</w:t>
                      </w:r>
                      <w:r>
                        <w:rPr>
                          <w:lang w:val="en-US"/>
                        </w:rPr>
                        <w:t xml:space="preserve"> </w:t>
                      </w:r>
                      <w:r w:rsidRPr="002D2658">
                        <w:rPr>
                          <w:lang w:val="en-US"/>
                        </w:rPr>
                        <w:t xml:space="preserve">Server, </w:t>
                      </w:r>
                      <w:proofErr w:type="spellStart"/>
                      <w:r w:rsidRPr="002D2658">
                        <w:rPr>
                          <w:lang w:val="en-US"/>
                        </w:rPr>
                        <w:t>mySQL</w:t>
                      </w:r>
                      <w:proofErr w:type="spellEnd"/>
                      <w:r w:rsidRPr="002D2658">
                        <w:rPr>
                          <w:lang w:val="en-US"/>
                        </w:rPr>
                        <w:t xml:space="preserve">, Oracle DB, PL/1, PRTG </w:t>
                      </w:r>
                    </w:p>
                    <w:p w14:paraId="1316144D" w14:textId="77777777" w:rsidR="00D52717" w:rsidRDefault="00D52717" w:rsidP="00EC11DA">
                      <w:pPr>
                        <w:ind w:firstLine="1985"/>
                        <w:rPr>
                          <w:lang w:val="en-US"/>
                        </w:rPr>
                      </w:pPr>
                      <w:r w:rsidRPr="002D2658">
                        <w:rPr>
                          <w:lang w:val="en-US"/>
                        </w:rPr>
                        <w:t>Monitoring, Puppet, Scrum, Shel</w:t>
                      </w:r>
                      <w:r>
                        <w:rPr>
                          <w:lang w:val="en-US"/>
                        </w:rPr>
                        <w:t xml:space="preserve">l-Scripts, Sun Solaris, </w:t>
                      </w:r>
                    </w:p>
                    <w:p w14:paraId="28D08023" w14:textId="77777777" w:rsidR="00D52717" w:rsidRDefault="00D52717" w:rsidP="00EC11DA">
                      <w:pPr>
                        <w:ind w:firstLine="1985"/>
                        <w:rPr>
                          <w:lang w:val="en-US"/>
                        </w:rPr>
                      </w:pPr>
                      <w:r>
                        <w:rPr>
                          <w:lang w:val="en-US"/>
                        </w:rPr>
                        <w:t xml:space="preserve">TCP/IP, </w:t>
                      </w:r>
                      <w:proofErr w:type="spellStart"/>
                      <w:r w:rsidRPr="00EC11DA">
                        <w:rPr>
                          <w:lang w:val="en-US"/>
                        </w:rPr>
                        <w:t>Teamcity</w:t>
                      </w:r>
                      <w:proofErr w:type="spellEnd"/>
                      <w:r w:rsidRPr="00EC11DA">
                        <w:rPr>
                          <w:lang w:val="en-US"/>
                        </w:rPr>
                        <w:t xml:space="preserve">, VMware ESX, Infrastructure as a </w:t>
                      </w:r>
                    </w:p>
                    <w:p w14:paraId="5CE42769" w14:textId="61D09867" w:rsidR="00D52717" w:rsidRPr="00416418" w:rsidRDefault="00D52717" w:rsidP="00EC11DA">
                      <w:pPr>
                        <w:ind w:firstLine="1985"/>
                      </w:pPr>
                      <w:r w:rsidRPr="00416418">
                        <w:t>Service (</w:t>
                      </w:r>
                      <w:proofErr w:type="spellStart"/>
                      <w:r w:rsidRPr="00416418">
                        <w:t>IaaS</w:t>
                      </w:r>
                      <w:proofErr w:type="spellEnd"/>
                      <w:r w:rsidRPr="00416418">
                        <w:t>)</w:t>
                      </w:r>
                    </w:p>
                    <w:p w14:paraId="37C8D6A3" w14:textId="77777777" w:rsidR="00D52717" w:rsidRDefault="00D52717" w:rsidP="00EC11DA">
                      <w:r w:rsidRPr="002D2658">
                        <w:rPr>
                          <w:b/>
                        </w:rPr>
                        <w:t>Aufgaben</w:t>
                      </w:r>
                      <w:r w:rsidRPr="002D2658">
                        <w:tab/>
                        <w:t xml:space="preserve">        </w:t>
                      </w:r>
                      <w:r>
                        <w:t xml:space="preserve">  AutoScout24 in München</w:t>
                      </w:r>
                    </w:p>
                    <w:p w14:paraId="1A739185" w14:textId="77777777" w:rsidR="00D52717" w:rsidRDefault="00D52717" w:rsidP="00EC11DA">
                      <w:pPr>
                        <w:ind w:firstLine="1985"/>
                      </w:pPr>
                      <w:r>
                        <w:t xml:space="preserve">Autoscout24 ist der führende Online-Automarkt </w:t>
                      </w:r>
                    </w:p>
                    <w:p w14:paraId="2EDF0FD8" w14:textId="5EA25695" w:rsidR="00D52717" w:rsidRDefault="00D52717" w:rsidP="00EC11DA">
                      <w:pPr>
                        <w:ind w:firstLine="1985"/>
                      </w:pPr>
                      <w:r>
                        <w:t>Europas</w:t>
                      </w:r>
                    </w:p>
                    <w:p w14:paraId="3E6FA923" w14:textId="77777777" w:rsidR="00D52717" w:rsidRDefault="00D52717" w:rsidP="00EC11DA">
                      <w:pPr>
                        <w:ind w:firstLine="1985"/>
                      </w:pPr>
                      <w:r>
                        <w:t>- Seit 2009 in agiler Arbeitsweise</w:t>
                      </w:r>
                    </w:p>
                    <w:p w14:paraId="5CB86B1F" w14:textId="77777777" w:rsidR="00D52717" w:rsidRDefault="00D52717" w:rsidP="00EC11DA">
                      <w:pPr>
                        <w:ind w:firstLine="1985"/>
                      </w:pPr>
                      <w:r>
                        <w:t xml:space="preserve">- Meine Arbeit umfasste Linux </w:t>
                      </w:r>
                      <w:proofErr w:type="spellStart"/>
                      <w:r>
                        <w:t>and</w:t>
                      </w:r>
                      <w:proofErr w:type="spellEnd"/>
                      <w:r>
                        <w:t xml:space="preserve"> Datensysteme, </w:t>
                      </w:r>
                    </w:p>
                    <w:p w14:paraId="29F26213" w14:textId="77777777" w:rsidR="00D52717" w:rsidRDefault="00D52717" w:rsidP="00EC11DA">
                      <w:pPr>
                        <w:ind w:firstLine="1985"/>
                        <w:rPr>
                          <w:lang w:val="en-US"/>
                        </w:rPr>
                      </w:pPr>
                      <w:r w:rsidRPr="00EC11DA">
                        <w:t xml:space="preserve">  </w:t>
                      </w:r>
                      <w:proofErr w:type="spellStart"/>
                      <w:r w:rsidRPr="002D2658">
                        <w:rPr>
                          <w:lang w:val="en-US"/>
                        </w:rPr>
                        <w:t>namentlich</w:t>
                      </w:r>
                      <w:proofErr w:type="spellEnd"/>
                      <w:r w:rsidRPr="002D2658">
                        <w:rPr>
                          <w:lang w:val="en-US"/>
                        </w:rPr>
                        <w:t xml:space="preserve"> Oracle, </w:t>
                      </w:r>
                      <w:proofErr w:type="spellStart"/>
                      <w:r w:rsidRPr="002D2658">
                        <w:rPr>
                          <w:lang w:val="en-US"/>
                        </w:rPr>
                        <w:t>Postgresql</w:t>
                      </w:r>
                      <w:proofErr w:type="spellEnd"/>
                      <w:r w:rsidRPr="002D2658">
                        <w:rPr>
                          <w:lang w:val="en-US"/>
                        </w:rPr>
                        <w:t xml:space="preserve">, MySQL, </w:t>
                      </w:r>
                      <w:proofErr w:type="spellStart"/>
                      <w:r w:rsidRPr="002D2658">
                        <w:rPr>
                          <w:lang w:val="en-US"/>
                        </w:rPr>
                        <w:t>endeca</w:t>
                      </w:r>
                      <w:proofErr w:type="spellEnd"/>
                      <w:r w:rsidRPr="002D2658">
                        <w:rPr>
                          <w:lang w:val="en-US"/>
                        </w:rPr>
                        <w:t xml:space="preserve"> and </w:t>
                      </w:r>
                    </w:p>
                    <w:p w14:paraId="52A93643" w14:textId="77777777" w:rsidR="00D52717" w:rsidRPr="002D2658" w:rsidRDefault="00D52717" w:rsidP="00EC11DA">
                      <w:pPr>
                        <w:ind w:firstLine="1985"/>
                      </w:pPr>
                      <w:r w:rsidRPr="00EC11DA">
                        <w:rPr>
                          <w:lang w:val="en-US"/>
                        </w:rPr>
                        <w:t xml:space="preserve">  </w:t>
                      </w:r>
                      <w:proofErr w:type="spellStart"/>
                      <w:r w:rsidRPr="002D2658">
                        <w:t>elasticsearch</w:t>
                      </w:r>
                      <w:proofErr w:type="spellEnd"/>
                    </w:p>
                    <w:p w14:paraId="40938D7E" w14:textId="77777777" w:rsidR="00D52717" w:rsidRDefault="00D52717" w:rsidP="00EC11DA">
                      <w:pPr>
                        <w:ind w:firstLine="1985"/>
                      </w:pPr>
                      <w:r w:rsidRPr="002D2658">
                        <w:t xml:space="preserve">- </w:t>
                      </w:r>
                      <w:r>
                        <w:t xml:space="preserve">Eines meiner Projekte war die </w:t>
                      </w:r>
                      <w:proofErr w:type="spellStart"/>
                      <w:r>
                        <w:t>Einfu</w:t>
                      </w:r>
                      <w:proofErr w:type="spellEnd"/>
                      <w:r>
                        <w:rPr>
                          <w:rFonts w:ascii="Calibri" w:eastAsia="Calibri" w:hAnsi="Calibri" w:cs="Calibri"/>
                        </w:rPr>
                        <w:t xml:space="preserve"> ̈</w:t>
                      </w:r>
                      <w:proofErr w:type="spellStart"/>
                      <w:r>
                        <w:t>hrug</w:t>
                      </w:r>
                      <w:proofErr w:type="spellEnd"/>
                      <w:r>
                        <w:t xml:space="preserve"> eines </w:t>
                      </w:r>
                    </w:p>
                    <w:p w14:paraId="4674367E" w14:textId="735B54D0" w:rsidR="00D52717" w:rsidRDefault="00D52717" w:rsidP="00EC11DA">
                      <w:pPr>
                        <w:ind w:firstLine="1985"/>
                      </w:pPr>
                      <w:r>
                        <w:t xml:space="preserve">  Backupsystems (Tivoli Storage Manager)</w:t>
                      </w:r>
                    </w:p>
                    <w:p w14:paraId="53BAB229" w14:textId="7D6D9F09" w:rsidR="00D52717" w:rsidRDefault="00D52717" w:rsidP="00EC11DA">
                      <w:pPr>
                        <w:ind w:firstLine="1985"/>
                      </w:pPr>
                      <w:r>
                        <w:t xml:space="preserve">- Wir automatisierten Prozesse zur </w:t>
                      </w:r>
                      <w:proofErr w:type="spellStart"/>
                      <w:r>
                        <w:t>Unterstu</w:t>
                      </w:r>
                      <w:proofErr w:type="spellEnd"/>
                      <w:r>
                        <w:rPr>
                          <w:rFonts w:ascii="Calibri" w:eastAsia="Calibri" w:hAnsi="Calibri" w:cs="Calibri"/>
                        </w:rPr>
                        <w:t xml:space="preserve"> ̈</w:t>
                      </w:r>
                      <w:proofErr w:type="spellStart"/>
                      <w:r>
                        <w:t>tzung</w:t>
                      </w:r>
                      <w:proofErr w:type="spellEnd"/>
                      <w:r>
                        <w:t xml:space="preserve"> der </w:t>
                      </w:r>
                    </w:p>
                    <w:p w14:paraId="3C51B566" w14:textId="77777777" w:rsidR="00D52717" w:rsidRDefault="00D52717" w:rsidP="00EC11DA">
                      <w:pPr>
                        <w:ind w:firstLine="2127"/>
                      </w:pPr>
                      <w:r>
                        <w:t>Entwickler</w:t>
                      </w:r>
                    </w:p>
                    <w:p w14:paraId="25A8D01D" w14:textId="77777777" w:rsidR="00D52717" w:rsidRDefault="00D52717" w:rsidP="00EC11DA">
                      <w:pPr>
                        <w:ind w:firstLine="1985"/>
                      </w:pPr>
                      <w:r>
                        <w:t>- Als die Suche 2012 neu implementiert wurde, war ich</w:t>
                      </w:r>
                    </w:p>
                    <w:p w14:paraId="5844BC01" w14:textId="77777777" w:rsidR="00D52717" w:rsidRDefault="00D52717" w:rsidP="00EC11DA">
                      <w:pPr>
                        <w:ind w:firstLine="1985"/>
                      </w:pPr>
                      <w:r>
                        <w:t xml:space="preserve">  </w:t>
                      </w:r>
                      <w:proofErr w:type="spellStart"/>
                      <w:r>
                        <w:t>fu</w:t>
                      </w:r>
                      <w:proofErr w:type="spellEnd"/>
                      <w:r>
                        <w:rPr>
                          <w:rFonts w:ascii="Calibri" w:eastAsia="Calibri" w:hAnsi="Calibri" w:cs="Calibri"/>
                        </w:rPr>
                        <w:t xml:space="preserve"> ̈</w:t>
                      </w:r>
                      <w:r>
                        <w:t>r das Backend verantwortlich (</w:t>
                      </w:r>
                      <w:proofErr w:type="spellStart"/>
                      <w:r>
                        <w:t>Elasticsearch</w:t>
                      </w:r>
                      <w:proofErr w:type="spellEnd"/>
                      <w:r>
                        <w:t xml:space="preserve"> und </w:t>
                      </w:r>
                    </w:p>
                    <w:p w14:paraId="5FED598A" w14:textId="77777777" w:rsidR="00D52717" w:rsidRDefault="00D52717" w:rsidP="00EC11DA">
                      <w:pPr>
                        <w:ind w:firstLine="1985"/>
                      </w:pPr>
                      <w:r>
                        <w:t xml:space="preserve">  </w:t>
                      </w:r>
                      <w:proofErr w:type="spellStart"/>
                      <w:r>
                        <w:t>Varnish</w:t>
                      </w:r>
                      <w:proofErr w:type="spellEnd"/>
                      <w:r>
                        <w:t>)</w:t>
                      </w:r>
                    </w:p>
                    <w:p w14:paraId="2F90E18B" w14:textId="77777777" w:rsidR="00D52717" w:rsidRDefault="00D52717" w:rsidP="00CB1F40">
                      <w:pPr>
                        <w:ind w:left="2127" w:hanging="142"/>
                      </w:pPr>
                      <w:r>
                        <w:t xml:space="preserve">- Als Teil des Analytics Teams arbeitete ich mit </w:t>
                      </w:r>
                    </w:p>
                    <w:p w14:paraId="6429663D" w14:textId="77777777" w:rsidR="00D52717" w:rsidRDefault="00D52717" w:rsidP="00EC11DA">
                      <w:pPr>
                        <w:ind w:firstLine="1985"/>
                      </w:pPr>
                      <w:r>
                        <w:t xml:space="preserve">  verschiedensten Daten, von Weblogs im </w:t>
                      </w:r>
                      <w:proofErr w:type="spellStart"/>
                      <w:r>
                        <w:t>Hadoop</w:t>
                      </w:r>
                      <w:proofErr w:type="spellEnd"/>
                      <w:r>
                        <w:t xml:space="preserve"> Cluster</w:t>
                      </w:r>
                    </w:p>
                    <w:p w14:paraId="23441CB6" w14:textId="77777777" w:rsidR="00D52717" w:rsidRDefault="00D52717" w:rsidP="00CB1F40">
                      <w:pPr>
                        <w:ind w:left="2127"/>
                      </w:pPr>
                      <w:r>
                        <w:t>bis zu Google Analytics</w:t>
                      </w:r>
                    </w:p>
                    <w:p w14:paraId="070E30D6" w14:textId="77777777" w:rsidR="00D52717" w:rsidRDefault="00D52717" w:rsidP="00EC11DA">
                      <w:pPr>
                        <w:ind w:firstLine="1985"/>
                      </w:pPr>
                      <w:r>
                        <w:t>- Jedes Projekt wurde erfolgreich abgeschlossen</w:t>
                      </w:r>
                    </w:p>
                    <w:p w14:paraId="3ED906CD" w14:textId="77777777" w:rsidR="00D52717" w:rsidRDefault="00D52717" w:rsidP="00EC11DA">
                      <w:pPr>
                        <w:ind w:firstLine="1985"/>
                      </w:pPr>
                    </w:p>
                    <w:p w14:paraId="7F18DB76" w14:textId="77777777" w:rsidR="00D52717" w:rsidRDefault="00D52717" w:rsidP="00EC11DA">
                      <w:pPr>
                        <w:ind w:firstLine="1985"/>
                      </w:pPr>
                    </w:p>
                    <w:p w14:paraId="6E8C8BE4" w14:textId="77777777" w:rsidR="00D52717" w:rsidRDefault="00D52717" w:rsidP="00EC11DA">
                      <w:pPr>
                        <w:rPr>
                          <w:b/>
                        </w:rPr>
                      </w:pPr>
                    </w:p>
                    <w:p w14:paraId="0C482B87" w14:textId="77777777" w:rsidR="00D52717" w:rsidRPr="00E37C43" w:rsidRDefault="00D52717" w:rsidP="00EC11DA">
                      <w:r w:rsidRPr="00E37C43">
                        <w:rPr>
                          <w:b/>
                        </w:rPr>
                        <w:t>Zeitpunkt</w:t>
                      </w:r>
                      <w:r w:rsidRPr="00F13F61">
                        <w:rPr>
                          <w:b/>
                        </w:rPr>
                        <w:tab/>
                      </w:r>
                      <w:r w:rsidRPr="00545146">
                        <w:t xml:space="preserve">          2/2004 - 1/2008</w:t>
                      </w:r>
                    </w:p>
                    <w:p w14:paraId="47BA99CF" w14:textId="77777777" w:rsidR="00D52717" w:rsidRDefault="00D52717" w:rsidP="00EC11DA">
                      <w:r w:rsidRPr="00F13F61">
                        <w:rPr>
                          <w:b/>
                        </w:rPr>
                        <w:t>Firma/ORT</w:t>
                      </w:r>
                      <w:r w:rsidRPr="00F13F61">
                        <w:rPr>
                          <w:b/>
                        </w:rPr>
                        <w:tab/>
                      </w:r>
                      <w:r>
                        <w:rPr>
                          <w:b/>
                        </w:rPr>
                        <w:t xml:space="preserve">          </w:t>
                      </w:r>
                      <w:r>
                        <w:t>IZB in München</w:t>
                      </w:r>
                    </w:p>
                    <w:p w14:paraId="5CAB63C7" w14:textId="77777777" w:rsidR="00D52717" w:rsidRDefault="00D52717" w:rsidP="00EC11DA">
                      <w:r w:rsidRPr="00BB5999">
                        <w:rPr>
                          <w:b/>
                        </w:rPr>
                        <w:t>Tätigkeit</w:t>
                      </w:r>
                      <w:r w:rsidRPr="00BB5999">
                        <w:rPr>
                          <w:b/>
                        </w:rPr>
                        <w:tab/>
                        <w:t xml:space="preserve">          </w:t>
                      </w:r>
                      <w:r w:rsidRPr="00545146">
                        <w:t>Senior Oracle Database Administratorin auf UNIX</w:t>
                      </w:r>
                    </w:p>
                    <w:p w14:paraId="361FB15F" w14:textId="77777777" w:rsidR="00D52717" w:rsidRDefault="00D52717" w:rsidP="00EC11DA">
                      <w:r w:rsidRPr="00FD7B53">
                        <w:rPr>
                          <w:b/>
                        </w:rPr>
                        <w:t xml:space="preserve">Kurzbeschreibung    </w:t>
                      </w:r>
                      <w:r>
                        <w:t>Banken</w:t>
                      </w:r>
                    </w:p>
                    <w:p w14:paraId="78E44873" w14:textId="77777777" w:rsidR="00D52717" w:rsidRPr="00545146" w:rsidRDefault="00D52717" w:rsidP="00EC11DA">
                      <w:r w:rsidRPr="00C1135C">
                        <w:rPr>
                          <w:b/>
                        </w:rPr>
                        <w:t>Fähigkeiten</w:t>
                      </w:r>
                      <w:r w:rsidRPr="00C1135C">
                        <w:rPr>
                          <w:b/>
                        </w:rPr>
                        <w:tab/>
                        <w:t xml:space="preserve">          </w:t>
                      </w:r>
                      <w:r w:rsidRPr="00545146">
                        <w:t xml:space="preserve">Oracle DB, PL/1, SQL, Unix </w:t>
                      </w:r>
                      <w:proofErr w:type="spellStart"/>
                      <w:r w:rsidRPr="00545146">
                        <w:t>Teamcity</w:t>
                      </w:r>
                      <w:proofErr w:type="spellEnd"/>
                      <w:r w:rsidRPr="00545146">
                        <w:t xml:space="preserve">, VMware ESX, </w:t>
                      </w:r>
                    </w:p>
                    <w:p w14:paraId="68BC53CB" w14:textId="77777777" w:rsidR="00D52717" w:rsidRPr="00EC11DA" w:rsidRDefault="00D52717" w:rsidP="00EC11DA">
                      <w:pPr>
                        <w:ind w:firstLine="1985"/>
                        <w:rPr>
                          <w:lang w:val="en-US"/>
                        </w:rPr>
                      </w:pPr>
                      <w:r w:rsidRPr="00EC11DA">
                        <w:rPr>
                          <w:lang w:val="en-US"/>
                        </w:rPr>
                        <w:t>Infrastructure as a Service (IaaS)</w:t>
                      </w:r>
                    </w:p>
                    <w:p w14:paraId="1BE781DE" w14:textId="77777777" w:rsidR="00D52717" w:rsidRDefault="00D52717" w:rsidP="00EC11DA">
                      <w:r w:rsidRPr="002D2658">
                        <w:rPr>
                          <w:b/>
                        </w:rPr>
                        <w:t>Aufgaben</w:t>
                      </w:r>
                      <w:r w:rsidRPr="002D2658">
                        <w:tab/>
                        <w:t xml:space="preserve">        </w:t>
                      </w:r>
                      <w:r>
                        <w:t xml:space="preserve">  IZB in München</w:t>
                      </w:r>
                    </w:p>
                    <w:p w14:paraId="1B6DE370" w14:textId="77777777" w:rsidR="00D52717" w:rsidRDefault="00D52717" w:rsidP="00EC11DA">
                      <w:pPr>
                        <w:ind w:firstLine="1985"/>
                      </w:pPr>
                      <w:r>
                        <w:t xml:space="preserve">Oracle-Administratorin beim IZB München, einem </w:t>
                      </w:r>
                    </w:p>
                    <w:p w14:paraId="61BB0598" w14:textId="77777777" w:rsidR="00D52717" w:rsidRDefault="00D52717" w:rsidP="00EC11DA">
                      <w:pPr>
                        <w:ind w:firstLine="1985"/>
                      </w:pPr>
                      <w:r>
                        <w:t xml:space="preserve">Systemhaus für Sparkassen und die Bayerische </w:t>
                      </w:r>
                    </w:p>
                    <w:p w14:paraId="5ED2841D" w14:textId="77777777" w:rsidR="00D52717" w:rsidRDefault="00D52717" w:rsidP="00EC11DA">
                      <w:pPr>
                        <w:ind w:firstLine="1985"/>
                      </w:pPr>
                      <w:r>
                        <w:t>Landesbank,</w:t>
                      </w:r>
                    </w:p>
                    <w:p w14:paraId="4D233BF4" w14:textId="77777777" w:rsidR="00D52717" w:rsidRDefault="00D52717" w:rsidP="00EC11DA">
                      <w:pPr>
                        <w:ind w:firstLine="1985"/>
                      </w:pPr>
                      <w:r>
                        <w:t xml:space="preserve">im Bereich UNIX Planung. Betrieb von ORACLE </w:t>
                      </w:r>
                    </w:p>
                    <w:p w14:paraId="5BBFDD4D" w14:textId="77777777" w:rsidR="00D52717" w:rsidRDefault="00D52717" w:rsidP="00EC11DA">
                      <w:pPr>
                        <w:ind w:firstLine="1985"/>
                      </w:pPr>
                      <w:r>
                        <w:t xml:space="preserve">Datenbanken für Kunden im Bankenumfeld, inklusive </w:t>
                      </w:r>
                    </w:p>
                    <w:p w14:paraId="6A99AEC2" w14:textId="77777777" w:rsidR="00D52717" w:rsidRDefault="00D52717" w:rsidP="00EC11DA">
                      <w:pPr>
                        <w:ind w:firstLine="1985"/>
                      </w:pPr>
                      <w:r>
                        <w:t xml:space="preserve">Planung, Installation, Betrieb, Fehlerbehebung und </w:t>
                      </w:r>
                    </w:p>
                    <w:p w14:paraId="24D235E0" w14:textId="77777777" w:rsidR="00D52717" w:rsidRDefault="00D52717" w:rsidP="00EC11DA">
                      <w:pPr>
                        <w:ind w:firstLine="1985"/>
                      </w:pPr>
                      <w:r>
                        <w:t>Performanceberatung.</w:t>
                      </w:r>
                    </w:p>
                    <w:p w14:paraId="2F698D58" w14:textId="77777777" w:rsidR="00D52717" w:rsidRDefault="00D52717" w:rsidP="00EC11DA">
                      <w:pPr>
                        <w:ind w:firstLine="1985"/>
                      </w:pPr>
                      <w:r>
                        <w:t xml:space="preserve">Planung und Durchführung von Migrationen. </w:t>
                      </w:r>
                    </w:p>
                    <w:p w14:paraId="7F6040EE" w14:textId="77777777" w:rsidR="00D52717" w:rsidRDefault="00D52717" w:rsidP="00EC11DA">
                      <w:pPr>
                        <w:ind w:firstLine="1985"/>
                      </w:pPr>
                      <w:r>
                        <w:t xml:space="preserve">Verantwortlich für das </w:t>
                      </w:r>
                      <w:proofErr w:type="spellStart"/>
                      <w:r>
                        <w:t>Datenbankmonitoring</w:t>
                      </w:r>
                      <w:proofErr w:type="spellEnd"/>
                      <w:r>
                        <w:t>.</w:t>
                      </w:r>
                    </w:p>
                    <w:p w14:paraId="2AA7F41B" w14:textId="77777777" w:rsidR="00D52717" w:rsidRDefault="00D52717" w:rsidP="00EC11DA">
                      <w:pPr>
                        <w:ind w:firstLine="1985"/>
                      </w:pPr>
                      <w:r>
                        <w:t xml:space="preserve">Langjährige Betriebserfahrung mit Datenbanken und </w:t>
                      </w:r>
                    </w:p>
                    <w:p w14:paraId="084C7D37" w14:textId="77777777" w:rsidR="00D52717" w:rsidRDefault="00D52717" w:rsidP="00EC11DA">
                      <w:pPr>
                        <w:ind w:firstLine="1985"/>
                      </w:pPr>
                      <w:r>
                        <w:t>UNIX in einem hochkritischen Bankenumfeld</w:t>
                      </w:r>
                    </w:p>
                    <w:p w14:paraId="577F8565" w14:textId="77777777" w:rsidR="00D52717" w:rsidRDefault="00D52717" w:rsidP="00EC11DA">
                      <w:pPr>
                        <w:ind w:firstLine="1985"/>
                      </w:pPr>
                    </w:p>
                    <w:p w14:paraId="2E49547C" w14:textId="77777777" w:rsidR="00D52717" w:rsidRPr="002D08D4" w:rsidRDefault="00D52717" w:rsidP="00EC11DA">
                      <w:pPr>
                        <w:ind w:firstLine="1985"/>
                      </w:pPr>
                    </w:p>
                    <w:p w14:paraId="543FC51D" w14:textId="77777777" w:rsidR="00397FA6" w:rsidRDefault="00397FA6" w:rsidP="00D52717">
                      <w:pPr>
                        <w:rPr>
                          <w:b/>
                        </w:rPr>
                      </w:pPr>
                    </w:p>
                    <w:p w14:paraId="67A5DED1" w14:textId="454DD73D" w:rsidR="00D52717" w:rsidRDefault="00D52717" w:rsidP="00D52717">
                      <w:r w:rsidRPr="00D52717">
                        <w:rPr>
                          <w:b/>
                        </w:rPr>
                        <w:t>Zeitpunkt</w:t>
                      </w:r>
                      <w:r>
                        <w:tab/>
                        <w:t xml:space="preserve">          1/2002 - 2/2003</w:t>
                      </w:r>
                    </w:p>
                    <w:p w14:paraId="6161EF36" w14:textId="4B5BCF37" w:rsidR="00D52717" w:rsidRDefault="00D52717" w:rsidP="00D52717">
                      <w:r w:rsidRPr="00D52717">
                        <w:rPr>
                          <w:b/>
                        </w:rPr>
                        <w:t>Firma/ORT</w:t>
                      </w:r>
                      <w:r>
                        <w:tab/>
                        <w:t xml:space="preserve">          IZB in München</w:t>
                      </w:r>
                    </w:p>
                    <w:p w14:paraId="0522CB0E" w14:textId="1C29565C" w:rsidR="00D52717" w:rsidRDefault="00D52717" w:rsidP="00D52717">
                      <w:r w:rsidRPr="00D52717">
                        <w:rPr>
                          <w:b/>
                        </w:rPr>
                        <w:t>Tätigkeit</w:t>
                      </w:r>
                      <w:r>
                        <w:tab/>
                        <w:t xml:space="preserve">          Senior UNIX Administratorin</w:t>
                      </w:r>
                    </w:p>
                    <w:p w14:paraId="22D482CC" w14:textId="318708EC" w:rsidR="00D52717" w:rsidRDefault="00D52717" w:rsidP="00D52717">
                      <w:r w:rsidRPr="00D52717">
                        <w:rPr>
                          <w:b/>
                        </w:rPr>
                        <w:t>Kurzbeschreibung</w:t>
                      </w:r>
                      <w:r>
                        <w:t xml:space="preserve">    Banken</w:t>
                      </w:r>
                    </w:p>
                    <w:p w14:paraId="4DAA941D" w14:textId="246E0101" w:rsidR="00D52717" w:rsidRDefault="00D52717" w:rsidP="00D52717">
                      <w:r w:rsidRPr="00D52717">
                        <w:rPr>
                          <w:b/>
                        </w:rPr>
                        <w:t>Fähigkeiten</w:t>
                      </w:r>
                      <w:r>
                        <w:tab/>
                        <w:t xml:space="preserve">          </w:t>
                      </w:r>
                      <w:proofErr w:type="spellStart"/>
                      <w:r>
                        <w:t>Bash</w:t>
                      </w:r>
                      <w:proofErr w:type="spellEnd"/>
                      <w:r>
                        <w:t xml:space="preserve">, Ethernet, </w:t>
                      </w:r>
                      <w:proofErr w:type="spellStart"/>
                      <w:r>
                        <w:t>Nagios</w:t>
                      </w:r>
                      <w:proofErr w:type="spellEnd"/>
                      <w:r>
                        <w:t>, Shell-Scripts, TCP/IP, Unix</w:t>
                      </w:r>
                    </w:p>
                    <w:p w14:paraId="194A2EC1" w14:textId="2B2950D7" w:rsidR="00D52717" w:rsidRDefault="00D52717" w:rsidP="00D52717">
                      <w:r w:rsidRPr="00D52717">
                        <w:rPr>
                          <w:b/>
                        </w:rPr>
                        <w:t>Aufgaben</w:t>
                      </w:r>
                      <w:r>
                        <w:tab/>
                        <w:t xml:space="preserve">          IZB in München</w:t>
                      </w:r>
                    </w:p>
                    <w:p w14:paraId="6B0F1AE6" w14:textId="77777777" w:rsidR="00D52717" w:rsidRDefault="00D52717" w:rsidP="00D52717">
                      <w:pPr>
                        <w:ind w:firstLine="1985"/>
                      </w:pPr>
                      <w:r>
                        <w:t xml:space="preserve">Administratorin beim IZB München im Bereich UNIX </w:t>
                      </w:r>
                    </w:p>
                    <w:p w14:paraId="572BCDB0" w14:textId="3D87DEBE" w:rsidR="00D52717" w:rsidRDefault="00D52717" w:rsidP="00D52717">
                      <w:pPr>
                        <w:ind w:firstLine="1985"/>
                      </w:pPr>
                      <w:r>
                        <w:t>Betrieb und Monitoring. Second Level Support von Online</w:t>
                      </w:r>
                    </w:p>
                    <w:p w14:paraId="467EC116" w14:textId="77777777" w:rsidR="00D52717" w:rsidRDefault="00D52717" w:rsidP="00D52717">
                      <w:pPr>
                        <w:ind w:firstLine="1985"/>
                      </w:pPr>
                      <w:r>
                        <w:t xml:space="preserve">Banking Systemen. </w:t>
                      </w:r>
                    </w:p>
                    <w:p w14:paraId="03E2196A" w14:textId="77777777" w:rsidR="00397FA6" w:rsidRDefault="00D52717" w:rsidP="00D52717">
                      <w:pPr>
                        <w:ind w:firstLine="1985"/>
                      </w:pPr>
                      <w:r>
                        <w:t>Verantwortlich für das End-</w:t>
                      </w:r>
                      <w:proofErr w:type="spellStart"/>
                      <w:r>
                        <w:t>to</w:t>
                      </w:r>
                      <w:proofErr w:type="spellEnd"/>
                      <w:r>
                        <w:t xml:space="preserve">-End-Monitoring des </w:t>
                      </w:r>
                    </w:p>
                    <w:p w14:paraId="37BC73FE" w14:textId="13F5B57A" w:rsidR="00D52717" w:rsidRDefault="00D52717" w:rsidP="00D52717">
                      <w:pPr>
                        <w:ind w:firstLine="1985"/>
                      </w:pPr>
                      <w:r>
                        <w:t>Online Bankings.</w:t>
                      </w:r>
                    </w:p>
                    <w:p w14:paraId="10206274" w14:textId="3D8BDAE2" w:rsidR="00397FA6" w:rsidRDefault="00397FA6" w:rsidP="00397FA6">
                      <w:r w:rsidRPr="00397FA6">
                        <w:rPr>
                          <w:b/>
                        </w:rPr>
                        <w:t>Zeitpunkt</w:t>
                      </w:r>
                      <w:r>
                        <w:tab/>
                        <w:t xml:space="preserve">          10/1998 - 9/2000</w:t>
                      </w:r>
                    </w:p>
                    <w:p w14:paraId="456DBEFA" w14:textId="481692C1" w:rsidR="00397FA6" w:rsidRDefault="00397FA6" w:rsidP="005D13F5">
                      <w:pPr>
                        <w:ind w:left="1985" w:hanging="1985"/>
                      </w:pPr>
                      <w:r w:rsidRPr="00397FA6">
                        <w:rPr>
                          <w:b/>
                        </w:rPr>
                        <w:t>Firma/ORT</w:t>
                      </w:r>
                      <w:r>
                        <w:tab/>
                        <w:t>FJA in Zürich</w:t>
                      </w:r>
                    </w:p>
                    <w:p w14:paraId="1E445790" w14:textId="2508BE59" w:rsidR="00397FA6" w:rsidRDefault="00397FA6" w:rsidP="005D13F5">
                      <w:pPr>
                        <w:ind w:left="1985" w:hanging="1985"/>
                      </w:pPr>
                      <w:r w:rsidRPr="00397FA6">
                        <w:rPr>
                          <w:b/>
                        </w:rPr>
                        <w:t>Tätigkeit</w:t>
                      </w:r>
                      <w:r>
                        <w:tab/>
                        <w:t>Software Entwicklerin</w:t>
                      </w:r>
                    </w:p>
                    <w:p w14:paraId="3EDFE184" w14:textId="4271CBA4" w:rsidR="00397FA6" w:rsidRDefault="00397FA6" w:rsidP="005D13F5">
                      <w:pPr>
                        <w:ind w:left="1985" w:hanging="1985"/>
                      </w:pPr>
                      <w:r w:rsidRPr="00397FA6">
                        <w:rPr>
                          <w:b/>
                        </w:rPr>
                        <w:t>Kurzbeschreibung</w:t>
                      </w:r>
                      <w:r w:rsidR="005D13F5">
                        <w:t xml:space="preserve">    </w:t>
                      </w:r>
                      <w:r w:rsidR="005D13F5">
                        <w:tab/>
                      </w:r>
                      <w:r>
                        <w:t>Versicherungen</w:t>
                      </w:r>
                    </w:p>
                    <w:p w14:paraId="2DDB5341" w14:textId="77A3BED8" w:rsidR="00397FA6" w:rsidRDefault="00397FA6" w:rsidP="005D13F5">
                      <w:pPr>
                        <w:ind w:left="1985" w:hanging="1985"/>
                      </w:pPr>
                      <w:r w:rsidRPr="00397FA6">
                        <w:rPr>
                          <w:b/>
                        </w:rPr>
                        <w:t>Fähigkeiten</w:t>
                      </w:r>
                      <w:r>
                        <w:tab/>
                        <w:t>C, Ethernet, PL/1, Shell-Scripts, SQL, TCP/IP, Unix</w:t>
                      </w:r>
                    </w:p>
                    <w:p w14:paraId="0EE087B2" w14:textId="11FA0664" w:rsidR="00397FA6" w:rsidRDefault="00397FA6" w:rsidP="005D13F5">
                      <w:pPr>
                        <w:ind w:left="1985" w:hanging="1985"/>
                      </w:pPr>
                      <w:r w:rsidRPr="00397FA6">
                        <w:rPr>
                          <w:b/>
                        </w:rPr>
                        <w:t>Aufgaben</w:t>
                      </w:r>
                      <w:r w:rsidR="005D13F5">
                        <w:tab/>
                      </w:r>
                      <w:r>
                        <w:t>FJA in Zürich</w:t>
                      </w:r>
                    </w:p>
                    <w:p w14:paraId="79A6ABFE" w14:textId="77777777" w:rsidR="00397FA6" w:rsidRDefault="00397FA6" w:rsidP="005D13F5">
                      <w:pPr>
                        <w:ind w:left="1985"/>
                      </w:pPr>
                      <w:r>
                        <w:t xml:space="preserve">Anwendungsentwicklerin bei FJA Zürich, einem </w:t>
                      </w:r>
                    </w:p>
                    <w:p w14:paraId="36110B51" w14:textId="77777777" w:rsidR="00397FA6" w:rsidRDefault="00397FA6" w:rsidP="00397FA6">
                      <w:pPr>
                        <w:ind w:firstLine="1985"/>
                      </w:pPr>
                      <w:r>
                        <w:t xml:space="preserve">Softwarehaus für Versicherungen: Customizing und </w:t>
                      </w:r>
                    </w:p>
                    <w:p w14:paraId="650BBBF4" w14:textId="77777777" w:rsidR="00397FA6" w:rsidRDefault="00397FA6" w:rsidP="00397FA6">
                      <w:pPr>
                        <w:ind w:firstLine="1985"/>
                      </w:pPr>
                      <w:r>
                        <w:t xml:space="preserve">Debugging einer Lebensversicherungsapplikation in C </w:t>
                      </w:r>
                    </w:p>
                    <w:p w14:paraId="46ED6E57" w14:textId="0E3663C0" w:rsidR="00397FA6" w:rsidRDefault="00397FA6" w:rsidP="00397FA6">
                      <w:pPr>
                        <w:ind w:firstLine="1985"/>
                      </w:pPr>
                      <w:r>
                        <w:t>und SQL, auch vor Ort beim Kunden.</w:t>
                      </w:r>
                    </w:p>
                    <w:p w14:paraId="4C044878" w14:textId="77777777" w:rsidR="00397FA6" w:rsidRDefault="00397FA6" w:rsidP="00397FA6">
                      <w:pPr>
                        <w:ind w:firstLine="1985"/>
                      </w:pPr>
                      <w:r>
                        <w:t xml:space="preserve">Softwareentwicklerin nah am Kunden in der </w:t>
                      </w:r>
                    </w:p>
                    <w:p w14:paraId="1DD4A6F3" w14:textId="19A71AAC" w:rsidR="00D52717" w:rsidRDefault="00397FA6" w:rsidP="00397FA6">
                      <w:pPr>
                        <w:ind w:firstLine="1985"/>
                      </w:pPr>
                      <w:r>
                        <w:t>Versicherungsbranche.</w:t>
                      </w:r>
                    </w:p>
                    <w:p w14:paraId="6B7C848B" w14:textId="77777777" w:rsidR="00397FA6" w:rsidRDefault="00397FA6" w:rsidP="00397FA6">
                      <w:pPr>
                        <w:ind w:firstLine="1985"/>
                      </w:pPr>
                    </w:p>
                    <w:p w14:paraId="4403BCEC" w14:textId="77777777" w:rsidR="00397FA6" w:rsidRDefault="00397FA6" w:rsidP="00397FA6">
                      <w:pPr>
                        <w:ind w:firstLine="1985"/>
                      </w:pPr>
                    </w:p>
                    <w:p w14:paraId="5E738FEF" w14:textId="77777777" w:rsidR="00397FA6" w:rsidRDefault="00397FA6" w:rsidP="00397FA6">
                      <w:pPr>
                        <w:ind w:firstLine="1985"/>
                      </w:pPr>
                    </w:p>
                    <w:p w14:paraId="5224A538" w14:textId="7F23BF17" w:rsidR="00397FA6" w:rsidRDefault="00397FA6" w:rsidP="00397FA6">
                      <w:r w:rsidRPr="00397FA6">
                        <w:rPr>
                          <w:b/>
                        </w:rPr>
                        <w:t>Zeitpunkt</w:t>
                      </w:r>
                      <w:r>
                        <w:tab/>
                        <w:t xml:space="preserve">           8/1996 - 9/1996</w:t>
                      </w:r>
                    </w:p>
                    <w:p w14:paraId="62E34566" w14:textId="1966DE8D" w:rsidR="00397FA6" w:rsidRDefault="00397FA6" w:rsidP="00397FA6">
                      <w:r w:rsidRPr="00397FA6">
                        <w:rPr>
                          <w:b/>
                        </w:rPr>
                        <w:t>Firma/ORT</w:t>
                      </w:r>
                      <w:r>
                        <w:tab/>
                        <w:t xml:space="preserve">           Dicke &amp; </w:t>
                      </w:r>
                      <w:proofErr w:type="spellStart"/>
                      <w:r>
                        <w:t>Wicharz</w:t>
                      </w:r>
                      <w:proofErr w:type="spellEnd"/>
                      <w:r>
                        <w:t xml:space="preserve"> in Neuss</w:t>
                      </w:r>
                    </w:p>
                    <w:p w14:paraId="43EA395D" w14:textId="5EF0219D" w:rsidR="00397FA6" w:rsidRDefault="00397FA6" w:rsidP="00397FA6">
                      <w:r w:rsidRPr="00397FA6">
                        <w:rPr>
                          <w:b/>
                        </w:rPr>
                        <w:t>Tätigkeit</w:t>
                      </w:r>
                      <w:r>
                        <w:tab/>
                        <w:t xml:space="preserve">           Praktikum als Management Consultant</w:t>
                      </w:r>
                    </w:p>
                    <w:p w14:paraId="0BA7806D" w14:textId="5326E288" w:rsidR="00397FA6" w:rsidRDefault="00397FA6" w:rsidP="00397FA6">
                      <w:r w:rsidRPr="00397FA6">
                        <w:rPr>
                          <w:b/>
                        </w:rPr>
                        <w:t>Kurzbeschreibung</w:t>
                      </w:r>
                      <w:r>
                        <w:t xml:space="preserve">     Beratungsunternehmen</w:t>
                      </w:r>
                    </w:p>
                    <w:p w14:paraId="33F68EB2" w14:textId="438DF233" w:rsidR="00397FA6" w:rsidRPr="00397FA6" w:rsidRDefault="00397FA6" w:rsidP="00397FA6">
                      <w:pPr>
                        <w:rPr>
                          <w:b/>
                        </w:rPr>
                      </w:pPr>
                      <w:r w:rsidRPr="00397FA6">
                        <w:rPr>
                          <w:b/>
                        </w:rPr>
                        <w:t>Fähigkeiten</w:t>
                      </w:r>
                      <w:r w:rsidRPr="00397FA6">
                        <w:rPr>
                          <w:b/>
                        </w:rPr>
                        <w:tab/>
                      </w:r>
                    </w:p>
                    <w:p w14:paraId="29A34B51" w14:textId="723A2005" w:rsidR="00D52717" w:rsidRDefault="00397FA6" w:rsidP="00397FA6">
                      <w:r w:rsidRPr="00397FA6">
                        <w:rPr>
                          <w:b/>
                        </w:rPr>
                        <w:t>Aufgaben</w:t>
                      </w:r>
                      <w:r>
                        <w:tab/>
                        <w:t xml:space="preserve">           Praktikum als Management Consultant</w:t>
                      </w:r>
                    </w:p>
                    <w:p w14:paraId="298BB7A8" w14:textId="77777777" w:rsidR="00D52717" w:rsidRPr="00323345" w:rsidRDefault="00D52717" w:rsidP="00323345">
                      <w:pPr>
                        <w:ind w:firstLine="1985"/>
                      </w:pPr>
                    </w:p>
                    <w:p w14:paraId="11E62BBF" w14:textId="77777777" w:rsidR="00D52717" w:rsidRPr="00323345" w:rsidRDefault="00D52717" w:rsidP="00A8074D"/>
                    <w:p w14:paraId="34F80FB6" w14:textId="77777777" w:rsidR="00D52717" w:rsidRPr="00323345" w:rsidRDefault="00D52717" w:rsidP="00A8074D">
                      <w:pPr>
                        <w:ind w:firstLine="1985"/>
                      </w:pPr>
                    </w:p>
                    <w:p w14:paraId="2B7F9641" w14:textId="77777777" w:rsidR="00D52717" w:rsidRPr="00323345" w:rsidRDefault="00D52717" w:rsidP="00A8074D">
                      <w:pPr>
                        <w:ind w:firstLine="1985"/>
                      </w:pPr>
                    </w:p>
                    <w:p w14:paraId="0210767C" w14:textId="77777777" w:rsidR="00D52717" w:rsidRPr="00323345" w:rsidRDefault="00D52717" w:rsidP="0013194C">
                      <w:pPr>
                        <w:rPr>
                          <w:b/>
                        </w:rPr>
                      </w:pPr>
                    </w:p>
                    <w:p w14:paraId="21E5975E" w14:textId="77777777" w:rsidR="00D52717" w:rsidRPr="00323345" w:rsidRDefault="00D52717" w:rsidP="0013194C">
                      <w:r w:rsidRPr="00323345">
                        <w:t xml:space="preserve"> </w:t>
                      </w:r>
                    </w:p>
                  </w:txbxContent>
                </v:textbox>
                <w10:wrap type="square"/>
              </v:shape>
            </w:pict>
          </mc:Fallback>
        </mc:AlternateContent>
      </w:r>
      <w:r w:rsidR="00C57AB0">
        <w:rPr>
          <w:noProof/>
          <w:lang w:eastAsia="de-DE" w:bidi="ar-SA"/>
        </w:rPr>
        <mc:AlternateContent>
          <mc:Choice Requires="wps">
            <w:drawing>
              <wp:anchor distT="0" distB="0" distL="114300" distR="114300" simplePos="0" relativeHeight="251670528" behindDoc="0" locked="0" layoutInCell="1" allowOverlap="1" wp14:anchorId="6DCA4831" wp14:editId="528E83F2">
                <wp:simplePos x="0" y="0"/>
                <wp:positionH relativeFrom="column">
                  <wp:posOffset>-67982</wp:posOffset>
                </wp:positionH>
                <wp:positionV relativeFrom="paragraph">
                  <wp:posOffset>172720</wp:posOffset>
                </wp:positionV>
                <wp:extent cx="1348740" cy="452755"/>
                <wp:effectExtent l="0" t="0" r="0" b="4445"/>
                <wp:wrapSquare wrapText="bothSides"/>
                <wp:docPr id="18" name="Textfeld 18"/>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BEDB4" w14:textId="77777777" w:rsidR="00D52717" w:rsidRDefault="00D52717" w:rsidP="00343744">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A4831" id="Textfeld 18" o:spid="_x0000_s1036" type="#_x0000_t202" style="position:absolute;margin-left:-5.35pt;margin-top:13.6pt;width:106.2pt;height:3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" filled="f" stroked="f">
                <v:textbox>
                  <w:txbxContent>
                    <w:p w14:paraId="1E2BEDB4" w14:textId="77777777" w:rsidR="00D52717" w:rsidRDefault="00D52717" w:rsidP="00343744">
                      <w:pPr>
                        <w:pStyle w:val="berschrift2"/>
                        <w:jc w:val="center"/>
                      </w:pPr>
                      <w:r w:rsidRPr="00343744">
                        <w:t>Projekte</w:t>
                      </w:r>
                    </w:p>
                  </w:txbxContent>
                </v:textbox>
                <w10:wrap type="square"/>
              </v:shape>
            </w:pict>
          </mc:Fallback>
        </mc:AlternateContent>
      </w:r>
    </w:p>
    <w:p w14:paraId="53EAB262" w14:textId="76463DE2" w:rsidR="00C57AB0" w:rsidRDefault="004F6311" w:rsidP="00C57AB0">
      <w:pPr>
        <w:spacing w:before="160" w:after="320" w:line="360" w:lineRule="auto"/>
        <w:contextualSpacing w:val="0"/>
        <w:rPr>
          <w:sz w:val="24"/>
          <w:lang w:eastAsia="de-DE" w:bidi="ar-SA"/>
        </w:rPr>
      </w:pPr>
      <w:r>
        <w:rPr>
          <w:noProof/>
          <w:sz w:val="24"/>
          <w:lang w:eastAsia="de-DE" w:bidi="ar-SA"/>
        </w:rPr>
        <mc:AlternateContent>
          <mc:Choice Requires="wps">
            <w:drawing>
              <wp:anchor distT="0" distB="0" distL="114300" distR="114300" simplePos="0" relativeHeight="251720704" behindDoc="0" locked="0" layoutInCell="1" allowOverlap="1" wp14:anchorId="2DA9A3E1" wp14:editId="25EFA578">
                <wp:simplePos x="0" y="0"/>
                <wp:positionH relativeFrom="column">
                  <wp:posOffset>1562735</wp:posOffset>
                </wp:positionH>
                <wp:positionV relativeFrom="paragraph">
                  <wp:posOffset>5341620</wp:posOffset>
                </wp:positionV>
                <wp:extent cx="4719955" cy="0"/>
                <wp:effectExtent l="0" t="0" r="29845" b="25400"/>
                <wp:wrapNone/>
                <wp:docPr id="148" name="Gerade Verbindung 148"/>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3D6320" id="Gerade Verbindung 148" o:spid="_x0000_s1026" style="position:absolute;flip:y;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05pt,420.6pt" to="494.7pt,4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" strokecolor="#032034" strokeweight=".25pt">
                <v:stroke opacity="16448f" joinstyle="miter"/>
              </v:line>
            </w:pict>
          </mc:Fallback>
        </mc:AlternateContent>
      </w:r>
      <w:r w:rsidR="004D0E56">
        <w:rPr>
          <w:noProof/>
          <w:sz w:val="24"/>
          <w:lang w:eastAsia="de-DE" w:bidi="ar-SA"/>
        </w:rPr>
        <w:drawing>
          <wp:anchor distT="0" distB="0" distL="114300" distR="114300" simplePos="0" relativeHeight="251713536" behindDoc="1" locked="0" layoutInCell="1" allowOverlap="1" wp14:anchorId="6D87238C" wp14:editId="7FC105A7">
            <wp:simplePos x="0" y="0"/>
            <wp:positionH relativeFrom="column">
              <wp:posOffset>-118596</wp:posOffset>
            </wp:positionH>
            <wp:positionV relativeFrom="paragraph">
              <wp:posOffset>770890</wp:posOffset>
            </wp:positionV>
            <wp:extent cx="2314575" cy="7886065"/>
            <wp:effectExtent l="0" t="0" r="0" b="0"/>
            <wp:wrapNone/>
            <wp:docPr id="144" name="Bild 144"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A4C">
        <w:rPr>
          <w:noProof/>
          <w:sz w:val="24"/>
          <w:lang w:eastAsia="de-DE" w:bidi="ar-SA"/>
        </w:rPr>
        <mc:AlternateContent>
          <mc:Choice Requires="wps">
            <w:drawing>
              <wp:anchor distT="0" distB="0" distL="114300" distR="114300" simplePos="0" relativeHeight="251679744" behindDoc="1" locked="0" layoutInCell="1" allowOverlap="1" wp14:anchorId="3BFF1D4B" wp14:editId="46032365">
                <wp:simplePos x="0" y="0"/>
                <wp:positionH relativeFrom="column">
                  <wp:posOffset>14497441</wp:posOffset>
                </wp:positionH>
                <wp:positionV relativeFrom="paragraph">
                  <wp:posOffset>481213160</wp:posOffset>
                </wp:positionV>
                <wp:extent cx="1299210" cy="7432040"/>
                <wp:effectExtent l="0" t="0" r="0" b="10160"/>
                <wp:wrapNone/>
                <wp:docPr id="29" name="Rechteck 29"/>
                <wp:cNvGraphicFramePr/>
                <a:graphic xmlns:a="http://schemas.openxmlformats.org/drawingml/2006/main">
                  <a:graphicData uri="http://schemas.microsoft.com/office/word/2010/wordprocessingShape">
                    <wps:wsp>
                      <wps:cNvSpPr/>
                      <wps:spPr>
                        <a:xfrm>
                          <a:off x="0" y="0"/>
                          <a:ext cx="1299210" cy="743204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CF97C" id="Rechteck 29" o:spid="_x0000_s1026" style="position:absolute;margin-left:1141.55pt;margin-top:37890.8pt;width:102.3pt;height:585.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" fillcolor="#eee" stroked="f" strokeweight="1pt"/>
            </w:pict>
          </mc:Fallback>
        </mc:AlternateContent>
      </w:r>
      <w:r w:rsidR="00C57AB0">
        <w:rPr>
          <w:sz w:val="24"/>
          <w:lang w:eastAsia="de-DE" w:bidi="ar-SA"/>
        </w:rPr>
        <w:br w:type="page"/>
      </w:r>
    </w:p>
    <w:p w14:paraId="331132C0" w14:textId="2C0ACA19" w:rsidR="00953A90" w:rsidRDefault="00D308DB" w:rsidP="00953A90">
      <w:pPr>
        <w:rPr>
          <w:sz w:val="24"/>
          <w:lang w:eastAsia="de-DE" w:bidi="ar-SA"/>
        </w:rPr>
      </w:pPr>
      <w:r>
        <w:rPr>
          <w:noProof/>
          <w:sz w:val="24"/>
          <w:lang w:eastAsia="de-DE" w:bidi="ar-SA"/>
        </w:rPr>
        <w:lastRenderedPageBreak/>
        <mc:AlternateContent>
          <mc:Choice Requires="wps">
            <w:drawing>
              <wp:anchor distT="0" distB="0" distL="114300" distR="114300" simplePos="0" relativeHeight="251708416" behindDoc="1" locked="0" layoutInCell="1" allowOverlap="1" wp14:anchorId="2E9195A3" wp14:editId="27A58CA1">
                <wp:simplePos x="0" y="0"/>
                <wp:positionH relativeFrom="column">
                  <wp:posOffset>-15073</wp:posOffset>
                </wp:positionH>
                <wp:positionV relativeFrom="paragraph">
                  <wp:posOffset>170548</wp:posOffset>
                </wp:positionV>
                <wp:extent cx="1299210" cy="7998727"/>
                <wp:effectExtent l="0" t="0" r="0" b="2540"/>
                <wp:wrapNone/>
                <wp:docPr id="138" name="Rechteck 138"/>
                <wp:cNvGraphicFramePr/>
                <a:graphic xmlns:a="http://schemas.openxmlformats.org/drawingml/2006/main">
                  <a:graphicData uri="http://schemas.microsoft.com/office/word/2010/wordprocessingShape">
                    <wps:wsp>
                      <wps:cNvSpPr/>
                      <wps:spPr>
                        <a:xfrm>
                          <a:off x="0" y="0"/>
                          <a:ext cx="1299210" cy="7998727"/>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FCC5A" id="Rechteck 138" o:spid="_x0000_s1026" style="position:absolute;margin-left:-1.2pt;margin-top:13.45pt;width:102.3pt;height:629.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" fillcolor="#eee" stroked="f" strokeweight="1pt"/>
            </w:pict>
          </mc:Fallback>
        </mc:AlternateContent>
      </w:r>
      <w:r w:rsidR="00513534">
        <w:rPr>
          <w:noProof/>
          <w:lang w:eastAsia="de-DE" w:bidi="ar-SA"/>
        </w:rPr>
        <mc:AlternateContent>
          <mc:Choice Requires="wps">
            <w:drawing>
              <wp:anchor distT="0" distB="0" distL="114300" distR="114300" simplePos="0" relativeHeight="251833344" behindDoc="0" locked="0" layoutInCell="1" allowOverlap="1" wp14:anchorId="791E4191" wp14:editId="34F7DC47">
                <wp:simplePos x="0" y="0"/>
                <wp:positionH relativeFrom="column">
                  <wp:posOffset>1485900</wp:posOffset>
                </wp:positionH>
                <wp:positionV relativeFrom="paragraph">
                  <wp:posOffset>285750</wp:posOffset>
                </wp:positionV>
                <wp:extent cx="4959985" cy="7997190"/>
                <wp:effectExtent l="0" t="0" r="0" b="3810"/>
                <wp:wrapSquare wrapText="bothSides"/>
                <wp:docPr id="44" name="Textfeld 44"/>
                <wp:cNvGraphicFramePr/>
                <a:graphic xmlns:a="http://schemas.openxmlformats.org/drawingml/2006/main">
                  <a:graphicData uri="http://schemas.microsoft.com/office/word/2010/wordprocessingShape">
                    <wps:wsp>
                      <wps:cNvSpPr txBox="1"/>
                      <wps:spPr>
                        <a:xfrm>
                          <a:off x="0" y="0"/>
                          <a:ext cx="4959985" cy="79971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0"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4191" id="Textfeld 44" o:spid="_x0000_s1036" type="#_x0000_t202" style="position:absolute;margin-left:117pt;margin-top:22.5pt;width:390.55pt;height:629.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" filled="f" stroked="f">
                <v:textbox>
                  <w:txbxContent/>
                </v:textbox>
                <w10:wrap type="square"/>
              </v:shape>
            </w:pict>
          </mc:Fallback>
        </mc:AlternateContent>
      </w:r>
      <w:r w:rsidR="00953A90">
        <w:rPr>
          <w:noProof/>
          <w:lang w:eastAsia="de-DE" w:bidi="ar-SA"/>
        </w:rPr>
        <mc:AlternateContent>
          <mc:Choice Requires="wps">
            <w:drawing>
              <wp:anchor distT="0" distB="0" distL="114300" distR="114300" simplePos="0" relativeHeight="251678720" behindDoc="0" locked="0" layoutInCell="1" allowOverlap="1" wp14:anchorId="193CA858" wp14:editId="56EEB56B">
                <wp:simplePos x="0" y="0"/>
                <wp:positionH relativeFrom="column">
                  <wp:posOffset>-67982</wp:posOffset>
                </wp:positionH>
                <wp:positionV relativeFrom="paragraph">
                  <wp:posOffset>172720</wp:posOffset>
                </wp:positionV>
                <wp:extent cx="1348740" cy="452755"/>
                <wp:effectExtent l="0" t="0" r="0" b="4445"/>
                <wp:wrapSquare wrapText="bothSides"/>
                <wp:docPr id="30" name="Textfeld 30"/>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E4D02" w14:textId="77777777" w:rsidR="00D52717" w:rsidRDefault="00D52717" w:rsidP="00953A90">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A858" id="Textfeld 30" o:spid="_x0000_s1038" type="#_x0000_t202" style="position:absolute;margin-left:-5.35pt;margin-top:13.6pt;width:106.2pt;height:3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" filled="f" stroked="f">
                <v:textbox>
                  <w:txbxContent>
                    <w:p w14:paraId="4F6E4D02" w14:textId="77777777" w:rsidR="00D52717" w:rsidRDefault="00D52717" w:rsidP="00953A90">
                      <w:pPr>
                        <w:pStyle w:val="berschrift2"/>
                        <w:jc w:val="center"/>
                      </w:pPr>
                      <w:r w:rsidRPr="00343744">
                        <w:t>Projekte</w:t>
                      </w:r>
                    </w:p>
                  </w:txbxContent>
                </v:textbox>
                <w10:wrap type="square"/>
              </v:shape>
            </w:pict>
          </mc:Fallback>
        </mc:AlternateContent>
      </w:r>
    </w:p>
    <w:p w14:paraId="6561545C" w14:textId="745FCDE6" w:rsidR="004877B4" w:rsidRDefault="00D308DB" w:rsidP="00953A90">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709440" behindDoc="1" locked="0" layoutInCell="1" allowOverlap="1" wp14:anchorId="03078DDF" wp14:editId="02A34F31">
            <wp:simplePos x="0" y="0"/>
            <wp:positionH relativeFrom="column">
              <wp:posOffset>-115971</wp:posOffset>
            </wp:positionH>
            <wp:positionV relativeFrom="paragraph">
              <wp:posOffset>765175</wp:posOffset>
            </wp:positionV>
            <wp:extent cx="2314575" cy="7886065"/>
            <wp:effectExtent l="0" t="0" r="0" b="0"/>
            <wp:wrapNone/>
            <wp:docPr id="140" name="Bild 140"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4F6311">
        <w:rPr>
          <w:noProof/>
          <w:lang w:eastAsia="de-DE" w:bidi="ar-SA"/>
        </w:rPr>
        <mc:AlternateContent>
          <mc:Choice Requires="wps">
            <w:drawing>
              <wp:anchor distT="0" distB="0" distL="114300" distR="114300" simplePos="0" relativeHeight="251677696" behindDoc="0" locked="0" layoutInCell="1" allowOverlap="1" wp14:anchorId="3E63291E" wp14:editId="1A6AE12D">
                <wp:simplePos x="0" y="0"/>
                <wp:positionH relativeFrom="column">
                  <wp:posOffset>1491615</wp:posOffset>
                </wp:positionH>
                <wp:positionV relativeFrom="paragraph">
                  <wp:posOffset>421005</wp:posOffset>
                </wp:positionV>
                <wp:extent cx="4795520" cy="1837690"/>
                <wp:effectExtent l="0" t="0" r="0" b="0"/>
                <wp:wrapSquare wrapText="bothSides"/>
                <wp:docPr id="32" name="Textfeld 32"/>
                <wp:cNvGraphicFramePr/>
                <a:graphic xmlns:a="http://schemas.openxmlformats.org/drawingml/2006/main">
                  <a:graphicData uri="http://schemas.microsoft.com/office/word/2010/wordprocessingShape">
                    <wps:wsp>
                      <wps:cNvSpPr txBox="1"/>
                      <wps:spPr>
                        <a:xfrm>
                          <a:off x="0" y="0"/>
                          <a:ext cx="4795520" cy="1837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A07328" w14:textId="66A60254" w:rsidR="00D52717" w:rsidRPr="00AA5DFE" w:rsidRDefault="00D52717" w:rsidP="007A7D71">
                            <w:pPr>
                              <w:ind w:firstLine="198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3291E" id="Textfeld 32" o:spid="_x0000_s1039" type="#_x0000_t202" style="position:absolute;margin-left:117.45pt;margin-top:33.15pt;width:377.6pt;height:14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" filled="f" stroked="f">
                <v:textbox>
                  <w:txbxContent>
                    <w:p w14:paraId="58A07328" w14:textId="66A60254" w:rsidR="00D52717" w:rsidRPr="00AA5DFE" w:rsidRDefault="00D52717" w:rsidP="007A7D71">
                      <w:pPr>
                        <w:ind w:firstLine="1985"/>
                      </w:pPr>
                    </w:p>
                  </w:txbxContent>
                </v:textbox>
                <w10:wrap type="square"/>
              </v:shape>
            </w:pict>
          </mc:Fallback>
        </mc:AlternateContent>
      </w:r>
      <w:r w:rsidR="007A7D71">
        <w:rPr>
          <w:noProof/>
          <w:lang w:eastAsia="de-DE" w:bidi="ar-SA"/>
        </w:rPr>
        <mc:AlternateContent>
          <mc:Choice Requires="wps">
            <w:drawing>
              <wp:anchor distT="0" distB="0" distL="114300" distR="114300" simplePos="0" relativeHeight="251744255" behindDoc="0" locked="0" layoutInCell="1" allowOverlap="1" wp14:anchorId="524A8FE6" wp14:editId="4FC5CB21">
                <wp:simplePos x="0" y="0"/>
                <wp:positionH relativeFrom="column">
                  <wp:posOffset>1492885</wp:posOffset>
                </wp:positionH>
                <wp:positionV relativeFrom="paragraph">
                  <wp:posOffset>2485390</wp:posOffset>
                </wp:positionV>
                <wp:extent cx="4947920" cy="6053455"/>
                <wp:effectExtent l="0" t="0" r="0" b="0"/>
                <wp:wrapSquare wrapText="bothSides"/>
                <wp:docPr id="196" name="Textfeld 196"/>
                <wp:cNvGraphicFramePr/>
                <a:graphic xmlns:a="http://schemas.openxmlformats.org/drawingml/2006/main">
                  <a:graphicData uri="http://schemas.microsoft.com/office/word/2010/wordprocessingShape">
                    <wps:wsp>
                      <wps:cNvSpPr txBox="1"/>
                      <wps:spPr>
                        <a:xfrm>
                          <a:off x="0" y="0"/>
                          <a:ext cx="4947920" cy="6053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A3CCF2" w14:textId="2F20F7A6" w:rsidR="00D52717" w:rsidRPr="007A7D71" w:rsidRDefault="00D52717" w:rsidP="00801F29">
                            <w:pPr>
                              <w:ind w:firstLine="1985"/>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8FE6" id="Textfeld 196" o:spid="_x0000_s1040" type="#_x0000_t202" style="position:absolute;margin-left:117.55pt;margin-top:195.7pt;width:389.6pt;height:476.65pt;z-index:251744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" filled="f" stroked="f">
                <v:textbox>
                  <w:txbxContent>
                    <w:p w14:paraId="13A3CCF2" w14:textId="2F20F7A6" w:rsidR="00D52717" w:rsidRPr="007A7D71" w:rsidRDefault="00D52717" w:rsidP="00801F29">
                      <w:pPr>
                        <w:ind w:firstLine="1985"/>
                        <w:rPr>
                          <w:lang w:val="en-US"/>
                        </w:rPr>
                      </w:pPr>
                    </w:p>
                  </w:txbxContent>
                </v:textbox>
                <w10:wrap type="square"/>
              </v:shape>
            </w:pict>
          </mc:Fallback>
        </mc:AlternateContent>
      </w:r>
    </w:p>
    <w:p w14:paraId="5C6E8244" w14:textId="747B9A0B" w:rsidR="00953A90" w:rsidRDefault="00D52717" w:rsidP="00953A90">
      <w:pPr>
        <w:spacing w:before="160" w:after="320" w:line="360" w:lineRule="auto"/>
        <w:contextualSpacing w:val="0"/>
        <w:rPr>
          <w:sz w:val="24"/>
          <w:lang w:eastAsia="de-DE" w:bidi="ar-SA"/>
        </w:rPr>
      </w:pPr>
      <w:r>
        <w:rPr>
          <w:sz w:val="24"/>
          <w:lang w:eastAsia="de-DE" w:bidi="ar-SA"/>
        </w:rPr>
        <w:br w:type="page"/>
      </w:r>
    </w:p>
    <w:p w14:paraId="61AC705D" w14:textId="279A4C66" w:rsidR="00A13EB7" w:rsidRDefault="00141992" w:rsidP="00A13EB7">
      <w:pPr>
        <w:rPr>
          <w:sz w:val="24"/>
          <w:lang w:eastAsia="de-DE" w:bidi="ar-SA"/>
        </w:rPr>
      </w:pPr>
      <w:r>
        <w:rPr>
          <w:noProof/>
          <w:sz w:val="24"/>
          <w:lang w:eastAsia="de-DE" w:bidi="ar-SA"/>
        </w:rPr>
        <w:lastRenderedPageBreak/>
        <w:drawing>
          <wp:anchor distT="0" distB="0" distL="114300" distR="114300" simplePos="0" relativeHeight="251828224" behindDoc="1" locked="0" layoutInCell="1" allowOverlap="1" wp14:anchorId="45377255" wp14:editId="487A22F1">
            <wp:simplePos x="0" y="0"/>
            <wp:positionH relativeFrom="column">
              <wp:posOffset>-120951</wp:posOffset>
            </wp:positionH>
            <wp:positionV relativeFrom="paragraph">
              <wp:posOffset>-512846</wp:posOffset>
            </wp:positionV>
            <wp:extent cx="2314457" cy="5544152"/>
            <wp:effectExtent l="0" t="0" r="0" b="0"/>
            <wp:wrapNone/>
            <wp:docPr id="38" name="Bild 38"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9657"/>
                    <a:stretch/>
                  </pic:blipFill>
                  <pic:spPr bwMode="auto">
                    <a:xfrm>
                      <a:off x="0" y="0"/>
                      <a:ext cx="2314693" cy="55447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745D">
        <w:rPr>
          <w:noProof/>
          <w:sz w:val="24"/>
          <w:lang w:eastAsia="de-DE" w:bidi="ar-SA"/>
        </w:rPr>
        <mc:AlternateContent>
          <mc:Choice Requires="wps">
            <w:drawing>
              <wp:anchor distT="0" distB="0" distL="114300" distR="114300" simplePos="0" relativeHeight="251687936" behindDoc="1" locked="0" layoutInCell="1" allowOverlap="1" wp14:anchorId="7CA4627A" wp14:editId="2D5574AD">
                <wp:simplePos x="0" y="0"/>
                <wp:positionH relativeFrom="column">
                  <wp:posOffset>-53574</wp:posOffset>
                </wp:positionH>
                <wp:positionV relativeFrom="paragraph">
                  <wp:posOffset>170548</wp:posOffset>
                </wp:positionV>
                <wp:extent cx="1299210" cy="8341627"/>
                <wp:effectExtent l="0" t="0" r="0" b="0"/>
                <wp:wrapNone/>
                <wp:docPr id="36" name="Rechteck 36"/>
                <wp:cNvGraphicFramePr/>
                <a:graphic xmlns:a="http://schemas.openxmlformats.org/drawingml/2006/main">
                  <a:graphicData uri="http://schemas.microsoft.com/office/word/2010/wordprocessingShape">
                    <wps:wsp>
                      <wps:cNvSpPr/>
                      <wps:spPr>
                        <a:xfrm>
                          <a:off x="0" y="0"/>
                          <a:ext cx="1299210" cy="8341627"/>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84778" id="Rechteck 36" o:spid="_x0000_s1026" style="position:absolute;margin-left:-4.2pt;margin-top:13.45pt;width:102.3pt;height:656.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" fillcolor="#eee" stroked="f" strokeweight="1pt"/>
            </w:pict>
          </mc:Fallback>
        </mc:AlternateContent>
      </w:r>
      <w:r w:rsidR="004D69FF">
        <w:rPr>
          <w:noProof/>
          <w:lang w:eastAsia="de-DE" w:bidi="ar-SA"/>
        </w:rPr>
        <mc:AlternateContent>
          <mc:Choice Requires="wps">
            <w:drawing>
              <wp:anchor distT="0" distB="0" distL="114300" distR="114300" simplePos="0" relativeHeight="251685888" behindDoc="0" locked="0" layoutInCell="1" allowOverlap="1" wp14:anchorId="141F1567" wp14:editId="5719EFD9">
                <wp:simplePos x="0" y="0"/>
                <wp:positionH relativeFrom="column">
                  <wp:posOffset>1429385</wp:posOffset>
                </wp:positionH>
                <wp:positionV relativeFrom="paragraph">
                  <wp:posOffset>286385</wp:posOffset>
                </wp:positionV>
                <wp:extent cx="4795520" cy="1259840"/>
                <wp:effectExtent l="0" t="0" r="0" b="10160"/>
                <wp:wrapSquare wrapText="bothSides"/>
                <wp:docPr id="41" name="Textfeld 41"/>
                <wp:cNvGraphicFramePr/>
                <a:graphic xmlns:a="http://schemas.openxmlformats.org/drawingml/2006/main">
                  <a:graphicData uri="http://schemas.microsoft.com/office/word/2010/wordprocessingShape">
                    <wps:wsp>
                      <wps:cNvSpPr txBox="1"/>
                      <wps:spPr>
                        <a:xfrm>
                          <a:off x="0" y="0"/>
                          <a:ext cx="479552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A63BFA" w14:textId="6E95F511" w:rsidR="00D52717" w:rsidRPr="00E37C43" w:rsidRDefault="00D52717" w:rsidP="00A13EB7">
                            <w:r w:rsidRPr="00E37C43">
                              <w:rPr>
                                <w:b/>
                              </w:rPr>
                              <w:t>Zeitpunkt</w:t>
                            </w:r>
                            <w:r w:rsidRPr="00F13F61">
                              <w:rPr>
                                <w:b/>
                              </w:rPr>
                              <w:tab/>
                            </w:r>
                            <w:r>
                              <w:rPr>
                                <w:b/>
                              </w:rPr>
                              <w:t xml:space="preserve">          </w:t>
                            </w:r>
                            <w:r w:rsidR="00E16BB7" w:rsidRPr="00E16BB7">
                              <w:t>10/2011 - 7/2014</w:t>
                            </w:r>
                          </w:p>
                          <w:p w14:paraId="1F57BACB" w14:textId="6243054D" w:rsidR="00D52717" w:rsidRPr="00F13F61" w:rsidRDefault="00D52717" w:rsidP="00A13EB7">
                            <w:pPr>
                              <w:rPr>
                                <w:b/>
                              </w:rPr>
                            </w:pPr>
                            <w:r w:rsidRPr="00E40A46">
                              <w:rPr>
                                <w:b/>
                              </w:rPr>
                              <w:t>Institut</w:t>
                            </w:r>
                            <w:r>
                              <w:rPr>
                                <w:b/>
                              </w:rPr>
                              <w:t xml:space="preserve">                        </w:t>
                            </w:r>
                            <w:proofErr w:type="spellStart"/>
                            <w:r w:rsidR="00E16BB7" w:rsidRPr="00E16BB7">
                              <w:t>Transilvania</w:t>
                            </w:r>
                            <w:proofErr w:type="spellEnd"/>
                            <w:r w:rsidR="00E16BB7" w:rsidRPr="00E16BB7">
                              <w:t xml:space="preserve"> University</w:t>
                            </w:r>
                          </w:p>
                          <w:p w14:paraId="641A2D96" w14:textId="77777777" w:rsidR="00E16BB7" w:rsidRDefault="00D52717" w:rsidP="00A13EB7">
                            <w:r w:rsidRPr="00E40A46">
                              <w:rPr>
                                <w:b/>
                              </w:rPr>
                              <w:t>Fachgebiet</w:t>
                            </w:r>
                            <w:r w:rsidRPr="00F13F61">
                              <w:rPr>
                                <w:b/>
                              </w:rPr>
                              <w:tab/>
                            </w:r>
                            <w:r>
                              <w:rPr>
                                <w:b/>
                              </w:rPr>
                              <w:t xml:space="preserve">          </w:t>
                            </w:r>
                            <w:r w:rsidR="00E16BB7" w:rsidRPr="00E16BB7">
                              <w:t>Computer Science</w:t>
                            </w:r>
                          </w:p>
                          <w:p w14:paraId="0E8AA4B9" w14:textId="102463CF" w:rsidR="00D52717" w:rsidRPr="00F13F61" w:rsidRDefault="00D52717" w:rsidP="00A13EB7">
                            <w:pPr>
                              <w:rPr>
                                <w:b/>
                              </w:rPr>
                            </w:pPr>
                            <w:r w:rsidRPr="00E40A46">
                              <w:rPr>
                                <w:b/>
                              </w:rPr>
                              <w:t>Abschluss</w:t>
                            </w:r>
                            <w:r>
                              <w:rPr>
                                <w:b/>
                              </w:rPr>
                              <w:t xml:space="preserve">                  </w:t>
                            </w:r>
                            <w:proofErr w:type="spellStart"/>
                            <w:r w:rsidR="00E16BB7" w:rsidRPr="00E16BB7">
                              <w:t>Bachelor’s</w:t>
                            </w:r>
                            <w:proofErr w:type="spellEnd"/>
                            <w:r w:rsidR="00E16BB7" w:rsidRPr="00E16BB7">
                              <w:t xml:space="preserve"> </w:t>
                            </w:r>
                            <w:proofErr w:type="spellStart"/>
                            <w:r w:rsidR="00E16BB7" w:rsidRPr="00E16BB7">
                              <w:t>Degree</w:t>
                            </w:r>
                            <w:proofErr w:type="spellEnd"/>
                            <w:r w:rsidRPr="00F13F61">
                              <w:rPr>
                                <w:b/>
                              </w:rPr>
                              <w:tab/>
                            </w:r>
                            <w:r>
                              <w:rPr>
                                <w:b/>
                              </w:rPr>
                              <w:t xml:space="preserve">          </w:t>
                            </w:r>
                            <w:r>
                              <w:t xml:space="preserve"> </w:t>
                            </w:r>
                          </w:p>
                          <w:p w14:paraId="77DE17AF" w14:textId="77777777" w:rsidR="00D52717" w:rsidRPr="00E37C43" w:rsidRDefault="00D52717" w:rsidP="00A13E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F1567" id="Textfeld 41" o:spid="_x0000_s1041" type="#_x0000_t202" style="position:absolute;margin-left:112.55pt;margin-top:22.55pt;width:377.6pt;height:9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" filled="f" stroked="f">
                <v:textbox>
                  <w:txbxContent>
                    <w:p w14:paraId="57A63BFA" w14:textId="6E95F511" w:rsidR="00D52717" w:rsidRPr="00E37C43" w:rsidRDefault="00D52717" w:rsidP="00A13EB7">
                      <w:r w:rsidRPr="00E37C43">
                        <w:rPr>
                          <w:b/>
                        </w:rPr>
                        <w:t>Zeitpunkt</w:t>
                      </w:r>
                      <w:r w:rsidRPr="00F13F61">
                        <w:rPr>
                          <w:b/>
                        </w:rPr>
                        <w:tab/>
                      </w:r>
                      <w:r>
                        <w:rPr>
                          <w:b/>
                        </w:rPr>
                        <w:t xml:space="preserve">          </w:t>
                      </w:r>
                      <w:r w:rsidR="00E16BB7" w:rsidRPr="00E16BB7">
                        <w:t>10/2011 - 7/2014</w:t>
                      </w:r>
                    </w:p>
                    <w:p w14:paraId="1F57BACB" w14:textId="6243054D" w:rsidR="00D52717" w:rsidRPr="00F13F61" w:rsidRDefault="00D52717" w:rsidP="00A13EB7">
                      <w:pPr>
                        <w:rPr>
                          <w:b/>
                        </w:rPr>
                      </w:pPr>
                      <w:r w:rsidRPr="00E40A46">
                        <w:rPr>
                          <w:b/>
                        </w:rPr>
                        <w:t>Institut</w:t>
                      </w:r>
                      <w:r>
                        <w:rPr>
                          <w:b/>
                        </w:rPr>
                        <w:t xml:space="preserve">                        </w:t>
                      </w:r>
                      <w:proofErr w:type="spellStart"/>
                      <w:r w:rsidR="00E16BB7" w:rsidRPr="00E16BB7">
                        <w:t>Transilvania</w:t>
                      </w:r>
                      <w:proofErr w:type="spellEnd"/>
                      <w:r w:rsidR="00E16BB7" w:rsidRPr="00E16BB7">
                        <w:t xml:space="preserve"> University</w:t>
                      </w:r>
                    </w:p>
                    <w:p w14:paraId="641A2D96" w14:textId="77777777" w:rsidR="00E16BB7" w:rsidRDefault="00D52717" w:rsidP="00A13EB7">
                      <w:r w:rsidRPr="00E40A46">
                        <w:rPr>
                          <w:b/>
                        </w:rPr>
                        <w:t>Fachgebiet</w:t>
                      </w:r>
                      <w:r w:rsidRPr="00F13F61">
                        <w:rPr>
                          <w:b/>
                        </w:rPr>
                        <w:tab/>
                      </w:r>
                      <w:r>
                        <w:rPr>
                          <w:b/>
                        </w:rPr>
                        <w:t xml:space="preserve">          </w:t>
                      </w:r>
                      <w:r w:rsidR="00E16BB7" w:rsidRPr="00E16BB7">
                        <w:t>Computer Science</w:t>
                      </w:r>
                    </w:p>
                    <w:p w14:paraId="0E8AA4B9" w14:textId="102463CF" w:rsidR="00D52717" w:rsidRPr="00F13F61" w:rsidRDefault="00D52717" w:rsidP="00A13EB7">
                      <w:pPr>
                        <w:rPr>
                          <w:b/>
                        </w:rPr>
                      </w:pPr>
                      <w:r w:rsidRPr="00E40A46">
                        <w:rPr>
                          <w:b/>
                        </w:rPr>
                        <w:t>Abschluss</w:t>
                      </w:r>
                      <w:r>
                        <w:rPr>
                          <w:b/>
                        </w:rPr>
                        <w:t xml:space="preserve">                  </w:t>
                      </w:r>
                      <w:proofErr w:type="spellStart"/>
                      <w:r w:rsidR="00E16BB7" w:rsidRPr="00E16BB7">
                        <w:t>Bachelor’s</w:t>
                      </w:r>
                      <w:proofErr w:type="spellEnd"/>
                      <w:r w:rsidR="00E16BB7" w:rsidRPr="00E16BB7">
                        <w:t xml:space="preserve"> </w:t>
                      </w:r>
                      <w:proofErr w:type="spellStart"/>
                      <w:r w:rsidR="00E16BB7" w:rsidRPr="00E16BB7">
                        <w:t>Degree</w:t>
                      </w:r>
                      <w:proofErr w:type="spellEnd"/>
                      <w:r w:rsidRPr="00F13F61">
                        <w:rPr>
                          <w:b/>
                        </w:rPr>
                        <w:tab/>
                      </w:r>
                      <w:r>
                        <w:rPr>
                          <w:b/>
                        </w:rPr>
                        <w:t xml:space="preserve">          </w:t>
                      </w:r>
                      <w:r>
                        <w:t xml:space="preserve"> </w:t>
                      </w:r>
                    </w:p>
                    <w:p w14:paraId="77DE17AF" w14:textId="77777777" w:rsidR="00D52717" w:rsidRPr="00E37C43" w:rsidRDefault="00D52717" w:rsidP="00A13EB7"/>
                  </w:txbxContent>
                </v:textbox>
                <w10:wrap type="square"/>
              </v:shape>
            </w:pict>
          </mc:Fallback>
        </mc:AlternateContent>
      </w:r>
      <w:r w:rsidR="00FF5816">
        <w:rPr>
          <w:noProof/>
          <w:lang w:eastAsia="de-DE" w:bidi="ar-SA"/>
        </w:rPr>
        <mc:AlternateContent>
          <mc:Choice Requires="wps">
            <w:drawing>
              <wp:anchor distT="0" distB="0" distL="114300" distR="114300" simplePos="0" relativeHeight="251686912" behindDoc="0" locked="0" layoutInCell="1" allowOverlap="1" wp14:anchorId="6E0F8916" wp14:editId="32DBA84A">
                <wp:simplePos x="0" y="0"/>
                <wp:positionH relativeFrom="column">
                  <wp:posOffset>-263987</wp:posOffset>
                </wp:positionH>
                <wp:positionV relativeFrom="paragraph">
                  <wp:posOffset>169545</wp:posOffset>
                </wp:positionV>
                <wp:extent cx="1797050" cy="788670"/>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1797050" cy="788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17EBB" w14:textId="77777777" w:rsidR="00D52717" w:rsidRDefault="00D52717" w:rsidP="00A13EB7">
                            <w:pPr>
                              <w:pStyle w:val="berschrift2"/>
                              <w:jc w:val="center"/>
                            </w:pPr>
                            <w:r w:rsidRPr="00571B23">
                              <w:t>Ausbildung/</w:t>
                            </w:r>
                          </w:p>
                          <w:p w14:paraId="74D794FC" w14:textId="77777777" w:rsidR="00D52717" w:rsidRDefault="00D52717" w:rsidP="00A13EB7">
                            <w:pPr>
                              <w:pStyle w:val="berschrift2"/>
                              <w:jc w:val="center"/>
                            </w:pPr>
                            <w:r w:rsidRPr="00571B23">
                              <w:t>Fortbildung</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F8916" id="Textfeld 37" o:spid="_x0000_s1042" type="#_x0000_t202" style="position:absolute;margin-left:-20.8pt;margin-top:13.35pt;width:141.5pt;height:6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" filled="f" stroked="f">
                <v:textbox inset="1mm">
                  <w:txbxContent>
                    <w:p w14:paraId="3B317EBB" w14:textId="77777777" w:rsidR="00D52717" w:rsidRDefault="00D52717" w:rsidP="00A13EB7">
                      <w:pPr>
                        <w:pStyle w:val="berschrift2"/>
                        <w:jc w:val="center"/>
                      </w:pPr>
                      <w:r w:rsidRPr="00571B23">
                        <w:t>Ausbildung/</w:t>
                      </w:r>
                    </w:p>
                    <w:p w14:paraId="74D794FC" w14:textId="77777777" w:rsidR="00D52717" w:rsidRDefault="00D52717" w:rsidP="00A13EB7">
                      <w:pPr>
                        <w:pStyle w:val="berschrift2"/>
                        <w:jc w:val="center"/>
                      </w:pPr>
                      <w:r w:rsidRPr="00571B23">
                        <w:t>Fortbildung</w:t>
                      </w:r>
                    </w:p>
                  </w:txbxContent>
                </v:textbox>
                <w10:wrap type="square"/>
              </v:shape>
            </w:pict>
          </mc:Fallback>
        </mc:AlternateContent>
      </w:r>
    </w:p>
    <w:p w14:paraId="000887D4" w14:textId="0A2F8E0D" w:rsidR="00EB1D99" w:rsidRDefault="004B0A29" w:rsidP="00EB1D99">
      <w:pPr>
        <w:spacing w:before="160" w:after="320" w:line="360" w:lineRule="auto"/>
        <w:contextualSpacing w:val="0"/>
        <w:rPr>
          <w:sz w:val="24"/>
          <w:lang w:eastAsia="de-DE" w:bidi="ar-SA"/>
        </w:rPr>
      </w:pPr>
      <w:r>
        <w:rPr>
          <w:noProof/>
          <w:lang w:eastAsia="de-DE" w:bidi="ar-SA"/>
        </w:rPr>
        <mc:AlternateContent>
          <mc:Choice Requires="wps">
            <w:drawing>
              <wp:anchor distT="0" distB="0" distL="114300" distR="114300" simplePos="0" relativeHeight="251689984" behindDoc="0" locked="0" layoutInCell="1" allowOverlap="1" wp14:anchorId="7A85385B" wp14:editId="2703DB8D">
                <wp:simplePos x="0" y="0"/>
                <wp:positionH relativeFrom="column">
                  <wp:posOffset>1438910</wp:posOffset>
                </wp:positionH>
                <wp:positionV relativeFrom="paragraph">
                  <wp:posOffset>1223010</wp:posOffset>
                </wp:positionV>
                <wp:extent cx="4795520" cy="1259840"/>
                <wp:effectExtent l="0" t="0" r="0" b="10160"/>
                <wp:wrapSquare wrapText="bothSides"/>
                <wp:docPr id="42" name="Textfeld 42"/>
                <wp:cNvGraphicFramePr/>
                <a:graphic xmlns:a="http://schemas.openxmlformats.org/drawingml/2006/main">
                  <a:graphicData uri="http://schemas.microsoft.com/office/word/2010/wordprocessingShape">
                    <wps:wsp>
                      <wps:cNvSpPr txBox="1"/>
                      <wps:spPr>
                        <a:xfrm>
                          <a:off x="0" y="0"/>
                          <a:ext cx="479552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A29410" w14:textId="456237D5" w:rsidR="00F51F84" w:rsidRDefault="00D52717" w:rsidP="00A8040D">
                            <w:r w:rsidRPr="00E37C43">
                              <w:rPr>
                                <w:b/>
                              </w:rPr>
                              <w:t>Zeitpunkt</w:t>
                            </w:r>
                            <w:r w:rsidRPr="00F13F61">
                              <w:rPr>
                                <w:b/>
                              </w:rPr>
                              <w:tab/>
                            </w:r>
                            <w:r>
                              <w:rPr>
                                <w:b/>
                              </w:rPr>
                              <w:t xml:space="preserve">          </w:t>
                            </w:r>
                            <w:r w:rsidR="00E16BB7" w:rsidRPr="00E16BB7">
                              <w:t>10/2010 - 7/2014</w:t>
                            </w:r>
                          </w:p>
                          <w:p w14:paraId="3B8DCFDE" w14:textId="77777777" w:rsidR="00E16BB7" w:rsidRDefault="00D52717" w:rsidP="00A8040D">
                            <w:r w:rsidRPr="00E40A46">
                              <w:rPr>
                                <w:b/>
                              </w:rPr>
                              <w:t>Institut</w:t>
                            </w:r>
                            <w:r>
                              <w:rPr>
                                <w:b/>
                              </w:rPr>
                              <w:t xml:space="preserve">                        </w:t>
                            </w:r>
                            <w:proofErr w:type="spellStart"/>
                            <w:r w:rsidR="00E16BB7" w:rsidRPr="00E16BB7">
                              <w:t>Transilvania</w:t>
                            </w:r>
                            <w:proofErr w:type="spellEnd"/>
                            <w:r w:rsidR="00E16BB7" w:rsidRPr="00E16BB7">
                              <w:t xml:space="preserve"> University</w:t>
                            </w:r>
                          </w:p>
                          <w:p w14:paraId="70ADE944" w14:textId="443D92B4" w:rsidR="00D52717" w:rsidRPr="00F13F61" w:rsidRDefault="00D52717" w:rsidP="00A8040D">
                            <w:pPr>
                              <w:rPr>
                                <w:b/>
                              </w:rPr>
                            </w:pPr>
                            <w:r w:rsidRPr="00E40A46">
                              <w:rPr>
                                <w:b/>
                              </w:rPr>
                              <w:t>Fachgebiet</w:t>
                            </w:r>
                            <w:r w:rsidRPr="00F13F61">
                              <w:rPr>
                                <w:b/>
                              </w:rPr>
                              <w:tab/>
                            </w:r>
                            <w:r>
                              <w:rPr>
                                <w:b/>
                              </w:rPr>
                              <w:t xml:space="preserve">          </w:t>
                            </w:r>
                            <w:proofErr w:type="spellStart"/>
                            <w:r w:rsidR="00E16BB7" w:rsidRPr="00E16BB7">
                              <w:t>Robotics</w:t>
                            </w:r>
                            <w:proofErr w:type="spellEnd"/>
                          </w:p>
                          <w:p w14:paraId="5ADABEAD" w14:textId="0DB10F0D" w:rsidR="00D52717" w:rsidRPr="00F13F61" w:rsidRDefault="00D52717" w:rsidP="00A8040D">
                            <w:pPr>
                              <w:rPr>
                                <w:b/>
                              </w:rPr>
                            </w:pPr>
                            <w:r w:rsidRPr="00E40A46">
                              <w:rPr>
                                <w:b/>
                              </w:rPr>
                              <w:t>Abschluss</w:t>
                            </w:r>
                            <w:r>
                              <w:rPr>
                                <w:b/>
                              </w:rPr>
                              <w:t xml:space="preserve">                  </w:t>
                            </w:r>
                            <w:proofErr w:type="spellStart"/>
                            <w:r w:rsidR="00E16BB7" w:rsidRPr="00E16BB7">
                              <w:t>Bachelor’s</w:t>
                            </w:r>
                            <w:proofErr w:type="spellEnd"/>
                            <w:r w:rsidR="00E16BB7" w:rsidRPr="00E16BB7">
                              <w:t xml:space="preserve"> </w:t>
                            </w:r>
                            <w:proofErr w:type="spellStart"/>
                            <w:r w:rsidR="00E16BB7" w:rsidRPr="00E16BB7">
                              <w:t>Degree</w:t>
                            </w:r>
                            <w:proofErr w:type="spellEnd"/>
                            <w:r w:rsidR="00F51F84">
                              <w:t xml:space="preserve"> </w:t>
                            </w:r>
                            <w:r w:rsidRPr="00F13F61">
                              <w:rPr>
                                <w:b/>
                              </w:rPr>
                              <w:tab/>
                            </w:r>
                            <w:r>
                              <w:rPr>
                                <w:b/>
                              </w:rPr>
                              <w:t xml:space="preserve">          </w:t>
                            </w:r>
                            <w:r>
                              <w:t xml:space="preserve"> </w:t>
                            </w:r>
                          </w:p>
                          <w:p w14:paraId="14D1DF1F" w14:textId="77777777" w:rsidR="00D52717" w:rsidRPr="00E37C43" w:rsidRDefault="00D52717" w:rsidP="00A804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5385B" id="Textfeld 42" o:spid="_x0000_s1043" type="#_x0000_t202" style="position:absolute;margin-left:113.3pt;margin-top:96.3pt;width:377.6pt;height:9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" filled="f" stroked="f">
                <v:textbox>
                  <w:txbxContent>
                    <w:p w14:paraId="31A29410" w14:textId="456237D5" w:rsidR="00F51F84" w:rsidRDefault="00D52717" w:rsidP="00A8040D">
                      <w:r w:rsidRPr="00E37C43">
                        <w:rPr>
                          <w:b/>
                        </w:rPr>
                        <w:t>Zeitpunkt</w:t>
                      </w:r>
                      <w:r w:rsidRPr="00F13F61">
                        <w:rPr>
                          <w:b/>
                        </w:rPr>
                        <w:tab/>
                      </w:r>
                      <w:r>
                        <w:rPr>
                          <w:b/>
                        </w:rPr>
                        <w:t xml:space="preserve">          </w:t>
                      </w:r>
                      <w:r w:rsidR="00E16BB7" w:rsidRPr="00E16BB7">
                        <w:t>10/2010 - 7/2014</w:t>
                      </w:r>
                    </w:p>
                    <w:p w14:paraId="3B8DCFDE" w14:textId="77777777" w:rsidR="00E16BB7" w:rsidRDefault="00D52717" w:rsidP="00A8040D">
                      <w:r w:rsidRPr="00E40A46">
                        <w:rPr>
                          <w:b/>
                        </w:rPr>
                        <w:t>Institut</w:t>
                      </w:r>
                      <w:r>
                        <w:rPr>
                          <w:b/>
                        </w:rPr>
                        <w:t xml:space="preserve">                        </w:t>
                      </w:r>
                      <w:proofErr w:type="spellStart"/>
                      <w:r w:rsidR="00E16BB7" w:rsidRPr="00E16BB7">
                        <w:t>Transilvania</w:t>
                      </w:r>
                      <w:proofErr w:type="spellEnd"/>
                      <w:r w:rsidR="00E16BB7" w:rsidRPr="00E16BB7">
                        <w:t xml:space="preserve"> University</w:t>
                      </w:r>
                    </w:p>
                    <w:p w14:paraId="70ADE944" w14:textId="443D92B4" w:rsidR="00D52717" w:rsidRPr="00F13F61" w:rsidRDefault="00D52717" w:rsidP="00A8040D">
                      <w:pPr>
                        <w:rPr>
                          <w:b/>
                        </w:rPr>
                      </w:pPr>
                      <w:r w:rsidRPr="00E40A46">
                        <w:rPr>
                          <w:b/>
                        </w:rPr>
                        <w:t>Fachgebiet</w:t>
                      </w:r>
                      <w:r w:rsidRPr="00F13F61">
                        <w:rPr>
                          <w:b/>
                        </w:rPr>
                        <w:tab/>
                      </w:r>
                      <w:r>
                        <w:rPr>
                          <w:b/>
                        </w:rPr>
                        <w:t xml:space="preserve">          </w:t>
                      </w:r>
                      <w:proofErr w:type="spellStart"/>
                      <w:r w:rsidR="00E16BB7" w:rsidRPr="00E16BB7">
                        <w:t>Robotics</w:t>
                      </w:r>
                      <w:proofErr w:type="spellEnd"/>
                    </w:p>
                    <w:p w14:paraId="5ADABEAD" w14:textId="0DB10F0D" w:rsidR="00D52717" w:rsidRPr="00F13F61" w:rsidRDefault="00D52717" w:rsidP="00A8040D">
                      <w:pPr>
                        <w:rPr>
                          <w:b/>
                        </w:rPr>
                      </w:pPr>
                      <w:r w:rsidRPr="00E40A46">
                        <w:rPr>
                          <w:b/>
                        </w:rPr>
                        <w:t>Abschluss</w:t>
                      </w:r>
                      <w:r>
                        <w:rPr>
                          <w:b/>
                        </w:rPr>
                        <w:t xml:space="preserve">                  </w:t>
                      </w:r>
                      <w:proofErr w:type="spellStart"/>
                      <w:r w:rsidR="00E16BB7" w:rsidRPr="00E16BB7">
                        <w:t>Bachelor’s</w:t>
                      </w:r>
                      <w:proofErr w:type="spellEnd"/>
                      <w:r w:rsidR="00E16BB7" w:rsidRPr="00E16BB7">
                        <w:t xml:space="preserve"> </w:t>
                      </w:r>
                      <w:proofErr w:type="spellStart"/>
                      <w:r w:rsidR="00E16BB7" w:rsidRPr="00E16BB7">
                        <w:t>Degree</w:t>
                      </w:r>
                      <w:proofErr w:type="spellEnd"/>
                      <w:r w:rsidR="00F51F84">
                        <w:t xml:space="preserve"> </w:t>
                      </w:r>
                      <w:r w:rsidRPr="00F13F61">
                        <w:rPr>
                          <w:b/>
                        </w:rPr>
                        <w:tab/>
                      </w:r>
                      <w:r>
                        <w:rPr>
                          <w:b/>
                        </w:rPr>
                        <w:t xml:space="preserve">          </w:t>
                      </w:r>
                      <w:r>
                        <w:t xml:space="preserve"> </w:t>
                      </w:r>
                    </w:p>
                    <w:p w14:paraId="14D1DF1F" w14:textId="77777777" w:rsidR="00D52717" w:rsidRPr="00E37C43" w:rsidRDefault="00D52717" w:rsidP="00A8040D"/>
                  </w:txbxContent>
                </v:textbox>
                <w10:wrap type="square"/>
              </v:shape>
            </w:pict>
          </mc:Fallback>
        </mc:AlternateContent>
      </w:r>
      <w:r>
        <w:rPr>
          <w:noProof/>
          <w:sz w:val="24"/>
          <w:lang w:eastAsia="de-DE" w:bidi="ar-SA"/>
        </w:rPr>
        <mc:AlternateContent>
          <mc:Choice Requires="wps">
            <w:drawing>
              <wp:anchor distT="0" distB="0" distL="114300" distR="114300" simplePos="0" relativeHeight="251728896" behindDoc="0" locked="0" layoutInCell="1" allowOverlap="1" wp14:anchorId="7C21351F" wp14:editId="7682580B">
                <wp:simplePos x="0" y="0"/>
                <wp:positionH relativeFrom="column">
                  <wp:posOffset>1536900</wp:posOffset>
                </wp:positionH>
                <wp:positionV relativeFrom="paragraph">
                  <wp:posOffset>1158173</wp:posOffset>
                </wp:positionV>
                <wp:extent cx="4719955" cy="0"/>
                <wp:effectExtent l="0" t="0" r="29845" b="25400"/>
                <wp:wrapNone/>
                <wp:docPr id="152" name="Gerade Verbindung 152"/>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76F150" id="Gerade Verbindung 152" o:spid="_x0000_s1026" style="position:absolute;flip:y;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pt,91.2pt" to="492.65pt,9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" strokecolor="#032034" strokeweight=".25pt">
                <v:stroke opacity="16448f" joinstyle="miter"/>
              </v:line>
            </w:pict>
          </mc:Fallback>
        </mc:AlternateContent>
      </w:r>
    </w:p>
    <w:p w14:paraId="6074A0BC" w14:textId="622C0E51" w:rsidR="00EB1D99" w:rsidRDefault="00EB1D99" w:rsidP="00EB1D99">
      <w:pPr>
        <w:spacing w:before="160" w:after="320" w:line="360" w:lineRule="auto"/>
        <w:contextualSpacing w:val="0"/>
        <w:rPr>
          <w:sz w:val="24"/>
          <w:lang w:eastAsia="de-DE" w:bidi="ar-SA"/>
        </w:rPr>
      </w:pPr>
    </w:p>
    <w:p w14:paraId="75472F6D" w14:textId="35B49147" w:rsidR="00EB1D99" w:rsidRDefault="004B0A29" w:rsidP="00EB1D99">
      <w:pPr>
        <w:spacing w:before="160" w:after="320" w:line="360" w:lineRule="auto"/>
        <w:contextualSpacing w:val="0"/>
        <w:rPr>
          <w:sz w:val="24"/>
          <w:lang w:eastAsia="de-DE" w:bidi="ar-SA"/>
        </w:rPr>
      </w:pPr>
      <w:r>
        <w:rPr>
          <w:noProof/>
          <w:sz w:val="24"/>
          <w:lang w:eastAsia="de-DE" w:bidi="ar-SA"/>
        </w:rPr>
        <mc:AlternateContent>
          <mc:Choice Requires="wps">
            <w:drawing>
              <wp:anchor distT="0" distB="0" distL="114300" distR="114300" simplePos="0" relativeHeight="251842560" behindDoc="0" locked="0" layoutInCell="1" allowOverlap="1" wp14:anchorId="403C478E" wp14:editId="3BFBE563">
                <wp:simplePos x="0" y="0"/>
                <wp:positionH relativeFrom="column">
                  <wp:posOffset>1542382</wp:posOffset>
                </wp:positionH>
                <wp:positionV relativeFrom="paragraph">
                  <wp:posOffset>466157</wp:posOffset>
                </wp:positionV>
                <wp:extent cx="4719955" cy="0"/>
                <wp:effectExtent l="0" t="0" r="29845" b="25400"/>
                <wp:wrapNone/>
                <wp:docPr id="5" name="Gerade Verbindung 5"/>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5B5A16" id="Gerade Verbindung 5" o:spid="_x0000_s1026" style="position:absolute;flip:y;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45pt,36.7pt" to="493.1pt,3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" strokecolor="#032034" strokeweight=".25pt">
                <v:stroke opacity="16448f" joinstyle="miter"/>
              </v:line>
            </w:pict>
          </mc:Fallback>
        </mc:AlternateContent>
      </w:r>
    </w:p>
    <w:p w14:paraId="46F34E5A" w14:textId="5C2C9748" w:rsidR="00EB1D99" w:rsidRDefault="004B0A29" w:rsidP="00EB1D99">
      <w:pPr>
        <w:spacing w:before="160" w:after="320" w:line="360" w:lineRule="auto"/>
        <w:contextualSpacing w:val="0"/>
        <w:rPr>
          <w:sz w:val="24"/>
          <w:lang w:eastAsia="de-DE" w:bidi="ar-SA"/>
        </w:rPr>
      </w:pPr>
      <w:r>
        <w:rPr>
          <w:noProof/>
          <w:lang w:eastAsia="de-DE" w:bidi="ar-SA"/>
        </w:rPr>
        <mc:AlternateContent>
          <mc:Choice Requires="wps">
            <w:drawing>
              <wp:anchor distT="0" distB="0" distL="114300" distR="114300" simplePos="0" relativeHeight="251660287" behindDoc="0" locked="0" layoutInCell="1" allowOverlap="1" wp14:anchorId="29A942BC" wp14:editId="483F729B">
                <wp:simplePos x="0" y="0"/>
                <wp:positionH relativeFrom="column">
                  <wp:posOffset>1454785</wp:posOffset>
                </wp:positionH>
                <wp:positionV relativeFrom="paragraph">
                  <wp:posOffset>9525</wp:posOffset>
                </wp:positionV>
                <wp:extent cx="4795520" cy="1036955"/>
                <wp:effectExtent l="0" t="0" r="0" b="4445"/>
                <wp:wrapSquare wrapText="bothSides"/>
                <wp:docPr id="43" name="Textfeld 43"/>
                <wp:cNvGraphicFramePr/>
                <a:graphic xmlns:a="http://schemas.openxmlformats.org/drawingml/2006/main">
                  <a:graphicData uri="http://schemas.microsoft.com/office/word/2010/wordprocessingShape">
                    <wps:wsp>
                      <wps:cNvSpPr txBox="1"/>
                      <wps:spPr>
                        <a:xfrm>
                          <a:off x="0" y="0"/>
                          <a:ext cx="4795520" cy="1036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582D2D" w14:textId="2725F3EC" w:rsidR="00936611" w:rsidRDefault="00D52717" w:rsidP="00B862C1">
                            <w:r w:rsidRPr="00E37C43">
                              <w:rPr>
                                <w:b/>
                              </w:rPr>
                              <w:t>Zeitpunkt</w:t>
                            </w:r>
                            <w:r w:rsidRPr="00F13F61">
                              <w:rPr>
                                <w:b/>
                              </w:rPr>
                              <w:tab/>
                            </w:r>
                            <w:r>
                              <w:rPr>
                                <w:b/>
                              </w:rPr>
                              <w:t xml:space="preserve">          </w:t>
                            </w:r>
                            <w:r w:rsidR="00E16BB7" w:rsidRPr="00E16BB7">
                              <w:t>5/2016 - 5/2016</w:t>
                            </w:r>
                          </w:p>
                          <w:p w14:paraId="33941935" w14:textId="451C96D3" w:rsidR="00B0147B" w:rsidRDefault="00D52717" w:rsidP="00B862C1">
                            <w:r w:rsidRPr="00E40A46">
                              <w:rPr>
                                <w:b/>
                              </w:rPr>
                              <w:t>Institut</w:t>
                            </w:r>
                            <w:r>
                              <w:rPr>
                                <w:b/>
                              </w:rPr>
                              <w:t xml:space="preserve">                        </w:t>
                            </w:r>
                            <w:r w:rsidR="00E16BB7" w:rsidRPr="00E16BB7">
                              <w:t>VMware</w:t>
                            </w:r>
                          </w:p>
                          <w:p w14:paraId="4319EB80" w14:textId="7A335987" w:rsidR="00B0147B" w:rsidRDefault="00D52717" w:rsidP="00B862C1">
                            <w:r w:rsidRPr="00E40A46">
                              <w:rPr>
                                <w:b/>
                              </w:rPr>
                              <w:t>Fachgebiet</w:t>
                            </w:r>
                            <w:r w:rsidRPr="00F13F61">
                              <w:rPr>
                                <w:b/>
                              </w:rPr>
                              <w:tab/>
                            </w:r>
                            <w:r>
                              <w:rPr>
                                <w:b/>
                              </w:rPr>
                              <w:t xml:space="preserve">          </w:t>
                            </w:r>
                            <w:r w:rsidR="00E16BB7" w:rsidRPr="00E16BB7">
                              <w:t xml:space="preserve">VMware </w:t>
                            </w:r>
                            <w:proofErr w:type="spellStart"/>
                            <w:r w:rsidR="00E16BB7" w:rsidRPr="00E16BB7">
                              <w:t>Sales</w:t>
                            </w:r>
                            <w:proofErr w:type="spellEnd"/>
                            <w:r w:rsidR="00E16BB7" w:rsidRPr="00E16BB7">
                              <w:t xml:space="preserve"> Professional</w:t>
                            </w:r>
                          </w:p>
                          <w:p w14:paraId="452AF40E" w14:textId="6E7C5421" w:rsidR="00D52717" w:rsidRPr="00F13F61" w:rsidRDefault="00D52717" w:rsidP="00B862C1">
                            <w:pPr>
                              <w:rPr>
                                <w:b/>
                              </w:rPr>
                            </w:pPr>
                            <w:r w:rsidRPr="00E40A46">
                              <w:rPr>
                                <w:b/>
                              </w:rPr>
                              <w:t>Abschluss</w:t>
                            </w:r>
                            <w:r w:rsidRPr="00F13F61">
                              <w:rPr>
                                <w:b/>
                              </w:rPr>
                              <w:tab/>
                            </w:r>
                            <w:r>
                              <w:rPr>
                                <w:b/>
                              </w:rPr>
                              <w:t xml:space="preserve">          </w:t>
                            </w:r>
                            <w:r w:rsidR="00E16BB7" w:rsidRPr="00E16BB7">
                              <w:t>VSP</w:t>
                            </w:r>
                          </w:p>
                          <w:p w14:paraId="1BE19F9F" w14:textId="77777777" w:rsidR="00D52717" w:rsidRPr="00E37C43" w:rsidRDefault="00D52717" w:rsidP="00B862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942BC" id="Textfeld 43" o:spid="_x0000_s1044" type="#_x0000_t202" style="position:absolute;margin-left:114.55pt;margin-top:.75pt;width:377.6pt;height:81.6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" filled="f" stroked="f">
                <v:textbox>
                  <w:txbxContent>
                    <w:p w14:paraId="30582D2D" w14:textId="2725F3EC" w:rsidR="00936611" w:rsidRDefault="00D52717" w:rsidP="00B862C1">
                      <w:r w:rsidRPr="00E37C43">
                        <w:rPr>
                          <w:b/>
                        </w:rPr>
                        <w:t>Zeitpunkt</w:t>
                      </w:r>
                      <w:r w:rsidRPr="00F13F61">
                        <w:rPr>
                          <w:b/>
                        </w:rPr>
                        <w:tab/>
                      </w:r>
                      <w:r>
                        <w:rPr>
                          <w:b/>
                        </w:rPr>
                        <w:t xml:space="preserve">          </w:t>
                      </w:r>
                      <w:r w:rsidR="00E16BB7" w:rsidRPr="00E16BB7">
                        <w:t>5/2016 - 5/2016</w:t>
                      </w:r>
                    </w:p>
                    <w:p w14:paraId="33941935" w14:textId="451C96D3" w:rsidR="00B0147B" w:rsidRDefault="00D52717" w:rsidP="00B862C1">
                      <w:r w:rsidRPr="00E40A46">
                        <w:rPr>
                          <w:b/>
                        </w:rPr>
                        <w:t>Institut</w:t>
                      </w:r>
                      <w:r>
                        <w:rPr>
                          <w:b/>
                        </w:rPr>
                        <w:t xml:space="preserve">                        </w:t>
                      </w:r>
                      <w:r w:rsidR="00E16BB7" w:rsidRPr="00E16BB7">
                        <w:t>VMware</w:t>
                      </w:r>
                    </w:p>
                    <w:p w14:paraId="4319EB80" w14:textId="7A335987" w:rsidR="00B0147B" w:rsidRDefault="00D52717" w:rsidP="00B862C1">
                      <w:r w:rsidRPr="00E40A46">
                        <w:rPr>
                          <w:b/>
                        </w:rPr>
                        <w:t>Fachgebiet</w:t>
                      </w:r>
                      <w:r w:rsidRPr="00F13F61">
                        <w:rPr>
                          <w:b/>
                        </w:rPr>
                        <w:tab/>
                      </w:r>
                      <w:r>
                        <w:rPr>
                          <w:b/>
                        </w:rPr>
                        <w:t xml:space="preserve">          </w:t>
                      </w:r>
                      <w:r w:rsidR="00E16BB7" w:rsidRPr="00E16BB7">
                        <w:t xml:space="preserve">VMware </w:t>
                      </w:r>
                      <w:proofErr w:type="spellStart"/>
                      <w:r w:rsidR="00E16BB7" w:rsidRPr="00E16BB7">
                        <w:t>Sales</w:t>
                      </w:r>
                      <w:proofErr w:type="spellEnd"/>
                      <w:r w:rsidR="00E16BB7" w:rsidRPr="00E16BB7">
                        <w:t xml:space="preserve"> Professional</w:t>
                      </w:r>
                    </w:p>
                    <w:p w14:paraId="452AF40E" w14:textId="6E7C5421" w:rsidR="00D52717" w:rsidRPr="00F13F61" w:rsidRDefault="00D52717" w:rsidP="00B862C1">
                      <w:pPr>
                        <w:rPr>
                          <w:b/>
                        </w:rPr>
                      </w:pPr>
                      <w:r w:rsidRPr="00E40A46">
                        <w:rPr>
                          <w:b/>
                        </w:rPr>
                        <w:t>Abschluss</w:t>
                      </w:r>
                      <w:r w:rsidRPr="00F13F61">
                        <w:rPr>
                          <w:b/>
                        </w:rPr>
                        <w:tab/>
                      </w:r>
                      <w:r>
                        <w:rPr>
                          <w:b/>
                        </w:rPr>
                        <w:t xml:space="preserve">          </w:t>
                      </w:r>
                      <w:r w:rsidR="00E16BB7" w:rsidRPr="00E16BB7">
                        <w:t>VSP</w:t>
                      </w:r>
                    </w:p>
                    <w:p w14:paraId="1BE19F9F" w14:textId="77777777" w:rsidR="00D52717" w:rsidRPr="00E37C43" w:rsidRDefault="00D52717" w:rsidP="00B862C1"/>
                  </w:txbxContent>
                </v:textbox>
                <w10:wrap type="square"/>
              </v:shape>
            </w:pict>
          </mc:Fallback>
        </mc:AlternateContent>
      </w:r>
    </w:p>
    <w:p w14:paraId="7F119FF1" w14:textId="23D3E725" w:rsidR="00EB1D99" w:rsidRDefault="00EB1D99" w:rsidP="00EB1D99">
      <w:pPr>
        <w:spacing w:before="160" w:after="320" w:line="360" w:lineRule="auto"/>
        <w:contextualSpacing w:val="0"/>
        <w:rPr>
          <w:sz w:val="24"/>
          <w:lang w:eastAsia="de-DE" w:bidi="ar-SA"/>
        </w:rPr>
      </w:pPr>
    </w:p>
    <w:p w14:paraId="6231EB2B" w14:textId="019C738A" w:rsidR="00EB1D99" w:rsidRDefault="004B0A29" w:rsidP="00EB1D99">
      <w:pPr>
        <w:spacing w:before="160" w:after="320" w:line="360" w:lineRule="auto"/>
        <w:contextualSpacing w:val="0"/>
        <w:rPr>
          <w:sz w:val="24"/>
          <w:lang w:eastAsia="de-DE" w:bidi="ar-SA"/>
        </w:rPr>
      </w:pPr>
      <w:r>
        <w:rPr>
          <w:noProof/>
          <w:sz w:val="24"/>
          <w:lang w:eastAsia="de-DE" w:bidi="ar-SA"/>
        </w:rPr>
        <mc:AlternateContent>
          <mc:Choice Requires="wps">
            <w:drawing>
              <wp:anchor distT="0" distB="0" distL="114300" distR="114300" simplePos="0" relativeHeight="251810816" behindDoc="0" locked="0" layoutInCell="1" allowOverlap="1" wp14:anchorId="624D3FEC" wp14:editId="6DC9CFAC">
                <wp:simplePos x="0" y="0"/>
                <wp:positionH relativeFrom="column">
                  <wp:posOffset>1513105</wp:posOffset>
                </wp:positionH>
                <wp:positionV relativeFrom="paragraph">
                  <wp:posOffset>9458</wp:posOffset>
                </wp:positionV>
                <wp:extent cx="4719955" cy="0"/>
                <wp:effectExtent l="0" t="0" r="29845" b="25400"/>
                <wp:wrapNone/>
                <wp:docPr id="21" name="Gerade Verbindung 21"/>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040EA4" id="Gerade Verbindung 21" o:spid="_x0000_s1026" style="position:absolute;flip:y;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15pt,.75pt" to="490.8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" strokecolor="#032034" strokeweight=".25pt">
                <v:stroke opacity="16448f" joinstyle="miter"/>
              </v:line>
            </w:pict>
          </mc:Fallback>
        </mc:AlternateContent>
      </w:r>
      <w:r w:rsidR="009161F5">
        <w:rPr>
          <w:noProof/>
          <w:lang w:eastAsia="de-DE" w:bidi="ar-SA"/>
        </w:rPr>
        <mc:AlternateContent>
          <mc:Choice Requires="wps">
            <w:drawing>
              <wp:anchor distT="0" distB="0" distL="114300" distR="114300" simplePos="0" relativeHeight="251808768" behindDoc="0" locked="0" layoutInCell="1" allowOverlap="1" wp14:anchorId="015484A6" wp14:editId="6A0F7886">
                <wp:simplePos x="0" y="0"/>
                <wp:positionH relativeFrom="column">
                  <wp:posOffset>1476375</wp:posOffset>
                </wp:positionH>
                <wp:positionV relativeFrom="paragraph">
                  <wp:posOffset>51435</wp:posOffset>
                </wp:positionV>
                <wp:extent cx="4795520" cy="1253490"/>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4795520" cy="1253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66EF89" w14:textId="77777777" w:rsidR="00E16BB7" w:rsidRDefault="00E16BB7" w:rsidP="00E16BB7">
                            <w:r w:rsidRPr="00E37C43">
                              <w:rPr>
                                <w:b/>
                              </w:rPr>
                              <w:t>Zeitpunkt</w:t>
                            </w:r>
                            <w:r w:rsidRPr="00F13F61">
                              <w:rPr>
                                <w:b/>
                              </w:rPr>
                              <w:tab/>
                            </w:r>
                            <w:r>
                              <w:rPr>
                                <w:b/>
                              </w:rPr>
                              <w:t xml:space="preserve">          </w:t>
                            </w:r>
                            <w:r w:rsidRPr="00E16BB7">
                              <w:t>5/2016 - 5/2016</w:t>
                            </w:r>
                          </w:p>
                          <w:p w14:paraId="30004073" w14:textId="77777777" w:rsidR="00E16BB7" w:rsidRDefault="00E16BB7" w:rsidP="00E16BB7">
                            <w:r w:rsidRPr="00E40A46">
                              <w:rPr>
                                <w:b/>
                              </w:rPr>
                              <w:t>Institut</w:t>
                            </w:r>
                            <w:r>
                              <w:rPr>
                                <w:b/>
                              </w:rPr>
                              <w:t xml:space="preserve">                        </w:t>
                            </w:r>
                            <w:r w:rsidRPr="00E16BB7">
                              <w:t>VMware</w:t>
                            </w:r>
                          </w:p>
                          <w:p w14:paraId="25F4FBCF" w14:textId="77777777" w:rsidR="009161F5" w:rsidRDefault="00E16BB7" w:rsidP="00E16BB7">
                            <w:r w:rsidRPr="00E40A46">
                              <w:rPr>
                                <w:b/>
                              </w:rPr>
                              <w:t>Fachgebiet</w:t>
                            </w:r>
                            <w:r w:rsidRPr="00F13F61">
                              <w:rPr>
                                <w:b/>
                              </w:rPr>
                              <w:tab/>
                            </w:r>
                            <w:r>
                              <w:rPr>
                                <w:b/>
                              </w:rPr>
                              <w:t xml:space="preserve">          </w:t>
                            </w:r>
                            <w:r w:rsidR="009161F5" w:rsidRPr="009161F5">
                              <w:t>VMware Technical Solution Professional</w:t>
                            </w:r>
                          </w:p>
                          <w:p w14:paraId="08AE6216" w14:textId="68599A00" w:rsidR="00E16BB7" w:rsidRPr="00F13F61" w:rsidRDefault="00E16BB7" w:rsidP="00E16BB7">
                            <w:pPr>
                              <w:rPr>
                                <w:b/>
                              </w:rPr>
                            </w:pPr>
                            <w:r w:rsidRPr="00E40A46">
                              <w:rPr>
                                <w:b/>
                              </w:rPr>
                              <w:t>Abschluss</w:t>
                            </w:r>
                            <w:r w:rsidRPr="00F13F61">
                              <w:rPr>
                                <w:b/>
                              </w:rPr>
                              <w:tab/>
                            </w:r>
                            <w:r>
                              <w:rPr>
                                <w:b/>
                              </w:rPr>
                              <w:t xml:space="preserve">          </w:t>
                            </w:r>
                            <w:r w:rsidRPr="00E16BB7">
                              <w:t>V</w:t>
                            </w:r>
                            <w:r w:rsidR="009161F5">
                              <w:t>T</w:t>
                            </w:r>
                            <w:r w:rsidRPr="00E16BB7">
                              <w:t>SP</w:t>
                            </w:r>
                          </w:p>
                          <w:p w14:paraId="24F5A2B0" w14:textId="77777777" w:rsidR="00E16BB7" w:rsidRPr="00E37C43" w:rsidRDefault="00E16BB7" w:rsidP="00E16B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484A6" id="Textfeld 17" o:spid="_x0000_s1045" type="#_x0000_t202" style="position:absolute;margin-left:116.25pt;margin-top:4.05pt;width:377.6pt;height:98.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" filled="f" stroked="f">
                <v:textbox>
                  <w:txbxContent>
                    <w:p w14:paraId="4866EF89" w14:textId="77777777" w:rsidR="00E16BB7" w:rsidRDefault="00E16BB7" w:rsidP="00E16BB7">
                      <w:r w:rsidRPr="00E37C43">
                        <w:rPr>
                          <w:b/>
                        </w:rPr>
                        <w:t>Zeitpunkt</w:t>
                      </w:r>
                      <w:r w:rsidRPr="00F13F61">
                        <w:rPr>
                          <w:b/>
                        </w:rPr>
                        <w:tab/>
                      </w:r>
                      <w:r>
                        <w:rPr>
                          <w:b/>
                        </w:rPr>
                        <w:t xml:space="preserve">          </w:t>
                      </w:r>
                      <w:r w:rsidRPr="00E16BB7">
                        <w:t>5/2016 - 5/2016</w:t>
                      </w:r>
                    </w:p>
                    <w:p w14:paraId="30004073" w14:textId="77777777" w:rsidR="00E16BB7" w:rsidRDefault="00E16BB7" w:rsidP="00E16BB7">
                      <w:r w:rsidRPr="00E40A46">
                        <w:rPr>
                          <w:b/>
                        </w:rPr>
                        <w:t>Institut</w:t>
                      </w:r>
                      <w:r>
                        <w:rPr>
                          <w:b/>
                        </w:rPr>
                        <w:t xml:space="preserve">                        </w:t>
                      </w:r>
                      <w:r w:rsidRPr="00E16BB7">
                        <w:t>VMware</w:t>
                      </w:r>
                    </w:p>
                    <w:p w14:paraId="25F4FBCF" w14:textId="77777777" w:rsidR="009161F5" w:rsidRDefault="00E16BB7" w:rsidP="00E16BB7">
                      <w:r w:rsidRPr="00E40A46">
                        <w:rPr>
                          <w:b/>
                        </w:rPr>
                        <w:t>Fachgebiet</w:t>
                      </w:r>
                      <w:r w:rsidRPr="00F13F61">
                        <w:rPr>
                          <w:b/>
                        </w:rPr>
                        <w:tab/>
                      </w:r>
                      <w:r>
                        <w:rPr>
                          <w:b/>
                        </w:rPr>
                        <w:t xml:space="preserve">          </w:t>
                      </w:r>
                      <w:r w:rsidR="009161F5" w:rsidRPr="009161F5">
                        <w:t>VMware Technical Solution Professional</w:t>
                      </w:r>
                    </w:p>
                    <w:p w14:paraId="08AE6216" w14:textId="68599A00" w:rsidR="00E16BB7" w:rsidRPr="00F13F61" w:rsidRDefault="00E16BB7" w:rsidP="00E16BB7">
                      <w:pPr>
                        <w:rPr>
                          <w:b/>
                        </w:rPr>
                      </w:pPr>
                      <w:r w:rsidRPr="00E40A46">
                        <w:rPr>
                          <w:b/>
                        </w:rPr>
                        <w:t>Abschluss</w:t>
                      </w:r>
                      <w:r w:rsidRPr="00F13F61">
                        <w:rPr>
                          <w:b/>
                        </w:rPr>
                        <w:tab/>
                      </w:r>
                      <w:r>
                        <w:rPr>
                          <w:b/>
                        </w:rPr>
                        <w:t xml:space="preserve">          </w:t>
                      </w:r>
                      <w:r w:rsidRPr="00E16BB7">
                        <w:t>V</w:t>
                      </w:r>
                      <w:r w:rsidR="009161F5">
                        <w:t>T</w:t>
                      </w:r>
                      <w:r w:rsidRPr="00E16BB7">
                        <w:t>SP</w:t>
                      </w:r>
                    </w:p>
                    <w:p w14:paraId="24F5A2B0" w14:textId="77777777" w:rsidR="00E16BB7" w:rsidRPr="00E37C43" w:rsidRDefault="00E16BB7" w:rsidP="00E16BB7"/>
                  </w:txbxContent>
                </v:textbox>
                <w10:wrap type="square"/>
              </v:shape>
            </w:pict>
          </mc:Fallback>
        </mc:AlternateContent>
      </w:r>
    </w:p>
    <w:p w14:paraId="708F6872" w14:textId="785D2C28" w:rsidR="00E16BB7" w:rsidRDefault="00141992" w:rsidP="00BF4E94">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830272" behindDoc="1" locked="0" layoutInCell="1" allowOverlap="1" wp14:anchorId="3EE646CB" wp14:editId="59EFC3F2">
            <wp:simplePos x="0" y="0"/>
            <wp:positionH relativeFrom="column">
              <wp:posOffset>-189564</wp:posOffset>
            </wp:positionH>
            <wp:positionV relativeFrom="paragraph">
              <wp:posOffset>614112</wp:posOffset>
            </wp:positionV>
            <wp:extent cx="2314457" cy="5544152"/>
            <wp:effectExtent l="0" t="0" r="0" b="0"/>
            <wp:wrapNone/>
            <wp:docPr id="39" name="Bild 39"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9657"/>
                    <a:stretch/>
                  </pic:blipFill>
                  <pic:spPr bwMode="auto">
                    <a:xfrm>
                      <a:off x="0" y="0"/>
                      <a:ext cx="2314457" cy="55441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441A">
        <w:rPr>
          <w:noProof/>
          <w:sz w:val="24"/>
          <w:lang w:eastAsia="de-DE" w:bidi="ar-SA"/>
        </w:rPr>
        <mc:AlternateContent>
          <mc:Choice Requires="wps">
            <w:drawing>
              <wp:anchor distT="0" distB="0" distL="114300" distR="114300" simplePos="0" relativeHeight="251812864" behindDoc="0" locked="0" layoutInCell="1" allowOverlap="1" wp14:anchorId="534245C2" wp14:editId="6C28613E">
                <wp:simplePos x="0" y="0"/>
                <wp:positionH relativeFrom="column">
                  <wp:posOffset>-123825</wp:posOffset>
                </wp:positionH>
                <wp:positionV relativeFrom="paragraph">
                  <wp:posOffset>448143</wp:posOffset>
                </wp:positionV>
                <wp:extent cx="1905000" cy="683260"/>
                <wp:effectExtent l="0" t="0" r="0" b="2540"/>
                <wp:wrapThrough wrapText="bothSides">
                  <wp:wrapPolygon edited="0">
                    <wp:start x="0" y="0"/>
                    <wp:lineTo x="0" y="20877"/>
                    <wp:lineTo x="21312" y="20877"/>
                    <wp:lineTo x="21312" y="0"/>
                    <wp:lineTo x="0" y="0"/>
                  </wp:wrapPolygon>
                </wp:wrapThrough>
                <wp:docPr id="23" name="Rechteck 23"/>
                <wp:cNvGraphicFramePr/>
                <a:graphic xmlns:a="http://schemas.openxmlformats.org/drawingml/2006/main">
                  <a:graphicData uri="http://schemas.microsoft.com/office/word/2010/wordprocessingShape">
                    <wps:wsp>
                      <wps:cNvSpPr/>
                      <wps:spPr>
                        <a:xfrm>
                          <a:off x="0" y="0"/>
                          <a:ext cx="1905000" cy="683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B26DC2" id="Rechteck 23" o:spid="_x0000_s1026" style="position:absolute;margin-left:-9.75pt;margin-top:35.3pt;width:150pt;height:53.8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" fillcolor="white [3212]" stroked="f" strokeweight="1pt">
                <w10:wrap type="through"/>
              </v:rect>
            </w:pict>
          </mc:Fallback>
        </mc:AlternateContent>
      </w:r>
    </w:p>
    <w:p w14:paraId="054C2544" w14:textId="70ED47FE" w:rsidR="00E16BB7" w:rsidRDefault="00141992">
      <w:pPr>
        <w:spacing w:before="160" w:after="320" w:line="360" w:lineRule="auto"/>
        <w:contextualSpacing w:val="0"/>
        <w:rPr>
          <w:sz w:val="24"/>
          <w:lang w:eastAsia="de-DE" w:bidi="ar-SA"/>
        </w:rPr>
      </w:pPr>
      <w:r>
        <w:rPr>
          <w:noProof/>
          <w:sz w:val="24"/>
          <w:lang w:eastAsia="de-DE" w:bidi="ar-SA"/>
        </w:rPr>
        <mc:AlternateContent>
          <mc:Choice Requires="wps">
            <w:drawing>
              <wp:anchor distT="0" distB="0" distL="114300" distR="114300" simplePos="0" relativeHeight="251730944" behindDoc="0" locked="0" layoutInCell="1" allowOverlap="1" wp14:anchorId="318C72EC" wp14:editId="1C1AF563">
                <wp:simplePos x="0" y="0"/>
                <wp:positionH relativeFrom="column">
                  <wp:posOffset>1583991</wp:posOffset>
                </wp:positionH>
                <wp:positionV relativeFrom="paragraph">
                  <wp:posOffset>2203851</wp:posOffset>
                </wp:positionV>
                <wp:extent cx="4719955" cy="0"/>
                <wp:effectExtent l="0" t="0" r="29845" b="25400"/>
                <wp:wrapNone/>
                <wp:docPr id="153" name="Gerade Verbindung 153"/>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50242E" id="Gerade Verbindung 153" o:spid="_x0000_s1026" style="position:absolute;flip:y;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7pt,173.55pt" to="496.35pt,17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" strokecolor="#032034" strokeweight=".25pt">
                <v:stroke opacity="16448f" joinstyle="miter"/>
              </v:line>
            </w:pict>
          </mc:Fallback>
        </mc:AlternateContent>
      </w:r>
      <w:r w:rsidR="00A97F53">
        <w:rPr>
          <w:noProof/>
          <w:lang w:eastAsia="de-DE" w:bidi="ar-SA"/>
        </w:rPr>
        <mc:AlternateContent>
          <mc:Choice Requires="wps">
            <w:drawing>
              <wp:anchor distT="0" distB="0" distL="114300" distR="114300" simplePos="0" relativeHeight="251819008" behindDoc="0" locked="0" layoutInCell="1" allowOverlap="1" wp14:anchorId="77425C2B" wp14:editId="7DA61C41">
                <wp:simplePos x="0" y="0"/>
                <wp:positionH relativeFrom="column">
                  <wp:posOffset>1486535</wp:posOffset>
                </wp:positionH>
                <wp:positionV relativeFrom="paragraph">
                  <wp:posOffset>2347595</wp:posOffset>
                </wp:positionV>
                <wp:extent cx="4795520" cy="1360805"/>
                <wp:effectExtent l="0" t="0" r="0" b="10795"/>
                <wp:wrapSquare wrapText="bothSides"/>
                <wp:docPr id="26" name="Textfeld 26"/>
                <wp:cNvGraphicFramePr/>
                <a:graphic xmlns:a="http://schemas.openxmlformats.org/drawingml/2006/main">
                  <a:graphicData uri="http://schemas.microsoft.com/office/word/2010/wordprocessingShape">
                    <wps:wsp>
                      <wps:cNvSpPr txBox="1"/>
                      <wps:spPr>
                        <a:xfrm>
                          <a:off x="0" y="0"/>
                          <a:ext cx="4795520" cy="1360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20">
                        <w:txbxContent>
                          <w:p w14:paraId="55568C3A" w14:textId="60EAD54E" w:rsidR="00D3457F" w:rsidRPr="008948BF" w:rsidRDefault="00D3457F" w:rsidP="00D3457F">
                            <w:pPr>
                              <w:rPr>
                                <w:lang w:val="en-US"/>
                              </w:rPr>
                            </w:pPr>
                            <w:r w:rsidRPr="008948BF">
                              <w:rPr>
                                <w:b/>
                                <w:lang w:val="en-US"/>
                              </w:rPr>
                              <w:t>Datum</w:t>
                            </w:r>
                            <w:r w:rsidRPr="008948BF">
                              <w:rPr>
                                <w:b/>
                                <w:lang w:val="en-US"/>
                              </w:rPr>
                              <w:tab/>
                              <w:t xml:space="preserve">                      </w:t>
                            </w:r>
                            <w:r w:rsidR="00A97F53" w:rsidRPr="008948BF">
                              <w:rPr>
                                <w:lang w:val="en-US"/>
                              </w:rPr>
                              <w:t>1.7.2017</w:t>
                            </w:r>
                          </w:p>
                          <w:p w14:paraId="67018821" w14:textId="77777777" w:rsidR="00A97F53" w:rsidRPr="008948BF" w:rsidRDefault="00D3457F" w:rsidP="00D3457F">
                            <w:pPr>
                              <w:rPr>
                                <w:lang w:val="en-US"/>
                              </w:rPr>
                            </w:pPr>
                            <w:proofErr w:type="spellStart"/>
                            <w:r w:rsidRPr="008948BF">
                              <w:rPr>
                                <w:b/>
                                <w:lang w:val="en-US"/>
                              </w:rPr>
                              <w:t>Bezeichnung</w:t>
                            </w:r>
                            <w:proofErr w:type="spellEnd"/>
                            <w:r w:rsidRPr="008948BF">
                              <w:rPr>
                                <w:b/>
                                <w:lang w:val="en-US"/>
                              </w:rPr>
                              <w:t xml:space="preserve">            </w:t>
                            </w:r>
                            <w:proofErr w:type="spellStart"/>
                            <w:r w:rsidR="00A97F53" w:rsidRPr="008948BF">
                              <w:rPr>
                                <w:lang w:val="en-US"/>
                              </w:rPr>
                              <w:t>Scrum@Scale</w:t>
                            </w:r>
                            <w:proofErr w:type="spellEnd"/>
                            <w:r w:rsidR="00A97F53" w:rsidRPr="008948BF">
                              <w:rPr>
                                <w:lang w:val="en-US"/>
                              </w:rPr>
                              <w:t xml:space="preserve"> Certification</w:t>
                            </w:r>
                          </w:p>
                          <w:p w14:paraId="551C53F3" w14:textId="43E87D9C" w:rsidR="00D3457F" w:rsidRDefault="00D3457F" w:rsidP="00A97F53">
                            <w:pPr>
                              <w:ind w:left="1843" w:hanging="1843"/>
                              <w:rPr>
                                <w:lang w:val="en-US"/>
                              </w:rPr>
                            </w:pPr>
                            <w:proofErr w:type="spellStart"/>
                            <w:r w:rsidRPr="00A97F53">
                              <w:rPr>
                                <w:b/>
                                <w:lang w:val="en-US"/>
                              </w:rPr>
                              <w:t>Beschreibung</w:t>
                            </w:r>
                            <w:proofErr w:type="spellEnd"/>
                            <w:r w:rsidRPr="00A97F53">
                              <w:rPr>
                                <w:b/>
                                <w:lang w:val="en-US"/>
                              </w:rPr>
                              <w:t xml:space="preserve">          </w:t>
                            </w:r>
                            <w:r w:rsidR="00A97F53" w:rsidRPr="00A97F53">
                              <w:rPr>
                                <w:lang w:val="en-US"/>
                              </w:rPr>
                              <w:t>From Fortune 100 companies to start-</w:t>
                            </w:r>
                            <w:proofErr w:type="gramStart"/>
                            <w:r w:rsidR="00A97F53" w:rsidRPr="00A97F53">
                              <w:rPr>
                                <w:lang w:val="en-US"/>
                              </w:rPr>
                              <w:t xml:space="preserve">ups, </w:t>
                            </w:r>
                            <w:r w:rsidR="00A97F53">
                              <w:rPr>
                                <w:lang w:val="en-US"/>
                              </w:rPr>
                              <w:t xml:space="preserve">  </w:t>
                            </w:r>
                            <w:proofErr w:type="spellStart"/>
                            <w:proofErr w:type="gramEnd"/>
                            <w:r w:rsidR="00A97F53" w:rsidRPr="00A97F53">
                              <w:rPr>
                                <w:lang w:val="en-US"/>
                              </w:rPr>
                              <w:t>Scrum@Scale</w:t>
                            </w:r>
                            <w:proofErr w:type="spellEnd"/>
                            <w:r w:rsidR="00A97F53" w:rsidRPr="00A97F53">
                              <w:rPr>
                                <w:lang w:val="en-US"/>
                              </w:rPr>
                              <w:t xml:space="preserve">® transforms organizations into Agile enterprises. The </w:t>
                            </w:r>
                            <w:proofErr w:type="spellStart"/>
                            <w:r w:rsidR="00A97F53" w:rsidRPr="00A97F53">
                              <w:rPr>
                                <w:lang w:val="en-US"/>
                              </w:rPr>
                              <w:t>Scrum@Scale</w:t>
                            </w:r>
                            <w:proofErr w:type="spellEnd"/>
                            <w:r w:rsidR="00A97F53" w:rsidRPr="00A97F53">
                              <w:rPr>
                                <w:lang w:val="en-US"/>
                              </w:rPr>
                              <w:t xml:space="preserve"> framework is the brainchild of Dr. Jeff Sutherland, the co-creator of Scrum and the founder of Scrum Inc.</w:t>
                            </w:r>
                          </w:p>
                          <w:p w14:paraId="2578F515" w14:textId="77777777" w:rsidR="00A97F53" w:rsidRDefault="00A97F53" w:rsidP="00A97F53">
                            <w:pPr>
                              <w:ind w:left="1843" w:hanging="1843"/>
                              <w:rPr>
                                <w:lang w:val="en-US"/>
                              </w:rPr>
                            </w:pPr>
                          </w:p>
                          <w:p w14:paraId="520F97C8" w14:textId="77777777" w:rsidR="00665782" w:rsidRDefault="00A97F53" w:rsidP="00A97F53">
                            <w:pPr>
                              <w:ind w:left="1843" w:hanging="1843"/>
                              <w:rPr>
                                <w:lang w:val="en-US"/>
                              </w:rPr>
                            </w:pPr>
                            <w:r>
                              <w:rPr>
                                <w:lang w:val="en-US"/>
                              </w:rPr>
                              <w:tab/>
                            </w:r>
                            <w:proofErr w:type="spellStart"/>
                            <w:r w:rsidRPr="00A97F53">
                              <w:rPr>
                                <w:lang w:val="en-US"/>
                              </w:rPr>
                              <w:t>Scrum@Scale</w:t>
                            </w:r>
                            <w:proofErr w:type="spellEnd"/>
                            <w:r w:rsidRPr="00A97F53">
                              <w:rPr>
                                <w:lang w:val="en-US"/>
                              </w:rPr>
                              <w:t xml:space="preserve"> naturally extends the core Scrum </w:t>
                            </w:r>
                          </w:p>
                          <w:p w14:paraId="6FF722C5" w14:textId="77777777" w:rsidR="00665782" w:rsidRDefault="00A97F53" w:rsidP="00665782">
                            <w:pPr>
                              <w:ind w:left="1843"/>
                              <w:rPr>
                                <w:lang w:val="en-US"/>
                              </w:rPr>
                            </w:pPr>
                            <w:r w:rsidRPr="00A97F53">
                              <w:rPr>
                                <w:lang w:val="en-US"/>
                              </w:rPr>
                              <w:t xml:space="preserve">framework to deliver hyper-productive results across </w:t>
                            </w:r>
                          </w:p>
                          <w:p w14:paraId="4A963405" w14:textId="76FDD307" w:rsidR="00A97F53" w:rsidRDefault="00A97F53" w:rsidP="00665782">
                            <w:pPr>
                              <w:ind w:left="1843"/>
                              <w:rPr>
                                <w:lang w:val="en-US"/>
                              </w:rPr>
                            </w:pPr>
                            <w:r w:rsidRPr="00A97F53">
                              <w:rPr>
                                <w:lang w:val="en-US"/>
                              </w:rPr>
                              <w:t>industries and disciplines, including software, hardware, services, operations, and R&amp;D</w:t>
                            </w:r>
                          </w:p>
                          <w:p w14:paraId="763190A2" w14:textId="77777777" w:rsidR="00862416" w:rsidRDefault="00862416" w:rsidP="00A97F53">
                            <w:pPr>
                              <w:ind w:left="1843" w:hanging="1843"/>
                              <w:rPr>
                                <w:lang w:val="en-US"/>
                              </w:rPr>
                            </w:pPr>
                          </w:p>
                          <w:p w14:paraId="66867C3A" w14:textId="77777777" w:rsidR="00862416" w:rsidRDefault="00862416" w:rsidP="00A97F53">
                            <w:pPr>
                              <w:ind w:left="1843" w:hanging="1843"/>
                              <w:rPr>
                                <w:lang w:val="en-US"/>
                              </w:rPr>
                            </w:pPr>
                          </w:p>
                          <w:p w14:paraId="5058B421" w14:textId="77777777" w:rsidR="00862416" w:rsidRDefault="00862416" w:rsidP="00A97F53">
                            <w:pPr>
                              <w:ind w:left="1843" w:hanging="1843"/>
                              <w:rPr>
                                <w:lang w:val="en-US"/>
                              </w:rPr>
                            </w:pPr>
                          </w:p>
                          <w:p w14:paraId="6D246BFA" w14:textId="0F970259" w:rsidR="00862416" w:rsidRPr="00E37C43" w:rsidRDefault="00862416" w:rsidP="00862416">
                            <w:r>
                              <w:rPr>
                                <w:b/>
                              </w:rPr>
                              <w:t>Datum</w:t>
                            </w:r>
                            <w:r w:rsidRPr="00F13F61">
                              <w:rPr>
                                <w:b/>
                              </w:rPr>
                              <w:tab/>
                            </w:r>
                            <w:r>
                              <w:rPr>
                                <w:b/>
                              </w:rPr>
                              <w:t xml:space="preserve">                     </w:t>
                            </w:r>
                            <w:r w:rsidRPr="00862416">
                              <w:t>1.5.2017</w:t>
                            </w:r>
                          </w:p>
                          <w:p w14:paraId="1364475A" w14:textId="33B05AC5" w:rsidR="00862416" w:rsidRPr="00862416" w:rsidRDefault="00862416" w:rsidP="00862416">
                            <w:pPr>
                              <w:ind w:left="1843" w:hanging="1843"/>
                            </w:pPr>
                            <w:r w:rsidRPr="00862416">
                              <w:rPr>
                                <w:b/>
                              </w:rPr>
                              <w:t xml:space="preserve">Bezeichnung           </w:t>
                            </w:r>
                            <w:r w:rsidRPr="00862416">
                              <w:t>VMware Technical Solutions Professional (VTSP)</w:t>
                            </w:r>
                          </w:p>
                          <w:p w14:paraId="666954E2" w14:textId="77777777" w:rsidR="00665782" w:rsidRDefault="00862416" w:rsidP="00862416">
                            <w:pPr>
                              <w:ind w:left="1843" w:hanging="1843"/>
                              <w:rPr>
                                <w:lang w:val="en-US"/>
                              </w:rPr>
                            </w:pPr>
                            <w:proofErr w:type="spellStart"/>
                            <w:r w:rsidRPr="00A97F53">
                              <w:rPr>
                                <w:b/>
                                <w:lang w:val="en-US"/>
                              </w:rPr>
                              <w:t>Beschreibung</w:t>
                            </w:r>
                            <w:proofErr w:type="spellEnd"/>
                            <w:r w:rsidRPr="00A97F53">
                              <w:rPr>
                                <w:b/>
                                <w:lang w:val="en-US"/>
                              </w:rPr>
                              <w:t xml:space="preserve">         </w:t>
                            </w:r>
                            <w:r>
                              <w:rPr>
                                <w:b/>
                                <w:lang w:val="en-US"/>
                              </w:rPr>
                              <w:tab/>
                            </w:r>
                            <w:r w:rsidRPr="00862416">
                              <w:rPr>
                                <w:lang w:val="en-US"/>
                              </w:rPr>
                              <w:t xml:space="preserve">VTSP is a free online training program designed to </w:t>
                            </w:r>
                          </w:p>
                          <w:p w14:paraId="47264361" w14:textId="77777777" w:rsidR="00665782" w:rsidRDefault="00862416" w:rsidP="00862416">
                            <w:pPr>
                              <w:ind w:left="1843" w:hanging="1843"/>
                              <w:rPr>
                                <w:lang w:val="en-US"/>
                              </w:rPr>
                            </w:pPr>
                            <w:r w:rsidRPr="00862416">
                              <w:rPr>
                                <w:lang w:val="en-US"/>
                              </w:rPr>
                              <w:t xml:space="preserve">provide Partners with fundamental technical knowledge about VMware vSphere. The goal is to help Partner pre-sales </w:t>
                            </w:r>
                          </w:p>
                          <w:p w14:paraId="7715A9C0" w14:textId="77777777" w:rsidR="00665782" w:rsidRDefault="00862416" w:rsidP="00665782">
                            <w:pPr>
                              <w:ind w:left="1843"/>
                              <w:rPr>
                                <w:lang w:val="en-US"/>
                              </w:rPr>
                            </w:pPr>
                            <w:r w:rsidRPr="00862416">
                              <w:rPr>
                                <w:lang w:val="en-US"/>
                              </w:rPr>
                              <w:t xml:space="preserve">professionals develop the capabilities and gain the </w:t>
                            </w:r>
                          </w:p>
                          <w:p w14:paraId="02EADD08" w14:textId="77777777" w:rsidR="00665782" w:rsidRDefault="00862416" w:rsidP="00665782">
                            <w:pPr>
                              <w:ind w:left="1843"/>
                              <w:rPr>
                                <w:lang w:val="en-US"/>
                              </w:rPr>
                            </w:pPr>
                            <w:r w:rsidRPr="00862416">
                              <w:rPr>
                                <w:lang w:val="en-US"/>
                              </w:rPr>
                              <w:t xml:space="preserve">confidence to successfully guide customers through product evaluation, selection and installation based on their business requirements and/or existing IT </w:t>
                            </w:r>
                          </w:p>
                          <w:p w14:paraId="760347E0" w14:textId="072E347B" w:rsidR="00862416" w:rsidRPr="002247AB" w:rsidRDefault="00862416" w:rsidP="00665782">
                            <w:pPr>
                              <w:ind w:left="1843"/>
                            </w:pPr>
                            <w:proofErr w:type="spellStart"/>
                            <w:r w:rsidRPr="002247AB">
                              <w:t>environment</w:t>
                            </w:r>
                            <w:proofErr w:type="spellEnd"/>
                            <w:r w:rsidRPr="002247AB">
                              <w:t>.</w:t>
                            </w:r>
                          </w:p>
                          <w:p w14:paraId="254C6A95" w14:textId="77777777" w:rsidR="00727C4E" w:rsidRPr="002247AB" w:rsidRDefault="00727C4E" w:rsidP="00862416">
                            <w:pPr>
                              <w:ind w:left="1843" w:hanging="1843"/>
                            </w:pPr>
                          </w:p>
                          <w:p w14:paraId="7FA1A7F2" w14:textId="77777777" w:rsidR="00727C4E" w:rsidRPr="002247AB" w:rsidRDefault="00727C4E" w:rsidP="00862416">
                            <w:pPr>
                              <w:ind w:left="1843" w:hanging="1843"/>
                            </w:pPr>
                          </w:p>
                          <w:p w14:paraId="2849C955" w14:textId="77777777" w:rsidR="00F33AD1" w:rsidRPr="002247AB" w:rsidRDefault="00F33AD1" w:rsidP="00727C4E">
                            <w:pPr>
                              <w:ind w:left="1843" w:hanging="1843"/>
                              <w:rPr>
                                <w:b/>
                              </w:rPr>
                            </w:pPr>
                          </w:p>
                          <w:p w14:paraId="212E78E3" w14:textId="77777777" w:rsidR="00727C4E" w:rsidRPr="00727C4E" w:rsidRDefault="00727C4E" w:rsidP="00727C4E">
                            <w:pPr>
                              <w:ind w:left="1843" w:hanging="1843"/>
                            </w:pPr>
                            <w:r w:rsidRPr="00727C4E">
                              <w:rPr>
                                <w:b/>
                              </w:rPr>
                              <w:t>Datum</w:t>
                            </w:r>
                            <w:r w:rsidRPr="00727C4E">
                              <w:tab/>
                              <w:t>1.5.2017</w:t>
                            </w:r>
                          </w:p>
                          <w:p w14:paraId="0EE06F0A" w14:textId="7B8726E1" w:rsidR="00727C4E" w:rsidRPr="00727C4E" w:rsidRDefault="00727C4E" w:rsidP="00727C4E">
                            <w:pPr>
                              <w:ind w:left="1843" w:hanging="1843"/>
                            </w:pPr>
                            <w:r w:rsidRPr="00727C4E">
                              <w:rPr>
                                <w:b/>
                              </w:rPr>
                              <w:t>Bezeichnung</w:t>
                            </w:r>
                            <w:r w:rsidRPr="00727C4E">
                              <w:tab/>
                              <w:t xml:space="preserve">VMware </w:t>
                            </w:r>
                            <w:proofErr w:type="spellStart"/>
                            <w:r w:rsidRPr="00727C4E">
                              <w:t>Sales</w:t>
                            </w:r>
                            <w:proofErr w:type="spellEnd"/>
                            <w:r w:rsidRPr="00727C4E">
                              <w:t xml:space="preserve"> Professional (VSP)</w:t>
                            </w:r>
                          </w:p>
                          <w:p w14:paraId="77B4FC9A" w14:textId="0AEB6E44" w:rsidR="00727C4E" w:rsidRDefault="00727C4E" w:rsidP="00727C4E">
                            <w:pPr>
                              <w:ind w:left="1843" w:hanging="1843"/>
                              <w:rPr>
                                <w:lang w:val="en-US"/>
                              </w:rPr>
                            </w:pPr>
                            <w:proofErr w:type="spellStart"/>
                            <w:r w:rsidRPr="00727C4E">
                              <w:rPr>
                                <w:b/>
                                <w:lang w:val="en-US"/>
                              </w:rPr>
                              <w:t>Beschreibung</w:t>
                            </w:r>
                            <w:proofErr w:type="spellEnd"/>
                            <w:r w:rsidRPr="00727C4E">
                              <w:rPr>
                                <w:lang w:val="en-US"/>
                              </w:rPr>
                              <w:tab/>
                              <w:t>VSP is a training program designed to give Partners a foundation of general knowledge in VMware products and business practices.</w:t>
                            </w:r>
                          </w:p>
                          <w:p w14:paraId="03BC0A7C" w14:textId="77777777" w:rsidR="003A74E7" w:rsidRDefault="003A74E7" w:rsidP="00727C4E">
                            <w:pPr>
                              <w:ind w:left="1843" w:hanging="1843"/>
                              <w:rPr>
                                <w:lang w:val="en-US"/>
                              </w:rPr>
                            </w:pPr>
                          </w:p>
                          <w:p w14:paraId="5FEAE3ED" w14:textId="77777777" w:rsidR="003A74E7" w:rsidRDefault="003A74E7" w:rsidP="00727C4E">
                            <w:pPr>
                              <w:ind w:left="1843" w:hanging="1843"/>
                              <w:rPr>
                                <w:lang w:val="en-US"/>
                              </w:rPr>
                            </w:pPr>
                          </w:p>
                          <w:p w14:paraId="5136F3BB" w14:textId="77777777" w:rsidR="003A74E7" w:rsidRDefault="003A74E7" w:rsidP="00727C4E">
                            <w:pPr>
                              <w:ind w:left="1843" w:hanging="1843"/>
                              <w:rPr>
                                <w:lang w:val="en-US"/>
                              </w:rPr>
                            </w:pPr>
                          </w:p>
                          <w:p w14:paraId="3DCB438E" w14:textId="77777777" w:rsidR="003A74E7" w:rsidRPr="003A74E7" w:rsidRDefault="003A74E7" w:rsidP="003A74E7">
                            <w:pPr>
                              <w:ind w:left="1843" w:hanging="1843"/>
                              <w:rPr>
                                <w:lang w:val="en-US"/>
                              </w:rPr>
                            </w:pPr>
                            <w:r w:rsidRPr="003A74E7">
                              <w:rPr>
                                <w:b/>
                                <w:lang w:val="en-US"/>
                              </w:rPr>
                              <w:t>Datum</w:t>
                            </w:r>
                            <w:r w:rsidRPr="003A74E7">
                              <w:rPr>
                                <w:lang w:val="en-US"/>
                              </w:rPr>
                              <w:tab/>
                              <w:t>26.4.2016</w:t>
                            </w:r>
                          </w:p>
                          <w:p w14:paraId="39EB744E" w14:textId="0F1C7C4A" w:rsidR="003A74E7" w:rsidRPr="003A74E7" w:rsidRDefault="003A74E7" w:rsidP="003A74E7">
                            <w:pPr>
                              <w:ind w:left="1843" w:hanging="1843"/>
                              <w:rPr>
                                <w:lang w:val="en-US"/>
                              </w:rPr>
                            </w:pPr>
                            <w:proofErr w:type="spellStart"/>
                            <w:r w:rsidRPr="003A74E7">
                              <w:rPr>
                                <w:b/>
                                <w:lang w:val="en-US"/>
                              </w:rPr>
                              <w:t>Bezeichnung</w:t>
                            </w:r>
                            <w:proofErr w:type="spellEnd"/>
                            <w:r w:rsidRPr="003A74E7">
                              <w:rPr>
                                <w:lang w:val="en-US"/>
                              </w:rPr>
                              <w:tab/>
                              <w:t xml:space="preserve">Certified </w:t>
                            </w:r>
                            <w:proofErr w:type="spellStart"/>
                            <w:r w:rsidRPr="003A74E7">
                              <w:rPr>
                                <w:lang w:val="en-US"/>
                              </w:rPr>
                              <w:t>ScrumMaster</w:t>
                            </w:r>
                            <w:proofErr w:type="spellEnd"/>
                          </w:p>
                          <w:p w14:paraId="12A00B7C" w14:textId="77777777" w:rsidR="00665782" w:rsidRDefault="003A74E7" w:rsidP="003A74E7">
                            <w:pPr>
                              <w:ind w:left="1843" w:hanging="1843"/>
                              <w:rPr>
                                <w:lang w:val="en-US"/>
                              </w:rPr>
                            </w:pPr>
                            <w:proofErr w:type="spellStart"/>
                            <w:r w:rsidRPr="003A74E7">
                              <w:rPr>
                                <w:b/>
                                <w:lang w:val="en-US"/>
                              </w:rPr>
                              <w:t>Beschreibung</w:t>
                            </w:r>
                            <w:proofErr w:type="spellEnd"/>
                            <w:r w:rsidRPr="003A74E7">
                              <w:rPr>
                                <w:lang w:val="en-US"/>
                              </w:rPr>
                              <w:tab/>
                              <w:t xml:space="preserve">A Certified </w:t>
                            </w:r>
                            <w:proofErr w:type="spellStart"/>
                            <w:r w:rsidRPr="003A74E7">
                              <w:rPr>
                                <w:lang w:val="en-US"/>
                              </w:rPr>
                              <w:t>ScrumMaster</w:t>
                            </w:r>
                            <w:proofErr w:type="spellEnd"/>
                            <w:r w:rsidRPr="003A74E7">
                              <w:rPr>
                                <w:lang w:val="en-US"/>
                              </w:rPr>
                              <w:t xml:space="preserve">® helps project teams properly use Scrum, increasing the likelihood of the project's </w:t>
                            </w:r>
                          </w:p>
                          <w:p w14:paraId="189622A1" w14:textId="77777777" w:rsidR="00665782" w:rsidRDefault="003A74E7" w:rsidP="00665782">
                            <w:pPr>
                              <w:ind w:left="1843"/>
                              <w:rPr>
                                <w:lang w:val="en-US"/>
                              </w:rPr>
                            </w:pPr>
                            <w:r w:rsidRPr="003A74E7">
                              <w:rPr>
                                <w:lang w:val="en-US"/>
                              </w:rPr>
                              <w:t xml:space="preserve">overall success. CSMs understand Scrum values, </w:t>
                            </w:r>
                          </w:p>
                          <w:p w14:paraId="719301D4" w14:textId="77777777" w:rsidR="00665782" w:rsidRDefault="003A74E7" w:rsidP="00665782">
                            <w:pPr>
                              <w:ind w:left="1843"/>
                              <w:rPr>
                                <w:lang w:val="en-US"/>
                              </w:rPr>
                            </w:pPr>
                            <w:r w:rsidRPr="003A74E7">
                              <w:rPr>
                                <w:lang w:val="en-US"/>
                              </w:rPr>
                              <w:t xml:space="preserve">practices, and applications and provide a level of knowledge and expertise above and beyond that of </w:t>
                            </w:r>
                          </w:p>
                          <w:p w14:paraId="443137B5" w14:textId="2FBA08AB" w:rsidR="003A74E7" w:rsidRPr="00A97F53" w:rsidRDefault="003A74E7" w:rsidP="00665782">
                            <w:pPr>
                              <w:ind w:left="1843"/>
                              <w:rPr>
                                <w:lang w:val="en-US"/>
                              </w:rPr>
                            </w:pPr>
                            <w:r w:rsidRPr="003A74E7">
                              <w:rPr>
                                <w:lang w:val="en-US"/>
                              </w:rPr>
                              <w:t>typical project managers. CSMs act as "servant leaders," helping the rest of the Scrum team work together and learn the Scrum framework. CSMs also protect the team from both internal and external distractions.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25C2B" id="Textfeld 26" o:spid="_x0000_s1046" type="#_x0000_t202" style="position:absolute;margin-left:117.05pt;margin-top:184.85pt;width:377.6pt;height:107.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" filled="f" stroked="f">
                <v:textbox style="mso-next-textbox:#Textfeld 34">
                  <w:txbxContent>
                    <w:p w14:paraId="55568C3A" w14:textId="60EAD54E" w:rsidR="00D3457F" w:rsidRPr="008948BF" w:rsidRDefault="00D3457F" w:rsidP="00D3457F">
                      <w:pPr>
                        <w:rPr>
                          <w:lang w:val="en-US"/>
                        </w:rPr>
                      </w:pPr>
                      <w:r w:rsidRPr="008948BF">
                        <w:rPr>
                          <w:b/>
                          <w:lang w:val="en-US"/>
                        </w:rPr>
                        <w:t>Datum</w:t>
                      </w:r>
                      <w:r w:rsidRPr="008948BF">
                        <w:rPr>
                          <w:b/>
                          <w:lang w:val="en-US"/>
                        </w:rPr>
                        <w:tab/>
                        <w:t xml:space="preserve">                      </w:t>
                      </w:r>
                      <w:r w:rsidR="00A97F53" w:rsidRPr="008948BF">
                        <w:rPr>
                          <w:lang w:val="en-US"/>
                        </w:rPr>
                        <w:t>1.7.2017</w:t>
                      </w:r>
                    </w:p>
                    <w:p w14:paraId="67018821" w14:textId="77777777" w:rsidR="00A97F53" w:rsidRPr="008948BF" w:rsidRDefault="00D3457F" w:rsidP="00D3457F">
                      <w:pPr>
                        <w:rPr>
                          <w:lang w:val="en-US"/>
                        </w:rPr>
                      </w:pPr>
                      <w:proofErr w:type="spellStart"/>
                      <w:r w:rsidRPr="008948BF">
                        <w:rPr>
                          <w:b/>
                          <w:lang w:val="en-US"/>
                        </w:rPr>
                        <w:t>Bezeichnung</w:t>
                      </w:r>
                      <w:proofErr w:type="spellEnd"/>
                      <w:r w:rsidRPr="008948BF">
                        <w:rPr>
                          <w:b/>
                          <w:lang w:val="en-US"/>
                        </w:rPr>
                        <w:t xml:space="preserve">            </w:t>
                      </w:r>
                      <w:proofErr w:type="spellStart"/>
                      <w:r w:rsidR="00A97F53" w:rsidRPr="008948BF">
                        <w:rPr>
                          <w:lang w:val="en-US"/>
                        </w:rPr>
                        <w:t>Scrum@Scale</w:t>
                      </w:r>
                      <w:proofErr w:type="spellEnd"/>
                      <w:r w:rsidR="00A97F53" w:rsidRPr="008948BF">
                        <w:rPr>
                          <w:lang w:val="en-US"/>
                        </w:rPr>
                        <w:t xml:space="preserve"> Certification</w:t>
                      </w:r>
                    </w:p>
                    <w:p w14:paraId="551C53F3" w14:textId="43E87D9C" w:rsidR="00D3457F" w:rsidRDefault="00D3457F" w:rsidP="00A97F53">
                      <w:pPr>
                        <w:ind w:left="1843" w:hanging="1843"/>
                        <w:rPr>
                          <w:lang w:val="en-US"/>
                        </w:rPr>
                      </w:pPr>
                      <w:proofErr w:type="spellStart"/>
                      <w:r w:rsidRPr="00A97F53">
                        <w:rPr>
                          <w:b/>
                          <w:lang w:val="en-US"/>
                        </w:rPr>
                        <w:t>Beschreibung</w:t>
                      </w:r>
                      <w:proofErr w:type="spellEnd"/>
                      <w:r w:rsidRPr="00A97F53">
                        <w:rPr>
                          <w:b/>
                          <w:lang w:val="en-US"/>
                        </w:rPr>
                        <w:t xml:space="preserve">          </w:t>
                      </w:r>
                      <w:r w:rsidR="00A97F53" w:rsidRPr="00A97F53">
                        <w:rPr>
                          <w:lang w:val="en-US"/>
                        </w:rPr>
                        <w:t>From Fortune 100 companies to start-</w:t>
                      </w:r>
                      <w:proofErr w:type="gramStart"/>
                      <w:r w:rsidR="00A97F53" w:rsidRPr="00A97F53">
                        <w:rPr>
                          <w:lang w:val="en-US"/>
                        </w:rPr>
                        <w:t xml:space="preserve">ups, </w:t>
                      </w:r>
                      <w:r w:rsidR="00A97F53">
                        <w:rPr>
                          <w:lang w:val="en-US"/>
                        </w:rPr>
                        <w:t xml:space="preserve">  </w:t>
                      </w:r>
                      <w:proofErr w:type="spellStart"/>
                      <w:proofErr w:type="gramEnd"/>
                      <w:r w:rsidR="00A97F53" w:rsidRPr="00A97F53">
                        <w:rPr>
                          <w:lang w:val="en-US"/>
                        </w:rPr>
                        <w:t>Scrum@Scale</w:t>
                      </w:r>
                      <w:proofErr w:type="spellEnd"/>
                      <w:r w:rsidR="00A97F53" w:rsidRPr="00A97F53">
                        <w:rPr>
                          <w:lang w:val="en-US"/>
                        </w:rPr>
                        <w:t xml:space="preserve">® transforms organizations into Agile enterprises. The </w:t>
                      </w:r>
                      <w:proofErr w:type="spellStart"/>
                      <w:r w:rsidR="00A97F53" w:rsidRPr="00A97F53">
                        <w:rPr>
                          <w:lang w:val="en-US"/>
                        </w:rPr>
                        <w:t>Scrum@Scale</w:t>
                      </w:r>
                      <w:proofErr w:type="spellEnd"/>
                      <w:r w:rsidR="00A97F53" w:rsidRPr="00A97F53">
                        <w:rPr>
                          <w:lang w:val="en-US"/>
                        </w:rPr>
                        <w:t xml:space="preserve"> framework is the brainchild of Dr. Jeff Sutherland, the co-creator of Scrum and the founder of Scrum Inc.</w:t>
                      </w:r>
                    </w:p>
                    <w:p w14:paraId="2578F515" w14:textId="77777777" w:rsidR="00A97F53" w:rsidRDefault="00A97F53" w:rsidP="00A97F53">
                      <w:pPr>
                        <w:ind w:left="1843" w:hanging="1843"/>
                        <w:rPr>
                          <w:lang w:val="en-US"/>
                        </w:rPr>
                      </w:pPr>
                    </w:p>
                    <w:p w14:paraId="520F97C8" w14:textId="77777777" w:rsidR="00665782" w:rsidRDefault="00A97F53" w:rsidP="00A97F53">
                      <w:pPr>
                        <w:ind w:left="1843" w:hanging="1843"/>
                        <w:rPr>
                          <w:lang w:val="en-US"/>
                        </w:rPr>
                      </w:pPr>
                      <w:r>
                        <w:rPr>
                          <w:lang w:val="en-US"/>
                        </w:rPr>
                        <w:tab/>
                      </w:r>
                      <w:proofErr w:type="spellStart"/>
                      <w:r w:rsidRPr="00A97F53">
                        <w:rPr>
                          <w:lang w:val="en-US"/>
                        </w:rPr>
                        <w:t>Scrum@Scale</w:t>
                      </w:r>
                      <w:proofErr w:type="spellEnd"/>
                      <w:r w:rsidRPr="00A97F53">
                        <w:rPr>
                          <w:lang w:val="en-US"/>
                        </w:rPr>
                        <w:t xml:space="preserve"> naturally extends the core Scrum </w:t>
                      </w:r>
                    </w:p>
                    <w:p w14:paraId="6FF722C5" w14:textId="77777777" w:rsidR="00665782" w:rsidRDefault="00A97F53" w:rsidP="00665782">
                      <w:pPr>
                        <w:ind w:left="1843"/>
                        <w:rPr>
                          <w:lang w:val="en-US"/>
                        </w:rPr>
                      </w:pPr>
                      <w:r w:rsidRPr="00A97F53">
                        <w:rPr>
                          <w:lang w:val="en-US"/>
                        </w:rPr>
                        <w:t xml:space="preserve">framework to deliver hyper-productive results across </w:t>
                      </w:r>
                    </w:p>
                    <w:p w14:paraId="4A963405" w14:textId="76FDD307" w:rsidR="00A97F53" w:rsidRDefault="00A97F53" w:rsidP="00665782">
                      <w:pPr>
                        <w:ind w:left="1843"/>
                        <w:rPr>
                          <w:lang w:val="en-US"/>
                        </w:rPr>
                      </w:pPr>
                      <w:r w:rsidRPr="00A97F53">
                        <w:rPr>
                          <w:lang w:val="en-US"/>
                        </w:rPr>
                        <w:t>industries and disciplines, including software, hardware, services, operations, and R&amp;D</w:t>
                      </w:r>
                    </w:p>
                    <w:p w14:paraId="763190A2" w14:textId="77777777" w:rsidR="00862416" w:rsidRDefault="00862416" w:rsidP="00A97F53">
                      <w:pPr>
                        <w:ind w:left="1843" w:hanging="1843"/>
                        <w:rPr>
                          <w:lang w:val="en-US"/>
                        </w:rPr>
                      </w:pPr>
                    </w:p>
                    <w:p w14:paraId="66867C3A" w14:textId="77777777" w:rsidR="00862416" w:rsidRDefault="00862416" w:rsidP="00A97F53">
                      <w:pPr>
                        <w:ind w:left="1843" w:hanging="1843"/>
                        <w:rPr>
                          <w:lang w:val="en-US"/>
                        </w:rPr>
                      </w:pPr>
                    </w:p>
                    <w:p w14:paraId="5058B421" w14:textId="77777777" w:rsidR="00862416" w:rsidRDefault="00862416" w:rsidP="00A97F53">
                      <w:pPr>
                        <w:ind w:left="1843" w:hanging="1843"/>
                        <w:rPr>
                          <w:lang w:val="en-US"/>
                        </w:rPr>
                      </w:pPr>
                    </w:p>
                    <w:p w14:paraId="6D246BFA" w14:textId="0F970259" w:rsidR="00862416" w:rsidRPr="00E37C43" w:rsidRDefault="00862416" w:rsidP="00862416">
                      <w:r>
                        <w:rPr>
                          <w:b/>
                        </w:rPr>
                        <w:t>Datum</w:t>
                      </w:r>
                      <w:r w:rsidRPr="00F13F61">
                        <w:rPr>
                          <w:b/>
                        </w:rPr>
                        <w:tab/>
                      </w:r>
                      <w:r>
                        <w:rPr>
                          <w:b/>
                        </w:rPr>
                        <w:t xml:space="preserve">                     </w:t>
                      </w:r>
                      <w:r w:rsidRPr="00862416">
                        <w:t>1.5.2017</w:t>
                      </w:r>
                    </w:p>
                    <w:p w14:paraId="1364475A" w14:textId="33B05AC5" w:rsidR="00862416" w:rsidRPr="00862416" w:rsidRDefault="00862416" w:rsidP="00862416">
                      <w:pPr>
                        <w:ind w:left="1843" w:hanging="1843"/>
                      </w:pPr>
                      <w:r w:rsidRPr="00862416">
                        <w:rPr>
                          <w:b/>
                        </w:rPr>
                        <w:t xml:space="preserve">Bezeichnung           </w:t>
                      </w:r>
                      <w:r w:rsidRPr="00862416">
                        <w:t>VMware Technical Solutions Professional (VTSP)</w:t>
                      </w:r>
                    </w:p>
                    <w:p w14:paraId="666954E2" w14:textId="77777777" w:rsidR="00665782" w:rsidRDefault="00862416" w:rsidP="00862416">
                      <w:pPr>
                        <w:ind w:left="1843" w:hanging="1843"/>
                        <w:rPr>
                          <w:lang w:val="en-US"/>
                        </w:rPr>
                      </w:pPr>
                      <w:proofErr w:type="spellStart"/>
                      <w:r w:rsidRPr="00A97F53">
                        <w:rPr>
                          <w:b/>
                          <w:lang w:val="en-US"/>
                        </w:rPr>
                        <w:t>Beschreibung</w:t>
                      </w:r>
                      <w:proofErr w:type="spellEnd"/>
                      <w:r w:rsidRPr="00A97F53">
                        <w:rPr>
                          <w:b/>
                          <w:lang w:val="en-US"/>
                        </w:rPr>
                        <w:t xml:space="preserve">         </w:t>
                      </w:r>
                      <w:r>
                        <w:rPr>
                          <w:b/>
                          <w:lang w:val="en-US"/>
                        </w:rPr>
                        <w:tab/>
                      </w:r>
                      <w:r w:rsidRPr="00862416">
                        <w:rPr>
                          <w:lang w:val="en-US"/>
                        </w:rPr>
                        <w:t xml:space="preserve">VTSP is a free online training program designed to </w:t>
                      </w:r>
                    </w:p>
                    <w:p w14:paraId="47264361" w14:textId="77777777" w:rsidR="00665782" w:rsidRDefault="00862416" w:rsidP="00862416">
                      <w:pPr>
                        <w:ind w:left="1843" w:hanging="1843"/>
                        <w:rPr>
                          <w:lang w:val="en-US"/>
                        </w:rPr>
                      </w:pPr>
                      <w:r w:rsidRPr="00862416">
                        <w:rPr>
                          <w:lang w:val="en-US"/>
                        </w:rPr>
                        <w:t xml:space="preserve">provide Partners with fundamental technical knowledge about VMware vSphere. The goal is to help Partner pre-sales </w:t>
                      </w:r>
                    </w:p>
                    <w:p w14:paraId="7715A9C0" w14:textId="77777777" w:rsidR="00665782" w:rsidRDefault="00862416" w:rsidP="00665782">
                      <w:pPr>
                        <w:ind w:left="1843"/>
                        <w:rPr>
                          <w:lang w:val="en-US"/>
                        </w:rPr>
                      </w:pPr>
                      <w:r w:rsidRPr="00862416">
                        <w:rPr>
                          <w:lang w:val="en-US"/>
                        </w:rPr>
                        <w:t xml:space="preserve">professionals develop the capabilities and gain the </w:t>
                      </w:r>
                    </w:p>
                    <w:p w14:paraId="02EADD08" w14:textId="77777777" w:rsidR="00665782" w:rsidRDefault="00862416" w:rsidP="00665782">
                      <w:pPr>
                        <w:ind w:left="1843"/>
                        <w:rPr>
                          <w:lang w:val="en-US"/>
                        </w:rPr>
                      </w:pPr>
                      <w:r w:rsidRPr="00862416">
                        <w:rPr>
                          <w:lang w:val="en-US"/>
                        </w:rPr>
                        <w:t xml:space="preserve">confidence to successfully guide customers through product evaluation, selection and installation based on their business requirements and/or existing IT </w:t>
                      </w:r>
                    </w:p>
                    <w:p w14:paraId="760347E0" w14:textId="072E347B" w:rsidR="00862416" w:rsidRPr="002247AB" w:rsidRDefault="00862416" w:rsidP="00665782">
                      <w:pPr>
                        <w:ind w:left="1843"/>
                      </w:pPr>
                      <w:proofErr w:type="spellStart"/>
                      <w:r w:rsidRPr="002247AB">
                        <w:t>environment</w:t>
                      </w:r>
                      <w:proofErr w:type="spellEnd"/>
                      <w:r w:rsidRPr="002247AB">
                        <w:t>.</w:t>
                      </w:r>
                    </w:p>
                    <w:p w14:paraId="254C6A95" w14:textId="77777777" w:rsidR="00727C4E" w:rsidRPr="002247AB" w:rsidRDefault="00727C4E" w:rsidP="00862416">
                      <w:pPr>
                        <w:ind w:left="1843" w:hanging="1843"/>
                      </w:pPr>
                    </w:p>
                    <w:p w14:paraId="7FA1A7F2" w14:textId="77777777" w:rsidR="00727C4E" w:rsidRPr="002247AB" w:rsidRDefault="00727C4E" w:rsidP="00862416">
                      <w:pPr>
                        <w:ind w:left="1843" w:hanging="1843"/>
                      </w:pPr>
                    </w:p>
                    <w:p w14:paraId="2849C955" w14:textId="77777777" w:rsidR="00F33AD1" w:rsidRPr="002247AB" w:rsidRDefault="00F33AD1" w:rsidP="00727C4E">
                      <w:pPr>
                        <w:ind w:left="1843" w:hanging="1843"/>
                        <w:rPr>
                          <w:b/>
                        </w:rPr>
                      </w:pPr>
                    </w:p>
                    <w:p w14:paraId="212E78E3" w14:textId="77777777" w:rsidR="00727C4E" w:rsidRPr="00727C4E" w:rsidRDefault="00727C4E" w:rsidP="00727C4E">
                      <w:pPr>
                        <w:ind w:left="1843" w:hanging="1843"/>
                      </w:pPr>
                      <w:r w:rsidRPr="00727C4E">
                        <w:rPr>
                          <w:b/>
                        </w:rPr>
                        <w:t>Datum</w:t>
                      </w:r>
                      <w:r w:rsidRPr="00727C4E">
                        <w:tab/>
                        <w:t>1.5.2017</w:t>
                      </w:r>
                    </w:p>
                    <w:p w14:paraId="0EE06F0A" w14:textId="7B8726E1" w:rsidR="00727C4E" w:rsidRPr="00727C4E" w:rsidRDefault="00727C4E" w:rsidP="00727C4E">
                      <w:pPr>
                        <w:ind w:left="1843" w:hanging="1843"/>
                      </w:pPr>
                      <w:r w:rsidRPr="00727C4E">
                        <w:rPr>
                          <w:b/>
                        </w:rPr>
                        <w:t>Bezeichnung</w:t>
                      </w:r>
                      <w:r w:rsidRPr="00727C4E">
                        <w:tab/>
                        <w:t xml:space="preserve">VMware </w:t>
                      </w:r>
                      <w:proofErr w:type="spellStart"/>
                      <w:r w:rsidRPr="00727C4E">
                        <w:t>Sales</w:t>
                      </w:r>
                      <w:proofErr w:type="spellEnd"/>
                      <w:r w:rsidRPr="00727C4E">
                        <w:t xml:space="preserve"> Professional (VSP)</w:t>
                      </w:r>
                    </w:p>
                    <w:p w14:paraId="77B4FC9A" w14:textId="0AEB6E44" w:rsidR="00727C4E" w:rsidRDefault="00727C4E" w:rsidP="00727C4E">
                      <w:pPr>
                        <w:ind w:left="1843" w:hanging="1843"/>
                        <w:rPr>
                          <w:lang w:val="en-US"/>
                        </w:rPr>
                      </w:pPr>
                      <w:proofErr w:type="spellStart"/>
                      <w:r w:rsidRPr="00727C4E">
                        <w:rPr>
                          <w:b/>
                          <w:lang w:val="en-US"/>
                        </w:rPr>
                        <w:t>Beschreibung</w:t>
                      </w:r>
                      <w:proofErr w:type="spellEnd"/>
                      <w:r w:rsidRPr="00727C4E">
                        <w:rPr>
                          <w:lang w:val="en-US"/>
                        </w:rPr>
                        <w:tab/>
                        <w:t>VSP is a training program designed to give Partners a foundation of general knowledge in VMware products and business practices.</w:t>
                      </w:r>
                    </w:p>
                    <w:p w14:paraId="03BC0A7C" w14:textId="77777777" w:rsidR="003A74E7" w:rsidRDefault="003A74E7" w:rsidP="00727C4E">
                      <w:pPr>
                        <w:ind w:left="1843" w:hanging="1843"/>
                        <w:rPr>
                          <w:lang w:val="en-US"/>
                        </w:rPr>
                      </w:pPr>
                    </w:p>
                    <w:p w14:paraId="5FEAE3ED" w14:textId="77777777" w:rsidR="003A74E7" w:rsidRDefault="003A74E7" w:rsidP="00727C4E">
                      <w:pPr>
                        <w:ind w:left="1843" w:hanging="1843"/>
                        <w:rPr>
                          <w:lang w:val="en-US"/>
                        </w:rPr>
                      </w:pPr>
                    </w:p>
                    <w:p w14:paraId="5136F3BB" w14:textId="77777777" w:rsidR="003A74E7" w:rsidRDefault="003A74E7" w:rsidP="00727C4E">
                      <w:pPr>
                        <w:ind w:left="1843" w:hanging="1843"/>
                        <w:rPr>
                          <w:lang w:val="en-US"/>
                        </w:rPr>
                      </w:pPr>
                    </w:p>
                    <w:p w14:paraId="3DCB438E" w14:textId="77777777" w:rsidR="003A74E7" w:rsidRPr="003A74E7" w:rsidRDefault="003A74E7" w:rsidP="003A74E7">
                      <w:pPr>
                        <w:ind w:left="1843" w:hanging="1843"/>
                        <w:rPr>
                          <w:lang w:val="en-US"/>
                        </w:rPr>
                      </w:pPr>
                      <w:r w:rsidRPr="003A74E7">
                        <w:rPr>
                          <w:b/>
                          <w:lang w:val="en-US"/>
                        </w:rPr>
                        <w:t>Datum</w:t>
                      </w:r>
                      <w:r w:rsidRPr="003A74E7">
                        <w:rPr>
                          <w:lang w:val="en-US"/>
                        </w:rPr>
                        <w:tab/>
                        <w:t>26.4.2016</w:t>
                      </w:r>
                    </w:p>
                    <w:p w14:paraId="39EB744E" w14:textId="0F1C7C4A" w:rsidR="003A74E7" w:rsidRPr="003A74E7" w:rsidRDefault="003A74E7" w:rsidP="003A74E7">
                      <w:pPr>
                        <w:ind w:left="1843" w:hanging="1843"/>
                        <w:rPr>
                          <w:lang w:val="en-US"/>
                        </w:rPr>
                      </w:pPr>
                      <w:proofErr w:type="spellStart"/>
                      <w:r w:rsidRPr="003A74E7">
                        <w:rPr>
                          <w:b/>
                          <w:lang w:val="en-US"/>
                        </w:rPr>
                        <w:t>Bezeichnung</w:t>
                      </w:r>
                      <w:proofErr w:type="spellEnd"/>
                      <w:r w:rsidRPr="003A74E7">
                        <w:rPr>
                          <w:lang w:val="en-US"/>
                        </w:rPr>
                        <w:tab/>
                        <w:t xml:space="preserve">Certified </w:t>
                      </w:r>
                      <w:proofErr w:type="spellStart"/>
                      <w:r w:rsidRPr="003A74E7">
                        <w:rPr>
                          <w:lang w:val="en-US"/>
                        </w:rPr>
                        <w:t>ScrumMaster</w:t>
                      </w:r>
                      <w:proofErr w:type="spellEnd"/>
                    </w:p>
                    <w:p w14:paraId="12A00B7C" w14:textId="77777777" w:rsidR="00665782" w:rsidRDefault="003A74E7" w:rsidP="003A74E7">
                      <w:pPr>
                        <w:ind w:left="1843" w:hanging="1843"/>
                        <w:rPr>
                          <w:lang w:val="en-US"/>
                        </w:rPr>
                      </w:pPr>
                      <w:proofErr w:type="spellStart"/>
                      <w:r w:rsidRPr="003A74E7">
                        <w:rPr>
                          <w:b/>
                          <w:lang w:val="en-US"/>
                        </w:rPr>
                        <w:t>Beschreibung</w:t>
                      </w:r>
                      <w:proofErr w:type="spellEnd"/>
                      <w:r w:rsidRPr="003A74E7">
                        <w:rPr>
                          <w:lang w:val="en-US"/>
                        </w:rPr>
                        <w:tab/>
                        <w:t xml:space="preserve">A Certified </w:t>
                      </w:r>
                      <w:proofErr w:type="spellStart"/>
                      <w:r w:rsidRPr="003A74E7">
                        <w:rPr>
                          <w:lang w:val="en-US"/>
                        </w:rPr>
                        <w:t>ScrumMaster</w:t>
                      </w:r>
                      <w:proofErr w:type="spellEnd"/>
                      <w:r w:rsidRPr="003A74E7">
                        <w:rPr>
                          <w:lang w:val="en-US"/>
                        </w:rPr>
                        <w:t xml:space="preserve">® helps project teams properly use Scrum, increasing the likelihood of the project's </w:t>
                      </w:r>
                    </w:p>
                    <w:p w14:paraId="189622A1" w14:textId="77777777" w:rsidR="00665782" w:rsidRDefault="003A74E7" w:rsidP="00665782">
                      <w:pPr>
                        <w:ind w:left="1843"/>
                        <w:rPr>
                          <w:lang w:val="en-US"/>
                        </w:rPr>
                      </w:pPr>
                      <w:r w:rsidRPr="003A74E7">
                        <w:rPr>
                          <w:lang w:val="en-US"/>
                        </w:rPr>
                        <w:t xml:space="preserve">overall success. CSMs understand Scrum values, </w:t>
                      </w:r>
                    </w:p>
                    <w:p w14:paraId="719301D4" w14:textId="77777777" w:rsidR="00665782" w:rsidRDefault="003A74E7" w:rsidP="00665782">
                      <w:pPr>
                        <w:ind w:left="1843"/>
                        <w:rPr>
                          <w:lang w:val="en-US"/>
                        </w:rPr>
                      </w:pPr>
                      <w:r w:rsidRPr="003A74E7">
                        <w:rPr>
                          <w:lang w:val="en-US"/>
                        </w:rPr>
                        <w:t xml:space="preserve">practices, and applications and provide a level of knowledge and expertise above and beyond that of </w:t>
                      </w:r>
                    </w:p>
                    <w:p w14:paraId="443137B5" w14:textId="2FBA08AB" w:rsidR="003A74E7" w:rsidRPr="00A97F53" w:rsidRDefault="003A74E7" w:rsidP="00665782">
                      <w:pPr>
                        <w:ind w:left="1843"/>
                        <w:rPr>
                          <w:lang w:val="en-US"/>
                        </w:rPr>
                      </w:pPr>
                      <w:r w:rsidRPr="003A74E7">
                        <w:rPr>
                          <w:lang w:val="en-US"/>
                        </w:rPr>
                        <w:t>typical project managers. CSMs act as "servant leaders," helping the rest of the Scrum team work together and learn the Scrum framework. CSMs also protect the team from both internal and external distractions.</w:t>
                      </w:r>
                    </w:p>
                  </w:txbxContent>
                </v:textbox>
                <w10:wrap type="square"/>
              </v:shape>
            </w:pict>
          </mc:Fallback>
        </mc:AlternateContent>
      </w:r>
      <w:r w:rsidR="00D3457F">
        <w:rPr>
          <w:noProof/>
          <w:lang w:eastAsia="de-DE" w:bidi="ar-SA"/>
        </w:rPr>
        <mc:AlternateContent>
          <mc:Choice Requires="wps">
            <w:drawing>
              <wp:anchor distT="0" distB="0" distL="114300" distR="114300" simplePos="0" relativeHeight="251814912" behindDoc="0" locked="0" layoutInCell="1" allowOverlap="1" wp14:anchorId="488B8F16" wp14:editId="77293A91">
                <wp:simplePos x="0" y="0"/>
                <wp:positionH relativeFrom="column">
                  <wp:posOffset>-259715</wp:posOffset>
                </wp:positionH>
                <wp:positionV relativeFrom="paragraph">
                  <wp:posOffset>637339</wp:posOffset>
                </wp:positionV>
                <wp:extent cx="1797050" cy="788670"/>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1797050" cy="788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5AB6CD" w14:textId="616C6CB8" w:rsidR="00B0441A" w:rsidRDefault="00B0441A" w:rsidP="00B0441A">
                            <w:pPr>
                              <w:pStyle w:val="berschrift2"/>
                              <w:jc w:val="center"/>
                            </w:pPr>
                            <w:r>
                              <w:t>Zertifikate</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8F16" id="Textfeld 24" o:spid="_x0000_s1047" type="#_x0000_t202" style="position:absolute;margin-left:-20.45pt;margin-top:50.2pt;width:141.5pt;height:62.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" filled="f" stroked="f">
                <v:textbox inset="1mm">
                  <w:txbxContent>
                    <w:p w14:paraId="6C5AB6CD" w14:textId="616C6CB8" w:rsidR="00B0441A" w:rsidRDefault="00B0441A" w:rsidP="00B0441A">
                      <w:pPr>
                        <w:pStyle w:val="berschrift2"/>
                        <w:jc w:val="center"/>
                      </w:pPr>
                      <w:r>
                        <w:t>Zertifikate</w:t>
                      </w:r>
                    </w:p>
                  </w:txbxContent>
                </v:textbox>
                <w10:wrap type="square"/>
              </v:shape>
            </w:pict>
          </mc:Fallback>
        </mc:AlternateContent>
      </w:r>
      <w:r w:rsidR="00D3457F">
        <w:rPr>
          <w:noProof/>
          <w:lang w:eastAsia="de-DE" w:bidi="ar-SA"/>
        </w:rPr>
        <mc:AlternateContent>
          <mc:Choice Requires="wps">
            <w:drawing>
              <wp:anchor distT="0" distB="0" distL="114300" distR="114300" simplePos="0" relativeHeight="251816960" behindDoc="0" locked="0" layoutInCell="1" allowOverlap="1" wp14:anchorId="74D150D4" wp14:editId="51F135C5">
                <wp:simplePos x="0" y="0"/>
                <wp:positionH relativeFrom="column">
                  <wp:posOffset>1485900</wp:posOffset>
                </wp:positionH>
                <wp:positionV relativeFrom="paragraph">
                  <wp:posOffset>742582</wp:posOffset>
                </wp:positionV>
                <wp:extent cx="4795520" cy="137477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4795520" cy="1374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D13543" w14:textId="3429D9C1" w:rsidR="00CE0784" w:rsidRPr="00E37C43" w:rsidRDefault="00D3457F" w:rsidP="00D3457F">
                            <w:r>
                              <w:rPr>
                                <w:b/>
                              </w:rPr>
                              <w:t>Datum</w:t>
                            </w:r>
                            <w:r w:rsidR="00CE0784" w:rsidRPr="00F13F61">
                              <w:rPr>
                                <w:b/>
                              </w:rPr>
                              <w:tab/>
                            </w:r>
                            <w:r w:rsidR="00CE0784">
                              <w:rPr>
                                <w:b/>
                              </w:rPr>
                              <w:t xml:space="preserve">          </w:t>
                            </w:r>
                            <w:r>
                              <w:rPr>
                                <w:b/>
                              </w:rPr>
                              <w:t xml:space="preserve">            </w:t>
                            </w:r>
                            <w:r w:rsidRPr="00D3457F">
                              <w:t>7.8.2017</w:t>
                            </w:r>
                          </w:p>
                          <w:p w14:paraId="3CF52F4B" w14:textId="71E42396" w:rsidR="00CE0784" w:rsidRPr="00F13F61" w:rsidRDefault="00D3457F" w:rsidP="00CE0784">
                            <w:pPr>
                              <w:rPr>
                                <w:b/>
                              </w:rPr>
                            </w:pPr>
                            <w:r>
                              <w:rPr>
                                <w:b/>
                              </w:rPr>
                              <w:t>Bezeichnung</w:t>
                            </w:r>
                            <w:r w:rsidR="00CE0784">
                              <w:rPr>
                                <w:b/>
                              </w:rPr>
                              <w:t xml:space="preserve">            </w:t>
                            </w:r>
                            <w:r w:rsidRPr="00D3457F">
                              <w:t>Certified Jenkins Engineer (CJE) 2017</w:t>
                            </w:r>
                          </w:p>
                          <w:p w14:paraId="2D78CCFB" w14:textId="77777777" w:rsidR="00D3457F" w:rsidRPr="002247AB" w:rsidRDefault="00D3457F" w:rsidP="00D3457F">
                            <w:r>
                              <w:rPr>
                                <w:b/>
                              </w:rPr>
                              <w:t>Beschreibung</w:t>
                            </w:r>
                            <w:r w:rsidR="00CE0784">
                              <w:rPr>
                                <w:b/>
                              </w:rPr>
                              <w:t xml:space="preserve">          </w:t>
                            </w:r>
                            <w:r>
                              <w:t xml:space="preserve">1. </w:t>
                            </w:r>
                            <w:r w:rsidRPr="002247AB">
                              <w:t xml:space="preserve">Key CI/CD/Jenkins </w:t>
                            </w:r>
                            <w:proofErr w:type="spellStart"/>
                            <w:r w:rsidRPr="002247AB">
                              <w:t>concepts</w:t>
                            </w:r>
                            <w:proofErr w:type="spellEnd"/>
                          </w:p>
                          <w:p w14:paraId="0E5C91C1" w14:textId="77777777" w:rsidR="00D3457F" w:rsidRPr="00D3457F" w:rsidRDefault="00D3457F" w:rsidP="00D3457F">
                            <w:pPr>
                              <w:ind w:firstLine="1843"/>
                              <w:rPr>
                                <w:lang w:val="en-US"/>
                              </w:rPr>
                            </w:pPr>
                            <w:r w:rsidRPr="00D3457F">
                              <w:rPr>
                                <w:lang w:val="en-US"/>
                              </w:rPr>
                              <w:t>2. Jenkins usage</w:t>
                            </w:r>
                          </w:p>
                          <w:p w14:paraId="1050410E" w14:textId="77777777" w:rsidR="00D3457F" w:rsidRPr="002247AB" w:rsidRDefault="00D3457F" w:rsidP="00D3457F">
                            <w:pPr>
                              <w:ind w:firstLine="1843"/>
                              <w:rPr>
                                <w:lang w:val="en-US"/>
                              </w:rPr>
                            </w:pPr>
                            <w:r w:rsidRPr="002247AB">
                              <w:rPr>
                                <w:lang w:val="en-US"/>
                              </w:rPr>
                              <w:t>3. Building Continuous Delivery (CD) Pipelines</w:t>
                            </w:r>
                          </w:p>
                          <w:p w14:paraId="162B30E0" w14:textId="71DC6271" w:rsidR="00CE0784" w:rsidRPr="00E37C43" w:rsidRDefault="00D3457F" w:rsidP="00D3457F">
                            <w:pPr>
                              <w:ind w:firstLine="1843"/>
                            </w:pPr>
                            <w:r>
                              <w:t>4. CD-</w:t>
                            </w:r>
                            <w:proofErr w:type="spellStart"/>
                            <w:r>
                              <w:t>as</w:t>
                            </w:r>
                            <w:proofErr w:type="spellEnd"/>
                            <w:r>
                              <w:t xml:space="preserve">-code </w:t>
                            </w:r>
                            <w:proofErr w:type="spellStart"/>
                            <w:r>
                              <w:t>best</w:t>
                            </w:r>
                            <w:proofErr w:type="spellEnd"/>
                            <w:r>
                              <w:t xml:space="preserve"> </w:t>
                            </w:r>
                            <w:proofErr w:type="spellStart"/>
                            <w:r>
                              <w:t>practices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150D4" id="Textfeld 25" o:spid="_x0000_s1048" type="#_x0000_t202" style="position:absolute;margin-left:117pt;margin-top:58.45pt;width:377.6pt;height:108.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" filled="f" stroked="f">
                <v:textbox>
                  <w:txbxContent>
                    <w:p w14:paraId="68D13543" w14:textId="3429D9C1" w:rsidR="00CE0784" w:rsidRPr="00E37C43" w:rsidRDefault="00D3457F" w:rsidP="00D3457F">
                      <w:r>
                        <w:rPr>
                          <w:b/>
                        </w:rPr>
                        <w:t>Datum</w:t>
                      </w:r>
                      <w:r w:rsidR="00CE0784" w:rsidRPr="00F13F61">
                        <w:rPr>
                          <w:b/>
                        </w:rPr>
                        <w:tab/>
                      </w:r>
                      <w:r w:rsidR="00CE0784">
                        <w:rPr>
                          <w:b/>
                        </w:rPr>
                        <w:t xml:space="preserve">          </w:t>
                      </w:r>
                      <w:r>
                        <w:rPr>
                          <w:b/>
                        </w:rPr>
                        <w:t xml:space="preserve">            </w:t>
                      </w:r>
                      <w:r w:rsidRPr="00D3457F">
                        <w:t>7.8.2017</w:t>
                      </w:r>
                    </w:p>
                    <w:p w14:paraId="3CF52F4B" w14:textId="71E42396" w:rsidR="00CE0784" w:rsidRPr="00F13F61" w:rsidRDefault="00D3457F" w:rsidP="00CE0784">
                      <w:pPr>
                        <w:rPr>
                          <w:b/>
                        </w:rPr>
                      </w:pPr>
                      <w:r>
                        <w:rPr>
                          <w:b/>
                        </w:rPr>
                        <w:t>Bezeichnung</w:t>
                      </w:r>
                      <w:r w:rsidR="00CE0784">
                        <w:rPr>
                          <w:b/>
                        </w:rPr>
                        <w:t xml:space="preserve">            </w:t>
                      </w:r>
                      <w:r w:rsidRPr="00D3457F">
                        <w:t>Certified Jenkins Engineer (CJE) 2017</w:t>
                      </w:r>
                    </w:p>
                    <w:p w14:paraId="2D78CCFB" w14:textId="77777777" w:rsidR="00D3457F" w:rsidRPr="002247AB" w:rsidRDefault="00D3457F" w:rsidP="00D3457F">
                      <w:r>
                        <w:rPr>
                          <w:b/>
                        </w:rPr>
                        <w:t>Beschreibung</w:t>
                      </w:r>
                      <w:r w:rsidR="00CE0784">
                        <w:rPr>
                          <w:b/>
                        </w:rPr>
                        <w:t xml:space="preserve">          </w:t>
                      </w:r>
                      <w:r>
                        <w:t xml:space="preserve">1. </w:t>
                      </w:r>
                      <w:r w:rsidRPr="002247AB">
                        <w:t xml:space="preserve">Key CI/CD/Jenkins </w:t>
                      </w:r>
                      <w:proofErr w:type="spellStart"/>
                      <w:r w:rsidRPr="002247AB">
                        <w:t>concepts</w:t>
                      </w:r>
                      <w:proofErr w:type="spellEnd"/>
                    </w:p>
                    <w:p w14:paraId="0E5C91C1" w14:textId="77777777" w:rsidR="00D3457F" w:rsidRPr="00D3457F" w:rsidRDefault="00D3457F" w:rsidP="00D3457F">
                      <w:pPr>
                        <w:ind w:firstLine="1843"/>
                        <w:rPr>
                          <w:lang w:val="en-US"/>
                        </w:rPr>
                      </w:pPr>
                      <w:r w:rsidRPr="00D3457F">
                        <w:rPr>
                          <w:lang w:val="en-US"/>
                        </w:rPr>
                        <w:t>2. Jenkins usage</w:t>
                      </w:r>
                    </w:p>
                    <w:p w14:paraId="1050410E" w14:textId="77777777" w:rsidR="00D3457F" w:rsidRPr="002247AB" w:rsidRDefault="00D3457F" w:rsidP="00D3457F">
                      <w:pPr>
                        <w:ind w:firstLine="1843"/>
                        <w:rPr>
                          <w:lang w:val="en-US"/>
                        </w:rPr>
                      </w:pPr>
                      <w:r w:rsidRPr="002247AB">
                        <w:rPr>
                          <w:lang w:val="en-US"/>
                        </w:rPr>
                        <w:t>3. Building Continuous Delivery (CD) Pipelines</w:t>
                      </w:r>
                    </w:p>
                    <w:p w14:paraId="162B30E0" w14:textId="71DC6271" w:rsidR="00CE0784" w:rsidRPr="00E37C43" w:rsidRDefault="00D3457F" w:rsidP="00D3457F">
                      <w:pPr>
                        <w:ind w:firstLine="1843"/>
                      </w:pPr>
                      <w:r>
                        <w:t>4. CD-</w:t>
                      </w:r>
                      <w:proofErr w:type="spellStart"/>
                      <w:r>
                        <w:t>as</w:t>
                      </w:r>
                      <w:proofErr w:type="spellEnd"/>
                      <w:r>
                        <w:t xml:space="preserve">-code </w:t>
                      </w:r>
                      <w:proofErr w:type="spellStart"/>
                      <w:r>
                        <w:t>best</w:t>
                      </w:r>
                      <w:proofErr w:type="spellEnd"/>
                      <w:r>
                        <w:t xml:space="preserve"> </w:t>
                      </w:r>
                      <w:proofErr w:type="spellStart"/>
                      <w:r>
                        <w:t>practices</w:t>
                      </w:r>
                      <w:proofErr w:type="spellEnd"/>
                    </w:p>
                  </w:txbxContent>
                </v:textbox>
                <w10:wrap type="square"/>
              </v:shape>
            </w:pict>
          </mc:Fallback>
        </mc:AlternateContent>
      </w:r>
      <w:r w:rsidR="00B0441A">
        <w:rPr>
          <w:noProof/>
          <w:sz w:val="24"/>
          <w:lang w:eastAsia="de-DE" w:bidi="ar-SA"/>
        </w:rPr>
        <w:drawing>
          <wp:anchor distT="0" distB="0" distL="114300" distR="114300" simplePos="0" relativeHeight="251715584" behindDoc="1" locked="0" layoutInCell="1" allowOverlap="1" wp14:anchorId="1E5223ED" wp14:editId="119AED3A">
            <wp:simplePos x="0" y="0"/>
            <wp:positionH relativeFrom="column">
              <wp:posOffset>5596456</wp:posOffset>
            </wp:positionH>
            <wp:positionV relativeFrom="paragraph">
              <wp:posOffset>888936433</wp:posOffset>
            </wp:positionV>
            <wp:extent cx="2314575" cy="5524500"/>
            <wp:effectExtent l="0" t="0" r="0" b="12700"/>
            <wp:wrapNone/>
            <wp:docPr id="145" name="Bild 145"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29940"/>
                    <a:stretch/>
                  </pic:blipFill>
                  <pic:spPr bwMode="auto">
                    <a:xfrm>
                      <a:off x="0" y="0"/>
                      <a:ext cx="2314575" cy="552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6BB7">
        <w:rPr>
          <w:sz w:val="24"/>
          <w:lang w:eastAsia="de-DE" w:bidi="ar-SA"/>
        </w:rPr>
        <w:br w:type="page"/>
      </w:r>
    </w:p>
    <w:p w14:paraId="27277BAD" w14:textId="52D39063" w:rsidR="00F52F1B" w:rsidRDefault="007310D7" w:rsidP="00BF4E94">
      <w:pPr>
        <w:spacing w:before="160" w:after="320" w:line="360" w:lineRule="auto"/>
        <w:contextualSpacing w:val="0"/>
        <w:rPr>
          <w:sz w:val="24"/>
          <w:lang w:eastAsia="de-DE" w:bidi="ar-SA"/>
        </w:rPr>
      </w:pPr>
      <w:r>
        <w:rPr>
          <w:noProof/>
          <w:lang w:eastAsia="de-DE" w:bidi="ar-SA"/>
        </w:rPr>
        <w:lastRenderedPageBreak/>
        <mc:AlternateContent>
          <mc:Choice Requires="wps">
            <w:drawing>
              <wp:anchor distT="0" distB="0" distL="114300" distR="114300" simplePos="0" relativeHeight="251844608" behindDoc="0" locked="0" layoutInCell="1" allowOverlap="1" wp14:anchorId="1AB3C9B3" wp14:editId="04A985F0">
                <wp:simplePos x="0" y="0"/>
                <wp:positionH relativeFrom="column">
                  <wp:posOffset>-273685</wp:posOffset>
                </wp:positionH>
                <wp:positionV relativeFrom="paragraph">
                  <wp:posOffset>247015</wp:posOffset>
                </wp:positionV>
                <wp:extent cx="1797050" cy="788670"/>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1797050" cy="788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981318" w14:textId="77777777" w:rsidR="007310D7" w:rsidRDefault="007310D7" w:rsidP="007310D7">
                            <w:pPr>
                              <w:pStyle w:val="berschrift2"/>
                              <w:jc w:val="center"/>
                            </w:pPr>
                            <w:r>
                              <w:t>Zertifikate</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C9B3" id="Textfeld 6" o:spid="_x0000_s1049" type="#_x0000_t202" style="position:absolute;margin-left:-21.55pt;margin-top:19.45pt;width:141.5pt;height:62.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" filled="f" stroked="f">
                <v:textbox inset="1mm">
                  <w:txbxContent>
                    <w:p w14:paraId="14981318" w14:textId="77777777" w:rsidR="007310D7" w:rsidRDefault="007310D7" w:rsidP="007310D7">
                      <w:pPr>
                        <w:pStyle w:val="berschrift2"/>
                        <w:jc w:val="center"/>
                      </w:pPr>
                      <w:r>
                        <w:t>Zertifikate</w:t>
                      </w:r>
                    </w:p>
                  </w:txbxContent>
                </v:textbox>
                <w10:wrap type="square"/>
              </v:shape>
            </w:pict>
          </mc:Fallback>
        </mc:AlternateContent>
      </w:r>
      <w:r w:rsidR="00665782">
        <w:rPr>
          <w:noProof/>
          <w:lang w:eastAsia="de-DE" w:bidi="ar-SA"/>
        </w:rPr>
        <mc:AlternateContent>
          <mc:Choice Requires="wps">
            <w:drawing>
              <wp:anchor distT="0" distB="0" distL="114300" distR="114300" simplePos="0" relativeHeight="251824128" behindDoc="0" locked="0" layoutInCell="1" allowOverlap="1" wp14:anchorId="5385B9D6" wp14:editId="541C842A">
                <wp:simplePos x="0" y="0"/>
                <wp:positionH relativeFrom="column">
                  <wp:posOffset>1485900</wp:posOffset>
                </wp:positionH>
                <wp:positionV relativeFrom="paragraph">
                  <wp:posOffset>170180</wp:posOffset>
                </wp:positionV>
                <wp:extent cx="4890135" cy="8341360"/>
                <wp:effectExtent l="0" t="0" r="0" b="0"/>
                <wp:wrapSquare wrapText="bothSides"/>
                <wp:docPr id="34" name="Textfeld 34"/>
                <wp:cNvGraphicFramePr/>
                <a:graphic xmlns:a="http://schemas.openxmlformats.org/drawingml/2006/main">
                  <a:graphicData uri="http://schemas.microsoft.com/office/word/2010/wordprocessingShape">
                    <wps:wsp>
                      <wps:cNvSpPr txBox="1"/>
                      <wps:spPr>
                        <a:xfrm>
                          <a:off x="0" y="0"/>
                          <a:ext cx="4890135" cy="8341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20"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B9D6" id="Textfeld 34" o:spid="_x0000_s1049" type="#_x0000_t202" style="position:absolute;margin-left:117pt;margin-top:13.4pt;width:385.05pt;height:656.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" filled="f" stroked="f">
                <v:textbox>
                  <w:txbxContent/>
                </v:textbox>
                <w10:wrap type="square"/>
              </v:shape>
            </w:pict>
          </mc:Fallback>
        </mc:AlternateContent>
      </w:r>
      <w:r w:rsidR="00CF3656">
        <w:rPr>
          <w:noProof/>
          <w:sz w:val="24"/>
          <w:lang w:eastAsia="de-DE" w:bidi="ar-SA"/>
        </w:rPr>
        <w:drawing>
          <wp:anchor distT="0" distB="0" distL="114300" distR="114300" simplePos="0" relativeHeight="251832320" behindDoc="1" locked="0" layoutInCell="1" allowOverlap="1" wp14:anchorId="10F4D5BA" wp14:editId="1EA9C02B">
            <wp:simplePos x="0" y="0"/>
            <wp:positionH relativeFrom="column">
              <wp:posOffset>-121920</wp:posOffset>
            </wp:positionH>
            <wp:positionV relativeFrom="paragraph">
              <wp:posOffset>399549</wp:posOffset>
            </wp:positionV>
            <wp:extent cx="2313940" cy="7901940"/>
            <wp:effectExtent l="0" t="0" r="0" b="0"/>
            <wp:wrapNone/>
            <wp:docPr id="40" name="Bild 40"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16" t="-4641" r="-416" b="4356"/>
                    <a:stretch/>
                  </pic:blipFill>
                  <pic:spPr bwMode="auto">
                    <a:xfrm>
                      <a:off x="0" y="0"/>
                      <a:ext cx="2313940" cy="7901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3656">
        <w:rPr>
          <w:noProof/>
          <w:sz w:val="24"/>
          <w:lang w:eastAsia="de-DE" w:bidi="ar-SA"/>
        </w:rPr>
        <mc:AlternateContent>
          <mc:Choice Requires="wps">
            <w:drawing>
              <wp:anchor distT="0" distB="0" distL="114300" distR="114300" simplePos="0" relativeHeight="251826176" behindDoc="1" locked="0" layoutInCell="1" allowOverlap="1" wp14:anchorId="3DCB37F1" wp14:editId="46B70683">
                <wp:simplePos x="0" y="0"/>
                <wp:positionH relativeFrom="column">
                  <wp:posOffset>-53574</wp:posOffset>
                </wp:positionH>
                <wp:positionV relativeFrom="paragraph">
                  <wp:posOffset>170547</wp:posOffset>
                </wp:positionV>
                <wp:extent cx="1299210" cy="8113027"/>
                <wp:effectExtent l="0" t="0" r="0" b="0"/>
                <wp:wrapNone/>
                <wp:docPr id="35" name="Rechteck 35"/>
                <wp:cNvGraphicFramePr/>
                <a:graphic xmlns:a="http://schemas.openxmlformats.org/drawingml/2006/main">
                  <a:graphicData uri="http://schemas.microsoft.com/office/word/2010/wordprocessingShape">
                    <wps:wsp>
                      <wps:cNvSpPr/>
                      <wps:spPr>
                        <a:xfrm>
                          <a:off x="0" y="0"/>
                          <a:ext cx="1299210" cy="8113027"/>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D9524" id="Rechteck 35" o:spid="_x0000_s1026" style="position:absolute;margin-left:-4.2pt;margin-top:13.45pt;width:102.3pt;height:638.8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" fillcolor="#eee" stroked="f" strokeweight="1pt"/>
            </w:pict>
          </mc:Fallback>
        </mc:AlternateContent>
      </w:r>
    </w:p>
    <w:p w14:paraId="7378BA2C" w14:textId="690A7FBE" w:rsidR="00F52F1B" w:rsidRDefault="00F33AD1">
      <w:pPr>
        <w:spacing w:before="160" w:after="320" w:line="360" w:lineRule="auto"/>
        <w:contextualSpacing w:val="0"/>
        <w:rPr>
          <w:sz w:val="24"/>
          <w:lang w:eastAsia="de-DE" w:bidi="ar-SA"/>
        </w:rPr>
      </w:pPr>
      <w:r>
        <w:rPr>
          <w:noProof/>
          <w:sz w:val="24"/>
          <w:lang w:eastAsia="de-DE" w:bidi="ar-SA"/>
        </w:rPr>
        <mc:AlternateContent>
          <mc:Choice Requires="wps">
            <w:drawing>
              <wp:anchor distT="0" distB="0" distL="114300" distR="114300" simplePos="0" relativeHeight="251839488" behindDoc="0" locked="0" layoutInCell="1" allowOverlap="1" wp14:anchorId="3590B701" wp14:editId="2522997B">
                <wp:simplePos x="0" y="0"/>
                <wp:positionH relativeFrom="column">
                  <wp:posOffset>1590341</wp:posOffset>
                </wp:positionH>
                <wp:positionV relativeFrom="paragraph">
                  <wp:posOffset>5130766</wp:posOffset>
                </wp:positionV>
                <wp:extent cx="4719955" cy="0"/>
                <wp:effectExtent l="0" t="0" r="29845" b="25400"/>
                <wp:wrapNone/>
                <wp:docPr id="47" name="Gerade Verbindung 47"/>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A0ACB2" id="Gerade Verbindung 47" o:spid="_x0000_s1026" style="position:absolute;flip:y;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2pt,404pt" to="496.85pt,4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" strokecolor="#032034" strokeweight=".25pt">
                <v:stroke opacity="16448f" joinstyle="miter"/>
              </v:line>
            </w:pict>
          </mc:Fallback>
        </mc:AlternateContent>
      </w:r>
      <w:r>
        <w:rPr>
          <w:noProof/>
          <w:sz w:val="24"/>
          <w:lang w:eastAsia="de-DE" w:bidi="ar-SA"/>
        </w:rPr>
        <mc:AlternateContent>
          <mc:Choice Requires="wps">
            <w:drawing>
              <wp:anchor distT="0" distB="0" distL="114300" distR="114300" simplePos="0" relativeHeight="251837440" behindDoc="0" locked="0" layoutInCell="1" allowOverlap="1" wp14:anchorId="2AD5F74A" wp14:editId="377BED42">
                <wp:simplePos x="0" y="0"/>
                <wp:positionH relativeFrom="column">
                  <wp:posOffset>1590441</wp:posOffset>
                </wp:positionH>
                <wp:positionV relativeFrom="paragraph">
                  <wp:posOffset>3639085</wp:posOffset>
                </wp:positionV>
                <wp:extent cx="4719955" cy="0"/>
                <wp:effectExtent l="0" t="0" r="29845" b="25400"/>
                <wp:wrapNone/>
                <wp:docPr id="46" name="Gerade Verbindung 46"/>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3762C7" id="Gerade Verbindung 46" o:spid="_x0000_s1026" style="position:absolute;flip:y;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25pt,286.55pt" to="496.9pt,28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" strokecolor="#032034" strokeweight=".25pt">
                <v:stroke opacity="16448f" joinstyle="miter"/>
              </v:line>
            </w:pict>
          </mc:Fallback>
        </mc:AlternateContent>
      </w:r>
      <w:r>
        <w:rPr>
          <w:noProof/>
          <w:sz w:val="24"/>
          <w:lang w:eastAsia="de-DE" w:bidi="ar-SA"/>
        </w:rPr>
        <mc:AlternateContent>
          <mc:Choice Requires="wps">
            <w:drawing>
              <wp:anchor distT="0" distB="0" distL="114300" distR="114300" simplePos="0" relativeHeight="251835392" behindDoc="0" locked="0" layoutInCell="1" allowOverlap="1" wp14:anchorId="2F19037C" wp14:editId="30DE0F46">
                <wp:simplePos x="0" y="0"/>
                <wp:positionH relativeFrom="column">
                  <wp:posOffset>1578409</wp:posOffset>
                </wp:positionH>
                <wp:positionV relativeFrom="paragraph">
                  <wp:posOffset>1298675</wp:posOffset>
                </wp:positionV>
                <wp:extent cx="4719955" cy="0"/>
                <wp:effectExtent l="0" t="0" r="29845" b="25400"/>
                <wp:wrapNone/>
                <wp:docPr id="45" name="Gerade Verbindung 45"/>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58BBCF" id="Gerade Verbindung 45" o:spid="_x0000_s1026" style="position:absolute;flip:y;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3pt,102.25pt" to="495.95pt,10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" strokecolor="#032034" strokeweight=".25pt">
                <v:stroke opacity="16448f" joinstyle="miter"/>
              </v:line>
            </w:pict>
          </mc:Fallback>
        </mc:AlternateContent>
      </w:r>
      <w:r w:rsidR="00F52F1B">
        <w:rPr>
          <w:sz w:val="24"/>
          <w:lang w:eastAsia="de-DE" w:bidi="ar-SA"/>
        </w:rPr>
        <w:br w:type="page"/>
      </w:r>
    </w:p>
    <w:p w14:paraId="1572E1E6" w14:textId="51666C61" w:rsidR="00777987" w:rsidRPr="000B28A5" w:rsidRDefault="00F52F1B" w:rsidP="00BF4E94">
      <w:pPr>
        <w:spacing w:before="160" w:after="320" w:line="360" w:lineRule="auto"/>
        <w:contextualSpacing w:val="0"/>
        <w:rPr>
          <w:sz w:val="24"/>
          <w:lang w:eastAsia="de-DE" w:bidi="ar-SA"/>
        </w:rPr>
      </w:pPr>
      <w:r>
        <w:rPr>
          <w:noProof/>
          <w:lang w:eastAsia="de-DE" w:bidi="ar-SA"/>
        </w:rPr>
        <w:lastRenderedPageBreak/>
        <mc:AlternateContent>
          <mc:Choice Requires="wps">
            <w:drawing>
              <wp:anchor distT="0" distB="0" distL="114300" distR="114300" simplePos="0" relativeHeight="251805696" behindDoc="0" locked="0" layoutInCell="1" allowOverlap="1" wp14:anchorId="3083B3E4" wp14:editId="18360582">
                <wp:simplePos x="0" y="0"/>
                <wp:positionH relativeFrom="column">
                  <wp:posOffset>159385</wp:posOffset>
                </wp:positionH>
                <wp:positionV relativeFrom="paragraph">
                  <wp:posOffset>283210</wp:posOffset>
                </wp:positionV>
                <wp:extent cx="1052830" cy="788670"/>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1052830" cy="788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49892F" w14:textId="77777777" w:rsidR="00E16BB7" w:rsidRDefault="00E16BB7" w:rsidP="00E16BB7">
                            <w:pPr>
                              <w:jc w:val="center"/>
                              <w:rPr>
                                <w:rFonts w:ascii="Roboto" w:eastAsiaTheme="majorEastAsia" w:hAnsi="Roboto" w:cstheme="majorBidi"/>
                                <w:caps/>
                                <w:color w:val="041B2D"/>
                                <w:spacing w:val="14"/>
                                <w:szCs w:val="26"/>
                              </w:rPr>
                            </w:pPr>
                            <w:r>
                              <w:rPr>
                                <w:rFonts w:ascii="Roboto" w:eastAsiaTheme="majorEastAsia" w:hAnsi="Roboto" w:cstheme="majorBidi"/>
                                <w:caps/>
                                <w:color w:val="041B2D"/>
                                <w:spacing w:val="14"/>
                                <w:szCs w:val="26"/>
                              </w:rPr>
                              <w:t>Partner-</w:t>
                            </w:r>
                          </w:p>
                          <w:p w14:paraId="4720B860" w14:textId="77777777" w:rsidR="00E16BB7" w:rsidRPr="006507C0" w:rsidRDefault="00E16BB7" w:rsidP="00E16BB7">
                            <w:pPr>
                              <w:jc w:val="center"/>
                              <w:rPr>
                                <w:rFonts w:ascii="Roboto" w:eastAsiaTheme="majorEastAsia" w:hAnsi="Roboto" w:cstheme="majorBidi"/>
                                <w:caps/>
                                <w:color w:val="041B2D"/>
                                <w:spacing w:val="14"/>
                                <w:szCs w:val="26"/>
                              </w:rPr>
                            </w:pPr>
                            <w:r w:rsidRPr="006507C0">
                              <w:rPr>
                                <w:rFonts w:ascii="Roboto" w:eastAsiaTheme="majorEastAsia" w:hAnsi="Roboto" w:cstheme="majorBidi"/>
                                <w:caps/>
                                <w:color w:val="041B2D"/>
                                <w:spacing w:val="14"/>
                                <w:szCs w:val="26"/>
                              </w:rPr>
                              <w:t>schaften</w:t>
                            </w:r>
                          </w:p>
                          <w:p w14:paraId="4D4E0EB8" w14:textId="77777777" w:rsidR="00E16BB7" w:rsidRDefault="00E16BB7" w:rsidP="00E16BB7">
                            <w:pPr>
                              <w:pStyle w:val="berschrift2"/>
                              <w:jc w:val="center"/>
                            </w:pP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B3E4" id="Textfeld 22" o:spid="_x0000_s1051" type="#_x0000_t202" style="position:absolute;margin-left:12.55pt;margin-top:22.3pt;width:82.9pt;height:62.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" filled="f" stroked="f">
                <v:textbox inset="1mm">
                  <w:txbxContent>
                    <w:p w14:paraId="5349892F" w14:textId="77777777" w:rsidR="00E16BB7" w:rsidRDefault="00E16BB7" w:rsidP="00E16BB7">
                      <w:pPr>
                        <w:jc w:val="center"/>
                        <w:rPr>
                          <w:rFonts w:ascii="Roboto" w:eastAsiaTheme="majorEastAsia" w:hAnsi="Roboto" w:cstheme="majorBidi"/>
                          <w:caps/>
                          <w:color w:val="041B2D"/>
                          <w:spacing w:val="14"/>
                          <w:szCs w:val="26"/>
                        </w:rPr>
                      </w:pPr>
                      <w:r>
                        <w:rPr>
                          <w:rFonts w:ascii="Roboto" w:eastAsiaTheme="majorEastAsia" w:hAnsi="Roboto" w:cstheme="majorBidi"/>
                          <w:caps/>
                          <w:color w:val="041B2D"/>
                          <w:spacing w:val="14"/>
                          <w:szCs w:val="26"/>
                        </w:rPr>
                        <w:t>Partner-</w:t>
                      </w:r>
                    </w:p>
                    <w:p w14:paraId="4720B860" w14:textId="77777777" w:rsidR="00E16BB7" w:rsidRPr="006507C0" w:rsidRDefault="00E16BB7" w:rsidP="00E16BB7">
                      <w:pPr>
                        <w:jc w:val="center"/>
                        <w:rPr>
                          <w:rFonts w:ascii="Roboto" w:eastAsiaTheme="majorEastAsia" w:hAnsi="Roboto" w:cstheme="majorBidi"/>
                          <w:caps/>
                          <w:color w:val="041B2D"/>
                          <w:spacing w:val="14"/>
                          <w:szCs w:val="26"/>
                        </w:rPr>
                      </w:pPr>
                      <w:r w:rsidRPr="006507C0">
                        <w:rPr>
                          <w:rFonts w:ascii="Roboto" w:eastAsiaTheme="majorEastAsia" w:hAnsi="Roboto" w:cstheme="majorBidi"/>
                          <w:caps/>
                          <w:color w:val="041B2D"/>
                          <w:spacing w:val="14"/>
                          <w:szCs w:val="26"/>
                        </w:rPr>
                        <w:t>schaften</w:t>
                      </w:r>
                    </w:p>
                    <w:p w14:paraId="4D4E0EB8" w14:textId="77777777" w:rsidR="00E16BB7" w:rsidRDefault="00E16BB7" w:rsidP="00E16BB7">
                      <w:pPr>
                        <w:pStyle w:val="berschrift2"/>
                        <w:jc w:val="center"/>
                      </w:pPr>
                    </w:p>
                  </w:txbxContent>
                </v:textbox>
                <w10:wrap type="square"/>
              </v:shape>
            </w:pict>
          </mc:Fallback>
        </mc:AlternateContent>
      </w:r>
      <w:r>
        <w:rPr>
          <w:noProof/>
          <w:sz w:val="24"/>
          <w:lang w:eastAsia="de-DE" w:bidi="ar-SA"/>
        </w:rPr>
        <mc:AlternateContent>
          <mc:Choice Requires="wps">
            <w:drawing>
              <wp:anchor distT="0" distB="0" distL="114300" distR="114300" simplePos="0" relativeHeight="251821056" behindDoc="1" locked="0" layoutInCell="1" allowOverlap="1" wp14:anchorId="0B9C24B4" wp14:editId="057688FF">
                <wp:simplePos x="0" y="0"/>
                <wp:positionH relativeFrom="column">
                  <wp:posOffset>23428</wp:posOffset>
                </wp:positionH>
                <wp:positionV relativeFrom="paragraph">
                  <wp:posOffset>170548</wp:posOffset>
                </wp:positionV>
                <wp:extent cx="1299210" cy="1255027"/>
                <wp:effectExtent l="0" t="0" r="0" b="0"/>
                <wp:wrapNone/>
                <wp:docPr id="27" name="Rechteck 27"/>
                <wp:cNvGraphicFramePr/>
                <a:graphic xmlns:a="http://schemas.openxmlformats.org/drawingml/2006/main">
                  <a:graphicData uri="http://schemas.microsoft.com/office/word/2010/wordprocessingShape">
                    <wps:wsp>
                      <wps:cNvSpPr/>
                      <wps:spPr>
                        <a:xfrm>
                          <a:off x="0" y="0"/>
                          <a:ext cx="1299210" cy="1255027"/>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AC925" id="Rechteck 27" o:spid="_x0000_s1026" style="position:absolute;margin-left:1.85pt;margin-top:13.45pt;width:102.3pt;height:98.8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" fillcolor="#eee" stroked="f" strokeweight="1pt"/>
            </w:pict>
          </mc:Fallback>
        </mc:AlternateContent>
      </w:r>
      <w:r>
        <w:rPr>
          <w:noProof/>
          <w:lang w:eastAsia="de-DE" w:bidi="ar-SA"/>
        </w:rPr>
        <mc:AlternateContent>
          <mc:Choice Requires="wps">
            <w:drawing>
              <wp:anchor distT="0" distB="0" distL="114300" distR="114300" simplePos="0" relativeHeight="251806720" behindDoc="0" locked="0" layoutInCell="1" allowOverlap="1" wp14:anchorId="5555F14F" wp14:editId="6158AA17">
                <wp:simplePos x="0" y="0"/>
                <wp:positionH relativeFrom="column">
                  <wp:posOffset>1553845</wp:posOffset>
                </wp:positionH>
                <wp:positionV relativeFrom="paragraph">
                  <wp:posOffset>285115</wp:posOffset>
                </wp:positionV>
                <wp:extent cx="5033010" cy="1259840"/>
                <wp:effectExtent l="0" t="0" r="0" b="10160"/>
                <wp:wrapSquare wrapText="bothSides"/>
                <wp:docPr id="31" name="Textfeld 31"/>
                <wp:cNvGraphicFramePr/>
                <a:graphic xmlns:a="http://schemas.openxmlformats.org/drawingml/2006/main">
                  <a:graphicData uri="http://schemas.microsoft.com/office/word/2010/wordprocessingShape">
                    <wps:wsp>
                      <wps:cNvSpPr txBox="1"/>
                      <wps:spPr>
                        <a:xfrm>
                          <a:off x="0" y="0"/>
                          <a:ext cx="503301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978C80" w14:textId="77777777" w:rsidR="00E16BB7" w:rsidRDefault="00E16BB7" w:rsidP="00E16BB7">
                            <w:pPr>
                              <w:ind w:right="-40"/>
                            </w:pPr>
                            <w:r w:rsidRPr="006507C0">
                              <w:t xml:space="preserve">Allianz für Cybersicherheit, Bayerischer IT-Sicherheitscluster, </w:t>
                            </w:r>
                            <w:proofErr w:type="spellStart"/>
                            <w:r w:rsidRPr="006507C0">
                              <w:t>bitkom</w:t>
                            </w:r>
                            <w:proofErr w:type="spellEnd"/>
                            <w:r w:rsidRPr="006507C0">
                              <w:t xml:space="preserve">, </w:t>
                            </w:r>
                            <w:r>
                              <w:t>Docker,</w:t>
                            </w:r>
                          </w:p>
                          <w:p w14:paraId="3EF5D44E" w14:textId="77777777" w:rsidR="00E16BB7" w:rsidRPr="005C3E63" w:rsidRDefault="00E16BB7" w:rsidP="00E16BB7">
                            <w:pPr>
                              <w:ind w:right="-40"/>
                              <w:rPr>
                                <w:lang w:val="en-US"/>
                              </w:rPr>
                            </w:pPr>
                            <w:r w:rsidRPr="005C3E63">
                              <w:rPr>
                                <w:lang w:val="en-US"/>
                              </w:rPr>
                              <w:t>CIS (Center for Internet Security), Cl</w:t>
                            </w:r>
                            <w:r>
                              <w:rPr>
                                <w:lang w:val="en-US"/>
                              </w:rPr>
                              <w:t xml:space="preserve">oud Native Computing Foundation </w:t>
                            </w:r>
                            <w:r w:rsidRPr="005C3E63">
                              <w:rPr>
                                <w:lang w:val="en-US"/>
                              </w:rPr>
                              <w:t xml:space="preserve">(CNCF), CSA (Cloud Security Alliance), eco </w:t>
                            </w:r>
                            <w:proofErr w:type="spellStart"/>
                            <w:r w:rsidRPr="005C3E63">
                              <w:rPr>
                                <w:lang w:val="en-US"/>
                              </w:rPr>
                              <w:t>Verband</w:t>
                            </w:r>
                            <w:proofErr w:type="spellEnd"/>
                            <w:r w:rsidRPr="005C3E63">
                              <w:rPr>
                                <w:lang w:val="en-US"/>
                              </w:rPr>
                              <w:t xml:space="preserve"> der </w:t>
                            </w:r>
                            <w:proofErr w:type="spellStart"/>
                            <w:r w:rsidRPr="005C3E63">
                              <w:rPr>
                                <w:lang w:val="en-US"/>
                              </w:rPr>
                              <w:t>Internetwirtschaft</w:t>
                            </w:r>
                            <w:proofErr w:type="spellEnd"/>
                            <w:r w:rsidRPr="005C3E63">
                              <w:rPr>
                                <w:lang w:val="en-US"/>
                              </w:rPr>
                              <w:t xml:space="preserve"> </w:t>
                            </w:r>
                            <w:proofErr w:type="spellStart"/>
                            <w:r w:rsidRPr="005C3E63">
                              <w:rPr>
                                <w:lang w:val="en-US"/>
                              </w:rPr>
                              <w:t>e.V</w:t>
                            </w:r>
                            <w:proofErr w:type="spellEnd"/>
                            <w:r w:rsidRPr="005C3E63">
                              <w:rPr>
                                <w:lang w:val="en-US"/>
                              </w:rPr>
                              <w:t xml:space="preserve">., </w:t>
                            </w:r>
                            <w:r>
                              <w:rPr>
                                <w:lang w:val="en-US"/>
                              </w:rPr>
                              <w:t>Dell,</w:t>
                            </w:r>
                          </w:p>
                          <w:p w14:paraId="77DE8AF3" w14:textId="77777777" w:rsidR="00E16BB7" w:rsidRPr="00583A08" w:rsidRDefault="00E16BB7" w:rsidP="00E16BB7">
                            <w:pPr>
                              <w:ind w:right="-40"/>
                              <w:rPr>
                                <w:lang w:val="en-US"/>
                              </w:rPr>
                            </w:pPr>
                            <w:proofErr w:type="spellStart"/>
                            <w:r w:rsidRPr="00583A08">
                              <w:rPr>
                                <w:lang w:val="en-US"/>
                              </w:rPr>
                              <w:t>EuroCloud</w:t>
                            </w:r>
                            <w:proofErr w:type="spellEnd"/>
                            <w:r w:rsidRPr="00583A08">
                              <w:rPr>
                                <w:lang w:val="en-US"/>
                              </w:rPr>
                              <w:t xml:space="preserve"> </w:t>
                            </w:r>
                            <w:proofErr w:type="spellStart"/>
                            <w:r w:rsidRPr="00583A08">
                              <w:rPr>
                                <w:lang w:val="en-US"/>
                              </w:rPr>
                              <w:t>Deutschland_eco</w:t>
                            </w:r>
                            <w:proofErr w:type="spellEnd"/>
                            <w:r w:rsidRPr="00583A08">
                              <w:rPr>
                                <w:lang w:val="en-US"/>
                              </w:rPr>
                              <w:t xml:space="preserve"> </w:t>
                            </w:r>
                            <w:proofErr w:type="spellStart"/>
                            <w:r w:rsidRPr="00583A08">
                              <w:rPr>
                                <w:lang w:val="en-US"/>
                              </w:rPr>
                              <w:t>e.V</w:t>
                            </w:r>
                            <w:proofErr w:type="spellEnd"/>
                            <w:r w:rsidRPr="00583A08">
                              <w:rPr>
                                <w:lang w:val="en-US"/>
                              </w:rPr>
                              <w:t xml:space="preserve">., ISACA, </w:t>
                            </w:r>
                            <w:proofErr w:type="spellStart"/>
                            <w:r w:rsidRPr="00583A08">
                              <w:rPr>
                                <w:lang w:val="en-US"/>
                              </w:rPr>
                              <w:t>Teletrust</w:t>
                            </w:r>
                            <w:proofErr w:type="spellEnd"/>
                            <w:r w:rsidRPr="00583A08">
                              <w:rPr>
                                <w:lang w:val="en-US"/>
                              </w:rPr>
                              <w:t xml:space="preserve">, The Linux Foundation, </w:t>
                            </w:r>
                          </w:p>
                          <w:p w14:paraId="2F858B95" w14:textId="77777777" w:rsidR="00E16BB7" w:rsidRPr="006507C0" w:rsidRDefault="00E16BB7" w:rsidP="00E16BB7">
                            <w:pPr>
                              <w:ind w:right="-40"/>
                            </w:pPr>
                            <w:r w:rsidRPr="006507C0">
                              <w:t>GDD (Gesellschaft für Datenschutz und Datensicherheit e.V.)</w:t>
                            </w:r>
                            <w:r>
                              <w:t>, VMware</w:t>
                            </w:r>
                          </w:p>
                        </w:txbxContent>
                      </wps:txbx>
                      <wps:bodyPr rot="0" spcFirstLastPara="0" vertOverflow="overflow" horzOverflow="overflow" vert="horz" wrap="square" lIns="125999"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5F14F" id="Textfeld 31" o:spid="_x0000_s1052" type="#_x0000_t202" style="position:absolute;margin-left:122.35pt;margin-top:22.45pt;width:396.3pt;height:99.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" filled="f" stroked="f">
                <v:textbox inset="125999emu,,2mm">
                  <w:txbxContent>
                    <w:p w14:paraId="46978C80" w14:textId="77777777" w:rsidR="00E16BB7" w:rsidRDefault="00E16BB7" w:rsidP="00E16BB7">
                      <w:pPr>
                        <w:ind w:right="-40"/>
                      </w:pPr>
                      <w:r w:rsidRPr="006507C0">
                        <w:t xml:space="preserve">Allianz für Cybersicherheit, Bayerischer IT-Sicherheitscluster, </w:t>
                      </w:r>
                      <w:proofErr w:type="spellStart"/>
                      <w:r w:rsidRPr="006507C0">
                        <w:t>bitkom</w:t>
                      </w:r>
                      <w:proofErr w:type="spellEnd"/>
                      <w:r w:rsidRPr="006507C0">
                        <w:t xml:space="preserve">, </w:t>
                      </w:r>
                      <w:r>
                        <w:t>Docker,</w:t>
                      </w:r>
                    </w:p>
                    <w:p w14:paraId="3EF5D44E" w14:textId="77777777" w:rsidR="00E16BB7" w:rsidRPr="005C3E63" w:rsidRDefault="00E16BB7" w:rsidP="00E16BB7">
                      <w:pPr>
                        <w:ind w:right="-40"/>
                        <w:rPr>
                          <w:lang w:val="en-US"/>
                        </w:rPr>
                      </w:pPr>
                      <w:r w:rsidRPr="005C3E63">
                        <w:rPr>
                          <w:lang w:val="en-US"/>
                        </w:rPr>
                        <w:t>CIS (Center for Internet Security), Cl</w:t>
                      </w:r>
                      <w:r>
                        <w:rPr>
                          <w:lang w:val="en-US"/>
                        </w:rPr>
                        <w:t xml:space="preserve">oud Native Computing Foundation </w:t>
                      </w:r>
                      <w:r w:rsidRPr="005C3E63">
                        <w:rPr>
                          <w:lang w:val="en-US"/>
                        </w:rPr>
                        <w:t xml:space="preserve">(CNCF), CSA (Cloud Security Alliance), eco </w:t>
                      </w:r>
                      <w:proofErr w:type="spellStart"/>
                      <w:r w:rsidRPr="005C3E63">
                        <w:rPr>
                          <w:lang w:val="en-US"/>
                        </w:rPr>
                        <w:t>Verband</w:t>
                      </w:r>
                      <w:proofErr w:type="spellEnd"/>
                      <w:r w:rsidRPr="005C3E63">
                        <w:rPr>
                          <w:lang w:val="en-US"/>
                        </w:rPr>
                        <w:t xml:space="preserve"> der </w:t>
                      </w:r>
                      <w:proofErr w:type="spellStart"/>
                      <w:r w:rsidRPr="005C3E63">
                        <w:rPr>
                          <w:lang w:val="en-US"/>
                        </w:rPr>
                        <w:t>Internetwirtschaft</w:t>
                      </w:r>
                      <w:proofErr w:type="spellEnd"/>
                      <w:r w:rsidRPr="005C3E63">
                        <w:rPr>
                          <w:lang w:val="en-US"/>
                        </w:rPr>
                        <w:t xml:space="preserve"> </w:t>
                      </w:r>
                      <w:proofErr w:type="spellStart"/>
                      <w:r w:rsidRPr="005C3E63">
                        <w:rPr>
                          <w:lang w:val="en-US"/>
                        </w:rPr>
                        <w:t>e.V</w:t>
                      </w:r>
                      <w:proofErr w:type="spellEnd"/>
                      <w:r w:rsidRPr="005C3E63">
                        <w:rPr>
                          <w:lang w:val="en-US"/>
                        </w:rPr>
                        <w:t xml:space="preserve">., </w:t>
                      </w:r>
                      <w:r>
                        <w:rPr>
                          <w:lang w:val="en-US"/>
                        </w:rPr>
                        <w:t>Dell,</w:t>
                      </w:r>
                    </w:p>
                    <w:p w14:paraId="77DE8AF3" w14:textId="77777777" w:rsidR="00E16BB7" w:rsidRPr="00583A08" w:rsidRDefault="00E16BB7" w:rsidP="00E16BB7">
                      <w:pPr>
                        <w:ind w:right="-40"/>
                        <w:rPr>
                          <w:lang w:val="en-US"/>
                        </w:rPr>
                      </w:pPr>
                      <w:proofErr w:type="spellStart"/>
                      <w:r w:rsidRPr="00583A08">
                        <w:rPr>
                          <w:lang w:val="en-US"/>
                        </w:rPr>
                        <w:t>EuroCloud</w:t>
                      </w:r>
                      <w:proofErr w:type="spellEnd"/>
                      <w:r w:rsidRPr="00583A08">
                        <w:rPr>
                          <w:lang w:val="en-US"/>
                        </w:rPr>
                        <w:t xml:space="preserve"> </w:t>
                      </w:r>
                      <w:proofErr w:type="spellStart"/>
                      <w:r w:rsidRPr="00583A08">
                        <w:rPr>
                          <w:lang w:val="en-US"/>
                        </w:rPr>
                        <w:t>Deutschland_eco</w:t>
                      </w:r>
                      <w:proofErr w:type="spellEnd"/>
                      <w:r w:rsidRPr="00583A08">
                        <w:rPr>
                          <w:lang w:val="en-US"/>
                        </w:rPr>
                        <w:t xml:space="preserve"> </w:t>
                      </w:r>
                      <w:proofErr w:type="spellStart"/>
                      <w:r w:rsidRPr="00583A08">
                        <w:rPr>
                          <w:lang w:val="en-US"/>
                        </w:rPr>
                        <w:t>e.V</w:t>
                      </w:r>
                      <w:proofErr w:type="spellEnd"/>
                      <w:r w:rsidRPr="00583A08">
                        <w:rPr>
                          <w:lang w:val="en-US"/>
                        </w:rPr>
                        <w:t xml:space="preserve">., ISACA, </w:t>
                      </w:r>
                      <w:proofErr w:type="spellStart"/>
                      <w:r w:rsidRPr="00583A08">
                        <w:rPr>
                          <w:lang w:val="en-US"/>
                        </w:rPr>
                        <w:t>Teletrust</w:t>
                      </w:r>
                      <w:proofErr w:type="spellEnd"/>
                      <w:r w:rsidRPr="00583A08">
                        <w:rPr>
                          <w:lang w:val="en-US"/>
                        </w:rPr>
                        <w:t xml:space="preserve">, The Linux Foundation, </w:t>
                      </w:r>
                    </w:p>
                    <w:p w14:paraId="2F858B95" w14:textId="77777777" w:rsidR="00E16BB7" w:rsidRPr="006507C0" w:rsidRDefault="00E16BB7" w:rsidP="00E16BB7">
                      <w:pPr>
                        <w:ind w:right="-40"/>
                      </w:pPr>
                      <w:r w:rsidRPr="006507C0">
                        <w:t>GDD (Gesellschaft für Datenschutz und Datensicherheit e.V.)</w:t>
                      </w:r>
                      <w:r>
                        <w:t>, VMware</w:t>
                      </w:r>
                    </w:p>
                  </w:txbxContent>
                </v:textbox>
                <w10:wrap type="square"/>
              </v:shape>
            </w:pict>
          </mc:Fallback>
        </mc:AlternateContent>
      </w:r>
    </w:p>
    <w:sectPr w:rsidR="00777987" w:rsidRPr="000B28A5" w:rsidSect="001C2983">
      <w:headerReference w:type="first" r:id="rId19"/>
      <w:type w:val="continuous"/>
      <w:pgSz w:w="11900" w:h="16820" w:code="9"/>
      <w:pgMar w:top="1899" w:right="1009" w:bottom="1134" w:left="1009" w:header="1191" w:footer="0" w:gutter="0"/>
      <w:cols w:num="2" w:space="720"/>
      <w:docGrid w:linePitch="360"/>
      <w:printerSettings r:id="rId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10317" w14:textId="77777777" w:rsidR="00B21C2C" w:rsidRDefault="00B21C2C">
      <w:r>
        <w:separator/>
      </w:r>
    </w:p>
    <w:p w14:paraId="76D05F5F" w14:textId="77777777" w:rsidR="00B21C2C" w:rsidRDefault="00B21C2C"/>
  </w:endnote>
  <w:endnote w:type="continuationSeparator" w:id="0">
    <w:p w14:paraId="7CF540C8" w14:textId="77777777" w:rsidR="00B21C2C" w:rsidRDefault="00B21C2C">
      <w:r>
        <w:continuationSeparator/>
      </w:r>
    </w:p>
    <w:p w14:paraId="67C3211B" w14:textId="77777777" w:rsidR="00B21C2C" w:rsidRDefault="00B21C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E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FFFFFF" w:themeColor="background1"/>
        <w:lang w:eastAsia="ja-JP" w:bidi="de-DE"/>
      </w:rPr>
      <w:id w:val="732053348"/>
      <w:docPartObj>
        <w:docPartGallery w:val="Page Numbers (Bottom of Page)"/>
        <w:docPartUnique/>
      </w:docPartObj>
    </w:sdtPr>
    <w:sdtEndPr>
      <w:rPr>
        <w:rFonts w:ascii="Times" w:hAnsi="Times" w:cs="Times New Roman"/>
        <w:noProof/>
        <w:color w:val="auto"/>
        <w:lang w:eastAsia="de-DE" w:bidi="ar-SA"/>
      </w:rPr>
    </w:sdtEndPr>
    <w:sdtContent>
      <w:p w14:paraId="7E38AC4E" w14:textId="77777777" w:rsidR="00D52717" w:rsidRDefault="00D52717" w:rsidP="009C6C8F">
        <w:pPr>
          <w:pStyle w:val="western"/>
          <w:spacing w:after="0" w:line="240" w:lineRule="auto"/>
          <w:jc w:val="center"/>
          <w:rPr>
            <w:rFonts w:asciiTheme="minorHAnsi" w:hAnsiTheme="minorHAnsi" w:cstheme="minorBidi"/>
            <w:color w:val="FFFFFF" w:themeColor="background1"/>
            <w:lang w:eastAsia="ja-JP" w:bidi="de-DE"/>
          </w:rPr>
        </w:pPr>
      </w:p>
      <w:p w14:paraId="6255A038" w14:textId="3B89D743" w:rsidR="00D52717" w:rsidRDefault="00D52717" w:rsidP="000665EE">
        <w:pPr>
          <w:pStyle w:val="western"/>
          <w:spacing w:after="0" w:line="240" w:lineRule="auto"/>
          <w:rPr>
            <w:rFonts w:ascii="Roboto" w:hAnsi="Roboto"/>
            <w:caps/>
            <w:color w:val="000000"/>
            <w:spacing w:val="30"/>
            <w:sz w:val="13"/>
            <w:szCs w:val="13"/>
          </w:rPr>
        </w:pPr>
      </w:p>
      <w:p w14:paraId="09F08094" w14:textId="77777777" w:rsidR="00D52717" w:rsidRPr="002D6BEB" w:rsidRDefault="00D52717" w:rsidP="00964B44">
        <w:pPr>
          <w:pStyle w:val="western"/>
          <w:spacing w:after="0" w:line="240" w:lineRule="auto"/>
          <w:jc w:val="center"/>
          <w:rPr>
            <w:rFonts w:ascii="Roboto" w:hAnsi="Roboto"/>
            <w:caps/>
            <w:color w:val="000000"/>
            <w:spacing w:val="30"/>
            <w:sz w:val="13"/>
            <w:szCs w:val="13"/>
          </w:rPr>
        </w:pPr>
      </w:p>
      <w:p w14:paraId="6A816762" w14:textId="77777777" w:rsidR="00D52717" w:rsidRPr="00A82A0B" w:rsidRDefault="00B21C2C" w:rsidP="00EC714B">
        <w:pPr>
          <w:pStyle w:val="western"/>
          <w:spacing w:after="0" w:line="240" w:lineRule="auto"/>
          <w:rPr>
            <w:rFonts w:ascii="Garamond" w:hAnsi="Garamond"/>
            <w:caps/>
            <w:color w:val="000000"/>
            <w:spacing w:val="30"/>
            <w:sz w:val="14"/>
            <w:szCs w:val="14"/>
          </w:rPr>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AC13" w14:textId="77777777" w:rsidR="00D52717" w:rsidRDefault="00D52717" w:rsidP="002B4B6B">
    <w:pPr>
      <w:pStyle w:val="western"/>
      <w:spacing w:after="0" w:line="240" w:lineRule="auto"/>
      <w:jc w:val="center"/>
      <w:rPr>
        <w:rFonts w:ascii="Roboto" w:hAnsi="Roboto"/>
        <w:caps/>
        <w:color w:val="000000"/>
        <w:spacing w:val="30"/>
        <w:sz w:val="13"/>
        <w:szCs w:val="13"/>
      </w:rPr>
    </w:pPr>
    <w:r w:rsidRPr="002B25A1">
      <w:rPr>
        <w:rFonts w:ascii="Roboto" w:hAnsi="Roboto"/>
        <w:caps/>
        <w:color w:val="000000"/>
        <w:spacing w:val="30"/>
        <w:sz w:val="13"/>
        <w:szCs w:val="13"/>
      </w:rPr>
      <w:t>Gronau IT Cloud Computing Gmb</w:t>
    </w:r>
    <w:r>
      <w:rPr>
        <w:rFonts w:ascii="Roboto" w:hAnsi="Roboto"/>
        <w:caps/>
        <w:color w:val="000000"/>
        <w:spacing w:val="30"/>
        <w:sz w:val="13"/>
        <w:szCs w:val="13"/>
      </w:rPr>
      <w:t>H</w:t>
    </w:r>
    <w:r w:rsidRPr="002B25A1">
      <w:rPr>
        <w:rFonts w:ascii="Roboto" w:hAnsi="Roboto"/>
        <w:caps/>
        <w:color w:val="000000"/>
        <w:spacing w:val="30"/>
        <w:sz w:val="13"/>
        <w:szCs w:val="13"/>
      </w:rPr>
      <w:br/>
      <w:t>GESCHÄFTSFÜHRER Pierre Gronau</w:t>
    </w:r>
    <w:r w:rsidRPr="002B25A1">
      <w:rPr>
        <w:rFonts w:ascii="Roboto" w:hAnsi="Roboto"/>
        <w:caps/>
        <w:color w:val="000000"/>
        <w:spacing w:val="30"/>
        <w:sz w:val="13"/>
        <w:szCs w:val="13"/>
      </w:rPr>
      <w:br/>
      <w:t xml:space="preserve">Potsdamer Platz 10, Haus 2, 5.OG • 10785 • Berlin • Phone: +49 30 300 11 48 18 </w:t>
    </w:r>
    <w:r w:rsidRPr="002B25A1">
      <w:rPr>
        <w:rFonts w:ascii="Roboto" w:hAnsi="Roboto"/>
        <w:caps/>
        <w:color w:val="000000"/>
        <w:spacing w:val="30"/>
        <w:sz w:val="13"/>
        <w:szCs w:val="13"/>
      </w:rPr>
      <w:br/>
      <w:t>Deutsche Bank AG, IBAN DE45720700240014447700, BIC/SWIFT-Code DEUTDEDB720</w:t>
    </w:r>
    <w:r w:rsidRPr="002B25A1">
      <w:rPr>
        <w:rFonts w:ascii="Roboto" w:hAnsi="Roboto"/>
        <w:caps/>
        <w:color w:val="000000"/>
        <w:spacing w:val="30"/>
        <w:sz w:val="13"/>
        <w:szCs w:val="13"/>
      </w:rPr>
      <w:br/>
      <w:t>Amtsgericht Charlottenburg HRB 13 56 58 B</w:t>
    </w:r>
    <w:r w:rsidRPr="002B25A1">
      <w:rPr>
        <w:rFonts w:ascii="Roboto" w:hAnsi="Roboto"/>
        <w:caps/>
        <w:color w:val="000000"/>
        <w:spacing w:val="30"/>
        <w:sz w:val="13"/>
        <w:szCs w:val="13"/>
      </w:rPr>
      <w:br/>
      <w:t>Steuernummer 30/318/30245, Umsatzsteuer ID DE 28 07 45 767</w:t>
    </w:r>
  </w:p>
  <w:p w14:paraId="032B2DE2" w14:textId="77777777" w:rsidR="00D52717" w:rsidRDefault="00D52717" w:rsidP="002B4B6B">
    <w:pPr>
      <w:pStyle w:val="western"/>
      <w:spacing w:after="0" w:line="240" w:lineRule="auto"/>
      <w:jc w:val="center"/>
      <w:rPr>
        <w:rFonts w:ascii="Roboto" w:hAnsi="Roboto"/>
        <w:caps/>
        <w:color w:val="000000"/>
        <w:spacing w:val="30"/>
        <w:sz w:val="13"/>
        <w:szCs w:val="13"/>
      </w:rPr>
    </w:pPr>
  </w:p>
  <w:p w14:paraId="2A8BF226" w14:textId="77777777" w:rsidR="00D52717" w:rsidRPr="002B4B6B" w:rsidRDefault="00D52717" w:rsidP="002B4B6B">
    <w:pPr>
      <w:pStyle w:val="western"/>
      <w:spacing w:after="0" w:line="240" w:lineRule="auto"/>
      <w:jc w:val="center"/>
      <w:rPr>
        <w:rFonts w:ascii="Roboto" w:hAnsi="Roboto"/>
        <w:caps/>
        <w:color w:val="000000"/>
        <w:spacing w:val="30"/>
        <w:sz w:val="13"/>
        <w:szCs w:val="13"/>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D0083" w14:textId="77777777" w:rsidR="00B21C2C" w:rsidRDefault="00B21C2C">
      <w:r>
        <w:separator/>
      </w:r>
    </w:p>
    <w:p w14:paraId="3F49463B" w14:textId="77777777" w:rsidR="00B21C2C" w:rsidRDefault="00B21C2C"/>
  </w:footnote>
  <w:footnote w:type="continuationSeparator" w:id="0">
    <w:p w14:paraId="2C6F0C42" w14:textId="77777777" w:rsidR="00B21C2C" w:rsidRDefault="00B21C2C">
      <w:r>
        <w:continuationSeparator/>
      </w:r>
    </w:p>
    <w:p w14:paraId="3B360C08" w14:textId="77777777" w:rsidR="00B21C2C" w:rsidRDefault="00B21C2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499CF" w14:textId="77777777" w:rsidR="00D52717" w:rsidRDefault="00D52717" w:rsidP="00BE3DEC">
    <w:pPr>
      <w:pStyle w:val="Kopfzeile"/>
      <w:jc w:val="right"/>
    </w:pPr>
    <w:r>
      <w:rPr>
        <w:noProof/>
        <w:lang w:eastAsia="de-DE" w:bidi="ar-SA"/>
      </w:rPr>
      <w:drawing>
        <wp:anchor distT="0" distB="0" distL="114300" distR="114300" simplePos="0" relativeHeight="251660288" behindDoc="1" locked="0" layoutInCell="1" allowOverlap="1" wp14:anchorId="7A69D5D4" wp14:editId="493D149C">
          <wp:simplePos x="0" y="0"/>
          <wp:positionH relativeFrom="column">
            <wp:posOffset>-701675</wp:posOffset>
          </wp:positionH>
          <wp:positionV relativeFrom="paragraph">
            <wp:posOffset>-601980</wp:posOffset>
          </wp:positionV>
          <wp:extent cx="7664210" cy="574040"/>
          <wp:effectExtent l="0" t="0" r="6985" b="10160"/>
          <wp:wrapNone/>
          <wp:docPr id="1" name="Picture 11" descr="head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_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4210" cy="5740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49797" w14:textId="77777777" w:rsidR="00D52717" w:rsidRDefault="00D52717" w:rsidP="00BC625C">
    <w:pPr>
      <w:pStyle w:val="Kopfzeile"/>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2DD09" w14:textId="77777777" w:rsidR="00D52717" w:rsidRDefault="00D52717" w:rsidP="00BC625C">
    <w:pPr>
      <w:pStyle w:val="Kopfzeile"/>
      <w:jc w:val="right"/>
    </w:pPr>
    <w:r>
      <w:rPr>
        <w:noProof/>
        <w:lang w:eastAsia="de-DE" w:bidi="ar-SA"/>
      </w:rPr>
      <w:drawing>
        <wp:anchor distT="0" distB="0" distL="114300" distR="114300" simplePos="0" relativeHeight="251667456" behindDoc="1" locked="0" layoutInCell="1" allowOverlap="1" wp14:anchorId="46224ED5" wp14:editId="2D371826">
          <wp:simplePos x="0" y="0"/>
          <wp:positionH relativeFrom="column">
            <wp:posOffset>-699770</wp:posOffset>
          </wp:positionH>
          <wp:positionV relativeFrom="paragraph">
            <wp:posOffset>-586740</wp:posOffset>
          </wp:positionV>
          <wp:extent cx="7664210" cy="574040"/>
          <wp:effectExtent l="0" t="0" r="6985" b="10160"/>
          <wp:wrapNone/>
          <wp:docPr id="4" name="Picture 8" descr="head_03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d_03_ma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4210" cy="5740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2473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BD8CBEA"/>
    <w:lvl w:ilvl="0">
      <w:start w:val="1"/>
      <w:numFmt w:val="decimal"/>
      <w:lvlText w:val="%1."/>
      <w:lvlJc w:val="left"/>
      <w:pPr>
        <w:tabs>
          <w:tab w:val="num" w:pos="1492"/>
        </w:tabs>
        <w:ind w:left="1492" w:hanging="360"/>
      </w:pPr>
    </w:lvl>
  </w:abstractNum>
  <w:abstractNum w:abstractNumId="2">
    <w:nsid w:val="FFFFFF7D"/>
    <w:multiLevelType w:val="singleLevel"/>
    <w:tmpl w:val="8BE414C0"/>
    <w:lvl w:ilvl="0">
      <w:start w:val="1"/>
      <w:numFmt w:val="decimal"/>
      <w:lvlText w:val="%1."/>
      <w:lvlJc w:val="left"/>
      <w:pPr>
        <w:tabs>
          <w:tab w:val="num" w:pos="1209"/>
        </w:tabs>
        <w:ind w:left="1209" w:hanging="360"/>
      </w:pPr>
    </w:lvl>
  </w:abstractNum>
  <w:abstractNum w:abstractNumId="3">
    <w:nsid w:val="FFFFFF7E"/>
    <w:multiLevelType w:val="singleLevel"/>
    <w:tmpl w:val="77EABD5A"/>
    <w:lvl w:ilvl="0">
      <w:start w:val="1"/>
      <w:numFmt w:val="decimal"/>
      <w:lvlText w:val="%1."/>
      <w:lvlJc w:val="left"/>
      <w:pPr>
        <w:tabs>
          <w:tab w:val="num" w:pos="926"/>
        </w:tabs>
        <w:ind w:left="926" w:hanging="360"/>
      </w:pPr>
    </w:lvl>
  </w:abstractNum>
  <w:abstractNum w:abstractNumId="4">
    <w:nsid w:val="FFFFFF7F"/>
    <w:multiLevelType w:val="singleLevel"/>
    <w:tmpl w:val="D1C29E0A"/>
    <w:lvl w:ilvl="0">
      <w:start w:val="1"/>
      <w:numFmt w:val="decimal"/>
      <w:lvlText w:val="%1."/>
      <w:lvlJc w:val="left"/>
      <w:pPr>
        <w:tabs>
          <w:tab w:val="num" w:pos="643"/>
        </w:tabs>
        <w:ind w:left="643" w:hanging="360"/>
      </w:pPr>
    </w:lvl>
  </w:abstractNum>
  <w:abstractNum w:abstractNumId="5">
    <w:nsid w:val="FFFFFF80"/>
    <w:multiLevelType w:val="singleLevel"/>
    <w:tmpl w:val="78885ED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1AE38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E7431C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FEA8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1">
    <w:nsid w:val="0C4B5103"/>
    <w:multiLevelType w:val="hybridMultilevel"/>
    <w:tmpl w:val="AD0AC416"/>
    <w:lvl w:ilvl="0" w:tplc="1A6C1D10">
      <w:start w:val="1"/>
      <w:numFmt w:val="decimal"/>
      <w:pStyle w:val="Listennumm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F61C5D"/>
    <w:multiLevelType w:val="hybridMultilevel"/>
    <w:tmpl w:val="9F4A8688"/>
    <w:lvl w:ilvl="0" w:tplc="ABE84DA8">
      <w:start w:val="1"/>
      <w:numFmt w:val="bullet"/>
      <w:pStyle w:val="Aufzhlungszeich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14"/>
  </w:num>
  <w:num w:numId="5">
    <w:abstractNumId w:val="13"/>
  </w:num>
  <w:num w:numId="6">
    <w:abstractNumId w:val="15"/>
  </w:num>
  <w:num w:numId="7">
    <w:abstractNumId w:val="11"/>
  </w:num>
  <w:num w:numId="8">
    <w:abstractNumId w:val="16"/>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en-US" w:vendorID="64" w:dllVersion="4096" w:nlCheck="1" w:checkStyle="0"/>
  <w:activeWritingStyle w:appName="MSWord" w:lang="de-DE"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A5"/>
    <w:rsid w:val="000038F9"/>
    <w:rsid w:val="00020B78"/>
    <w:rsid w:val="00025AA8"/>
    <w:rsid w:val="00036C8E"/>
    <w:rsid w:val="000473CD"/>
    <w:rsid w:val="00053530"/>
    <w:rsid w:val="0006074B"/>
    <w:rsid w:val="000665EE"/>
    <w:rsid w:val="000713C1"/>
    <w:rsid w:val="0007289D"/>
    <w:rsid w:val="00075AE5"/>
    <w:rsid w:val="00082AF6"/>
    <w:rsid w:val="00083D15"/>
    <w:rsid w:val="00084EA5"/>
    <w:rsid w:val="000953B4"/>
    <w:rsid w:val="000965C9"/>
    <w:rsid w:val="00097ECD"/>
    <w:rsid w:val="000A04EB"/>
    <w:rsid w:val="000A0FB8"/>
    <w:rsid w:val="000A3C91"/>
    <w:rsid w:val="000B28A5"/>
    <w:rsid w:val="000B7598"/>
    <w:rsid w:val="000C4219"/>
    <w:rsid w:val="000C6D6C"/>
    <w:rsid w:val="000C6F21"/>
    <w:rsid w:val="000D25CD"/>
    <w:rsid w:val="000D2DCF"/>
    <w:rsid w:val="000D6A66"/>
    <w:rsid w:val="000D78F1"/>
    <w:rsid w:val="000E2E3E"/>
    <w:rsid w:val="000E672B"/>
    <w:rsid w:val="000E798D"/>
    <w:rsid w:val="000F3FC4"/>
    <w:rsid w:val="00100059"/>
    <w:rsid w:val="0010453F"/>
    <w:rsid w:val="00121235"/>
    <w:rsid w:val="00122AA9"/>
    <w:rsid w:val="0013194C"/>
    <w:rsid w:val="0013340F"/>
    <w:rsid w:val="00141992"/>
    <w:rsid w:val="00142618"/>
    <w:rsid w:val="00144952"/>
    <w:rsid w:val="00154B2D"/>
    <w:rsid w:val="00157223"/>
    <w:rsid w:val="001855C0"/>
    <w:rsid w:val="001863EC"/>
    <w:rsid w:val="00193439"/>
    <w:rsid w:val="00196572"/>
    <w:rsid w:val="00196CE0"/>
    <w:rsid w:val="001A439E"/>
    <w:rsid w:val="001B48D7"/>
    <w:rsid w:val="001C2983"/>
    <w:rsid w:val="001D12DB"/>
    <w:rsid w:val="001D5562"/>
    <w:rsid w:val="001E3281"/>
    <w:rsid w:val="001E44B0"/>
    <w:rsid w:val="001F085E"/>
    <w:rsid w:val="00200A46"/>
    <w:rsid w:val="00201A03"/>
    <w:rsid w:val="00203E63"/>
    <w:rsid w:val="0020424B"/>
    <w:rsid w:val="00215FBA"/>
    <w:rsid w:val="00220392"/>
    <w:rsid w:val="002232C5"/>
    <w:rsid w:val="002247AB"/>
    <w:rsid w:val="0023745D"/>
    <w:rsid w:val="002513AF"/>
    <w:rsid w:val="002626DA"/>
    <w:rsid w:val="00270E2D"/>
    <w:rsid w:val="00272E6E"/>
    <w:rsid w:val="00281133"/>
    <w:rsid w:val="0029385F"/>
    <w:rsid w:val="0029722A"/>
    <w:rsid w:val="002B0499"/>
    <w:rsid w:val="002B11B7"/>
    <w:rsid w:val="002B25A1"/>
    <w:rsid w:val="002B4B6B"/>
    <w:rsid w:val="002C1124"/>
    <w:rsid w:val="002C7B3C"/>
    <w:rsid w:val="002D08D4"/>
    <w:rsid w:val="002D150C"/>
    <w:rsid w:val="002D2658"/>
    <w:rsid w:val="002D39DA"/>
    <w:rsid w:val="002D6B58"/>
    <w:rsid w:val="002D6BEB"/>
    <w:rsid w:val="002E3A51"/>
    <w:rsid w:val="002E567B"/>
    <w:rsid w:val="002F5317"/>
    <w:rsid w:val="003073CB"/>
    <w:rsid w:val="0031419E"/>
    <w:rsid w:val="00314787"/>
    <w:rsid w:val="00317A3A"/>
    <w:rsid w:val="00323345"/>
    <w:rsid w:val="00326AB6"/>
    <w:rsid w:val="00337526"/>
    <w:rsid w:val="00342A5B"/>
    <w:rsid w:val="00343744"/>
    <w:rsid w:val="00344517"/>
    <w:rsid w:val="003467E5"/>
    <w:rsid w:val="00350399"/>
    <w:rsid w:val="00351D3B"/>
    <w:rsid w:val="0036100F"/>
    <w:rsid w:val="003665BB"/>
    <w:rsid w:val="00366689"/>
    <w:rsid w:val="003755B6"/>
    <w:rsid w:val="003841D0"/>
    <w:rsid w:val="003851EF"/>
    <w:rsid w:val="003870E2"/>
    <w:rsid w:val="00395E70"/>
    <w:rsid w:val="00397FA6"/>
    <w:rsid w:val="003A74E7"/>
    <w:rsid w:val="003B2714"/>
    <w:rsid w:val="003B6FA5"/>
    <w:rsid w:val="003C4255"/>
    <w:rsid w:val="003C5002"/>
    <w:rsid w:val="003D14F2"/>
    <w:rsid w:val="003D3163"/>
    <w:rsid w:val="003D5A0A"/>
    <w:rsid w:val="003D6892"/>
    <w:rsid w:val="003F0D59"/>
    <w:rsid w:val="003F173C"/>
    <w:rsid w:val="003F433F"/>
    <w:rsid w:val="004103DD"/>
    <w:rsid w:val="0041154B"/>
    <w:rsid w:val="00416418"/>
    <w:rsid w:val="00430D82"/>
    <w:rsid w:val="004336A1"/>
    <w:rsid w:val="00437E57"/>
    <w:rsid w:val="004419F3"/>
    <w:rsid w:val="004433DE"/>
    <w:rsid w:val="00446118"/>
    <w:rsid w:val="00460085"/>
    <w:rsid w:val="004620C6"/>
    <w:rsid w:val="0046237B"/>
    <w:rsid w:val="00464288"/>
    <w:rsid w:val="004668EE"/>
    <w:rsid w:val="00471DBA"/>
    <w:rsid w:val="00473762"/>
    <w:rsid w:val="004859EA"/>
    <w:rsid w:val="0048698A"/>
    <w:rsid w:val="004877B4"/>
    <w:rsid w:val="004A0AAC"/>
    <w:rsid w:val="004B0A29"/>
    <w:rsid w:val="004B512A"/>
    <w:rsid w:val="004D00CB"/>
    <w:rsid w:val="004D0453"/>
    <w:rsid w:val="004D0E56"/>
    <w:rsid w:val="004D69FF"/>
    <w:rsid w:val="004E0D53"/>
    <w:rsid w:val="004E21CD"/>
    <w:rsid w:val="004E2E9A"/>
    <w:rsid w:val="004F0B3E"/>
    <w:rsid w:val="004F4CE1"/>
    <w:rsid w:val="004F5089"/>
    <w:rsid w:val="004F6311"/>
    <w:rsid w:val="004F6D6C"/>
    <w:rsid w:val="00500437"/>
    <w:rsid w:val="00503955"/>
    <w:rsid w:val="005125A3"/>
    <w:rsid w:val="00513534"/>
    <w:rsid w:val="005135A0"/>
    <w:rsid w:val="005173EA"/>
    <w:rsid w:val="00517AE5"/>
    <w:rsid w:val="005224C5"/>
    <w:rsid w:val="00532C14"/>
    <w:rsid w:val="00542992"/>
    <w:rsid w:val="005450C4"/>
    <w:rsid w:val="00545146"/>
    <w:rsid w:val="0054564C"/>
    <w:rsid w:val="0055296D"/>
    <w:rsid w:val="0055419F"/>
    <w:rsid w:val="00557D8E"/>
    <w:rsid w:val="00561353"/>
    <w:rsid w:val="005660C4"/>
    <w:rsid w:val="00571B23"/>
    <w:rsid w:val="00581F47"/>
    <w:rsid w:val="005859C2"/>
    <w:rsid w:val="00585C39"/>
    <w:rsid w:val="0059098C"/>
    <w:rsid w:val="00597633"/>
    <w:rsid w:val="005A0688"/>
    <w:rsid w:val="005B4898"/>
    <w:rsid w:val="005C6D36"/>
    <w:rsid w:val="005C70A1"/>
    <w:rsid w:val="005D13F5"/>
    <w:rsid w:val="005D3B85"/>
    <w:rsid w:val="005E0045"/>
    <w:rsid w:val="005E1CF7"/>
    <w:rsid w:val="005E78C1"/>
    <w:rsid w:val="005F3620"/>
    <w:rsid w:val="005F3982"/>
    <w:rsid w:val="0060187B"/>
    <w:rsid w:val="00601B7B"/>
    <w:rsid w:val="00602B34"/>
    <w:rsid w:val="006033FE"/>
    <w:rsid w:val="00604C25"/>
    <w:rsid w:val="006172D4"/>
    <w:rsid w:val="00622FC5"/>
    <w:rsid w:val="00625385"/>
    <w:rsid w:val="00630CC2"/>
    <w:rsid w:val="00632BBB"/>
    <w:rsid w:val="00636052"/>
    <w:rsid w:val="00644D9B"/>
    <w:rsid w:val="00655583"/>
    <w:rsid w:val="00665782"/>
    <w:rsid w:val="00675DF1"/>
    <w:rsid w:val="00683261"/>
    <w:rsid w:val="006935FF"/>
    <w:rsid w:val="00695967"/>
    <w:rsid w:val="006B34AA"/>
    <w:rsid w:val="006B6BC2"/>
    <w:rsid w:val="006B7818"/>
    <w:rsid w:val="006C7FAF"/>
    <w:rsid w:val="006D1D5E"/>
    <w:rsid w:val="006E1E4D"/>
    <w:rsid w:val="006E7A5B"/>
    <w:rsid w:val="006F4188"/>
    <w:rsid w:val="006F66CD"/>
    <w:rsid w:val="007030AA"/>
    <w:rsid w:val="00704665"/>
    <w:rsid w:val="00727C4E"/>
    <w:rsid w:val="007310D7"/>
    <w:rsid w:val="00737C12"/>
    <w:rsid w:val="007458B8"/>
    <w:rsid w:val="00751825"/>
    <w:rsid w:val="0076639D"/>
    <w:rsid w:val="00777987"/>
    <w:rsid w:val="007963D9"/>
    <w:rsid w:val="007979C5"/>
    <w:rsid w:val="007A1813"/>
    <w:rsid w:val="007A7D71"/>
    <w:rsid w:val="007B118E"/>
    <w:rsid w:val="007B45D8"/>
    <w:rsid w:val="007E336C"/>
    <w:rsid w:val="007F00D1"/>
    <w:rsid w:val="007F4443"/>
    <w:rsid w:val="00801749"/>
    <w:rsid w:val="00801F29"/>
    <w:rsid w:val="008174B4"/>
    <w:rsid w:val="00823AC1"/>
    <w:rsid w:val="00844EE4"/>
    <w:rsid w:val="00853D05"/>
    <w:rsid w:val="00862416"/>
    <w:rsid w:val="008664F3"/>
    <w:rsid w:val="008709B2"/>
    <w:rsid w:val="00880D3A"/>
    <w:rsid w:val="00883E9A"/>
    <w:rsid w:val="0088570C"/>
    <w:rsid w:val="00885D8F"/>
    <w:rsid w:val="00887380"/>
    <w:rsid w:val="008940C5"/>
    <w:rsid w:val="008948BF"/>
    <w:rsid w:val="008A2609"/>
    <w:rsid w:val="008A3A65"/>
    <w:rsid w:val="008A3F78"/>
    <w:rsid w:val="008B4000"/>
    <w:rsid w:val="008D1220"/>
    <w:rsid w:val="008D6BA0"/>
    <w:rsid w:val="008F4A7B"/>
    <w:rsid w:val="008F6C94"/>
    <w:rsid w:val="00905C30"/>
    <w:rsid w:val="00910822"/>
    <w:rsid w:val="009134E1"/>
    <w:rsid w:val="009161F5"/>
    <w:rsid w:val="00926734"/>
    <w:rsid w:val="00930E69"/>
    <w:rsid w:val="00936611"/>
    <w:rsid w:val="0094699E"/>
    <w:rsid w:val="00953A90"/>
    <w:rsid w:val="00955FDE"/>
    <w:rsid w:val="00964B44"/>
    <w:rsid w:val="009659D9"/>
    <w:rsid w:val="00973950"/>
    <w:rsid w:val="009742F5"/>
    <w:rsid w:val="0099627E"/>
    <w:rsid w:val="009A6668"/>
    <w:rsid w:val="009A7A51"/>
    <w:rsid w:val="009B5231"/>
    <w:rsid w:val="009B661F"/>
    <w:rsid w:val="009B7E71"/>
    <w:rsid w:val="009C6077"/>
    <w:rsid w:val="009C6C8F"/>
    <w:rsid w:val="009D496A"/>
    <w:rsid w:val="009D6DEA"/>
    <w:rsid w:val="009D7E6D"/>
    <w:rsid w:val="009F3D46"/>
    <w:rsid w:val="00A00887"/>
    <w:rsid w:val="00A0221C"/>
    <w:rsid w:val="00A03F22"/>
    <w:rsid w:val="00A0451B"/>
    <w:rsid w:val="00A13EB7"/>
    <w:rsid w:val="00A209AA"/>
    <w:rsid w:val="00A214E1"/>
    <w:rsid w:val="00A2258D"/>
    <w:rsid w:val="00A23253"/>
    <w:rsid w:val="00A30E33"/>
    <w:rsid w:val="00A36650"/>
    <w:rsid w:val="00A62128"/>
    <w:rsid w:val="00A66CB3"/>
    <w:rsid w:val="00A8040D"/>
    <w:rsid w:val="00A804B5"/>
    <w:rsid w:val="00A8074D"/>
    <w:rsid w:val="00A82A0B"/>
    <w:rsid w:val="00A8577E"/>
    <w:rsid w:val="00A86F6E"/>
    <w:rsid w:val="00A87968"/>
    <w:rsid w:val="00A97F53"/>
    <w:rsid w:val="00AA4515"/>
    <w:rsid w:val="00AA5DFE"/>
    <w:rsid w:val="00AB0503"/>
    <w:rsid w:val="00AB689F"/>
    <w:rsid w:val="00AE4B2D"/>
    <w:rsid w:val="00AF1857"/>
    <w:rsid w:val="00AF209F"/>
    <w:rsid w:val="00B0147B"/>
    <w:rsid w:val="00B0441A"/>
    <w:rsid w:val="00B0449E"/>
    <w:rsid w:val="00B101B2"/>
    <w:rsid w:val="00B109C7"/>
    <w:rsid w:val="00B11138"/>
    <w:rsid w:val="00B21C2C"/>
    <w:rsid w:val="00B22821"/>
    <w:rsid w:val="00B4221D"/>
    <w:rsid w:val="00B53735"/>
    <w:rsid w:val="00B60DFF"/>
    <w:rsid w:val="00B7392C"/>
    <w:rsid w:val="00B75CF1"/>
    <w:rsid w:val="00B76013"/>
    <w:rsid w:val="00B76F65"/>
    <w:rsid w:val="00B77A60"/>
    <w:rsid w:val="00B81E9C"/>
    <w:rsid w:val="00B843DA"/>
    <w:rsid w:val="00B84C98"/>
    <w:rsid w:val="00B86215"/>
    <w:rsid w:val="00B862C1"/>
    <w:rsid w:val="00BA2377"/>
    <w:rsid w:val="00BA366E"/>
    <w:rsid w:val="00BB5999"/>
    <w:rsid w:val="00BC41BF"/>
    <w:rsid w:val="00BC4A35"/>
    <w:rsid w:val="00BC625C"/>
    <w:rsid w:val="00BC6BF0"/>
    <w:rsid w:val="00BD2150"/>
    <w:rsid w:val="00BE3DEC"/>
    <w:rsid w:val="00BF03EB"/>
    <w:rsid w:val="00BF4E50"/>
    <w:rsid w:val="00BF4E94"/>
    <w:rsid w:val="00BF5FF8"/>
    <w:rsid w:val="00C01625"/>
    <w:rsid w:val="00C01B2E"/>
    <w:rsid w:val="00C1135C"/>
    <w:rsid w:val="00C14AB0"/>
    <w:rsid w:val="00C23DEA"/>
    <w:rsid w:val="00C26270"/>
    <w:rsid w:val="00C3502A"/>
    <w:rsid w:val="00C35660"/>
    <w:rsid w:val="00C37A4A"/>
    <w:rsid w:val="00C57AB0"/>
    <w:rsid w:val="00C6282C"/>
    <w:rsid w:val="00C62FDE"/>
    <w:rsid w:val="00C67337"/>
    <w:rsid w:val="00C83D9A"/>
    <w:rsid w:val="00C85A93"/>
    <w:rsid w:val="00C86DE6"/>
    <w:rsid w:val="00C87CFC"/>
    <w:rsid w:val="00C91584"/>
    <w:rsid w:val="00CA6649"/>
    <w:rsid w:val="00CB1F40"/>
    <w:rsid w:val="00CC14E9"/>
    <w:rsid w:val="00CD6CB4"/>
    <w:rsid w:val="00CE0784"/>
    <w:rsid w:val="00CF3656"/>
    <w:rsid w:val="00D0186A"/>
    <w:rsid w:val="00D055D3"/>
    <w:rsid w:val="00D056C2"/>
    <w:rsid w:val="00D10620"/>
    <w:rsid w:val="00D22E22"/>
    <w:rsid w:val="00D308DB"/>
    <w:rsid w:val="00D312A5"/>
    <w:rsid w:val="00D33DEB"/>
    <w:rsid w:val="00D3457F"/>
    <w:rsid w:val="00D401ED"/>
    <w:rsid w:val="00D41D21"/>
    <w:rsid w:val="00D52717"/>
    <w:rsid w:val="00D578AC"/>
    <w:rsid w:val="00D61CA9"/>
    <w:rsid w:val="00D6284F"/>
    <w:rsid w:val="00D6777E"/>
    <w:rsid w:val="00D72779"/>
    <w:rsid w:val="00D74876"/>
    <w:rsid w:val="00D75699"/>
    <w:rsid w:val="00D770F4"/>
    <w:rsid w:val="00D9382D"/>
    <w:rsid w:val="00DA31AF"/>
    <w:rsid w:val="00DB2878"/>
    <w:rsid w:val="00DB3F75"/>
    <w:rsid w:val="00DD1A4C"/>
    <w:rsid w:val="00DE22BB"/>
    <w:rsid w:val="00DE6AEF"/>
    <w:rsid w:val="00E05590"/>
    <w:rsid w:val="00E0620C"/>
    <w:rsid w:val="00E15897"/>
    <w:rsid w:val="00E16BB7"/>
    <w:rsid w:val="00E20A2F"/>
    <w:rsid w:val="00E221DA"/>
    <w:rsid w:val="00E345F4"/>
    <w:rsid w:val="00E37C43"/>
    <w:rsid w:val="00E40205"/>
    <w:rsid w:val="00E40A46"/>
    <w:rsid w:val="00E50857"/>
    <w:rsid w:val="00E53DEF"/>
    <w:rsid w:val="00E67C8C"/>
    <w:rsid w:val="00E77634"/>
    <w:rsid w:val="00E77E49"/>
    <w:rsid w:val="00E77F6D"/>
    <w:rsid w:val="00E80F19"/>
    <w:rsid w:val="00E8280C"/>
    <w:rsid w:val="00E83495"/>
    <w:rsid w:val="00E84764"/>
    <w:rsid w:val="00E869E6"/>
    <w:rsid w:val="00E87A4D"/>
    <w:rsid w:val="00E92954"/>
    <w:rsid w:val="00EA273A"/>
    <w:rsid w:val="00EA6868"/>
    <w:rsid w:val="00EA6ED9"/>
    <w:rsid w:val="00EB1D99"/>
    <w:rsid w:val="00EB25DC"/>
    <w:rsid w:val="00EB6F48"/>
    <w:rsid w:val="00EC11DA"/>
    <w:rsid w:val="00EC389E"/>
    <w:rsid w:val="00EC47EC"/>
    <w:rsid w:val="00EC714B"/>
    <w:rsid w:val="00ED3A20"/>
    <w:rsid w:val="00ED4F4E"/>
    <w:rsid w:val="00EE364D"/>
    <w:rsid w:val="00EF4519"/>
    <w:rsid w:val="00F01492"/>
    <w:rsid w:val="00F074BC"/>
    <w:rsid w:val="00F07D37"/>
    <w:rsid w:val="00F1271A"/>
    <w:rsid w:val="00F13F61"/>
    <w:rsid w:val="00F207A9"/>
    <w:rsid w:val="00F210F2"/>
    <w:rsid w:val="00F23CBA"/>
    <w:rsid w:val="00F2464C"/>
    <w:rsid w:val="00F24FF5"/>
    <w:rsid w:val="00F25B30"/>
    <w:rsid w:val="00F26ABA"/>
    <w:rsid w:val="00F32702"/>
    <w:rsid w:val="00F33AD1"/>
    <w:rsid w:val="00F400C4"/>
    <w:rsid w:val="00F40EF6"/>
    <w:rsid w:val="00F44B3C"/>
    <w:rsid w:val="00F503E9"/>
    <w:rsid w:val="00F51452"/>
    <w:rsid w:val="00F51F84"/>
    <w:rsid w:val="00F52F1B"/>
    <w:rsid w:val="00F55488"/>
    <w:rsid w:val="00F62760"/>
    <w:rsid w:val="00F62B28"/>
    <w:rsid w:val="00F6467A"/>
    <w:rsid w:val="00F671DB"/>
    <w:rsid w:val="00F73B32"/>
    <w:rsid w:val="00F9672A"/>
    <w:rsid w:val="00FA007E"/>
    <w:rsid w:val="00FA21FA"/>
    <w:rsid w:val="00FA3B77"/>
    <w:rsid w:val="00FA5ABF"/>
    <w:rsid w:val="00FB67DF"/>
    <w:rsid w:val="00FC3CA1"/>
    <w:rsid w:val="00FC57FF"/>
    <w:rsid w:val="00FD0348"/>
    <w:rsid w:val="00FD3F67"/>
    <w:rsid w:val="00FD7B53"/>
    <w:rsid w:val="00FE5CD9"/>
    <w:rsid w:val="00FF5816"/>
    <w:rsid w:val="00FF594F"/>
    <w:rsid w:val="00FF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818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de-DE" w:eastAsia="ja-JP" w:bidi="de-DE"/>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187B"/>
    <w:pPr>
      <w:spacing w:before="120" w:after="120" w:line="240" w:lineRule="auto"/>
      <w:contextualSpacing/>
    </w:pPr>
    <w:rPr>
      <w:rFonts w:ascii="Roboto Light" w:hAnsi="Roboto Light"/>
      <w:sz w:val="22"/>
    </w:rPr>
  </w:style>
  <w:style w:type="paragraph" w:styleId="berschrift1">
    <w:name w:val="heading 1"/>
    <w:basedOn w:val="Standard"/>
    <w:next w:val="Standard"/>
    <w:link w:val="berschrift1Zchn"/>
    <w:uiPriority w:val="9"/>
    <w:qFormat/>
    <w:rsid w:val="00AF1857"/>
    <w:pPr>
      <w:keepNext/>
      <w:keepLines/>
      <w:spacing w:before="500" w:after="600"/>
      <w:outlineLvl w:val="0"/>
    </w:pPr>
    <w:rPr>
      <w:rFonts w:ascii="Roboto" w:eastAsiaTheme="majorEastAsia" w:hAnsi="Roboto" w:cstheme="majorBidi"/>
      <w:caps/>
      <w:color w:val="3C5A9B"/>
      <w:spacing w:val="14"/>
      <w:sz w:val="60"/>
      <w:szCs w:val="32"/>
    </w:rPr>
  </w:style>
  <w:style w:type="paragraph" w:styleId="berschrift2">
    <w:name w:val="heading 2"/>
    <w:basedOn w:val="Standard"/>
    <w:next w:val="Standard"/>
    <w:link w:val="berschrift2Zchn"/>
    <w:uiPriority w:val="9"/>
    <w:unhideWhenUsed/>
    <w:qFormat/>
    <w:rsid w:val="009659D9"/>
    <w:pPr>
      <w:keepNext/>
      <w:keepLines/>
      <w:spacing w:before="240" w:after="240"/>
      <w:outlineLvl w:val="1"/>
    </w:pPr>
    <w:rPr>
      <w:rFonts w:ascii="Roboto" w:eastAsiaTheme="majorEastAsia" w:hAnsi="Roboto" w:cstheme="majorBidi"/>
      <w:caps/>
      <w:color w:val="041B2D"/>
      <w:spacing w:val="14"/>
      <w:szCs w:val="26"/>
    </w:rPr>
  </w:style>
  <w:style w:type="paragraph" w:styleId="berschrift3">
    <w:name w:val="heading 3"/>
    <w:basedOn w:val="Standard"/>
    <w:next w:val="Standard"/>
    <w:link w:val="berschrift3Zchn"/>
    <w:uiPriority w:val="9"/>
    <w:unhideWhenUsed/>
    <w:qFormat/>
    <w:rsid w:val="00F01492"/>
    <w:pPr>
      <w:keepNext/>
      <w:keepLines/>
      <w:spacing w:before="220" w:after="320"/>
      <w:outlineLvl w:val="2"/>
    </w:pPr>
    <w:rPr>
      <w:rFonts w:ascii="Roboto" w:eastAsiaTheme="majorEastAsia" w:hAnsi="Roboto" w:cstheme="majorBidi"/>
      <w:color w:val="5671A9"/>
      <w:sz w:val="32"/>
    </w:rPr>
  </w:style>
  <w:style w:type="paragraph" w:styleId="berschrift6">
    <w:name w:val="heading 6"/>
    <w:basedOn w:val="Standard"/>
    <w:next w:val="Standard"/>
    <w:link w:val="berschrift6Zchn"/>
    <w:uiPriority w:val="9"/>
    <w:semiHidden/>
    <w:unhideWhenUsed/>
    <w:qFormat/>
    <w:pPr>
      <w:keepNext/>
      <w:keepLines/>
      <w:spacing w:before="40"/>
      <w:outlineLvl w:val="5"/>
    </w:pPr>
    <w:rPr>
      <w:rFonts w:asciiTheme="majorHAnsi" w:eastAsiaTheme="majorEastAsia" w:hAnsiTheme="majorHAnsi" w:cstheme="majorBidi"/>
      <w:color w:val="0072C6" w:themeColor="accent1"/>
    </w:rPr>
  </w:style>
  <w:style w:type="paragraph" w:styleId="berschrift7">
    <w:name w:val="heading 7"/>
    <w:basedOn w:val="Standard"/>
    <w:next w:val="Standard"/>
    <w:link w:val="berschrift7Zchn"/>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berschrift8">
    <w:name w:val="heading 8"/>
    <w:basedOn w:val="Standard"/>
    <w:next w:val="Standard"/>
    <w:link w:val="berschrift8Zchn"/>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berschrift9">
    <w:name w:val="heading 9"/>
    <w:basedOn w:val="Standard"/>
    <w:next w:val="Standard"/>
    <w:link w:val="berschrift9Zchn"/>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Listentabelle3-Akzent1">
    <w:name w:val="List Table 3 Accent 1"/>
    <w:basedOn w:val="NormaleTabelle"/>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el">
    <w:name w:val="Title"/>
    <w:basedOn w:val="Standard"/>
    <w:next w:val="Standard"/>
    <w:link w:val="TitelZchn"/>
    <w:uiPriority w:val="10"/>
    <w:semiHidden/>
    <w:unhideWhenUsed/>
    <w:qFormat/>
    <w:rPr>
      <w:rFonts w:asciiTheme="majorHAnsi" w:eastAsiaTheme="majorEastAsia" w:hAnsiTheme="majorHAnsi" w:cstheme="majorBidi"/>
      <w:caps/>
      <w:color w:val="F98723" w:themeColor="accent2"/>
      <w:spacing w:val="14"/>
      <w:kern w:val="28"/>
      <w:sz w:val="84"/>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F98723" w:themeColor="accent2"/>
      <w:spacing w:val="14"/>
      <w:kern w:val="28"/>
      <w:sz w:val="84"/>
      <w:szCs w:val="56"/>
    </w:rPr>
  </w:style>
  <w:style w:type="paragraph" w:styleId="Untertitel">
    <w:name w:val="Subtitle"/>
    <w:basedOn w:val="Standard"/>
    <w:next w:val="Standard"/>
    <w:link w:val="UntertitelZchn"/>
    <w:uiPriority w:val="11"/>
    <w:semiHidden/>
    <w:unhideWhenUsed/>
    <w:qFormat/>
    <w:pPr>
      <w:numPr>
        <w:ilvl w:val="1"/>
      </w:numPr>
      <w:spacing w:after="720"/>
    </w:pPr>
    <w:rPr>
      <w:rFonts w:eastAsiaTheme="minorEastAsia"/>
      <w:caps/>
      <w:sz w:val="40"/>
      <w:szCs w:val="22"/>
    </w:rPr>
  </w:style>
  <w:style w:type="character" w:customStyle="1" w:styleId="berschrift1Zchn">
    <w:name w:val="Überschrift 1 Zchn"/>
    <w:basedOn w:val="Absatz-Standardschriftart"/>
    <w:link w:val="berschrift1"/>
    <w:uiPriority w:val="9"/>
    <w:rsid w:val="00AF1857"/>
    <w:rPr>
      <w:rFonts w:ascii="Roboto" w:eastAsiaTheme="majorEastAsia" w:hAnsi="Roboto" w:cstheme="majorBidi"/>
      <w:caps/>
      <w:color w:val="3C5A9B"/>
      <w:spacing w:val="14"/>
      <w:sz w:val="60"/>
      <w:szCs w:val="32"/>
    </w:rPr>
  </w:style>
  <w:style w:type="character" w:customStyle="1" w:styleId="berschrift2Zchn">
    <w:name w:val="Überschrift 2 Zchn"/>
    <w:basedOn w:val="Absatz-Standardschriftart"/>
    <w:link w:val="berschrift2"/>
    <w:uiPriority w:val="9"/>
    <w:rsid w:val="009659D9"/>
    <w:rPr>
      <w:rFonts w:ascii="Roboto" w:eastAsiaTheme="majorEastAsia" w:hAnsi="Roboto" w:cstheme="majorBidi"/>
      <w:caps/>
      <w:color w:val="041B2D"/>
      <w:spacing w:val="14"/>
      <w:sz w:val="22"/>
      <w:szCs w:val="26"/>
    </w:rPr>
  </w:style>
  <w:style w:type="paragraph" w:styleId="Aufzhlungszeichen">
    <w:name w:val="List Bullet"/>
    <w:basedOn w:val="Standard"/>
    <w:uiPriority w:val="31"/>
    <w:qFormat/>
    <w:pPr>
      <w:numPr>
        <w:numId w:val="8"/>
      </w:numPr>
    </w:pPr>
  </w:style>
  <w:style w:type="paragraph" w:styleId="Kopfzeile">
    <w:name w:val="header"/>
    <w:basedOn w:val="Standard"/>
    <w:link w:val="KopfzeileZchn"/>
    <w:uiPriority w:val="99"/>
    <w:unhideWhenUsed/>
  </w:style>
  <w:style w:type="character" w:customStyle="1" w:styleId="KopfzeileZchn">
    <w:name w:val="Kopfzeile Zchn"/>
    <w:basedOn w:val="Absatz-Standardschriftart"/>
    <w:link w:val="Kopfzeile"/>
    <w:uiPriority w:val="99"/>
  </w:style>
  <w:style w:type="paragraph" w:styleId="IntensivesZitat">
    <w:name w:val="Intense Quote"/>
    <w:basedOn w:val="Standard"/>
    <w:next w:val="Standard"/>
    <w:link w:val="IntensivesZitatZchn"/>
    <w:uiPriority w:val="30"/>
    <w:semiHidden/>
    <w:unhideWhenUsed/>
    <w:qFormat/>
    <w:pPr>
      <w:spacing w:before="360" w:after="560" w:line="264" w:lineRule="auto"/>
      <w:ind w:left="605" w:right="605"/>
    </w:pPr>
    <w:rPr>
      <w:rFonts w:asciiTheme="majorHAnsi" w:hAnsiTheme="majorHAnsi"/>
      <w:i/>
      <w:iCs/>
      <w:color w:val="F98723" w:themeColor="accent2"/>
      <w:sz w:val="32"/>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NormaleTabelle"/>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UntertitelZchn">
    <w:name w:val="Untertitel Zchn"/>
    <w:basedOn w:val="Absatz-Standardschriftart"/>
    <w:link w:val="Untertitel"/>
    <w:uiPriority w:val="11"/>
    <w:semiHidden/>
    <w:rPr>
      <w:rFonts w:eastAsiaTheme="minorEastAsia"/>
      <w:caps/>
      <w:sz w:val="40"/>
      <w:szCs w:val="2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spacing w:val="1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pacing w:val="14"/>
      <w:sz w:val="26"/>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14"/>
      <w:sz w:val="26"/>
      <w:szCs w:val="21"/>
    </w:rPr>
  </w:style>
  <w:style w:type="character" w:styleId="Schwachhervorheb">
    <w:name w:val="Subtle Emphasis"/>
    <w:basedOn w:val="Absatz-Standardschriftart"/>
    <w:uiPriority w:val="19"/>
    <w:semiHidden/>
    <w:unhideWhenUsed/>
    <w:qFormat/>
    <w:rPr>
      <w:i/>
      <w:iCs/>
      <w:color w:val="0072C6" w:themeColor="accent1"/>
    </w:rPr>
  </w:style>
  <w:style w:type="character" w:styleId="Hervorhebung">
    <w:name w:val="Emphasis"/>
    <w:basedOn w:val="Absatz-Standardschriftart"/>
    <w:uiPriority w:val="20"/>
    <w:semiHidden/>
    <w:unhideWhenUsed/>
    <w:qFormat/>
    <w:rPr>
      <w:i/>
      <w:iCs/>
      <w:color w:val="F98723" w:themeColor="accent2"/>
    </w:rPr>
  </w:style>
  <w:style w:type="character" w:styleId="Intensivhervorheb">
    <w:name w:val="Intense Emphasis"/>
    <w:basedOn w:val="Absatz-Standardschriftart"/>
    <w:uiPriority w:val="21"/>
    <w:semiHidden/>
    <w:unhideWhenUsed/>
    <w:qFormat/>
    <w:rPr>
      <w:b/>
      <w:i/>
      <w:iCs/>
      <w:color w:val="F98723" w:themeColor="accent2"/>
    </w:rPr>
  </w:style>
  <w:style w:type="character" w:styleId="Fett">
    <w:name w:val="Strong"/>
    <w:basedOn w:val="Absatz-Standardschriftart"/>
    <w:uiPriority w:val="22"/>
    <w:semiHidden/>
    <w:unhideWhenUsed/>
    <w:qFormat/>
    <w:rPr>
      <w:b/>
      <w:bCs/>
      <w:color w:val="0072C6" w:themeColor="accent1"/>
    </w:rPr>
  </w:style>
  <w:style w:type="character" w:styleId="SchwacherVerweis">
    <w:name w:val="Subtle Reference"/>
    <w:basedOn w:val="Absatz-Standardschriftart"/>
    <w:uiPriority w:val="31"/>
    <w:semiHidden/>
    <w:unhideWhenUsed/>
    <w:qFormat/>
    <w:rPr>
      <w:i/>
      <w:caps/>
      <w:smallCaps w:val="0"/>
      <w:color w:val="0072C6" w:themeColor="accent1"/>
    </w:rPr>
  </w:style>
  <w:style w:type="character" w:styleId="IntensiverVerweis">
    <w:name w:val="Intense Reference"/>
    <w:basedOn w:val="Absatz-Standardschriftart"/>
    <w:uiPriority w:val="32"/>
    <w:semiHidden/>
    <w:unhideWhenUsed/>
    <w:qFormat/>
    <w:rPr>
      <w:b/>
      <w:bCs/>
      <w:i/>
      <w:caps/>
      <w:smallCaps w:val="0"/>
      <w:color w:val="0072C6" w:themeColor="accent1"/>
      <w:spacing w:val="0"/>
    </w:rPr>
  </w:style>
  <w:style w:type="character" w:styleId="Buchtitel">
    <w:name w:val="Book Title"/>
    <w:basedOn w:val="Absatz-Standardschriftart"/>
    <w:uiPriority w:val="33"/>
    <w:semiHidden/>
    <w:unhideWhenUsed/>
    <w:qFormat/>
    <w:rPr>
      <w:b w:val="0"/>
      <w:bCs/>
      <w:i w:val="0"/>
      <w:iCs/>
      <w:color w:val="0072C6" w:themeColor="accent1"/>
      <w:spacing w:val="0"/>
      <w:u w:val="single"/>
    </w:rPr>
  </w:style>
  <w:style w:type="paragraph" w:styleId="Beschriftung">
    <w:name w:val="caption"/>
    <w:basedOn w:val="Standard"/>
    <w:next w:val="Standard"/>
    <w:uiPriority w:val="35"/>
    <w:semiHidden/>
    <w:unhideWhenUsed/>
    <w:qFormat/>
    <w:pPr>
      <w:spacing w:after="200"/>
    </w:pPr>
    <w:rPr>
      <w:i/>
      <w:iCs/>
      <w:sz w:val="20"/>
      <w:szCs w:val="18"/>
    </w:rPr>
  </w:style>
  <w:style w:type="paragraph" w:styleId="Inhaltsverzeichnisberschrift">
    <w:name w:val="TOC Heading"/>
    <w:basedOn w:val="berschrift1"/>
    <w:next w:val="Standard"/>
    <w:uiPriority w:val="39"/>
    <w:unhideWhenUsed/>
    <w:qFormat/>
    <w:pPr>
      <w:spacing w:after="0" w:line="360" w:lineRule="auto"/>
      <w:outlineLvl w:val="9"/>
    </w:pPr>
    <w:rPr>
      <w:sz w:val="84"/>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color w:val="FFFFFF" w:themeColor="background1"/>
    </w:rPr>
  </w:style>
  <w:style w:type="character" w:customStyle="1" w:styleId="FuzeileZchn">
    <w:name w:val="Fußzeile Zchn"/>
    <w:basedOn w:val="Absatz-Standardschriftart"/>
    <w:link w:val="Fuzeile"/>
    <w:uiPriority w:val="99"/>
    <w:rPr>
      <w:color w:val="FFFFFF" w:themeColor="background1"/>
      <w:shd w:val="clear" w:color="auto" w:fill="0072C6" w:themeFill="accent1"/>
    </w:rPr>
  </w:style>
  <w:style w:type="paragraph" w:styleId="Zitat">
    <w:name w:val="Quote"/>
    <w:basedOn w:val="Standard"/>
    <w:next w:val="Standard"/>
    <w:link w:val="ZitatZchn"/>
    <w:uiPriority w:val="29"/>
    <w:unhideWhenUsed/>
    <w:qFormat/>
    <w:rsid w:val="00AF1857"/>
    <w:pPr>
      <w:spacing w:before="360" w:after="560" w:line="264" w:lineRule="auto"/>
      <w:ind w:left="605" w:right="605"/>
    </w:pPr>
    <w:rPr>
      <w:i/>
      <w:iCs/>
      <w:color w:val="7590BE"/>
      <w:sz w:val="40"/>
    </w:rPr>
  </w:style>
  <w:style w:type="character" w:customStyle="1" w:styleId="ZitatZchn">
    <w:name w:val="Zitat Zchn"/>
    <w:basedOn w:val="Absatz-Standardschriftart"/>
    <w:link w:val="Zitat"/>
    <w:uiPriority w:val="29"/>
    <w:rsid w:val="00AF1857"/>
    <w:rPr>
      <w:rFonts w:ascii="Roboto Light" w:hAnsi="Roboto Light"/>
      <w:i/>
      <w:iCs/>
      <w:color w:val="7590BE"/>
      <w:sz w:val="40"/>
    </w:rPr>
  </w:style>
  <w:style w:type="character" w:customStyle="1" w:styleId="IntensivesZitatZchn">
    <w:name w:val="Intensives Zitat Zchn"/>
    <w:basedOn w:val="Absatz-Standardschriftart"/>
    <w:link w:val="IntensivesZitat"/>
    <w:uiPriority w:val="30"/>
    <w:semiHidden/>
    <w:rPr>
      <w:rFonts w:asciiTheme="majorHAnsi" w:hAnsiTheme="majorHAnsi"/>
      <w:i/>
      <w:iCs/>
      <w:color w:val="F98723" w:themeColor="accent2"/>
      <w:sz w:val="32"/>
    </w:rPr>
  </w:style>
  <w:style w:type="character" w:customStyle="1" w:styleId="berschrift3Zchn">
    <w:name w:val="Überschrift 3 Zchn"/>
    <w:basedOn w:val="Absatz-Standardschriftart"/>
    <w:link w:val="berschrift3"/>
    <w:uiPriority w:val="9"/>
    <w:rsid w:val="00F01492"/>
    <w:rPr>
      <w:rFonts w:ascii="Roboto" w:eastAsiaTheme="majorEastAsia" w:hAnsi="Roboto" w:cstheme="majorBidi"/>
      <w:color w:val="5671A9"/>
      <w:sz w:val="32"/>
    </w:rPr>
  </w:style>
  <w:style w:type="paragraph" w:styleId="Listennummer">
    <w:name w:val="List Number"/>
    <w:basedOn w:val="Standard"/>
    <w:uiPriority w:val="32"/>
    <w:qFormat/>
    <w:pPr>
      <w:numPr>
        <w:numId w:val="7"/>
      </w:numPr>
    </w:p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072C6" w:themeColor="accent1"/>
    </w:rPr>
  </w:style>
  <w:style w:type="paragraph" w:styleId="StandardWeb">
    <w:name w:val="Normal (Web)"/>
    <w:basedOn w:val="Standard"/>
    <w:uiPriority w:val="99"/>
    <w:semiHidden/>
    <w:unhideWhenUsed/>
    <w:rsid w:val="00121235"/>
    <w:pPr>
      <w:spacing w:before="100" w:beforeAutospacing="1" w:after="115" w:line="288" w:lineRule="auto"/>
    </w:pPr>
    <w:rPr>
      <w:rFonts w:ascii="Times New Roman" w:hAnsi="Times New Roman" w:cs="Times New Roman"/>
      <w:color w:val="auto"/>
      <w:lang w:eastAsia="de-DE" w:bidi="ar-SA"/>
    </w:rPr>
  </w:style>
  <w:style w:type="paragraph" w:customStyle="1" w:styleId="western">
    <w:name w:val="western"/>
    <w:basedOn w:val="Standard"/>
    <w:rsid w:val="00121235"/>
    <w:pPr>
      <w:spacing w:before="100" w:beforeAutospacing="1" w:after="115" w:line="288" w:lineRule="auto"/>
    </w:pPr>
    <w:rPr>
      <w:rFonts w:ascii="Times" w:hAnsi="Times" w:cs="Times New Roman"/>
      <w:color w:val="auto"/>
      <w:lang w:eastAsia="de-DE" w:bidi="ar-SA"/>
    </w:rPr>
  </w:style>
  <w:style w:type="paragraph" w:styleId="Sprechblasentext">
    <w:name w:val="Balloon Text"/>
    <w:basedOn w:val="Standard"/>
    <w:link w:val="SprechblasentextZchn"/>
    <w:uiPriority w:val="99"/>
    <w:semiHidden/>
    <w:unhideWhenUsed/>
    <w:rsid w:val="005909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9098C"/>
    <w:rPr>
      <w:rFonts w:ascii="Times New Roman" w:hAnsi="Times New Roman" w:cs="Times New Roman"/>
      <w:sz w:val="18"/>
      <w:szCs w:val="18"/>
    </w:rPr>
  </w:style>
  <w:style w:type="paragraph" w:styleId="Verzeichnis1">
    <w:name w:val="toc 1"/>
    <w:basedOn w:val="Standard"/>
    <w:next w:val="Standard"/>
    <w:autoRedefine/>
    <w:uiPriority w:val="39"/>
    <w:unhideWhenUsed/>
    <w:rsid w:val="000F3FC4"/>
    <w:rPr>
      <w:rFonts w:asciiTheme="minorHAnsi" w:hAnsiTheme="minorHAnsi" w:cstheme="minorHAnsi"/>
      <w:b/>
      <w:bCs/>
      <w:szCs w:val="22"/>
    </w:rPr>
  </w:style>
  <w:style w:type="paragraph" w:styleId="Verzeichnis2">
    <w:name w:val="toc 2"/>
    <w:basedOn w:val="Standard"/>
    <w:next w:val="Standard"/>
    <w:autoRedefine/>
    <w:uiPriority w:val="39"/>
    <w:unhideWhenUsed/>
    <w:rsid w:val="000F3FC4"/>
    <w:pPr>
      <w:ind w:left="240"/>
    </w:pPr>
    <w:rPr>
      <w:rFonts w:asciiTheme="minorHAnsi" w:hAnsiTheme="minorHAnsi" w:cstheme="minorHAnsi"/>
      <w:i/>
      <w:iCs/>
      <w:szCs w:val="22"/>
    </w:rPr>
  </w:style>
  <w:style w:type="character" w:styleId="Link">
    <w:name w:val="Hyperlink"/>
    <w:basedOn w:val="Absatz-Standardschriftart"/>
    <w:uiPriority w:val="99"/>
    <w:unhideWhenUsed/>
    <w:rsid w:val="000F3FC4"/>
    <w:rPr>
      <w:color w:val="0072C6" w:themeColor="hyperlink"/>
      <w:u w:val="single"/>
    </w:rPr>
  </w:style>
  <w:style w:type="paragraph" w:styleId="Verzeichnis3">
    <w:name w:val="toc 3"/>
    <w:basedOn w:val="Standard"/>
    <w:next w:val="Standard"/>
    <w:autoRedefine/>
    <w:uiPriority w:val="39"/>
    <w:semiHidden/>
    <w:unhideWhenUsed/>
    <w:rsid w:val="000F3FC4"/>
    <w:pPr>
      <w:ind w:left="480"/>
    </w:pPr>
    <w:rPr>
      <w:rFonts w:asciiTheme="minorHAnsi" w:hAnsiTheme="minorHAnsi" w:cstheme="minorHAnsi"/>
      <w:szCs w:val="22"/>
    </w:rPr>
  </w:style>
  <w:style w:type="paragraph" w:styleId="Verzeichnis4">
    <w:name w:val="toc 4"/>
    <w:basedOn w:val="Standard"/>
    <w:next w:val="Standard"/>
    <w:autoRedefine/>
    <w:uiPriority w:val="39"/>
    <w:semiHidden/>
    <w:unhideWhenUsed/>
    <w:rsid w:val="000F3FC4"/>
    <w:pPr>
      <w:ind w:left="720"/>
    </w:pPr>
    <w:rPr>
      <w:rFonts w:asciiTheme="minorHAnsi" w:hAnsiTheme="minorHAnsi" w:cstheme="minorHAnsi"/>
      <w:sz w:val="20"/>
      <w:szCs w:val="20"/>
    </w:rPr>
  </w:style>
  <w:style w:type="paragraph" w:styleId="Verzeichnis5">
    <w:name w:val="toc 5"/>
    <w:basedOn w:val="Standard"/>
    <w:next w:val="Standard"/>
    <w:autoRedefine/>
    <w:uiPriority w:val="39"/>
    <w:semiHidden/>
    <w:unhideWhenUsed/>
    <w:rsid w:val="000F3FC4"/>
    <w:pPr>
      <w:ind w:left="960"/>
    </w:pPr>
    <w:rPr>
      <w:rFonts w:asciiTheme="minorHAnsi" w:hAnsiTheme="minorHAnsi" w:cstheme="minorHAnsi"/>
      <w:sz w:val="20"/>
      <w:szCs w:val="20"/>
    </w:rPr>
  </w:style>
  <w:style w:type="paragraph" w:styleId="Verzeichnis6">
    <w:name w:val="toc 6"/>
    <w:basedOn w:val="Standard"/>
    <w:next w:val="Standard"/>
    <w:autoRedefine/>
    <w:uiPriority w:val="39"/>
    <w:semiHidden/>
    <w:unhideWhenUsed/>
    <w:rsid w:val="000F3FC4"/>
    <w:pPr>
      <w:ind w:left="1200"/>
    </w:pPr>
    <w:rPr>
      <w:rFonts w:asciiTheme="minorHAnsi" w:hAnsiTheme="minorHAnsi" w:cstheme="minorHAnsi"/>
      <w:sz w:val="20"/>
      <w:szCs w:val="20"/>
    </w:rPr>
  </w:style>
  <w:style w:type="paragraph" w:styleId="Verzeichnis7">
    <w:name w:val="toc 7"/>
    <w:basedOn w:val="Standard"/>
    <w:next w:val="Standard"/>
    <w:autoRedefine/>
    <w:uiPriority w:val="39"/>
    <w:semiHidden/>
    <w:unhideWhenUsed/>
    <w:rsid w:val="000F3FC4"/>
    <w:pPr>
      <w:ind w:left="1440"/>
    </w:pPr>
    <w:rPr>
      <w:rFonts w:asciiTheme="minorHAnsi" w:hAnsiTheme="minorHAnsi" w:cstheme="minorHAnsi"/>
      <w:sz w:val="20"/>
      <w:szCs w:val="20"/>
    </w:rPr>
  </w:style>
  <w:style w:type="paragraph" w:styleId="Verzeichnis8">
    <w:name w:val="toc 8"/>
    <w:basedOn w:val="Standard"/>
    <w:next w:val="Standard"/>
    <w:autoRedefine/>
    <w:uiPriority w:val="39"/>
    <w:semiHidden/>
    <w:unhideWhenUsed/>
    <w:rsid w:val="000F3FC4"/>
    <w:pPr>
      <w:ind w:left="1680"/>
    </w:pPr>
    <w:rPr>
      <w:rFonts w:asciiTheme="minorHAnsi" w:hAnsiTheme="minorHAnsi" w:cstheme="minorHAnsi"/>
      <w:sz w:val="20"/>
      <w:szCs w:val="20"/>
    </w:rPr>
  </w:style>
  <w:style w:type="paragraph" w:styleId="Verzeichnis9">
    <w:name w:val="toc 9"/>
    <w:basedOn w:val="Standard"/>
    <w:next w:val="Standard"/>
    <w:autoRedefine/>
    <w:uiPriority w:val="39"/>
    <w:semiHidden/>
    <w:unhideWhenUsed/>
    <w:rsid w:val="000F3FC4"/>
    <w:pPr>
      <w:ind w:left="1920"/>
    </w:pPr>
    <w:rPr>
      <w:rFonts w:asciiTheme="minorHAnsi" w:hAnsiTheme="minorHAnsi" w:cstheme="minorHAnsi"/>
      <w:sz w:val="20"/>
      <w:szCs w:val="20"/>
    </w:rPr>
  </w:style>
  <w:style w:type="paragraph" w:customStyle="1" w:styleId="p1">
    <w:name w:val="p1"/>
    <w:basedOn w:val="Standard"/>
    <w:rsid w:val="00200A46"/>
    <w:pPr>
      <w:jc w:val="both"/>
    </w:pPr>
    <w:rPr>
      <w:rFonts w:ascii="Roboto" w:hAnsi="Roboto" w:cs="Times New Roman"/>
      <w:color w:val="auto"/>
      <w:sz w:val="13"/>
      <w:szCs w:val="13"/>
      <w:lang w:eastAsia="de-DE" w:bidi="ar-SA"/>
    </w:rPr>
  </w:style>
  <w:style w:type="paragraph" w:customStyle="1" w:styleId="p2">
    <w:name w:val="p2"/>
    <w:basedOn w:val="Standard"/>
    <w:rsid w:val="00200A46"/>
    <w:pPr>
      <w:jc w:val="both"/>
    </w:pPr>
    <w:rPr>
      <w:rFonts w:cs="Times New Roman"/>
      <w:color w:val="auto"/>
      <w:sz w:val="13"/>
      <w:szCs w:val="13"/>
      <w:lang w:eastAsia="de-DE" w:bidi="ar-SA"/>
    </w:rPr>
  </w:style>
  <w:style w:type="paragraph" w:customStyle="1" w:styleId="p3">
    <w:name w:val="p3"/>
    <w:basedOn w:val="Standard"/>
    <w:rsid w:val="00200A46"/>
    <w:pPr>
      <w:jc w:val="both"/>
    </w:pPr>
    <w:rPr>
      <w:rFonts w:cs="Times New Roman"/>
      <w:color w:val="auto"/>
      <w:sz w:val="13"/>
      <w:szCs w:val="13"/>
      <w:lang w:eastAsia="de-DE" w:bidi="ar-SA"/>
    </w:rPr>
  </w:style>
  <w:style w:type="paragraph" w:customStyle="1" w:styleId="p4">
    <w:name w:val="p4"/>
    <w:basedOn w:val="Standard"/>
    <w:rsid w:val="00200A46"/>
    <w:pPr>
      <w:jc w:val="both"/>
    </w:pPr>
    <w:rPr>
      <w:rFonts w:ascii="Roboto" w:hAnsi="Roboto" w:cs="Times New Roman"/>
      <w:color w:val="auto"/>
      <w:sz w:val="13"/>
      <w:szCs w:val="13"/>
      <w:lang w:eastAsia="de-DE" w:bidi="ar-SA"/>
    </w:rPr>
  </w:style>
  <w:style w:type="character" w:customStyle="1" w:styleId="s1">
    <w:name w:val="s1"/>
    <w:basedOn w:val="Absatz-Standardschriftart"/>
    <w:rsid w:val="00200A46"/>
    <w:rPr>
      <w:rFonts w:ascii="Roboto" w:hAnsi="Roboto" w:hint="default"/>
      <w:sz w:val="13"/>
      <w:szCs w:val="13"/>
    </w:rPr>
  </w:style>
  <w:style w:type="character" w:customStyle="1" w:styleId="apple-converted-space">
    <w:name w:val="apple-converted-space"/>
    <w:basedOn w:val="Absatz-Standardschriftart"/>
    <w:rsid w:val="00200A46"/>
  </w:style>
  <w:style w:type="paragraph" w:customStyle="1" w:styleId="p5">
    <w:name w:val="p5"/>
    <w:basedOn w:val="Standard"/>
    <w:rsid w:val="004B512A"/>
    <w:rPr>
      <w:rFonts w:cs="Times New Roman"/>
      <w:color w:val="auto"/>
      <w:sz w:val="13"/>
      <w:szCs w:val="13"/>
      <w:lang w:eastAsia="de-DE" w:bidi="ar-SA"/>
    </w:rPr>
  </w:style>
  <w:style w:type="paragraph" w:styleId="Dokumentstruktur">
    <w:name w:val="Document Map"/>
    <w:basedOn w:val="Standard"/>
    <w:link w:val="DokumentstrukturZchn"/>
    <w:uiPriority w:val="99"/>
    <w:semiHidden/>
    <w:unhideWhenUsed/>
    <w:rsid w:val="002232C5"/>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2232C5"/>
    <w:rPr>
      <w:rFonts w:ascii="Times New Roman" w:hAnsi="Times New Roman" w:cs="Times New Roman"/>
    </w:rPr>
  </w:style>
  <w:style w:type="paragraph" w:customStyle="1" w:styleId="agbs">
    <w:name w:val="agbs"/>
    <w:basedOn w:val="p3"/>
    <w:qFormat/>
    <w:rsid w:val="00C14AB0"/>
  </w:style>
  <w:style w:type="paragraph" w:styleId="KeinLeerraum">
    <w:name w:val="No Spacing"/>
    <w:link w:val="KeinLeerraumZchn"/>
    <w:uiPriority w:val="1"/>
    <w:qFormat/>
    <w:rsid w:val="000965C9"/>
    <w:pPr>
      <w:spacing w:before="0" w:after="0" w:line="240" w:lineRule="auto"/>
    </w:pPr>
    <w:rPr>
      <w:rFonts w:eastAsiaTheme="minorEastAsia"/>
      <w:color w:val="auto"/>
      <w:sz w:val="22"/>
      <w:szCs w:val="22"/>
      <w:lang w:val="en-US" w:eastAsia="zh-CN" w:bidi="ar-SA"/>
    </w:rPr>
  </w:style>
  <w:style w:type="character" w:customStyle="1" w:styleId="KeinLeerraumZchn">
    <w:name w:val="Kein Leerraum Zchn"/>
    <w:basedOn w:val="Absatz-Standardschriftart"/>
    <w:link w:val="KeinLeerraum"/>
    <w:uiPriority w:val="1"/>
    <w:rsid w:val="000965C9"/>
    <w:rPr>
      <w:rFonts w:eastAsiaTheme="minorEastAsia"/>
      <w:color w:val="auto"/>
      <w:sz w:val="22"/>
      <w:szCs w:val="22"/>
      <w:lang w:val="en-US" w:eastAsia="zh-CN" w:bidi="ar-SA"/>
    </w:rPr>
  </w:style>
  <w:style w:type="character" w:styleId="BesuchterLink">
    <w:name w:val="FollowedHyperlink"/>
    <w:basedOn w:val="Absatz-Standardschriftart"/>
    <w:uiPriority w:val="99"/>
    <w:semiHidden/>
    <w:unhideWhenUsed/>
    <w:rsid w:val="0060187B"/>
    <w:rPr>
      <w:color w:val="79498B" w:themeColor="followedHyperlink"/>
      <w:u w:val="single"/>
    </w:rPr>
  </w:style>
  <w:style w:type="paragraph" w:styleId="Listenabsatz">
    <w:name w:val="List Paragraph"/>
    <w:basedOn w:val="Standard"/>
    <w:uiPriority w:val="34"/>
    <w:unhideWhenUsed/>
    <w:qFormat/>
    <w:rsid w:val="002D08D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6045">
      <w:bodyDiv w:val="1"/>
      <w:marLeft w:val="0"/>
      <w:marRight w:val="0"/>
      <w:marTop w:val="0"/>
      <w:marBottom w:val="0"/>
      <w:divBdr>
        <w:top w:val="none" w:sz="0" w:space="0" w:color="auto"/>
        <w:left w:val="none" w:sz="0" w:space="0" w:color="auto"/>
        <w:bottom w:val="none" w:sz="0" w:space="0" w:color="auto"/>
        <w:right w:val="none" w:sz="0" w:space="0" w:color="auto"/>
      </w:divBdr>
    </w:div>
    <w:div w:id="176315945">
      <w:bodyDiv w:val="1"/>
      <w:marLeft w:val="0"/>
      <w:marRight w:val="0"/>
      <w:marTop w:val="0"/>
      <w:marBottom w:val="0"/>
      <w:divBdr>
        <w:top w:val="none" w:sz="0" w:space="0" w:color="auto"/>
        <w:left w:val="none" w:sz="0" w:space="0" w:color="auto"/>
        <w:bottom w:val="none" w:sz="0" w:space="0" w:color="auto"/>
        <w:right w:val="none" w:sz="0" w:space="0" w:color="auto"/>
      </w:divBdr>
    </w:div>
    <w:div w:id="462891381">
      <w:bodyDiv w:val="1"/>
      <w:marLeft w:val="0"/>
      <w:marRight w:val="0"/>
      <w:marTop w:val="0"/>
      <w:marBottom w:val="0"/>
      <w:divBdr>
        <w:top w:val="none" w:sz="0" w:space="0" w:color="auto"/>
        <w:left w:val="none" w:sz="0" w:space="0" w:color="auto"/>
        <w:bottom w:val="none" w:sz="0" w:space="0" w:color="auto"/>
        <w:right w:val="none" w:sz="0" w:space="0" w:color="auto"/>
      </w:divBdr>
    </w:div>
    <w:div w:id="533734201">
      <w:bodyDiv w:val="1"/>
      <w:marLeft w:val="0"/>
      <w:marRight w:val="0"/>
      <w:marTop w:val="0"/>
      <w:marBottom w:val="0"/>
      <w:divBdr>
        <w:top w:val="none" w:sz="0" w:space="0" w:color="auto"/>
        <w:left w:val="none" w:sz="0" w:space="0" w:color="auto"/>
        <w:bottom w:val="none" w:sz="0" w:space="0" w:color="auto"/>
        <w:right w:val="none" w:sz="0" w:space="0" w:color="auto"/>
      </w:divBdr>
    </w:div>
    <w:div w:id="756555685">
      <w:bodyDiv w:val="1"/>
      <w:marLeft w:val="0"/>
      <w:marRight w:val="0"/>
      <w:marTop w:val="0"/>
      <w:marBottom w:val="0"/>
      <w:divBdr>
        <w:top w:val="none" w:sz="0" w:space="0" w:color="auto"/>
        <w:left w:val="none" w:sz="0" w:space="0" w:color="auto"/>
        <w:bottom w:val="none" w:sz="0" w:space="0" w:color="auto"/>
        <w:right w:val="none" w:sz="0" w:space="0" w:color="auto"/>
      </w:divBdr>
    </w:div>
    <w:div w:id="830145134">
      <w:bodyDiv w:val="1"/>
      <w:marLeft w:val="0"/>
      <w:marRight w:val="0"/>
      <w:marTop w:val="0"/>
      <w:marBottom w:val="0"/>
      <w:divBdr>
        <w:top w:val="none" w:sz="0" w:space="0" w:color="auto"/>
        <w:left w:val="none" w:sz="0" w:space="0" w:color="auto"/>
        <w:bottom w:val="none" w:sz="0" w:space="0" w:color="auto"/>
        <w:right w:val="none" w:sz="0" w:space="0" w:color="auto"/>
      </w:divBdr>
    </w:div>
    <w:div w:id="872886709">
      <w:bodyDiv w:val="1"/>
      <w:marLeft w:val="0"/>
      <w:marRight w:val="0"/>
      <w:marTop w:val="0"/>
      <w:marBottom w:val="0"/>
      <w:divBdr>
        <w:top w:val="none" w:sz="0" w:space="0" w:color="auto"/>
        <w:left w:val="none" w:sz="0" w:space="0" w:color="auto"/>
        <w:bottom w:val="none" w:sz="0" w:space="0" w:color="auto"/>
        <w:right w:val="none" w:sz="0" w:space="0" w:color="auto"/>
      </w:divBdr>
    </w:div>
    <w:div w:id="1077822743">
      <w:bodyDiv w:val="1"/>
      <w:marLeft w:val="0"/>
      <w:marRight w:val="0"/>
      <w:marTop w:val="0"/>
      <w:marBottom w:val="0"/>
      <w:divBdr>
        <w:top w:val="none" w:sz="0" w:space="0" w:color="auto"/>
        <w:left w:val="none" w:sz="0" w:space="0" w:color="auto"/>
        <w:bottom w:val="none" w:sz="0" w:space="0" w:color="auto"/>
        <w:right w:val="none" w:sz="0" w:space="0" w:color="auto"/>
      </w:divBdr>
    </w:div>
    <w:div w:id="1113288033">
      <w:bodyDiv w:val="1"/>
      <w:marLeft w:val="0"/>
      <w:marRight w:val="0"/>
      <w:marTop w:val="0"/>
      <w:marBottom w:val="0"/>
      <w:divBdr>
        <w:top w:val="none" w:sz="0" w:space="0" w:color="auto"/>
        <w:left w:val="none" w:sz="0" w:space="0" w:color="auto"/>
        <w:bottom w:val="none" w:sz="0" w:space="0" w:color="auto"/>
        <w:right w:val="none" w:sz="0" w:space="0" w:color="auto"/>
      </w:divBdr>
    </w:div>
    <w:div w:id="1154026709">
      <w:bodyDiv w:val="1"/>
      <w:marLeft w:val="0"/>
      <w:marRight w:val="0"/>
      <w:marTop w:val="0"/>
      <w:marBottom w:val="0"/>
      <w:divBdr>
        <w:top w:val="none" w:sz="0" w:space="0" w:color="auto"/>
        <w:left w:val="none" w:sz="0" w:space="0" w:color="auto"/>
        <w:bottom w:val="none" w:sz="0" w:space="0" w:color="auto"/>
        <w:right w:val="none" w:sz="0" w:space="0" w:color="auto"/>
      </w:divBdr>
    </w:div>
    <w:div w:id="1162358987">
      <w:bodyDiv w:val="1"/>
      <w:marLeft w:val="0"/>
      <w:marRight w:val="0"/>
      <w:marTop w:val="0"/>
      <w:marBottom w:val="0"/>
      <w:divBdr>
        <w:top w:val="none" w:sz="0" w:space="0" w:color="auto"/>
        <w:left w:val="none" w:sz="0" w:space="0" w:color="auto"/>
        <w:bottom w:val="none" w:sz="0" w:space="0" w:color="auto"/>
        <w:right w:val="none" w:sz="0" w:space="0" w:color="auto"/>
      </w:divBdr>
    </w:div>
    <w:div w:id="1173300045">
      <w:bodyDiv w:val="1"/>
      <w:marLeft w:val="0"/>
      <w:marRight w:val="0"/>
      <w:marTop w:val="0"/>
      <w:marBottom w:val="0"/>
      <w:divBdr>
        <w:top w:val="none" w:sz="0" w:space="0" w:color="auto"/>
        <w:left w:val="none" w:sz="0" w:space="0" w:color="auto"/>
        <w:bottom w:val="none" w:sz="0" w:space="0" w:color="auto"/>
        <w:right w:val="none" w:sz="0" w:space="0" w:color="auto"/>
      </w:divBdr>
    </w:div>
    <w:div w:id="1371492022">
      <w:bodyDiv w:val="1"/>
      <w:marLeft w:val="0"/>
      <w:marRight w:val="0"/>
      <w:marTop w:val="0"/>
      <w:marBottom w:val="0"/>
      <w:divBdr>
        <w:top w:val="none" w:sz="0" w:space="0" w:color="auto"/>
        <w:left w:val="none" w:sz="0" w:space="0" w:color="auto"/>
        <w:bottom w:val="none" w:sz="0" w:space="0" w:color="auto"/>
        <w:right w:val="none" w:sz="0" w:space="0" w:color="auto"/>
      </w:divBdr>
    </w:div>
    <w:div w:id="1388456467">
      <w:bodyDiv w:val="1"/>
      <w:marLeft w:val="0"/>
      <w:marRight w:val="0"/>
      <w:marTop w:val="0"/>
      <w:marBottom w:val="0"/>
      <w:divBdr>
        <w:top w:val="none" w:sz="0" w:space="0" w:color="auto"/>
        <w:left w:val="none" w:sz="0" w:space="0" w:color="auto"/>
        <w:bottom w:val="none" w:sz="0" w:space="0" w:color="auto"/>
        <w:right w:val="none" w:sz="0" w:space="0" w:color="auto"/>
      </w:divBdr>
    </w:div>
    <w:div w:id="1435401043">
      <w:bodyDiv w:val="1"/>
      <w:marLeft w:val="0"/>
      <w:marRight w:val="0"/>
      <w:marTop w:val="0"/>
      <w:marBottom w:val="0"/>
      <w:divBdr>
        <w:top w:val="none" w:sz="0" w:space="0" w:color="auto"/>
        <w:left w:val="none" w:sz="0" w:space="0" w:color="auto"/>
        <w:bottom w:val="none" w:sz="0" w:space="0" w:color="auto"/>
        <w:right w:val="none" w:sz="0" w:space="0" w:color="auto"/>
      </w:divBdr>
    </w:div>
    <w:div w:id="1472668634">
      <w:bodyDiv w:val="1"/>
      <w:marLeft w:val="0"/>
      <w:marRight w:val="0"/>
      <w:marTop w:val="0"/>
      <w:marBottom w:val="0"/>
      <w:divBdr>
        <w:top w:val="none" w:sz="0" w:space="0" w:color="auto"/>
        <w:left w:val="none" w:sz="0" w:space="0" w:color="auto"/>
        <w:bottom w:val="none" w:sz="0" w:space="0" w:color="auto"/>
        <w:right w:val="none" w:sz="0" w:space="0" w:color="auto"/>
      </w:divBdr>
    </w:div>
    <w:div w:id="1532568549">
      <w:bodyDiv w:val="1"/>
      <w:marLeft w:val="0"/>
      <w:marRight w:val="0"/>
      <w:marTop w:val="0"/>
      <w:marBottom w:val="0"/>
      <w:divBdr>
        <w:top w:val="none" w:sz="0" w:space="0" w:color="auto"/>
        <w:left w:val="none" w:sz="0" w:space="0" w:color="auto"/>
        <w:bottom w:val="none" w:sz="0" w:space="0" w:color="auto"/>
        <w:right w:val="none" w:sz="0" w:space="0" w:color="auto"/>
      </w:divBdr>
    </w:div>
    <w:div w:id="1690715689">
      <w:bodyDiv w:val="1"/>
      <w:marLeft w:val="0"/>
      <w:marRight w:val="0"/>
      <w:marTop w:val="0"/>
      <w:marBottom w:val="0"/>
      <w:divBdr>
        <w:top w:val="none" w:sz="0" w:space="0" w:color="auto"/>
        <w:left w:val="none" w:sz="0" w:space="0" w:color="auto"/>
        <w:bottom w:val="none" w:sz="0" w:space="0" w:color="auto"/>
        <w:right w:val="none" w:sz="0" w:space="0" w:color="auto"/>
      </w:divBdr>
    </w:div>
    <w:div w:id="1850439954">
      <w:bodyDiv w:val="1"/>
      <w:marLeft w:val="0"/>
      <w:marRight w:val="0"/>
      <w:marTop w:val="0"/>
      <w:marBottom w:val="0"/>
      <w:divBdr>
        <w:top w:val="none" w:sz="0" w:space="0" w:color="auto"/>
        <w:left w:val="none" w:sz="0" w:space="0" w:color="auto"/>
        <w:bottom w:val="none" w:sz="0" w:space="0" w:color="auto"/>
        <w:right w:val="none" w:sz="0" w:space="0" w:color="auto"/>
      </w:divBdr>
    </w:div>
    <w:div w:id="1897621797">
      <w:bodyDiv w:val="1"/>
      <w:marLeft w:val="0"/>
      <w:marRight w:val="0"/>
      <w:marTop w:val="0"/>
      <w:marBottom w:val="0"/>
      <w:divBdr>
        <w:top w:val="none" w:sz="0" w:space="0" w:color="auto"/>
        <w:left w:val="none" w:sz="0" w:space="0" w:color="auto"/>
        <w:bottom w:val="none" w:sz="0" w:space="0" w:color="auto"/>
        <w:right w:val="none" w:sz="0" w:space="0" w:color="auto"/>
      </w:divBdr>
    </w:div>
    <w:div w:id="1919510298">
      <w:bodyDiv w:val="1"/>
      <w:marLeft w:val="0"/>
      <w:marRight w:val="0"/>
      <w:marTop w:val="0"/>
      <w:marBottom w:val="0"/>
      <w:divBdr>
        <w:top w:val="none" w:sz="0" w:space="0" w:color="auto"/>
        <w:left w:val="none" w:sz="0" w:space="0" w:color="auto"/>
        <w:bottom w:val="none" w:sz="0" w:space="0" w:color="auto"/>
        <w:right w:val="none" w:sz="0" w:space="0" w:color="auto"/>
      </w:divBdr>
    </w:div>
    <w:div w:id="1960801132">
      <w:bodyDiv w:val="1"/>
      <w:marLeft w:val="0"/>
      <w:marRight w:val="0"/>
      <w:marTop w:val="0"/>
      <w:marBottom w:val="0"/>
      <w:divBdr>
        <w:top w:val="none" w:sz="0" w:space="0" w:color="auto"/>
        <w:left w:val="none" w:sz="0" w:space="0" w:color="auto"/>
        <w:bottom w:val="none" w:sz="0" w:space="0" w:color="auto"/>
        <w:right w:val="none" w:sz="0" w:space="0" w:color="auto"/>
      </w:divBdr>
    </w:div>
    <w:div w:id="1969429818">
      <w:bodyDiv w:val="1"/>
      <w:marLeft w:val="0"/>
      <w:marRight w:val="0"/>
      <w:marTop w:val="0"/>
      <w:marBottom w:val="0"/>
      <w:divBdr>
        <w:top w:val="none" w:sz="0" w:space="0" w:color="auto"/>
        <w:left w:val="none" w:sz="0" w:space="0" w:color="auto"/>
        <w:bottom w:val="none" w:sz="0" w:space="0" w:color="auto"/>
        <w:right w:val="none" w:sz="0" w:space="0" w:color="auto"/>
      </w:divBdr>
    </w:div>
    <w:div w:id="1992097811">
      <w:bodyDiv w:val="1"/>
      <w:marLeft w:val="0"/>
      <w:marRight w:val="0"/>
      <w:marTop w:val="0"/>
      <w:marBottom w:val="0"/>
      <w:divBdr>
        <w:top w:val="none" w:sz="0" w:space="0" w:color="auto"/>
        <w:left w:val="none" w:sz="0" w:space="0" w:color="auto"/>
        <w:bottom w:val="none" w:sz="0" w:space="0" w:color="auto"/>
        <w:right w:val="none" w:sz="0" w:space="0" w:color="auto"/>
      </w:divBdr>
    </w:div>
    <w:div w:id="21329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printerSettings" Target="printerSettings/printerSettings1.bin"/><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hyperlink" Target="mailto:project-consultancy@gronau-it-cloud-computing.de" TargetMode="External"/><Relationship Id="rId14" Type="http://schemas.openxmlformats.org/officeDocument/2006/relationships/hyperlink" Target="http://www.gronau-it-cloud-computing.de" TargetMode="External"/><Relationship Id="rId15" Type="http://schemas.openxmlformats.org/officeDocument/2006/relationships/hyperlink" Target="mailto:project-consultancy@gronau-it-cloud-computing.de" TargetMode="External"/><Relationship Id="rId16" Type="http://schemas.openxmlformats.org/officeDocument/2006/relationships/hyperlink" Target="http://www.gronau-it-cloud-computing.de"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asliebhold/Desktop/()Gronau%20IT/Word/Bericht/report_18-1-2018.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49E230-7A5A-204D-B41B-6860E886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report_18-1-2018.dotx</Template>
  <TotalTime>0</TotalTime>
  <Pages>7</Pages>
  <Words>10</Words>
  <Characters>70</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Dokumententitel</vt:lpstr>
    </vt:vector>
  </TitlesOfParts>
  <Company/>
  <LinksUpToDate>false</LinksUpToDate>
  <CharactersWithSpaces>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Dokumententitel</dc:title>
  <dc:subject>Untertitel</dc:subject>
  <dc:creator>Lukas Liebhold</dc:creator>
  <cp:keywords/>
  <dc:description/>
  <cp:lastModifiedBy>Lukas Liebhold</cp:lastModifiedBy>
  <cp:revision>2</cp:revision>
  <cp:lastPrinted>2018-01-30T19:33:00Z</cp:lastPrinted>
  <dcterms:created xsi:type="dcterms:W3CDTF">2018-08-07T12:30:00Z</dcterms:created>
  <dcterms:modified xsi:type="dcterms:W3CDTF">2018-08-07T12:30:00Z</dcterms:modified>
</cp:coreProperties>
</file>